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799316" w14:textId="77777777" w:rsidR="00F12DF8" w:rsidRDefault="00F12DF8" w:rsidP="00C6554A">
      <w:pPr>
        <w:pStyle w:val="Photo"/>
      </w:pPr>
      <w:bookmarkStart w:id="0" w:name="_Toc321147149"/>
      <w:bookmarkStart w:id="1" w:name="_Toc318188227"/>
      <w:bookmarkStart w:id="2" w:name="_Toc318188327"/>
      <w:bookmarkStart w:id="3" w:name="_Toc318189312"/>
      <w:bookmarkStart w:id="4" w:name="_Toc321147011"/>
    </w:p>
    <w:p w14:paraId="6C0CA0D6" w14:textId="77777777" w:rsidR="00F12DF8" w:rsidRDefault="00F12DF8" w:rsidP="00C6554A">
      <w:pPr>
        <w:pStyle w:val="Photo"/>
      </w:pPr>
    </w:p>
    <w:p w14:paraId="3B8316AC" w14:textId="77777777" w:rsidR="00F12DF8" w:rsidRDefault="00F12DF8" w:rsidP="00C6554A">
      <w:pPr>
        <w:pStyle w:val="Photo"/>
      </w:pPr>
    </w:p>
    <w:p w14:paraId="2F0991BD" w14:textId="77777777" w:rsidR="00F12DF8" w:rsidRDefault="00F12DF8" w:rsidP="00C6554A">
      <w:pPr>
        <w:pStyle w:val="Photo"/>
      </w:pPr>
    </w:p>
    <w:p w14:paraId="1D28BD8E" w14:textId="77777777" w:rsidR="00C6554A" w:rsidRPr="008B5277" w:rsidRDefault="00F12DF8" w:rsidP="00C6554A">
      <w:pPr>
        <w:pStyle w:val="Photo"/>
      </w:pPr>
      <w:r>
        <w:rPr>
          <w:noProof/>
        </w:rPr>
        <w:drawing>
          <wp:inline distT="0" distB="0" distL="0" distR="0" wp14:anchorId="4CA0EAAC" wp14:editId="5457B8BA">
            <wp:extent cx="2847975" cy="2667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8">
                      <a:extLst>
                        <a:ext uri="{28A0092B-C50C-407E-A947-70E740481C1C}">
                          <a14:useLocalDpi xmlns:a14="http://schemas.microsoft.com/office/drawing/2010/main" val="0"/>
                        </a:ext>
                      </a:extLst>
                    </a:blip>
                    <a:stretch>
                      <a:fillRect/>
                    </a:stretch>
                  </pic:blipFill>
                  <pic:spPr>
                    <a:xfrm>
                      <a:off x="0" y="0"/>
                      <a:ext cx="2847975" cy="2667000"/>
                    </a:xfrm>
                    <a:prstGeom prst="rect">
                      <a:avLst/>
                    </a:prstGeom>
                  </pic:spPr>
                </pic:pic>
              </a:graphicData>
            </a:graphic>
          </wp:inline>
        </w:drawing>
      </w:r>
    </w:p>
    <w:bookmarkEnd w:id="0"/>
    <w:bookmarkEnd w:id="1"/>
    <w:bookmarkEnd w:id="2"/>
    <w:bookmarkEnd w:id="3"/>
    <w:bookmarkEnd w:id="4"/>
    <w:p w14:paraId="3EFCA569" w14:textId="77777777" w:rsidR="00F12DF8" w:rsidRDefault="00F12DF8" w:rsidP="00C6554A">
      <w:pPr>
        <w:pStyle w:val="Title"/>
        <w:rPr>
          <w:sz w:val="56"/>
        </w:rPr>
      </w:pPr>
    </w:p>
    <w:p w14:paraId="7D628927" w14:textId="77777777" w:rsidR="00C6554A" w:rsidRDefault="00424AB1" w:rsidP="00C6554A">
      <w:pPr>
        <w:pStyle w:val="Title"/>
      </w:pPr>
      <w:r>
        <w:rPr>
          <w:sz w:val="56"/>
        </w:rPr>
        <w:t xml:space="preserve">PROG </w:t>
      </w:r>
      <w:r w:rsidRPr="00CC2F63">
        <w:rPr>
          <w:rFonts w:ascii="Arial" w:hAnsi="Arial" w:cs="Arial"/>
          <w:sz w:val="56"/>
        </w:rPr>
        <w:t>110</w:t>
      </w:r>
      <w:r w:rsidR="00804078">
        <w:rPr>
          <w:sz w:val="56"/>
        </w:rPr>
        <w:t xml:space="preserve"> </w:t>
      </w:r>
      <w:r w:rsidR="002A28AF" w:rsidRPr="006C5AEB">
        <w:rPr>
          <w:sz w:val="56"/>
        </w:rPr>
        <w:t xml:space="preserve">C# </w:t>
      </w:r>
      <w:r w:rsidR="002A28AF">
        <w:rPr>
          <w:sz w:val="56"/>
        </w:rPr>
        <w:t>P</w:t>
      </w:r>
      <w:r w:rsidR="00804078">
        <w:rPr>
          <w:sz w:val="56"/>
        </w:rPr>
        <w:t>rogramming Book</w:t>
      </w:r>
    </w:p>
    <w:p w14:paraId="48349F78" w14:textId="77777777" w:rsidR="002A28AF" w:rsidRPr="00804078" w:rsidRDefault="00657563" w:rsidP="00804078">
      <w:pPr>
        <w:jc w:val="center"/>
        <w:rPr>
          <w:color w:val="007789" w:themeColor="accent1" w:themeShade="BF"/>
          <w:sz w:val="28"/>
        </w:rPr>
      </w:pPr>
      <w:sdt>
        <w:sdtPr>
          <w:rPr>
            <w:color w:val="007789" w:themeColor="accent1" w:themeShade="BF"/>
            <w:sz w:val="28"/>
          </w:rPr>
          <w:alias w:val="Company Name"/>
          <w:tag w:val=""/>
          <w:id w:val="703292134"/>
          <w:placeholder>
            <w:docPart w:val="7E77C2D65AC04DEF8964AFE9763CEE7B"/>
          </w:placeholder>
          <w:dataBinding w:prefixMappings="xmlns:ns0='http://schemas.openxmlformats.org/officeDocument/2006/extended-properties' " w:xpath="/ns0:Properties[1]/ns0:Company[1]" w:storeItemID="{6668398D-A668-4E3E-A5EB-62B293D839F1}"/>
          <w15:appearance w15:val="hidden"/>
          <w:text/>
        </w:sdtPr>
        <w:sdtContent>
          <w:r w:rsidR="002A28AF" w:rsidRPr="00804078">
            <w:rPr>
              <w:color w:val="007789" w:themeColor="accent1" w:themeShade="BF"/>
              <w:sz w:val="28"/>
            </w:rPr>
            <w:t>For use at Bellevue College</w:t>
          </w:r>
        </w:sdtContent>
      </w:sdt>
    </w:p>
    <w:p w14:paraId="25D693A4" w14:textId="77777777" w:rsidR="00C6554A" w:rsidRDefault="002A28AF" w:rsidP="00804078">
      <w:pPr>
        <w:jc w:val="center"/>
        <w:rPr>
          <w:color w:val="007789" w:themeColor="accent1" w:themeShade="BF"/>
          <w:sz w:val="28"/>
        </w:rPr>
      </w:pPr>
      <w:r w:rsidRPr="00804078">
        <w:rPr>
          <w:color w:val="007789" w:themeColor="accent1" w:themeShade="BF"/>
          <w:sz w:val="28"/>
        </w:rPr>
        <w:t>3000 Landerholm Circle SE Bellevue, WA 98007-6406</w:t>
      </w:r>
    </w:p>
    <w:p w14:paraId="0542260D" w14:textId="7DA9B484" w:rsidR="00006775" w:rsidRDefault="00D37B04" w:rsidP="00804078">
      <w:pPr>
        <w:jc w:val="center"/>
        <w:rPr>
          <w:color w:val="007789" w:themeColor="accent1" w:themeShade="BF"/>
          <w:sz w:val="28"/>
        </w:rPr>
      </w:pPr>
      <w:r>
        <w:rPr>
          <w:color w:val="007789" w:themeColor="accent1" w:themeShade="BF"/>
          <w:sz w:val="28"/>
        </w:rPr>
        <w:t xml:space="preserve">Version </w:t>
      </w:r>
      <w:r w:rsidR="008376C7">
        <w:rPr>
          <w:color w:val="007789" w:themeColor="accent1" w:themeShade="BF"/>
          <w:sz w:val="28"/>
        </w:rPr>
        <w:t>3</w:t>
      </w:r>
      <w:r w:rsidR="006B2F4B">
        <w:rPr>
          <w:color w:val="007789" w:themeColor="accent1" w:themeShade="BF"/>
          <w:sz w:val="28"/>
        </w:rPr>
        <w:t>.</w:t>
      </w:r>
      <w:r w:rsidR="00921916">
        <w:rPr>
          <w:color w:val="007789" w:themeColor="accent1" w:themeShade="BF"/>
          <w:sz w:val="28"/>
        </w:rPr>
        <w:t>0</w:t>
      </w:r>
      <w:r w:rsidR="00560521">
        <w:rPr>
          <w:color w:val="007789" w:themeColor="accent1" w:themeShade="BF"/>
          <w:sz w:val="28"/>
        </w:rPr>
        <w:t>3</w:t>
      </w:r>
      <w:r w:rsidR="00006775">
        <w:rPr>
          <w:color w:val="007789" w:themeColor="accent1" w:themeShade="BF"/>
          <w:sz w:val="28"/>
        </w:rPr>
        <w:t xml:space="preserve">  </w:t>
      </w:r>
    </w:p>
    <w:p w14:paraId="33EAB446" w14:textId="4375476E" w:rsidR="00EA1DEC" w:rsidRPr="00006775" w:rsidRDefault="00006775" w:rsidP="00804078">
      <w:pPr>
        <w:jc w:val="center"/>
        <w:rPr>
          <w:b/>
          <w:color w:val="007789" w:themeColor="accent1" w:themeShade="BF"/>
          <w:sz w:val="28"/>
        </w:rPr>
      </w:pPr>
      <w:r w:rsidRPr="00006775">
        <w:rPr>
          <w:b/>
          <w:color w:val="007789" w:themeColor="accent1" w:themeShade="BF"/>
          <w:sz w:val="28"/>
          <w:highlight w:val="yellow"/>
        </w:rPr>
        <w:t>Switched to .Net Core from .Net Framework</w:t>
      </w:r>
    </w:p>
    <w:p w14:paraId="4E12B606" w14:textId="43277F74" w:rsidR="00887CE1" w:rsidRPr="00804078" w:rsidRDefault="00657563" w:rsidP="00804078">
      <w:pPr>
        <w:jc w:val="center"/>
        <w:rPr>
          <w:color w:val="007789" w:themeColor="accent1" w:themeShade="BF"/>
          <w:sz w:val="28"/>
        </w:rPr>
      </w:pPr>
      <w:r>
        <w:rPr>
          <w:color w:val="007789" w:themeColor="accent1" w:themeShade="BF"/>
          <w:sz w:val="28"/>
        </w:rPr>
        <w:t>August</w:t>
      </w:r>
      <w:r w:rsidR="00560521">
        <w:rPr>
          <w:color w:val="007789" w:themeColor="accent1" w:themeShade="BF"/>
          <w:sz w:val="28"/>
        </w:rPr>
        <w:t xml:space="preserve"> </w:t>
      </w:r>
      <w:r>
        <w:rPr>
          <w:color w:val="007789" w:themeColor="accent1" w:themeShade="BF"/>
          <w:sz w:val="28"/>
        </w:rPr>
        <w:t>1</w:t>
      </w:r>
      <w:r w:rsidR="00DD0576">
        <w:rPr>
          <w:color w:val="007789" w:themeColor="accent1" w:themeShade="BF"/>
          <w:sz w:val="28"/>
        </w:rPr>
        <w:t xml:space="preserve"> </w:t>
      </w:r>
      <w:r w:rsidR="00921916">
        <w:rPr>
          <w:color w:val="007789" w:themeColor="accent1" w:themeShade="BF"/>
          <w:sz w:val="28"/>
        </w:rPr>
        <w:t>20</w:t>
      </w:r>
      <w:r w:rsidR="008376C7">
        <w:rPr>
          <w:color w:val="007789" w:themeColor="accent1" w:themeShade="BF"/>
          <w:sz w:val="28"/>
        </w:rPr>
        <w:t>2</w:t>
      </w:r>
      <w:r w:rsidR="00560521">
        <w:rPr>
          <w:color w:val="007789" w:themeColor="accent1" w:themeShade="BF"/>
          <w:sz w:val="28"/>
        </w:rPr>
        <w:t>1</w:t>
      </w:r>
    </w:p>
    <w:p w14:paraId="3EDDE0CB" w14:textId="77777777" w:rsidR="002A28AF" w:rsidRDefault="002A28AF" w:rsidP="00F12DF8">
      <w:pPr>
        <w:jc w:val="center"/>
      </w:pPr>
      <w:r>
        <w:br w:type="page"/>
      </w:r>
      <w:bookmarkStart w:id="5" w:name="_Toc347752181"/>
      <w:r w:rsidR="00F12DF8" w:rsidRPr="00F12DF8">
        <w:rPr>
          <w:color w:val="007789" w:themeColor="accent1" w:themeShade="BF"/>
          <w:sz w:val="28"/>
        </w:rPr>
        <w:lastRenderedPageBreak/>
        <w:t>COPYRIGHTS AND USAGE RESTRICTIONS</w:t>
      </w:r>
      <w:bookmarkEnd w:id="5"/>
    </w:p>
    <w:p w14:paraId="610592B4" w14:textId="77777777" w:rsidR="002A28AF" w:rsidRDefault="00CC2F63" w:rsidP="00624454">
      <w:pPr>
        <w:pStyle w:val="ListBullet"/>
      </w:pPr>
      <w:r>
        <w:t xml:space="preserve">Approximately </w:t>
      </w:r>
      <w:r w:rsidR="00DF069F">
        <w:t>a</w:t>
      </w:r>
      <w:r>
        <w:t xml:space="preserve"> </w:t>
      </w:r>
      <w:r w:rsidR="00624454">
        <w:t>fourth</w:t>
      </w:r>
      <w:r>
        <w:t xml:space="preserve"> of the content of t</w:t>
      </w:r>
      <w:r w:rsidR="002A28AF">
        <w:t xml:space="preserve">his </w:t>
      </w:r>
      <w:r w:rsidR="00F12DF8">
        <w:t>book</w:t>
      </w:r>
      <w:r w:rsidR="002A28AF">
        <w:t xml:space="preserve"> </w:t>
      </w:r>
      <w:r>
        <w:t xml:space="preserve">was derived from </w:t>
      </w:r>
      <w:r w:rsidR="00624454">
        <w:t xml:space="preserve">parts of </w:t>
      </w:r>
      <w:r>
        <w:t xml:space="preserve">the first two chapters of </w:t>
      </w:r>
      <w:r w:rsidR="002A28AF" w:rsidRPr="00502BEE">
        <w:t>Rob Miles' great Yellow Book, V8.2 November 2016</w:t>
      </w:r>
      <w:r w:rsidR="002A28AF">
        <w:t>. It has been modified</w:t>
      </w:r>
      <w:r w:rsidR="00346DAC">
        <w:t xml:space="preserve"> extensively</w:t>
      </w:r>
      <w:r w:rsidR="002A28AF" w:rsidRPr="00502BEE">
        <w:t xml:space="preserve"> by Kurt Friedrich for use at Bellevue College</w:t>
      </w:r>
      <w:r>
        <w:t>, with V1</w:t>
      </w:r>
      <w:r w:rsidR="00DF069F">
        <w:t>.01</w:t>
      </w:r>
      <w:r>
        <w:t xml:space="preserve"> first used</w:t>
      </w:r>
      <w:r w:rsidR="00DD0576">
        <w:t xml:space="preserve"> i</w:t>
      </w:r>
      <w:r w:rsidR="00921916">
        <w:t>n my Prog</w:t>
      </w:r>
      <w:r w:rsidR="00DD0576">
        <w:t xml:space="preserve"> 110 course starting in</w:t>
      </w:r>
      <w:r>
        <w:t xml:space="preserve"> January</w:t>
      </w:r>
      <w:r w:rsidR="002A28AF" w:rsidRPr="00502BEE">
        <w:t xml:space="preserve"> 2018</w:t>
      </w:r>
      <w:r w:rsidR="002A28AF">
        <w:t>.</w:t>
      </w:r>
      <w:r w:rsidR="00624454">
        <w:t xml:space="preserve">  </w:t>
      </w:r>
      <w:r w:rsidR="00DD0576">
        <w:t xml:space="preserve">V2 includes all the updates I made while teaching that course. </w:t>
      </w:r>
      <w:r w:rsidR="00624454" w:rsidRPr="002E18A1">
        <w:t>Rob Miles graciously granted me the right to modify</w:t>
      </w:r>
      <w:r w:rsidR="00624454">
        <w:t xml:space="preserve"> and extend his book to create my own </w:t>
      </w:r>
      <w:r w:rsidR="00624454" w:rsidRPr="002E18A1">
        <w:t xml:space="preserve">version </w:t>
      </w:r>
      <w:r w:rsidR="00624454">
        <w:t>more tailored to our courses</w:t>
      </w:r>
      <w:r w:rsidR="00624454" w:rsidRPr="002E18A1">
        <w:t xml:space="preserve"> at Bellevue College. My primary goal was to create a free book </w:t>
      </w:r>
      <w:r w:rsidR="00624454">
        <w:t>for BC students that matched our</w:t>
      </w:r>
      <w:r w:rsidR="00624454" w:rsidRPr="002E18A1">
        <w:t xml:space="preserve"> program and courses.</w:t>
      </w:r>
    </w:p>
    <w:p w14:paraId="2DD9DDC1" w14:textId="64522CAD" w:rsidR="00887CE1" w:rsidRDefault="00887CE1" w:rsidP="00887CE1">
      <w:pPr>
        <w:pStyle w:val="ListBullet"/>
      </w:pPr>
      <w:r>
        <w:t xml:space="preserve">© Kurt Friedrich 2018, </w:t>
      </w:r>
      <w:r w:rsidR="00921916">
        <w:t>2019</w:t>
      </w:r>
      <w:r w:rsidR="008376C7">
        <w:t>, 2020</w:t>
      </w:r>
      <w:r w:rsidR="001F52FE">
        <w:t>, 2021</w:t>
      </w:r>
      <w:r w:rsidR="00921916">
        <w:t xml:space="preserve"> </w:t>
      </w:r>
      <w:r>
        <w:t xml:space="preserve">all rights reserved. </w:t>
      </w:r>
    </w:p>
    <w:p w14:paraId="1A1D1134" w14:textId="77777777" w:rsidR="00887CE1" w:rsidRDefault="00887CE1" w:rsidP="00887CE1">
      <w:pPr>
        <w:pStyle w:val="ListBullet"/>
      </w:pPr>
      <w:r>
        <w:t>Individual copies can be printed for personal use. No large-scale reproduction, copy or transmission of this publication may be made without written permission from</w:t>
      </w:r>
      <w:r w:rsidR="00624454">
        <w:t xml:space="preserve"> the</w:t>
      </w:r>
      <w:r>
        <w:t xml:space="preserve"> author.  The author can be contacted at: kurt.friedrich@bellevuecollege.edu</w:t>
      </w:r>
    </w:p>
    <w:p w14:paraId="6829B46E" w14:textId="77777777" w:rsidR="002A28AF" w:rsidRPr="00F12DF8" w:rsidRDefault="002A28AF" w:rsidP="00F12DF8">
      <w:pPr>
        <w:jc w:val="center"/>
        <w:rPr>
          <w:color w:val="007789" w:themeColor="accent1" w:themeShade="BF"/>
          <w:sz w:val="28"/>
        </w:rPr>
      </w:pPr>
      <w:bookmarkStart w:id="6" w:name="_Toc347752182"/>
      <w:r w:rsidRPr="00F12DF8">
        <w:rPr>
          <w:color w:val="007789" w:themeColor="accent1" w:themeShade="BF"/>
          <w:sz w:val="28"/>
        </w:rPr>
        <w:t>Contact</w:t>
      </w:r>
      <w:bookmarkEnd w:id="6"/>
    </w:p>
    <w:p w14:paraId="22FBD72D" w14:textId="101598F4" w:rsidR="002A28AF" w:rsidRDefault="002A28AF">
      <w:r>
        <w:t>If you have question, suggestions, or corrections</w:t>
      </w:r>
      <w:r w:rsidR="00624454">
        <w:t>, please</w:t>
      </w:r>
      <w:r>
        <w:t xml:space="preserve"> send them to: </w:t>
      </w:r>
      <w:hyperlink r:id="rId9" w:history="1">
        <w:r w:rsidR="001F52FE" w:rsidRPr="00387090">
          <w:rPr>
            <w:rStyle w:val="Hyperlink"/>
          </w:rPr>
          <w:t>kurt.friedrich@bellevuecollege.edu</w:t>
        </w:r>
      </w:hyperlink>
    </w:p>
    <w:p w14:paraId="68B85BED" w14:textId="5883DF67" w:rsidR="001F52FE" w:rsidRDefault="001F52FE"/>
    <w:p w14:paraId="561E613C" w14:textId="2D513C84" w:rsidR="001F52FE" w:rsidRDefault="001F52FE" w:rsidP="00FC6CE7">
      <w:pPr>
        <w:jc w:val="center"/>
        <w:rPr>
          <w:rFonts w:asciiTheme="majorHAnsi" w:eastAsiaTheme="majorEastAsia" w:hAnsiTheme="majorHAnsi" w:cstheme="majorBidi"/>
          <w:color w:val="007789" w:themeColor="accent1" w:themeShade="BF"/>
          <w:sz w:val="32"/>
        </w:rPr>
      </w:pPr>
      <w:r>
        <w:rPr>
          <w:noProof/>
        </w:rPr>
        <w:drawing>
          <wp:inline distT="0" distB="0" distL="0" distR="0" wp14:anchorId="1F8334C2" wp14:editId="62775C02">
            <wp:extent cx="5752894" cy="4599296"/>
            <wp:effectExtent l="0" t="0" r="635" b="0"/>
            <wp:docPr id="34" name="Picture 34" descr="Mars Exploration Rover Instrument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s Exploration Rover Instrument Diagram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77886" cy="4619277"/>
                    </a:xfrm>
                    <a:prstGeom prst="rect">
                      <a:avLst/>
                    </a:prstGeom>
                    <a:noFill/>
                    <a:ln>
                      <a:noFill/>
                    </a:ln>
                  </pic:spPr>
                </pic:pic>
              </a:graphicData>
            </a:graphic>
          </wp:inline>
        </w:drawing>
      </w:r>
    </w:p>
    <w:p w14:paraId="327A8C73" w14:textId="77777777" w:rsidR="002A28AF" w:rsidRDefault="002A28AF" w:rsidP="00795A29">
      <w:pPr>
        <w:pStyle w:val="TOCHeading"/>
      </w:pPr>
      <w:r>
        <w:br w:type="page"/>
      </w:r>
    </w:p>
    <w:sdt>
      <w:sdtPr>
        <w:rPr>
          <w:rFonts w:asciiTheme="minorHAnsi" w:eastAsiaTheme="minorHAnsi" w:hAnsiTheme="minorHAnsi" w:cstheme="minorBidi"/>
          <w:color w:val="595959" w:themeColor="text1" w:themeTint="A6"/>
          <w:sz w:val="22"/>
          <w:szCs w:val="22"/>
          <w:lang w:eastAsia="en-US"/>
        </w:rPr>
        <w:id w:val="33085308"/>
        <w:docPartObj>
          <w:docPartGallery w:val="Table of Contents"/>
          <w:docPartUnique/>
        </w:docPartObj>
      </w:sdtPr>
      <w:sdtEndPr>
        <w:rPr>
          <w:b/>
          <w:bCs/>
          <w:noProof/>
        </w:rPr>
      </w:sdtEndPr>
      <w:sdtContent>
        <w:p w14:paraId="226AECF9" w14:textId="77777777" w:rsidR="00795A29" w:rsidRDefault="00795A29">
          <w:pPr>
            <w:pStyle w:val="TOCHeading"/>
          </w:pPr>
          <w:r>
            <w:t>Contents</w:t>
          </w:r>
        </w:p>
        <w:p w14:paraId="477ED2D5" w14:textId="1C32070C" w:rsidR="00C53DA5" w:rsidRDefault="00795A29">
          <w:pPr>
            <w:pStyle w:val="TOC1"/>
            <w:rPr>
              <w:noProof/>
              <w:sz w:val="22"/>
              <w:szCs w:val="22"/>
              <w:lang w:eastAsia="en-US"/>
            </w:rPr>
          </w:pPr>
          <w:r>
            <w:fldChar w:fldCharType="begin"/>
          </w:r>
          <w:r>
            <w:instrText xml:space="preserve"> TOC \o "1-3" \h \z \u </w:instrText>
          </w:r>
          <w:r>
            <w:fldChar w:fldCharType="separate"/>
          </w:r>
          <w:hyperlink w:anchor="_Toc44348470" w:history="1">
            <w:r w:rsidR="00C53DA5" w:rsidRPr="00CE2013">
              <w:rPr>
                <w:rStyle w:val="Hyperlink"/>
                <w:noProof/>
              </w:rPr>
              <w:t>Chapter 1 – Programming with C#</w:t>
            </w:r>
            <w:r w:rsidR="00C53DA5">
              <w:rPr>
                <w:noProof/>
                <w:webHidden/>
              </w:rPr>
              <w:tab/>
            </w:r>
            <w:r w:rsidR="00C53DA5">
              <w:rPr>
                <w:noProof/>
                <w:webHidden/>
              </w:rPr>
              <w:fldChar w:fldCharType="begin"/>
            </w:r>
            <w:r w:rsidR="00C53DA5">
              <w:rPr>
                <w:noProof/>
                <w:webHidden/>
              </w:rPr>
              <w:instrText xml:space="preserve"> PAGEREF _Toc44348470 \h </w:instrText>
            </w:r>
            <w:r w:rsidR="00C53DA5">
              <w:rPr>
                <w:noProof/>
                <w:webHidden/>
              </w:rPr>
            </w:r>
            <w:r w:rsidR="00C53DA5">
              <w:rPr>
                <w:noProof/>
                <w:webHidden/>
              </w:rPr>
              <w:fldChar w:fldCharType="separate"/>
            </w:r>
            <w:r w:rsidR="00C53DA5">
              <w:rPr>
                <w:noProof/>
                <w:webHidden/>
              </w:rPr>
              <w:t>5</w:t>
            </w:r>
            <w:r w:rsidR="00C53DA5">
              <w:rPr>
                <w:noProof/>
                <w:webHidden/>
              </w:rPr>
              <w:fldChar w:fldCharType="end"/>
            </w:r>
          </w:hyperlink>
        </w:p>
        <w:p w14:paraId="676B12E3" w14:textId="1EE3D139" w:rsidR="00C53DA5" w:rsidRDefault="00657563">
          <w:pPr>
            <w:pStyle w:val="TOC3"/>
            <w:tabs>
              <w:tab w:val="right" w:leader="dot" w:pos="10790"/>
            </w:tabs>
            <w:rPr>
              <w:rFonts w:eastAsiaTheme="minorEastAsia"/>
              <w:noProof/>
              <w:color w:val="auto"/>
            </w:rPr>
          </w:pPr>
          <w:hyperlink w:anchor="_Toc44348471" w:history="1">
            <w:r w:rsidR="00C53DA5" w:rsidRPr="00CE2013">
              <w:rPr>
                <w:rStyle w:val="Hyperlink"/>
                <w:noProof/>
              </w:rPr>
              <w:t>Types of software</w:t>
            </w:r>
            <w:r w:rsidR="00C53DA5">
              <w:rPr>
                <w:noProof/>
                <w:webHidden/>
              </w:rPr>
              <w:tab/>
            </w:r>
            <w:r w:rsidR="00C53DA5">
              <w:rPr>
                <w:noProof/>
                <w:webHidden/>
              </w:rPr>
              <w:fldChar w:fldCharType="begin"/>
            </w:r>
            <w:r w:rsidR="00C53DA5">
              <w:rPr>
                <w:noProof/>
                <w:webHidden/>
              </w:rPr>
              <w:instrText xml:space="preserve"> PAGEREF _Toc44348471 \h </w:instrText>
            </w:r>
            <w:r w:rsidR="00C53DA5">
              <w:rPr>
                <w:noProof/>
                <w:webHidden/>
              </w:rPr>
            </w:r>
            <w:r w:rsidR="00C53DA5">
              <w:rPr>
                <w:noProof/>
                <w:webHidden/>
              </w:rPr>
              <w:fldChar w:fldCharType="separate"/>
            </w:r>
            <w:r w:rsidR="00C53DA5">
              <w:rPr>
                <w:noProof/>
                <w:webHidden/>
              </w:rPr>
              <w:t>5</w:t>
            </w:r>
            <w:r w:rsidR="00C53DA5">
              <w:rPr>
                <w:noProof/>
                <w:webHidden/>
              </w:rPr>
              <w:fldChar w:fldCharType="end"/>
            </w:r>
          </w:hyperlink>
        </w:p>
        <w:p w14:paraId="11C082AF" w14:textId="1891B7EE" w:rsidR="00C53DA5" w:rsidRDefault="00657563">
          <w:pPr>
            <w:pStyle w:val="TOC3"/>
            <w:tabs>
              <w:tab w:val="right" w:leader="dot" w:pos="10790"/>
            </w:tabs>
            <w:rPr>
              <w:rFonts w:eastAsiaTheme="minorEastAsia"/>
              <w:noProof/>
              <w:color w:val="auto"/>
            </w:rPr>
          </w:pPr>
          <w:hyperlink w:anchor="_Toc44348472" w:history="1">
            <w:r w:rsidR="00C53DA5" w:rsidRPr="00CE2013">
              <w:rPr>
                <w:rStyle w:val="Hyperlink"/>
                <w:noProof/>
              </w:rPr>
              <w:t>The C# language</w:t>
            </w:r>
            <w:r w:rsidR="00C53DA5">
              <w:rPr>
                <w:noProof/>
                <w:webHidden/>
              </w:rPr>
              <w:tab/>
            </w:r>
            <w:r w:rsidR="00C53DA5">
              <w:rPr>
                <w:noProof/>
                <w:webHidden/>
              </w:rPr>
              <w:fldChar w:fldCharType="begin"/>
            </w:r>
            <w:r w:rsidR="00C53DA5">
              <w:rPr>
                <w:noProof/>
                <w:webHidden/>
              </w:rPr>
              <w:instrText xml:space="preserve"> PAGEREF _Toc44348472 \h </w:instrText>
            </w:r>
            <w:r w:rsidR="00C53DA5">
              <w:rPr>
                <w:noProof/>
                <w:webHidden/>
              </w:rPr>
            </w:r>
            <w:r w:rsidR="00C53DA5">
              <w:rPr>
                <w:noProof/>
                <w:webHidden/>
              </w:rPr>
              <w:fldChar w:fldCharType="separate"/>
            </w:r>
            <w:r w:rsidR="00C53DA5">
              <w:rPr>
                <w:noProof/>
                <w:webHidden/>
              </w:rPr>
              <w:t>5</w:t>
            </w:r>
            <w:r w:rsidR="00C53DA5">
              <w:rPr>
                <w:noProof/>
                <w:webHidden/>
              </w:rPr>
              <w:fldChar w:fldCharType="end"/>
            </w:r>
          </w:hyperlink>
        </w:p>
        <w:p w14:paraId="21621C7D" w14:textId="4E3CDA3B" w:rsidR="00C53DA5" w:rsidRDefault="00657563">
          <w:pPr>
            <w:pStyle w:val="TOC3"/>
            <w:tabs>
              <w:tab w:val="right" w:leader="dot" w:pos="10790"/>
            </w:tabs>
            <w:rPr>
              <w:rFonts w:eastAsiaTheme="minorEastAsia"/>
              <w:noProof/>
              <w:color w:val="auto"/>
            </w:rPr>
          </w:pPr>
          <w:hyperlink w:anchor="_Toc44348473" w:history="1">
            <w:r w:rsidR="00C53DA5" w:rsidRPr="00CE2013">
              <w:rPr>
                <w:rStyle w:val="Hyperlink"/>
                <w:noProof/>
              </w:rPr>
              <w:t>Ready, Shoot, Aim</w:t>
            </w:r>
            <w:r w:rsidR="00C53DA5">
              <w:rPr>
                <w:noProof/>
                <w:webHidden/>
              </w:rPr>
              <w:tab/>
            </w:r>
            <w:r w:rsidR="00C53DA5">
              <w:rPr>
                <w:noProof/>
                <w:webHidden/>
              </w:rPr>
              <w:fldChar w:fldCharType="begin"/>
            </w:r>
            <w:r w:rsidR="00C53DA5">
              <w:rPr>
                <w:noProof/>
                <w:webHidden/>
              </w:rPr>
              <w:instrText xml:space="preserve"> PAGEREF _Toc44348473 \h </w:instrText>
            </w:r>
            <w:r w:rsidR="00C53DA5">
              <w:rPr>
                <w:noProof/>
                <w:webHidden/>
              </w:rPr>
            </w:r>
            <w:r w:rsidR="00C53DA5">
              <w:rPr>
                <w:noProof/>
                <w:webHidden/>
              </w:rPr>
              <w:fldChar w:fldCharType="separate"/>
            </w:r>
            <w:r w:rsidR="00C53DA5">
              <w:rPr>
                <w:noProof/>
                <w:webHidden/>
              </w:rPr>
              <w:t>6</w:t>
            </w:r>
            <w:r w:rsidR="00C53DA5">
              <w:rPr>
                <w:noProof/>
                <w:webHidden/>
              </w:rPr>
              <w:fldChar w:fldCharType="end"/>
            </w:r>
          </w:hyperlink>
        </w:p>
        <w:p w14:paraId="4BEBA1A1" w14:textId="4A9E8639" w:rsidR="00C53DA5" w:rsidRDefault="00657563">
          <w:pPr>
            <w:pStyle w:val="TOC3"/>
            <w:tabs>
              <w:tab w:val="right" w:leader="dot" w:pos="10790"/>
            </w:tabs>
            <w:rPr>
              <w:rFonts w:eastAsiaTheme="minorEastAsia"/>
              <w:noProof/>
              <w:color w:val="auto"/>
            </w:rPr>
          </w:pPr>
          <w:hyperlink w:anchor="_Toc44348474" w:history="1">
            <w:r w:rsidR="00C53DA5" w:rsidRPr="00CE2013">
              <w:rPr>
                <w:rStyle w:val="Hyperlink"/>
                <w:noProof/>
              </w:rPr>
              <w:t>What Comprises a C# Program?</w:t>
            </w:r>
            <w:r w:rsidR="00C53DA5">
              <w:rPr>
                <w:noProof/>
                <w:webHidden/>
              </w:rPr>
              <w:tab/>
            </w:r>
            <w:r w:rsidR="00C53DA5">
              <w:rPr>
                <w:noProof/>
                <w:webHidden/>
              </w:rPr>
              <w:fldChar w:fldCharType="begin"/>
            </w:r>
            <w:r w:rsidR="00C53DA5">
              <w:rPr>
                <w:noProof/>
                <w:webHidden/>
              </w:rPr>
              <w:instrText xml:space="preserve"> PAGEREF _Toc44348474 \h </w:instrText>
            </w:r>
            <w:r w:rsidR="00C53DA5">
              <w:rPr>
                <w:noProof/>
                <w:webHidden/>
              </w:rPr>
            </w:r>
            <w:r w:rsidR="00C53DA5">
              <w:rPr>
                <w:noProof/>
                <w:webHidden/>
              </w:rPr>
              <w:fldChar w:fldCharType="separate"/>
            </w:r>
            <w:r w:rsidR="00C53DA5">
              <w:rPr>
                <w:noProof/>
                <w:webHidden/>
              </w:rPr>
              <w:t>7</w:t>
            </w:r>
            <w:r w:rsidR="00C53DA5">
              <w:rPr>
                <w:noProof/>
                <w:webHidden/>
              </w:rPr>
              <w:fldChar w:fldCharType="end"/>
            </w:r>
          </w:hyperlink>
        </w:p>
        <w:p w14:paraId="29A47C80" w14:textId="56FA7A76" w:rsidR="00C53DA5" w:rsidRDefault="00657563">
          <w:pPr>
            <w:pStyle w:val="TOC3"/>
            <w:tabs>
              <w:tab w:val="right" w:leader="dot" w:pos="10790"/>
            </w:tabs>
            <w:rPr>
              <w:rFonts w:eastAsiaTheme="minorEastAsia"/>
              <w:noProof/>
              <w:color w:val="auto"/>
            </w:rPr>
          </w:pPr>
          <w:hyperlink w:anchor="_Toc44348475" w:history="1">
            <w:r w:rsidR="00C53DA5" w:rsidRPr="00CE2013">
              <w:rPr>
                <w:rStyle w:val="Hyperlink"/>
                <w:noProof/>
              </w:rPr>
              <w:t>Class, Object, Method, Property</w:t>
            </w:r>
            <w:r w:rsidR="00C53DA5">
              <w:rPr>
                <w:noProof/>
                <w:webHidden/>
              </w:rPr>
              <w:tab/>
            </w:r>
            <w:r w:rsidR="00C53DA5">
              <w:rPr>
                <w:noProof/>
                <w:webHidden/>
              </w:rPr>
              <w:fldChar w:fldCharType="begin"/>
            </w:r>
            <w:r w:rsidR="00C53DA5">
              <w:rPr>
                <w:noProof/>
                <w:webHidden/>
              </w:rPr>
              <w:instrText xml:space="preserve"> PAGEREF _Toc44348475 \h </w:instrText>
            </w:r>
            <w:r w:rsidR="00C53DA5">
              <w:rPr>
                <w:noProof/>
                <w:webHidden/>
              </w:rPr>
            </w:r>
            <w:r w:rsidR="00C53DA5">
              <w:rPr>
                <w:noProof/>
                <w:webHidden/>
              </w:rPr>
              <w:fldChar w:fldCharType="separate"/>
            </w:r>
            <w:r w:rsidR="00C53DA5">
              <w:rPr>
                <w:noProof/>
                <w:webHidden/>
              </w:rPr>
              <w:t>8</w:t>
            </w:r>
            <w:r w:rsidR="00C53DA5">
              <w:rPr>
                <w:noProof/>
                <w:webHidden/>
              </w:rPr>
              <w:fldChar w:fldCharType="end"/>
            </w:r>
          </w:hyperlink>
        </w:p>
        <w:p w14:paraId="2648FA44" w14:textId="3E2BE4CE" w:rsidR="00C53DA5" w:rsidRDefault="00657563">
          <w:pPr>
            <w:pStyle w:val="TOC3"/>
            <w:tabs>
              <w:tab w:val="right" w:leader="dot" w:pos="10790"/>
            </w:tabs>
            <w:rPr>
              <w:rFonts w:eastAsiaTheme="minorEastAsia"/>
              <w:noProof/>
              <w:color w:val="auto"/>
            </w:rPr>
          </w:pPr>
          <w:hyperlink w:anchor="_Toc44348476" w:history="1">
            <w:r w:rsidR="00C53DA5" w:rsidRPr="00CE2013">
              <w:rPr>
                <w:rStyle w:val="Hyperlink"/>
                <w:noProof/>
              </w:rPr>
              <w:t>Names, Identifiers, Key Words, and Strings</w:t>
            </w:r>
            <w:r w:rsidR="00C53DA5">
              <w:rPr>
                <w:noProof/>
                <w:webHidden/>
              </w:rPr>
              <w:tab/>
            </w:r>
            <w:r w:rsidR="00C53DA5">
              <w:rPr>
                <w:noProof/>
                <w:webHidden/>
              </w:rPr>
              <w:fldChar w:fldCharType="begin"/>
            </w:r>
            <w:r w:rsidR="00C53DA5">
              <w:rPr>
                <w:noProof/>
                <w:webHidden/>
              </w:rPr>
              <w:instrText xml:space="preserve"> PAGEREF _Toc44348476 \h </w:instrText>
            </w:r>
            <w:r w:rsidR="00C53DA5">
              <w:rPr>
                <w:noProof/>
                <w:webHidden/>
              </w:rPr>
            </w:r>
            <w:r w:rsidR="00C53DA5">
              <w:rPr>
                <w:noProof/>
                <w:webHidden/>
              </w:rPr>
              <w:fldChar w:fldCharType="separate"/>
            </w:r>
            <w:r w:rsidR="00C53DA5">
              <w:rPr>
                <w:noProof/>
                <w:webHidden/>
              </w:rPr>
              <w:t>11</w:t>
            </w:r>
            <w:r w:rsidR="00C53DA5">
              <w:rPr>
                <w:noProof/>
                <w:webHidden/>
              </w:rPr>
              <w:fldChar w:fldCharType="end"/>
            </w:r>
          </w:hyperlink>
        </w:p>
        <w:p w14:paraId="58B5CC48" w14:textId="79BD3955" w:rsidR="00C53DA5" w:rsidRDefault="00657563">
          <w:pPr>
            <w:pStyle w:val="TOC2"/>
            <w:rPr>
              <w:noProof/>
              <w:sz w:val="22"/>
              <w:szCs w:val="22"/>
              <w:lang w:eastAsia="en-US"/>
            </w:rPr>
          </w:pPr>
          <w:hyperlink w:anchor="_Toc44348477" w:history="1">
            <w:r w:rsidR="00C53DA5" w:rsidRPr="00CE2013">
              <w:rPr>
                <w:rStyle w:val="Hyperlink"/>
                <w:noProof/>
              </w:rPr>
              <w:t>Check your understanding</w:t>
            </w:r>
            <w:r w:rsidR="00C53DA5">
              <w:rPr>
                <w:noProof/>
                <w:webHidden/>
              </w:rPr>
              <w:tab/>
            </w:r>
            <w:r w:rsidR="00C53DA5">
              <w:rPr>
                <w:noProof/>
                <w:webHidden/>
              </w:rPr>
              <w:fldChar w:fldCharType="begin"/>
            </w:r>
            <w:r w:rsidR="00C53DA5">
              <w:rPr>
                <w:noProof/>
                <w:webHidden/>
              </w:rPr>
              <w:instrText xml:space="preserve"> PAGEREF _Toc44348477 \h </w:instrText>
            </w:r>
            <w:r w:rsidR="00C53DA5">
              <w:rPr>
                <w:noProof/>
                <w:webHidden/>
              </w:rPr>
            </w:r>
            <w:r w:rsidR="00C53DA5">
              <w:rPr>
                <w:noProof/>
                <w:webHidden/>
              </w:rPr>
              <w:fldChar w:fldCharType="separate"/>
            </w:r>
            <w:r w:rsidR="00C53DA5">
              <w:rPr>
                <w:noProof/>
                <w:webHidden/>
              </w:rPr>
              <w:t>12</w:t>
            </w:r>
            <w:r w:rsidR="00C53DA5">
              <w:rPr>
                <w:noProof/>
                <w:webHidden/>
              </w:rPr>
              <w:fldChar w:fldCharType="end"/>
            </w:r>
          </w:hyperlink>
        </w:p>
        <w:p w14:paraId="516ACE3B" w14:textId="39EB928C" w:rsidR="00C53DA5" w:rsidRDefault="00657563">
          <w:pPr>
            <w:pStyle w:val="TOC1"/>
            <w:rPr>
              <w:noProof/>
              <w:sz w:val="22"/>
              <w:szCs w:val="22"/>
              <w:lang w:eastAsia="en-US"/>
            </w:rPr>
          </w:pPr>
          <w:hyperlink w:anchor="_Toc44348478" w:history="1">
            <w:r w:rsidR="00C53DA5" w:rsidRPr="00CE2013">
              <w:rPr>
                <w:rStyle w:val="Hyperlink"/>
                <w:noProof/>
              </w:rPr>
              <w:t>Chapter 2 – Integrated Development Environment</w:t>
            </w:r>
            <w:r w:rsidR="00C53DA5">
              <w:rPr>
                <w:noProof/>
                <w:webHidden/>
              </w:rPr>
              <w:tab/>
            </w:r>
            <w:r w:rsidR="00C53DA5">
              <w:rPr>
                <w:noProof/>
                <w:webHidden/>
              </w:rPr>
              <w:fldChar w:fldCharType="begin"/>
            </w:r>
            <w:r w:rsidR="00C53DA5">
              <w:rPr>
                <w:noProof/>
                <w:webHidden/>
              </w:rPr>
              <w:instrText xml:space="preserve"> PAGEREF _Toc44348478 \h </w:instrText>
            </w:r>
            <w:r w:rsidR="00C53DA5">
              <w:rPr>
                <w:noProof/>
                <w:webHidden/>
              </w:rPr>
            </w:r>
            <w:r w:rsidR="00C53DA5">
              <w:rPr>
                <w:noProof/>
                <w:webHidden/>
              </w:rPr>
              <w:fldChar w:fldCharType="separate"/>
            </w:r>
            <w:r w:rsidR="00C53DA5">
              <w:rPr>
                <w:noProof/>
                <w:webHidden/>
              </w:rPr>
              <w:t>13</w:t>
            </w:r>
            <w:r w:rsidR="00C53DA5">
              <w:rPr>
                <w:noProof/>
                <w:webHidden/>
              </w:rPr>
              <w:fldChar w:fldCharType="end"/>
            </w:r>
          </w:hyperlink>
        </w:p>
        <w:p w14:paraId="097692BE" w14:textId="3F0F304C" w:rsidR="00C53DA5" w:rsidRDefault="00657563">
          <w:pPr>
            <w:pStyle w:val="TOC3"/>
            <w:tabs>
              <w:tab w:val="right" w:leader="dot" w:pos="10790"/>
            </w:tabs>
            <w:rPr>
              <w:rFonts w:eastAsiaTheme="minorEastAsia"/>
              <w:noProof/>
              <w:color w:val="auto"/>
            </w:rPr>
          </w:pPr>
          <w:hyperlink w:anchor="_Toc44348479" w:history="1">
            <w:r w:rsidR="00C53DA5" w:rsidRPr="00CE2013">
              <w:rPr>
                <w:rStyle w:val="Hyperlink"/>
                <w:noProof/>
              </w:rPr>
              <w:t>Note for the entire book about cutting and pasting code</w:t>
            </w:r>
            <w:r w:rsidR="00C53DA5">
              <w:rPr>
                <w:noProof/>
                <w:webHidden/>
              </w:rPr>
              <w:tab/>
            </w:r>
            <w:r w:rsidR="00C53DA5">
              <w:rPr>
                <w:noProof/>
                <w:webHidden/>
              </w:rPr>
              <w:fldChar w:fldCharType="begin"/>
            </w:r>
            <w:r w:rsidR="00C53DA5">
              <w:rPr>
                <w:noProof/>
                <w:webHidden/>
              </w:rPr>
              <w:instrText xml:space="preserve"> PAGEREF _Toc44348479 \h </w:instrText>
            </w:r>
            <w:r w:rsidR="00C53DA5">
              <w:rPr>
                <w:noProof/>
                <w:webHidden/>
              </w:rPr>
            </w:r>
            <w:r w:rsidR="00C53DA5">
              <w:rPr>
                <w:noProof/>
                <w:webHidden/>
              </w:rPr>
              <w:fldChar w:fldCharType="separate"/>
            </w:r>
            <w:r w:rsidR="00C53DA5">
              <w:rPr>
                <w:noProof/>
                <w:webHidden/>
              </w:rPr>
              <w:t>14</w:t>
            </w:r>
            <w:r w:rsidR="00C53DA5">
              <w:rPr>
                <w:noProof/>
                <w:webHidden/>
              </w:rPr>
              <w:fldChar w:fldCharType="end"/>
            </w:r>
          </w:hyperlink>
        </w:p>
        <w:p w14:paraId="24E82651" w14:textId="405176E2" w:rsidR="00C53DA5" w:rsidRDefault="00657563">
          <w:pPr>
            <w:pStyle w:val="TOC2"/>
            <w:rPr>
              <w:noProof/>
              <w:sz w:val="22"/>
              <w:szCs w:val="22"/>
              <w:lang w:eastAsia="en-US"/>
            </w:rPr>
          </w:pPr>
          <w:hyperlink w:anchor="_Toc44348480" w:history="1">
            <w:r w:rsidR="00C53DA5" w:rsidRPr="00CE2013">
              <w:rPr>
                <w:rStyle w:val="Hyperlink"/>
                <w:noProof/>
              </w:rPr>
              <w:t>Check your understanding</w:t>
            </w:r>
            <w:r w:rsidR="00C53DA5">
              <w:rPr>
                <w:noProof/>
                <w:webHidden/>
              </w:rPr>
              <w:tab/>
            </w:r>
            <w:r w:rsidR="00C53DA5">
              <w:rPr>
                <w:noProof/>
                <w:webHidden/>
              </w:rPr>
              <w:fldChar w:fldCharType="begin"/>
            </w:r>
            <w:r w:rsidR="00C53DA5">
              <w:rPr>
                <w:noProof/>
                <w:webHidden/>
              </w:rPr>
              <w:instrText xml:space="preserve"> PAGEREF _Toc44348480 \h </w:instrText>
            </w:r>
            <w:r w:rsidR="00C53DA5">
              <w:rPr>
                <w:noProof/>
                <w:webHidden/>
              </w:rPr>
            </w:r>
            <w:r w:rsidR="00C53DA5">
              <w:rPr>
                <w:noProof/>
                <w:webHidden/>
              </w:rPr>
              <w:fldChar w:fldCharType="separate"/>
            </w:r>
            <w:r w:rsidR="00C53DA5">
              <w:rPr>
                <w:noProof/>
                <w:webHidden/>
              </w:rPr>
              <w:t>14</w:t>
            </w:r>
            <w:r w:rsidR="00C53DA5">
              <w:rPr>
                <w:noProof/>
                <w:webHidden/>
              </w:rPr>
              <w:fldChar w:fldCharType="end"/>
            </w:r>
          </w:hyperlink>
        </w:p>
        <w:p w14:paraId="7912BA1A" w14:textId="28F7C724" w:rsidR="00C53DA5" w:rsidRDefault="00657563">
          <w:pPr>
            <w:pStyle w:val="TOC1"/>
            <w:rPr>
              <w:noProof/>
              <w:sz w:val="22"/>
              <w:szCs w:val="22"/>
              <w:lang w:eastAsia="en-US"/>
            </w:rPr>
          </w:pPr>
          <w:hyperlink w:anchor="_Toc44348481" w:history="1">
            <w:r w:rsidR="00C53DA5" w:rsidRPr="00CE2013">
              <w:rPr>
                <w:rStyle w:val="Hyperlink"/>
                <w:noProof/>
              </w:rPr>
              <w:t>Chapter 3 – Our First Useful Program</w:t>
            </w:r>
            <w:r w:rsidR="00C53DA5">
              <w:rPr>
                <w:noProof/>
                <w:webHidden/>
              </w:rPr>
              <w:tab/>
            </w:r>
            <w:r w:rsidR="00C53DA5">
              <w:rPr>
                <w:noProof/>
                <w:webHidden/>
              </w:rPr>
              <w:fldChar w:fldCharType="begin"/>
            </w:r>
            <w:r w:rsidR="00C53DA5">
              <w:rPr>
                <w:noProof/>
                <w:webHidden/>
              </w:rPr>
              <w:instrText xml:space="preserve"> PAGEREF _Toc44348481 \h </w:instrText>
            </w:r>
            <w:r w:rsidR="00C53DA5">
              <w:rPr>
                <w:noProof/>
                <w:webHidden/>
              </w:rPr>
            </w:r>
            <w:r w:rsidR="00C53DA5">
              <w:rPr>
                <w:noProof/>
                <w:webHidden/>
              </w:rPr>
              <w:fldChar w:fldCharType="separate"/>
            </w:r>
            <w:r w:rsidR="00C53DA5">
              <w:rPr>
                <w:noProof/>
                <w:webHidden/>
              </w:rPr>
              <w:t>16</w:t>
            </w:r>
            <w:r w:rsidR="00C53DA5">
              <w:rPr>
                <w:noProof/>
                <w:webHidden/>
              </w:rPr>
              <w:fldChar w:fldCharType="end"/>
            </w:r>
          </w:hyperlink>
        </w:p>
        <w:p w14:paraId="5E7A7EFD" w14:textId="2FB34335" w:rsidR="00C53DA5" w:rsidRDefault="00657563">
          <w:pPr>
            <w:pStyle w:val="TOC3"/>
            <w:tabs>
              <w:tab w:val="right" w:leader="dot" w:pos="10790"/>
            </w:tabs>
            <w:rPr>
              <w:rFonts w:eastAsiaTheme="minorEastAsia"/>
              <w:noProof/>
              <w:color w:val="auto"/>
            </w:rPr>
          </w:pPr>
          <w:hyperlink w:anchor="_Toc44348482" w:history="1">
            <w:r w:rsidR="00C53DA5" w:rsidRPr="00CE2013">
              <w:rPr>
                <w:rStyle w:val="Hyperlink"/>
                <w:noProof/>
              </w:rPr>
              <w:t>What the program needs to actually do.</w:t>
            </w:r>
            <w:r w:rsidR="00C53DA5">
              <w:rPr>
                <w:noProof/>
                <w:webHidden/>
              </w:rPr>
              <w:tab/>
            </w:r>
            <w:r w:rsidR="00C53DA5">
              <w:rPr>
                <w:noProof/>
                <w:webHidden/>
              </w:rPr>
              <w:fldChar w:fldCharType="begin"/>
            </w:r>
            <w:r w:rsidR="00C53DA5">
              <w:rPr>
                <w:noProof/>
                <w:webHidden/>
              </w:rPr>
              <w:instrText xml:space="preserve"> PAGEREF _Toc44348482 \h </w:instrText>
            </w:r>
            <w:r w:rsidR="00C53DA5">
              <w:rPr>
                <w:noProof/>
                <w:webHidden/>
              </w:rPr>
            </w:r>
            <w:r w:rsidR="00C53DA5">
              <w:rPr>
                <w:noProof/>
                <w:webHidden/>
              </w:rPr>
              <w:fldChar w:fldCharType="separate"/>
            </w:r>
            <w:r w:rsidR="00C53DA5">
              <w:rPr>
                <w:noProof/>
                <w:webHidden/>
              </w:rPr>
              <w:t>17</w:t>
            </w:r>
            <w:r w:rsidR="00C53DA5">
              <w:rPr>
                <w:noProof/>
                <w:webHidden/>
              </w:rPr>
              <w:fldChar w:fldCharType="end"/>
            </w:r>
          </w:hyperlink>
        </w:p>
        <w:p w14:paraId="1C66A061" w14:textId="1777651D" w:rsidR="00C53DA5" w:rsidRDefault="00657563">
          <w:pPr>
            <w:pStyle w:val="TOC3"/>
            <w:tabs>
              <w:tab w:val="right" w:leader="dot" w:pos="10790"/>
            </w:tabs>
            <w:rPr>
              <w:rFonts w:eastAsiaTheme="minorEastAsia"/>
              <w:noProof/>
              <w:color w:val="auto"/>
            </w:rPr>
          </w:pPr>
          <w:hyperlink w:anchor="_Toc44348483" w:history="1">
            <w:r w:rsidR="00C53DA5" w:rsidRPr="00CE2013">
              <w:rPr>
                <w:rStyle w:val="Hyperlink"/>
                <w:noProof/>
              </w:rPr>
              <w:t>Real code for our window problems</w:t>
            </w:r>
            <w:r w:rsidR="00C53DA5">
              <w:rPr>
                <w:noProof/>
                <w:webHidden/>
              </w:rPr>
              <w:tab/>
            </w:r>
            <w:r w:rsidR="00C53DA5">
              <w:rPr>
                <w:noProof/>
                <w:webHidden/>
              </w:rPr>
              <w:fldChar w:fldCharType="begin"/>
            </w:r>
            <w:r w:rsidR="00C53DA5">
              <w:rPr>
                <w:noProof/>
                <w:webHidden/>
              </w:rPr>
              <w:instrText xml:space="preserve"> PAGEREF _Toc44348483 \h </w:instrText>
            </w:r>
            <w:r w:rsidR="00C53DA5">
              <w:rPr>
                <w:noProof/>
                <w:webHidden/>
              </w:rPr>
            </w:r>
            <w:r w:rsidR="00C53DA5">
              <w:rPr>
                <w:noProof/>
                <w:webHidden/>
              </w:rPr>
              <w:fldChar w:fldCharType="separate"/>
            </w:r>
            <w:r w:rsidR="00C53DA5">
              <w:rPr>
                <w:noProof/>
                <w:webHidden/>
              </w:rPr>
              <w:t>17</w:t>
            </w:r>
            <w:r w:rsidR="00C53DA5">
              <w:rPr>
                <w:noProof/>
                <w:webHidden/>
              </w:rPr>
              <w:fldChar w:fldCharType="end"/>
            </w:r>
          </w:hyperlink>
        </w:p>
        <w:p w14:paraId="2823755E" w14:textId="229124E8" w:rsidR="00C53DA5" w:rsidRDefault="00657563">
          <w:pPr>
            <w:pStyle w:val="TOC3"/>
            <w:tabs>
              <w:tab w:val="right" w:leader="dot" w:pos="10790"/>
            </w:tabs>
            <w:rPr>
              <w:rFonts w:eastAsiaTheme="minorEastAsia"/>
              <w:noProof/>
              <w:color w:val="auto"/>
            </w:rPr>
          </w:pPr>
          <w:hyperlink w:anchor="_Toc44348484" w:history="1">
            <w:r w:rsidR="00C53DA5" w:rsidRPr="00CE2013">
              <w:rPr>
                <w:rStyle w:val="Hyperlink"/>
                <w:noProof/>
              </w:rPr>
              <w:t>Comments (and proper code formatting)</w:t>
            </w:r>
            <w:r w:rsidR="00C53DA5">
              <w:rPr>
                <w:noProof/>
                <w:webHidden/>
              </w:rPr>
              <w:tab/>
            </w:r>
            <w:r w:rsidR="00C53DA5">
              <w:rPr>
                <w:noProof/>
                <w:webHidden/>
              </w:rPr>
              <w:fldChar w:fldCharType="begin"/>
            </w:r>
            <w:r w:rsidR="00C53DA5">
              <w:rPr>
                <w:noProof/>
                <w:webHidden/>
              </w:rPr>
              <w:instrText xml:space="preserve"> PAGEREF _Toc44348484 \h </w:instrText>
            </w:r>
            <w:r w:rsidR="00C53DA5">
              <w:rPr>
                <w:noProof/>
                <w:webHidden/>
              </w:rPr>
            </w:r>
            <w:r w:rsidR="00C53DA5">
              <w:rPr>
                <w:noProof/>
                <w:webHidden/>
              </w:rPr>
              <w:fldChar w:fldCharType="separate"/>
            </w:r>
            <w:r w:rsidR="00C53DA5">
              <w:rPr>
                <w:noProof/>
                <w:webHidden/>
              </w:rPr>
              <w:t>20</w:t>
            </w:r>
            <w:r w:rsidR="00C53DA5">
              <w:rPr>
                <w:noProof/>
                <w:webHidden/>
              </w:rPr>
              <w:fldChar w:fldCharType="end"/>
            </w:r>
          </w:hyperlink>
        </w:p>
        <w:p w14:paraId="735A5F9A" w14:textId="01427218" w:rsidR="00C53DA5" w:rsidRDefault="00657563">
          <w:pPr>
            <w:pStyle w:val="TOC3"/>
            <w:tabs>
              <w:tab w:val="right" w:leader="dot" w:pos="10790"/>
            </w:tabs>
            <w:rPr>
              <w:rFonts w:eastAsiaTheme="minorEastAsia"/>
              <w:noProof/>
              <w:color w:val="auto"/>
            </w:rPr>
          </w:pPr>
          <w:hyperlink w:anchor="_Toc44348485" w:history="1">
            <w:r w:rsidR="00C53DA5" w:rsidRPr="00CE2013">
              <w:rPr>
                <w:rStyle w:val="Hyperlink"/>
                <w:noProof/>
              </w:rPr>
              <w:t>Debugging</w:t>
            </w:r>
            <w:r w:rsidR="00C53DA5">
              <w:rPr>
                <w:noProof/>
                <w:webHidden/>
              </w:rPr>
              <w:tab/>
            </w:r>
            <w:r w:rsidR="00C53DA5">
              <w:rPr>
                <w:noProof/>
                <w:webHidden/>
              </w:rPr>
              <w:fldChar w:fldCharType="begin"/>
            </w:r>
            <w:r w:rsidR="00C53DA5">
              <w:rPr>
                <w:noProof/>
                <w:webHidden/>
              </w:rPr>
              <w:instrText xml:space="preserve"> PAGEREF _Toc44348485 \h </w:instrText>
            </w:r>
            <w:r w:rsidR="00C53DA5">
              <w:rPr>
                <w:noProof/>
                <w:webHidden/>
              </w:rPr>
            </w:r>
            <w:r w:rsidR="00C53DA5">
              <w:rPr>
                <w:noProof/>
                <w:webHidden/>
              </w:rPr>
              <w:fldChar w:fldCharType="separate"/>
            </w:r>
            <w:r w:rsidR="00C53DA5">
              <w:rPr>
                <w:noProof/>
                <w:webHidden/>
              </w:rPr>
              <w:t>21</w:t>
            </w:r>
            <w:r w:rsidR="00C53DA5">
              <w:rPr>
                <w:noProof/>
                <w:webHidden/>
              </w:rPr>
              <w:fldChar w:fldCharType="end"/>
            </w:r>
          </w:hyperlink>
        </w:p>
        <w:p w14:paraId="6D128995" w14:textId="1E9F828C" w:rsidR="00C53DA5" w:rsidRDefault="00657563">
          <w:pPr>
            <w:pStyle w:val="TOC2"/>
            <w:rPr>
              <w:noProof/>
              <w:sz w:val="22"/>
              <w:szCs w:val="22"/>
              <w:lang w:eastAsia="en-US"/>
            </w:rPr>
          </w:pPr>
          <w:hyperlink w:anchor="_Toc44348486" w:history="1">
            <w:r w:rsidR="00C53DA5" w:rsidRPr="00CE2013">
              <w:rPr>
                <w:rStyle w:val="Hyperlink"/>
                <w:noProof/>
              </w:rPr>
              <w:t>Check your understanding</w:t>
            </w:r>
            <w:r w:rsidR="00C53DA5">
              <w:rPr>
                <w:noProof/>
                <w:webHidden/>
              </w:rPr>
              <w:tab/>
            </w:r>
            <w:r w:rsidR="00C53DA5">
              <w:rPr>
                <w:noProof/>
                <w:webHidden/>
              </w:rPr>
              <w:fldChar w:fldCharType="begin"/>
            </w:r>
            <w:r w:rsidR="00C53DA5">
              <w:rPr>
                <w:noProof/>
                <w:webHidden/>
              </w:rPr>
              <w:instrText xml:space="preserve"> PAGEREF _Toc44348486 \h </w:instrText>
            </w:r>
            <w:r w:rsidR="00C53DA5">
              <w:rPr>
                <w:noProof/>
                <w:webHidden/>
              </w:rPr>
            </w:r>
            <w:r w:rsidR="00C53DA5">
              <w:rPr>
                <w:noProof/>
                <w:webHidden/>
              </w:rPr>
              <w:fldChar w:fldCharType="separate"/>
            </w:r>
            <w:r w:rsidR="00C53DA5">
              <w:rPr>
                <w:noProof/>
                <w:webHidden/>
              </w:rPr>
              <w:t>22</w:t>
            </w:r>
            <w:r w:rsidR="00C53DA5">
              <w:rPr>
                <w:noProof/>
                <w:webHidden/>
              </w:rPr>
              <w:fldChar w:fldCharType="end"/>
            </w:r>
          </w:hyperlink>
        </w:p>
        <w:p w14:paraId="7B351608" w14:textId="69F255D9" w:rsidR="00C53DA5" w:rsidRDefault="00657563">
          <w:pPr>
            <w:pStyle w:val="TOC1"/>
            <w:rPr>
              <w:noProof/>
              <w:sz w:val="22"/>
              <w:szCs w:val="22"/>
              <w:lang w:eastAsia="en-US"/>
            </w:rPr>
          </w:pPr>
          <w:hyperlink w:anchor="_Toc44348487" w:history="1">
            <w:r w:rsidR="00C53DA5" w:rsidRPr="00CE2013">
              <w:rPr>
                <w:rStyle w:val="Hyperlink"/>
                <w:noProof/>
              </w:rPr>
              <w:t>Chapter 4 – Storing Data in Variables</w:t>
            </w:r>
            <w:r w:rsidR="00C53DA5">
              <w:rPr>
                <w:noProof/>
                <w:webHidden/>
              </w:rPr>
              <w:tab/>
            </w:r>
            <w:r w:rsidR="00C53DA5">
              <w:rPr>
                <w:noProof/>
                <w:webHidden/>
              </w:rPr>
              <w:fldChar w:fldCharType="begin"/>
            </w:r>
            <w:r w:rsidR="00C53DA5">
              <w:rPr>
                <w:noProof/>
                <w:webHidden/>
              </w:rPr>
              <w:instrText xml:space="preserve"> PAGEREF _Toc44348487 \h </w:instrText>
            </w:r>
            <w:r w:rsidR="00C53DA5">
              <w:rPr>
                <w:noProof/>
                <w:webHidden/>
              </w:rPr>
            </w:r>
            <w:r w:rsidR="00C53DA5">
              <w:rPr>
                <w:noProof/>
                <w:webHidden/>
              </w:rPr>
              <w:fldChar w:fldCharType="separate"/>
            </w:r>
            <w:r w:rsidR="00C53DA5">
              <w:rPr>
                <w:noProof/>
                <w:webHidden/>
              </w:rPr>
              <w:t>24</w:t>
            </w:r>
            <w:r w:rsidR="00C53DA5">
              <w:rPr>
                <w:noProof/>
                <w:webHidden/>
              </w:rPr>
              <w:fldChar w:fldCharType="end"/>
            </w:r>
          </w:hyperlink>
        </w:p>
        <w:p w14:paraId="3E9B2951" w14:textId="6EA60D70" w:rsidR="00C53DA5" w:rsidRDefault="00657563">
          <w:pPr>
            <w:pStyle w:val="TOC3"/>
            <w:tabs>
              <w:tab w:val="right" w:leader="dot" w:pos="10790"/>
            </w:tabs>
            <w:rPr>
              <w:rFonts w:eastAsiaTheme="minorEastAsia"/>
              <w:noProof/>
              <w:color w:val="auto"/>
            </w:rPr>
          </w:pPr>
          <w:hyperlink w:anchor="_Toc44348488" w:history="1">
            <w:r w:rsidR="00C53DA5" w:rsidRPr="00CE2013">
              <w:rPr>
                <w:rStyle w:val="Hyperlink"/>
                <w:noProof/>
              </w:rPr>
              <w:t>Variables and Data</w:t>
            </w:r>
            <w:r w:rsidR="00C53DA5">
              <w:rPr>
                <w:noProof/>
                <w:webHidden/>
              </w:rPr>
              <w:tab/>
            </w:r>
            <w:r w:rsidR="00C53DA5">
              <w:rPr>
                <w:noProof/>
                <w:webHidden/>
              </w:rPr>
              <w:fldChar w:fldCharType="begin"/>
            </w:r>
            <w:r w:rsidR="00C53DA5">
              <w:rPr>
                <w:noProof/>
                <w:webHidden/>
              </w:rPr>
              <w:instrText xml:space="preserve"> PAGEREF _Toc44348488 \h </w:instrText>
            </w:r>
            <w:r w:rsidR="00C53DA5">
              <w:rPr>
                <w:noProof/>
                <w:webHidden/>
              </w:rPr>
            </w:r>
            <w:r w:rsidR="00C53DA5">
              <w:rPr>
                <w:noProof/>
                <w:webHidden/>
              </w:rPr>
              <w:fldChar w:fldCharType="separate"/>
            </w:r>
            <w:r w:rsidR="00C53DA5">
              <w:rPr>
                <w:noProof/>
                <w:webHidden/>
              </w:rPr>
              <w:t>24</w:t>
            </w:r>
            <w:r w:rsidR="00C53DA5">
              <w:rPr>
                <w:noProof/>
                <w:webHidden/>
              </w:rPr>
              <w:fldChar w:fldCharType="end"/>
            </w:r>
          </w:hyperlink>
        </w:p>
        <w:p w14:paraId="618CDE5E" w14:textId="623A3B12" w:rsidR="00C53DA5" w:rsidRDefault="00657563">
          <w:pPr>
            <w:pStyle w:val="TOC3"/>
            <w:tabs>
              <w:tab w:val="right" w:leader="dot" w:pos="10790"/>
            </w:tabs>
            <w:rPr>
              <w:rFonts w:eastAsiaTheme="minorEastAsia"/>
              <w:noProof/>
              <w:color w:val="auto"/>
            </w:rPr>
          </w:pPr>
          <w:hyperlink w:anchor="_Toc44348489" w:history="1">
            <w:r w:rsidR="00C53DA5" w:rsidRPr="00CE2013">
              <w:rPr>
                <w:rStyle w:val="Hyperlink"/>
                <w:noProof/>
              </w:rPr>
              <w:t>Storing real values</w:t>
            </w:r>
            <w:r w:rsidR="00C53DA5">
              <w:rPr>
                <w:noProof/>
                <w:webHidden/>
              </w:rPr>
              <w:tab/>
            </w:r>
            <w:r w:rsidR="00C53DA5">
              <w:rPr>
                <w:noProof/>
                <w:webHidden/>
              </w:rPr>
              <w:fldChar w:fldCharType="begin"/>
            </w:r>
            <w:r w:rsidR="00C53DA5">
              <w:rPr>
                <w:noProof/>
                <w:webHidden/>
              </w:rPr>
              <w:instrText xml:space="preserve"> PAGEREF _Toc44348489 \h </w:instrText>
            </w:r>
            <w:r w:rsidR="00C53DA5">
              <w:rPr>
                <w:noProof/>
                <w:webHidden/>
              </w:rPr>
            </w:r>
            <w:r w:rsidR="00C53DA5">
              <w:rPr>
                <w:noProof/>
                <w:webHidden/>
              </w:rPr>
              <w:fldChar w:fldCharType="separate"/>
            </w:r>
            <w:r w:rsidR="00C53DA5">
              <w:rPr>
                <w:noProof/>
                <w:webHidden/>
              </w:rPr>
              <w:t>26</w:t>
            </w:r>
            <w:r w:rsidR="00C53DA5">
              <w:rPr>
                <w:noProof/>
                <w:webHidden/>
              </w:rPr>
              <w:fldChar w:fldCharType="end"/>
            </w:r>
          </w:hyperlink>
        </w:p>
        <w:p w14:paraId="743BA319" w14:textId="60B08061" w:rsidR="00C53DA5" w:rsidRDefault="00657563">
          <w:pPr>
            <w:pStyle w:val="TOC3"/>
            <w:tabs>
              <w:tab w:val="right" w:leader="dot" w:pos="10790"/>
            </w:tabs>
            <w:rPr>
              <w:rFonts w:eastAsiaTheme="minorEastAsia"/>
              <w:noProof/>
              <w:color w:val="auto"/>
            </w:rPr>
          </w:pPr>
          <w:hyperlink w:anchor="_Toc44348490" w:history="1">
            <w:r w:rsidR="00C53DA5" w:rsidRPr="00CE2013">
              <w:rPr>
                <w:rStyle w:val="Hyperlink"/>
                <w:noProof/>
              </w:rPr>
              <w:t>Storing Text</w:t>
            </w:r>
            <w:r w:rsidR="00C53DA5">
              <w:rPr>
                <w:noProof/>
                <w:webHidden/>
              </w:rPr>
              <w:tab/>
            </w:r>
            <w:r w:rsidR="00C53DA5">
              <w:rPr>
                <w:noProof/>
                <w:webHidden/>
              </w:rPr>
              <w:fldChar w:fldCharType="begin"/>
            </w:r>
            <w:r w:rsidR="00C53DA5">
              <w:rPr>
                <w:noProof/>
                <w:webHidden/>
              </w:rPr>
              <w:instrText xml:space="preserve"> PAGEREF _Toc44348490 \h </w:instrText>
            </w:r>
            <w:r w:rsidR="00C53DA5">
              <w:rPr>
                <w:noProof/>
                <w:webHidden/>
              </w:rPr>
            </w:r>
            <w:r w:rsidR="00C53DA5">
              <w:rPr>
                <w:noProof/>
                <w:webHidden/>
              </w:rPr>
              <w:fldChar w:fldCharType="separate"/>
            </w:r>
            <w:r w:rsidR="00C53DA5">
              <w:rPr>
                <w:noProof/>
                <w:webHidden/>
              </w:rPr>
              <w:t>28</w:t>
            </w:r>
            <w:r w:rsidR="00C53DA5">
              <w:rPr>
                <w:noProof/>
                <w:webHidden/>
              </w:rPr>
              <w:fldChar w:fldCharType="end"/>
            </w:r>
          </w:hyperlink>
        </w:p>
        <w:p w14:paraId="2EECE5F4" w14:textId="055038AA" w:rsidR="00C53DA5" w:rsidRDefault="00657563">
          <w:pPr>
            <w:pStyle w:val="TOC3"/>
            <w:tabs>
              <w:tab w:val="right" w:leader="dot" w:pos="10790"/>
            </w:tabs>
            <w:rPr>
              <w:rFonts w:eastAsiaTheme="minorEastAsia"/>
              <w:noProof/>
              <w:color w:val="auto"/>
            </w:rPr>
          </w:pPr>
          <w:hyperlink w:anchor="_Toc44348491" w:history="1">
            <w:r w:rsidR="00C53DA5" w:rsidRPr="00CE2013">
              <w:rPr>
                <w:rStyle w:val="Hyperlink"/>
                <w:noProof/>
              </w:rPr>
              <w:t>Storing strings</w:t>
            </w:r>
            <w:r w:rsidR="00C53DA5">
              <w:rPr>
                <w:noProof/>
                <w:webHidden/>
              </w:rPr>
              <w:tab/>
            </w:r>
            <w:r w:rsidR="00C53DA5">
              <w:rPr>
                <w:noProof/>
                <w:webHidden/>
              </w:rPr>
              <w:fldChar w:fldCharType="begin"/>
            </w:r>
            <w:r w:rsidR="00C53DA5">
              <w:rPr>
                <w:noProof/>
                <w:webHidden/>
              </w:rPr>
              <w:instrText xml:space="preserve"> PAGEREF _Toc44348491 \h </w:instrText>
            </w:r>
            <w:r w:rsidR="00C53DA5">
              <w:rPr>
                <w:noProof/>
                <w:webHidden/>
              </w:rPr>
            </w:r>
            <w:r w:rsidR="00C53DA5">
              <w:rPr>
                <w:noProof/>
                <w:webHidden/>
              </w:rPr>
              <w:fldChar w:fldCharType="separate"/>
            </w:r>
            <w:r w:rsidR="00C53DA5">
              <w:rPr>
                <w:noProof/>
                <w:webHidden/>
              </w:rPr>
              <w:t>29</w:t>
            </w:r>
            <w:r w:rsidR="00C53DA5">
              <w:rPr>
                <w:noProof/>
                <w:webHidden/>
              </w:rPr>
              <w:fldChar w:fldCharType="end"/>
            </w:r>
          </w:hyperlink>
        </w:p>
        <w:p w14:paraId="513E7C75" w14:textId="600B0FC2" w:rsidR="00C53DA5" w:rsidRDefault="00657563">
          <w:pPr>
            <w:pStyle w:val="TOC3"/>
            <w:tabs>
              <w:tab w:val="right" w:leader="dot" w:pos="10790"/>
            </w:tabs>
            <w:rPr>
              <w:rFonts w:eastAsiaTheme="minorEastAsia"/>
              <w:noProof/>
              <w:color w:val="auto"/>
            </w:rPr>
          </w:pPr>
          <w:hyperlink w:anchor="_Toc44348492" w:history="1">
            <w:r w:rsidR="00C53DA5" w:rsidRPr="00CE2013">
              <w:rPr>
                <w:rStyle w:val="Hyperlink"/>
                <w:noProof/>
              </w:rPr>
              <w:t>Storing Booleans</w:t>
            </w:r>
            <w:r w:rsidR="00C53DA5">
              <w:rPr>
                <w:noProof/>
                <w:webHidden/>
              </w:rPr>
              <w:tab/>
            </w:r>
            <w:r w:rsidR="00C53DA5">
              <w:rPr>
                <w:noProof/>
                <w:webHidden/>
              </w:rPr>
              <w:fldChar w:fldCharType="begin"/>
            </w:r>
            <w:r w:rsidR="00C53DA5">
              <w:rPr>
                <w:noProof/>
                <w:webHidden/>
              </w:rPr>
              <w:instrText xml:space="preserve"> PAGEREF _Toc44348492 \h </w:instrText>
            </w:r>
            <w:r w:rsidR="00C53DA5">
              <w:rPr>
                <w:noProof/>
                <w:webHidden/>
              </w:rPr>
            </w:r>
            <w:r w:rsidR="00C53DA5">
              <w:rPr>
                <w:noProof/>
                <w:webHidden/>
              </w:rPr>
              <w:fldChar w:fldCharType="separate"/>
            </w:r>
            <w:r w:rsidR="00C53DA5">
              <w:rPr>
                <w:noProof/>
                <w:webHidden/>
              </w:rPr>
              <w:t>30</w:t>
            </w:r>
            <w:r w:rsidR="00C53DA5">
              <w:rPr>
                <w:noProof/>
                <w:webHidden/>
              </w:rPr>
              <w:fldChar w:fldCharType="end"/>
            </w:r>
          </w:hyperlink>
        </w:p>
        <w:p w14:paraId="653984E5" w14:textId="4A6D9B75" w:rsidR="00C53DA5" w:rsidRDefault="00657563">
          <w:pPr>
            <w:pStyle w:val="TOC3"/>
            <w:tabs>
              <w:tab w:val="right" w:leader="dot" w:pos="10790"/>
            </w:tabs>
            <w:rPr>
              <w:rFonts w:eastAsiaTheme="minorEastAsia"/>
              <w:noProof/>
              <w:color w:val="auto"/>
            </w:rPr>
          </w:pPr>
          <w:hyperlink w:anchor="_Toc44348493" w:history="1">
            <w:r w:rsidR="00C53DA5" w:rsidRPr="00CE2013">
              <w:rPr>
                <w:rStyle w:val="Hyperlink"/>
                <w:noProof/>
              </w:rPr>
              <w:t>Choosing the type of your variables</w:t>
            </w:r>
            <w:r w:rsidR="00C53DA5">
              <w:rPr>
                <w:noProof/>
                <w:webHidden/>
              </w:rPr>
              <w:tab/>
            </w:r>
            <w:r w:rsidR="00C53DA5">
              <w:rPr>
                <w:noProof/>
                <w:webHidden/>
              </w:rPr>
              <w:fldChar w:fldCharType="begin"/>
            </w:r>
            <w:r w:rsidR="00C53DA5">
              <w:rPr>
                <w:noProof/>
                <w:webHidden/>
              </w:rPr>
              <w:instrText xml:space="preserve"> PAGEREF _Toc44348493 \h </w:instrText>
            </w:r>
            <w:r w:rsidR="00C53DA5">
              <w:rPr>
                <w:noProof/>
                <w:webHidden/>
              </w:rPr>
            </w:r>
            <w:r w:rsidR="00C53DA5">
              <w:rPr>
                <w:noProof/>
                <w:webHidden/>
              </w:rPr>
              <w:fldChar w:fldCharType="separate"/>
            </w:r>
            <w:r w:rsidR="00C53DA5">
              <w:rPr>
                <w:noProof/>
                <w:webHidden/>
              </w:rPr>
              <w:t>30</w:t>
            </w:r>
            <w:r w:rsidR="00C53DA5">
              <w:rPr>
                <w:noProof/>
                <w:webHidden/>
              </w:rPr>
              <w:fldChar w:fldCharType="end"/>
            </w:r>
          </w:hyperlink>
        </w:p>
        <w:p w14:paraId="6AAC30B6" w14:textId="6AE1B8A6" w:rsidR="00C53DA5" w:rsidRDefault="00657563">
          <w:pPr>
            <w:pStyle w:val="TOC3"/>
            <w:tabs>
              <w:tab w:val="right" w:leader="dot" w:pos="10790"/>
            </w:tabs>
            <w:rPr>
              <w:rFonts w:eastAsiaTheme="minorEastAsia"/>
              <w:noProof/>
              <w:color w:val="auto"/>
            </w:rPr>
          </w:pPr>
          <w:hyperlink w:anchor="_Toc44348494" w:history="1">
            <w:r w:rsidR="00C53DA5" w:rsidRPr="00CE2013">
              <w:rPr>
                <w:rStyle w:val="Hyperlink"/>
                <w:noProof/>
              </w:rPr>
              <w:t>Naming Variables: Identifiers</w:t>
            </w:r>
            <w:r w:rsidR="00C53DA5">
              <w:rPr>
                <w:noProof/>
                <w:webHidden/>
              </w:rPr>
              <w:tab/>
            </w:r>
            <w:r w:rsidR="00C53DA5">
              <w:rPr>
                <w:noProof/>
                <w:webHidden/>
              </w:rPr>
              <w:fldChar w:fldCharType="begin"/>
            </w:r>
            <w:r w:rsidR="00C53DA5">
              <w:rPr>
                <w:noProof/>
                <w:webHidden/>
              </w:rPr>
              <w:instrText xml:space="preserve"> PAGEREF _Toc44348494 \h </w:instrText>
            </w:r>
            <w:r w:rsidR="00C53DA5">
              <w:rPr>
                <w:noProof/>
                <w:webHidden/>
              </w:rPr>
            </w:r>
            <w:r w:rsidR="00C53DA5">
              <w:rPr>
                <w:noProof/>
                <w:webHidden/>
              </w:rPr>
              <w:fldChar w:fldCharType="separate"/>
            </w:r>
            <w:r w:rsidR="00C53DA5">
              <w:rPr>
                <w:noProof/>
                <w:webHidden/>
              </w:rPr>
              <w:t>31</w:t>
            </w:r>
            <w:r w:rsidR="00C53DA5">
              <w:rPr>
                <w:noProof/>
                <w:webHidden/>
              </w:rPr>
              <w:fldChar w:fldCharType="end"/>
            </w:r>
          </w:hyperlink>
        </w:p>
        <w:p w14:paraId="6AD5A90E" w14:textId="66C071CB" w:rsidR="00C53DA5" w:rsidRDefault="00657563">
          <w:pPr>
            <w:pStyle w:val="TOC3"/>
            <w:tabs>
              <w:tab w:val="right" w:leader="dot" w:pos="10790"/>
            </w:tabs>
            <w:rPr>
              <w:rFonts w:eastAsiaTheme="minorEastAsia"/>
              <w:noProof/>
              <w:color w:val="auto"/>
            </w:rPr>
          </w:pPr>
          <w:hyperlink w:anchor="_Toc44348495" w:history="1">
            <w:r w:rsidR="00C53DA5" w:rsidRPr="00CE2013">
              <w:rPr>
                <w:rStyle w:val="Hyperlink"/>
                <w:noProof/>
              </w:rPr>
              <w:t>Giving Values to Variables</w:t>
            </w:r>
            <w:r w:rsidR="00C53DA5">
              <w:rPr>
                <w:noProof/>
                <w:webHidden/>
              </w:rPr>
              <w:tab/>
            </w:r>
            <w:r w:rsidR="00C53DA5">
              <w:rPr>
                <w:noProof/>
                <w:webHidden/>
              </w:rPr>
              <w:fldChar w:fldCharType="begin"/>
            </w:r>
            <w:r w:rsidR="00C53DA5">
              <w:rPr>
                <w:noProof/>
                <w:webHidden/>
              </w:rPr>
              <w:instrText xml:space="preserve"> PAGEREF _Toc44348495 \h </w:instrText>
            </w:r>
            <w:r w:rsidR="00C53DA5">
              <w:rPr>
                <w:noProof/>
                <w:webHidden/>
              </w:rPr>
            </w:r>
            <w:r w:rsidR="00C53DA5">
              <w:rPr>
                <w:noProof/>
                <w:webHidden/>
              </w:rPr>
              <w:fldChar w:fldCharType="separate"/>
            </w:r>
            <w:r w:rsidR="00C53DA5">
              <w:rPr>
                <w:noProof/>
                <w:webHidden/>
              </w:rPr>
              <w:t>31</w:t>
            </w:r>
            <w:r w:rsidR="00C53DA5">
              <w:rPr>
                <w:noProof/>
                <w:webHidden/>
              </w:rPr>
              <w:fldChar w:fldCharType="end"/>
            </w:r>
          </w:hyperlink>
        </w:p>
        <w:p w14:paraId="21C3705B" w14:textId="3736B49F" w:rsidR="00C53DA5" w:rsidRDefault="00657563">
          <w:pPr>
            <w:pStyle w:val="TOC3"/>
            <w:tabs>
              <w:tab w:val="right" w:leader="dot" w:pos="10790"/>
            </w:tabs>
            <w:rPr>
              <w:rFonts w:eastAsiaTheme="minorEastAsia"/>
              <w:noProof/>
              <w:color w:val="auto"/>
            </w:rPr>
          </w:pPr>
          <w:hyperlink w:anchor="_Toc44348496" w:history="1">
            <w:r w:rsidR="00C53DA5" w:rsidRPr="00CE2013">
              <w:rPr>
                <w:rStyle w:val="Hyperlink"/>
                <w:noProof/>
              </w:rPr>
              <w:t>Expressions</w:t>
            </w:r>
            <w:r w:rsidR="00C53DA5">
              <w:rPr>
                <w:noProof/>
                <w:webHidden/>
              </w:rPr>
              <w:tab/>
            </w:r>
            <w:r w:rsidR="00C53DA5">
              <w:rPr>
                <w:noProof/>
                <w:webHidden/>
              </w:rPr>
              <w:fldChar w:fldCharType="begin"/>
            </w:r>
            <w:r w:rsidR="00C53DA5">
              <w:rPr>
                <w:noProof/>
                <w:webHidden/>
              </w:rPr>
              <w:instrText xml:space="preserve"> PAGEREF _Toc44348496 \h </w:instrText>
            </w:r>
            <w:r w:rsidR="00C53DA5">
              <w:rPr>
                <w:noProof/>
                <w:webHidden/>
              </w:rPr>
            </w:r>
            <w:r w:rsidR="00C53DA5">
              <w:rPr>
                <w:noProof/>
                <w:webHidden/>
              </w:rPr>
              <w:fldChar w:fldCharType="separate"/>
            </w:r>
            <w:r w:rsidR="00C53DA5">
              <w:rPr>
                <w:noProof/>
                <w:webHidden/>
              </w:rPr>
              <w:t>32</w:t>
            </w:r>
            <w:r w:rsidR="00C53DA5">
              <w:rPr>
                <w:noProof/>
                <w:webHidden/>
              </w:rPr>
              <w:fldChar w:fldCharType="end"/>
            </w:r>
          </w:hyperlink>
        </w:p>
        <w:p w14:paraId="61BA06AF" w14:textId="2C644101" w:rsidR="00C53DA5" w:rsidRDefault="00657563">
          <w:pPr>
            <w:pStyle w:val="TOC3"/>
            <w:tabs>
              <w:tab w:val="right" w:leader="dot" w:pos="10790"/>
            </w:tabs>
            <w:rPr>
              <w:rFonts w:eastAsiaTheme="minorEastAsia"/>
              <w:noProof/>
              <w:color w:val="auto"/>
            </w:rPr>
          </w:pPr>
          <w:hyperlink w:anchor="_Toc44348497" w:history="1">
            <w:r w:rsidR="00C53DA5" w:rsidRPr="00CE2013">
              <w:rPr>
                <w:rStyle w:val="Hyperlink"/>
                <w:noProof/>
              </w:rPr>
              <w:t>Changing the “Type” of Data</w:t>
            </w:r>
            <w:r w:rsidR="00C53DA5">
              <w:rPr>
                <w:noProof/>
                <w:webHidden/>
              </w:rPr>
              <w:tab/>
            </w:r>
            <w:r w:rsidR="00C53DA5">
              <w:rPr>
                <w:noProof/>
                <w:webHidden/>
              </w:rPr>
              <w:fldChar w:fldCharType="begin"/>
            </w:r>
            <w:r w:rsidR="00C53DA5">
              <w:rPr>
                <w:noProof/>
                <w:webHidden/>
              </w:rPr>
              <w:instrText xml:space="preserve"> PAGEREF _Toc44348497 \h </w:instrText>
            </w:r>
            <w:r w:rsidR="00C53DA5">
              <w:rPr>
                <w:noProof/>
                <w:webHidden/>
              </w:rPr>
            </w:r>
            <w:r w:rsidR="00C53DA5">
              <w:rPr>
                <w:noProof/>
                <w:webHidden/>
              </w:rPr>
              <w:fldChar w:fldCharType="separate"/>
            </w:r>
            <w:r w:rsidR="00C53DA5">
              <w:rPr>
                <w:noProof/>
                <w:webHidden/>
              </w:rPr>
              <w:t>33</w:t>
            </w:r>
            <w:r w:rsidR="00C53DA5">
              <w:rPr>
                <w:noProof/>
                <w:webHidden/>
              </w:rPr>
              <w:fldChar w:fldCharType="end"/>
            </w:r>
          </w:hyperlink>
        </w:p>
        <w:p w14:paraId="389F472F" w14:textId="62D3717F" w:rsidR="00C53DA5" w:rsidRDefault="00657563">
          <w:pPr>
            <w:pStyle w:val="TOC3"/>
            <w:tabs>
              <w:tab w:val="right" w:leader="dot" w:pos="10790"/>
            </w:tabs>
            <w:rPr>
              <w:rFonts w:eastAsiaTheme="minorEastAsia"/>
              <w:noProof/>
              <w:color w:val="auto"/>
            </w:rPr>
          </w:pPr>
          <w:hyperlink w:anchor="_Toc44348498" w:history="1">
            <w:r w:rsidR="00C53DA5" w:rsidRPr="00CE2013">
              <w:rPr>
                <w:rStyle w:val="Hyperlink"/>
                <w:noProof/>
              </w:rPr>
              <w:t>Constant variables</w:t>
            </w:r>
            <w:r w:rsidR="00C53DA5">
              <w:rPr>
                <w:noProof/>
                <w:webHidden/>
              </w:rPr>
              <w:tab/>
            </w:r>
            <w:r w:rsidR="00C53DA5">
              <w:rPr>
                <w:noProof/>
                <w:webHidden/>
              </w:rPr>
              <w:fldChar w:fldCharType="begin"/>
            </w:r>
            <w:r w:rsidR="00C53DA5">
              <w:rPr>
                <w:noProof/>
                <w:webHidden/>
              </w:rPr>
              <w:instrText xml:space="preserve"> PAGEREF _Toc44348498 \h </w:instrText>
            </w:r>
            <w:r w:rsidR="00C53DA5">
              <w:rPr>
                <w:noProof/>
                <w:webHidden/>
              </w:rPr>
            </w:r>
            <w:r w:rsidR="00C53DA5">
              <w:rPr>
                <w:noProof/>
                <w:webHidden/>
              </w:rPr>
              <w:fldChar w:fldCharType="separate"/>
            </w:r>
            <w:r w:rsidR="00C53DA5">
              <w:rPr>
                <w:noProof/>
                <w:webHidden/>
              </w:rPr>
              <w:t>36</w:t>
            </w:r>
            <w:r w:rsidR="00C53DA5">
              <w:rPr>
                <w:noProof/>
                <w:webHidden/>
              </w:rPr>
              <w:fldChar w:fldCharType="end"/>
            </w:r>
          </w:hyperlink>
        </w:p>
        <w:p w14:paraId="517AA739" w14:textId="20DF697A" w:rsidR="00C53DA5" w:rsidRDefault="00657563">
          <w:pPr>
            <w:pStyle w:val="TOC2"/>
            <w:rPr>
              <w:noProof/>
              <w:sz w:val="22"/>
              <w:szCs w:val="22"/>
              <w:lang w:eastAsia="en-US"/>
            </w:rPr>
          </w:pPr>
          <w:hyperlink w:anchor="_Toc44348499" w:history="1">
            <w:r w:rsidR="00C53DA5" w:rsidRPr="00CE2013">
              <w:rPr>
                <w:rStyle w:val="Hyperlink"/>
                <w:noProof/>
              </w:rPr>
              <w:t>Check your understanding</w:t>
            </w:r>
            <w:r w:rsidR="00C53DA5">
              <w:rPr>
                <w:noProof/>
                <w:webHidden/>
              </w:rPr>
              <w:tab/>
            </w:r>
            <w:r w:rsidR="00C53DA5">
              <w:rPr>
                <w:noProof/>
                <w:webHidden/>
              </w:rPr>
              <w:fldChar w:fldCharType="begin"/>
            </w:r>
            <w:r w:rsidR="00C53DA5">
              <w:rPr>
                <w:noProof/>
                <w:webHidden/>
              </w:rPr>
              <w:instrText xml:space="preserve"> PAGEREF _Toc44348499 \h </w:instrText>
            </w:r>
            <w:r w:rsidR="00C53DA5">
              <w:rPr>
                <w:noProof/>
                <w:webHidden/>
              </w:rPr>
            </w:r>
            <w:r w:rsidR="00C53DA5">
              <w:rPr>
                <w:noProof/>
                <w:webHidden/>
              </w:rPr>
              <w:fldChar w:fldCharType="separate"/>
            </w:r>
            <w:r w:rsidR="00C53DA5">
              <w:rPr>
                <w:noProof/>
                <w:webHidden/>
              </w:rPr>
              <w:t>36</w:t>
            </w:r>
            <w:r w:rsidR="00C53DA5">
              <w:rPr>
                <w:noProof/>
                <w:webHidden/>
              </w:rPr>
              <w:fldChar w:fldCharType="end"/>
            </w:r>
          </w:hyperlink>
        </w:p>
        <w:p w14:paraId="696E04AE" w14:textId="2F6F0560" w:rsidR="00C53DA5" w:rsidRDefault="00657563">
          <w:pPr>
            <w:pStyle w:val="TOC1"/>
            <w:rPr>
              <w:noProof/>
              <w:sz w:val="22"/>
              <w:szCs w:val="22"/>
              <w:lang w:eastAsia="en-US"/>
            </w:rPr>
          </w:pPr>
          <w:hyperlink w:anchor="_Toc44348500" w:history="1">
            <w:r w:rsidR="00C53DA5" w:rsidRPr="00CE2013">
              <w:rPr>
                <w:rStyle w:val="Hyperlink"/>
                <w:noProof/>
              </w:rPr>
              <w:t>Chapter 5 – Making Decisions</w:t>
            </w:r>
            <w:r w:rsidR="00C53DA5">
              <w:rPr>
                <w:noProof/>
                <w:webHidden/>
              </w:rPr>
              <w:tab/>
            </w:r>
            <w:r w:rsidR="00C53DA5">
              <w:rPr>
                <w:noProof/>
                <w:webHidden/>
              </w:rPr>
              <w:fldChar w:fldCharType="begin"/>
            </w:r>
            <w:r w:rsidR="00C53DA5">
              <w:rPr>
                <w:noProof/>
                <w:webHidden/>
              </w:rPr>
              <w:instrText xml:space="preserve"> PAGEREF _Toc44348500 \h </w:instrText>
            </w:r>
            <w:r w:rsidR="00C53DA5">
              <w:rPr>
                <w:noProof/>
                <w:webHidden/>
              </w:rPr>
            </w:r>
            <w:r w:rsidR="00C53DA5">
              <w:rPr>
                <w:noProof/>
                <w:webHidden/>
              </w:rPr>
              <w:fldChar w:fldCharType="separate"/>
            </w:r>
            <w:r w:rsidR="00C53DA5">
              <w:rPr>
                <w:noProof/>
                <w:webHidden/>
              </w:rPr>
              <w:t>40</w:t>
            </w:r>
            <w:r w:rsidR="00C53DA5">
              <w:rPr>
                <w:noProof/>
                <w:webHidden/>
              </w:rPr>
              <w:fldChar w:fldCharType="end"/>
            </w:r>
          </w:hyperlink>
        </w:p>
        <w:p w14:paraId="3CB67249" w14:textId="7FBD938C" w:rsidR="00C53DA5" w:rsidRDefault="00657563">
          <w:pPr>
            <w:pStyle w:val="TOC3"/>
            <w:tabs>
              <w:tab w:val="right" w:leader="dot" w:pos="10790"/>
            </w:tabs>
            <w:rPr>
              <w:rFonts w:eastAsiaTheme="minorEastAsia"/>
              <w:noProof/>
              <w:color w:val="auto"/>
            </w:rPr>
          </w:pPr>
          <w:hyperlink w:anchor="_Toc44348501" w:history="1">
            <w:r w:rsidR="00C53DA5" w:rsidRPr="00CE2013">
              <w:rPr>
                <w:rStyle w:val="Hyperlink"/>
                <w:noProof/>
              </w:rPr>
              <w:t>Conditional Execution - if</w:t>
            </w:r>
            <w:r w:rsidR="00C53DA5">
              <w:rPr>
                <w:noProof/>
                <w:webHidden/>
              </w:rPr>
              <w:tab/>
            </w:r>
            <w:r w:rsidR="00C53DA5">
              <w:rPr>
                <w:noProof/>
                <w:webHidden/>
              </w:rPr>
              <w:fldChar w:fldCharType="begin"/>
            </w:r>
            <w:r w:rsidR="00C53DA5">
              <w:rPr>
                <w:noProof/>
                <w:webHidden/>
              </w:rPr>
              <w:instrText xml:space="preserve"> PAGEREF _Toc44348501 \h </w:instrText>
            </w:r>
            <w:r w:rsidR="00C53DA5">
              <w:rPr>
                <w:noProof/>
                <w:webHidden/>
              </w:rPr>
            </w:r>
            <w:r w:rsidR="00C53DA5">
              <w:rPr>
                <w:noProof/>
                <w:webHidden/>
              </w:rPr>
              <w:fldChar w:fldCharType="separate"/>
            </w:r>
            <w:r w:rsidR="00C53DA5">
              <w:rPr>
                <w:noProof/>
                <w:webHidden/>
              </w:rPr>
              <w:t>40</w:t>
            </w:r>
            <w:r w:rsidR="00C53DA5">
              <w:rPr>
                <w:noProof/>
                <w:webHidden/>
              </w:rPr>
              <w:fldChar w:fldCharType="end"/>
            </w:r>
          </w:hyperlink>
        </w:p>
        <w:p w14:paraId="3E4B23A6" w14:textId="10B7B98F" w:rsidR="00C53DA5" w:rsidRDefault="00657563">
          <w:pPr>
            <w:pStyle w:val="TOC3"/>
            <w:tabs>
              <w:tab w:val="right" w:leader="dot" w:pos="10790"/>
            </w:tabs>
            <w:rPr>
              <w:rFonts w:eastAsiaTheme="minorEastAsia"/>
              <w:noProof/>
              <w:color w:val="auto"/>
            </w:rPr>
          </w:pPr>
          <w:hyperlink w:anchor="_Toc44348502" w:history="1">
            <w:r w:rsidR="00C53DA5" w:rsidRPr="00CE2013">
              <w:rPr>
                <w:rStyle w:val="Hyperlink"/>
                <w:noProof/>
              </w:rPr>
              <w:t>Conditions and Relational Operators</w:t>
            </w:r>
            <w:r w:rsidR="00C53DA5">
              <w:rPr>
                <w:noProof/>
                <w:webHidden/>
              </w:rPr>
              <w:tab/>
            </w:r>
            <w:r w:rsidR="00C53DA5">
              <w:rPr>
                <w:noProof/>
                <w:webHidden/>
              </w:rPr>
              <w:fldChar w:fldCharType="begin"/>
            </w:r>
            <w:r w:rsidR="00C53DA5">
              <w:rPr>
                <w:noProof/>
                <w:webHidden/>
              </w:rPr>
              <w:instrText xml:space="preserve"> PAGEREF _Toc44348502 \h </w:instrText>
            </w:r>
            <w:r w:rsidR="00C53DA5">
              <w:rPr>
                <w:noProof/>
                <w:webHidden/>
              </w:rPr>
            </w:r>
            <w:r w:rsidR="00C53DA5">
              <w:rPr>
                <w:noProof/>
                <w:webHidden/>
              </w:rPr>
              <w:fldChar w:fldCharType="separate"/>
            </w:r>
            <w:r w:rsidR="00C53DA5">
              <w:rPr>
                <w:noProof/>
                <w:webHidden/>
              </w:rPr>
              <w:t>41</w:t>
            </w:r>
            <w:r w:rsidR="00C53DA5">
              <w:rPr>
                <w:noProof/>
                <w:webHidden/>
              </w:rPr>
              <w:fldChar w:fldCharType="end"/>
            </w:r>
          </w:hyperlink>
        </w:p>
        <w:p w14:paraId="63A37BEE" w14:textId="0F025FF1" w:rsidR="00C53DA5" w:rsidRDefault="00657563">
          <w:pPr>
            <w:pStyle w:val="TOC3"/>
            <w:tabs>
              <w:tab w:val="right" w:leader="dot" w:pos="10790"/>
            </w:tabs>
            <w:rPr>
              <w:rFonts w:eastAsiaTheme="minorEastAsia"/>
              <w:noProof/>
              <w:color w:val="auto"/>
            </w:rPr>
          </w:pPr>
          <w:hyperlink w:anchor="_Toc44348503" w:history="1">
            <w:r w:rsidR="00C53DA5" w:rsidRPr="00CE2013">
              <w:rPr>
                <w:rStyle w:val="Hyperlink"/>
                <w:noProof/>
              </w:rPr>
              <w:t>Combining Logical Operators</w:t>
            </w:r>
            <w:r w:rsidR="00C53DA5">
              <w:rPr>
                <w:noProof/>
                <w:webHidden/>
              </w:rPr>
              <w:tab/>
            </w:r>
            <w:r w:rsidR="00C53DA5">
              <w:rPr>
                <w:noProof/>
                <w:webHidden/>
              </w:rPr>
              <w:fldChar w:fldCharType="begin"/>
            </w:r>
            <w:r w:rsidR="00C53DA5">
              <w:rPr>
                <w:noProof/>
                <w:webHidden/>
              </w:rPr>
              <w:instrText xml:space="preserve"> PAGEREF _Toc44348503 \h </w:instrText>
            </w:r>
            <w:r w:rsidR="00C53DA5">
              <w:rPr>
                <w:noProof/>
                <w:webHidden/>
              </w:rPr>
            </w:r>
            <w:r w:rsidR="00C53DA5">
              <w:rPr>
                <w:noProof/>
                <w:webHidden/>
              </w:rPr>
              <w:fldChar w:fldCharType="separate"/>
            </w:r>
            <w:r w:rsidR="00C53DA5">
              <w:rPr>
                <w:noProof/>
                <w:webHidden/>
              </w:rPr>
              <w:t>44</w:t>
            </w:r>
            <w:r w:rsidR="00C53DA5">
              <w:rPr>
                <w:noProof/>
                <w:webHidden/>
              </w:rPr>
              <w:fldChar w:fldCharType="end"/>
            </w:r>
          </w:hyperlink>
        </w:p>
        <w:p w14:paraId="11D6577E" w14:textId="508CD6D1" w:rsidR="00C53DA5" w:rsidRDefault="00657563">
          <w:pPr>
            <w:pStyle w:val="TOC3"/>
            <w:tabs>
              <w:tab w:val="right" w:leader="dot" w:pos="10790"/>
            </w:tabs>
            <w:rPr>
              <w:rFonts w:eastAsiaTheme="minorEastAsia"/>
              <w:noProof/>
              <w:color w:val="auto"/>
            </w:rPr>
          </w:pPr>
          <w:hyperlink w:anchor="_Toc44348504" w:history="1">
            <w:r w:rsidR="00C53DA5" w:rsidRPr="00CE2013">
              <w:rPr>
                <w:rStyle w:val="Hyperlink"/>
                <w:noProof/>
              </w:rPr>
              <w:t>Using the else and if else structures for better logic flow</w:t>
            </w:r>
            <w:r w:rsidR="00C53DA5">
              <w:rPr>
                <w:noProof/>
                <w:webHidden/>
              </w:rPr>
              <w:tab/>
            </w:r>
            <w:r w:rsidR="00C53DA5">
              <w:rPr>
                <w:noProof/>
                <w:webHidden/>
              </w:rPr>
              <w:fldChar w:fldCharType="begin"/>
            </w:r>
            <w:r w:rsidR="00C53DA5">
              <w:rPr>
                <w:noProof/>
                <w:webHidden/>
              </w:rPr>
              <w:instrText xml:space="preserve"> PAGEREF _Toc44348504 \h </w:instrText>
            </w:r>
            <w:r w:rsidR="00C53DA5">
              <w:rPr>
                <w:noProof/>
                <w:webHidden/>
              </w:rPr>
            </w:r>
            <w:r w:rsidR="00C53DA5">
              <w:rPr>
                <w:noProof/>
                <w:webHidden/>
              </w:rPr>
              <w:fldChar w:fldCharType="separate"/>
            </w:r>
            <w:r w:rsidR="00C53DA5">
              <w:rPr>
                <w:noProof/>
                <w:webHidden/>
              </w:rPr>
              <w:t>46</w:t>
            </w:r>
            <w:r w:rsidR="00C53DA5">
              <w:rPr>
                <w:noProof/>
                <w:webHidden/>
              </w:rPr>
              <w:fldChar w:fldCharType="end"/>
            </w:r>
          </w:hyperlink>
        </w:p>
        <w:p w14:paraId="66E7442E" w14:textId="62211470" w:rsidR="00C53DA5" w:rsidRDefault="00657563">
          <w:pPr>
            <w:pStyle w:val="TOC3"/>
            <w:tabs>
              <w:tab w:val="right" w:leader="dot" w:pos="10790"/>
            </w:tabs>
            <w:rPr>
              <w:rFonts w:eastAsiaTheme="minorEastAsia"/>
              <w:noProof/>
              <w:color w:val="auto"/>
            </w:rPr>
          </w:pPr>
          <w:hyperlink w:anchor="_Toc44348505" w:history="1">
            <w:r w:rsidR="00C53DA5" w:rsidRPr="00CE2013">
              <w:rPr>
                <w:rStyle w:val="Hyperlink"/>
                <w:noProof/>
              </w:rPr>
              <w:t>Applying our new knowledge to our window program</w:t>
            </w:r>
            <w:r w:rsidR="00C53DA5">
              <w:rPr>
                <w:noProof/>
                <w:webHidden/>
              </w:rPr>
              <w:tab/>
            </w:r>
            <w:r w:rsidR="00C53DA5">
              <w:rPr>
                <w:noProof/>
                <w:webHidden/>
              </w:rPr>
              <w:fldChar w:fldCharType="begin"/>
            </w:r>
            <w:r w:rsidR="00C53DA5">
              <w:rPr>
                <w:noProof/>
                <w:webHidden/>
              </w:rPr>
              <w:instrText xml:space="preserve"> PAGEREF _Toc44348505 \h </w:instrText>
            </w:r>
            <w:r w:rsidR="00C53DA5">
              <w:rPr>
                <w:noProof/>
                <w:webHidden/>
              </w:rPr>
            </w:r>
            <w:r w:rsidR="00C53DA5">
              <w:rPr>
                <w:noProof/>
                <w:webHidden/>
              </w:rPr>
              <w:fldChar w:fldCharType="separate"/>
            </w:r>
            <w:r w:rsidR="00C53DA5">
              <w:rPr>
                <w:noProof/>
                <w:webHidden/>
              </w:rPr>
              <w:t>47</w:t>
            </w:r>
            <w:r w:rsidR="00C53DA5">
              <w:rPr>
                <w:noProof/>
                <w:webHidden/>
              </w:rPr>
              <w:fldChar w:fldCharType="end"/>
            </w:r>
          </w:hyperlink>
        </w:p>
        <w:p w14:paraId="512F7685" w14:textId="25ADC4F2" w:rsidR="00C53DA5" w:rsidRDefault="00657563">
          <w:pPr>
            <w:pStyle w:val="TOC3"/>
            <w:tabs>
              <w:tab w:val="right" w:leader="dot" w:pos="10790"/>
            </w:tabs>
            <w:rPr>
              <w:rFonts w:eastAsiaTheme="minorEastAsia"/>
              <w:noProof/>
              <w:color w:val="auto"/>
            </w:rPr>
          </w:pPr>
          <w:hyperlink w:anchor="_Toc44348506" w:history="1">
            <w:r w:rsidR="00C53DA5" w:rsidRPr="00CE2013">
              <w:rPr>
                <w:rStyle w:val="Hyperlink"/>
                <w:noProof/>
              </w:rPr>
              <w:t>Range Checking with if statements</w:t>
            </w:r>
            <w:r w:rsidR="00C53DA5">
              <w:rPr>
                <w:noProof/>
                <w:webHidden/>
              </w:rPr>
              <w:tab/>
            </w:r>
            <w:r w:rsidR="00C53DA5">
              <w:rPr>
                <w:noProof/>
                <w:webHidden/>
              </w:rPr>
              <w:fldChar w:fldCharType="begin"/>
            </w:r>
            <w:r w:rsidR="00C53DA5">
              <w:rPr>
                <w:noProof/>
                <w:webHidden/>
              </w:rPr>
              <w:instrText xml:space="preserve"> PAGEREF _Toc44348506 \h </w:instrText>
            </w:r>
            <w:r w:rsidR="00C53DA5">
              <w:rPr>
                <w:noProof/>
                <w:webHidden/>
              </w:rPr>
            </w:r>
            <w:r w:rsidR="00C53DA5">
              <w:rPr>
                <w:noProof/>
                <w:webHidden/>
              </w:rPr>
              <w:fldChar w:fldCharType="separate"/>
            </w:r>
            <w:r w:rsidR="00C53DA5">
              <w:rPr>
                <w:noProof/>
                <w:webHidden/>
              </w:rPr>
              <w:t>49</w:t>
            </w:r>
            <w:r w:rsidR="00C53DA5">
              <w:rPr>
                <w:noProof/>
                <w:webHidden/>
              </w:rPr>
              <w:fldChar w:fldCharType="end"/>
            </w:r>
          </w:hyperlink>
        </w:p>
        <w:p w14:paraId="24E2B60B" w14:textId="71EFDFE5" w:rsidR="00C53DA5" w:rsidRDefault="00657563">
          <w:pPr>
            <w:pStyle w:val="TOC3"/>
            <w:tabs>
              <w:tab w:val="right" w:leader="dot" w:pos="10790"/>
            </w:tabs>
            <w:rPr>
              <w:rFonts w:eastAsiaTheme="minorEastAsia"/>
              <w:noProof/>
              <w:color w:val="auto"/>
            </w:rPr>
          </w:pPr>
          <w:hyperlink w:anchor="_Toc44348507" w:history="1">
            <w:r w:rsidR="00C53DA5" w:rsidRPr="00CE2013">
              <w:rPr>
                <w:rStyle w:val="Hyperlink"/>
                <w:noProof/>
              </w:rPr>
              <w:t>Using the switch statement to make decisions</w:t>
            </w:r>
            <w:r w:rsidR="00C53DA5">
              <w:rPr>
                <w:noProof/>
                <w:webHidden/>
              </w:rPr>
              <w:tab/>
            </w:r>
            <w:r w:rsidR="00C53DA5">
              <w:rPr>
                <w:noProof/>
                <w:webHidden/>
              </w:rPr>
              <w:fldChar w:fldCharType="begin"/>
            </w:r>
            <w:r w:rsidR="00C53DA5">
              <w:rPr>
                <w:noProof/>
                <w:webHidden/>
              </w:rPr>
              <w:instrText xml:space="preserve"> PAGEREF _Toc44348507 \h </w:instrText>
            </w:r>
            <w:r w:rsidR="00C53DA5">
              <w:rPr>
                <w:noProof/>
                <w:webHidden/>
              </w:rPr>
            </w:r>
            <w:r w:rsidR="00C53DA5">
              <w:rPr>
                <w:noProof/>
                <w:webHidden/>
              </w:rPr>
              <w:fldChar w:fldCharType="separate"/>
            </w:r>
            <w:r w:rsidR="00C53DA5">
              <w:rPr>
                <w:noProof/>
                <w:webHidden/>
              </w:rPr>
              <w:t>49</w:t>
            </w:r>
            <w:r w:rsidR="00C53DA5">
              <w:rPr>
                <w:noProof/>
                <w:webHidden/>
              </w:rPr>
              <w:fldChar w:fldCharType="end"/>
            </w:r>
          </w:hyperlink>
        </w:p>
        <w:p w14:paraId="286E82CA" w14:textId="658A7DEA" w:rsidR="00C53DA5" w:rsidRDefault="00657563">
          <w:pPr>
            <w:pStyle w:val="TOC2"/>
            <w:rPr>
              <w:noProof/>
              <w:sz w:val="22"/>
              <w:szCs w:val="22"/>
              <w:lang w:eastAsia="en-US"/>
            </w:rPr>
          </w:pPr>
          <w:hyperlink w:anchor="_Toc44348508" w:history="1">
            <w:r w:rsidR="00C53DA5" w:rsidRPr="00CE2013">
              <w:rPr>
                <w:rStyle w:val="Hyperlink"/>
                <w:noProof/>
              </w:rPr>
              <w:t>Check your understanding</w:t>
            </w:r>
            <w:r w:rsidR="00C53DA5">
              <w:rPr>
                <w:noProof/>
                <w:webHidden/>
              </w:rPr>
              <w:tab/>
            </w:r>
            <w:r w:rsidR="00C53DA5">
              <w:rPr>
                <w:noProof/>
                <w:webHidden/>
              </w:rPr>
              <w:fldChar w:fldCharType="begin"/>
            </w:r>
            <w:r w:rsidR="00C53DA5">
              <w:rPr>
                <w:noProof/>
                <w:webHidden/>
              </w:rPr>
              <w:instrText xml:space="preserve"> PAGEREF _Toc44348508 \h </w:instrText>
            </w:r>
            <w:r w:rsidR="00C53DA5">
              <w:rPr>
                <w:noProof/>
                <w:webHidden/>
              </w:rPr>
            </w:r>
            <w:r w:rsidR="00C53DA5">
              <w:rPr>
                <w:noProof/>
                <w:webHidden/>
              </w:rPr>
              <w:fldChar w:fldCharType="separate"/>
            </w:r>
            <w:r w:rsidR="00C53DA5">
              <w:rPr>
                <w:noProof/>
                <w:webHidden/>
              </w:rPr>
              <w:t>52</w:t>
            </w:r>
            <w:r w:rsidR="00C53DA5">
              <w:rPr>
                <w:noProof/>
                <w:webHidden/>
              </w:rPr>
              <w:fldChar w:fldCharType="end"/>
            </w:r>
          </w:hyperlink>
        </w:p>
        <w:p w14:paraId="329C3B1A" w14:textId="6A754771" w:rsidR="00C53DA5" w:rsidRDefault="00657563">
          <w:pPr>
            <w:pStyle w:val="TOC1"/>
            <w:rPr>
              <w:noProof/>
              <w:sz w:val="22"/>
              <w:szCs w:val="22"/>
              <w:lang w:eastAsia="en-US"/>
            </w:rPr>
          </w:pPr>
          <w:hyperlink w:anchor="_Toc44348509" w:history="1">
            <w:r w:rsidR="00C53DA5" w:rsidRPr="00CE2013">
              <w:rPr>
                <w:rStyle w:val="Hyperlink"/>
                <w:noProof/>
              </w:rPr>
              <w:t>Chapter 6 - Loops</w:t>
            </w:r>
            <w:r w:rsidR="00C53DA5">
              <w:rPr>
                <w:noProof/>
                <w:webHidden/>
              </w:rPr>
              <w:tab/>
            </w:r>
            <w:r w:rsidR="00C53DA5">
              <w:rPr>
                <w:noProof/>
                <w:webHidden/>
              </w:rPr>
              <w:fldChar w:fldCharType="begin"/>
            </w:r>
            <w:r w:rsidR="00C53DA5">
              <w:rPr>
                <w:noProof/>
                <w:webHidden/>
              </w:rPr>
              <w:instrText xml:space="preserve"> PAGEREF _Toc44348509 \h </w:instrText>
            </w:r>
            <w:r w:rsidR="00C53DA5">
              <w:rPr>
                <w:noProof/>
                <w:webHidden/>
              </w:rPr>
            </w:r>
            <w:r w:rsidR="00C53DA5">
              <w:rPr>
                <w:noProof/>
                <w:webHidden/>
              </w:rPr>
              <w:fldChar w:fldCharType="separate"/>
            </w:r>
            <w:r w:rsidR="00C53DA5">
              <w:rPr>
                <w:noProof/>
                <w:webHidden/>
              </w:rPr>
              <w:t>55</w:t>
            </w:r>
            <w:r w:rsidR="00C53DA5">
              <w:rPr>
                <w:noProof/>
                <w:webHidden/>
              </w:rPr>
              <w:fldChar w:fldCharType="end"/>
            </w:r>
          </w:hyperlink>
        </w:p>
        <w:p w14:paraId="2E94255F" w14:textId="720D11DC" w:rsidR="00C53DA5" w:rsidRDefault="00657563">
          <w:pPr>
            <w:pStyle w:val="TOC3"/>
            <w:tabs>
              <w:tab w:val="right" w:leader="dot" w:pos="10790"/>
            </w:tabs>
            <w:rPr>
              <w:rFonts w:eastAsiaTheme="minorEastAsia"/>
              <w:noProof/>
              <w:color w:val="auto"/>
            </w:rPr>
          </w:pPr>
          <w:hyperlink w:anchor="_Toc44348510" w:history="1">
            <w:r w:rsidR="00C53DA5" w:rsidRPr="00CE2013">
              <w:rPr>
                <w:rStyle w:val="Hyperlink"/>
                <w:rFonts w:eastAsia="Arial"/>
                <w:noProof/>
              </w:rPr>
              <w:t>while loop</w:t>
            </w:r>
            <w:r w:rsidR="00C53DA5">
              <w:rPr>
                <w:noProof/>
                <w:webHidden/>
              </w:rPr>
              <w:tab/>
            </w:r>
            <w:r w:rsidR="00C53DA5">
              <w:rPr>
                <w:noProof/>
                <w:webHidden/>
              </w:rPr>
              <w:fldChar w:fldCharType="begin"/>
            </w:r>
            <w:r w:rsidR="00C53DA5">
              <w:rPr>
                <w:noProof/>
                <w:webHidden/>
              </w:rPr>
              <w:instrText xml:space="preserve"> PAGEREF _Toc44348510 \h </w:instrText>
            </w:r>
            <w:r w:rsidR="00C53DA5">
              <w:rPr>
                <w:noProof/>
                <w:webHidden/>
              </w:rPr>
            </w:r>
            <w:r w:rsidR="00C53DA5">
              <w:rPr>
                <w:noProof/>
                <w:webHidden/>
              </w:rPr>
              <w:fldChar w:fldCharType="separate"/>
            </w:r>
            <w:r w:rsidR="00C53DA5">
              <w:rPr>
                <w:noProof/>
                <w:webHidden/>
              </w:rPr>
              <w:t>55</w:t>
            </w:r>
            <w:r w:rsidR="00C53DA5">
              <w:rPr>
                <w:noProof/>
                <w:webHidden/>
              </w:rPr>
              <w:fldChar w:fldCharType="end"/>
            </w:r>
          </w:hyperlink>
        </w:p>
        <w:p w14:paraId="046A6796" w14:textId="45FD5C11" w:rsidR="00C53DA5" w:rsidRDefault="00657563">
          <w:pPr>
            <w:pStyle w:val="TOC3"/>
            <w:tabs>
              <w:tab w:val="right" w:leader="dot" w:pos="10790"/>
            </w:tabs>
            <w:rPr>
              <w:rFonts w:eastAsiaTheme="minorEastAsia"/>
              <w:noProof/>
              <w:color w:val="auto"/>
            </w:rPr>
          </w:pPr>
          <w:hyperlink w:anchor="_Toc44348511" w:history="1">
            <w:r w:rsidR="00C53DA5" w:rsidRPr="00CE2013">
              <w:rPr>
                <w:rStyle w:val="Hyperlink"/>
                <w:rFonts w:eastAsia="Arial"/>
                <w:noProof/>
              </w:rPr>
              <w:t>do while loop  (often called just the do loop)</w:t>
            </w:r>
            <w:r w:rsidR="00C53DA5">
              <w:rPr>
                <w:noProof/>
                <w:webHidden/>
              </w:rPr>
              <w:tab/>
            </w:r>
            <w:r w:rsidR="00C53DA5">
              <w:rPr>
                <w:noProof/>
                <w:webHidden/>
              </w:rPr>
              <w:fldChar w:fldCharType="begin"/>
            </w:r>
            <w:r w:rsidR="00C53DA5">
              <w:rPr>
                <w:noProof/>
                <w:webHidden/>
              </w:rPr>
              <w:instrText xml:space="preserve"> PAGEREF _Toc44348511 \h </w:instrText>
            </w:r>
            <w:r w:rsidR="00C53DA5">
              <w:rPr>
                <w:noProof/>
                <w:webHidden/>
              </w:rPr>
            </w:r>
            <w:r w:rsidR="00C53DA5">
              <w:rPr>
                <w:noProof/>
                <w:webHidden/>
              </w:rPr>
              <w:fldChar w:fldCharType="separate"/>
            </w:r>
            <w:r w:rsidR="00C53DA5">
              <w:rPr>
                <w:noProof/>
                <w:webHidden/>
              </w:rPr>
              <w:t>57</w:t>
            </w:r>
            <w:r w:rsidR="00C53DA5">
              <w:rPr>
                <w:noProof/>
                <w:webHidden/>
              </w:rPr>
              <w:fldChar w:fldCharType="end"/>
            </w:r>
          </w:hyperlink>
        </w:p>
        <w:p w14:paraId="01149035" w14:textId="2974C4AE" w:rsidR="00C53DA5" w:rsidRDefault="00657563">
          <w:pPr>
            <w:pStyle w:val="TOC3"/>
            <w:tabs>
              <w:tab w:val="right" w:leader="dot" w:pos="10790"/>
            </w:tabs>
            <w:rPr>
              <w:rFonts w:eastAsiaTheme="minorEastAsia"/>
              <w:noProof/>
              <w:color w:val="auto"/>
            </w:rPr>
          </w:pPr>
          <w:hyperlink w:anchor="_Toc44348512" w:history="1">
            <w:r w:rsidR="00C53DA5" w:rsidRPr="00CE2013">
              <w:rPr>
                <w:rStyle w:val="Hyperlink"/>
                <w:noProof/>
              </w:rPr>
              <w:t>Nested Loops</w:t>
            </w:r>
            <w:r w:rsidR="00C53DA5">
              <w:rPr>
                <w:noProof/>
                <w:webHidden/>
              </w:rPr>
              <w:tab/>
            </w:r>
            <w:r w:rsidR="00C53DA5">
              <w:rPr>
                <w:noProof/>
                <w:webHidden/>
              </w:rPr>
              <w:fldChar w:fldCharType="begin"/>
            </w:r>
            <w:r w:rsidR="00C53DA5">
              <w:rPr>
                <w:noProof/>
                <w:webHidden/>
              </w:rPr>
              <w:instrText xml:space="preserve"> PAGEREF _Toc44348512 \h </w:instrText>
            </w:r>
            <w:r w:rsidR="00C53DA5">
              <w:rPr>
                <w:noProof/>
                <w:webHidden/>
              </w:rPr>
            </w:r>
            <w:r w:rsidR="00C53DA5">
              <w:rPr>
                <w:noProof/>
                <w:webHidden/>
              </w:rPr>
              <w:fldChar w:fldCharType="separate"/>
            </w:r>
            <w:r w:rsidR="00C53DA5">
              <w:rPr>
                <w:noProof/>
                <w:webHidden/>
              </w:rPr>
              <w:t>66</w:t>
            </w:r>
            <w:r w:rsidR="00C53DA5">
              <w:rPr>
                <w:noProof/>
                <w:webHidden/>
              </w:rPr>
              <w:fldChar w:fldCharType="end"/>
            </w:r>
          </w:hyperlink>
        </w:p>
        <w:p w14:paraId="0CECE2E6" w14:textId="45B5F665" w:rsidR="00C53DA5" w:rsidRDefault="00657563">
          <w:pPr>
            <w:pStyle w:val="TOC3"/>
            <w:tabs>
              <w:tab w:val="right" w:leader="dot" w:pos="10790"/>
            </w:tabs>
            <w:rPr>
              <w:rFonts w:eastAsiaTheme="minorEastAsia"/>
              <w:noProof/>
              <w:color w:val="auto"/>
            </w:rPr>
          </w:pPr>
          <w:hyperlink w:anchor="_Toc44348513" w:history="1">
            <w:r w:rsidR="00C53DA5" w:rsidRPr="00CE2013">
              <w:rPr>
                <w:rStyle w:val="Hyperlink"/>
                <w:noProof/>
              </w:rPr>
              <w:t>Variables and Scope</w:t>
            </w:r>
            <w:r w:rsidR="00C53DA5">
              <w:rPr>
                <w:noProof/>
                <w:webHidden/>
              </w:rPr>
              <w:tab/>
            </w:r>
            <w:r w:rsidR="00C53DA5">
              <w:rPr>
                <w:noProof/>
                <w:webHidden/>
              </w:rPr>
              <w:fldChar w:fldCharType="begin"/>
            </w:r>
            <w:r w:rsidR="00C53DA5">
              <w:rPr>
                <w:noProof/>
                <w:webHidden/>
              </w:rPr>
              <w:instrText xml:space="preserve"> PAGEREF _Toc44348513 \h </w:instrText>
            </w:r>
            <w:r w:rsidR="00C53DA5">
              <w:rPr>
                <w:noProof/>
                <w:webHidden/>
              </w:rPr>
            </w:r>
            <w:r w:rsidR="00C53DA5">
              <w:rPr>
                <w:noProof/>
                <w:webHidden/>
              </w:rPr>
              <w:fldChar w:fldCharType="separate"/>
            </w:r>
            <w:r w:rsidR="00C53DA5">
              <w:rPr>
                <w:noProof/>
                <w:webHidden/>
              </w:rPr>
              <w:t>69</w:t>
            </w:r>
            <w:r w:rsidR="00C53DA5">
              <w:rPr>
                <w:noProof/>
                <w:webHidden/>
              </w:rPr>
              <w:fldChar w:fldCharType="end"/>
            </w:r>
          </w:hyperlink>
        </w:p>
        <w:p w14:paraId="76C95A62" w14:textId="20F15524" w:rsidR="00C53DA5" w:rsidRDefault="00657563">
          <w:pPr>
            <w:pStyle w:val="TOC3"/>
            <w:tabs>
              <w:tab w:val="right" w:leader="dot" w:pos="10790"/>
            </w:tabs>
            <w:rPr>
              <w:rFonts w:eastAsiaTheme="minorEastAsia"/>
              <w:noProof/>
              <w:color w:val="auto"/>
            </w:rPr>
          </w:pPr>
          <w:hyperlink w:anchor="_Toc44348514" w:history="1">
            <w:r w:rsidR="00C53DA5" w:rsidRPr="00CE2013">
              <w:rPr>
                <w:rStyle w:val="Hyperlink"/>
                <w:noProof/>
              </w:rPr>
              <w:t>Practice with a Dice Game</w:t>
            </w:r>
            <w:r w:rsidR="00C53DA5">
              <w:rPr>
                <w:noProof/>
                <w:webHidden/>
              </w:rPr>
              <w:tab/>
            </w:r>
            <w:r w:rsidR="00C53DA5">
              <w:rPr>
                <w:noProof/>
                <w:webHidden/>
              </w:rPr>
              <w:fldChar w:fldCharType="begin"/>
            </w:r>
            <w:r w:rsidR="00C53DA5">
              <w:rPr>
                <w:noProof/>
                <w:webHidden/>
              </w:rPr>
              <w:instrText xml:space="preserve"> PAGEREF _Toc44348514 \h </w:instrText>
            </w:r>
            <w:r w:rsidR="00C53DA5">
              <w:rPr>
                <w:noProof/>
                <w:webHidden/>
              </w:rPr>
            </w:r>
            <w:r w:rsidR="00C53DA5">
              <w:rPr>
                <w:noProof/>
                <w:webHidden/>
              </w:rPr>
              <w:fldChar w:fldCharType="separate"/>
            </w:r>
            <w:r w:rsidR="00C53DA5">
              <w:rPr>
                <w:noProof/>
                <w:webHidden/>
              </w:rPr>
              <w:t>73</w:t>
            </w:r>
            <w:r w:rsidR="00C53DA5">
              <w:rPr>
                <w:noProof/>
                <w:webHidden/>
              </w:rPr>
              <w:fldChar w:fldCharType="end"/>
            </w:r>
          </w:hyperlink>
        </w:p>
        <w:p w14:paraId="259D5C39" w14:textId="3EE67F23" w:rsidR="00C53DA5" w:rsidRDefault="00657563">
          <w:pPr>
            <w:pStyle w:val="TOC2"/>
            <w:rPr>
              <w:noProof/>
              <w:sz w:val="22"/>
              <w:szCs w:val="22"/>
              <w:lang w:eastAsia="en-US"/>
            </w:rPr>
          </w:pPr>
          <w:hyperlink w:anchor="_Toc44348515" w:history="1">
            <w:r w:rsidR="00C53DA5" w:rsidRPr="00CE2013">
              <w:rPr>
                <w:rStyle w:val="Hyperlink"/>
                <w:noProof/>
              </w:rPr>
              <w:t>Check your understanding</w:t>
            </w:r>
            <w:r w:rsidR="00C53DA5">
              <w:rPr>
                <w:noProof/>
                <w:webHidden/>
              </w:rPr>
              <w:tab/>
            </w:r>
            <w:r w:rsidR="00C53DA5">
              <w:rPr>
                <w:noProof/>
                <w:webHidden/>
              </w:rPr>
              <w:fldChar w:fldCharType="begin"/>
            </w:r>
            <w:r w:rsidR="00C53DA5">
              <w:rPr>
                <w:noProof/>
                <w:webHidden/>
              </w:rPr>
              <w:instrText xml:space="preserve"> PAGEREF _Toc44348515 \h </w:instrText>
            </w:r>
            <w:r w:rsidR="00C53DA5">
              <w:rPr>
                <w:noProof/>
                <w:webHidden/>
              </w:rPr>
            </w:r>
            <w:r w:rsidR="00C53DA5">
              <w:rPr>
                <w:noProof/>
                <w:webHidden/>
              </w:rPr>
              <w:fldChar w:fldCharType="separate"/>
            </w:r>
            <w:r w:rsidR="00C53DA5">
              <w:rPr>
                <w:noProof/>
                <w:webHidden/>
              </w:rPr>
              <w:t>76</w:t>
            </w:r>
            <w:r w:rsidR="00C53DA5">
              <w:rPr>
                <w:noProof/>
                <w:webHidden/>
              </w:rPr>
              <w:fldChar w:fldCharType="end"/>
            </w:r>
          </w:hyperlink>
        </w:p>
        <w:p w14:paraId="20E7C742" w14:textId="553017F5" w:rsidR="00C53DA5" w:rsidRDefault="00657563">
          <w:pPr>
            <w:pStyle w:val="TOC1"/>
            <w:rPr>
              <w:noProof/>
              <w:sz w:val="22"/>
              <w:szCs w:val="22"/>
              <w:lang w:eastAsia="en-US"/>
            </w:rPr>
          </w:pPr>
          <w:hyperlink w:anchor="_Toc44348516" w:history="1">
            <w:r w:rsidR="00C53DA5" w:rsidRPr="00CE2013">
              <w:rPr>
                <w:rStyle w:val="Hyperlink"/>
                <w:noProof/>
              </w:rPr>
              <w:t>Chapter 7 – Writing to the Console and Basic String Usage</w:t>
            </w:r>
            <w:r w:rsidR="00C53DA5">
              <w:rPr>
                <w:noProof/>
                <w:webHidden/>
              </w:rPr>
              <w:tab/>
            </w:r>
            <w:r w:rsidR="00C53DA5">
              <w:rPr>
                <w:noProof/>
                <w:webHidden/>
              </w:rPr>
              <w:fldChar w:fldCharType="begin"/>
            </w:r>
            <w:r w:rsidR="00C53DA5">
              <w:rPr>
                <w:noProof/>
                <w:webHidden/>
              </w:rPr>
              <w:instrText xml:space="preserve"> PAGEREF _Toc44348516 \h </w:instrText>
            </w:r>
            <w:r w:rsidR="00C53DA5">
              <w:rPr>
                <w:noProof/>
                <w:webHidden/>
              </w:rPr>
            </w:r>
            <w:r w:rsidR="00C53DA5">
              <w:rPr>
                <w:noProof/>
                <w:webHidden/>
              </w:rPr>
              <w:fldChar w:fldCharType="separate"/>
            </w:r>
            <w:r w:rsidR="00C53DA5">
              <w:rPr>
                <w:noProof/>
                <w:webHidden/>
              </w:rPr>
              <w:t>79</w:t>
            </w:r>
            <w:r w:rsidR="00C53DA5">
              <w:rPr>
                <w:noProof/>
                <w:webHidden/>
              </w:rPr>
              <w:fldChar w:fldCharType="end"/>
            </w:r>
          </w:hyperlink>
        </w:p>
        <w:p w14:paraId="76D3EC91" w14:textId="06C19DA6" w:rsidR="00C53DA5" w:rsidRDefault="00657563">
          <w:pPr>
            <w:pStyle w:val="TOC3"/>
            <w:tabs>
              <w:tab w:val="right" w:leader="dot" w:pos="10790"/>
            </w:tabs>
            <w:rPr>
              <w:rFonts w:eastAsiaTheme="minorEastAsia"/>
              <w:noProof/>
              <w:color w:val="auto"/>
            </w:rPr>
          </w:pPr>
          <w:hyperlink w:anchor="_Toc44348517" w:history="1">
            <w:r w:rsidR="00C53DA5" w:rsidRPr="00CE2013">
              <w:rPr>
                <w:rStyle w:val="Hyperlink"/>
                <w:noProof/>
              </w:rPr>
              <w:t>Concatenation</w:t>
            </w:r>
            <w:r w:rsidR="00C53DA5">
              <w:rPr>
                <w:noProof/>
                <w:webHidden/>
              </w:rPr>
              <w:tab/>
            </w:r>
            <w:r w:rsidR="00C53DA5">
              <w:rPr>
                <w:noProof/>
                <w:webHidden/>
              </w:rPr>
              <w:fldChar w:fldCharType="begin"/>
            </w:r>
            <w:r w:rsidR="00C53DA5">
              <w:rPr>
                <w:noProof/>
                <w:webHidden/>
              </w:rPr>
              <w:instrText xml:space="preserve"> PAGEREF _Toc44348517 \h </w:instrText>
            </w:r>
            <w:r w:rsidR="00C53DA5">
              <w:rPr>
                <w:noProof/>
                <w:webHidden/>
              </w:rPr>
            </w:r>
            <w:r w:rsidR="00C53DA5">
              <w:rPr>
                <w:noProof/>
                <w:webHidden/>
              </w:rPr>
              <w:fldChar w:fldCharType="separate"/>
            </w:r>
            <w:r w:rsidR="00C53DA5">
              <w:rPr>
                <w:noProof/>
                <w:webHidden/>
              </w:rPr>
              <w:t>79</w:t>
            </w:r>
            <w:r w:rsidR="00C53DA5">
              <w:rPr>
                <w:noProof/>
                <w:webHidden/>
              </w:rPr>
              <w:fldChar w:fldCharType="end"/>
            </w:r>
          </w:hyperlink>
        </w:p>
        <w:p w14:paraId="3B275C5B" w14:textId="62CE8E68" w:rsidR="00C53DA5" w:rsidRDefault="00657563">
          <w:pPr>
            <w:pStyle w:val="TOC3"/>
            <w:tabs>
              <w:tab w:val="right" w:leader="dot" w:pos="10790"/>
            </w:tabs>
            <w:rPr>
              <w:rFonts w:eastAsiaTheme="minorEastAsia"/>
              <w:noProof/>
              <w:color w:val="auto"/>
            </w:rPr>
          </w:pPr>
          <w:hyperlink w:anchor="_Toc44348518" w:history="1">
            <w:r w:rsidR="00C53DA5" w:rsidRPr="00CE2013">
              <w:rPr>
                <w:rStyle w:val="Hyperlink"/>
                <w:noProof/>
              </w:rPr>
              <w:t>Comparing two strings</w:t>
            </w:r>
            <w:r w:rsidR="00C53DA5">
              <w:rPr>
                <w:noProof/>
                <w:webHidden/>
              </w:rPr>
              <w:tab/>
            </w:r>
            <w:r w:rsidR="00C53DA5">
              <w:rPr>
                <w:noProof/>
                <w:webHidden/>
              </w:rPr>
              <w:fldChar w:fldCharType="begin"/>
            </w:r>
            <w:r w:rsidR="00C53DA5">
              <w:rPr>
                <w:noProof/>
                <w:webHidden/>
              </w:rPr>
              <w:instrText xml:space="preserve"> PAGEREF _Toc44348518 \h </w:instrText>
            </w:r>
            <w:r w:rsidR="00C53DA5">
              <w:rPr>
                <w:noProof/>
                <w:webHidden/>
              </w:rPr>
            </w:r>
            <w:r w:rsidR="00C53DA5">
              <w:rPr>
                <w:noProof/>
                <w:webHidden/>
              </w:rPr>
              <w:fldChar w:fldCharType="separate"/>
            </w:r>
            <w:r w:rsidR="00C53DA5">
              <w:rPr>
                <w:noProof/>
                <w:webHidden/>
              </w:rPr>
              <w:t>79</w:t>
            </w:r>
            <w:r w:rsidR="00C53DA5">
              <w:rPr>
                <w:noProof/>
                <w:webHidden/>
              </w:rPr>
              <w:fldChar w:fldCharType="end"/>
            </w:r>
          </w:hyperlink>
        </w:p>
        <w:p w14:paraId="700ED544" w14:textId="55631496" w:rsidR="00C53DA5" w:rsidRDefault="00657563">
          <w:pPr>
            <w:pStyle w:val="TOC3"/>
            <w:tabs>
              <w:tab w:val="right" w:leader="dot" w:pos="10790"/>
            </w:tabs>
            <w:rPr>
              <w:rFonts w:eastAsiaTheme="minorEastAsia"/>
              <w:noProof/>
              <w:color w:val="auto"/>
            </w:rPr>
          </w:pPr>
          <w:hyperlink w:anchor="_Toc44348519" w:history="1">
            <w:r w:rsidR="00C53DA5" w:rsidRPr="00CE2013">
              <w:rPr>
                <w:rStyle w:val="Hyperlink"/>
                <w:noProof/>
              </w:rPr>
              <w:t>Length property</w:t>
            </w:r>
            <w:r w:rsidR="00C53DA5">
              <w:rPr>
                <w:noProof/>
                <w:webHidden/>
              </w:rPr>
              <w:tab/>
            </w:r>
            <w:r w:rsidR="00C53DA5">
              <w:rPr>
                <w:noProof/>
                <w:webHidden/>
              </w:rPr>
              <w:fldChar w:fldCharType="begin"/>
            </w:r>
            <w:r w:rsidR="00C53DA5">
              <w:rPr>
                <w:noProof/>
                <w:webHidden/>
              </w:rPr>
              <w:instrText xml:space="preserve"> PAGEREF _Toc44348519 \h </w:instrText>
            </w:r>
            <w:r w:rsidR="00C53DA5">
              <w:rPr>
                <w:noProof/>
                <w:webHidden/>
              </w:rPr>
            </w:r>
            <w:r w:rsidR="00C53DA5">
              <w:rPr>
                <w:noProof/>
                <w:webHidden/>
              </w:rPr>
              <w:fldChar w:fldCharType="separate"/>
            </w:r>
            <w:r w:rsidR="00C53DA5">
              <w:rPr>
                <w:noProof/>
                <w:webHidden/>
              </w:rPr>
              <w:t>80</w:t>
            </w:r>
            <w:r w:rsidR="00C53DA5">
              <w:rPr>
                <w:noProof/>
                <w:webHidden/>
              </w:rPr>
              <w:fldChar w:fldCharType="end"/>
            </w:r>
          </w:hyperlink>
        </w:p>
        <w:p w14:paraId="0418731D" w14:textId="719E1371" w:rsidR="00C53DA5" w:rsidRDefault="00657563">
          <w:pPr>
            <w:pStyle w:val="TOC3"/>
            <w:tabs>
              <w:tab w:val="right" w:leader="dot" w:pos="10790"/>
            </w:tabs>
            <w:rPr>
              <w:rFonts w:eastAsiaTheme="minorEastAsia"/>
              <w:noProof/>
              <w:color w:val="auto"/>
            </w:rPr>
          </w:pPr>
          <w:hyperlink w:anchor="_Toc44348520" w:history="1">
            <w:r w:rsidR="00C53DA5" w:rsidRPr="00CE2013">
              <w:rPr>
                <w:rStyle w:val="Hyperlink"/>
                <w:noProof/>
              </w:rPr>
              <w:t>string Substring method</w:t>
            </w:r>
            <w:r w:rsidR="00C53DA5">
              <w:rPr>
                <w:noProof/>
                <w:webHidden/>
              </w:rPr>
              <w:tab/>
            </w:r>
            <w:r w:rsidR="00C53DA5">
              <w:rPr>
                <w:noProof/>
                <w:webHidden/>
              </w:rPr>
              <w:fldChar w:fldCharType="begin"/>
            </w:r>
            <w:r w:rsidR="00C53DA5">
              <w:rPr>
                <w:noProof/>
                <w:webHidden/>
              </w:rPr>
              <w:instrText xml:space="preserve"> PAGEREF _Toc44348520 \h </w:instrText>
            </w:r>
            <w:r w:rsidR="00C53DA5">
              <w:rPr>
                <w:noProof/>
                <w:webHidden/>
              </w:rPr>
            </w:r>
            <w:r w:rsidR="00C53DA5">
              <w:rPr>
                <w:noProof/>
                <w:webHidden/>
              </w:rPr>
              <w:fldChar w:fldCharType="separate"/>
            </w:r>
            <w:r w:rsidR="00C53DA5">
              <w:rPr>
                <w:noProof/>
                <w:webHidden/>
              </w:rPr>
              <w:t>80</w:t>
            </w:r>
            <w:r w:rsidR="00C53DA5">
              <w:rPr>
                <w:noProof/>
                <w:webHidden/>
              </w:rPr>
              <w:fldChar w:fldCharType="end"/>
            </w:r>
          </w:hyperlink>
        </w:p>
        <w:p w14:paraId="3904D81B" w14:textId="44274756" w:rsidR="00C53DA5" w:rsidRDefault="00657563">
          <w:pPr>
            <w:pStyle w:val="TOC3"/>
            <w:tabs>
              <w:tab w:val="right" w:leader="dot" w:pos="10790"/>
            </w:tabs>
            <w:rPr>
              <w:rFonts w:eastAsiaTheme="minorEastAsia"/>
              <w:noProof/>
              <w:color w:val="auto"/>
            </w:rPr>
          </w:pPr>
          <w:hyperlink w:anchor="_Toc44348521" w:history="1">
            <w:r w:rsidR="00C53DA5" w:rsidRPr="00CE2013">
              <w:rPr>
                <w:rStyle w:val="Hyperlink"/>
                <w:noProof/>
              </w:rPr>
              <w:t>string Contains, EndsWith, and IndexOf methods</w:t>
            </w:r>
            <w:r w:rsidR="00C53DA5">
              <w:rPr>
                <w:noProof/>
                <w:webHidden/>
              </w:rPr>
              <w:tab/>
            </w:r>
            <w:r w:rsidR="00C53DA5">
              <w:rPr>
                <w:noProof/>
                <w:webHidden/>
              </w:rPr>
              <w:fldChar w:fldCharType="begin"/>
            </w:r>
            <w:r w:rsidR="00C53DA5">
              <w:rPr>
                <w:noProof/>
                <w:webHidden/>
              </w:rPr>
              <w:instrText xml:space="preserve"> PAGEREF _Toc44348521 \h </w:instrText>
            </w:r>
            <w:r w:rsidR="00C53DA5">
              <w:rPr>
                <w:noProof/>
                <w:webHidden/>
              </w:rPr>
            </w:r>
            <w:r w:rsidR="00C53DA5">
              <w:rPr>
                <w:noProof/>
                <w:webHidden/>
              </w:rPr>
              <w:fldChar w:fldCharType="separate"/>
            </w:r>
            <w:r w:rsidR="00C53DA5">
              <w:rPr>
                <w:noProof/>
                <w:webHidden/>
              </w:rPr>
              <w:t>81</w:t>
            </w:r>
            <w:r w:rsidR="00C53DA5">
              <w:rPr>
                <w:noProof/>
                <w:webHidden/>
              </w:rPr>
              <w:fldChar w:fldCharType="end"/>
            </w:r>
          </w:hyperlink>
        </w:p>
        <w:p w14:paraId="09E362F9" w14:textId="0A50C726" w:rsidR="00C53DA5" w:rsidRDefault="00657563">
          <w:pPr>
            <w:pStyle w:val="TOC3"/>
            <w:tabs>
              <w:tab w:val="right" w:leader="dot" w:pos="10790"/>
            </w:tabs>
            <w:rPr>
              <w:rFonts w:eastAsiaTheme="minorEastAsia"/>
              <w:noProof/>
              <w:color w:val="auto"/>
            </w:rPr>
          </w:pPr>
          <w:hyperlink w:anchor="_Toc44348522" w:history="1">
            <w:r w:rsidR="00C53DA5" w:rsidRPr="00CE2013">
              <w:rPr>
                <w:rStyle w:val="Hyperlink"/>
                <w:noProof/>
              </w:rPr>
              <w:t>Better ways of writing output to the Console</w:t>
            </w:r>
            <w:r w:rsidR="00C53DA5">
              <w:rPr>
                <w:noProof/>
                <w:webHidden/>
              </w:rPr>
              <w:tab/>
            </w:r>
            <w:r w:rsidR="00C53DA5">
              <w:rPr>
                <w:noProof/>
                <w:webHidden/>
              </w:rPr>
              <w:fldChar w:fldCharType="begin"/>
            </w:r>
            <w:r w:rsidR="00C53DA5">
              <w:rPr>
                <w:noProof/>
                <w:webHidden/>
              </w:rPr>
              <w:instrText xml:space="preserve"> PAGEREF _Toc44348522 \h </w:instrText>
            </w:r>
            <w:r w:rsidR="00C53DA5">
              <w:rPr>
                <w:noProof/>
                <w:webHidden/>
              </w:rPr>
            </w:r>
            <w:r w:rsidR="00C53DA5">
              <w:rPr>
                <w:noProof/>
                <w:webHidden/>
              </w:rPr>
              <w:fldChar w:fldCharType="separate"/>
            </w:r>
            <w:r w:rsidR="00C53DA5">
              <w:rPr>
                <w:noProof/>
                <w:webHidden/>
              </w:rPr>
              <w:t>82</w:t>
            </w:r>
            <w:r w:rsidR="00C53DA5">
              <w:rPr>
                <w:noProof/>
                <w:webHidden/>
              </w:rPr>
              <w:fldChar w:fldCharType="end"/>
            </w:r>
          </w:hyperlink>
        </w:p>
        <w:p w14:paraId="735891CB" w14:textId="54C4721E" w:rsidR="00C53DA5" w:rsidRDefault="00657563">
          <w:pPr>
            <w:pStyle w:val="TOC3"/>
            <w:tabs>
              <w:tab w:val="right" w:leader="dot" w:pos="10790"/>
            </w:tabs>
            <w:rPr>
              <w:rFonts w:eastAsiaTheme="minorEastAsia"/>
              <w:noProof/>
              <w:color w:val="auto"/>
            </w:rPr>
          </w:pPr>
          <w:hyperlink w:anchor="_Toc44348523" w:history="1">
            <w:r w:rsidR="00C53DA5" w:rsidRPr="00CE2013">
              <w:rPr>
                <w:rStyle w:val="Hyperlink"/>
                <w:noProof/>
              </w:rPr>
              <w:t>Dealing with bad user input</w:t>
            </w:r>
            <w:r w:rsidR="00C53DA5">
              <w:rPr>
                <w:noProof/>
                <w:webHidden/>
              </w:rPr>
              <w:tab/>
            </w:r>
            <w:r w:rsidR="00C53DA5">
              <w:rPr>
                <w:noProof/>
                <w:webHidden/>
              </w:rPr>
              <w:fldChar w:fldCharType="begin"/>
            </w:r>
            <w:r w:rsidR="00C53DA5">
              <w:rPr>
                <w:noProof/>
                <w:webHidden/>
              </w:rPr>
              <w:instrText xml:space="preserve"> PAGEREF _Toc44348523 \h </w:instrText>
            </w:r>
            <w:r w:rsidR="00C53DA5">
              <w:rPr>
                <w:noProof/>
                <w:webHidden/>
              </w:rPr>
            </w:r>
            <w:r w:rsidR="00C53DA5">
              <w:rPr>
                <w:noProof/>
                <w:webHidden/>
              </w:rPr>
              <w:fldChar w:fldCharType="separate"/>
            </w:r>
            <w:r w:rsidR="00C53DA5">
              <w:rPr>
                <w:noProof/>
                <w:webHidden/>
              </w:rPr>
              <w:t>84</w:t>
            </w:r>
            <w:r w:rsidR="00C53DA5">
              <w:rPr>
                <w:noProof/>
                <w:webHidden/>
              </w:rPr>
              <w:fldChar w:fldCharType="end"/>
            </w:r>
          </w:hyperlink>
        </w:p>
        <w:p w14:paraId="27DE0073" w14:textId="67049010" w:rsidR="00C53DA5" w:rsidRDefault="00657563">
          <w:pPr>
            <w:pStyle w:val="TOC2"/>
            <w:rPr>
              <w:noProof/>
              <w:sz w:val="22"/>
              <w:szCs w:val="22"/>
              <w:lang w:eastAsia="en-US"/>
            </w:rPr>
          </w:pPr>
          <w:hyperlink w:anchor="_Toc44348524" w:history="1">
            <w:r w:rsidR="00C53DA5" w:rsidRPr="00CE2013">
              <w:rPr>
                <w:rStyle w:val="Hyperlink"/>
                <w:noProof/>
              </w:rPr>
              <w:t>Check your understanding</w:t>
            </w:r>
            <w:r w:rsidR="00C53DA5">
              <w:rPr>
                <w:noProof/>
                <w:webHidden/>
              </w:rPr>
              <w:tab/>
            </w:r>
            <w:r w:rsidR="00C53DA5">
              <w:rPr>
                <w:noProof/>
                <w:webHidden/>
              </w:rPr>
              <w:fldChar w:fldCharType="begin"/>
            </w:r>
            <w:r w:rsidR="00C53DA5">
              <w:rPr>
                <w:noProof/>
                <w:webHidden/>
              </w:rPr>
              <w:instrText xml:space="preserve"> PAGEREF _Toc44348524 \h </w:instrText>
            </w:r>
            <w:r w:rsidR="00C53DA5">
              <w:rPr>
                <w:noProof/>
                <w:webHidden/>
              </w:rPr>
            </w:r>
            <w:r w:rsidR="00C53DA5">
              <w:rPr>
                <w:noProof/>
                <w:webHidden/>
              </w:rPr>
              <w:fldChar w:fldCharType="separate"/>
            </w:r>
            <w:r w:rsidR="00C53DA5">
              <w:rPr>
                <w:noProof/>
                <w:webHidden/>
              </w:rPr>
              <w:t>85</w:t>
            </w:r>
            <w:r w:rsidR="00C53DA5">
              <w:rPr>
                <w:noProof/>
                <w:webHidden/>
              </w:rPr>
              <w:fldChar w:fldCharType="end"/>
            </w:r>
          </w:hyperlink>
        </w:p>
        <w:p w14:paraId="0AC3FE3E" w14:textId="3B5E0E0F" w:rsidR="00C53DA5" w:rsidRDefault="00657563">
          <w:pPr>
            <w:pStyle w:val="TOC1"/>
            <w:rPr>
              <w:noProof/>
              <w:sz w:val="22"/>
              <w:szCs w:val="22"/>
              <w:lang w:eastAsia="en-US"/>
            </w:rPr>
          </w:pPr>
          <w:hyperlink w:anchor="_Toc44348525" w:history="1">
            <w:r w:rsidR="00C53DA5" w:rsidRPr="00CE2013">
              <w:rPr>
                <w:rStyle w:val="Hyperlink"/>
                <w:noProof/>
              </w:rPr>
              <w:t>Chapter 8 - Arrays</w:t>
            </w:r>
            <w:r w:rsidR="00C53DA5">
              <w:rPr>
                <w:noProof/>
                <w:webHidden/>
              </w:rPr>
              <w:tab/>
            </w:r>
            <w:r w:rsidR="00C53DA5">
              <w:rPr>
                <w:noProof/>
                <w:webHidden/>
              </w:rPr>
              <w:fldChar w:fldCharType="begin"/>
            </w:r>
            <w:r w:rsidR="00C53DA5">
              <w:rPr>
                <w:noProof/>
                <w:webHidden/>
              </w:rPr>
              <w:instrText xml:space="preserve"> PAGEREF _Toc44348525 \h </w:instrText>
            </w:r>
            <w:r w:rsidR="00C53DA5">
              <w:rPr>
                <w:noProof/>
                <w:webHidden/>
              </w:rPr>
            </w:r>
            <w:r w:rsidR="00C53DA5">
              <w:rPr>
                <w:noProof/>
                <w:webHidden/>
              </w:rPr>
              <w:fldChar w:fldCharType="separate"/>
            </w:r>
            <w:r w:rsidR="00C53DA5">
              <w:rPr>
                <w:noProof/>
                <w:webHidden/>
              </w:rPr>
              <w:t>87</w:t>
            </w:r>
            <w:r w:rsidR="00C53DA5">
              <w:rPr>
                <w:noProof/>
                <w:webHidden/>
              </w:rPr>
              <w:fldChar w:fldCharType="end"/>
            </w:r>
          </w:hyperlink>
        </w:p>
        <w:p w14:paraId="1BFD486C" w14:textId="2A33CD19" w:rsidR="00C53DA5" w:rsidRDefault="00657563">
          <w:pPr>
            <w:pStyle w:val="TOC3"/>
            <w:tabs>
              <w:tab w:val="right" w:leader="dot" w:pos="10790"/>
            </w:tabs>
            <w:rPr>
              <w:rFonts w:eastAsiaTheme="minorEastAsia"/>
              <w:noProof/>
              <w:color w:val="auto"/>
            </w:rPr>
          </w:pPr>
          <w:hyperlink w:anchor="_Toc44348526" w:history="1">
            <w:r w:rsidR="00C53DA5" w:rsidRPr="00CE2013">
              <w:rPr>
                <w:rStyle w:val="Hyperlink"/>
                <w:noProof/>
              </w:rPr>
              <w:t>Parallel Arrays</w:t>
            </w:r>
            <w:r w:rsidR="00C53DA5">
              <w:rPr>
                <w:noProof/>
                <w:webHidden/>
              </w:rPr>
              <w:tab/>
            </w:r>
            <w:r w:rsidR="00C53DA5">
              <w:rPr>
                <w:noProof/>
                <w:webHidden/>
              </w:rPr>
              <w:fldChar w:fldCharType="begin"/>
            </w:r>
            <w:r w:rsidR="00C53DA5">
              <w:rPr>
                <w:noProof/>
                <w:webHidden/>
              </w:rPr>
              <w:instrText xml:space="preserve"> PAGEREF _Toc44348526 \h </w:instrText>
            </w:r>
            <w:r w:rsidR="00C53DA5">
              <w:rPr>
                <w:noProof/>
                <w:webHidden/>
              </w:rPr>
            </w:r>
            <w:r w:rsidR="00C53DA5">
              <w:rPr>
                <w:noProof/>
                <w:webHidden/>
              </w:rPr>
              <w:fldChar w:fldCharType="separate"/>
            </w:r>
            <w:r w:rsidR="00C53DA5">
              <w:rPr>
                <w:noProof/>
                <w:webHidden/>
              </w:rPr>
              <w:t>91</w:t>
            </w:r>
            <w:r w:rsidR="00C53DA5">
              <w:rPr>
                <w:noProof/>
                <w:webHidden/>
              </w:rPr>
              <w:fldChar w:fldCharType="end"/>
            </w:r>
          </w:hyperlink>
        </w:p>
        <w:p w14:paraId="5ED01E0A" w14:textId="479FAB4A" w:rsidR="00C53DA5" w:rsidRDefault="00657563">
          <w:pPr>
            <w:pStyle w:val="TOC3"/>
            <w:tabs>
              <w:tab w:val="right" w:leader="dot" w:pos="10790"/>
            </w:tabs>
            <w:rPr>
              <w:rFonts w:eastAsiaTheme="minorEastAsia"/>
              <w:noProof/>
              <w:color w:val="auto"/>
            </w:rPr>
          </w:pPr>
          <w:hyperlink w:anchor="_Toc44348527" w:history="1">
            <w:r w:rsidR="00C53DA5" w:rsidRPr="00CE2013">
              <w:rPr>
                <w:rStyle w:val="Hyperlink"/>
                <w:noProof/>
              </w:rPr>
              <w:t>Using the Sort(), Reverse(), and BinarySearch() Methods</w:t>
            </w:r>
            <w:r w:rsidR="00C53DA5">
              <w:rPr>
                <w:noProof/>
                <w:webHidden/>
              </w:rPr>
              <w:tab/>
            </w:r>
            <w:r w:rsidR="00C53DA5">
              <w:rPr>
                <w:noProof/>
                <w:webHidden/>
              </w:rPr>
              <w:fldChar w:fldCharType="begin"/>
            </w:r>
            <w:r w:rsidR="00C53DA5">
              <w:rPr>
                <w:noProof/>
                <w:webHidden/>
              </w:rPr>
              <w:instrText xml:space="preserve"> PAGEREF _Toc44348527 \h </w:instrText>
            </w:r>
            <w:r w:rsidR="00C53DA5">
              <w:rPr>
                <w:noProof/>
                <w:webHidden/>
              </w:rPr>
            </w:r>
            <w:r w:rsidR="00C53DA5">
              <w:rPr>
                <w:noProof/>
                <w:webHidden/>
              </w:rPr>
              <w:fldChar w:fldCharType="separate"/>
            </w:r>
            <w:r w:rsidR="00C53DA5">
              <w:rPr>
                <w:noProof/>
                <w:webHidden/>
              </w:rPr>
              <w:t>93</w:t>
            </w:r>
            <w:r w:rsidR="00C53DA5">
              <w:rPr>
                <w:noProof/>
                <w:webHidden/>
              </w:rPr>
              <w:fldChar w:fldCharType="end"/>
            </w:r>
          </w:hyperlink>
        </w:p>
        <w:p w14:paraId="711D586C" w14:textId="64ED119D" w:rsidR="00C53DA5" w:rsidRDefault="00657563">
          <w:pPr>
            <w:pStyle w:val="TOC3"/>
            <w:tabs>
              <w:tab w:val="right" w:leader="dot" w:pos="10790"/>
            </w:tabs>
            <w:rPr>
              <w:rFonts w:eastAsiaTheme="minorEastAsia"/>
              <w:noProof/>
              <w:color w:val="auto"/>
            </w:rPr>
          </w:pPr>
          <w:hyperlink w:anchor="_Toc44348528" w:history="1">
            <w:r w:rsidR="00C53DA5" w:rsidRPr="00CE2013">
              <w:rPr>
                <w:rStyle w:val="Hyperlink"/>
                <w:noProof/>
              </w:rPr>
              <w:t>Two Dimensional Arrays</w:t>
            </w:r>
            <w:r w:rsidR="00C53DA5">
              <w:rPr>
                <w:noProof/>
                <w:webHidden/>
              </w:rPr>
              <w:tab/>
            </w:r>
            <w:r w:rsidR="00C53DA5">
              <w:rPr>
                <w:noProof/>
                <w:webHidden/>
              </w:rPr>
              <w:fldChar w:fldCharType="begin"/>
            </w:r>
            <w:r w:rsidR="00C53DA5">
              <w:rPr>
                <w:noProof/>
                <w:webHidden/>
              </w:rPr>
              <w:instrText xml:space="preserve"> PAGEREF _Toc44348528 \h </w:instrText>
            </w:r>
            <w:r w:rsidR="00C53DA5">
              <w:rPr>
                <w:noProof/>
                <w:webHidden/>
              </w:rPr>
            </w:r>
            <w:r w:rsidR="00C53DA5">
              <w:rPr>
                <w:noProof/>
                <w:webHidden/>
              </w:rPr>
              <w:fldChar w:fldCharType="separate"/>
            </w:r>
            <w:r w:rsidR="00C53DA5">
              <w:rPr>
                <w:noProof/>
                <w:webHidden/>
              </w:rPr>
              <w:t>94</w:t>
            </w:r>
            <w:r w:rsidR="00C53DA5">
              <w:rPr>
                <w:noProof/>
                <w:webHidden/>
              </w:rPr>
              <w:fldChar w:fldCharType="end"/>
            </w:r>
          </w:hyperlink>
        </w:p>
        <w:p w14:paraId="0DD60B91" w14:textId="1CFB1EEC" w:rsidR="00C53DA5" w:rsidRDefault="00657563">
          <w:pPr>
            <w:pStyle w:val="TOC3"/>
            <w:tabs>
              <w:tab w:val="right" w:leader="dot" w:pos="10790"/>
            </w:tabs>
            <w:rPr>
              <w:rFonts w:eastAsiaTheme="minorEastAsia"/>
              <w:noProof/>
              <w:color w:val="auto"/>
            </w:rPr>
          </w:pPr>
          <w:hyperlink w:anchor="_Toc44348529" w:history="1">
            <w:r w:rsidR="00C53DA5" w:rsidRPr="00CE2013">
              <w:rPr>
                <w:rStyle w:val="Hyperlink"/>
                <w:noProof/>
              </w:rPr>
              <w:t>An Array of Arrays (Advanced Concept)</w:t>
            </w:r>
            <w:r w:rsidR="00C53DA5">
              <w:rPr>
                <w:noProof/>
                <w:webHidden/>
              </w:rPr>
              <w:tab/>
            </w:r>
            <w:r w:rsidR="00C53DA5">
              <w:rPr>
                <w:noProof/>
                <w:webHidden/>
              </w:rPr>
              <w:fldChar w:fldCharType="begin"/>
            </w:r>
            <w:r w:rsidR="00C53DA5">
              <w:rPr>
                <w:noProof/>
                <w:webHidden/>
              </w:rPr>
              <w:instrText xml:space="preserve"> PAGEREF _Toc44348529 \h </w:instrText>
            </w:r>
            <w:r w:rsidR="00C53DA5">
              <w:rPr>
                <w:noProof/>
                <w:webHidden/>
              </w:rPr>
            </w:r>
            <w:r w:rsidR="00C53DA5">
              <w:rPr>
                <w:noProof/>
                <w:webHidden/>
              </w:rPr>
              <w:fldChar w:fldCharType="separate"/>
            </w:r>
            <w:r w:rsidR="00C53DA5">
              <w:rPr>
                <w:noProof/>
                <w:webHidden/>
              </w:rPr>
              <w:t>98</w:t>
            </w:r>
            <w:r w:rsidR="00C53DA5">
              <w:rPr>
                <w:noProof/>
                <w:webHidden/>
              </w:rPr>
              <w:fldChar w:fldCharType="end"/>
            </w:r>
          </w:hyperlink>
        </w:p>
        <w:p w14:paraId="6786758B" w14:textId="054E824D" w:rsidR="00C53DA5" w:rsidRDefault="00657563">
          <w:pPr>
            <w:pStyle w:val="TOC3"/>
            <w:tabs>
              <w:tab w:val="right" w:leader="dot" w:pos="10790"/>
            </w:tabs>
            <w:rPr>
              <w:rFonts w:eastAsiaTheme="minorEastAsia"/>
              <w:noProof/>
              <w:color w:val="auto"/>
            </w:rPr>
          </w:pPr>
          <w:hyperlink w:anchor="_Toc44348530" w:history="1">
            <w:r w:rsidR="00C53DA5" w:rsidRPr="00CE2013">
              <w:rPr>
                <w:rStyle w:val="Hyperlink"/>
                <w:noProof/>
              </w:rPr>
              <w:t>Arrays of the char data type</w:t>
            </w:r>
            <w:r w:rsidR="00C53DA5">
              <w:rPr>
                <w:noProof/>
                <w:webHidden/>
              </w:rPr>
              <w:tab/>
            </w:r>
            <w:r w:rsidR="00C53DA5">
              <w:rPr>
                <w:noProof/>
                <w:webHidden/>
              </w:rPr>
              <w:fldChar w:fldCharType="begin"/>
            </w:r>
            <w:r w:rsidR="00C53DA5">
              <w:rPr>
                <w:noProof/>
                <w:webHidden/>
              </w:rPr>
              <w:instrText xml:space="preserve"> PAGEREF _Toc44348530 \h </w:instrText>
            </w:r>
            <w:r w:rsidR="00C53DA5">
              <w:rPr>
                <w:noProof/>
                <w:webHidden/>
              </w:rPr>
            </w:r>
            <w:r w:rsidR="00C53DA5">
              <w:rPr>
                <w:noProof/>
                <w:webHidden/>
              </w:rPr>
              <w:fldChar w:fldCharType="separate"/>
            </w:r>
            <w:r w:rsidR="00C53DA5">
              <w:rPr>
                <w:noProof/>
                <w:webHidden/>
              </w:rPr>
              <w:t>98</w:t>
            </w:r>
            <w:r w:rsidR="00C53DA5">
              <w:rPr>
                <w:noProof/>
                <w:webHidden/>
              </w:rPr>
              <w:fldChar w:fldCharType="end"/>
            </w:r>
          </w:hyperlink>
        </w:p>
        <w:p w14:paraId="2C58345B" w14:textId="025ABB1D" w:rsidR="00C53DA5" w:rsidRDefault="00657563">
          <w:pPr>
            <w:pStyle w:val="TOC2"/>
            <w:rPr>
              <w:noProof/>
              <w:sz w:val="22"/>
              <w:szCs w:val="22"/>
              <w:lang w:eastAsia="en-US"/>
            </w:rPr>
          </w:pPr>
          <w:hyperlink w:anchor="_Toc44348531" w:history="1">
            <w:r w:rsidR="00C53DA5" w:rsidRPr="00CE2013">
              <w:rPr>
                <w:rStyle w:val="Hyperlink"/>
                <w:noProof/>
              </w:rPr>
              <w:t>Check your understanding</w:t>
            </w:r>
            <w:r w:rsidR="00C53DA5">
              <w:rPr>
                <w:noProof/>
                <w:webHidden/>
              </w:rPr>
              <w:tab/>
            </w:r>
            <w:r w:rsidR="00C53DA5">
              <w:rPr>
                <w:noProof/>
                <w:webHidden/>
              </w:rPr>
              <w:fldChar w:fldCharType="begin"/>
            </w:r>
            <w:r w:rsidR="00C53DA5">
              <w:rPr>
                <w:noProof/>
                <w:webHidden/>
              </w:rPr>
              <w:instrText xml:space="preserve"> PAGEREF _Toc44348531 \h </w:instrText>
            </w:r>
            <w:r w:rsidR="00C53DA5">
              <w:rPr>
                <w:noProof/>
                <w:webHidden/>
              </w:rPr>
            </w:r>
            <w:r w:rsidR="00C53DA5">
              <w:rPr>
                <w:noProof/>
                <w:webHidden/>
              </w:rPr>
              <w:fldChar w:fldCharType="separate"/>
            </w:r>
            <w:r w:rsidR="00C53DA5">
              <w:rPr>
                <w:noProof/>
                <w:webHidden/>
              </w:rPr>
              <w:t>99</w:t>
            </w:r>
            <w:r w:rsidR="00C53DA5">
              <w:rPr>
                <w:noProof/>
                <w:webHidden/>
              </w:rPr>
              <w:fldChar w:fldCharType="end"/>
            </w:r>
          </w:hyperlink>
        </w:p>
        <w:p w14:paraId="4EDD5F40" w14:textId="2923FB9F" w:rsidR="00C53DA5" w:rsidRDefault="00657563">
          <w:pPr>
            <w:pStyle w:val="TOC1"/>
            <w:rPr>
              <w:noProof/>
              <w:sz w:val="22"/>
              <w:szCs w:val="22"/>
              <w:lang w:eastAsia="en-US"/>
            </w:rPr>
          </w:pPr>
          <w:hyperlink w:anchor="_Toc44348532" w:history="1">
            <w:r w:rsidR="00C53DA5" w:rsidRPr="00CE2013">
              <w:rPr>
                <w:rStyle w:val="Hyperlink"/>
                <w:noProof/>
              </w:rPr>
              <w:t>Chapter 9 – Adding Methods</w:t>
            </w:r>
            <w:r w:rsidR="00C53DA5">
              <w:rPr>
                <w:noProof/>
                <w:webHidden/>
              </w:rPr>
              <w:tab/>
            </w:r>
            <w:r w:rsidR="00C53DA5">
              <w:rPr>
                <w:noProof/>
                <w:webHidden/>
              </w:rPr>
              <w:fldChar w:fldCharType="begin"/>
            </w:r>
            <w:r w:rsidR="00C53DA5">
              <w:rPr>
                <w:noProof/>
                <w:webHidden/>
              </w:rPr>
              <w:instrText xml:space="preserve"> PAGEREF _Toc44348532 \h </w:instrText>
            </w:r>
            <w:r w:rsidR="00C53DA5">
              <w:rPr>
                <w:noProof/>
                <w:webHidden/>
              </w:rPr>
            </w:r>
            <w:r w:rsidR="00C53DA5">
              <w:rPr>
                <w:noProof/>
                <w:webHidden/>
              </w:rPr>
              <w:fldChar w:fldCharType="separate"/>
            </w:r>
            <w:r w:rsidR="00C53DA5">
              <w:rPr>
                <w:noProof/>
                <w:webHidden/>
              </w:rPr>
              <w:t>105</w:t>
            </w:r>
            <w:r w:rsidR="00C53DA5">
              <w:rPr>
                <w:noProof/>
                <w:webHidden/>
              </w:rPr>
              <w:fldChar w:fldCharType="end"/>
            </w:r>
          </w:hyperlink>
        </w:p>
        <w:p w14:paraId="1D9BEC13" w14:textId="02CD761E" w:rsidR="00C53DA5" w:rsidRDefault="00657563">
          <w:pPr>
            <w:pStyle w:val="TOC3"/>
            <w:tabs>
              <w:tab w:val="right" w:leader="dot" w:pos="10790"/>
            </w:tabs>
            <w:rPr>
              <w:rFonts w:eastAsiaTheme="minorEastAsia"/>
              <w:noProof/>
              <w:color w:val="auto"/>
            </w:rPr>
          </w:pPr>
          <w:hyperlink w:anchor="_Toc44348533" w:history="1">
            <w:r w:rsidR="00C53DA5" w:rsidRPr="00CE2013">
              <w:rPr>
                <w:rStyle w:val="Hyperlink"/>
                <w:noProof/>
              </w:rPr>
              <w:t>Why methods are good</w:t>
            </w:r>
            <w:r w:rsidR="00C53DA5">
              <w:rPr>
                <w:noProof/>
                <w:webHidden/>
              </w:rPr>
              <w:tab/>
            </w:r>
            <w:r w:rsidR="00C53DA5">
              <w:rPr>
                <w:noProof/>
                <w:webHidden/>
              </w:rPr>
              <w:fldChar w:fldCharType="begin"/>
            </w:r>
            <w:r w:rsidR="00C53DA5">
              <w:rPr>
                <w:noProof/>
                <w:webHidden/>
              </w:rPr>
              <w:instrText xml:space="preserve"> PAGEREF _Toc44348533 \h </w:instrText>
            </w:r>
            <w:r w:rsidR="00C53DA5">
              <w:rPr>
                <w:noProof/>
                <w:webHidden/>
              </w:rPr>
            </w:r>
            <w:r w:rsidR="00C53DA5">
              <w:rPr>
                <w:noProof/>
                <w:webHidden/>
              </w:rPr>
              <w:fldChar w:fldCharType="separate"/>
            </w:r>
            <w:r w:rsidR="00C53DA5">
              <w:rPr>
                <w:noProof/>
                <w:webHidden/>
              </w:rPr>
              <w:t>106</w:t>
            </w:r>
            <w:r w:rsidR="00C53DA5">
              <w:rPr>
                <w:noProof/>
                <w:webHidden/>
              </w:rPr>
              <w:fldChar w:fldCharType="end"/>
            </w:r>
          </w:hyperlink>
        </w:p>
        <w:p w14:paraId="01BC55DF" w14:textId="38F5C6E5" w:rsidR="00C53DA5" w:rsidRDefault="00657563">
          <w:pPr>
            <w:pStyle w:val="TOC3"/>
            <w:tabs>
              <w:tab w:val="right" w:leader="dot" w:pos="10790"/>
            </w:tabs>
            <w:rPr>
              <w:rFonts w:eastAsiaTheme="minorEastAsia"/>
              <w:noProof/>
              <w:color w:val="auto"/>
            </w:rPr>
          </w:pPr>
          <w:hyperlink w:anchor="_Toc44348534" w:history="1">
            <w:r w:rsidR="00C53DA5" w:rsidRPr="00CE2013">
              <w:rPr>
                <w:rStyle w:val="Hyperlink"/>
                <w:noProof/>
              </w:rPr>
              <w:t>The mechanics of writing methods</w:t>
            </w:r>
            <w:r w:rsidR="00C53DA5">
              <w:rPr>
                <w:noProof/>
                <w:webHidden/>
              </w:rPr>
              <w:tab/>
            </w:r>
            <w:r w:rsidR="00C53DA5">
              <w:rPr>
                <w:noProof/>
                <w:webHidden/>
              </w:rPr>
              <w:fldChar w:fldCharType="begin"/>
            </w:r>
            <w:r w:rsidR="00C53DA5">
              <w:rPr>
                <w:noProof/>
                <w:webHidden/>
              </w:rPr>
              <w:instrText xml:space="preserve"> PAGEREF _Toc44348534 \h </w:instrText>
            </w:r>
            <w:r w:rsidR="00C53DA5">
              <w:rPr>
                <w:noProof/>
                <w:webHidden/>
              </w:rPr>
            </w:r>
            <w:r w:rsidR="00C53DA5">
              <w:rPr>
                <w:noProof/>
                <w:webHidden/>
              </w:rPr>
              <w:fldChar w:fldCharType="separate"/>
            </w:r>
            <w:r w:rsidR="00C53DA5">
              <w:rPr>
                <w:noProof/>
                <w:webHidden/>
              </w:rPr>
              <w:t>107</w:t>
            </w:r>
            <w:r w:rsidR="00C53DA5">
              <w:rPr>
                <w:noProof/>
                <w:webHidden/>
              </w:rPr>
              <w:fldChar w:fldCharType="end"/>
            </w:r>
          </w:hyperlink>
        </w:p>
        <w:p w14:paraId="3136EBA2" w14:textId="738E7C95" w:rsidR="00C53DA5" w:rsidRDefault="00657563">
          <w:pPr>
            <w:pStyle w:val="TOC3"/>
            <w:tabs>
              <w:tab w:val="right" w:leader="dot" w:pos="10790"/>
            </w:tabs>
            <w:rPr>
              <w:rFonts w:eastAsiaTheme="minorEastAsia"/>
              <w:noProof/>
              <w:color w:val="auto"/>
            </w:rPr>
          </w:pPr>
          <w:hyperlink w:anchor="_Toc44348535" w:history="1">
            <w:r w:rsidR="00C53DA5" w:rsidRPr="00CE2013">
              <w:rPr>
                <w:rStyle w:val="Hyperlink"/>
                <w:noProof/>
              </w:rPr>
              <w:t>Implementation Hiding</w:t>
            </w:r>
            <w:r w:rsidR="00C53DA5">
              <w:rPr>
                <w:noProof/>
                <w:webHidden/>
              </w:rPr>
              <w:tab/>
            </w:r>
            <w:r w:rsidR="00C53DA5">
              <w:rPr>
                <w:noProof/>
                <w:webHidden/>
              </w:rPr>
              <w:fldChar w:fldCharType="begin"/>
            </w:r>
            <w:r w:rsidR="00C53DA5">
              <w:rPr>
                <w:noProof/>
                <w:webHidden/>
              </w:rPr>
              <w:instrText xml:space="preserve"> PAGEREF _Toc44348535 \h </w:instrText>
            </w:r>
            <w:r w:rsidR="00C53DA5">
              <w:rPr>
                <w:noProof/>
                <w:webHidden/>
              </w:rPr>
            </w:r>
            <w:r w:rsidR="00C53DA5">
              <w:rPr>
                <w:noProof/>
                <w:webHidden/>
              </w:rPr>
              <w:fldChar w:fldCharType="separate"/>
            </w:r>
            <w:r w:rsidR="00C53DA5">
              <w:rPr>
                <w:noProof/>
                <w:webHidden/>
              </w:rPr>
              <w:t>113</w:t>
            </w:r>
            <w:r w:rsidR="00C53DA5">
              <w:rPr>
                <w:noProof/>
                <w:webHidden/>
              </w:rPr>
              <w:fldChar w:fldCharType="end"/>
            </w:r>
          </w:hyperlink>
        </w:p>
        <w:p w14:paraId="22FA725C" w14:textId="7793E272" w:rsidR="00C53DA5" w:rsidRDefault="00657563">
          <w:pPr>
            <w:pStyle w:val="TOC3"/>
            <w:tabs>
              <w:tab w:val="right" w:leader="dot" w:pos="10790"/>
            </w:tabs>
            <w:rPr>
              <w:rFonts w:eastAsiaTheme="minorEastAsia"/>
              <w:noProof/>
              <w:color w:val="auto"/>
            </w:rPr>
          </w:pPr>
          <w:hyperlink w:anchor="_Toc44348536" w:history="1">
            <w:r w:rsidR="00C53DA5" w:rsidRPr="00CE2013">
              <w:rPr>
                <w:rStyle w:val="Hyperlink"/>
                <w:noProof/>
              </w:rPr>
              <w:t>Method Overloading</w:t>
            </w:r>
            <w:r w:rsidR="00C53DA5">
              <w:rPr>
                <w:noProof/>
                <w:webHidden/>
              </w:rPr>
              <w:tab/>
            </w:r>
            <w:r w:rsidR="00C53DA5">
              <w:rPr>
                <w:noProof/>
                <w:webHidden/>
              </w:rPr>
              <w:fldChar w:fldCharType="begin"/>
            </w:r>
            <w:r w:rsidR="00C53DA5">
              <w:rPr>
                <w:noProof/>
                <w:webHidden/>
              </w:rPr>
              <w:instrText xml:space="preserve"> PAGEREF _Toc44348536 \h </w:instrText>
            </w:r>
            <w:r w:rsidR="00C53DA5">
              <w:rPr>
                <w:noProof/>
                <w:webHidden/>
              </w:rPr>
            </w:r>
            <w:r w:rsidR="00C53DA5">
              <w:rPr>
                <w:noProof/>
                <w:webHidden/>
              </w:rPr>
              <w:fldChar w:fldCharType="separate"/>
            </w:r>
            <w:r w:rsidR="00C53DA5">
              <w:rPr>
                <w:noProof/>
                <w:webHidden/>
              </w:rPr>
              <w:t>113</w:t>
            </w:r>
            <w:r w:rsidR="00C53DA5">
              <w:rPr>
                <w:noProof/>
                <w:webHidden/>
              </w:rPr>
              <w:fldChar w:fldCharType="end"/>
            </w:r>
          </w:hyperlink>
        </w:p>
        <w:p w14:paraId="7D01E8FE" w14:textId="40AB2E3C" w:rsidR="00C53DA5" w:rsidRDefault="00657563">
          <w:pPr>
            <w:pStyle w:val="TOC3"/>
            <w:tabs>
              <w:tab w:val="right" w:leader="dot" w:pos="10790"/>
            </w:tabs>
            <w:rPr>
              <w:rFonts w:eastAsiaTheme="minorEastAsia"/>
              <w:noProof/>
              <w:color w:val="auto"/>
            </w:rPr>
          </w:pPr>
          <w:hyperlink w:anchor="_Toc44348537" w:history="1">
            <w:r w:rsidR="00C53DA5" w:rsidRPr="00CE2013">
              <w:rPr>
                <w:rStyle w:val="Hyperlink"/>
                <w:noProof/>
              </w:rPr>
              <w:t>Parameter Passing By Value and By Reference</w:t>
            </w:r>
            <w:r w:rsidR="00C53DA5">
              <w:rPr>
                <w:noProof/>
                <w:webHidden/>
              </w:rPr>
              <w:tab/>
            </w:r>
            <w:r w:rsidR="00C53DA5">
              <w:rPr>
                <w:noProof/>
                <w:webHidden/>
              </w:rPr>
              <w:fldChar w:fldCharType="begin"/>
            </w:r>
            <w:r w:rsidR="00C53DA5">
              <w:rPr>
                <w:noProof/>
                <w:webHidden/>
              </w:rPr>
              <w:instrText xml:space="preserve"> PAGEREF _Toc44348537 \h </w:instrText>
            </w:r>
            <w:r w:rsidR="00C53DA5">
              <w:rPr>
                <w:noProof/>
                <w:webHidden/>
              </w:rPr>
            </w:r>
            <w:r w:rsidR="00C53DA5">
              <w:rPr>
                <w:noProof/>
                <w:webHidden/>
              </w:rPr>
              <w:fldChar w:fldCharType="separate"/>
            </w:r>
            <w:r w:rsidR="00C53DA5">
              <w:rPr>
                <w:noProof/>
                <w:webHidden/>
              </w:rPr>
              <w:t>114</w:t>
            </w:r>
            <w:r w:rsidR="00C53DA5">
              <w:rPr>
                <w:noProof/>
                <w:webHidden/>
              </w:rPr>
              <w:fldChar w:fldCharType="end"/>
            </w:r>
          </w:hyperlink>
        </w:p>
        <w:p w14:paraId="4D54539B" w14:textId="5D7F0EC4" w:rsidR="00C53DA5" w:rsidRDefault="00657563">
          <w:pPr>
            <w:pStyle w:val="TOC2"/>
            <w:rPr>
              <w:noProof/>
              <w:sz w:val="22"/>
              <w:szCs w:val="22"/>
              <w:lang w:eastAsia="en-US"/>
            </w:rPr>
          </w:pPr>
          <w:hyperlink w:anchor="_Toc44348538" w:history="1">
            <w:r w:rsidR="00C53DA5" w:rsidRPr="00CE2013">
              <w:rPr>
                <w:rStyle w:val="Hyperlink"/>
                <w:noProof/>
              </w:rPr>
              <w:t>Check your understanding</w:t>
            </w:r>
            <w:r w:rsidR="00C53DA5">
              <w:rPr>
                <w:noProof/>
                <w:webHidden/>
              </w:rPr>
              <w:tab/>
            </w:r>
            <w:r w:rsidR="00C53DA5">
              <w:rPr>
                <w:noProof/>
                <w:webHidden/>
              </w:rPr>
              <w:fldChar w:fldCharType="begin"/>
            </w:r>
            <w:r w:rsidR="00C53DA5">
              <w:rPr>
                <w:noProof/>
                <w:webHidden/>
              </w:rPr>
              <w:instrText xml:space="preserve"> PAGEREF _Toc44348538 \h </w:instrText>
            </w:r>
            <w:r w:rsidR="00C53DA5">
              <w:rPr>
                <w:noProof/>
                <w:webHidden/>
              </w:rPr>
            </w:r>
            <w:r w:rsidR="00C53DA5">
              <w:rPr>
                <w:noProof/>
                <w:webHidden/>
              </w:rPr>
              <w:fldChar w:fldCharType="separate"/>
            </w:r>
            <w:r w:rsidR="00C53DA5">
              <w:rPr>
                <w:noProof/>
                <w:webHidden/>
              </w:rPr>
              <w:t>117</w:t>
            </w:r>
            <w:r w:rsidR="00C53DA5">
              <w:rPr>
                <w:noProof/>
                <w:webHidden/>
              </w:rPr>
              <w:fldChar w:fldCharType="end"/>
            </w:r>
          </w:hyperlink>
        </w:p>
        <w:p w14:paraId="37183A8D" w14:textId="5820604B" w:rsidR="00C53DA5" w:rsidRDefault="00657563">
          <w:pPr>
            <w:pStyle w:val="TOC1"/>
            <w:rPr>
              <w:noProof/>
              <w:sz w:val="22"/>
              <w:szCs w:val="22"/>
              <w:lang w:eastAsia="en-US"/>
            </w:rPr>
          </w:pPr>
          <w:hyperlink w:anchor="_Toc44348539" w:history="1">
            <w:r w:rsidR="00C53DA5" w:rsidRPr="00CE2013">
              <w:rPr>
                <w:rStyle w:val="Hyperlink"/>
                <w:noProof/>
              </w:rPr>
              <w:t>Chapter 10 – Windows Forms</w:t>
            </w:r>
            <w:r w:rsidR="00C53DA5">
              <w:rPr>
                <w:noProof/>
                <w:webHidden/>
              </w:rPr>
              <w:tab/>
            </w:r>
            <w:r w:rsidR="00C53DA5">
              <w:rPr>
                <w:noProof/>
                <w:webHidden/>
              </w:rPr>
              <w:fldChar w:fldCharType="begin"/>
            </w:r>
            <w:r w:rsidR="00C53DA5">
              <w:rPr>
                <w:noProof/>
                <w:webHidden/>
              </w:rPr>
              <w:instrText xml:space="preserve"> PAGEREF _Toc44348539 \h </w:instrText>
            </w:r>
            <w:r w:rsidR="00C53DA5">
              <w:rPr>
                <w:noProof/>
                <w:webHidden/>
              </w:rPr>
            </w:r>
            <w:r w:rsidR="00C53DA5">
              <w:rPr>
                <w:noProof/>
                <w:webHidden/>
              </w:rPr>
              <w:fldChar w:fldCharType="separate"/>
            </w:r>
            <w:r w:rsidR="00C53DA5">
              <w:rPr>
                <w:noProof/>
                <w:webHidden/>
              </w:rPr>
              <w:t>125</w:t>
            </w:r>
            <w:r w:rsidR="00C53DA5">
              <w:rPr>
                <w:noProof/>
                <w:webHidden/>
              </w:rPr>
              <w:fldChar w:fldCharType="end"/>
            </w:r>
          </w:hyperlink>
        </w:p>
        <w:p w14:paraId="378AF383" w14:textId="4D77F7C7" w:rsidR="00C53DA5" w:rsidRDefault="00657563">
          <w:pPr>
            <w:pStyle w:val="TOC3"/>
            <w:tabs>
              <w:tab w:val="right" w:leader="dot" w:pos="10790"/>
            </w:tabs>
            <w:rPr>
              <w:rFonts w:eastAsiaTheme="minorEastAsia"/>
              <w:noProof/>
              <w:color w:val="auto"/>
            </w:rPr>
          </w:pPr>
          <w:hyperlink w:anchor="_Toc44348540" w:history="1">
            <w:r w:rsidR="00C53DA5" w:rsidRPr="00CE2013">
              <w:rPr>
                <w:rStyle w:val="Hyperlink"/>
                <w:noProof/>
              </w:rPr>
              <w:t>The utility of Windows Forms</w:t>
            </w:r>
            <w:r w:rsidR="00C53DA5">
              <w:rPr>
                <w:noProof/>
                <w:webHidden/>
              </w:rPr>
              <w:tab/>
            </w:r>
            <w:r w:rsidR="00C53DA5">
              <w:rPr>
                <w:noProof/>
                <w:webHidden/>
              </w:rPr>
              <w:fldChar w:fldCharType="begin"/>
            </w:r>
            <w:r w:rsidR="00C53DA5">
              <w:rPr>
                <w:noProof/>
                <w:webHidden/>
              </w:rPr>
              <w:instrText xml:space="preserve"> PAGEREF _Toc44348540 \h </w:instrText>
            </w:r>
            <w:r w:rsidR="00C53DA5">
              <w:rPr>
                <w:noProof/>
                <w:webHidden/>
              </w:rPr>
            </w:r>
            <w:r w:rsidR="00C53DA5">
              <w:rPr>
                <w:noProof/>
                <w:webHidden/>
              </w:rPr>
              <w:fldChar w:fldCharType="separate"/>
            </w:r>
            <w:r w:rsidR="00C53DA5">
              <w:rPr>
                <w:noProof/>
                <w:webHidden/>
              </w:rPr>
              <w:t>125</w:t>
            </w:r>
            <w:r w:rsidR="00C53DA5">
              <w:rPr>
                <w:noProof/>
                <w:webHidden/>
              </w:rPr>
              <w:fldChar w:fldCharType="end"/>
            </w:r>
          </w:hyperlink>
        </w:p>
        <w:p w14:paraId="68ACBC95" w14:textId="7A13691A" w:rsidR="00C53DA5" w:rsidRDefault="00657563">
          <w:pPr>
            <w:pStyle w:val="TOC3"/>
            <w:tabs>
              <w:tab w:val="right" w:leader="dot" w:pos="10790"/>
            </w:tabs>
            <w:rPr>
              <w:rFonts w:eastAsiaTheme="minorEastAsia"/>
              <w:noProof/>
              <w:color w:val="auto"/>
            </w:rPr>
          </w:pPr>
          <w:hyperlink w:anchor="_Toc44348541" w:history="1">
            <w:r w:rsidR="00C53DA5" w:rsidRPr="00CE2013">
              <w:rPr>
                <w:rStyle w:val="Hyperlink"/>
                <w:noProof/>
              </w:rPr>
              <w:t>Quick Start, Our First Forms Program</w:t>
            </w:r>
            <w:r w:rsidR="00C53DA5">
              <w:rPr>
                <w:noProof/>
                <w:webHidden/>
              </w:rPr>
              <w:tab/>
            </w:r>
            <w:r w:rsidR="00C53DA5">
              <w:rPr>
                <w:noProof/>
                <w:webHidden/>
              </w:rPr>
              <w:fldChar w:fldCharType="begin"/>
            </w:r>
            <w:r w:rsidR="00C53DA5">
              <w:rPr>
                <w:noProof/>
                <w:webHidden/>
              </w:rPr>
              <w:instrText xml:space="preserve"> PAGEREF _Toc44348541 \h </w:instrText>
            </w:r>
            <w:r w:rsidR="00C53DA5">
              <w:rPr>
                <w:noProof/>
                <w:webHidden/>
              </w:rPr>
            </w:r>
            <w:r w:rsidR="00C53DA5">
              <w:rPr>
                <w:noProof/>
                <w:webHidden/>
              </w:rPr>
              <w:fldChar w:fldCharType="separate"/>
            </w:r>
            <w:r w:rsidR="00C53DA5">
              <w:rPr>
                <w:noProof/>
                <w:webHidden/>
              </w:rPr>
              <w:t>125</w:t>
            </w:r>
            <w:r w:rsidR="00C53DA5">
              <w:rPr>
                <w:noProof/>
                <w:webHidden/>
              </w:rPr>
              <w:fldChar w:fldCharType="end"/>
            </w:r>
          </w:hyperlink>
        </w:p>
        <w:p w14:paraId="45CB91B8" w14:textId="790D4A86" w:rsidR="00C53DA5" w:rsidRDefault="00657563">
          <w:pPr>
            <w:pStyle w:val="TOC3"/>
            <w:tabs>
              <w:tab w:val="right" w:leader="dot" w:pos="10790"/>
            </w:tabs>
            <w:rPr>
              <w:rFonts w:eastAsiaTheme="minorEastAsia"/>
              <w:noProof/>
              <w:color w:val="auto"/>
            </w:rPr>
          </w:pPr>
          <w:hyperlink w:anchor="_Toc44348542" w:history="1">
            <w:r w:rsidR="00C53DA5" w:rsidRPr="00CE2013">
              <w:rPr>
                <w:rStyle w:val="Hyperlink"/>
                <w:noProof/>
              </w:rPr>
              <w:t>Pizza Parallel Arrays, Our Second Forms Program</w:t>
            </w:r>
            <w:r w:rsidR="00C53DA5">
              <w:rPr>
                <w:noProof/>
                <w:webHidden/>
              </w:rPr>
              <w:tab/>
            </w:r>
            <w:r w:rsidR="00C53DA5">
              <w:rPr>
                <w:noProof/>
                <w:webHidden/>
              </w:rPr>
              <w:fldChar w:fldCharType="begin"/>
            </w:r>
            <w:r w:rsidR="00C53DA5">
              <w:rPr>
                <w:noProof/>
                <w:webHidden/>
              </w:rPr>
              <w:instrText xml:space="preserve"> PAGEREF _Toc44348542 \h </w:instrText>
            </w:r>
            <w:r w:rsidR="00C53DA5">
              <w:rPr>
                <w:noProof/>
                <w:webHidden/>
              </w:rPr>
            </w:r>
            <w:r w:rsidR="00C53DA5">
              <w:rPr>
                <w:noProof/>
                <w:webHidden/>
              </w:rPr>
              <w:fldChar w:fldCharType="separate"/>
            </w:r>
            <w:r w:rsidR="00C53DA5">
              <w:rPr>
                <w:noProof/>
                <w:webHidden/>
              </w:rPr>
              <w:t>138</w:t>
            </w:r>
            <w:r w:rsidR="00C53DA5">
              <w:rPr>
                <w:noProof/>
                <w:webHidden/>
              </w:rPr>
              <w:fldChar w:fldCharType="end"/>
            </w:r>
          </w:hyperlink>
        </w:p>
        <w:p w14:paraId="2DA227C5" w14:textId="15090C02" w:rsidR="00C53DA5" w:rsidRDefault="00657563">
          <w:pPr>
            <w:pStyle w:val="TOC3"/>
            <w:tabs>
              <w:tab w:val="right" w:leader="dot" w:pos="10790"/>
            </w:tabs>
            <w:rPr>
              <w:rFonts w:eastAsiaTheme="minorEastAsia"/>
              <w:noProof/>
              <w:color w:val="auto"/>
            </w:rPr>
          </w:pPr>
          <w:hyperlink w:anchor="_Toc44348543" w:history="1">
            <w:r w:rsidR="00C53DA5" w:rsidRPr="00CE2013">
              <w:rPr>
                <w:rStyle w:val="Hyperlink"/>
                <w:noProof/>
              </w:rPr>
              <w:t>Forms Summary</w:t>
            </w:r>
            <w:r w:rsidR="00C53DA5">
              <w:rPr>
                <w:noProof/>
                <w:webHidden/>
              </w:rPr>
              <w:tab/>
            </w:r>
            <w:r w:rsidR="00C53DA5">
              <w:rPr>
                <w:noProof/>
                <w:webHidden/>
              </w:rPr>
              <w:fldChar w:fldCharType="begin"/>
            </w:r>
            <w:r w:rsidR="00C53DA5">
              <w:rPr>
                <w:noProof/>
                <w:webHidden/>
              </w:rPr>
              <w:instrText xml:space="preserve"> PAGEREF _Toc44348543 \h </w:instrText>
            </w:r>
            <w:r w:rsidR="00C53DA5">
              <w:rPr>
                <w:noProof/>
                <w:webHidden/>
              </w:rPr>
            </w:r>
            <w:r w:rsidR="00C53DA5">
              <w:rPr>
                <w:noProof/>
                <w:webHidden/>
              </w:rPr>
              <w:fldChar w:fldCharType="separate"/>
            </w:r>
            <w:r w:rsidR="00C53DA5">
              <w:rPr>
                <w:noProof/>
                <w:webHidden/>
              </w:rPr>
              <w:t>143</w:t>
            </w:r>
            <w:r w:rsidR="00C53DA5">
              <w:rPr>
                <w:noProof/>
                <w:webHidden/>
              </w:rPr>
              <w:fldChar w:fldCharType="end"/>
            </w:r>
          </w:hyperlink>
        </w:p>
        <w:p w14:paraId="40DC87EF" w14:textId="11B4A28C" w:rsidR="00C53DA5" w:rsidRDefault="00657563">
          <w:pPr>
            <w:pStyle w:val="TOC2"/>
            <w:rPr>
              <w:noProof/>
              <w:sz w:val="22"/>
              <w:szCs w:val="22"/>
              <w:lang w:eastAsia="en-US"/>
            </w:rPr>
          </w:pPr>
          <w:hyperlink w:anchor="_Toc44348544" w:history="1">
            <w:r w:rsidR="00C53DA5" w:rsidRPr="00CE2013">
              <w:rPr>
                <w:rStyle w:val="Hyperlink"/>
                <w:noProof/>
              </w:rPr>
              <w:t>Check your understanding</w:t>
            </w:r>
            <w:r w:rsidR="00C53DA5">
              <w:rPr>
                <w:noProof/>
                <w:webHidden/>
              </w:rPr>
              <w:tab/>
            </w:r>
            <w:r w:rsidR="00C53DA5">
              <w:rPr>
                <w:noProof/>
                <w:webHidden/>
              </w:rPr>
              <w:fldChar w:fldCharType="begin"/>
            </w:r>
            <w:r w:rsidR="00C53DA5">
              <w:rPr>
                <w:noProof/>
                <w:webHidden/>
              </w:rPr>
              <w:instrText xml:space="preserve"> PAGEREF _Toc44348544 \h </w:instrText>
            </w:r>
            <w:r w:rsidR="00C53DA5">
              <w:rPr>
                <w:noProof/>
                <w:webHidden/>
              </w:rPr>
            </w:r>
            <w:r w:rsidR="00C53DA5">
              <w:rPr>
                <w:noProof/>
                <w:webHidden/>
              </w:rPr>
              <w:fldChar w:fldCharType="separate"/>
            </w:r>
            <w:r w:rsidR="00C53DA5">
              <w:rPr>
                <w:noProof/>
                <w:webHidden/>
              </w:rPr>
              <w:t>144</w:t>
            </w:r>
            <w:r w:rsidR="00C53DA5">
              <w:rPr>
                <w:noProof/>
                <w:webHidden/>
              </w:rPr>
              <w:fldChar w:fldCharType="end"/>
            </w:r>
          </w:hyperlink>
        </w:p>
        <w:p w14:paraId="5E03C9BC" w14:textId="6757ADB8" w:rsidR="00795A29" w:rsidRDefault="00795A29">
          <w:r>
            <w:rPr>
              <w:b/>
              <w:bCs/>
              <w:noProof/>
            </w:rPr>
            <w:fldChar w:fldCharType="end"/>
          </w:r>
        </w:p>
      </w:sdtContent>
    </w:sdt>
    <w:p w14:paraId="525F1EC4" w14:textId="77777777" w:rsidR="002A28AF" w:rsidRDefault="002A28AF">
      <w:pPr>
        <w:rPr>
          <w:rFonts w:asciiTheme="majorHAnsi" w:eastAsiaTheme="majorEastAsia" w:hAnsiTheme="majorHAnsi" w:cstheme="majorBidi"/>
          <w:color w:val="007789" w:themeColor="accent1" w:themeShade="BF"/>
          <w:sz w:val="32"/>
        </w:rPr>
      </w:pPr>
      <w:r>
        <w:br w:type="page"/>
      </w:r>
    </w:p>
    <w:p w14:paraId="262C2D81" w14:textId="142EA4E9" w:rsidR="00C6554A" w:rsidRDefault="002A28AF" w:rsidP="00C6554A">
      <w:pPr>
        <w:pStyle w:val="Heading1"/>
      </w:pPr>
      <w:bookmarkStart w:id="7" w:name="_Toc44348470"/>
      <w:r>
        <w:lastRenderedPageBreak/>
        <w:t>Chapter 1</w:t>
      </w:r>
      <w:r w:rsidR="00580D57">
        <w:t xml:space="preserve"> – Programming with C#</w:t>
      </w:r>
      <w:bookmarkEnd w:id="7"/>
    </w:p>
    <w:p w14:paraId="5C793830" w14:textId="2A0ABA12" w:rsidR="00657563" w:rsidRDefault="00657563" w:rsidP="00657563"/>
    <w:p w14:paraId="7891038D" w14:textId="77777777" w:rsidR="00657563" w:rsidRPr="00657563" w:rsidRDefault="00657563" w:rsidP="00657563"/>
    <w:p w14:paraId="07DA81B6" w14:textId="77777777" w:rsidR="00EC638B" w:rsidRDefault="00EC638B" w:rsidP="00795A29">
      <w:pPr>
        <w:pStyle w:val="Heading3"/>
      </w:pPr>
      <w:bookmarkStart w:id="8" w:name="_Toc44348471"/>
      <w:r>
        <w:t>Types of software</w:t>
      </w:r>
      <w:bookmarkEnd w:id="8"/>
    </w:p>
    <w:p w14:paraId="64AEE068" w14:textId="3A932081" w:rsidR="00732726" w:rsidRDefault="00732726" w:rsidP="00732726">
      <w:r>
        <w:t>It is useful to divide computer s</w:t>
      </w:r>
      <w:r w:rsidRPr="00732726">
        <w:t>oftware</w:t>
      </w:r>
      <w:r>
        <w:t xml:space="preserve">, or programs, </w:t>
      </w:r>
      <w:r w:rsidRPr="00732726">
        <w:t>in</w:t>
      </w:r>
      <w:r w:rsidR="00E422AC">
        <w:t>to</w:t>
      </w:r>
      <w:r w:rsidRPr="00732726">
        <w:t xml:space="preserve"> two broad categories</w:t>
      </w:r>
      <w:r>
        <w:t>.</w:t>
      </w:r>
    </w:p>
    <w:p w14:paraId="3952C3B0" w14:textId="24C3B56B" w:rsidR="00657563" w:rsidRDefault="00657563" w:rsidP="00657563">
      <w:pPr>
        <w:jc w:val="center"/>
      </w:pPr>
      <w:r>
        <w:rPr>
          <w:noProof/>
        </w:rPr>
        <w:drawing>
          <wp:inline distT="0" distB="0" distL="0" distR="0" wp14:anchorId="48C7E72A" wp14:editId="4BBCC98D">
            <wp:extent cx="3261815" cy="1504308"/>
            <wp:effectExtent l="0" t="0" r="0" b="1270"/>
            <wp:docPr id="278784" name="Picture 27878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87945" cy="1516359"/>
                    </a:xfrm>
                    <a:prstGeom prst="rect">
                      <a:avLst/>
                    </a:prstGeom>
                    <a:noFill/>
                    <a:ln>
                      <a:noFill/>
                    </a:ln>
                  </pic:spPr>
                </pic:pic>
              </a:graphicData>
            </a:graphic>
          </wp:inline>
        </w:drawing>
      </w:r>
    </w:p>
    <w:p w14:paraId="23E3E5F3" w14:textId="472B5F8E" w:rsidR="00E422AC" w:rsidRDefault="00732726" w:rsidP="00CD2127">
      <w:pPr>
        <w:pStyle w:val="ListParagraph"/>
        <w:numPr>
          <w:ilvl w:val="0"/>
          <w:numId w:val="5"/>
        </w:numPr>
      </w:pPr>
      <w:r>
        <w:t>System S</w:t>
      </w:r>
      <w:r w:rsidRPr="00732726">
        <w:t>oftware</w:t>
      </w:r>
      <w:r w:rsidR="008376C7">
        <w:t>;</w:t>
      </w:r>
      <w:r w:rsidR="00E422AC">
        <w:t xml:space="preserve"> which generally is</w:t>
      </w:r>
      <w:r>
        <w:t xml:space="preserve"> designed to </w:t>
      </w:r>
      <w:r w:rsidRPr="00732726">
        <w:t>hide complexity and diffe</w:t>
      </w:r>
      <w:r>
        <w:t xml:space="preserve">rences in the computer hardware and to </w:t>
      </w:r>
      <w:r w:rsidRPr="00732726">
        <w:t>provide nicer, more powerful abstractions for</w:t>
      </w:r>
      <w:r>
        <w:t xml:space="preserve"> application writers.</w:t>
      </w:r>
      <w:r w:rsidR="00E422AC">
        <w:t xml:space="preserve"> For example, it takes about 39 assembly language instructions to ask a user for two numbers, add them, and write out the answer. Assembly language is the low lever code that PC computers actually execute.  An example of System Software is a C# compiler. A compiler lets us write much more powerful single instructions and then it converts this more English looking code into the many lines of complex assembly code. The same program</w:t>
      </w:r>
      <w:r w:rsidR="008376C7">
        <w:t xml:space="preserve"> that adds two numbers input by a user</w:t>
      </w:r>
      <w:r w:rsidR="00E422AC">
        <w:t xml:space="preserve"> in C# requires about 5 lines of code.  Examples of System Software </w:t>
      </w:r>
      <w:r w:rsidR="007B787F">
        <w:t xml:space="preserve">also </w:t>
      </w:r>
      <w:r w:rsidR="00E422AC">
        <w:t>include operating systems, database engines, and networking software.</w:t>
      </w:r>
    </w:p>
    <w:p w14:paraId="65FD98E2" w14:textId="0B41F848" w:rsidR="00657563" w:rsidRDefault="00657563" w:rsidP="00657563"/>
    <w:p w14:paraId="7CDE8871" w14:textId="30DC6A02" w:rsidR="00657563" w:rsidRDefault="00657563" w:rsidP="00657563"/>
    <w:p w14:paraId="12DB92FD" w14:textId="77777777" w:rsidR="00657563" w:rsidRDefault="00657563" w:rsidP="00657563"/>
    <w:p w14:paraId="5391759A" w14:textId="66732481" w:rsidR="00657563" w:rsidRDefault="00657563" w:rsidP="00657563">
      <w:pPr>
        <w:jc w:val="center"/>
      </w:pPr>
      <w:r>
        <w:rPr>
          <w:noProof/>
        </w:rPr>
        <w:drawing>
          <wp:inline distT="0" distB="0" distL="0" distR="0" wp14:anchorId="3D5502D3" wp14:editId="7B3536B8">
            <wp:extent cx="4490113" cy="2219613"/>
            <wp:effectExtent l="0" t="0" r="5715" b="9525"/>
            <wp:docPr id="278785" name="Picture 27878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14468" cy="2231653"/>
                    </a:xfrm>
                    <a:prstGeom prst="rect">
                      <a:avLst/>
                    </a:prstGeom>
                    <a:noFill/>
                    <a:ln>
                      <a:noFill/>
                    </a:ln>
                  </pic:spPr>
                </pic:pic>
              </a:graphicData>
            </a:graphic>
          </wp:inline>
        </w:drawing>
      </w:r>
    </w:p>
    <w:p w14:paraId="78F971E4" w14:textId="2ECD664A" w:rsidR="00732726" w:rsidRPr="00732726" w:rsidRDefault="00732726" w:rsidP="00CD2127">
      <w:pPr>
        <w:pStyle w:val="ListParagraph"/>
        <w:numPr>
          <w:ilvl w:val="0"/>
          <w:numId w:val="5"/>
        </w:numPr>
      </w:pPr>
      <w:r w:rsidRPr="00732726">
        <w:t>Application software</w:t>
      </w:r>
      <w:r w:rsidR="008376C7">
        <w:t>;</w:t>
      </w:r>
      <w:r w:rsidR="00E422AC">
        <w:t xml:space="preserve"> which is generally software that a person wants to use to solve a real-world problem. This includes offic</w:t>
      </w:r>
      <w:r w:rsidRPr="00732726">
        <w:t>e</w:t>
      </w:r>
      <w:r w:rsidR="00E422AC">
        <w:t xml:space="preserve"> programs like word processors and spreadsheets, </w:t>
      </w:r>
      <w:r w:rsidRPr="00732726">
        <w:t>business</w:t>
      </w:r>
      <w:r w:rsidR="00E422AC">
        <w:t xml:space="preserve"> applications, and of course</w:t>
      </w:r>
      <w:r w:rsidRPr="00732726">
        <w:t>,</w:t>
      </w:r>
      <w:r w:rsidR="00E422AC">
        <w:t xml:space="preserve"> games. Application software is easier to write because it takes advantage of System Software. For example, </w:t>
      </w:r>
      <w:r w:rsidR="002D6E76">
        <w:t xml:space="preserve">a common thing done in an application program is </w:t>
      </w:r>
      <w:r w:rsidR="00E422AC">
        <w:t xml:space="preserve">to save some information to a file on a </w:t>
      </w:r>
      <w:r w:rsidR="00E422AC">
        <w:lastRenderedPageBreak/>
        <w:t>disk</w:t>
      </w:r>
      <w:r w:rsidR="002D6E76">
        <w:t xml:space="preserve">. An application programmer would generally take advantage of libraries of code that come with the C# language and the Windows operating system. In this manner, an application coder can save information to a file by writing about 10 lines of code. This code will in turn make calls to, and use, </w:t>
      </w:r>
      <w:r w:rsidR="00E422AC">
        <w:t>many thousands of lines of</w:t>
      </w:r>
      <w:r w:rsidR="002D6E76">
        <w:t xml:space="preserve"> system software code</w:t>
      </w:r>
      <w:r w:rsidR="007B787F">
        <w:t>.</w:t>
      </w:r>
    </w:p>
    <w:p w14:paraId="14933722" w14:textId="573B42BB" w:rsidR="00732726" w:rsidRDefault="00732726" w:rsidP="00732726">
      <w:r w:rsidRPr="00732726">
        <w:t>Application softwar</w:t>
      </w:r>
      <w:r w:rsidR="007B787F">
        <w:t>e engineers</w:t>
      </w:r>
      <w:r w:rsidR="008376C7">
        <w:t xml:space="preserve"> make</w:t>
      </w:r>
      <w:r w:rsidR="007B787F">
        <w:t xml:space="preserve"> use</w:t>
      </w:r>
      <w:r w:rsidR="008376C7">
        <w:t xml:space="preserve"> of</w:t>
      </w:r>
      <w:r w:rsidR="007B787F">
        <w:t xml:space="preserve"> System Software to create useful applications and games. The p</w:t>
      </w:r>
      <w:r w:rsidRPr="00732726">
        <w:t>eople</w:t>
      </w:r>
      <w:r w:rsidR="007B787F">
        <w:t xml:space="preserve"> who</w:t>
      </w:r>
      <w:r w:rsidRPr="00732726">
        <w:t xml:space="preserve"> write system software</w:t>
      </w:r>
      <w:r w:rsidR="007B787F">
        <w:t xml:space="preserve"> are generally </w:t>
      </w:r>
      <w:r w:rsidR="007B787F" w:rsidRPr="00732726">
        <w:t>Computer Science</w:t>
      </w:r>
      <w:r w:rsidR="007B787F">
        <w:t xml:space="preserve"> majors.</w:t>
      </w:r>
    </w:p>
    <w:p w14:paraId="6EB6DE34" w14:textId="77777777" w:rsidR="00616C51" w:rsidRDefault="00616C51" w:rsidP="00616C51">
      <w:r>
        <w:t xml:space="preserve">Programming is defined by Rob Miles as deriving and expressing a solution to a given problem in a form which a computer system can understand and execute. </w:t>
      </w:r>
    </w:p>
    <w:p w14:paraId="78775C56" w14:textId="77777777" w:rsidR="00616C51" w:rsidRPr="00616C51" w:rsidRDefault="00616C51" w:rsidP="00616C51">
      <w:pPr>
        <w:rPr>
          <w:b/>
        </w:rPr>
      </w:pPr>
      <w:r w:rsidRPr="00616C51">
        <w:rPr>
          <w:b/>
        </w:rPr>
        <w:t xml:space="preserve">Two things fall out of this definition: </w:t>
      </w:r>
    </w:p>
    <w:p w14:paraId="161E3B5E" w14:textId="77777777" w:rsidR="00616C51" w:rsidRPr="00616C51" w:rsidRDefault="00616C51" w:rsidP="00CD2127">
      <w:pPr>
        <w:pStyle w:val="ListParagraph"/>
        <w:numPr>
          <w:ilvl w:val="0"/>
          <w:numId w:val="7"/>
        </w:numPr>
        <w:rPr>
          <w:b/>
        </w:rPr>
      </w:pPr>
      <w:r w:rsidRPr="00616C51">
        <w:rPr>
          <w:b/>
        </w:rPr>
        <w:t xml:space="preserve">You need to understand how to solve the problem yourself before you can write a program to do it. </w:t>
      </w:r>
    </w:p>
    <w:p w14:paraId="20D83CD3" w14:textId="678BD505" w:rsidR="00616C51" w:rsidRDefault="00616C51" w:rsidP="00CD2127">
      <w:pPr>
        <w:pStyle w:val="ListParagraph"/>
        <w:numPr>
          <w:ilvl w:val="0"/>
          <w:numId w:val="7"/>
        </w:numPr>
      </w:pPr>
      <w:r w:rsidRPr="00616C51">
        <w:rPr>
          <w:b/>
        </w:rPr>
        <w:t>The computer has to be made to understand what you are trying to tell it to do</w:t>
      </w:r>
      <w:r>
        <w:t>.</w:t>
      </w:r>
    </w:p>
    <w:p w14:paraId="7A780524" w14:textId="124814CB" w:rsidR="008376C7" w:rsidRDefault="008376C7" w:rsidP="008376C7">
      <w:r>
        <w:t>So writing a program requires 2 phases. First, figuring you how to do something useful, which can be expressed in English. Second, documenting the steps to do that something in a very precise computer language, such as C#. If you are not very clear about the first step, it is generally not a good idea to start the 2</w:t>
      </w:r>
      <w:r w:rsidRPr="008376C7">
        <w:rPr>
          <w:vertAlign w:val="superscript"/>
        </w:rPr>
        <w:t>nd</w:t>
      </w:r>
      <w:r>
        <w:t xml:space="preserve"> step.</w:t>
      </w:r>
    </w:p>
    <w:p w14:paraId="22A21C8F" w14:textId="77777777" w:rsidR="00E7468C" w:rsidRDefault="00E7468C" w:rsidP="00732726"/>
    <w:p w14:paraId="402E4C60" w14:textId="77777777" w:rsidR="00EC638B" w:rsidRDefault="00795A29" w:rsidP="00795A29">
      <w:pPr>
        <w:pStyle w:val="Heading3"/>
      </w:pPr>
      <w:bookmarkStart w:id="9" w:name="_Toc44348472"/>
      <w:r>
        <w:t>T</w:t>
      </w:r>
      <w:r w:rsidR="00EC638B">
        <w:t>he C# language</w:t>
      </w:r>
      <w:bookmarkEnd w:id="9"/>
    </w:p>
    <w:p w14:paraId="4B34E214" w14:textId="61B2B419" w:rsidR="002A28AF" w:rsidRDefault="007B787F" w:rsidP="002A28AF">
      <w:r>
        <w:t xml:space="preserve">The focus of this book is writing application software using the C# language. There </w:t>
      </w:r>
      <w:r w:rsidR="00580D57" w:rsidRPr="00580D57">
        <w:t xml:space="preserve">are a great many programming languages around, </w:t>
      </w:r>
      <w:r w:rsidR="00482649">
        <w:t xml:space="preserve">and </w:t>
      </w:r>
      <w:r w:rsidR="00580D57" w:rsidRPr="00580D57">
        <w:t>during your career you will have to learn more than just one. C# is a</w:t>
      </w:r>
      <w:r w:rsidR="00F34D7A">
        <w:t>n excellent, modern</w:t>
      </w:r>
      <w:r w:rsidR="00580D57" w:rsidRPr="00580D57">
        <w:t xml:space="preserve"> language to start programming in</w:t>
      </w:r>
      <w:r w:rsidR="008376C7">
        <w:t xml:space="preserve">. I personally believe it is the easiest </w:t>
      </w:r>
      <w:r w:rsidR="008376C7" w:rsidRPr="00FC6CE7">
        <w:rPr>
          <w:b/>
          <w:i/>
        </w:rPr>
        <w:t>full</w:t>
      </w:r>
      <w:r w:rsidR="008376C7">
        <w:t xml:space="preserve"> programming language to </w:t>
      </w:r>
      <w:r w:rsidR="00F00F28">
        <w:t>learn</w:t>
      </w:r>
      <w:r w:rsidR="008376C7">
        <w:t xml:space="preserve"> with. </w:t>
      </w:r>
    </w:p>
    <w:p w14:paraId="023C83E5" w14:textId="5A33B64A" w:rsidR="00F34D7A" w:rsidRDefault="00F34D7A" w:rsidP="00F34D7A">
      <w:r>
        <w:t xml:space="preserve">C# is a very flexible and powerful programming language with an interesting history. It was developed by Microsoft Corporation for a variety of reasons, some technical, some political and others marketing.  C# bears a strong resemblance to the C++ and Java programming languages, having borrowed (or improved) features provided by these languages. The origins of both Java and C++ can be traced back to a language called C, which is a highly dangerous and entertaining language which was invented in the early 1970s. C is famous as the language the UNIX operating system was written in, </w:t>
      </w:r>
      <w:r w:rsidR="00C40B14">
        <w:t>as it</w:t>
      </w:r>
      <w:r>
        <w:t xml:space="preserve"> was specially designed for this. </w:t>
      </w:r>
      <w:r w:rsidR="00F00F28">
        <w:t xml:space="preserve"> </w:t>
      </w:r>
      <w:r w:rsidRPr="00F34D7A">
        <w:t xml:space="preserve">I referred to C as a dangerous language. </w:t>
      </w:r>
      <w:r w:rsidR="006B720B" w:rsidRPr="00F34D7A">
        <w:t>So,</w:t>
      </w:r>
      <w:r w:rsidRPr="00F34D7A">
        <w:t xml:space="preserve"> what do I mean by that? In programming </w:t>
      </w:r>
      <w:r w:rsidR="006B720B" w:rsidRPr="00F34D7A">
        <w:t>terms,</w:t>
      </w:r>
      <w:r w:rsidRPr="00F34D7A">
        <w:t xml:space="preserve"> what this means is that C lacks some safety features provided by other programming languages. This makes the language much more flexible. However, if </w:t>
      </w:r>
      <w:r w:rsidR="00C40B14">
        <w:t>you</w:t>
      </w:r>
      <w:r w:rsidRPr="00F34D7A">
        <w:t xml:space="preserve"> do something stupid C will not stop </w:t>
      </w:r>
      <w:r w:rsidR="00C40B14">
        <w:t>you</w:t>
      </w:r>
      <w:r w:rsidRPr="00F34D7A">
        <w:t xml:space="preserve">, so </w:t>
      </w:r>
      <w:r w:rsidR="00C40B14">
        <w:t>you</w:t>
      </w:r>
      <w:r w:rsidRPr="00F34D7A">
        <w:t xml:space="preserve"> have a much greater chance of crashing the computer with a C program than </w:t>
      </w:r>
      <w:r w:rsidR="00C40B14">
        <w:t>you</w:t>
      </w:r>
      <w:r w:rsidRPr="00F34D7A">
        <w:t xml:space="preserve"> do with a </w:t>
      </w:r>
      <w:r w:rsidR="00482649">
        <w:t xml:space="preserve">more modern, </w:t>
      </w:r>
      <w:r w:rsidRPr="00F34D7A">
        <w:t>safer language</w:t>
      </w:r>
      <w:r>
        <w:t>.</w:t>
      </w:r>
    </w:p>
    <w:p w14:paraId="669C9885" w14:textId="1F639D9E" w:rsidR="00F34D7A" w:rsidRDefault="00F34D7A" w:rsidP="00F34D7A">
      <w:r w:rsidRPr="00F34D7A">
        <w:t xml:space="preserve">The C# language attempts to get the best of both worlds in this respect. A C# program can contain </w:t>
      </w:r>
      <w:r w:rsidRPr="000D6DA0">
        <w:rPr>
          <w:b/>
        </w:rPr>
        <w:t>managed</w:t>
      </w:r>
      <w:r w:rsidRPr="00F34D7A">
        <w:t xml:space="preserve"> or </w:t>
      </w:r>
      <w:r w:rsidRPr="000D6DA0">
        <w:rPr>
          <w:b/>
        </w:rPr>
        <w:t>unmanaged</w:t>
      </w:r>
      <w:r w:rsidRPr="00F34D7A">
        <w:t xml:space="preserve"> parts. The managed code is fussed over by the system which runs it. This makes sure that it is hard (but probably not impossible) to crash your computer running managed code. However, all this fussing comes at a price, causing your programs to run </w:t>
      </w:r>
      <w:r w:rsidR="000D6DA0">
        <w:t>just a bit more</w:t>
      </w:r>
      <w:r w:rsidRPr="00F34D7A">
        <w:t xml:space="preserve"> slowly.  To get the maximum possible performance, and enable direct access to parts of the underlying computer system, you can mark your programs as unmanaged. An unmanaged program goes faster, but if it crashes it is capable of taking the computer with it. C# is a great language to start learning with as the managed parts will make it easier for you to understand what has happened when your programs </w:t>
      </w:r>
      <w:r w:rsidR="00F00F28">
        <w:t>contain mistakes</w:t>
      </w:r>
      <w:r>
        <w:t xml:space="preserve">. In this </w:t>
      </w:r>
      <w:r w:rsidR="006B720B">
        <w:t>course,</w:t>
      </w:r>
      <w:r>
        <w:t xml:space="preserve"> we will stick with managed code.</w:t>
      </w:r>
    </w:p>
    <w:p w14:paraId="2094063B" w14:textId="4BA27AF5" w:rsidR="00F34D7A" w:rsidRDefault="00F34D7A" w:rsidP="00F34D7A">
      <w:r>
        <w:t xml:space="preserve">The C# language is </w:t>
      </w:r>
      <w:r w:rsidR="000D6DA0" w:rsidRPr="000D6DA0">
        <w:rPr>
          <w:b/>
        </w:rPr>
        <w:t>Object Oriented</w:t>
      </w:r>
      <w:r>
        <w:t xml:space="preserve">. Objects are an organizational mechanism which let you break your program down into sensible chunks, each of which is in charge of part of the overall system. Object Oriented </w:t>
      </w:r>
      <w:r>
        <w:lastRenderedPageBreak/>
        <w:t>Design makes large projects much easier to design, test and extend. It also lets you create programs which can have a high degree of reliability and stability.  While object oriented programming is very important, we won’t get</w:t>
      </w:r>
      <w:r w:rsidR="00C40B14">
        <w:t xml:space="preserve"> deep</w:t>
      </w:r>
      <w:r>
        <w:t xml:space="preserve"> into that aspect of C# for </w:t>
      </w:r>
      <w:r w:rsidR="00850E27">
        <w:t>this course as there</w:t>
      </w:r>
      <w:r>
        <w:t xml:space="preserve"> are some fundamental programming </w:t>
      </w:r>
      <w:r w:rsidR="000D6DA0">
        <w:t>concepts</w:t>
      </w:r>
      <w:r>
        <w:t xml:space="preserve"> which need to be learn</w:t>
      </w:r>
      <w:r w:rsidR="00482649">
        <w:t xml:space="preserve">ed before we make </w:t>
      </w:r>
      <w:r w:rsidR="00850E27">
        <w:t xml:space="preserve">more </w:t>
      </w:r>
      <w:r w:rsidR="00482649">
        <w:t>use of object structure</w:t>
      </w:r>
      <w:r>
        <w:t xml:space="preserve"> in our programs.  </w:t>
      </w:r>
      <w:r w:rsidR="00850E27">
        <w:t xml:space="preserve">(At BC, this is done in the course PROG </w:t>
      </w:r>
      <w:r w:rsidR="00850E27" w:rsidRPr="00850E27">
        <w:rPr>
          <w:rFonts w:ascii="Arial" w:hAnsi="Arial" w:cs="Arial"/>
        </w:rPr>
        <w:t>120</w:t>
      </w:r>
      <w:r w:rsidR="00F00F28">
        <w:rPr>
          <w:rFonts w:ascii="Arial" w:hAnsi="Arial" w:cs="Arial"/>
        </w:rPr>
        <w:t>.</w:t>
      </w:r>
      <w:r w:rsidR="00850E27">
        <w:t>)</w:t>
      </w:r>
    </w:p>
    <w:p w14:paraId="69BFBCBA" w14:textId="45D2EB8A" w:rsidR="00E35429" w:rsidRDefault="006B720B" w:rsidP="00F34D7A">
      <w:r w:rsidRPr="006B720B">
        <w:t xml:space="preserve">C# is a compiled programming language. The computer cannot understand the language directly, so a program called a compiler converts the C# text </w:t>
      </w:r>
      <w:r w:rsidR="00E35429">
        <w:t xml:space="preserve">you write </w:t>
      </w:r>
      <w:r w:rsidRPr="006B720B">
        <w:t xml:space="preserve">into the </w:t>
      </w:r>
      <w:r w:rsidR="00E35429" w:rsidRPr="006B720B">
        <w:t>low-level</w:t>
      </w:r>
      <w:r w:rsidRPr="006B720B">
        <w:t xml:space="preserve"> instructions which </w:t>
      </w:r>
      <w:r>
        <w:t>match the hardware level</w:t>
      </w:r>
      <w:r w:rsidRPr="006B720B">
        <w:t xml:space="preserve"> instructions </w:t>
      </w:r>
      <w:r>
        <w:t>that the CPU chip actually executes.</w:t>
      </w:r>
      <w:r w:rsidRPr="006B720B">
        <w:t xml:space="preserve"> </w:t>
      </w:r>
      <w:r>
        <w:t xml:space="preserve">For our purposes, this just means we need to compile our program before we try and execute it. </w:t>
      </w:r>
      <w:r w:rsidR="00E35429">
        <w:t>To write and run our programs, w</w:t>
      </w:r>
      <w:r>
        <w:t xml:space="preserve">e will be using the </w:t>
      </w:r>
      <w:r w:rsidRPr="000D6DA0">
        <w:rPr>
          <w:b/>
        </w:rPr>
        <w:t>Visual Studio</w:t>
      </w:r>
      <w:r>
        <w:t xml:space="preserve"> IDE (Integrated Development Editor)</w:t>
      </w:r>
      <w:r w:rsidR="00E35429">
        <w:t xml:space="preserve">. This is a </w:t>
      </w:r>
      <w:r w:rsidR="00482649">
        <w:t xml:space="preserve">sophisticated </w:t>
      </w:r>
      <w:r w:rsidR="00E35429">
        <w:t xml:space="preserve">editor that understands the C# language and provides considerable help as we write and debug our code. It is a bit like how the Microsoft WORD program helps you by finding spelling and grammar errors. Visual Studio (henceforth </w:t>
      </w:r>
      <w:r w:rsidR="00093F6F">
        <w:t xml:space="preserve">generally </w:t>
      </w:r>
      <w:r w:rsidR="00E35429">
        <w:t xml:space="preserve">just called </w:t>
      </w:r>
      <w:r w:rsidR="00E35429" w:rsidRPr="000D6DA0">
        <w:rPr>
          <w:b/>
        </w:rPr>
        <w:t>VS</w:t>
      </w:r>
      <w:r w:rsidR="00E35429">
        <w:t>) provides considerably more help for us then does WORD</w:t>
      </w:r>
      <w:r>
        <w:t>.</w:t>
      </w:r>
      <w:r w:rsidR="00E35429">
        <w:t xml:space="preserve"> One such example is, within the VS</w:t>
      </w:r>
      <w:r w:rsidR="000D6DA0">
        <w:t>,</w:t>
      </w:r>
      <w:r w:rsidR="00E35429">
        <w:t xml:space="preserve"> when you select “run your program”, it will automatically first call the compiler for you. </w:t>
      </w:r>
    </w:p>
    <w:p w14:paraId="7BB82DB8" w14:textId="47A2E33A" w:rsidR="006B720B" w:rsidRDefault="006B720B" w:rsidP="00F34D7A">
      <w:r w:rsidRPr="006B720B">
        <w:t xml:space="preserve">A compiler is a large program which knows how to decide if your program is legal. The first thing it does is check for errors in the way that you have used the language itself. Only if no errors are found by the compiler will it produce any output.  The compiler will also flag warnings which occur when it notices that you have done something which is not technically illegal, but may indicate that you have made a mistake somewhere. An example of a warning situation is where you create something but don't use it for anything. The compiler would tell you about this, in case you had forgotten to add a bit of your program. The C# language is supplied with </w:t>
      </w:r>
      <w:r w:rsidR="00C40B14" w:rsidRPr="006B720B">
        <w:t xml:space="preserve">a </w:t>
      </w:r>
      <w:r w:rsidR="00C40B14">
        <w:t xml:space="preserve">considerable </w:t>
      </w:r>
      <w:r w:rsidR="00C40B14" w:rsidRPr="006B720B">
        <w:t>library</w:t>
      </w:r>
      <w:r w:rsidR="00C40B14">
        <w:t xml:space="preserve"> of existing C# code </w:t>
      </w:r>
      <w:r w:rsidRPr="006B720B">
        <w:t xml:space="preserve">which lets </w:t>
      </w:r>
      <w:r w:rsidR="00C40B14">
        <w:t xml:space="preserve">our </w:t>
      </w:r>
      <w:r w:rsidRPr="006B720B">
        <w:t xml:space="preserve">programs do things like read text from the keyboard, </w:t>
      </w:r>
      <w:r w:rsidR="000D6DA0">
        <w:t>write</w:t>
      </w:r>
      <w:r w:rsidRPr="006B720B">
        <w:t xml:space="preserve"> on the screen, set up network connections and the like. These extra features are available to your C# program but you must explicitly ask for them. They are then located automatically when your program runs. </w:t>
      </w:r>
    </w:p>
    <w:p w14:paraId="63BED93D" w14:textId="77777777" w:rsidR="002A28AF" w:rsidRDefault="00744412" w:rsidP="00795A29">
      <w:pPr>
        <w:pStyle w:val="Heading3"/>
      </w:pPr>
      <w:bookmarkStart w:id="10" w:name="_Toc44348473"/>
      <w:r>
        <w:t>Ready, Shoot, Aim</w:t>
      </w:r>
      <w:bookmarkEnd w:id="10"/>
    </w:p>
    <w:p w14:paraId="2BA0DA7E" w14:textId="77777777" w:rsidR="00093DCB" w:rsidRDefault="00093DCB" w:rsidP="00744412">
      <w:r>
        <w:t xml:space="preserve">While it is possible to start VS and just start writing code, this is generally a bad idea.  Before you attempt to solve a problem using a computer program, </w:t>
      </w:r>
      <w:r w:rsidR="00744412" w:rsidRPr="00744412">
        <w:t>it is be</w:t>
      </w:r>
      <w:r>
        <w:t xml:space="preserve">tter if you first make sure you clearly understand everything you want the program to do, as well as clearly thinking though the things it will not do. These are called the </w:t>
      </w:r>
      <w:r w:rsidRPr="000D6DA0">
        <w:rPr>
          <w:b/>
        </w:rPr>
        <w:t>requirements</w:t>
      </w:r>
      <w:r>
        <w:t xml:space="preserve">. Getting the requirements clearly documented </w:t>
      </w:r>
      <w:r w:rsidR="00C40B14">
        <w:t xml:space="preserve">and agreed to by the programmers and whoever is paying for the software </w:t>
      </w:r>
      <w:r>
        <w:t>is absolutely critical to the success of any project.</w:t>
      </w:r>
    </w:p>
    <w:p w14:paraId="54EAEBBD" w14:textId="0AE1382E" w:rsidR="00744412" w:rsidRPr="00744412" w:rsidRDefault="00093DCB" w:rsidP="00744412">
      <w:r>
        <w:t xml:space="preserve">Next you must think through, probably using good old pencil and </w:t>
      </w:r>
      <w:r w:rsidR="00744412" w:rsidRPr="00744412">
        <w:t>paper</w:t>
      </w:r>
      <w:r>
        <w:t xml:space="preserve">, how you are going to </w:t>
      </w:r>
      <w:r w:rsidR="00482649">
        <w:t>structure</w:t>
      </w:r>
      <w:r>
        <w:t xml:space="preserve"> the program.</w:t>
      </w:r>
      <w:r w:rsidR="00744412" w:rsidRPr="00744412">
        <w:t xml:space="preserve">  If you </w:t>
      </w:r>
      <w:r>
        <w:t>sit</w:t>
      </w:r>
      <w:r w:rsidR="000D6DA0">
        <w:t xml:space="preserve"> down with a pencil and work</w:t>
      </w:r>
      <w:r w:rsidR="00744412" w:rsidRPr="00744412">
        <w:t xml:space="preserve"> </w:t>
      </w:r>
      <w:r>
        <w:t xml:space="preserve">out the </w:t>
      </w:r>
      <w:r w:rsidR="00482649">
        <w:t>general structure, flow, and logic</w:t>
      </w:r>
      <w:r>
        <w:t xml:space="preserve"> first</w:t>
      </w:r>
      <w:r w:rsidR="00482649">
        <w:t>,</w:t>
      </w:r>
      <w:r>
        <w:t xml:space="preserve"> you will</w:t>
      </w:r>
      <w:r w:rsidR="00744412" w:rsidRPr="00744412">
        <w:t xml:space="preserve"> probably get to a working system </w:t>
      </w:r>
      <w:r w:rsidR="00347BA9">
        <w:t>much quicker with fewer errors</w:t>
      </w:r>
      <w:r w:rsidR="00744412" w:rsidRPr="00744412">
        <w:t>.</w:t>
      </w:r>
    </w:p>
    <w:p w14:paraId="536294F0" w14:textId="77777777" w:rsidR="002A28AF" w:rsidRDefault="00A666AF" w:rsidP="00795A29">
      <w:pPr>
        <w:pStyle w:val="Heading3"/>
      </w:pPr>
      <w:bookmarkStart w:id="11" w:name="_Toc44348474"/>
      <w:r w:rsidRPr="00A666AF">
        <w:t>What Comprises a C# Program</w:t>
      </w:r>
      <w:r>
        <w:t>?</w:t>
      </w:r>
      <w:bookmarkEnd w:id="11"/>
    </w:p>
    <w:p w14:paraId="07F8AEE1" w14:textId="68ABAE5F" w:rsidR="00A666AF" w:rsidRDefault="00A666AF" w:rsidP="00A666AF">
      <w:r w:rsidRPr="00A666AF">
        <w:t xml:space="preserve">If your </w:t>
      </w:r>
      <w:r w:rsidR="000D6DA0">
        <w:t>friend</w:t>
      </w:r>
      <w:r w:rsidRPr="00A666AF">
        <w:t xml:space="preserve"> wanted to tell you how to make </w:t>
      </w:r>
      <w:r w:rsidR="000D6DA0">
        <w:t>their</w:t>
      </w:r>
      <w:r w:rsidRPr="00A666AF">
        <w:t xml:space="preserve"> favorite fruitcake </w:t>
      </w:r>
      <w:r w:rsidR="000D6DA0">
        <w:t>they would</w:t>
      </w:r>
      <w:r w:rsidRPr="00A666AF">
        <w:t xml:space="preserve"> write the recipe down on a piece of paper. The recipe would be a list of ingredients followed by a sequence of actions to perform on them.  A program can be regarded as a recipe, but written for a computer to follow, not a cook. The ingredients will be</w:t>
      </w:r>
      <w:r w:rsidR="00347BA9">
        <w:t xml:space="preserve"> data</w:t>
      </w:r>
      <w:r w:rsidRPr="00A666AF">
        <w:t xml:space="preserve"> values (called </w:t>
      </w:r>
      <w:r w:rsidRPr="00347BA9">
        <w:rPr>
          <w:b/>
          <w:bCs/>
        </w:rPr>
        <w:t>variables</w:t>
      </w:r>
      <w:r w:rsidRPr="00A666AF">
        <w:t>) that you want your program to work with</w:t>
      </w:r>
      <w:r>
        <w:t>, including any input that the program might ask the user to supply</w:t>
      </w:r>
      <w:r w:rsidRPr="00A666AF">
        <w:t>. The program itself will be a sequence of action</w:t>
      </w:r>
      <w:r w:rsidR="00347BA9">
        <w:t xml:space="preserve"> </w:t>
      </w:r>
      <w:r w:rsidRPr="00A666AF">
        <w:t>s</w:t>
      </w:r>
      <w:r w:rsidR="00347BA9">
        <w:t>teps</w:t>
      </w:r>
      <w:r w:rsidRPr="00A666AF">
        <w:t xml:space="preserve"> (called statements) that are to be </w:t>
      </w:r>
      <w:r w:rsidR="00821F84">
        <w:t>executed</w:t>
      </w:r>
      <w:r w:rsidRPr="00A666AF">
        <w:t xml:space="preserve"> by the computer. Rather than writing the program down on a piece of paper you instead put it into a file on the computer, often called a </w:t>
      </w:r>
      <w:r w:rsidRPr="006613B8">
        <w:rPr>
          <w:b/>
        </w:rPr>
        <w:t>source file</w:t>
      </w:r>
      <w:r w:rsidRPr="00A666AF">
        <w:t xml:space="preserve">.  </w:t>
      </w:r>
      <w:r w:rsidR="00482649">
        <w:t xml:space="preserve">(Just like WORD saves your document in a filename.docx file.) </w:t>
      </w:r>
      <w:r w:rsidRPr="00A666AF">
        <w:t xml:space="preserve">This </w:t>
      </w:r>
      <w:r w:rsidR="00347BA9">
        <w:t xml:space="preserve">source file </w:t>
      </w:r>
      <w:r w:rsidRPr="00A666AF">
        <w:t xml:space="preserve">is what the compiler </w:t>
      </w:r>
      <w:r>
        <w:t>reads before outputting another file, an executable file</w:t>
      </w:r>
      <w:r w:rsidRPr="00A666AF">
        <w:t>. A source file contains three things:</w:t>
      </w:r>
    </w:p>
    <w:p w14:paraId="6A59B298" w14:textId="1988EFA4" w:rsidR="00A666AF" w:rsidRDefault="00B241A8" w:rsidP="00CD2127">
      <w:pPr>
        <w:pStyle w:val="ListParagraph"/>
        <w:numPr>
          <w:ilvl w:val="0"/>
          <w:numId w:val="3"/>
        </w:numPr>
      </w:pPr>
      <w:r>
        <w:lastRenderedPageBreak/>
        <w:t xml:space="preserve">A) </w:t>
      </w:r>
      <w:r w:rsidR="00A666AF">
        <w:t>I</w:t>
      </w:r>
      <w:r w:rsidR="00A666AF" w:rsidRPr="00A666AF">
        <w:t>nstructions to the compiler</w:t>
      </w:r>
    </w:p>
    <w:p w14:paraId="0E256EA7" w14:textId="46EC2A7A" w:rsidR="00A666AF" w:rsidRDefault="00B241A8" w:rsidP="00CD2127">
      <w:pPr>
        <w:pStyle w:val="ListParagraph"/>
        <w:numPr>
          <w:ilvl w:val="0"/>
          <w:numId w:val="3"/>
        </w:numPr>
      </w:pPr>
      <w:r>
        <w:t xml:space="preserve">B) </w:t>
      </w:r>
      <w:r w:rsidR="00A666AF">
        <w:t>I</w:t>
      </w:r>
      <w:r w:rsidR="00A666AF" w:rsidRPr="00A666AF">
        <w:t>nformation about the structures which will hold the data to be stored and manipulated.</w:t>
      </w:r>
    </w:p>
    <w:p w14:paraId="4D12B2B1" w14:textId="68827637" w:rsidR="00A666AF" w:rsidRDefault="00B241A8" w:rsidP="00CD2127">
      <w:pPr>
        <w:pStyle w:val="ListParagraph"/>
        <w:numPr>
          <w:ilvl w:val="0"/>
          <w:numId w:val="3"/>
        </w:numPr>
      </w:pPr>
      <w:r>
        <w:t xml:space="preserve">C) </w:t>
      </w:r>
      <w:r w:rsidR="00A666AF">
        <w:t>I</w:t>
      </w:r>
      <w:r w:rsidR="00A666AF" w:rsidRPr="00A666AF">
        <w:t>nstructions which manipulate th</w:t>
      </w:r>
      <w:r w:rsidR="00A666AF">
        <w:t>at</w:t>
      </w:r>
      <w:r w:rsidR="00A666AF" w:rsidRPr="00A666AF">
        <w:t xml:space="preserve"> data</w:t>
      </w:r>
    </w:p>
    <w:p w14:paraId="615E08B7" w14:textId="0D31D569" w:rsidR="00A666AF" w:rsidRDefault="00B241A8" w:rsidP="00A666AF">
      <w:r>
        <w:t xml:space="preserve">A) </w:t>
      </w:r>
      <w:r w:rsidR="00A666AF" w:rsidRPr="00A666AF">
        <w:t>The C# compiler needs to know certain things about your program. It needs to know which external resources your program is going to use. It also can be told about any options for the construction of your program which are important. Some parts of your program will provide this informatio</w:t>
      </w:r>
      <w:r w:rsidR="00A666AF">
        <w:t>n to tell the compiler what choices you have made.</w:t>
      </w:r>
    </w:p>
    <w:p w14:paraId="6F813B34" w14:textId="746227B8" w:rsidR="00A666AF" w:rsidRDefault="00B241A8" w:rsidP="00A666AF">
      <w:r>
        <w:t xml:space="preserve">B) </w:t>
      </w:r>
      <w:r w:rsidR="00A666AF" w:rsidRPr="00A666AF">
        <w:t>Programs work by processing data. The data has to be s</w:t>
      </w:r>
      <w:r w:rsidR="006613B8">
        <w:t>tored within the computer while</w:t>
      </w:r>
      <w:r w:rsidR="00A666AF" w:rsidRPr="00A666AF">
        <w:t xml:space="preserve"> the program processes it. All computer languages support </w:t>
      </w:r>
      <w:r w:rsidR="00A666AF" w:rsidRPr="006613B8">
        <w:rPr>
          <w:b/>
        </w:rPr>
        <w:t>variables</w:t>
      </w:r>
      <w:r w:rsidR="00A666AF" w:rsidRPr="00A666AF">
        <w:t xml:space="preserve"> of one form or another. A variable is simply a named locatio</w:t>
      </w:r>
      <w:r w:rsidR="006613B8">
        <w:t>n in</w:t>
      </w:r>
      <w:r w:rsidR="00093F6F">
        <w:t xml:space="preserve"> memory where </w:t>
      </w:r>
      <w:r w:rsidR="006613B8">
        <w:t>a value is held while</w:t>
      </w:r>
      <w:r w:rsidR="00A666AF" w:rsidRPr="00A666AF">
        <w:t xml:space="preserve"> the program runs. C# also lets you build up structures which can hold more than one item, for example a single structure could hold all the information about a particular bank customer. As part of the program design process you will need to decide what items of data need to be stored. You must also decide on sensible names that you will use to identify these items</w:t>
      </w:r>
      <w:r w:rsidR="00A666AF">
        <w:t>.</w:t>
      </w:r>
    </w:p>
    <w:p w14:paraId="4BC93B37" w14:textId="2C2AB64D" w:rsidR="0063488C" w:rsidRDefault="00B241A8" w:rsidP="00A666AF">
      <w:r>
        <w:t xml:space="preserve">C) </w:t>
      </w:r>
      <w:r w:rsidR="00A666AF" w:rsidRPr="00A666AF">
        <w:t xml:space="preserve">The actual instructions which describe your solution to the problem must also be part of your program. A single, simple, instruction to do something in a C# program is called a statement. A statement is an instruction to perform one particular operation, for example add two numbers together and </w:t>
      </w:r>
      <w:r w:rsidR="000E14B8">
        <w:t>save</w:t>
      </w:r>
      <w:r w:rsidR="00A666AF" w:rsidRPr="00A666AF">
        <w:t xml:space="preserve"> the result.  </w:t>
      </w:r>
      <w:r w:rsidR="000E14B8">
        <w:t>A powerful aspect of</w:t>
      </w:r>
      <w:r w:rsidR="00A666AF" w:rsidRPr="00A666AF">
        <w:t xml:space="preserve"> programs is that some statements can change which statement is performed next, so that your program can look at things and decide what to do. </w:t>
      </w:r>
      <w:r w:rsidR="00093F6F">
        <w:t xml:space="preserve"> This is often called branching, as you might climb a tree and step by step as you </w:t>
      </w:r>
      <w:r>
        <w:t>climb</w:t>
      </w:r>
      <w:r w:rsidR="00093F6F">
        <w:t>, you make decisions if and which branch to go out on.</w:t>
      </w:r>
    </w:p>
    <w:p w14:paraId="01F19A9B" w14:textId="3F308F51" w:rsidR="00D11136" w:rsidRDefault="00D11136" w:rsidP="00A666AF">
      <w:r>
        <w:t xml:space="preserve">With </w:t>
      </w:r>
      <w:r w:rsidR="00A666AF" w:rsidRPr="00A666AF">
        <w:t>C#</w:t>
      </w:r>
      <w:r>
        <w:t>,</w:t>
      </w:r>
      <w:r w:rsidR="00A666AF" w:rsidRPr="00A666AF">
        <w:t xml:space="preserve"> </w:t>
      </w:r>
      <w:r w:rsidR="009B53A1">
        <w:t xml:space="preserve">we </w:t>
      </w:r>
      <w:r w:rsidR="00B241A8">
        <w:t xml:space="preserve">organize </w:t>
      </w:r>
      <w:r w:rsidR="000E14B8">
        <w:t xml:space="preserve">a logical collection of </w:t>
      </w:r>
      <w:r w:rsidR="00A666AF" w:rsidRPr="00A666AF">
        <w:t xml:space="preserve">statements </w:t>
      </w:r>
      <w:r w:rsidR="00B241A8">
        <w:t xml:space="preserve">that do something useful </w:t>
      </w:r>
      <w:r w:rsidR="00A666AF" w:rsidRPr="00A666AF">
        <w:t xml:space="preserve">together to form a </w:t>
      </w:r>
      <w:r w:rsidR="00B241A8">
        <w:t>“</w:t>
      </w:r>
      <w:r w:rsidR="00482649">
        <w:t>chunk</w:t>
      </w:r>
      <w:r w:rsidR="00B241A8">
        <w:t>”</w:t>
      </w:r>
      <w:r w:rsidR="00A666AF" w:rsidRPr="00A666AF">
        <w:t xml:space="preserve"> of</w:t>
      </w:r>
      <w:r w:rsidR="00482649">
        <w:t xml:space="preserve"> a</w:t>
      </w:r>
      <w:r w:rsidR="00A666AF" w:rsidRPr="00A666AF">
        <w:t xml:space="preserve"> program which does one particular task. Such a </w:t>
      </w:r>
      <w:r w:rsidR="00482649">
        <w:t>chunk</w:t>
      </w:r>
      <w:r w:rsidR="00A666AF" w:rsidRPr="00A666AF">
        <w:t xml:space="preserve"> is called a </w:t>
      </w:r>
      <w:r w:rsidR="00A666AF" w:rsidRPr="006613B8">
        <w:rPr>
          <w:b/>
        </w:rPr>
        <w:t>method</w:t>
      </w:r>
      <w:r w:rsidR="00A666AF" w:rsidRPr="00A666AF">
        <w:t>.</w:t>
      </w:r>
      <w:r w:rsidR="0063488C">
        <w:t xml:space="preserve"> </w:t>
      </w:r>
      <w:r w:rsidR="00193DC6">
        <w:t xml:space="preserve">A method is very similar to what other programming languages call a function. </w:t>
      </w:r>
      <w:r w:rsidR="000E14B8" w:rsidRPr="000E14B8">
        <w:t xml:space="preserve">A method can be very small, or very large. </w:t>
      </w:r>
      <w:r w:rsidR="000E2337">
        <w:t xml:space="preserve">It can have any name you like but it is best if </w:t>
      </w:r>
      <w:r w:rsidR="000E2337" w:rsidRPr="000E2337">
        <w:t xml:space="preserve">you try to make the name of the </w:t>
      </w:r>
      <w:r w:rsidR="00193DC6">
        <w:t>method</w:t>
      </w:r>
      <w:r w:rsidR="000E2337" w:rsidRPr="000E2337">
        <w:t xml:space="preserve"> fit what it does, for example ShowMenu or SaveToFile. </w:t>
      </w:r>
      <w:r w:rsidR="000E2337">
        <w:t xml:space="preserve"> You can break your p</w:t>
      </w:r>
      <w:r w:rsidR="000E14B8" w:rsidRPr="000E14B8">
        <w:t xml:space="preserve">rogram </w:t>
      </w:r>
      <w:r w:rsidR="000E2337">
        <w:t xml:space="preserve">into as many </w:t>
      </w:r>
      <w:r w:rsidR="00EA676A">
        <w:t>chunks</w:t>
      </w:r>
      <w:r w:rsidR="000E2337">
        <w:t xml:space="preserve"> (methods) as</w:t>
      </w:r>
      <w:r w:rsidR="000E14B8" w:rsidRPr="000E14B8">
        <w:t xml:space="preserve"> you see fit. </w:t>
      </w:r>
      <w:r w:rsidR="00B241A8">
        <w:t>M</w:t>
      </w:r>
      <w:r w:rsidR="000E14B8" w:rsidRPr="000E14B8">
        <w:t>ethod</w:t>
      </w:r>
      <w:r w:rsidR="00B241A8">
        <w:t>s often</w:t>
      </w:r>
      <w:r w:rsidR="000E14B8" w:rsidRPr="000E14B8">
        <w:t xml:space="preserve"> </w:t>
      </w:r>
      <w:r w:rsidR="000E14B8">
        <w:t>“call</w:t>
      </w:r>
      <w:r w:rsidR="00B241A8">
        <w:t>”</w:t>
      </w:r>
      <w:r w:rsidR="000E14B8">
        <w:t xml:space="preserve"> </w:t>
      </w:r>
      <w:r w:rsidR="000E14B8" w:rsidRPr="000E14B8">
        <w:t>other</w:t>
      </w:r>
      <w:r w:rsidR="00B241A8">
        <w:t xml:space="preserve"> method</w:t>
      </w:r>
      <w:r w:rsidR="000E14B8" w:rsidRPr="000E14B8">
        <w:t>s</w:t>
      </w:r>
      <w:r w:rsidR="000E14B8">
        <w:t xml:space="preserve"> to have them do </w:t>
      </w:r>
      <w:r w:rsidR="00093F6F">
        <w:t>a sub-task</w:t>
      </w:r>
      <w:r w:rsidR="000E14B8">
        <w:t>. Methods that are called by another method may or may not return a value</w:t>
      </w:r>
      <w:r w:rsidR="000E14B8" w:rsidRPr="000E14B8">
        <w:t>.</w:t>
      </w:r>
      <w:r w:rsidR="000E14B8">
        <w:t xml:space="preserve"> For example, one method might ca</w:t>
      </w:r>
      <w:r w:rsidR="00821F84">
        <w:t>ll and pass to another method a</w:t>
      </w:r>
      <w:r w:rsidR="000E14B8">
        <w:t xml:space="preserve"> </w:t>
      </w:r>
      <w:r>
        <w:t>set</w:t>
      </w:r>
      <w:r w:rsidR="000E14B8">
        <w:t xml:space="preserve"> of temperatures, and ask that</w:t>
      </w:r>
      <w:r w:rsidR="00093F6F">
        <w:t xml:space="preserve"> 2nd</w:t>
      </w:r>
      <w:r w:rsidR="000E14B8">
        <w:t xml:space="preserve"> method to return the highes</w:t>
      </w:r>
      <w:r>
        <w:t>t temperature found in the set</w:t>
      </w:r>
      <w:r w:rsidR="000E14B8">
        <w:t xml:space="preserve">. </w:t>
      </w:r>
      <w:r w:rsidR="000E14B8" w:rsidRPr="000E14B8">
        <w:t xml:space="preserve"> The C# language also has a </w:t>
      </w:r>
      <w:r w:rsidR="00193DC6">
        <w:t>great</w:t>
      </w:r>
      <w:r w:rsidR="000E14B8" w:rsidRPr="000E14B8">
        <w:t xml:space="preserve"> number of libraries </w:t>
      </w:r>
      <w:r w:rsidR="000E14B8">
        <w:t xml:space="preserve">with many pre-written methods </w:t>
      </w:r>
      <w:r w:rsidR="000E14B8" w:rsidRPr="000E14B8">
        <w:t xml:space="preserve">which you can use. These save you from "re-inventing the wheel" each time you write a program. </w:t>
      </w:r>
      <w:r w:rsidR="009B53A1">
        <w:t>These libraries are contained on a group call the .NET Framework (just Windows) or .NET Core (Windows, Linux, and Macs).</w:t>
      </w:r>
    </w:p>
    <w:p w14:paraId="2CC4D5D2" w14:textId="77777777" w:rsidR="00D11136" w:rsidRDefault="00981E73" w:rsidP="00D11136">
      <w:pPr>
        <w:pStyle w:val="Heading3"/>
      </w:pPr>
      <w:bookmarkStart w:id="12" w:name="_Class,_Object,_Method,"/>
      <w:bookmarkStart w:id="13" w:name="_Toc44348475"/>
      <w:bookmarkEnd w:id="12"/>
      <w:r>
        <w:t>Class, Object, Method, Property</w:t>
      </w:r>
      <w:bookmarkEnd w:id="13"/>
    </w:p>
    <w:p w14:paraId="164BA4E6" w14:textId="77777777" w:rsidR="008053BC" w:rsidRDefault="00D11136" w:rsidP="00A666AF">
      <w:r>
        <w:t>I’m afraid we have a bit of the famous chicken-and-egg problem. We really can’t start writing programs until you understand something about these four critical C# structures. On the other hand, it’s pretty hard to explain what they are until you have learned to write at least some simple code.</w:t>
      </w:r>
      <w:r w:rsidR="008053BC">
        <w:t xml:space="preserve"> So what I am going to do is give just a very basic definition of these four items, leaving out many aspects and powerful concepts for now.  Then as we go through the chapters, I will keep referring to these four structures and eventually, they will make pretty good sense. However it is extremely important that </w:t>
      </w:r>
      <w:r w:rsidR="00821F84">
        <w:t xml:space="preserve">anytime </w:t>
      </w:r>
      <w:r w:rsidR="008053BC">
        <w:t>I use</w:t>
      </w:r>
      <w:r w:rsidR="00821F84">
        <w:t xml:space="preserve"> any of </w:t>
      </w:r>
      <w:r w:rsidR="008053BC">
        <w:t xml:space="preserve">these four words in this and the following chapters, if the word does </w:t>
      </w:r>
      <w:r w:rsidR="00981E73">
        <w:t>not</w:t>
      </w:r>
      <w:r w:rsidR="008053BC">
        <w:t xml:space="preserve"> make sense to you in that </w:t>
      </w:r>
      <w:r w:rsidR="00981E73">
        <w:t>context</w:t>
      </w:r>
      <w:r w:rsidR="008053BC">
        <w:t xml:space="preserve">, you </w:t>
      </w:r>
      <w:r w:rsidR="008053BC" w:rsidRPr="00821F84">
        <w:rPr>
          <w:b/>
          <w:i/>
        </w:rPr>
        <w:t>must</w:t>
      </w:r>
      <w:r w:rsidR="008053BC">
        <w:t xml:space="preserve"> come back to this sections and re-read this</w:t>
      </w:r>
      <w:r w:rsidR="00A84C2E">
        <w:t xml:space="preserve"> section</w:t>
      </w:r>
      <w:r w:rsidR="008053BC">
        <w:t>. If you skip over my usage of these words and don’t understand them, you will just be more and more confused as the book progresses</w:t>
      </w:r>
      <w:r w:rsidR="00981E73">
        <w:t>.</w:t>
      </w:r>
    </w:p>
    <w:p w14:paraId="6F01BA3C" w14:textId="77777777" w:rsidR="008053BC" w:rsidRDefault="008053BC" w:rsidP="00A666AF">
      <w:r>
        <w:t>These four items are used for two important reasons. First, to organize your programs into logical sections and second, to make it convenient to model real world things that your program wants to deal with.</w:t>
      </w:r>
      <w:r w:rsidR="00981E73">
        <w:t xml:space="preserve"> </w:t>
      </w:r>
      <w:r w:rsidR="00093F6F">
        <w:t xml:space="preserve">In the case of a </w:t>
      </w:r>
      <w:r w:rsidR="00093F6F">
        <w:lastRenderedPageBreak/>
        <w:t>class, s</w:t>
      </w:r>
      <w:r w:rsidR="00981E73">
        <w:t xml:space="preserve">ometimes a class is defined to accomplish only one or the other of these two goals, and sometimes a class will help </w:t>
      </w:r>
      <w:r w:rsidR="00051529">
        <w:t>achieve</w:t>
      </w:r>
      <w:r w:rsidR="00981E73">
        <w:t xml:space="preserve"> both of these goals.</w:t>
      </w:r>
    </w:p>
    <w:p w14:paraId="30526FDB" w14:textId="77777777" w:rsidR="008053BC" w:rsidRDefault="008053BC" w:rsidP="008053BC">
      <w:pPr>
        <w:pStyle w:val="Heading4"/>
        <w:rPr>
          <w:b/>
          <w:i w:val="0"/>
        </w:rPr>
      </w:pPr>
      <w:r w:rsidRPr="008053BC">
        <w:rPr>
          <w:b/>
          <w:i w:val="0"/>
        </w:rPr>
        <w:t>Class</w:t>
      </w:r>
    </w:p>
    <w:p w14:paraId="6599F94D" w14:textId="77777777" w:rsidR="007170DB" w:rsidRDefault="008053BC" w:rsidP="00051529">
      <w:pPr>
        <w:spacing w:after="120"/>
      </w:pPr>
      <w:r>
        <w:t xml:space="preserve">A </w:t>
      </w:r>
      <w:r w:rsidRPr="0082384C">
        <w:rPr>
          <w:color w:val="138576" w:themeColor="accent6" w:themeShade="BF"/>
        </w:rPr>
        <w:t xml:space="preserve">class </w:t>
      </w:r>
      <w:r>
        <w:t xml:space="preserve">is a container that holds related code.  You could </w:t>
      </w:r>
      <w:r w:rsidR="00093F6F">
        <w:t>a write very large program</w:t>
      </w:r>
      <w:r>
        <w:t xml:space="preserve"> and put all the code into one single </w:t>
      </w:r>
      <w:r w:rsidRPr="0082384C">
        <w:rPr>
          <w:color w:val="138576" w:themeColor="accent6" w:themeShade="BF"/>
        </w:rPr>
        <w:t>class</w:t>
      </w:r>
      <w:r>
        <w:t xml:space="preserve">. In fact, </w:t>
      </w:r>
      <w:r w:rsidR="00093F6F">
        <w:t>this entire book</w:t>
      </w:r>
      <w:r>
        <w:t xml:space="preserve">, we will in fact put all our code in one </w:t>
      </w:r>
      <w:r w:rsidRPr="0082384C">
        <w:rPr>
          <w:color w:val="138576" w:themeColor="accent6" w:themeShade="BF"/>
        </w:rPr>
        <w:t>class</w:t>
      </w:r>
      <w:r w:rsidR="007170DB" w:rsidRPr="0082384C">
        <w:rPr>
          <w:color w:val="138576" w:themeColor="accent6" w:themeShade="BF"/>
        </w:rPr>
        <w:t xml:space="preserve"> </w:t>
      </w:r>
      <w:r w:rsidR="007170DB">
        <w:t>because we will have very small programs.</w:t>
      </w:r>
      <w:r>
        <w:t xml:space="preserve">  But as things get bigger, it makes much more sense to break the code into more than one </w:t>
      </w:r>
      <w:r w:rsidRPr="0082384C">
        <w:rPr>
          <w:color w:val="138576" w:themeColor="accent6" w:themeShade="BF"/>
        </w:rPr>
        <w:t>class</w:t>
      </w:r>
      <w:r>
        <w:t xml:space="preserve">. </w:t>
      </w:r>
      <w:r w:rsidR="007170DB">
        <w:t xml:space="preserve">My kitchen has a series of many drawers, and I keep related things in particular drawers.  </w:t>
      </w:r>
      <w:r w:rsidR="007170DB" w:rsidRPr="007170DB">
        <w:rPr>
          <w:i/>
        </w:rPr>
        <w:t>I could</w:t>
      </w:r>
      <w:r w:rsidR="007170DB">
        <w:t xml:space="preserve"> instead have one giant drawer and throw everything in there, but that would sure make it hard to find things.</w:t>
      </w:r>
      <w:r w:rsidR="00A84C2E">
        <w:br/>
      </w:r>
    </w:p>
    <w:p w14:paraId="5EFDE985" w14:textId="64015D3B" w:rsidR="008053BC" w:rsidRPr="008053BC" w:rsidRDefault="008053BC" w:rsidP="00A84C2E">
      <w:r>
        <w:t xml:space="preserve">For now, we will talk about only </w:t>
      </w:r>
      <w:r w:rsidR="007170DB">
        <w:t>two</w:t>
      </w:r>
      <w:r>
        <w:t xml:space="preserve"> things that we will </w:t>
      </w:r>
      <w:r w:rsidR="009B53A1">
        <w:t>code inside</w:t>
      </w:r>
      <w:r>
        <w:t xml:space="preserve"> our basic </w:t>
      </w:r>
      <w:r w:rsidRPr="0082384C">
        <w:rPr>
          <w:color w:val="138576" w:themeColor="accent6" w:themeShade="BF"/>
        </w:rPr>
        <w:t>class</w:t>
      </w:r>
      <w:r w:rsidR="00EB03F2">
        <w:rPr>
          <w:color w:val="138576" w:themeColor="accent6" w:themeShade="BF"/>
        </w:rPr>
        <w:t xml:space="preserve"> structures</w:t>
      </w:r>
      <w:r>
        <w:t xml:space="preserve">; </w:t>
      </w:r>
      <w:r w:rsidRPr="0082384C">
        <w:rPr>
          <w:b/>
          <w:color w:val="138576" w:themeColor="accent6" w:themeShade="BF"/>
        </w:rPr>
        <w:t>methods</w:t>
      </w:r>
      <w:r w:rsidR="007170DB" w:rsidRPr="0082384C">
        <w:rPr>
          <w:b/>
          <w:color w:val="138576" w:themeColor="accent6" w:themeShade="BF"/>
        </w:rPr>
        <w:t xml:space="preserve"> </w:t>
      </w:r>
      <w:r w:rsidR="007170DB">
        <w:rPr>
          <w:b/>
        </w:rPr>
        <w:t xml:space="preserve">and </w:t>
      </w:r>
      <w:r w:rsidRPr="0082384C">
        <w:rPr>
          <w:b/>
          <w:color w:val="138576" w:themeColor="accent6" w:themeShade="BF"/>
        </w:rPr>
        <w:t>properties</w:t>
      </w:r>
      <w:r>
        <w:t xml:space="preserve">. </w:t>
      </w:r>
    </w:p>
    <w:p w14:paraId="4DF47865" w14:textId="77777777" w:rsidR="00981E73" w:rsidRDefault="00981E73" w:rsidP="00981E73">
      <w:pPr>
        <w:pStyle w:val="Heading4"/>
        <w:rPr>
          <w:b/>
          <w:i w:val="0"/>
        </w:rPr>
      </w:pPr>
      <w:r w:rsidRPr="00981E73">
        <w:rPr>
          <w:b/>
          <w:i w:val="0"/>
        </w:rPr>
        <w:t>Methods</w:t>
      </w:r>
    </w:p>
    <w:p w14:paraId="36BB95CE" w14:textId="77777777" w:rsidR="00A84C2E" w:rsidRDefault="00A84C2E" w:rsidP="00A84C2E">
      <w:r>
        <w:t xml:space="preserve">As mentioned above, all our </w:t>
      </w:r>
      <w:r w:rsidRPr="00EB03F2">
        <w:rPr>
          <w:i/>
          <w:iCs/>
        </w:rPr>
        <w:t>executable code</w:t>
      </w:r>
      <w:r>
        <w:t xml:space="preserve"> statements will be in container</w:t>
      </w:r>
      <w:r w:rsidR="00895394">
        <w:t>s</w:t>
      </w:r>
      <w:r>
        <w:t xml:space="preserve"> called </w:t>
      </w:r>
      <w:r w:rsidRPr="0082384C">
        <w:rPr>
          <w:color w:val="138576" w:themeColor="accent6" w:themeShade="BF"/>
        </w:rPr>
        <w:t>method</w:t>
      </w:r>
      <w:r w:rsidR="00895394" w:rsidRPr="0082384C">
        <w:rPr>
          <w:color w:val="138576" w:themeColor="accent6" w:themeShade="BF"/>
        </w:rPr>
        <w:t>s</w:t>
      </w:r>
      <w:r>
        <w:t xml:space="preserve">. A </w:t>
      </w:r>
      <w:r w:rsidRPr="0082384C">
        <w:rPr>
          <w:color w:val="138576" w:themeColor="accent6" w:themeShade="BF"/>
        </w:rPr>
        <w:t xml:space="preserve">class </w:t>
      </w:r>
      <w:r>
        <w:t>might have no</w:t>
      </w:r>
      <w:r w:rsidR="007170DB">
        <w:t>ne</w:t>
      </w:r>
      <w:r>
        <w:t xml:space="preserve">, one, or many </w:t>
      </w:r>
      <w:r w:rsidRPr="0082384C">
        <w:rPr>
          <w:color w:val="138576" w:themeColor="accent6" w:themeShade="BF"/>
        </w:rPr>
        <w:t>methods</w:t>
      </w:r>
      <w:r>
        <w:t xml:space="preserve">. Each </w:t>
      </w:r>
      <w:r w:rsidRPr="0082384C">
        <w:rPr>
          <w:color w:val="138576" w:themeColor="accent6" w:themeShade="BF"/>
        </w:rPr>
        <w:t xml:space="preserve">method </w:t>
      </w:r>
      <w:r>
        <w:t xml:space="preserve">is a set of instructions that achieve one logical function. That is what a well written </w:t>
      </w:r>
      <w:r w:rsidRPr="0082384C">
        <w:rPr>
          <w:color w:val="138576" w:themeColor="accent6" w:themeShade="BF"/>
        </w:rPr>
        <w:t xml:space="preserve">method </w:t>
      </w:r>
      <w:r>
        <w:t xml:space="preserve">does. It is possible to have one </w:t>
      </w:r>
      <w:r w:rsidRPr="0082384C">
        <w:rPr>
          <w:color w:val="138576" w:themeColor="accent6" w:themeShade="BF"/>
        </w:rPr>
        <w:t xml:space="preserve">method </w:t>
      </w:r>
      <w:r>
        <w:t>that does several quite different functions; the compiler will not say this is illegal C#</w:t>
      </w:r>
      <w:r w:rsidR="00051529">
        <w:t xml:space="preserve"> code</w:t>
      </w:r>
      <w:r>
        <w:t>, but hopefully your teach</w:t>
      </w:r>
      <w:r w:rsidR="00895394">
        <w:t>er will!  Good</w:t>
      </w:r>
      <w:r>
        <w:t xml:space="preserve"> coding practice </w:t>
      </w:r>
      <w:r w:rsidR="00895394">
        <w:t xml:space="preserve">dictates that </w:t>
      </w:r>
      <w:r>
        <w:t xml:space="preserve">one </w:t>
      </w:r>
      <w:r w:rsidRPr="0082384C">
        <w:rPr>
          <w:color w:val="138576" w:themeColor="accent6" w:themeShade="BF"/>
        </w:rPr>
        <w:t xml:space="preserve">method </w:t>
      </w:r>
      <w:r w:rsidR="00895394">
        <w:t xml:space="preserve">should be </w:t>
      </w:r>
      <w:r>
        <w:t>for one function</w:t>
      </w:r>
      <w:r w:rsidR="00895394">
        <w:t>. A</w:t>
      </w:r>
      <w:r>
        <w:t xml:space="preserve">dd a second or more </w:t>
      </w:r>
      <w:r w:rsidRPr="0082384C">
        <w:rPr>
          <w:color w:val="138576" w:themeColor="accent6" w:themeShade="BF"/>
        </w:rPr>
        <w:t xml:space="preserve">methods </w:t>
      </w:r>
      <w:r>
        <w:t>if you want the class to hold instructions for more than one function.</w:t>
      </w:r>
    </w:p>
    <w:p w14:paraId="556ED4E1" w14:textId="77777777" w:rsidR="00A84C2E" w:rsidRDefault="00A84C2E" w:rsidP="00A84C2E">
      <w:r>
        <w:t xml:space="preserve">It might be useful to think of a cook book as a simile for a </w:t>
      </w:r>
      <w:r w:rsidRPr="0082384C">
        <w:rPr>
          <w:color w:val="138576" w:themeColor="accent6" w:themeShade="BF"/>
        </w:rPr>
        <w:t>class</w:t>
      </w:r>
      <w:r>
        <w:t xml:space="preserve">. Let’s further clarify that this </w:t>
      </w:r>
      <w:r w:rsidRPr="0082384C">
        <w:rPr>
          <w:color w:val="138576" w:themeColor="accent6" w:themeShade="BF"/>
        </w:rPr>
        <w:t xml:space="preserve">class </w:t>
      </w:r>
      <w:r>
        <w:t xml:space="preserve">is a cook book for </w:t>
      </w:r>
      <w:r w:rsidR="00C239FC" w:rsidRPr="00C239FC">
        <w:t>dessert</w:t>
      </w:r>
      <w:r w:rsidR="00D11A2D">
        <w:t>s</w:t>
      </w:r>
      <w:r w:rsidRPr="00C239FC">
        <w:t>.</w:t>
      </w:r>
      <w:r>
        <w:t xml:space="preserve"> The </w:t>
      </w:r>
      <w:r w:rsidRPr="0082384C">
        <w:rPr>
          <w:color w:val="138576" w:themeColor="accent6" w:themeShade="BF"/>
        </w:rPr>
        <w:t xml:space="preserve">class </w:t>
      </w:r>
      <w:r>
        <w:t xml:space="preserve">(the book) is one place to hold a collection of “instructions for making particular </w:t>
      </w:r>
      <w:r w:rsidR="00D11A2D" w:rsidRPr="00C239FC">
        <w:t>dessert</w:t>
      </w:r>
      <w:r w:rsidR="00D11A2D">
        <w:t>s</w:t>
      </w:r>
      <w:r>
        <w:t xml:space="preserve">”. Maybe our </w:t>
      </w:r>
      <w:r w:rsidR="00D11A2D" w:rsidRPr="00C239FC">
        <w:t>dessert</w:t>
      </w:r>
      <w:r w:rsidR="00D11A2D">
        <w:t xml:space="preserve">s </w:t>
      </w:r>
      <w:r>
        <w:t xml:space="preserve">cook book has 20 recipes for 20 different </w:t>
      </w:r>
      <w:r w:rsidR="00D11A2D" w:rsidRPr="00C239FC">
        <w:t>dessert</w:t>
      </w:r>
      <w:r w:rsidR="00D11A2D">
        <w:t>s</w:t>
      </w:r>
      <w:r>
        <w:t xml:space="preserve">. </w:t>
      </w:r>
      <w:r w:rsidR="00895394">
        <w:t xml:space="preserve">Each recipe will correspond to what we call a </w:t>
      </w:r>
      <w:r w:rsidR="00895394" w:rsidRPr="0082384C">
        <w:rPr>
          <w:color w:val="138576" w:themeColor="accent6" w:themeShade="BF"/>
        </w:rPr>
        <w:t>method</w:t>
      </w:r>
      <w:r w:rsidR="00895394">
        <w:t>; a set of instructions to do one thing. And just like with</w:t>
      </w:r>
      <w:r w:rsidR="00093F6F">
        <w:t xml:space="preserve"> a</w:t>
      </w:r>
      <w:r w:rsidR="00895394">
        <w:t xml:space="preserve"> </w:t>
      </w:r>
      <w:r w:rsidR="00093F6F">
        <w:rPr>
          <w:color w:val="138576" w:themeColor="accent6" w:themeShade="BF"/>
        </w:rPr>
        <w:t>method</w:t>
      </w:r>
      <w:r w:rsidR="00895394" w:rsidRPr="0082384C">
        <w:rPr>
          <w:color w:val="138576" w:themeColor="accent6" w:themeShade="BF"/>
        </w:rPr>
        <w:t xml:space="preserve"> </w:t>
      </w:r>
      <w:r w:rsidR="00895394">
        <w:t xml:space="preserve">in a </w:t>
      </w:r>
      <w:r w:rsidR="00895394" w:rsidRPr="0082384C">
        <w:rPr>
          <w:color w:val="138576" w:themeColor="accent6" w:themeShade="BF"/>
        </w:rPr>
        <w:t>class</w:t>
      </w:r>
      <w:r w:rsidR="00895394">
        <w:t xml:space="preserve">, you COULD write a </w:t>
      </w:r>
      <w:r w:rsidR="00821F84">
        <w:t xml:space="preserve">single </w:t>
      </w:r>
      <w:r w:rsidR="00895394">
        <w:t xml:space="preserve">recipe that describes how to make </w:t>
      </w:r>
      <w:r w:rsidR="0082384C">
        <w:t xml:space="preserve">both </w:t>
      </w:r>
      <w:r w:rsidR="00895394">
        <w:t xml:space="preserve">an apple pie and how to make chocolate fudge, but that is not good </w:t>
      </w:r>
      <w:r w:rsidR="00D11A2D">
        <w:t>practice</w:t>
      </w:r>
      <w:r w:rsidR="00895394">
        <w:t xml:space="preserve">. </w:t>
      </w:r>
      <w:r w:rsidR="00E44706">
        <w:t>It would be much better to s</w:t>
      </w:r>
      <w:r w:rsidR="00895394">
        <w:t xml:space="preserve">plit those instructions into TWO recipes, one for the pie and one for the fudge. </w:t>
      </w:r>
    </w:p>
    <w:p w14:paraId="17E99BCD" w14:textId="0E053F9D" w:rsidR="00E44706" w:rsidRPr="00A84C2E" w:rsidRDefault="00E44706" w:rsidP="00A84C2E">
      <w:r>
        <w:t xml:space="preserve">Think of </w:t>
      </w:r>
      <w:r w:rsidRPr="0082384C">
        <w:rPr>
          <w:color w:val="138576" w:themeColor="accent6" w:themeShade="BF"/>
        </w:rPr>
        <w:t xml:space="preserve">methods </w:t>
      </w:r>
      <w:r>
        <w:t>as verbs, they are things your code does.</w:t>
      </w:r>
      <w:r w:rsidR="00D11A2D">
        <w:t xml:space="preserve"> </w:t>
      </w:r>
      <w:r w:rsidR="0009662C">
        <w:t>The computer executes the list of instructions in a method.</w:t>
      </w:r>
    </w:p>
    <w:p w14:paraId="780AB5B3" w14:textId="77777777" w:rsidR="00981E73" w:rsidRDefault="00981E73" w:rsidP="00981E73">
      <w:pPr>
        <w:pStyle w:val="Heading4"/>
        <w:rPr>
          <w:b/>
          <w:i w:val="0"/>
        </w:rPr>
      </w:pPr>
      <w:r w:rsidRPr="00981E73">
        <w:rPr>
          <w:b/>
          <w:i w:val="0"/>
        </w:rPr>
        <w:t>Properties</w:t>
      </w:r>
    </w:p>
    <w:p w14:paraId="4DE99700" w14:textId="77777777" w:rsidR="00895394" w:rsidRDefault="00895394" w:rsidP="00895394">
      <w:r w:rsidRPr="0082384C">
        <w:rPr>
          <w:color w:val="138576" w:themeColor="accent6" w:themeShade="BF"/>
        </w:rPr>
        <w:t xml:space="preserve">Properties </w:t>
      </w:r>
      <w:r>
        <w:t xml:space="preserve">are </w:t>
      </w:r>
      <w:r w:rsidRPr="00BE55B6">
        <w:rPr>
          <w:b/>
        </w:rPr>
        <w:t>values</w:t>
      </w:r>
      <w:r>
        <w:t xml:space="preserve"> </w:t>
      </w:r>
      <w:r w:rsidR="00BE55B6">
        <w:t xml:space="preserve">(information) </w:t>
      </w:r>
      <w:r>
        <w:t xml:space="preserve">defined in the </w:t>
      </w:r>
      <w:r w:rsidRPr="0082384C">
        <w:rPr>
          <w:color w:val="138576" w:themeColor="accent6" w:themeShade="BF"/>
        </w:rPr>
        <w:t xml:space="preserve">class </w:t>
      </w:r>
      <w:r>
        <w:t xml:space="preserve">that you desire to share with code in </w:t>
      </w:r>
      <w:r w:rsidRPr="00895394">
        <w:rPr>
          <w:b/>
          <w:i/>
        </w:rPr>
        <w:t>other</w:t>
      </w:r>
      <w:r>
        <w:t xml:space="preserve"> </w:t>
      </w:r>
      <w:r w:rsidRPr="0082384C">
        <w:rPr>
          <w:color w:val="138576" w:themeColor="accent6" w:themeShade="BF"/>
        </w:rPr>
        <w:t>classes</w:t>
      </w:r>
      <w:r>
        <w:t xml:space="preserve">. They are very similar to what we define as variables, the difference is, variables hold values to be used exclusively within the particular </w:t>
      </w:r>
      <w:r w:rsidRPr="0082384C">
        <w:rPr>
          <w:color w:val="138576" w:themeColor="accent6" w:themeShade="BF"/>
        </w:rPr>
        <w:t xml:space="preserve">class </w:t>
      </w:r>
      <w:r>
        <w:t xml:space="preserve">where they are defined. </w:t>
      </w:r>
      <w:r w:rsidRPr="0082384C">
        <w:rPr>
          <w:color w:val="138576" w:themeColor="accent6" w:themeShade="BF"/>
        </w:rPr>
        <w:t xml:space="preserve">Properties </w:t>
      </w:r>
      <w:r>
        <w:t xml:space="preserve">are sort of special </w:t>
      </w:r>
      <w:r w:rsidR="00051529">
        <w:t>variables</w:t>
      </w:r>
      <w:r>
        <w:t xml:space="preserve"> which you code to expose these values to code outside of the </w:t>
      </w:r>
      <w:r w:rsidRPr="0082384C">
        <w:rPr>
          <w:color w:val="138576" w:themeColor="accent6" w:themeShade="BF"/>
        </w:rPr>
        <w:t xml:space="preserve">class </w:t>
      </w:r>
      <w:r w:rsidR="00051529">
        <w:t>in which</w:t>
      </w:r>
      <w:r>
        <w:t xml:space="preserve"> they are defined. If our </w:t>
      </w:r>
      <w:r w:rsidR="00D11A2D" w:rsidRPr="00C239FC">
        <w:t>dessert</w:t>
      </w:r>
      <w:r w:rsidR="00D11A2D">
        <w:t xml:space="preserve">s </w:t>
      </w:r>
      <w:r>
        <w:t xml:space="preserve">cook book is our model of a </w:t>
      </w:r>
      <w:r w:rsidRPr="0082384C">
        <w:rPr>
          <w:color w:val="138576" w:themeColor="accent6" w:themeShade="BF"/>
        </w:rPr>
        <w:t>class</w:t>
      </w:r>
      <w:r>
        <w:t xml:space="preserve">, think of </w:t>
      </w:r>
      <w:r w:rsidR="00CA6A17">
        <w:t xml:space="preserve">one of </w:t>
      </w:r>
      <w:r>
        <w:t>the first page</w:t>
      </w:r>
      <w:r w:rsidR="00CA6A17">
        <w:t>s</w:t>
      </w:r>
      <w:r>
        <w:t xml:space="preserve"> in the cookbook</w:t>
      </w:r>
      <w:r w:rsidR="00CA6A17">
        <w:t xml:space="preserve"> which might contain this information:</w:t>
      </w:r>
    </w:p>
    <w:p w14:paraId="1552C853" w14:textId="77777777" w:rsidR="00CA6A17" w:rsidRDefault="00CA6A17" w:rsidP="00CA6A17">
      <w:pPr>
        <w:jc w:val="center"/>
      </w:pPr>
      <w:r>
        <w:rPr>
          <w:noProof/>
        </w:rPr>
        <w:drawing>
          <wp:inline distT="0" distB="0" distL="0" distR="0" wp14:anchorId="44569528" wp14:editId="48A4F45A">
            <wp:extent cx="2362200" cy="1543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nTemps.jpg"/>
                    <pic:cNvPicPr/>
                  </pic:nvPicPr>
                  <pic:blipFill>
                    <a:blip r:embed="rId13">
                      <a:extLst>
                        <a:ext uri="{28A0092B-C50C-407E-A947-70E740481C1C}">
                          <a14:useLocalDpi xmlns:a14="http://schemas.microsoft.com/office/drawing/2010/main" val="0"/>
                        </a:ext>
                      </a:extLst>
                    </a:blip>
                    <a:stretch>
                      <a:fillRect/>
                    </a:stretch>
                  </pic:blipFill>
                  <pic:spPr>
                    <a:xfrm>
                      <a:off x="0" y="0"/>
                      <a:ext cx="2362200" cy="1543050"/>
                    </a:xfrm>
                    <a:prstGeom prst="rect">
                      <a:avLst/>
                    </a:prstGeom>
                  </pic:spPr>
                </pic:pic>
              </a:graphicData>
            </a:graphic>
          </wp:inline>
        </w:drawing>
      </w:r>
    </w:p>
    <w:p w14:paraId="23DBCC28" w14:textId="77777777" w:rsidR="00CA6A17" w:rsidRDefault="00CA6A17" w:rsidP="00CA6A17">
      <w:r>
        <w:lastRenderedPageBreak/>
        <w:t xml:space="preserve">Our cook book is letting any reader know the value of </w:t>
      </w:r>
      <w:r w:rsidR="0082384C">
        <w:t>six</w:t>
      </w:r>
      <w:r>
        <w:t xml:space="preserve"> </w:t>
      </w:r>
      <w:r w:rsidRPr="0082384C">
        <w:rPr>
          <w:color w:val="138576" w:themeColor="accent6" w:themeShade="BF"/>
        </w:rPr>
        <w:t>properties</w:t>
      </w:r>
      <w:r>
        <w:t>, one named “Very Low”, one “Slow Cook”, etc.</w:t>
      </w:r>
    </w:p>
    <w:p w14:paraId="4233D041" w14:textId="21D9E3CA" w:rsidR="00E44706" w:rsidRPr="00895394" w:rsidRDefault="00E44706" w:rsidP="00CA6A17">
      <w:r w:rsidRPr="0082384C">
        <w:rPr>
          <w:color w:val="138576" w:themeColor="accent6" w:themeShade="BF"/>
        </w:rPr>
        <w:t xml:space="preserve">Properties </w:t>
      </w:r>
      <w:r>
        <w:t>generally look more like nouns</w:t>
      </w:r>
      <w:r w:rsidR="00821F84">
        <w:t xml:space="preserve"> or values, and not verbs</w:t>
      </w:r>
      <w:r>
        <w:t>.</w:t>
      </w:r>
      <w:r w:rsidR="00D11A2D">
        <w:t xml:space="preserve"> You read or write them</w:t>
      </w:r>
      <w:r w:rsidR="0009662C">
        <w:t>, you do not execute them.</w:t>
      </w:r>
    </w:p>
    <w:p w14:paraId="58C93084" w14:textId="77777777" w:rsidR="008053BC" w:rsidRDefault="00981E73" w:rsidP="00981E73">
      <w:pPr>
        <w:pStyle w:val="Heading4"/>
        <w:rPr>
          <w:i w:val="0"/>
        </w:rPr>
      </w:pPr>
      <w:r w:rsidRPr="00981E73">
        <w:rPr>
          <w:i w:val="0"/>
        </w:rPr>
        <w:t>Using statements</w:t>
      </w:r>
    </w:p>
    <w:p w14:paraId="7DFADD84" w14:textId="590DD3FB" w:rsidR="00006775" w:rsidRDefault="00051529" w:rsidP="00CA6A17">
      <w:r w:rsidRPr="0082384C">
        <w:rPr>
          <w:color w:val="138576" w:themeColor="accent6" w:themeShade="BF"/>
        </w:rPr>
        <w:t xml:space="preserve">Using statements </w:t>
      </w:r>
      <w:r>
        <w:t xml:space="preserve">are something we will have to use right away, and it also allows me to show some examples of a </w:t>
      </w:r>
      <w:r w:rsidRPr="0082384C">
        <w:rPr>
          <w:color w:val="138576" w:themeColor="accent6" w:themeShade="BF"/>
        </w:rPr>
        <w:t xml:space="preserve">class </w:t>
      </w:r>
      <w:r>
        <w:t xml:space="preserve">and </w:t>
      </w:r>
      <w:r w:rsidRPr="0082384C">
        <w:rPr>
          <w:color w:val="138576" w:themeColor="accent6" w:themeShade="BF"/>
        </w:rPr>
        <w:t>methods</w:t>
      </w:r>
      <w:r>
        <w:t xml:space="preserve">. </w:t>
      </w:r>
      <w:r w:rsidR="00CA6A17" w:rsidRPr="0082384C">
        <w:rPr>
          <w:color w:val="138576" w:themeColor="accent6" w:themeShade="BF"/>
        </w:rPr>
        <w:t xml:space="preserve">Using statements </w:t>
      </w:r>
      <w:r w:rsidR="00CA6A17">
        <w:t xml:space="preserve">are a way of letting our code make use of code that other people wrote and placed in a library. C# comes with a very large library of code for us to use, so that we don’t have to write everything ourselves. This library is generally referred to as the .NET </w:t>
      </w:r>
      <w:r w:rsidR="00921916">
        <w:t xml:space="preserve">Framework </w:t>
      </w:r>
      <w:r w:rsidR="00CA6A17">
        <w:t>library</w:t>
      </w:r>
      <w:r w:rsidR="00921916">
        <w:t xml:space="preserve"> and/or the .Net Core library</w:t>
      </w:r>
      <w:r w:rsidR="00CA6A17">
        <w:t xml:space="preserve">. </w:t>
      </w:r>
      <w:r w:rsidR="00BE55B6">
        <w:t>Each of t</w:t>
      </w:r>
      <w:r w:rsidR="00CA6A17">
        <w:t>hese</w:t>
      </w:r>
      <w:r w:rsidR="00BE55B6">
        <w:t xml:space="preserve"> </w:t>
      </w:r>
      <w:r w:rsidR="00CA6A17">
        <w:t>libraries are collection</w:t>
      </w:r>
      <w:r w:rsidR="00D11A2D">
        <w:t>s</w:t>
      </w:r>
      <w:r w:rsidR="00CA6A17">
        <w:t xml:space="preserve"> of related </w:t>
      </w:r>
      <w:r w:rsidR="00CA6A17" w:rsidRPr="0082384C">
        <w:rPr>
          <w:color w:val="138576" w:themeColor="accent6" w:themeShade="BF"/>
        </w:rPr>
        <w:t>classes</w:t>
      </w:r>
      <w:r w:rsidR="00CA6A17">
        <w:t xml:space="preserve">, </w:t>
      </w:r>
      <w:r w:rsidR="00BE55B6">
        <w:t xml:space="preserve">and </w:t>
      </w:r>
      <w:r w:rsidR="00CA6A17">
        <w:t>each</w:t>
      </w:r>
      <w:r w:rsidR="00BE55B6">
        <w:t xml:space="preserve"> one</w:t>
      </w:r>
      <w:r w:rsidR="00CA6A17">
        <w:t xml:space="preserve"> contain</w:t>
      </w:r>
      <w:r w:rsidR="00BE55B6">
        <w:t>s</w:t>
      </w:r>
      <w:r w:rsidR="00CA6A17">
        <w:t xml:space="preserve"> </w:t>
      </w:r>
      <w:r w:rsidR="00BE55B6">
        <w:t>one or more</w:t>
      </w:r>
      <w:r w:rsidR="00CA6A17">
        <w:t xml:space="preserve"> useful </w:t>
      </w:r>
      <w:r w:rsidR="00CA6A17" w:rsidRPr="0082384C">
        <w:rPr>
          <w:color w:val="138576" w:themeColor="accent6" w:themeShade="BF"/>
        </w:rPr>
        <w:t>methods</w:t>
      </w:r>
      <w:r w:rsidR="00CA6A17">
        <w:t>.</w:t>
      </w:r>
      <w:r w:rsidR="007170DB">
        <w:t xml:space="preserve"> </w:t>
      </w:r>
      <w:r w:rsidR="00006775">
        <w:t xml:space="preserve"> </w:t>
      </w:r>
      <w:r w:rsidR="00006775" w:rsidRPr="00006775">
        <w:rPr>
          <w:i/>
        </w:rPr>
        <w:t>(As of V3.0 of this book, I am starting to use .Net Core instead of .Net Framework.  This might introduce problems in some of my code examples and also inconsistencies in this book.  Please send me mail if you find any such problem.)</w:t>
      </w:r>
    </w:p>
    <w:p w14:paraId="39572F2A" w14:textId="283114E2" w:rsidR="00CA6A17" w:rsidRDefault="00051529" w:rsidP="00CA6A17">
      <w:r>
        <w:t>One</w:t>
      </w:r>
      <w:r w:rsidR="007170DB">
        <w:t xml:space="preserve"> library that we will always use is called System. So our first line of code </w:t>
      </w:r>
      <w:r w:rsidR="00BE55B6">
        <w:t xml:space="preserve">in all our programs </w:t>
      </w:r>
      <w:r w:rsidR="007170DB">
        <w:t>will always be:</w:t>
      </w:r>
    </w:p>
    <w:p w14:paraId="60B937B8" w14:textId="77777777" w:rsidR="007170DB" w:rsidRPr="007170DB" w:rsidRDefault="007170DB" w:rsidP="00CA6A17">
      <w:pPr>
        <w:rPr>
          <w:rFonts w:ascii="Consolas" w:hAnsi="Consolas" w:cs="Consolas"/>
          <w:color w:val="000000"/>
          <w:szCs w:val="19"/>
        </w:rPr>
      </w:pPr>
      <w:r w:rsidRPr="007170DB">
        <w:rPr>
          <w:rFonts w:ascii="Consolas" w:hAnsi="Consolas" w:cs="Consolas"/>
          <w:color w:val="0000FF"/>
          <w:szCs w:val="19"/>
        </w:rPr>
        <w:t>using</w:t>
      </w:r>
      <w:r w:rsidRPr="007170DB">
        <w:rPr>
          <w:rFonts w:ascii="Consolas" w:hAnsi="Consolas" w:cs="Consolas"/>
          <w:color w:val="000000"/>
          <w:szCs w:val="19"/>
        </w:rPr>
        <w:t xml:space="preserve"> System;</w:t>
      </w:r>
    </w:p>
    <w:p w14:paraId="3C9B8967" w14:textId="77777777" w:rsidR="007170DB" w:rsidRDefault="007170DB" w:rsidP="00CA6A17">
      <w:r>
        <w:t xml:space="preserve">By adding that line to our programs, we have access to all the </w:t>
      </w:r>
      <w:r w:rsidRPr="0082384C">
        <w:rPr>
          <w:color w:val="138576" w:themeColor="accent6" w:themeShade="BF"/>
        </w:rPr>
        <w:t xml:space="preserve">classes </w:t>
      </w:r>
      <w:r>
        <w:t xml:space="preserve">(and their </w:t>
      </w:r>
      <w:r w:rsidRPr="0082384C">
        <w:rPr>
          <w:color w:val="138576" w:themeColor="accent6" w:themeShade="BF"/>
        </w:rPr>
        <w:t xml:space="preserve">methods </w:t>
      </w:r>
      <w:r>
        <w:t xml:space="preserve">and </w:t>
      </w:r>
      <w:r w:rsidRPr="0082384C">
        <w:rPr>
          <w:color w:val="138576" w:themeColor="accent6" w:themeShade="BF"/>
        </w:rPr>
        <w:t>properties</w:t>
      </w:r>
      <w:r>
        <w:t xml:space="preserve">) defined in this </w:t>
      </w:r>
      <w:r w:rsidRPr="0009662C">
        <w:rPr>
          <w:b/>
          <w:bCs/>
        </w:rPr>
        <w:t>System</w:t>
      </w:r>
      <w:r>
        <w:t xml:space="preserve"> library. </w:t>
      </w:r>
      <w:r w:rsidR="00E44706">
        <w:t xml:space="preserve"> In the System library is a </w:t>
      </w:r>
      <w:r w:rsidR="00E44706" w:rsidRPr="0082384C">
        <w:rPr>
          <w:color w:val="138576" w:themeColor="accent6" w:themeShade="BF"/>
        </w:rPr>
        <w:t xml:space="preserve">class </w:t>
      </w:r>
      <w:r w:rsidR="00E44706">
        <w:t xml:space="preserve">called </w:t>
      </w:r>
      <w:r w:rsidR="00E44706" w:rsidRPr="005B6F45">
        <w:rPr>
          <w:color w:val="0070C0"/>
        </w:rPr>
        <w:t xml:space="preserve">Console </w:t>
      </w:r>
      <w:r w:rsidR="00E44706">
        <w:t xml:space="preserve">with some useful </w:t>
      </w:r>
      <w:r w:rsidR="00E44706" w:rsidRPr="0082384C">
        <w:rPr>
          <w:color w:val="138576" w:themeColor="accent6" w:themeShade="BF"/>
        </w:rPr>
        <w:t xml:space="preserve">methods </w:t>
      </w:r>
      <w:r w:rsidR="00E44706">
        <w:t xml:space="preserve">and </w:t>
      </w:r>
      <w:r w:rsidR="00E44706" w:rsidRPr="0082384C">
        <w:rPr>
          <w:color w:val="138576" w:themeColor="accent6" w:themeShade="BF"/>
        </w:rPr>
        <w:t>properties</w:t>
      </w:r>
      <w:r w:rsidR="00E44706">
        <w:t xml:space="preserve">. We will be using this </w:t>
      </w:r>
      <w:r w:rsidR="00E44706" w:rsidRPr="0082384C">
        <w:rPr>
          <w:color w:val="138576" w:themeColor="accent6" w:themeShade="BF"/>
        </w:rPr>
        <w:t xml:space="preserve">class </w:t>
      </w:r>
      <w:r w:rsidR="00E44706">
        <w:t xml:space="preserve">in our first program and every one thereafter. </w:t>
      </w:r>
      <w:r w:rsidR="00E44706" w:rsidRPr="005B6F45">
        <w:rPr>
          <w:color w:val="0070C0"/>
        </w:rPr>
        <w:t xml:space="preserve">Console </w:t>
      </w:r>
      <w:r w:rsidR="00E44706">
        <w:t xml:space="preserve">is a </w:t>
      </w:r>
      <w:r w:rsidR="00E44706" w:rsidRPr="0082384C">
        <w:rPr>
          <w:color w:val="138576" w:themeColor="accent6" w:themeShade="BF"/>
        </w:rPr>
        <w:t xml:space="preserve">class </w:t>
      </w:r>
      <w:r w:rsidR="00E44706">
        <w:t>that has been written as a software model of the hardware computer screen</w:t>
      </w:r>
      <w:r w:rsidR="00821F84">
        <w:t xml:space="preserve"> and </w:t>
      </w:r>
      <w:r w:rsidR="00C239FC">
        <w:t>keyboard</w:t>
      </w:r>
      <w:r w:rsidR="00E44706">
        <w:t xml:space="preserve">.  We write code using the </w:t>
      </w:r>
      <w:r w:rsidR="00E44706" w:rsidRPr="005B6F45">
        <w:rPr>
          <w:color w:val="0070C0"/>
        </w:rPr>
        <w:t xml:space="preserve">Console </w:t>
      </w:r>
      <w:r w:rsidR="00E44706" w:rsidRPr="0082384C">
        <w:rPr>
          <w:color w:val="138576" w:themeColor="accent6" w:themeShade="BF"/>
        </w:rPr>
        <w:t xml:space="preserve">methods </w:t>
      </w:r>
      <w:r w:rsidR="00E44706">
        <w:t>and that code will write our messages out to the computer screen and also read back what the user types</w:t>
      </w:r>
      <w:r w:rsidR="00BE55B6">
        <w:t xml:space="preserve"> for our program</w:t>
      </w:r>
      <w:r w:rsidR="00E44706">
        <w:t>.</w:t>
      </w:r>
    </w:p>
    <w:p w14:paraId="35F2FC0D" w14:textId="77777777" w:rsidR="00E44706" w:rsidRDefault="00E44706" w:rsidP="00CA6A17">
      <w:r>
        <w:t xml:space="preserve">So we will </w:t>
      </w:r>
      <w:r w:rsidR="00821F84">
        <w:t>write code such as</w:t>
      </w:r>
      <w:r>
        <w:t>:</w:t>
      </w:r>
    </w:p>
    <w:p w14:paraId="45BC4B13" w14:textId="77777777" w:rsidR="00E44706" w:rsidRDefault="00E44706" w:rsidP="00E44706">
      <w:pPr>
        <w:rPr>
          <w:rFonts w:ascii="Consolas" w:hAnsi="Consolas" w:cs="Consolas"/>
          <w:color w:val="000000"/>
          <w:szCs w:val="19"/>
        </w:rPr>
      </w:pPr>
      <w:r w:rsidRPr="00E44706">
        <w:rPr>
          <w:rFonts w:ascii="Consolas" w:hAnsi="Consolas" w:cs="Consolas"/>
          <w:color w:val="000000"/>
          <w:szCs w:val="19"/>
        </w:rPr>
        <w:t>Console.WriteLine(</w:t>
      </w:r>
      <w:r w:rsidRPr="00E44706">
        <w:rPr>
          <w:rFonts w:ascii="Consolas" w:hAnsi="Consolas" w:cs="Consolas"/>
          <w:color w:val="A31515"/>
          <w:szCs w:val="19"/>
        </w:rPr>
        <w:t>"Welcome to my program!"</w:t>
      </w:r>
      <w:r w:rsidRPr="00E44706">
        <w:rPr>
          <w:rFonts w:ascii="Consolas" w:hAnsi="Consolas" w:cs="Consolas"/>
          <w:color w:val="000000"/>
          <w:szCs w:val="19"/>
        </w:rPr>
        <w:t>);</w:t>
      </w:r>
    </w:p>
    <w:p w14:paraId="6398F543" w14:textId="77777777" w:rsidR="00C239FC" w:rsidRPr="00C239FC" w:rsidRDefault="00C239FC" w:rsidP="00C239FC">
      <w:pPr>
        <w:rPr>
          <w:rFonts w:ascii="Consolas" w:hAnsi="Consolas" w:cs="Consolas"/>
          <w:color w:val="000000"/>
          <w:sz w:val="28"/>
          <w:szCs w:val="19"/>
        </w:rPr>
      </w:pPr>
      <w:r w:rsidRPr="00C239FC">
        <w:rPr>
          <w:rFonts w:ascii="Consolas" w:hAnsi="Consolas" w:cs="Consolas"/>
          <w:color w:val="000000"/>
          <w:szCs w:val="19"/>
        </w:rPr>
        <w:t>Console.ForegroundColor = ConsoleColor.Blue;</w:t>
      </w:r>
    </w:p>
    <w:p w14:paraId="7E05F19D" w14:textId="77777777" w:rsidR="00E44706" w:rsidRPr="00E44706" w:rsidRDefault="00E44706" w:rsidP="00E44706">
      <w:pPr>
        <w:rPr>
          <w:sz w:val="28"/>
        </w:rPr>
      </w:pPr>
      <w:r w:rsidRPr="00E44706">
        <w:rPr>
          <w:rFonts w:ascii="Consolas" w:hAnsi="Consolas" w:cs="Consolas"/>
          <w:color w:val="000000"/>
          <w:szCs w:val="19"/>
        </w:rPr>
        <w:t>Console.WriteLine(</w:t>
      </w:r>
      <w:r w:rsidRPr="00E44706">
        <w:rPr>
          <w:rFonts w:ascii="Consolas" w:hAnsi="Consolas" w:cs="Consolas"/>
          <w:color w:val="A31515"/>
          <w:szCs w:val="19"/>
        </w:rPr>
        <w:t>"Please type your name."</w:t>
      </w:r>
      <w:r w:rsidRPr="00E44706">
        <w:rPr>
          <w:rFonts w:ascii="Consolas" w:hAnsi="Consolas" w:cs="Consolas"/>
          <w:color w:val="000000"/>
          <w:szCs w:val="19"/>
        </w:rPr>
        <w:t>);</w:t>
      </w:r>
    </w:p>
    <w:p w14:paraId="451311EA" w14:textId="77777777" w:rsidR="00E44706" w:rsidRDefault="00E44706" w:rsidP="00E44706">
      <w:pPr>
        <w:rPr>
          <w:rFonts w:ascii="Consolas" w:hAnsi="Consolas" w:cs="Consolas"/>
          <w:color w:val="000000"/>
          <w:szCs w:val="19"/>
        </w:rPr>
      </w:pPr>
      <w:r w:rsidRPr="00E44706">
        <w:rPr>
          <w:rFonts w:ascii="Consolas" w:hAnsi="Consolas" w:cs="Consolas"/>
          <w:color w:val="0000FF"/>
          <w:szCs w:val="19"/>
        </w:rPr>
        <w:t>string</w:t>
      </w:r>
      <w:r w:rsidRPr="00E44706">
        <w:rPr>
          <w:rFonts w:ascii="Consolas" w:hAnsi="Consolas" w:cs="Consolas"/>
          <w:color w:val="000000"/>
          <w:szCs w:val="19"/>
        </w:rPr>
        <w:t xml:space="preserve"> userName = Console.ReadLine();</w:t>
      </w:r>
    </w:p>
    <w:p w14:paraId="07A31DD8" w14:textId="3F0483B7" w:rsidR="00E44706" w:rsidRDefault="00E44706" w:rsidP="00C239FC">
      <w:r>
        <w:t xml:space="preserve">With those </w:t>
      </w:r>
      <w:r w:rsidR="00C239FC">
        <w:t>four</w:t>
      </w:r>
      <w:r>
        <w:t xml:space="preserve"> code statements, twice we “called” the WriteLine </w:t>
      </w:r>
      <w:r w:rsidRPr="0082384C">
        <w:rPr>
          <w:color w:val="138576" w:themeColor="accent6" w:themeShade="BF"/>
        </w:rPr>
        <w:t xml:space="preserve">method </w:t>
      </w:r>
      <w:r>
        <w:t xml:space="preserve">of the </w:t>
      </w:r>
      <w:r w:rsidRPr="0082384C">
        <w:rPr>
          <w:color w:val="138576" w:themeColor="accent6" w:themeShade="BF"/>
        </w:rPr>
        <w:t xml:space="preserve">class </w:t>
      </w:r>
      <w:r>
        <w:t xml:space="preserve">Console and asked it to write a message to the screen. Then the </w:t>
      </w:r>
      <w:r w:rsidR="00C239FC">
        <w:t>4th</w:t>
      </w:r>
      <w:r>
        <w:t xml:space="preserve"> line used the ReadLine </w:t>
      </w:r>
      <w:r w:rsidRPr="0082384C">
        <w:rPr>
          <w:color w:val="138576" w:themeColor="accent6" w:themeShade="BF"/>
        </w:rPr>
        <w:t xml:space="preserve">method </w:t>
      </w:r>
      <w:r>
        <w:t xml:space="preserve">of the </w:t>
      </w:r>
      <w:r w:rsidRPr="0082384C">
        <w:rPr>
          <w:color w:val="138576" w:themeColor="accent6" w:themeShade="BF"/>
        </w:rPr>
        <w:t xml:space="preserve">class </w:t>
      </w:r>
      <w:r>
        <w:t xml:space="preserve">Console to ask the </w:t>
      </w:r>
      <w:r w:rsidRPr="0082384C">
        <w:rPr>
          <w:color w:val="138576" w:themeColor="accent6" w:themeShade="BF"/>
        </w:rPr>
        <w:t xml:space="preserve">method </w:t>
      </w:r>
      <w:r>
        <w:t>to take whatever me</w:t>
      </w:r>
      <w:r w:rsidR="00821F84">
        <w:t>ssage the user types and save it</w:t>
      </w:r>
      <w:r>
        <w:t xml:space="preserve"> for us in a variable named userName. (More on that later.)</w:t>
      </w:r>
      <w:r w:rsidR="00C239FC">
        <w:t xml:space="preserve"> The 2</w:t>
      </w:r>
      <w:r w:rsidR="00C239FC" w:rsidRPr="00C239FC">
        <w:rPr>
          <w:vertAlign w:val="superscript"/>
        </w:rPr>
        <w:t>nd</w:t>
      </w:r>
      <w:r w:rsidR="00C239FC">
        <w:t xml:space="preserve"> line is setting a value (</w:t>
      </w:r>
      <w:r w:rsidR="00C239FC" w:rsidRPr="00C239FC">
        <w:rPr>
          <w:rFonts w:ascii="Consolas" w:hAnsi="Consolas" w:cs="Consolas"/>
          <w:color w:val="000000"/>
          <w:szCs w:val="19"/>
        </w:rPr>
        <w:t>ConsoleColor.Blue</w:t>
      </w:r>
      <w:r w:rsidR="00C239FC">
        <w:t xml:space="preserve"> ) of our Console </w:t>
      </w:r>
      <w:r w:rsidR="00C239FC" w:rsidRPr="0082384C">
        <w:rPr>
          <w:color w:val="138576" w:themeColor="accent6" w:themeShade="BF"/>
        </w:rPr>
        <w:t xml:space="preserve">class’s property </w:t>
      </w:r>
      <w:r w:rsidR="00C239FC">
        <w:t xml:space="preserve">named </w:t>
      </w:r>
      <w:r w:rsidR="00C239FC" w:rsidRPr="00C239FC">
        <w:rPr>
          <w:rFonts w:ascii="Consolas" w:hAnsi="Consolas" w:cs="Consolas"/>
          <w:color w:val="000000"/>
          <w:szCs w:val="19"/>
        </w:rPr>
        <w:t>ForegroundColor</w:t>
      </w:r>
      <w:r w:rsidR="00C239FC" w:rsidRPr="00C239FC">
        <w:t>.</w:t>
      </w:r>
      <w:r w:rsidR="00C239FC">
        <w:t xml:space="preserve"> Our first line of text will be white text on a black screen, but because we changed the value of the Console </w:t>
      </w:r>
      <w:r w:rsidR="00C239FC" w:rsidRPr="0082384C">
        <w:rPr>
          <w:color w:val="138576" w:themeColor="accent6" w:themeShade="BF"/>
        </w:rPr>
        <w:t>class’s property</w:t>
      </w:r>
      <w:r w:rsidR="00C239FC">
        <w:t xml:space="preserve">, the next message will be </w:t>
      </w:r>
      <w:r w:rsidR="00D11A2D">
        <w:t>written</w:t>
      </w:r>
      <w:r w:rsidR="00C239FC">
        <w:t xml:space="preserve"> with blue text.</w:t>
      </w:r>
    </w:p>
    <w:p w14:paraId="2B3DDA53" w14:textId="5C1EB3E4" w:rsidR="0009662C" w:rsidRDefault="0009662C" w:rsidP="00C239FC">
      <w:r>
        <w:t xml:space="preserve">You could use VS to look at all the code in the Console class that does this reading and writing to the screen and keyboard, but I would not recommend it. It is lots of code, and quite complex. But you should get used to the idea if you want to write data to the disk, get a message from the internet, or many other fairly difficult coding problems, you can instead add a “using” statement and make a reference to a library of existing code, and then call methods within classes in those libraries. When you get a job writing software, very often it will be to define or extend a library of code which is specific to your company by adding a method to a class, or defining a new </w:t>
      </w:r>
      <w:r>
        <w:lastRenderedPageBreak/>
        <w:t>class and adding methods to it.</w:t>
      </w:r>
      <w:r w:rsidR="00505005">
        <w:t xml:space="preserve">  Libraries contain classes, and classes contain methods; these are how code is organized in C# and many other languages.</w:t>
      </w:r>
    </w:p>
    <w:p w14:paraId="17BCA729" w14:textId="77777777" w:rsidR="00821F84" w:rsidRDefault="00821F84" w:rsidP="00821F84">
      <w:pPr>
        <w:pStyle w:val="Heading4"/>
        <w:rPr>
          <w:b/>
          <w:i w:val="0"/>
        </w:rPr>
      </w:pPr>
      <w:r w:rsidRPr="00821F84">
        <w:rPr>
          <w:b/>
          <w:i w:val="0"/>
        </w:rPr>
        <w:t>Objects</w:t>
      </w:r>
    </w:p>
    <w:p w14:paraId="3B659282" w14:textId="69E7D2A0" w:rsidR="00D11A2D" w:rsidRDefault="00C239FC" w:rsidP="00821F84">
      <w:r>
        <w:t xml:space="preserve">Imagine you wrote </w:t>
      </w:r>
      <w:r w:rsidR="00D11A2D">
        <w:t>your</w:t>
      </w:r>
      <w:r>
        <w:t xml:space="preserve"> own </w:t>
      </w:r>
      <w:r w:rsidR="00D11A2D">
        <w:t>D</w:t>
      </w:r>
      <w:r w:rsidR="00D11A2D" w:rsidRPr="00C239FC">
        <w:t>essert</w:t>
      </w:r>
      <w:r w:rsidR="00D11A2D">
        <w:t>s</w:t>
      </w:r>
      <w:r w:rsidR="00FA4A31">
        <w:t>-</w:t>
      </w:r>
      <w:r>
        <w:t>Cook</w:t>
      </w:r>
      <w:r w:rsidR="00FA4A31">
        <w:t>-</w:t>
      </w:r>
      <w:r>
        <w:t xml:space="preserve">Book with your own paper and pen.  You decide you like it so much, that you write a second </w:t>
      </w:r>
      <w:r w:rsidR="008D4A6F">
        <w:t>cookbook</w:t>
      </w:r>
      <w:r>
        <w:t>, an Appetizer</w:t>
      </w:r>
      <w:r w:rsidR="00FA4A31">
        <w:t>-</w:t>
      </w:r>
      <w:r>
        <w:t>Cook</w:t>
      </w:r>
      <w:r w:rsidR="00FA4A31">
        <w:t>-</w:t>
      </w:r>
      <w:r>
        <w:t xml:space="preserve">Book, again, using your own paper and pen. You have now defined two </w:t>
      </w:r>
      <w:r w:rsidRPr="0082384C">
        <w:rPr>
          <w:color w:val="138576" w:themeColor="accent6" w:themeShade="BF"/>
        </w:rPr>
        <w:t>classes</w:t>
      </w:r>
      <w:r>
        <w:t xml:space="preserve">, each containing several </w:t>
      </w:r>
      <w:r w:rsidRPr="0082384C">
        <w:rPr>
          <w:color w:val="138576" w:themeColor="accent6" w:themeShade="BF"/>
        </w:rPr>
        <w:t xml:space="preserve">methods </w:t>
      </w:r>
      <w:r>
        <w:t xml:space="preserve">(recipes) and sets of values called </w:t>
      </w:r>
      <w:r w:rsidRPr="0082384C">
        <w:rPr>
          <w:color w:val="138576" w:themeColor="accent6" w:themeShade="BF"/>
        </w:rPr>
        <w:t>properties</w:t>
      </w:r>
      <w:r>
        <w:t xml:space="preserve">. In C# you reference a </w:t>
      </w:r>
      <w:r w:rsidRPr="0082384C">
        <w:rPr>
          <w:color w:val="138576" w:themeColor="accent6" w:themeShade="BF"/>
        </w:rPr>
        <w:t xml:space="preserve">method </w:t>
      </w:r>
      <w:r>
        <w:t xml:space="preserve">or </w:t>
      </w:r>
      <w:r w:rsidRPr="0082384C">
        <w:rPr>
          <w:color w:val="138576" w:themeColor="accent6" w:themeShade="BF"/>
        </w:rPr>
        <w:t xml:space="preserve">property </w:t>
      </w:r>
      <w:r>
        <w:t xml:space="preserve">by stating the name of the </w:t>
      </w:r>
      <w:r w:rsidRPr="0082384C">
        <w:rPr>
          <w:color w:val="138576" w:themeColor="accent6" w:themeShade="BF"/>
        </w:rPr>
        <w:t>class</w:t>
      </w:r>
      <w:r>
        <w:t xml:space="preserve">, then a dot, and then the name of the </w:t>
      </w:r>
      <w:r w:rsidRPr="0082384C">
        <w:rPr>
          <w:color w:val="138576" w:themeColor="accent6" w:themeShade="BF"/>
        </w:rPr>
        <w:t xml:space="preserve">method </w:t>
      </w:r>
      <w:r>
        <w:t xml:space="preserve">or </w:t>
      </w:r>
      <w:r w:rsidRPr="0082384C">
        <w:rPr>
          <w:color w:val="138576" w:themeColor="accent6" w:themeShade="BF"/>
        </w:rPr>
        <w:t>property</w:t>
      </w:r>
      <w:r>
        <w:t xml:space="preserve">. (See the four lines of code just above.) So you now have two </w:t>
      </w:r>
      <w:r w:rsidRPr="0082384C">
        <w:rPr>
          <w:color w:val="138576" w:themeColor="accent6" w:themeShade="BF"/>
        </w:rPr>
        <w:t xml:space="preserve">classes </w:t>
      </w:r>
      <w:r>
        <w:t xml:space="preserve">(books) and if that’s all you want to do, you are done.  </w:t>
      </w:r>
    </w:p>
    <w:p w14:paraId="42B24B0F" w14:textId="6D8FF4C2" w:rsidR="00FA4A31" w:rsidRDefault="00C239FC" w:rsidP="00FA4A31">
      <w:r>
        <w:t xml:space="preserve">But what if you decide you want to make copies of your </w:t>
      </w:r>
      <w:r w:rsidR="00FA4A31">
        <w:t>D</w:t>
      </w:r>
      <w:r w:rsidR="00FA4A31" w:rsidRPr="00C239FC">
        <w:t>essert</w:t>
      </w:r>
      <w:r w:rsidR="00FA4A31">
        <w:t xml:space="preserve">s-Cook-Book </w:t>
      </w:r>
      <w:r w:rsidR="00D11A2D">
        <w:t xml:space="preserve">and give them to your friends. And imagine your friends love the </w:t>
      </w:r>
      <w:r w:rsidR="008D4A6F">
        <w:t>cookbook</w:t>
      </w:r>
      <w:r w:rsidR="00D11A2D">
        <w:t xml:space="preserve">, but because of personal preferences, they want to make some changes. Maybe they decide that the fudge should be cooked for 35 minutes instead of the 30 minutes you have in your original </w:t>
      </w:r>
      <w:r w:rsidR="008D4A6F">
        <w:t>cookbook</w:t>
      </w:r>
      <w:r w:rsidR="00D11A2D">
        <w:t xml:space="preserve"> (</w:t>
      </w:r>
      <w:r w:rsidR="00D11A2D" w:rsidRPr="0082384C">
        <w:rPr>
          <w:color w:val="138576" w:themeColor="accent6" w:themeShade="BF"/>
        </w:rPr>
        <w:t>class</w:t>
      </w:r>
      <w:r w:rsidR="00D11A2D">
        <w:t xml:space="preserve">). And maybe another friend likes </w:t>
      </w:r>
      <w:r w:rsidR="008D4A6F">
        <w:t>their</w:t>
      </w:r>
      <w:r w:rsidR="00D11A2D">
        <w:t xml:space="preserve"> fudge cooked for only 25 minutes.  So what you have now is a series of exactly the same </w:t>
      </w:r>
      <w:r w:rsidR="00051529">
        <w:t>D</w:t>
      </w:r>
      <w:r w:rsidR="00051529" w:rsidRPr="00C239FC">
        <w:t>essert</w:t>
      </w:r>
      <w:r w:rsidR="00051529">
        <w:t xml:space="preserve">s-Cook-Books, </w:t>
      </w:r>
      <w:r w:rsidR="00D11A2D">
        <w:t xml:space="preserve">but with different values stored in their </w:t>
      </w:r>
      <w:r w:rsidR="00D11A2D" w:rsidRPr="0082384C">
        <w:rPr>
          <w:color w:val="138576" w:themeColor="accent6" w:themeShade="BF"/>
        </w:rPr>
        <w:t>properties</w:t>
      </w:r>
      <w:r w:rsidR="00D11A2D">
        <w:t xml:space="preserve">.  In C#, we call these copies of a </w:t>
      </w:r>
      <w:r w:rsidR="00D11A2D" w:rsidRPr="0082384C">
        <w:rPr>
          <w:color w:val="138576" w:themeColor="accent6" w:themeShade="BF"/>
        </w:rPr>
        <w:t xml:space="preserve">class </w:t>
      </w:r>
      <w:r w:rsidR="00D11A2D">
        <w:t>“</w:t>
      </w:r>
      <w:r w:rsidR="00D11A2D" w:rsidRPr="0082384C">
        <w:rPr>
          <w:color w:val="138576" w:themeColor="accent6" w:themeShade="BF"/>
        </w:rPr>
        <w:t>objects</w:t>
      </w:r>
      <w:r w:rsidR="00D11A2D">
        <w:t xml:space="preserve">”. And each </w:t>
      </w:r>
      <w:r w:rsidR="00D11A2D" w:rsidRPr="0082384C">
        <w:rPr>
          <w:color w:val="138576" w:themeColor="accent6" w:themeShade="BF"/>
        </w:rPr>
        <w:t xml:space="preserve">object </w:t>
      </w:r>
      <w:r w:rsidR="00D11A2D">
        <w:t xml:space="preserve">gets a unique name.  So now there is </w:t>
      </w:r>
      <w:r w:rsidR="00FA4A31">
        <w:t>Joe’s-D</w:t>
      </w:r>
      <w:r w:rsidR="00FA4A31" w:rsidRPr="00C239FC">
        <w:t>essert</w:t>
      </w:r>
      <w:r w:rsidR="00FA4A31">
        <w:t>s-Cook-Book, and Sue’s-D</w:t>
      </w:r>
      <w:r w:rsidR="00FA4A31" w:rsidRPr="00C239FC">
        <w:t>essert</w:t>
      </w:r>
      <w:r w:rsidR="00FA4A31">
        <w:t>s-Cook-Book, and Chen’s-D</w:t>
      </w:r>
      <w:r w:rsidR="00FA4A31" w:rsidRPr="00C239FC">
        <w:t>essert</w:t>
      </w:r>
      <w:r w:rsidR="00FA4A31">
        <w:t>s-Cook-Book.  You can no longer refer to D</w:t>
      </w:r>
      <w:r w:rsidR="00FA4A31" w:rsidRPr="00C239FC">
        <w:t>essert</w:t>
      </w:r>
      <w:r w:rsidR="00FA4A31">
        <w:t>s-Cook-Book.Chocolate-Fudge as that is ambiguous, since there are now many different D</w:t>
      </w:r>
      <w:r w:rsidR="00FA4A31" w:rsidRPr="00C239FC">
        <w:t>essert</w:t>
      </w:r>
      <w:r w:rsidR="00FA4A31">
        <w:t xml:space="preserve">s-Cook-Books. So now when you want to reference an </w:t>
      </w:r>
      <w:r w:rsidR="00FA4A31" w:rsidRPr="0082384C">
        <w:rPr>
          <w:color w:val="138576" w:themeColor="accent6" w:themeShade="BF"/>
        </w:rPr>
        <w:t xml:space="preserve">object’s method </w:t>
      </w:r>
      <w:r w:rsidR="00FA4A31">
        <w:t xml:space="preserve">(a </w:t>
      </w:r>
      <w:r w:rsidR="008D4A6F">
        <w:t>cookbook’s</w:t>
      </w:r>
      <w:r w:rsidR="00FA4A31">
        <w:t xml:space="preserve"> recipe) you must specify the name of the </w:t>
      </w:r>
      <w:r w:rsidR="00FA4A31" w:rsidRPr="0082384C">
        <w:rPr>
          <w:color w:val="138576" w:themeColor="accent6" w:themeShade="BF"/>
        </w:rPr>
        <w:t xml:space="preserve">object </w:t>
      </w:r>
      <w:r w:rsidR="00FA4A31">
        <w:t>that was made from the original (</w:t>
      </w:r>
      <w:r w:rsidR="00FA4A31" w:rsidRPr="0082384C">
        <w:rPr>
          <w:color w:val="138576" w:themeColor="accent6" w:themeShade="BF"/>
        </w:rPr>
        <w:t>class</w:t>
      </w:r>
      <w:r w:rsidR="00FA4A31">
        <w:t>).  Chen’s-D</w:t>
      </w:r>
      <w:r w:rsidR="00FA4A31" w:rsidRPr="00C239FC">
        <w:t>essert</w:t>
      </w:r>
      <w:r w:rsidR="00FA4A31">
        <w:t>s-Cook-Book.</w:t>
      </w:r>
      <w:r w:rsidR="00FA4A31" w:rsidRPr="00FA4A31">
        <w:t xml:space="preserve"> </w:t>
      </w:r>
      <w:r w:rsidR="00FA4A31">
        <w:t>Chocolate-Fudge</w:t>
      </w:r>
    </w:p>
    <w:p w14:paraId="4CF66361" w14:textId="77777777" w:rsidR="00FA4A31" w:rsidRDefault="00FA4A31" w:rsidP="00FA4A31">
      <w:r>
        <w:t xml:space="preserve">Again, if you write a </w:t>
      </w:r>
      <w:r w:rsidRPr="005B6F45">
        <w:rPr>
          <w:color w:val="138576" w:themeColor="accent6" w:themeShade="BF"/>
        </w:rPr>
        <w:t xml:space="preserve">class </w:t>
      </w:r>
      <w:r>
        <w:t xml:space="preserve">with some </w:t>
      </w:r>
      <w:r w:rsidRPr="005B6F45">
        <w:rPr>
          <w:color w:val="138576" w:themeColor="accent6" w:themeShade="BF"/>
        </w:rPr>
        <w:t xml:space="preserve">methods </w:t>
      </w:r>
      <w:r>
        <w:t xml:space="preserve">and only want one copy, then you reference the </w:t>
      </w:r>
      <w:r w:rsidRPr="005B6F45">
        <w:rPr>
          <w:color w:val="138576" w:themeColor="accent6" w:themeShade="BF"/>
        </w:rPr>
        <w:t xml:space="preserve">methods </w:t>
      </w:r>
      <w:r>
        <w:t xml:space="preserve">and </w:t>
      </w:r>
      <w:r w:rsidRPr="005B6F45">
        <w:rPr>
          <w:color w:val="138576" w:themeColor="accent6" w:themeShade="BF"/>
        </w:rPr>
        <w:t xml:space="preserve">properties </w:t>
      </w:r>
      <w:r>
        <w:t xml:space="preserve">of that </w:t>
      </w:r>
      <w:r w:rsidRPr="005B6F45">
        <w:rPr>
          <w:color w:val="138576" w:themeColor="accent6" w:themeShade="BF"/>
        </w:rPr>
        <w:t xml:space="preserve">class </w:t>
      </w:r>
      <w:r>
        <w:t xml:space="preserve">using its </w:t>
      </w:r>
      <w:r w:rsidRPr="005B6F45">
        <w:rPr>
          <w:color w:val="138576" w:themeColor="accent6" w:themeShade="BF"/>
        </w:rPr>
        <w:t xml:space="preserve">class </w:t>
      </w:r>
      <w:r>
        <w:t xml:space="preserve">name. </w:t>
      </w:r>
      <w:r w:rsidR="0082384C">
        <w:t xml:space="preserve">You actually have to put a label on your class, the keyword </w:t>
      </w:r>
      <w:r w:rsidR="0082384C" w:rsidRPr="005B6F45">
        <w:rPr>
          <w:color w:val="0070C0"/>
        </w:rPr>
        <w:t>static</w:t>
      </w:r>
      <w:r w:rsidR="0082384C">
        <w:t xml:space="preserve">, which says there can only be one of these things (this </w:t>
      </w:r>
      <w:r w:rsidR="0082384C" w:rsidRPr="005B6F45">
        <w:rPr>
          <w:color w:val="138576" w:themeColor="accent6" w:themeShade="BF"/>
        </w:rPr>
        <w:t>class</w:t>
      </w:r>
      <w:r w:rsidR="0082384C">
        <w:t xml:space="preserve">).  </w:t>
      </w:r>
      <w:r>
        <w:t xml:space="preserve">But </w:t>
      </w:r>
      <w:r w:rsidR="005B6F45">
        <w:t>if you</w:t>
      </w:r>
      <w:r w:rsidR="0082384C">
        <w:t xml:space="preserve"> </w:t>
      </w:r>
      <w:r>
        <w:t xml:space="preserve">write a </w:t>
      </w:r>
      <w:r w:rsidRPr="005B6F45">
        <w:rPr>
          <w:color w:val="138576" w:themeColor="accent6" w:themeShade="BF"/>
        </w:rPr>
        <w:t xml:space="preserve">class </w:t>
      </w:r>
      <w:r>
        <w:t xml:space="preserve">with the idea that you will make many copies, </w:t>
      </w:r>
      <w:r w:rsidR="0082384C">
        <w:t xml:space="preserve">you do not mark it </w:t>
      </w:r>
      <w:r w:rsidR="0082384C" w:rsidRPr="005B6F45">
        <w:rPr>
          <w:color w:val="0070C0"/>
        </w:rPr>
        <w:t>static</w:t>
      </w:r>
      <w:r w:rsidR="0082384C">
        <w:t xml:space="preserve">, and </w:t>
      </w:r>
      <w:r>
        <w:t xml:space="preserve">the </w:t>
      </w:r>
      <w:r w:rsidRPr="008D4A6F">
        <w:rPr>
          <w:b/>
          <w:bCs/>
          <w:i/>
          <w:iCs/>
        </w:rPr>
        <w:t>copies</w:t>
      </w:r>
      <w:r>
        <w:t xml:space="preserve"> of the </w:t>
      </w:r>
      <w:r w:rsidRPr="005B6F45">
        <w:rPr>
          <w:color w:val="138576" w:themeColor="accent6" w:themeShade="BF"/>
        </w:rPr>
        <w:t xml:space="preserve">class </w:t>
      </w:r>
      <w:r>
        <w:t xml:space="preserve">are called </w:t>
      </w:r>
      <w:r w:rsidRPr="005B6F45">
        <w:rPr>
          <w:color w:val="138576" w:themeColor="accent6" w:themeShade="BF"/>
        </w:rPr>
        <w:t>objects</w:t>
      </w:r>
      <w:r>
        <w:t xml:space="preserve">, and each </w:t>
      </w:r>
      <w:r w:rsidRPr="005B6F45">
        <w:rPr>
          <w:color w:val="138576" w:themeColor="accent6" w:themeShade="BF"/>
        </w:rPr>
        <w:t xml:space="preserve">object </w:t>
      </w:r>
      <w:r>
        <w:t xml:space="preserve">gets its own </w:t>
      </w:r>
      <w:r w:rsidR="0082384C">
        <w:t>unique</w:t>
      </w:r>
      <w:r>
        <w:t xml:space="preserve"> name. You reference the </w:t>
      </w:r>
      <w:r w:rsidRPr="005B6F45">
        <w:rPr>
          <w:color w:val="138576" w:themeColor="accent6" w:themeShade="BF"/>
        </w:rPr>
        <w:t xml:space="preserve">methods </w:t>
      </w:r>
      <w:r>
        <w:t xml:space="preserve">and </w:t>
      </w:r>
      <w:r w:rsidR="00BF75B3" w:rsidRPr="005B6F45">
        <w:rPr>
          <w:color w:val="138576" w:themeColor="accent6" w:themeShade="BF"/>
        </w:rPr>
        <w:t>properties</w:t>
      </w:r>
      <w:r w:rsidRPr="005B6F45">
        <w:rPr>
          <w:color w:val="138576" w:themeColor="accent6" w:themeShade="BF"/>
        </w:rPr>
        <w:t xml:space="preserve"> </w:t>
      </w:r>
      <w:r>
        <w:t xml:space="preserve">of these </w:t>
      </w:r>
      <w:r w:rsidRPr="005B6F45">
        <w:rPr>
          <w:color w:val="138576" w:themeColor="accent6" w:themeShade="BF"/>
        </w:rPr>
        <w:t xml:space="preserve">objects </w:t>
      </w:r>
      <w:r>
        <w:t xml:space="preserve">using the </w:t>
      </w:r>
      <w:r w:rsidRPr="005B6F45">
        <w:rPr>
          <w:color w:val="138576" w:themeColor="accent6" w:themeShade="BF"/>
        </w:rPr>
        <w:t xml:space="preserve">object’s </w:t>
      </w:r>
      <w:r>
        <w:t>name.</w:t>
      </w:r>
    </w:p>
    <w:p w14:paraId="234F4D6B" w14:textId="1934EB0A" w:rsidR="000E2337" w:rsidRDefault="00D37773" w:rsidP="00A666AF">
      <w:r>
        <w:t xml:space="preserve">For the first few chapters, all our code will be written inside of one particular </w:t>
      </w:r>
      <w:r w:rsidRPr="005B6F45">
        <w:rPr>
          <w:color w:val="138576" w:themeColor="accent6" w:themeShade="BF"/>
        </w:rPr>
        <w:t>method</w:t>
      </w:r>
      <w:r>
        <w:t xml:space="preserve">, the Main() </w:t>
      </w:r>
      <w:r w:rsidRPr="005B6F45">
        <w:rPr>
          <w:color w:val="138576" w:themeColor="accent6" w:themeShade="BF"/>
        </w:rPr>
        <w:t>method</w:t>
      </w:r>
      <w:r>
        <w:t>.</w:t>
      </w:r>
      <w:r w:rsidR="005B6F45">
        <w:t xml:space="preserve"> </w:t>
      </w:r>
      <w:r w:rsidR="00EA676A">
        <w:t xml:space="preserve">When you tell VS to run your program, </w:t>
      </w:r>
      <w:r w:rsidR="00193DC6">
        <w:t xml:space="preserve">the </w:t>
      </w:r>
      <w:r w:rsidR="00EA676A">
        <w:t>system</w:t>
      </w:r>
      <w:r w:rsidR="000E2337" w:rsidRPr="000E2337">
        <w:t xml:space="preserve"> </w:t>
      </w:r>
      <w:r w:rsidR="000E2337">
        <w:t xml:space="preserve">starts </w:t>
      </w:r>
      <w:r w:rsidR="000E2337" w:rsidRPr="000E2337">
        <w:t xml:space="preserve">your program by looking for a </w:t>
      </w:r>
      <w:r w:rsidR="000E2337">
        <w:t xml:space="preserve">particular </w:t>
      </w:r>
      <w:r w:rsidR="000E2337" w:rsidRPr="005B6F45">
        <w:rPr>
          <w:color w:val="138576" w:themeColor="accent6" w:themeShade="BF"/>
        </w:rPr>
        <w:t xml:space="preserve">method </w:t>
      </w:r>
      <w:r w:rsidR="000E2337" w:rsidRPr="000E2337">
        <w:t xml:space="preserve">with a special name, </w:t>
      </w:r>
      <w:r w:rsidR="000E2337" w:rsidRPr="00193DC6">
        <w:rPr>
          <w:b/>
        </w:rPr>
        <w:t>Main</w:t>
      </w:r>
      <w:r w:rsidR="000E2337" w:rsidRPr="000E2337">
        <w:t xml:space="preserve">. This </w:t>
      </w:r>
      <w:r w:rsidR="000E2337" w:rsidRPr="005B6F45">
        <w:rPr>
          <w:color w:val="138576" w:themeColor="accent6" w:themeShade="BF"/>
        </w:rPr>
        <w:t xml:space="preserve">method </w:t>
      </w:r>
      <w:r w:rsidR="000E2337" w:rsidRPr="000E2337">
        <w:t xml:space="preserve">is called </w:t>
      </w:r>
      <w:r w:rsidR="005B6F45">
        <w:t xml:space="preserve">automatically </w:t>
      </w:r>
      <w:r w:rsidR="000E2337" w:rsidRPr="000E2337">
        <w:t>when your program starts running, and when Main finishes, your program ends.</w:t>
      </w:r>
      <w:r w:rsidR="000E2337">
        <w:t xml:space="preserve"> When we write our first few programs, all our code will be inserted into this Main</w:t>
      </w:r>
      <w:r w:rsidR="00EA676A">
        <w:t xml:space="preserve"> chunk (</w:t>
      </w:r>
      <w:r w:rsidR="000E2337" w:rsidRPr="005B6F45">
        <w:rPr>
          <w:color w:val="138576" w:themeColor="accent6" w:themeShade="BF"/>
        </w:rPr>
        <w:t>method</w:t>
      </w:r>
      <w:r w:rsidR="00EA676A">
        <w:t>)</w:t>
      </w:r>
      <w:r w:rsidR="000E2337">
        <w:t xml:space="preserve">.  After we learn the fundamentals of </w:t>
      </w:r>
      <w:r w:rsidR="008D4A6F">
        <w:t>programming,</w:t>
      </w:r>
      <w:r w:rsidR="000E2337">
        <w:t xml:space="preserve"> we will begin to add more </w:t>
      </w:r>
      <w:r w:rsidR="000E2337" w:rsidRPr="005B6F45">
        <w:rPr>
          <w:color w:val="138576" w:themeColor="accent6" w:themeShade="BF"/>
        </w:rPr>
        <w:t>methods</w:t>
      </w:r>
      <w:r w:rsidR="005E242C" w:rsidRPr="005E242C">
        <w:rPr>
          <w:color w:val="138576" w:themeColor="accent6" w:themeShade="BF"/>
        </w:rPr>
        <w:t xml:space="preserve"> </w:t>
      </w:r>
      <w:r w:rsidR="005E242C" w:rsidRPr="005E242C">
        <w:t xml:space="preserve">and then </w:t>
      </w:r>
      <w:r w:rsidR="005B3615">
        <w:t xml:space="preserve">in </w:t>
      </w:r>
      <w:r w:rsidR="005E242C" w:rsidRPr="005E242C">
        <w:t>later</w:t>
      </w:r>
      <w:r w:rsidR="005B3615">
        <w:t xml:space="preserve"> courses</w:t>
      </w:r>
      <w:r w:rsidR="005E242C" w:rsidRPr="005E242C">
        <w:t xml:space="preserve">, more </w:t>
      </w:r>
      <w:r w:rsidR="005E242C">
        <w:rPr>
          <w:color w:val="138576" w:themeColor="accent6" w:themeShade="BF"/>
        </w:rPr>
        <w:t>classes</w:t>
      </w:r>
      <w:r w:rsidR="000E2337">
        <w:t>.</w:t>
      </w:r>
      <w:r w:rsidR="006613B8">
        <w:t xml:space="preserve"> </w:t>
      </w:r>
    </w:p>
    <w:p w14:paraId="3459B8CB" w14:textId="77777777" w:rsidR="005E242C" w:rsidRPr="005B3615" w:rsidRDefault="005E242C" w:rsidP="00A666AF">
      <w:pPr>
        <w:rPr>
          <w:i/>
        </w:rPr>
      </w:pPr>
      <w:r w:rsidRPr="005B3615">
        <w:rPr>
          <w:i/>
        </w:rPr>
        <w:t>That section is pretty dry and boring, but it is critical that you become very familiar with these terms and what they mean.  Please refer back to this section when you encounter these terms and they don’t seem to make sense.</w:t>
      </w:r>
    </w:p>
    <w:p w14:paraId="7113230D" w14:textId="77777777" w:rsidR="005E242C" w:rsidRDefault="005E242C" w:rsidP="005E242C">
      <w:pPr>
        <w:pStyle w:val="Heading3"/>
      </w:pPr>
      <w:bookmarkStart w:id="14" w:name="_Toc44348476"/>
      <w:r>
        <w:t>Names</w:t>
      </w:r>
      <w:r w:rsidR="004A4EEE">
        <w:t>, Identifiers, Key Words, and Strings</w:t>
      </w:r>
      <w:bookmarkEnd w:id="14"/>
    </w:p>
    <w:p w14:paraId="0634ABBA" w14:textId="0DBCB730" w:rsidR="000E2337" w:rsidRDefault="000D6DA0" w:rsidP="00A666AF">
      <w:r>
        <w:t xml:space="preserve">Everything, such as </w:t>
      </w:r>
      <w:r w:rsidR="00EA676A">
        <w:t>classes</w:t>
      </w:r>
      <w:r w:rsidR="006613B8">
        <w:t xml:space="preserve">, </w:t>
      </w:r>
      <w:r w:rsidRPr="005E242C">
        <w:t>m</w:t>
      </w:r>
      <w:r>
        <w:t xml:space="preserve">ethods and variables, gets a name. </w:t>
      </w:r>
      <w:r w:rsidR="000E2337" w:rsidRPr="000E2337">
        <w:t xml:space="preserve">The names that you invent to identify things are called </w:t>
      </w:r>
      <w:r w:rsidR="000E2337" w:rsidRPr="006613B8">
        <w:rPr>
          <w:b/>
        </w:rPr>
        <w:t>identifiers</w:t>
      </w:r>
      <w:r w:rsidR="000E2337" w:rsidRPr="000E2337">
        <w:t xml:space="preserve">. </w:t>
      </w:r>
      <w:r>
        <w:t xml:space="preserve">When you want to save a number or a string of text, you save them in a </w:t>
      </w:r>
      <w:r w:rsidRPr="00193DC6">
        <w:rPr>
          <w:b/>
        </w:rPr>
        <w:t>variable</w:t>
      </w:r>
      <w:r>
        <w:t xml:space="preserve">. Variables must have names so we can get back the values that we saved in them. </w:t>
      </w:r>
      <w:r w:rsidR="006613B8">
        <w:t xml:space="preserve">For example, </w:t>
      </w:r>
      <w:r w:rsidR="000E2337" w:rsidRPr="000E2337">
        <w:t xml:space="preserve">woodLength might be a good </w:t>
      </w:r>
      <w:r w:rsidR="006613B8">
        <w:t xml:space="preserve">name </w:t>
      </w:r>
      <w:r w:rsidR="000E2337" w:rsidRPr="000E2337">
        <w:t xml:space="preserve">choice </w:t>
      </w:r>
      <w:r w:rsidR="006613B8">
        <w:t xml:space="preserve">for a variable where </w:t>
      </w:r>
      <w:r w:rsidR="000E2337" w:rsidRPr="000E2337">
        <w:t xml:space="preserve">we want to hold the length of wood required. Later </w:t>
      </w:r>
      <w:r w:rsidR="006613B8" w:rsidRPr="000E2337">
        <w:t>on,</w:t>
      </w:r>
      <w:r w:rsidR="000E2337" w:rsidRPr="000E2337">
        <w:t xml:space="preserve"> we will look at the rules and conventions which you must observe when you create identifiers. The</w:t>
      </w:r>
      <w:r w:rsidR="006613B8">
        <w:t xml:space="preserve">re are </w:t>
      </w:r>
      <w:r w:rsidR="00EA676A">
        <w:t xml:space="preserve">also </w:t>
      </w:r>
      <w:r w:rsidR="006613B8">
        <w:t>some key</w:t>
      </w:r>
      <w:r w:rsidR="000E2337" w:rsidRPr="000E2337">
        <w:t xml:space="preserve"> words </w:t>
      </w:r>
      <w:r w:rsidR="006613B8">
        <w:t xml:space="preserve">that </w:t>
      </w:r>
      <w:r w:rsidR="000E2337" w:rsidRPr="000E2337">
        <w:t xml:space="preserve">the C# language </w:t>
      </w:r>
      <w:r w:rsidR="006613B8">
        <w:t xml:space="preserve">reserves for its own use. </w:t>
      </w:r>
      <w:r w:rsidR="000E2337" w:rsidRPr="000E2337">
        <w:t xml:space="preserve">In a </w:t>
      </w:r>
      <w:r w:rsidR="006613B8" w:rsidRPr="000E2337">
        <w:t>recipe,</w:t>
      </w:r>
      <w:r w:rsidR="000E2337" w:rsidRPr="000E2337">
        <w:t xml:space="preserve"> a keyword would be something like "</w:t>
      </w:r>
      <w:r w:rsidR="000E2337" w:rsidRPr="005E242C">
        <w:rPr>
          <w:color w:val="0070C0"/>
        </w:rPr>
        <w:t>mix</w:t>
      </w:r>
      <w:r w:rsidR="000E2337" w:rsidRPr="000E2337">
        <w:t>" or "</w:t>
      </w:r>
      <w:r w:rsidR="000E2337" w:rsidRPr="005E242C">
        <w:rPr>
          <w:color w:val="0070C0"/>
        </w:rPr>
        <w:t>heat</w:t>
      </w:r>
      <w:r w:rsidR="000E2337" w:rsidRPr="000E2337">
        <w:t>" or "</w:t>
      </w:r>
      <w:r w:rsidR="000E2337" w:rsidRPr="005E242C">
        <w:rPr>
          <w:color w:val="0070C0"/>
        </w:rPr>
        <w:t>until</w:t>
      </w:r>
      <w:r w:rsidR="000E2337" w:rsidRPr="000E2337">
        <w:t>". They would let you say things like "</w:t>
      </w:r>
      <w:r w:rsidR="000E2337" w:rsidRPr="005E242C">
        <w:rPr>
          <w:i/>
          <w:color w:val="0070C0"/>
        </w:rPr>
        <w:t>heat</w:t>
      </w:r>
      <w:r w:rsidR="000E2337" w:rsidRPr="005E242C">
        <w:rPr>
          <w:color w:val="0070C0"/>
        </w:rPr>
        <w:t xml:space="preserve"> </w:t>
      </w:r>
      <w:r w:rsidR="000E2337" w:rsidRPr="000E2337">
        <w:t xml:space="preserve">sugar </w:t>
      </w:r>
      <w:r w:rsidR="000E2337" w:rsidRPr="005E242C">
        <w:rPr>
          <w:i/>
          <w:color w:val="0070C0"/>
        </w:rPr>
        <w:t>until</w:t>
      </w:r>
      <w:r w:rsidR="000E2337" w:rsidRPr="005E242C">
        <w:rPr>
          <w:color w:val="0070C0"/>
        </w:rPr>
        <w:t xml:space="preserve"> </w:t>
      </w:r>
      <w:r w:rsidR="000E2337" w:rsidRPr="000E2337">
        <w:t>molten" or "</w:t>
      </w:r>
      <w:r w:rsidR="000E2337" w:rsidRPr="005E242C">
        <w:rPr>
          <w:i/>
          <w:color w:val="0070C0"/>
        </w:rPr>
        <w:t>mix</w:t>
      </w:r>
      <w:r w:rsidR="000E2337" w:rsidRPr="005E242C">
        <w:rPr>
          <w:color w:val="0070C0"/>
        </w:rPr>
        <w:t xml:space="preserve"> </w:t>
      </w:r>
      <w:r w:rsidR="000E2337" w:rsidRPr="005E242C">
        <w:rPr>
          <w:i/>
          <w:color w:val="0070C0"/>
        </w:rPr>
        <w:t>until</w:t>
      </w:r>
      <w:r w:rsidR="000E2337" w:rsidRPr="005E242C">
        <w:rPr>
          <w:color w:val="0070C0"/>
        </w:rPr>
        <w:t xml:space="preserve"> </w:t>
      </w:r>
      <w:r w:rsidR="000E2337" w:rsidRPr="000E2337">
        <w:t xml:space="preserve">smooth". In fact, you'll find that programs look a lot like recipes. </w:t>
      </w:r>
      <w:r w:rsidR="00C63F28">
        <w:t xml:space="preserve"> Keywords in this text and in VS will be colored </w:t>
      </w:r>
      <w:r w:rsidR="00C63F28" w:rsidRPr="005E242C">
        <w:rPr>
          <w:color w:val="0070C0"/>
        </w:rPr>
        <w:t>blue</w:t>
      </w:r>
      <w:r w:rsidR="00C63F28">
        <w:t>.</w:t>
      </w:r>
      <w:r w:rsidR="005E242C">
        <w:t xml:space="preserve"> </w:t>
      </w:r>
      <w:r w:rsidR="004A4EEE">
        <w:t xml:space="preserve">It is a bad idea to give names to the things you create such as variables or methods that are also used by C# as keywords. Class is a good </w:t>
      </w:r>
      <w:r w:rsidR="004A4EEE">
        <w:lastRenderedPageBreak/>
        <w:t xml:space="preserve">example.  You might be writing a program about school courses, and you might want to refer to a course with a variable named class.  That is not a good idea, as it will be confused with the C# key word </w:t>
      </w:r>
      <w:r w:rsidR="004A4EEE" w:rsidRPr="004A4EEE">
        <w:rPr>
          <w:color w:val="0070C0"/>
        </w:rPr>
        <w:t>class</w:t>
      </w:r>
      <w:r w:rsidR="004A4EEE">
        <w:t xml:space="preserve">. Instead make up a similar name, theClass </w:t>
      </w:r>
      <w:r w:rsidR="00F01DD3">
        <w:t>or aClass</w:t>
      </w:r>
      <w:r w:rsidR="004A4EEE">
        <w:t xml:space="preserve"> would be fine.</w:t>
      </w:r>
    </w:p>
    <w:p w14:paraId="2DACB7BE" w14:textId="76AB93A1" w:rsidR="00D5449B" w:rsidRDefault="00D5449B" w:rsidP="00A666AF">
      <w:r w:rsidRPr="00D5449B">
        <w:t xml:space="preserve">There are two kinds of text </w:t>
      </w:r>
      <w:r>
        <w:t xml:space="preserve">you will use </w:t>
      </w:r>
      <w:r w:rsidRPr="00D5449B">
        <w:t xml:space="preserve">in your program. There are the </w:t>
      </w:r>
      <w:r w:rsidRPr="00D5449B">
        <w:rPr>
          <w:b/>
        </w:rPr>
        <w:t>instructions</w:t>
      </w:r>
      <w:r w:rsidRPr="00D5449B">
        <w:t xml:space="preserve"> that you want the computer to </w:t>
      </w:r>
      <w:r w:rsidR="004A4EEE">
        <w:t xml:space="preserve">read and </w:t>
      </w:r>
      <w:r w:rsidRPr="00D5449B">
        <w:t xml:space="preserve">perform and there are the </w:t>
      </w:r>
      <w:r w:rsidRPr="00D5449B">
        <w:rPr>
          <w:b/>
        </w:rPr>
        <w:t>messages</w:t>
      </w:r>
      <w:r w:rsidRPr="00D5449B">
        <w:t xml:space="preserve"> that you want the program to actually display </w:t>
      </w:r>
      <w:r w:rsidR="00EA676A">
        <w:t>to</w:t>
      </w:r>
      <w:r w:rsidRPr="00D5449B">
        <w:t xml:space="preserve"> the user. You might add the following instruction to </w:t>
      </w:r>
      <w:r w:rsidR="005E242C">
        <w:t xml:space="preserve">your </w:t>
      </w:r>
      <w:r w:rsidRPr="00D5449B">
        <w:t xml:space="preserve">cake recipe: </w:t>
      </w:r>
      <w:r w:rsidRPr="00193DC6">
        <w:rPr>
          <w:b/>
        </w:rPr>
        <w:t xml:space="preserve">Now write the words </w:t>
      </w:r>
      <w:r w:rsidRPr="005E242C">
        <w:rPr>
          <w:b/>
          <w:color w:val="FF0000"/>
        </w:rPr>
        <w:t>“</w:t>
      </w:r>
      <w:r w:rsidR="005E242C" w:rsidRPr="005E242C">
        <w:rPr>
          <w:b/>
          <w:color w:val="FF0000"/>
        </w:rPr>
        <w:t>Happy Birthday</w:t>
      </w:r>
      <w:r w:rsidRPr="005E242C">
        <w:rPr>
          <w:b/>
          <w:color w:val="FF0000"/>
        </w:rPr>
        <w:t xml:space="preserve">” </w:t>
      </w:r>
      <w:r w:rsidRPr="00193DC6">
        <w:rPr>
          <w:b/>
        </w:rPr>
        <w:t>on top of the cake in pink icing</w:t>
      </w:r>
      <w:r w:rsidRPr="00D5449B">
        <w:t xml:space="preserve">. </w:t>
      </w:r>
      <w:r w:rsidR="004A4EEE">
        <w:t>We</w:t>
      </w:r>
      <w:r>
        <w:t xml:space="preserve"> are</w:t>
      </w:r>
      <w:r w:rsidR="00C63F28">
        <w:t xml:space="preserve"> </w:t>
      </w:r>
      <w:r w:rsidRPr="00D5449B">
        <w:t>using double quote characters to mark the text that is to be drawn on the cake</w:t>
      </w:r>
      <w:r w:rsidR="004A4EEE">
        <w:t xml:space="preserve">. The recipe is not telling </w:t>
      </w:r>
      <w:r w:rsidR="004A4EEE" w:rsidRPr="00DC5C11">
        <w:rPr>
          <w:i/>
        </w:rPr>
        <w:t>you</w:t>
      </w:r>
      <w:r w:rsidR="004A4EEE">
        <w:t xml:space="preserve"> to have a </w:t>
      </w:r>
      <w:r w:rsidR="00A512A9">
        <w:t>happy birthday</w:t>
      </w:r>
      <w:r w:rsidRPr="00D5449B">
        <w:t>,</w:t>
      </w:r>
      <w:r w:rsidR="004A4EEE">
        <w:t xml:space="preserve"> it is giving you a sequence of letters that it wants you do use in the construction of the cake. </w:t>
      </w:r>
      <w:r w:rsidRPr="00D5449B">
        <w:t xml:space="preserve"> C# works in exactly the same way. </w:t>
      </w:r>
      <w:r w:rsidRPr="005E242C">
        <w:rPr>
          <w:color w:val="FF0000"/>
        </w:rPr>
        <w:t>“</w:t>
      </w:r>
      <w:r w:rsidR="00A512A9">
        <w:rPr>
          <w:color w:val="FF0000"/>
        </w:rPr>
        <w:t>Happy Birthday</w:t>
      </w:r>
      <w:r w:rsidRPr="005E242C">
        <w:rPr>
          <w:color w:val="FF0000"/>
        </w:rPr>
        <w:t xml:space="preserve">” </w:t>
      </w:r>
      <w:r w:rsidRPr="00D5449B">
        <w:t>is not part of the instructions; it is what needs to be written</w:t>
      </w:r>
      <w:r w:rsidR="004A4EEE">
        <w:t xml:space="preserve"> to the computer screen</w:t>
      </w:r>
      <w:r w:rsidRPr="00D5449B">
        <w:t xml:space="preserve">. </w:t>
      </w:r>
      <w:r>
        <w:t>Text used this way in C# programs</w:t>
      </w:r>
      <w:r w:rsidRPr="00D5449B">
        <w:t xml:space="preserve"> </w:t>
      </w:r>
      <w:r w:rsidR="00193DC6">
        <w:t>is</w:t>
      </w:r>
      <w:r w:rsidRPr="00D5449B">
        <w:t xml:space="preserve"> colored </w:t>
      </w:r>
      <w:r w:rsidRPr="005E242C">
        <w:rPr>
          <w:color w:val="FF0000"/>
        </w:rPr>
        <w:t xml:space="preserve">red </w:t>
      </w:r>
      <w:r w:rsidRPr="00D5449B">
        <w:t xml:space="preserve">in this </w:t>
      </w:r>
      <w:r w:rsidR="00193DC6">
        <w:t>book</w:t>
      </w:r>
      <w:r>
        <w:t xml:space="preserve"> and in VS</w:t>
      </w:r>
      <w:r w:rsidR="00EA676A">
        <w:t xml:space="preserve"> and </w:t>
      </w:r>
      <w:r w:rsidR="00193DC6">
        <w:t>is</w:t>
      </w:r>
      <w:r w:rsidR="00EA676A">
        <w:t xml:space="preserve"> referred to as </w:t>
      </w:r>
      <w:r w:rsidR="00193DC6">
        <w:t xml:space="preserve">a </w:t>
      </w:r>
      <w:r w:rsidR="00193DC6" w:rsidRPr="005E242C">
        <w:rPr>
          <w:color w:val="0070C0"/>
        </w:rPr>
        <w:t>string</w:t>
      </w:r>
      <w:r>
        <w:t>.</w:t>
      </w:r>
      <w:r w:rsidR="00EA676A">
        <w:t xml:space="preserve"> A </w:t>
      </w:r>
      <w:r w:rsidR="00EA676A" w:rsidRPr="004A4EEE">
        <w:rPr>
          <w:color w:val="0070C0"/>
        </w:rPr>
        <w:t xml:space="preserve">string </w:t>
      </w:r>
      <w:r w:rsidR="00EA676A">
        <w:t xml:space="preserve">is a collection of letters, </w:t>
      </w:r>
      <w:r w:rsidR="00193DC6">
        <w:t>and each one of the letters is called a</w:t>
      </w:r>
      <w:r w:rsidR="00EA676A">
        <w:t xml:space="preserve"> character.</w:t>
      </w:r>
    </w:p>
    <w:p w14:paraId="5611BE34" w14:textId="77777777" w:rsidR="004E3068" w:rsidRDefault="004E3068" w:rsidP="00A666AF">
      <w:r>
        <w:t xml:space="preserve">Please </w:t>
      </w:r>
      <w:r w:rsidR="00193DC6">
        <w:t>look at</w:t>
      </w:r>
      <w:r>
        <w:t xml:space="preserve"> the VS screen shot image below</w:t>
      </w:r>
      <w:r w:rsidR="00702C6B">
        <w:t xml:space="preserve"> where I demonstrate some </w:t>
      </w:r>
      <w:r w:rsidR="007E4F5B">
        <w:t>k</w:t>
      </w:r>
      <w:r w:rsidR="00702C6B">
        <w:t xml:space="preserve">ey words and defining some </w:t>
      </w:r>
      <w:r w:rsidR="007E4F5B">
        <w:t>variables</w:t>
      </w:r>
      <w:r w:rsidR="00702C6B">
        <w:t>.</w:t>
      </w:r>
    </w:p>
    <w:p w14:paraId="01BAA3FD" w14:textId="77777777" w:rsidR="004E3068" w:rsidRDefault="004E3068" w:rsidP="00CD2127">
      <w:pPr>
        <w:pStyle w:val="ListParagraph"/>
        <w:numPr>
          <w:ilvl w:val="0"/>
          <w:numId w:val="4"/>
        </w:numPr>
      </w:pPr>
      <w:r>
        <w:t xml:space="preserve">The words </w:t>
      </w:r>
      <w:r w:rsidRPr="004E3068">
        <w:rPr>
          <w:color w:val="0070C0"/>
        </w:rPr>
        <w:t>static</w:t>
      </w:r>
      <w:r>
        <w:t xml:space="preserve">, </w:t>
      </w:r>
      <w:r w:rsidRPr="004E3068">
        <w:rPr>
          <w:color w:val="0070C0"/>
        </w:rPr>
        <w:t>void</w:t>
      </w:r>
      <w:r>
        <w:t xml:space="preserve">, </w:t>
      </w:r>
      <w:r w:rsidRPr="004E3068">
        <w:rPr>
          <w:color w:val="0070C0"/>
        </w:rPr>
        <w:t>string</w:t>
      </w:r>
      <w:r>
        <w:t xml:space="preserve">, and </w:t>
      </w:r>
      <w:r w:rsidRPr="004E3068">
        <w:rPr>
          <w:color w:val="0070C0"/>
        </w:rPr>
        <w:t xml:space="preserve">int </w:t>
      </w:r>
      <w:r>
        <w:t>are all reserved key words. You cannot use those words for your identifiers</w:t>
      </w:r>
      <w:r w:rsidR="007E4F5B">
        <w:t xml:space="preserve"> (names)</w:t>
      </w:r>
      <w:r>
        <w:t>.</w:t>
      </w:r>
    </w:p>
    <w:p w14:paraId="7031E53E" w14:textId="77777777" w:rsidR="004E3068" w:rsidRDefault="004E3068" w:rsidP="00CD2127">
      <w:pPr>
        <w:pStyle w:val="ListParagraph"/>
        <w:numPr>
          <w:ilvl w:val="0"/>
          <w:numId w:val="4"/>
        </w:numPr>
      </w:pPr>
      <w:r>
        <w:t xml:space="preserve">The 2 code statements are contained in </w:t>
      </w:r>
      <w:r w:rsidR="00193DC6">
        <w:t xml:space="preserve">our </w:t>
      </w:r>
      <w:r>
        <w:t>one method</w:t>
      </w:r>
      <w:r w:rsidR="00EC638B">
        <w:t xml:space="preserve"> named Main, which is delimited with an opening</w:t>
      </w:r>
      <w:r w:rsidR="00EC638B" w:rsidRPr="00477BE8">
        <w:rPr>
          <w:b/>
        </w:rPr>
        <w:t xml:space="preserve"> </w:t>
      </w:r>
      <w:r w:rsidR="00477BE8" w:rsidRPr="00477BE8">
        <w:rPr>
          <w:rFonts w:ascii="Consolas" w:hAnsi="Consolas"/>
          <w:b/>
        </w:rPr>
        <w:t>{</w:t>
      </w:r>
      <w:r w:rsidR="00477BE8">
        <w:t xml:space="preserve"> </w:t>
      </w:r>
      <w:r w:rsidR="00EC638B">
        <w:t xml:space="preserve">and closing </w:t>
      </w:r>
      <w:r w:rsidR="00477BE8" w:rsidRPr="00477BE8">
        <w:rPr>
          <w:rFonts w:ascii="Consolas" w:hAnsi="Consolas"/>
          <w:b/>
        </w:rPr>
        <w:t>}</w:t>
      </w:r>
      <w:r w:rsidR="00477BE8">
        <w:t xml:space="preserve"> </w:t>
      </w:r>
      <w:r w:rsidR="00EC638B">
        <w:t>brace</w:t>
      </w:r>
      <w:r>
        <w:t xml:space="preserve">. The statement </w:t>
      </w:r>
      <w:r w:rsidR="00193DC6" w:rsidRPr="004E3068">
        <w:rPr>
          <w:color w:val="0070C0"/>
        </w:rPr>
        <w:t xml:space="preserve">int </w:t>
      </w:r>
      <w:r>
        <w:t>myAge = 42; will be the first line of code executed when this program is started</w:t>
      </w:r>
    </w:p>
    <w:p w14:paraId="45346E8A" w14:textId="77777777" w:rsidR="004E3068" w:rsidRDefault="004E3068" w:rsidP="00CD2127">
      <w:pPr>
        <w:pStyle w:val="ListParagraph"/>
        <w:numPr>
          <w:ilvl w:val="0"/>
          <w:numId w:val="4"/>
        </w:numPr>
      </w:pPr>
      <w:r>
        <w:t xml:space="preserve">I created two variables, </w:t>
      </w:r>
      <w:r w:rsidR="00477BE8">
        <w:t xml:space="preserve">and </w:t>
      </w:r>
      <w:r>
        <w:t>after declaring what kind of data they may store (an integer and a text string)</w:t>
      </w:r>
      <w:r w:rsidR="00477BE8">
        <w:t xml:space="preserve">, </w:t>
      </w:r>
      <w:r w:rsidR="00AF462C">
        <w:t>I assigned them initial values.</w:t>
      </w:r>
    </w:p>
    <w:p w14:paraId="07818E03" w14:textId="77777777" w:rsidR="004E3068" w:rsidRDefault="004E3068" w:rsidP="00A666AF">
      <w:r>
        <w:rPr>
          <w:noProof/>
        </w:rPr>
        <w:drawing>
          <wp:inline distT="0" distB="0" distL="0" distR="0" wp14:anchorId="7B3EEBD8" wp14:editId="37EAC4CA">
            <wp:extent cx="3543300" cy="1447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jpg"/>
                    <pic:cNvPicPr/>
                  </pic:nvPicPr>
                  <pic:blipFill>
                    <a:blip r:embed="rId14">
                      <a:extLst>
                        <a:ext uri="{28A0092B-C50C-407E-A947-70E740481C1C}">
                          <a14:useLocalDpi xmlns:a14="http://schemas.microsoft.com/office/drawing/2010/main" val="0"/>
                        </a:ext>
                      </a:extLst>
                    </a:blip>
                    <a:stretch>
                      <a:fillRect/>
                    </a:stretch>
                  </pic:blipFill>
                  <pic:spPr>
                    <a:xfrm>
                      <a:off x="0" y="0"/>
                      <a:ext cx="3543300" cy="1447800"/>
                    </a:xfrm>
                    <a:prstGeom prst="rect">
                      <a:avLst/>
                    </a:prstGeom>
                    <a:blipFill>
                      <a:blip r:embed="rId15"/>
                      <a:tile tx="0" ty="0" sx="100000" sy="100000" flip="none" algn="tl"/>
                    </a:blipFill>
                  </pic:spPr>
                </pic:pic>
              </a:graphicData>
            </a:graphic>
          </wp:inline>
        </w:drawing>
      </w:r>
    </w:p>
    <w:p w14:paraId="1031AF75" w14:textId="77777777" w:rsidR="004F2DA2" w:rsidRDefault="004F2DA2" w:rsidP="00A666AF"/>
    <w:p w14:paraId="5D24CEFA" w14:textId="77777777" w:rsidR="004F2DA2" w:rsidRDefault="004F2DA2" w:rsidP="004F2DA2">
      <w:pPr>
        <w:pStyle w:val="Heading2"/>
      </w:pPr>
      <w:bookmarkStart w:id="15" w:name="_Toc44348477"/>
      <w:r>
        <w:t>Check your understanding</w:t>
      </w:r>
      <w:bookmarkEnd w:id="15"/>
    </w:p>
    <w:p w14:paraId="682544DA" w14:textId="77777777" w:rsidR="00FA34C4" w:rsidRPr="00FA34C4" w:rsidRDefault="004F2DA2" w:rsidP="00FA34C4">
      <w:r w:rsidRPr="00FA34C4">
        <w:rPr>
          <w:rStyle w:val="Heading4Char"/>
          <w:b/>
          <w:i w:val="0"/>
        </w:rPr>
        <w:t>Questions 1:</w:t>
      </w:r>
      <w:r w:rsidRPr="004F2DA2">
        <w:t xml:space="preserve"> </w:t>
      </w:r>
      <w:r w:rsidR="004B1F60">
        <w:t xml:space="preserve"> </w:t>
      </w:r>
      <w:r w:rsidR="00FA34C4" w:rsidRPr="00FA34C4">
        <w:t>Are we learning to write application software or system software?</w:t>
      </w:r>
      <w:r w:rsidR="00FA34C4">
        <w:t xml:space="preserve">  _______________</w:t>
      </w:r>
    </w:p>
    <w:p w14:paraId="78CF5EF2" w14:textId="77777777" w:rsidR="00FA34C4" w:rsidRPr="00FA34C4" w:rsidRDefault="00FA34C4" w:rsidP="00FA34C4"/>
    <w:p w14:paraId="467A5E81" w14:textId="77777777" w:rsidR="00FA34C4" w:rsidRPr="00FA34C4" w:rsidRDefault="004B1F60" w:rsidP="00FA34C4">
      <w:r>
        <w:rPr>
          <w:rStyle w:val="Heading4Char"/>
          <w:b/>
          <w:i w:val="0"/>
        </w:rPr>
        <w:t>Questions 2</w:t>
      </w:r>
      <w:r w:rsidR="00FA34C4" w:rsidRPr="00FA34C4">
        <w:rPr>
          <w:rStyle w:val="Heading4Char"/>
          <w:b/>
          <w:i w:val="0"/>
        </w:rPr>
        <w:t>:</w:t>
      </w:r>
      <w:r w:rsidR="00FA34C4" w:rsidRPr="004F2DA2">
        <w:t xml:space="preserve"> </w:t>
      </w:r>
      <w:r>
        <w:t xml:space="preserve"> </w:t>
      </w:r>
      <w:r w:rsidR="00FA34C4" w:rsidRPr="00FA34C4">
        <w:t>Before starting to write code, you must fully understand what the code should do, document it, and get the customer to agree with your document. This type of document is called a ____________ document.</w:t>
      </w:r>
    </w:p>
    <w:p w14:paraId="5F88469D" w14:textId="77777777" w:rsidR="00FA34C4" w:rsidRPr="00FA34C4" w:rsidRDefault="00FA34C4" w:rsidP="00FA34C4"/>
    <w:p w14:paraId="0A09E761" w14:textId="77777777" w:rsidR="00FA34C4" w:rsidRPr="00FA34C4" w:rsidRDefault="004B1F60" w:rsidP="00FA34C4">
      <w:r>
        <w:rPr>
          <w:rStyle w:val="Heading4Char"/>
          <w:b/>
          <w:i w:val="0"/>
        </w:rPr>
        <w:t>Questions 3</w:t>
      </w:r>
      <w:r w:rsidR="00FA34C4" w:rsidRPr="00FA34C4">
        <w:rPr>
          <w:rStyle w:val="Heading4Char"/>
          <w:b/>
          <w:i w:val="0"/>
        </w:rPr>
        <w:t>:</w:t>
      </w:r>
      <w:r>
        <w:rPr>
          <w:rStyle w:val="Heading4Char"/>
          <w:b/>
          <w:i w:val="0"/>
        </w:rPr>
        <w:t xml:space="preserve"> </w:t>
      </w:r>
      <w:r w:rsidR="00FA34C4" w:rsidRPr="004F2DA2">
        <w:t xml:space="preserve"> </w:t>
      </w:r>
      <w:r w:rsidR="00FA34C4" w:rsidRPr="00FA34C4">
        <w:t>A named location in memory where a value is held while the program runs is called a ___________.</w:t>
      </w:r>
    </w:p>
    <w:p w14:paraId="38FE2EC2" w14:textId="77777777" w:rsidR="00FA34C4" w:rsidRPr="00FA34C4" w:rsidRDefault="00FA34C4" w:rsidP="00FA34C4"/>
    <w:p w14:paraId="0A549D00" w14:textId="77777777" w:rsidR="00FA34C4" w:rsidRPr="00FA34C4" w:rsidRDefault="004B1F60" w:rsidP="00FA34C4">
      <w:r>
        <w:rPr>
          <w:rStyle w:val="Heading4Char"/>
          <w:b/>
          <w:i w:val="0"/>
        </w:rPr>
        <w:lastRenderedPageBreak/>
        <w:t>Questions 4</w:t>
      </w:r>
      <w:r w:rsidR="00FA34C4" w:rsidRPr="00FA34C4">
        <w:rPr>
          <w:rStyle w:val="Heading4Char"/>
          <w:b/>
          <w:i w:val="0"/>
        </w:rPr>
        <w:t>:</w:t>
      </w:r>
      <w:r w:rsidR="00FA34C4" w:rsidRPr="004F2DA2">
        <w:t xml:space="preserve"> </w:t>
      </w:r>
      <w:r>
        <w:t xml:space="preserve"> </w:t>
      </w:r>
      <w:r w:rsidR="00FA34C4" w:rsidRPr="00FA34C4">
        <w:t>We covered t</w:t>
      </w:r>
      <w:r w:rsidR="00CE7F14">
        <w:t>w</w:t>
      </w:r>
      <w:r w:rsidR="00FA34C4" w:rsidRPr="00FA34C4">
        <w:t xml:space="preserve">o </w:t>
      </w:r>
      <w:r w:rsidRPr="00FA34C4">
        <w:t>structures</w:t>
      </w:r>
      <w:r w:rsidR="00FA34C4" w:rsidRPr="00FA34C4">
        <w:t xml:space="preserve"> that hold </w:t>
      </w:r>
      <w:r w:rsidRPr="00FA34C4">
        <w:t>chunks</w:t>
      </w:r>
      <w:r w:rsidR="00FA34C4" w:rsidRPr="00FA34C4">
        <w:t xml:space="preserve"> of code. They are called a ___________ and a _____________. The latter one is a subdivision </w:t>
      </w:r>
      <w:r>
        <w:t xml:space="preserve">of the former, so </w:t>
      </w:r>
      <w:r w:rsidR="00FA34C4" w:rsidRPr="00FA34C4">
        <w:t xml:space="preserve">it is </w:t>
      </w:r>
      <w:r w:rsidRPr="00FA34C4">
        <w:t>always</w:t>
      </w:r>
      <w:r w:rsidR="00FA34C4" w:rsidRPr="00FA34C4">
        <w:t xml:space="preserve"> found inside of the former.</w:t>
      </w:r>
    </w:p>
    <w:p w14:paraId="6B17B847" w14:textId="77777777" w:rsidR="00FA34C4" w:rsidRPr="00FA34C4" w:rsidRDefault="00FA34C4" w:rsidP="00FA34C4"/>
    <w:p w14:paraId="08056D3D" w14:textId="1D44BA67" w:rsidR="00FA34C4" w:rsidRPr="00FA34C4" w:rsidRDefault="004B1F60" w:rsidP="00FA34C4">
      <w:r>
        <w:rPr>
          <w:rStyle w:val="Heading4Char"/>
          <w:b/>
          <w:i w:val="0"/>
        </w:rPr>
        <w:t>Questions 5</w:t>
      </w:r>
      <w:r w:rsidR="00FA34C4" w:rsidRPr="00FA34C4">
        <w:rPr>
          <w:rStyle w:val="Heading4Char"/>
          <w:b/>
          <w:i w:val="0"/>
        </w:rPr>
        <w:t>:</w:t>
      </w:r>
      <w:r w:rsidR="00FA34C4" w:rsidRPr="004F2DA2">
        <w:t xml:space="preserve"> </w:t>
      </w:r>
      <w:r>
        <w:t xml:space="preserve"> </w:t>
      </w:r>
      <w:r w:rsidR="00FA34C4" w:rsidRPr="00FA34C4">
        <w:t xml:space="preserve">If we want to use methods that </w:t>
      </w:r>
      <w:r w:rsidR="00A512A9">
        <w:t>are found</w:t>
      </w:r>
      <w:r w:rsidR="00FA34C4" w:rsidRPr="00FA34C4">
        <w:t xml:space="preserve"> in .NET classes, we have to a</w:t>
      </w:r>
      <w:r>
        <w:t>dd</w:t>
      </w:r>
      <w:r w:rsidR="00FA34C4" w:rsidRPr="00FA34C4">
        <w:t xml:space="preserve"> what kind of statement at the top of the program?  ________________</w:t>
      </w:r>
    </w:p>
    <w:p w14:paraId="533C70EF" w14:textId="77777777" w:rsidR="00FA34C4" w:rsidRPr="00FA34C4" w:rsidRDefault="00FA34C4" w:rsidP="00FA34C4"/>
    <w:p w14:paraId="50C56E5E" w14:textId="77777777" w:rsidR="00FA34C4" w:rsidRPr="00FA34C4" w:rsidRDefault="004B1F60" w:rsidP="00FA34C4">
      <w:r>
        <w:rPr>
          <w:rStyle w:val="Heading4Char"/>
          <w:b/>
          <w:i w:val="0"/>
        </w:rPr>
        <w:t>Questions 6</w:t>
      </w:r>
      <w:r w:rsidR="00FA34C4" w:rsidRPr="00FA34C4">
        <w:rPr>
          <w:rStyle w:val="Heading4Char"/>
          <w:b/>
          <w:i w:val="0"/>
        </w:rPr>
        <w:t>:</w:t>
      </w:r>
      <w:r>
        <w:rPr>
          <w:rStyle w:val="Heading4Char"/>
          <w:b/>
          <w:i w:val="0"/>
        </w:rPr>
        <w:t xml:space="preserve"> </w:t>
      </w:r>
      <w:r w:rsidR="00FA34C4" w:rsidRPr="004F2DA2">
        <w:t xml:space="preserve"> </w:t>
      </w:r>
      <w:r w:rsidR="00FA34C4" w:rsidRPr="00FA34C4">
        <w:t>What is the difference between a class and an object?</w:t>
      </w:r>
    </w:p>
    <w:p w14:paraId="4127FB6B" w14:textId="77777777" w:rsidR="00FA34C4" w:rsidRPr="00FA34C4" w:rsidRDefault="00FA34C4" w:rsidP="00FA34C4"/>
    <w:p w14:paraId="35E50799" w14:textId="77777777" w:rsidR="004F2DA2" w:rsidRPr="004F2DA2" w:rsidRDefault="004B1F60" w:rsidP="00FA34C4">
      <w:pPr>
        <w:rPr>
          <w:i/>
        </w:rPr>
      </w:pPr>
      <w:r>
        <w:rPr>
          <w:rStyle w:val="Heading4Char"/>
          <w:b/>
          <w:i w:val="0"/>
        </w:rPr>
        <w:t xml:space="preserve">Questions 7: </w:t>
      </w:r>
      <w:r w:rsidR="00FA34C4" w:rsidRPr="004F2DA2">
        <w:t xml:space="preserve"> </w:t>
      </w:r>
      <w:r w:rsidR="00FA34C4" w:rsidRPr="00FA34C4">
        <w:t xml:space="preserve">Name 2 reserved C# words that we cannot use as names for our </w:t>
      </w:r>
      <w:r w:rsidR="00CE7F14" w:rsidRPr="00FA34C4">
        <w:t>variables</w:t>
      </w:r>
      <w:r w:rsidR="00FA34C4" w:rsidRPr="00FA34C4">
        <w:t xml:space="preserve">.  _____________    </w:t>
      </w:r>
      <w:r>
        <w:t xml:space="preserve">and </w:t>
      </w:r>
      <w:r w:rsidR="00FA34C4" w:rsidRPr="00FA34C4">
        <w:t>___________________</w:t>
      </w:r>
    </w:p>
    <w:p w14:paraId="2E613640" w14:textId="77777777" w:rsidR="00D72565" w:rsidRDefault="00D72565" w:rsidP="00FA34C4"/>
    <w:p w14:paraId="626AFB88" w14:textId="77777777" w:rsidR="00EC638B" w:rsidRDefault="00EC638B">
      <w:r>
        <w:br w:type="page"/>
      </w:r>
    </w:p>
    <w:p w14:paraId="3D4078C8" w14:textId="6286E80A" w:rsidR="002A28AF" w:rsidRDefault="002A28AF" w:rsidP="002A28AF">
      <w:pPr>
        <w:pStyle w:val="Heading1"/>
      </w:pPr>
      <w:bookmarkStart w:id="16" w:name="_Toc44348478"/>
      <w:r>
        <w:lastRenderedPageBreak/>
        <w:t>Chapter 2</w:t>
      </w:r>
      <w:r w:rsidR="00B809CB">
        <w:t xml:space="preserve"> – </w:t>
      </w:r>
      <w:r w:rsidR="00BB681A">
        <w:t>Integrated Development Environment</w:t>
      </w:r>
      <w:bookmarkEnd w:id="16"/>
    </w:p>
    <w:p w14:paraId="6C80C489" w14:textId="77777777" w:rsidR="00657563" w:rsidRPr="00657563" w:rsidRDefault="00657563" w:rsidP="00657563"/>
    <w:p w14:paraId="447F9FF5" w14:textId="101F2E16" w:rsidR="00B91ED7" w:rsidRPr="00B91ED7" w:rsidRDefault="00B91ED7" w:rsidP="00B91ED7">
      <w:r>
        <w:rPr>
          <w:noProof/>
        </w:rPr>
        <w:drawing>
          <wp:inline distT="0" distB="0" distL="0" distR="0" wp14:anchorId="1737AD3B" wp14:editId="2F28D51C">
            <wp:extent cx="6858000" cy="48780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jpg"/>
                    <pic:cNvPicPr/>
                  </pic:nvPicPr>
                  <pic:blipFill>
                    <a:blip r:embed="rId16">
                      <a:extLst>
                        <a:ext uri="{28A0092B-C50C-407E-A947-70E740481C1C}">
                          <a14:useLocalDpi xmlns:a14="http://schemas.microsoft.com/office/drawing/2010/main" val="0"/>
                        </a:ext>
                      </a:extLst>
                    </a:blip>
                    <a:stretch>
                      <a:fillRect/>
                    </a:stretch>
                  </pic:blipFill>
                  <pic:spPr>
                    <a:xfrm>
                      <a:off x="0" y="0"/>
                      <a:ext cx="6858000" cy="4878070"/>
                    </a:xfrm>
                    <a:prstGeom prst="rect">
                      <a:avLst/>
                    </a:prstGeom>
                  </pic:spPr>
                </pic:pic>
              </a:graphicData>
            </a:graphic>
          </wp:inline>
        </w:drawing>
      </w:r>
    </w:p>
    <w:p w14:paraId="6D666B78" w14:textId="3EC6B7FC" w:rsidR="002A28AF" w:rsidRDefault="00BB681A" w:rsidP="002A28AF">
      <w:r>
        <w:t xml:space="preserve">As mentioned in Chapter 1, this book assumes you will be using the </w:t>
      </w:r>
      <w:r w:rsidRPr="000D6DA0">
        <w:rPr>
          <w:b/>
        </w:rPr>
        <w:t>Visual Studio</w:t>
      </w:r>
      <w:r>
        <w:t xml:space="preserve"> IDE (Integrated Development </w:t>
      </w:r>
      <w:r w:rsidR="00BE20CF">
        <w:t>Environment</w:t>
      </w:r>
      <w:r>
        <w:t xml:space="preserve">). This is a sophisticated editor, henceforth just called </w:t>
      </w:r>
      <w:r w:rsidRPr="000D6DA0">
        <w:rPr>
          <w:b/>
        </w:rPr>
        <w:t>VS</w:t>
      </w:r>
      <w:r>
        <w:t>, that understands the C# language and provides considerable help as we write and debug our code. As we learn the C# language, we will write code to demonstrate how it works in VS. This chapter is focused on getting you started with VS.</w:t>
      </w:r>
      <w:r w:rsidR="000C5A29">
        <w:t xml:space="preserve"> </w:t>
      </w:r>
      <w:r w:rsidR="007E4F5B">
        <w:t xml:space="preserve"> It is best that you</w:t>
      </w:r>
      <w:r w:rsidR="00DC62E6">
        <w:t xml:space="preserve"> open VS when you study from this</w:t>
      </w:r>
      <w:r w:rsidR="007E4F5B">
        <w:t xml:space="preserve"> </w:t>
      </w:r>
      <w:r w:rsidR="009F1D8D">
        <w:t>book and</w:t>
      </w:r>
      <w:r w:rsidR="00F209C6">
        <w:t xml:space="preserve"> cut and paste </w:t>
      </w:r>
      <w:r w:rsidR="00B91ED7">
        <w:t xml:space="preserve">the code </w:t>
      </w:r>
      <w:r w:rsidR="00F209C6">
        <w:t>and then try</w:t>
      </w:r>
      <w:r w:rsidR="007E4F5B">
        <w:t xml:space="preserve"> the code statements f</w:t>
      </w:r>
      <w:r w:rsidR="00F209C6">
        <w:t>ound in this</w:t>
      </w:r>
      <w:r w:rsidR="007E4F5B">
        <w:t xml:space="preserve"> book.</w:t>
      </w:r>
    </w:p>
    <w:p w14:paraId="0D35BA21" w14:textId="77BB4D5C" w:rsidR="00AA3DC2" w:rsidRDefault="00BB681A" w:rsidP="002A28AF">
      <w:r>
        <w:t>Microsoft offers several versions of VS, most of which cost money, but the version we will use is free.</w:t>
      </w:r>
      <w:r w:rsidR="007E4F5B">
        <w:t xml:space="preserve"> Even though it is free it is still a highly functional version.</w:t>
      </w:r>
      <w:r>
        <w:t xml:space="preserve">  Search the web for “</w:t>
      </w:r>
      <w:r w:rsidR="00AA65C2">
        <w:t>visual studio 2019</w:t>
      </w:r>
      <w:r w:rsidRPr="00BB681A">
        <w:t xml:space="preserve"> community download</w:t>
      </w:r>
      <w:r>
        <w:t xml:space="preserve">”.  </w:t>
      </w:r>
      <w:r w:rsidR="00AA3DC2">
        <w:t>Make sure you use the Windows version, not the MacOS version. Students can maybe, possibly</w:t>
      </w:r>
      <w:r w:rsidR="00AA65C2">
        <w:t>,</w:t>
      </w:r>
      <w:r w:rsidR="00AA3DC2">
        <w:t xml:space="preserve"> get through this course using a Mac and the MacOS version of Visual Studio, but it is more difficult as the screens won’t match, and if you get stuck, it’s hard for me to help you.</w:t>
      </w:r>
    </w:p>
    <w:p w14:paraId="61324E3E" w14:textId="77777777" w:rsidR="00BB681A" w:rsidRDefault="00BB681A" w:rsidP="002A28AF">
      <w:r>
        <w:t>This site</w:t>
      </w:r>
      <w:r w:rsidR="007E4F5B">
        <w:t xml:space="preserve"> link below</w:t>
      </w:r>
      <w:r>
        <w:t xml:space="preserve"> is the correct one at the time of this writing</w:t>
      </w:r>
      <w:r w:rsidR="00921916">
        <w:t xml:space="preserve"> to get Visual Studio Community</w:t>
      </w:r>
      <w:r>
        <w:t>:</w:t>
      </w:r>
    </w:p>
    <w:p w14:paraId="61F07A96" w14:textId="77777777" w:rsidR="00BB681A" w:rsidRDefault="00657563" w:rsidP="002A28AF">
      <w:hyperlink r:id="rId17" w:history="1">
        <w:r w:rsidR="00BB681A" w:rsidRPr="00221235">
          <w:rPr>
            <w:rStyle w:val="Hyperlink"/>
          </w:rPr>
          <w:t>https://www.visualstudio.com/vs/community/</w:t>
        </w:r>
      </w:hyperlink>
    </w:p>
    <w:p w14:paraId="619BB311" w14:textId="77777777" w:rsidR="00BB681A" w:rsidRDefault="00AA65C2" w:rsidP="002A28AF">
      <w:r>
        <w:t>For my classes, I provide a PowerPoint showing each step in the process of installing Visual Studio.</w:t>
      </w:r>
    </w:p>
    <w:p w14:paraId="7183B182" w14:textId="6ED0B51C" w:rsidR="004467D4" w:rsidRDefault="00AA65C2" w:rsidP="009F1D8D">
      <w:r>
        <w:lastRenderedPageBreak/>
        <w:t>As you</w:t>
      </w:r>
      <w:r w:rsidR="004467D4">
        <w:t xml:space="preserve"> install it, VS wants you to log in with a Microsoft account. This is not required</w:t>
      </w:r>
      <w:r w:rsidR="00667F5A">
        <w:t>, and</w:t>
      </w:r>
      <w:r w:rsidR="009D565B">
        <w:t xml:space="preserve"> you </w:t>
      </w:r>
      <w:r w:rsidR="00DC62E6">
        <w:t>might</w:t>
      </w:r>
      <w:r w:rsidR="009D565B">
        <w:t xml:space="preserve"> get through the course</w:t>
      </w:r>
      <w:r w:rsidR="00667F5A">
        <w:t xml:space="preserve"> without</w:t>
      </w:r>
      <w:r w:rsidR="009D565B">
        <w:t xml:space="preserve"> doing that</w:t>
      </w:r>
      <w:r w:rsidR="00667F5A">
        <w:t xml:space="preserve">.  </w:t>
      </w:r>
      <w:r w:rsidR="009F1D8D">
        <w:t>However,</w:t>
      </w:r>
      <w:r w:rsidR="00667F5A">
        <w:t xml:space="preserve"> </w:t>
      </w:r>
      <w:r w:rsidR="004467D4">
        <w:t>I highly recommend it</w:t>
      </w:r>
      <w:r w:rsidR="00B91ED7">
        <w:t>,</w:t>
      </w:r>
      <w:r w:rsidR="009F1D8D">
        <w:t xml:space="preserve"> as after some period of months, it will not let you continue to use the product without creating a Microsoft account (or using one if you already have one).</w:t>
      </w:r>
    </w:p>
    <w:p w14:paraId="1E295C93" w14:textId="7FED3361" w:rsidR="004467D4" w:rsidRDefault="00AA65C2">
      <w:r>
        <w:t>If you succeed following the PowerPoint to install Visual Studio</w:t>
      </w:r>
      <w:r w:rsidR="00921916">
        <w:t xml:space="preserve"> and starting your first project</w:t>
      </w:r>
      <w:r>
        <w:t xml:space="preserve">, </w:t>
      </w:r>
      <w:r w:rsidR="00243261">
        <w:t>you will see the normal “Project Screen”. You will be spending much time in this view. The large left window is an editor window, where you edit which ever file you have selected from the right window, which is the Solution Explorer window.  Your C# code will always be entered</w:t>
      </w:r>
      <w:r w:rsidR="00DC62E6">
        <w:t xml:space="preserve"> and saved</w:t>
      </w:r>
      <w:r w:rsidR="00243261">
        <w:t xml:space="preserve"> into </w:t>
      </w:r>
      <w:r w:rsidR="00DC62E6">
        <w:t>a</w:t>
      </w:r>
      <w:r w:rsidR="00243261">
        <w:t xml:space="preserve"> file </w:t>
      </w:r>
      <w:r w:rsidR="0071788A">
        <w:t xml:space="preserve">within the solution folder </w:t>
      </w:r>
      <w:r w:rsidR="00243261">
        <w:t>called Program.cs.</w:t>
      </w:r>
      <w:r>
        <w:t xml:space="preserve">  Do not rename that file</w:t>
      </w:r>
      <w:r w:rsidR="00921916">
        <w:t xml:space="preserve"> or any other file or folder names shown in this upper right hand Solution Explorer Window</w:t>
      </w:r>
      <w:r>
        <w:t>.</w:t>
      </w:r>
    </w:p>
    <w:p w14:paraId="33D1321E" w14:textId="28DF6E9B" w:rsidR="00243261" w:rsidRDefault="00AA65C2">
      <w:r>
        <w:t xml:space="preserve">What you see </w:t>
      </w:r>
      <w:r w:rsidR="00243261">
        <w:t xml:space="preserve">is a complete </w:t>
      </w:r>
      <w:r w:rsidR="009D565B">
        <w:t xml:space="preserve">C# </w:t>
      </w:r>
      <w:r w:rsidR="00243261">
        <w:t xml:space="preserve">program that VS created for you.  </w:t>
      </w:r>
      <w:r>
        <w:t>I</w:t>
      </w:r>
      <w:r w:rsidR="00243261">
        <w:t xml:space="preserve">nside of the </w:t>
      </w:r>
      <w:r w:rsidR="009D565B" w:rsidRPr="004244D3">
        <w:rPr>
          <w:rFonts w:ascii="Consolas" w:hAnsi="Consolas" w:cs="Consolas"/>
          <w:color w:val="0000FF"/>
          <w:szCs w:val="19"/>
        </w:rPr>
        <w:t>class</w:t>
      </w:r>
      <w:r w:rsidR="009D565B" w:rsidRPr="004244D3">
        <w:rPr>
          <w:rFonts w:ascii="Consolas" w:hAnsi="Consolas" w:cs="Consolas"/>
          <w:color w:val="000000"/>
          <w:szCs w:val="19"/>
        </w:rPr>
        <w:t xml:space="preserve"> </w:t>
      </w:r>
      <w:r w:rsidR="009D565B" w:rsidRPr="004244D3">
        <w:rPr>
          <w:rFonts w:ascii="Consolas" w:hAnsi="Consolas" w:cs="Consolas"/>
          <w:color w:val="2B91AF"/>
          <w:szCs w:val="19"/>
        </w:rPr>
        <w:t>Program</w:t>
      </w:r>
      <w:r w:rsidR="00243261">
        <w:t xml:space="preserve">, is a method definition called </w:t>
      </w:r>
      <w:r w:rsidR="00F442BF" w:rsidRPr="00F442BF">
        <w:rPr>
          <w:rFonts w:ascii="Consolas" w:hAnsi="Consolas" w:cs="Consolas"/>
          <w:b/>
          <w:color w:val="000000"/>
          <w:szCs w:val="19"/>
        </w:rPr>
        <w:t>Main</w:t>
      </w:r>
      <w:r w:rsidR="00243261">
        <w:t xml:space="preserve">.  We can ignore the words </w:t>
      </w:r>
      <w:r w:rsidR="00F442BF" w:rsidRPr="00F442BF">
        <w:rPr>
          <w:rFonts w:ascii="Consolas" w:hAnsi="Consolas" w:cs="Consolas"/>
          <w:color w:val="0000FF"/>
          <w:szCs w:val="19"/>
        </w:rPr>
        <w:t>static</w:t>
      </w:r>
      <w:r w:rsidR="00F442BF" w:rsidRPr="00F442BF">
        <w:rPr>
          <w:rFonts w:ascii="Consolas" w:hAnsi="Consolas" w:cs="Consolas"/>
          <w:color w:val="000000"/>
          <w:szCs w:val="19"/>
        </w:rPr>
        <w:t xml:space="preserve"> </w:t>
      </w:r>
      <w:r w:rsidR="00F442BF" w:rsidRPr="00F442BF">
        <w:rPr>
          <w:rFonts w:ascii="Consolas" w:hAnsi="Consolas" w:cs="Consolas"/>
          <w:color w:val="0000FF"/>
          <w:szCs w:val="19"/>
        </w:rPr>
        <w:t>void</w:t>
      </w:r>
      <w:r w:rsidR="00243261">
        <w:t>, and (</w:t>
      </w:r>
      <w:r w:rsidR="00F442BF" w:rsidRPr="00F442BF">
        <w:rPr>
          <w:rFonts w:ascii="Consolas" w:hAnsi="Consolas" w:cs="Consolas"/>
          <w:color w:val="0000FF"/>
          <w:szCs w:val="19"/>
        </w:rPr>
        <w:t>string</w:t>
      </w:r>
      <w:r w:rsidR="00F442BF" w:rsidRPr="00F442BF">
        <w:rPr>
          <w:rFonts w:ascii="Consolas" w:hAnsi="Consolas" w:cs="Consolas"/>
          <w:color w:val="000000"/>
          <w:szCs w:val="19"/>
        </w:rPr>
        <w:t>[] args</w:t>
      </w:r>
      <w:r w:rsidR="00243261">
        <w:t xml:space="preserve">) for now.  The important thing is there is a method named </w:t>
      </w:r>
      <w:r w:rsidR="00F442BF" w:rsidRPr="00F442BF">
        <w:rPr>
          <w:rFonts w:ascii="Consolas" w:hAnsi="Consolas" w:cs="Consolas"/>
          <w:b/>
          <w:color w:val="000000"/>
          <w:szCs w:val="19"/>
        </w:rPr>
        <w:t>Main</w:t>
      </w:r>
      <w:r w:rsidR="00243261">
        <w:t xml:space="preserve">.  When you want to run your project, the system will always look for the </w:t>
      </w:r>
      <w:r w:rsidR="00243261" w:rsidRPr="00AA65C2">
        <w:rPr>
          <w:b/>
        </w:rPr>
        <w:t>Main</w:t>
      </w:r>
      <w:r w:rsidR="00243261">
        <w:t xml:space="preserve"> method inside of a </w:t>
      </w:r>
      <w:r w:rsidR="004244D3" w:rsidRPr="004244D3">
        <w:rPr>
          <w:rFonts w:ascii="Consolas" w:hAnsi="Consolas" w:cs="Consolas"/>
          <w:color w:val="0000FF"/>
          <w:szCs w:val="19"/>
        </w:rPr>
        <w:t>class</w:t>
      </w:r>
      <w:r w:rsidR="004244D3" w:rsidRPr="004244D3">
        <w:rPr>
          <w:rFonts w:ascii="Consolas" w:hAnsi="Consolas" w:cs="Consolas"/>
          <w:color w:val="000000"/>
          <w:szCs w:val="19"/>
        </w:rPr>
        <w:t xml:space="preserve"> </w:t>
      </w:r>
      <w:r w:rsidR="004244D3" w:rsidRPr="004244D3">
        <w:rPr>
          <w:rFonts w:ascii="Consolas" w:hAnsi="Consolas" w:cs="Consolas"/>
          <w:color w:val="2B91AF"/>
          <w:szCs w:val="19"/>
        </w:rPr>
        <w:t>Program</w:t>
      </w:r>
      <w:r w:rsidR="004244D3" w:rsidRPr="004244D3">
        <w:rPr>
          <w:sz w:val="28"/>
        </w:rPr>
        <w:t xml:space="preserve"> </w:t>
      </w:r>
      <w:r w:rsidR="00243261">
        <w:t>as the correct location to start running your program.</w:t>
      </w:r>
      <w:r w:rsidR="00F442BF">
        <w:t xml:space="preserve"> As VS </w:t>
      </w:r>
      <w:r w:rsidR="00DA29FA">
        <w:t>created</w:t>
      </w:r>
      <w:r w:rsidR="00F442BF">
        <w:t xml:space="preserve"> this for you, there are no instructions inside of </w:t>
      </w:r>
      <w:r w:rsidR="004244D3" w:rsidRPr="00F442BF">
        <w:rPr>
          <w:rFonts w:ascii="Consolas" w:hAnsi="Consolas" w:cs="Consolas"/>
          <w:b/>
          <w:color w:val="000000"/>
          <w:szCs w:val="19"/>
        </w:rPr>
        <w:t>Main</w:t>
      </w:r>
      <w:r w:rsidR="00F442BF">
        <w:t xml:space="preserve">.  The program is runnable, it just won’t do anything.  So </w:t>
      </w:r>
      <w:r w:rsidR="00374C12">
        <w:t xml:space="preserve">remove the line that writes out “hello world” and </w:t>
      </w:r>
      <w:r w:rsidR="00F442BF">
        <w:t>add some  C# code to try it.</w:t>
      </w:r>
    </w:p>
    <w:p w14:paraId="7B7C8402" w14:textId="77777777" w:rsidR="00F4456F" w:rsidRDefault="00F4456F" w:rsidP="00F4456F">
      <w:pPr>
        <w:autoSpaceDE w:val="0"/>
        <w:autoSpaceDN w:val="0"/>
        <w:adjustRightInd w:val="0"/>
        <w:spacing w:before="0" w:after="0" w:line="240" w:lineRule="auto"/>
        <w:ind w:left="720"/>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"My first program"</w:t>
      </w:r>
      <w:r>
        <w:rPr>
          <w:rFonts w:ascii="Consolas" w:hAnsi="Consolas" w:cs="Consolas"/>
          <w:color w:val="000000"/>
          <w:sz w:val="19"/>
          <w:szCs w:val="19"/>
        </w:rPr>
        <w:t>);</w:t>
      </w:r>
    </w:p>
    <w:p w14:paraId="72E13C21" w14:textId="77777777" w:rsidR="00F4456F" w:rsidRDefault="00F4456F" w:rsidP="00F4456F">
      <w:pPr>
        <w:autoSpaceDE w:val="0"/>
        <w:autoSpaceDN w:val="0"/>
        <w:adjustRightInd w:val="0"/>
        <w:spacing w:before="0" w:after="0" w:line="240" w:lineRule="auto"/>
        <w:ind w:left="720"/>
        <w:rPr>
          <w:rFonts w:ascii="Consolas" w:hAnsi="Consolas" w:cs="Consolas"/>
          <w:color w:val="000000"/>
          <w:sz w:val="19"/>
          <w:szCs w:val="19"/>
        </w:rPr>
      </w:pPr>
      <w:r>
        <w:rPr>
          <w:rFonts w:ascii="Consolas" w:hAnsi="Consolas" w:cs="Consolas"/>
          <w:color w:val="000000"/>
          <w:sz w:val="19"/>
          <w:szCs w:val="19"/>
        </w:rPr>
        <w:t>Console.WriteLine(DateTime.Now);</w:t>
      </w:r>
    </w:p>
    <w:p w14:paraId="45CCC47C" w14:textId="77777777" w:rsidR="004467D4" w:rsidRDefault="00F4456F" w:rsidP="00F4456F">
      <w:pPr>
        <w:ind w:left="720"/>
      </w:pPr>
      <w:r>
        <w:rPr>
          <w:rFonts w:ascii="Consolas" w:hAnsi="Consolas" w:cs="Consolas"/>
          <w:color w:val="000000"/>
          <w:sz w:val="19"/>
          <w:szCs w:val="19"/>
        </w:rPr>
        <w:t>Console.ReadLine();</w:t>
      </w:r>
    </w:p>
    <w:p w14:paraId="5B9AA4AF" w14:textId="77777777" w:rsidR="004467D4" w:rsidRDefault="00AA65C2">
      <w:r>
        <w:t>After you t</w:t>
      </w:r>
      <w:r w:rsidR="00F442BF">
        <w:t>ype in</w:t>
      </w:r>
      <w:r>
        <w:t xml:space="preserve"> the 3 lines of code, read this:</w:t>
      </w:r>
    </w:p>
    <w:p w14:paraId="56ACAD08" w14:textId="62F6CB90" w:rsidR="004467D4" w:rsidRDefault="004244D3">
      <w:r>
        <w:rPr>
          <w:rFonts w:ascii="Consolas" w:hAnsi="Consolas" w:cs="Consolas"/>
          <w:color w:val="2B91AF"/>
          <w:szCs w:val="19"/>
        </w:rPr>
        <w:t>Console</w:t>
      </w:r>
      <w:r w:rsidRPr="004244D3">
        <w:t xml:space="preserve">.WriteLine </w:t>
      </w:r>
      <w:r w:rsidR="00F442BF">
        <w:t>(</w:t>
      </w:r>
      <w:r w:rsidR="00F442BF" w:rsidRPr="00F442BF">
        <w:rPr>
          <w:i/>
        </w:rPr>
        <w:t>some string</w:t>
      </w:r>
      <w:r w:rsidR="00F442BF">
        <w:t xml:space="preserve">) is using a library method named WriteLine in another class named </w:t>
      </w:r>
      <w:r>
        <w:rPr>
          <w:rFonts w:ascii="Consolas" w:hAnsi="Consolas" w:cs="Consolas"/>
          <w:color w:val="2B91AF"/>
          <w:szCs w:val="19"/>
        </w:rPr>
        <w:t>Console</w:t>
      </w:r>
      <w:r w:rsidR="00F442BF">
        <w:t xml:space="preserve">. This method will write out to a “console window” whatever string is inside of the parentheses.  So the first line will cause the words “My first program” to be written to this console window.  The next line uses another library method in the class called </w:t>
      </w:r>
      <w:r>
        <w:rPr>
          <w:rFonts w:ascii="Consolas" w:hAnsi="Consolas" w:cs="Consolas"/>
          <w:color w:val="2B91AF"/>
          <w:szCs w:val="19"/>
        </w:rPr>
        <w:t>DateTime</w:t>
      </w:r>
      <w:r>
        <w:t xml:space="preserve"> </w:t>
      </w:r>
      <w:r w:rsidR="00F442BF">
        <w:t>to get the current time, and then the WriteLine method writes that value out to the console. The third line will wait until the user pushes the Enter button on the key board before proceeding.  After that, the program is over and the console window will close.</w:t>
      </w:r>
      <w:r>
        <w:t xml:space="preserve">  After you </w:t>
      </w:r>
      <w:r w:rsidR="00116E71">
        <w:t>type in</w:t>
      </w:r>
      <w:r>
        <w:t xml:space="preserve"> those 3 lines of code and click on the green arrow “start”, the console window will open as shown below. Of course your date and time will be </w:t>
      </w:r>
      <w:r w:rsidR="000C5A29">
        <w:t>different</w:t>
      </w:r>
      <w:r>
        <w:t>.</w:t>
      </w:r>
    </w:p>
    <w:p w14:paraId="3976F57B" w14:textId="77777777" w:rsidR="004467D4" w:rsidRDefault="004467D4"/>
    <w:p w14:paraId="23B446E7" w14:textId="77777777" w:rsidR="004467D4" w:rsidRDefault="004467D4">
      <w:r>
        <w:rPr>
          <w:noProof/>
        </w:rPr>
        <w:drawing>
          <wp:inline distT="0" distB="0" distL="0" distR="0" wp14:anchorId="448C5505" wp14:editId="56A68046">
            <wp:extent cx="5219700" cy="1571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s6.jpg"/>
                    <pic:cNvPicPr/>
                  </pic:nvPicPr>
                  <pic:blipFill>
                    <a:blip r:embed="rId18">
                      <a:extLst>
                        <a:ext uri="{28A0092B-C50C-407E-A947-70E740481C1C}">
                          <a14:useLocalDpi xmlns:a14="http://schemas.microsoft.com/office/drawing/2010/main" val="0"/>
                        </a:ext>
                      </a:extLst>
                    </a:blip>
                    <a:stretch>
                      <a:fillRect/>
                    </a:stretch>
                  </pic:blipFill>
                  <pic:spPr>
                    <a:xfrm>
                      <a:off x="0" y="0"/>
                      <a:ext cx="5219700" cy="1571625"/>
                    </a:xfrm>
                    <a:prstGeom prst="rect">
                      <a:avLst/>
                    </a:prstGeom>
                  </pic:spPr>
                </pic:pic>
              </a:graphicData>
            </a:graphic>
          </wp:inline>
        </w:drawing>
      </w:r>
    </w:p>
    <w:p w14:paraId="5610CFE0" w14:textId="77777777" w:rsidR="004244D3" w:rsidRDefault="004244D3"/>
    <w:p w14:paraId="5E03BAE9" w14:textId="77777777" w:rsidR="004244D3" w:rsidRDefault="004244D3">
      <w:r>
        <w:t xml:space="preserve">After </w:t>
      </w:r>
      <w:r w:rsidR="00116E71">
        <w:t>the program executes</w:t>
      </w:r>
      <w:r>
        <w:t xml:space="preserve"> the first 2 lines</w:t>
      </w:r>
      <w:r w:rsidR="00116E71">
        <w:t xml:space="preserve"> of code</w:t>
      </w:r>
      <w:r>
        <w:t>, the information appears in the window. The program then did the 3</w:t>
      </w:r>
      <w:r w:rsidRPr="004244D3">
        <w:rPr>
          <w:vertAlign w:val="superscript"/>
        </w:rPr>
        <w:t>rd</w:t>
      </w:r>
      <w:r>
        <w:t xml:space="preserve"> line, a</w:t>
      </w:r>
      <w:r w:rsidR="00116E71">
        <w:t>nd the program is still running. It is</w:t>
      </w:r>
      <w:r>
        <w:t xml:space="preserve"> waiting for you to type the Enter key, when you do, the window will go away as the program is done.</w:t>
      </w:r>
    </w:p>
    <w:p w14:paraId="5026641F" w14:textId="77777777" w:rsidR="00DC62E6" w:rsidRDefault="004244D3">
      <w:r>
        <w:lastRenderedPageBreak/>
        <w:t>Congratulations, you have just writte</w:t>
      </w:r>
      <w:r w:rsidR="00DC62E6">
        <w:t xml:space="preserve">n and run your first C# program!  </w:t>
      </w:r>
    </w:p>
    <w:p w14:paraId="6BDBCD2E" w14:textId="77777777" w:rsidR="004244D3" w:rsidRDefault="00DC62E6">
      <w:r>
        <w:t xml:space="preserve">Now go back and read the section on </w:t>
      </w:r>
      <w:hyperlink w:anchor="_Class,_Object,_Method," w:history="1">
        <w:r w:rsidRPr="0037650E">
          <w:rPr>
            <w:rStyle w:val="Hyperlink"/>
          </w:rPr>
          <w:t>Class, Object, Method, Property</w:t>
        </w:r>
      </w:hyperlink>
      <w:r>
        <w:t xml:space="preserve"> in chapter 1.  It will make a little bit more sense now that you see some of those terms in use.</w:t>
      </w:r>
    </w:p>
    <w:p w14:paraId="6A5B4855" w14:textId="77777777" w:rsidR="00755765" w:rsidRDefault="00755765" w:rsidP="00755765">
      <w:pPr>
        <w:pStyle w:val="Heading3"/>
      </w:pPr>
      <w:bookmarkStart w:id="17" w:name="_Toc44348479"/>
      <w:r>
        <w:t>Note for the entire book about cutting and pasting code</w:t>
      </w:r>
      <w:bookmarkEnd w:id="17"/>
    </w:p>
    <w:p w14:paraId="4AF2D100" w14:textId="77777777" w:rsidR="00755765" w:rsidRDefault="00755765">
      <w:pPr>
        <w:rPr>
          <w:rFonts w:ascii="Consolas" w:hAnsi="Consolas" w:cs="Consolas"/>
          <w:color w:val="000000" w:themeColor="text1"/>
          <w:sz w:val="24"/>
          <w:szCs w:val="19"/>
        </w:rPr>
      </w:pPr>
      <w:r>
        <w:t xml:space="preserve">WORD, PowerPoint, and Visual Studio all like to autocorrect our text. Generally they do a </w:t>
      </w:r>
      <w:r w:rsidR="004A5356">
        <w:t>good</w:t>
      </w:r>
      <w:r>
        <w:t xml:space="preserve"> job, but when you move back and forth between them, they don’t always agree. One of the biggest problems is the quote characters. It turns out there is a left quote </w:t>
      </w:r>
      <w:r w:rsidRPr="00755765">
        <w:rPr>
          <w:rFonts w:ascii="Consolas" w:hAnsi="Consolas" w:cs="Arial"/>
          <w:color w:val="000000" w:themeColor="text1"/>
        </w:rPr>
        <w:t>“</w:t>
      </w:r>
      <w:r w:rsidRPr="00755765">
        <w:rPr>
          <w:rFonts w:ascii="Consolas" w:hAnsi="Consolas" w:cs="Arial"/>
        </w:rPr>
        <w:t xml:space="preserve"> </w:t>
      </w:r>
      <w:r>
        <w:t xml:space="preserve">and a  right quote </w:t>
      </w:r>
      <w:r w:rsidRPr="00755765">
        <w:rPr>
          <w:rFonts w:ascii="Consolas" w:hAnsi="Consolas"/>
          <w:color w:val="000000" w:themeColor="text1"/>
        </w:rPr>
        <w:t>”</w:t>
      </w:r>
      <w:r>
        <w:t xml:space="preserve">  and there is a neutral quote </w:t>
      </w:r>
      <w:r w:rsidRPr="00755765">
        <w:rPr>
          <w:rFonts w:ascii="Consolas" w:hAnsi="Consolas" w:cs="Consolas"/>
          <w:color w:val="000000" w:themeColor="text1"/>
          <w:sz w:val="24"/>
          <w:szCs w:val="19"/>
        </w:rPr>
        <w:t>"</w:t>
      </w:r>
    </w:p>
    <w:p w14:paraId="6048CAF5" w14:textId="77777777" w:rsidR="00755765" w:rsidRDefault="00755765" w:rsidP="00755765">
      <w:r>
        <w:t xml:space="preserve">Visual Studio (C#) wants ONLY the neutral quote </w:t>
      </w:r>
      <w:r w:rsidRPr="00755765">
        <w:rPr>
          <w:rFonts w:ascii="Consolas" w:hAnsi="Consolas" w:cs="Consolas"/>
          <w:color w:val="000000" w:themeColor="text1"/>
          <w:sz w:val="24"/>
          <w:szCs w:val="19"/>
        </w:rPr>
        <w:t>"</w:t>
      </w:r>
      <w:r>
        <w:t>, but when I cut from Visual Studio and paste code examples into WORD, WORD loves to convert my quote character into either the right or left version. For all the sample code in this book, I have tried to un-do the corrections that WORD has done to my quotes, but should you ever cut and paste code from this book into Visual Studio, and it does not work, the first thing I suggest you look at is any quotes in the code. Make sure they are all the neutral quote, and not the left or right.</w:t>
      </w:r>
      <w:r w:rsidR="0071788A">
        <w:t xml:space="preserve"> WORD also likes to insert a space character that it thinks makes better English, but breaks C#, so watch for those also!</w:t>
      </w:r>
    </w:p>
    <w:p w14:paraId="639F10AA" w14:textId="77777777" w:rsidR="004F2DA2" w:rsidRDefault="004F2DA2" w:rsidP="004F2DA2">
      <w:pPr>
        <w:pStyle w:val="Heading2"/>
      </w:pPr>
      <w:bookmarkStart w:id="18" w:name="_Toc44348480"/>
      <w:r>
        <w:t>Check your understanding</w:t>
      </w:r>
      <w:bookmarkEnd w:id="18"/>
    </w:p>
    <w:p w14:paraId="684F26AB" w14:textId="77777777" w:rsidR="00BE20CF" w:rsidRPr="00BE20CF" w:rsidRDefault="004F2DA2" w:rsidP="00BE20CF">
      <w:r w:rsidRPr="00BE20CF">
        <w:rPr>
          <w:rStyle w:val="Heading4Char"/>
          <w:b/>
          <w:i w:val="0"/>
        </w:rPr>
        <w:t>Questions 1:</w:t>
      </w:r>
      <w:r w:rsidRPr="004F2DA2">
        <w:rPr>
          <w:i/>
        </w:rPr>
        <w:t xml:space="preserve"> </w:t>
      </w:r>
      <w:r w:rsidR="00BE20CF">
        <w:rPr>
          <w:i/>
        </w:rPr>
        <w:t xml:space="preserve"> </w:t>
      </w:r>
      <w:r w:rsidR="00BE20CF" w:rsidRPr="00BE20CF">
        <w:t>Of the many project types that Visual Studio supports, what is the one we will always use in this course?  ________________</w:t>
      </w:r>
    </w:p>
    <w:p w14:paraId="3F8B50F4" w14:textId="77777777" w:rsidR="00BE20CF" w:rsidRDefault="00BE20CF" w:rsidP="00BE20CF">
      <w:pPr>
        <w:rPr>
          <w:rStyle w:val="Heading4Char"/>
          <w:b/>
          <w:i w:val="0"/>
        </w:rPr>
      </w:pPr>
    </w:p>
    <w:p w14:paraId="5EAD6A85" w14:textId="77777777" w:rsidR="00BE20CF" w:rsidRPr="00BE20CF" w:rsidRDefault="00BE20CF" w:rsidP="00BE20CF">
      <w:r>
        <w:rPr>
          <w:rStyle w:val="Heading4Char"/>
          <w:b/>
          <w:i w:val="0"/>
        </w:rPr>
        <w:t>Questions 2</w:t>
      </w:r>
      <w:r w:rsidRPr="00BE20CF">
        <w:rPr>
          <w:rStyle w:val="Heading4Char"/>
          <w:b/>
          <w:i w:val="0"/>
        </w:rPr>
        <w:t>:</w:t>
      </w:r>
      <w:r w:rsidRPr="004F2DA2">
        <w:rPr>
          <w:i/>
        </w:rPr>
        <w:t xml:space="preserve"> </w:t>
      </w:r>
      <w:r>
        <w:rPr>
          <w:i/>
        </w:rPr>
        <w:t xml:space="preserve"> </w:t>
      </w:r>
      <w:r w:rsidRPr="00BE20CF">
        <w:t>In Visual Studio, the window that shows all the files in your solution is named  ___________  ____________</w:t>
      </w:r>
    </w:p>
    <w:p w14:paraId="3DDC4DE7" w14:textId="77777777" w:rsidR="00BE20CF" w:rsidRPr="00BE20CF" w:rsidRDefault="00BE20CF" w:rsidP="00BE20CF"/>
    <w:p w14:paraId="47A56BBD" w14:textId="77777777" w:rsidR="00BE20CF" w:rsidRPr="00BE20CF" w:rsidRDefault="00BE20CF" w:rsidP="00BE20CF">
      <w:r>
        <w:rPr>
          <w:rStyle w:val="Heading4Char"/>
          <w:b/>
          <w:i w:val="0"/>
        </w:rPr>
        <w:t>Questions 3</w:t>
      </w:r>
      <w:r w:rsidRPr="00BE20CF">
        <w:rPr>
          <w:rStyle w:val="Heading4Char"/>
          <w:b/>
          <w:i w:val="0"/>
        </w:rPr>
        <w:t>:</w:t>
      </w:r>
      <w:r w:rsidRPr="004F2DA2">
        <w:rPr>
          <w:i/>
        </w:rPr>
        <w:t xml:space="preserve"> </w:t>
      </w:r>
      <w:r>
        <w:rPr>
          <w:i/>
        </w:rPr>
        <w:t xml:space="preserve"> </w:t>
      </w:r>
      <w:r>
        <w:t xml:space="preserve">  </w:t>
      </w:r>
      <w:r w:rsidRPr="00BE20CF">
        <w:t>What is the shape and color of the icon you click to have Visual Studio compile and then run your program?  _________________</w:t>
      </w:r>
    </w:p>
    <w:p w14:paraId="3022FCD1" w14:textId="77777777" w:rsidR="00BE20CF" w:rsidRPr="00BE20CF" w:rsidRDefault="00BE20CF" w:rsidP="00BE20CF"/>
    <w:p w14:paraId="49499885" w14:textId="77777777" w:rsidR="004F2DA2" w:rsidRPr="004F2DA2" w:rsidRDefault="00BE20CF" w:rsidP="00BE20CF">
      <w:pPr>
        <w:rPr>
          <w:i/>
        </w:rPr>
      </w:pPr>
      <w:r>
        <w:t xml:space="preserve"> </w:t>
      </w:r>
      <w:r>
        <w:rPr>
          <w:rStyle w:val="Heading4Char"/>
          <w:b/>
          <w:i w:val="0"/>
        </w:rPr>
        <w:t>Questions 4</w:t>
      </w:r>
      <w:r w:rsidRPr="00BE20CF">
        <w:rPr>
          <w:rStyle w:val="Heading4Char"/>
          <w:b/>
          <w:i w:val="0"/>
        </w:rPr>
        <w:t>:</w:t>
      </w:r>
      <w:r w:rsidRPr="004F2DA2">
        <w:rPr>
          <w:i/>
        </w:rPr>
        <w:t xml:space="preserve"> </w:t>
      </w:r>
      <w:r>
        <w:rPr>
          <w:i/>
        </w:rPr>
        <w:t xml:space="preserve"> </w:t>
      </w:r>
      <w:r>
        <w:t xml:space="preserve"> </w:t>
      </w:r>
      <w:r w:rsidRPr="00BE20CF">
        <w:t>The method WriteLine is contained in a class named ________________</w:t>
      </w:r>
    </w:p>
    <w:p w14:paraId="276D01CE" w14:textId="77777777" w:rsidR="008D3D90" w:rsidRDefault="008D3D90">
      <w:pPr>
        <w:rPr>
          <w:rFonts w:asciiTheme="majorHAnsi" w:eastAsiaTheme="majorEastAsia" w:hAnsiTheme="majorHAnsi" w:cstheme="majorBidi"/>
          <w:color w:val="007789" w:themeColor="accent1" w:themeShade="BF"/>
          <w:sz w:val="32"/>
        </w:rPr>
      </w:pPr>
      <w:r>
        <w:br w:type="page"/>
      </w:r>
    </w:p>
    <w:p w14:paraId="1BEB0D5C" w14:textId="088651D4" w:rsidR="0075512A" w:rsidRDefault="00BB681A" w:rsidP="0075512A">
      <w:pPr>
        <w:pStyle w:val="Heading1"/>
      </w:pPr>
      <w:bookmarkStart w:id="19" w:name="_Toc44348481"/>
      <w:r>
        <w:lastRenderedPageBreak/>
        <w:t>Chapter 3</w:t>
      </w:r>
      <w:r w:rsidR="0075512A">
        <w:t xml:space="preserve"> – </w:t>
      </w:r>
      <w:r w:rsidR="00616C51">
        <w:t>Our First Useful Program</w:t>
      </w:r>
      <w:bookmarkEnd w:id="19"/>
    </w:p>
    <w:p w14:paraId="23FDDE4D" w14:textId="37FF915E" w:rsidR="00657563" w:rsidRDefault="00657563" w:rsidP="00657563"/>
    <w:p w14:paraId="62789EEF" w14:textId="12FAE6A1" w:rsidR="00657563" w:rsidRPr="00657563" w:rsidRDefault="00657563" w:rsidP="00657563">
      <w:pPr>
        <w:jc w:val="center"/>
      </w:pPr>
    </w:p>
    <w:p w14:paraId="5251B21F" w14:textId="77777777" w:rsidR="00657563" w:rsidRDefault="00CB0297" w:rsidP="00B8357F">
      <w:pPr>
        <w:rPr>
          <w:noProof/>
        </w:rPr>
      </w:pPr>
      <w:r w:rsidRPr="008E5800">
        <w:rPr>
          <w:i/>
        </w:rPr>
        <w:t>Note: occasionally when I use an example program to explain a new C# construct, it is much more convenient to use some structure or part of the C# language that we haven’t covered yet. Rather than make the example programs extremely awkward, I will sometimes use something from a later chapter in an earlier chapter. Whenever I do that, I offer a brief explanation of this new concept and point out that we will cover it fully in a later chapter. When this happens, I suggest you just accept on blind faith that my code is correct, and try and understand the effect of the code item I am using, but don’t worry if you don’t fully understand it</w:t>
      </w:r>
      <w:r>
        <w:t>.</w:t>
      </w:r>
      <w:r w:rsidR="00657563" w:rsidRPr="00657563">
        <w:rPr>
          <w:noProof/>
        </w:rPr>
        <w:t xml:space="preserve"> </w:t>
      </w:r>
    </w:p>
    <w:p w14:paraId="2B50F63E" w14:textId="77777777" w:rsidR="00657563" w:rsidRDefault="00657563" w:rsidP="00B8357F">
      <w:pPr>
        <w:rPr>
          <w:noProof/>
        </w:rPr>
      </w:pPr>
    </w:p>
    <w:p w14:paraId="236C4DE0" w14:textId="71A39325" w:rsidR="00CB0297" w:rsidRDefault="00657563" w:rsidP="00657563">
      <w:pPr>
        <w:jc w:val="center"/>
      </w:pPr>
      <w:r>
        <w:rPr>
          <w:noProof/>
        </w:rPr>
        <w:drawing>
          <wp:inline distT="0" distB="0" distL="0" distR="0" wp14:anchorId="3470F419" wp14:editId="6C513D85">
            <wp:extent cx="3971499" cy="2428449"/>
            <wp:effectExtent l="0" t="0" r="0" b="0"/>
            <wp:docPr id="278786" name="Picture 27878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9418" cy="2439406"/>
                    </a:xfrm>
                    <a:prstGeom prst="rect">
                      <a:avLst/>
                    </a:prstGeom>
                    <a:noFill/>
                    <a:ln>
                      <a:noFill/>
                    </a:ln>
                  </pic:spPr>
                </pic:pic>
              </a:graphicData>
            </a:graphic>
          </wp:inline>
        </w:drawing>
      </w:r>
    </w:p>
    <w:p w14:paraId="0CF460D8" w14:textId="3F5FF9E2" w:rsidR="00B8357F" w:rsidRPr="00B8357F" w:rsidRDefault="00B8357F" w:rsidP="00B8357F">
      <w:r w:rsidRPr="00B8357F">
        <w:t>Consider the scenario; you are sitting in your favorite chair contemplating the universe when you are interrupted in your reverie by a friend o</w:t>
      </w:r>
      <w:r>
        <w:t>f yours who sells double glazed windows</w:t>
      </w:r>
      <w:r w:rsidRPr="00B8357F">
        <w:t xml:space="preserve"> for a living. He knows you are a programmer of sorts and would like your help in </w:t>
      </w:r>
      <w:r>
        <w:t xml:space="preserve">solving a problem which he has. </w:t>
      </w:r>
      <w:r w:rsidRPr="00B8357F">
        <w:t xml:space="preserve">He has just started making his own window units and is looking for a program which will do the costing of the materials for him. He wants to just enter the dimensions of the window </w:t>
      </w:r>
      <w:r w:rsidR="004D6937">
        <w:t xml:space="preserve">in meters </w:t>
      </w:r>
      <w:r w:rsidRPr="00B8357F">
        <w:t xml:space="preserve">and then get </w:t>
      </w:r>
      <w:r w:rsidR="006B7934">
        <w:t xml:space="preserve">back </w:t>
      </w:r>
      <w:r w:rsidRPr="00B8357F">
        <w:t>out of the cost to make the window, in terms of the amount of wood</w:t>
      </w:r>
      <w:r w:rsidR="004D6937">
        <w:t xml:space="preserve"> in feet</w:t>
      </w:r>
      <w:r w:rsidRPr="00B8357F">
        <w:t xml:space="preserve"> and glass </w:t>
      </w:r>
      <w:r w:rsidR="004D6937">
        <w:t>in square feet r</w:t>
      </w:r>
      <w:r w:rsidRPr="00B8357F">
        <w:t xml:space="preserve">equired. </w:t>
      </w:r>
      <w:r w:rsidR="006B7934">
        <w:t xml:space="preserve"> (Notice we are inputting in meters and outputting in feet.)</w:t>
      </w:r>
    </w:p>
    <w:p w14:paraId="1634097A" w14:textId="77777777" w:rsidR="00B8357F" w:rsidRPr="00B8357F" w:rsidRDefault="00B8357F" w:rsidP="00B8357F">
      <w:r w:rsidRPr="00B8357F">
        <w:t>The first thing you need to do is find out exactly what the customer wants yo</w:t>
      </w:r>
      <w:r>
        <w:t>u to do.</w:t>
      </w:r>
      <w:r w:rsidR="008E5800">
        <w:t xml:space="preserve"> These are called requirements.</w:t>
      </w:r>
    </w:p>
    <w:p w14:paraId="655C39FA" w14:textId="77777777" w:rsidR="00B8357F" w:rsidRPr="00B8357F" w:rsidRDefault="00B8357F" w:rsidP="00B8357F">
      <w:pPr>
        <w:rPr>
          <w:b/>
          <w:i/>
        </w:rPr>
      </w:pPr>
      <w:r w:rsidRPr="00B8357F">
        <w:rPr>
          <w:b/>
          <w:i/>
        </w:rPr>
        <w:t xml:space="preserve">Specifying the Problem </w:t>
      </w:r>
    </w:p>
    <w:p w14:paraId="1E290F8D" w14:textId="77777777" w:rsidR="00B8357F" w:rsidRPr="00B8357F" w:rsidRDefault="00B8357F" w:rsidP="00B8357F">
      <w:r w:rsidRPr="00B8357F">
        <w:t xml:space="preserve">When considering how to write the specification of a system there are three important things: </w:t>
      </w:r>
    </w:p>
    <w:p w14:paraId="284664FF" w14:textId="77777777" w:rsidR="00B8357F" w:rsidRPr="00B8357F" w:rsidRDefault="00B8357F" w:rsidP="00CD2127">
      <w:pPr>
        <w:numPr>
          <w:ilvl w:val="0"/>
          <w:numId w:val="8"/>
        </w:numPr>
      </w:pPr>
      <w:r w:rsidRPr="00B8357F">
        <w:t xml:space="preserve">What information flows into the system? </w:t>
      </w:r>
    </w:p>
    <w:p w14:paraId="2F9D5D22" w14:textId="77777777" w:rsidR="00B8357F" w:rsidRPr="00B8357F" w:rsidRDefault="00B8357F" w:rsidP="00CD2127">
      <w:pPr>
        <w:numPr>
          <w:ilvl w:val="0"/>
          <w:numId w:val="8"/>
        </w:numPr>
      </w:pPr>
      <w:r w:rsidRPr="00B8357F">
        <w:t xml:space="preserve">What flows out of the system? </w:t>
      </w:r>
    </w:p>
    <w:p w14:paraId="430ABAAB" w14:textId="77777777" w:rsidR="00B8357F" w:rsidRPr="00B8357F" w:rsidRDefault="00B8357F" w:rsidP="00CD2127">
      <w:pPr>
        <w:numPr>
          <w:ilvl w:val="0"/>
          <w:numId w:val="8"/>
        </w:numPr>
      </w:pPr>
      <w:r w:rsidRPr="00B8357F">
        <w:t xml:space="preserve">What the system does with the information. </w:t>
      </w:r>
    </w:p>
    <w:p w14:paraId="0DA7F962" w14:textId="77777777" w:rsidR="00B8357F" w:rsidRPr="00B8357F" w:rsidRDefault="00B8357F" w:rsidP="00B8357F">
      <w:r w:rsidRPr="00B8357F">
        <w:lastRenderedPageBreak/>
        <w:t xml:space="preserve">There are lots of ways of representing this information in the form of diagrams, for now we will stick with written text when specifying each of the stages: </w:t>
      </w:r>
    </w:p>
    <w:p w14:paraId="0016CE1E" w14:textId="77777777" w:rsidR="00B8357F" w:rsidRPr="008E5800" w:rsidRDefault="00B8357F" w:rsidP="00B8357F">
      <w:pPr>
        <w:rPr>
          <w:b/>
          <w:i/>
        </w:rPr>
      </w:pPr>
      <w:r w:rsidRPr="008E5800">
        <w:rPr>
          <w:b/>
          <w:i/>
        </w:rPr>
        <w:t xml:space="preserve">Information going in </w:t>
      </w:r>
    </w:p>
    <w:p w14:paraId="05EDFA24" w14:textId="77777777" w:rsidR="00B8357F" w:rsidRPr="00B8357F" w:rsidRDefault="00B8357F" w:rsidP="00B8357F">
      <w:r w:rsidRPr="00B8357F">
        <w:t xml:space="preserve">In the case of our </w:t>
      </w:r>
      <w:r>
        <w:t xml:space="preserve">window </w:t>
      </w:r>
      <w:r w:rsidRPr="00B8357F">
        <w:t>problem we can describe the information</w:t>
      </w:r>
      <w:r>
        <w:t xml:space="preserve"> going in </w:t>
      </w:r>
      <w:r w:rsidRPr="00B8357F">
        <w:t xml:space="preserve">as: </w:t>
      </w:r>
    </w:p>
    <w:p w14:paraId="15A1F520" w14:textId="77777777" w:rsidR="00B8357F" w:rsidRPr="00B8357F" w:rsidRDefault="00B8357F" w:rsidP="00CD2127">
      <w:pPr>
        <w:numPr>
          <w:ilvl w:val="0"/>
          <w:numId w:val="9"/>
        </w:numPr>
      </w:pPr>
      <w:r w:rsidRPr="00B8357F">
        <w:t>The width of a window</w:t>
      </w:r>
      <w:r w:rsidR="004D6937">
        <w:t xml:space="preserve"> in meters</w:t>
      </w:r>
      <w:r w:rsidRPr="00B8357F">
        <w:t xml:space="preserve">. </w:t>
      </w:r>
    </w:p>
    <w:p w14:paraId="014576AF" w14:textId="77777777" w:rsidR="00B8357F" w:rsidRPr="00B8357F" w:rsidRDefault="00B8357F" w:rsidP="00CD2127">
      <w:pPr>
        <w:numPr>
          <w:ilvl w:val="0"/>
          <w:numId w:val="9"/>
        </w:numPr>
      </w:pPr>
      <w:r w:rsidRPr="00B8357F">
        <w:t>The height of the window</w:t>
      </w:r>
      <w:r w:rsidR="004D6937">
        <w:t xml:space="preserve"> in meters</w:t>
      </w:r>
      <w:r w:rsidRPr="00B8357F">
        <w:t xml:space="preserve">. </w:t>
      </w:r>
    </w:p>
    <w:p w14:paraId="60E6BF61" w14:textId="77777777" w:rsidR="00B8357F" w:rsidRPr="00B8357F" w:rsidRDefault="00B8357F" w:rsidP="00B8357F">
      <w:pPr>
        <w:rPr>
          <w:b/>
          <w:i/>
        </w:rPr>
      </w:pPr>
      <w:r w:rsidRPr="00B8357F">
        <w:rPr>
          <w:b/>
          <w:i/>
        </w:rPr>
        <w:t xml:space="preserve">Information coming out </w:t>
      </w:r>
    </w:p>
    <w:p w14:paraId="0F48CF8B" w14:textId="77777777" w:rsidR="00B8357F" w:rsidRPr="00B8357F" w:rsidRDefault="00B8357F" w:rsidP="00B8357F">
      <w:r w:rsidRPr="00B8357F">
        <w:t xml:space="preserve">The information that our customer wants to see is: </w:t>
      </w:r>
    </w:p>
    <w:p w14:paraId="774EB221" w14:textId="77777777" w:rsidR="00B8357F" w:rsidRPr="00B8357F" w:rsidRDefault="00B8357F" w:rsidP="00CD2127">
      <w:pPr>
        <w:numPr>
          <w:ilvl w:val="0"/>
          <w:numId w:val="10"/>
        </w:numPr>
      </w:pPr>
      <w:r>
        <w:t>T</w:t>
      </w:r>
      <w:r w:rsidRPr="00B8357F">
        <w:t>he area of glass required for the window</w:t>
      </w:r>
      <w:r w:rsidR="004D6937">
        <w:t xml:space="preserve"> in square feet</w:t>
      </w:r>
      <w:r w:rsidRPr="00B8357F">
        <w:t xml:space="preserve">  </w:t>
      </w:r>
    </w:p>
    <w:p w14:paraId="21148364" w14:textId="77777777" w:rsidR="00B8357F" w:rsidRPr="00B8357F" w:rsidRDefault="00B8357F" w:rsidP="00CD2127">
      <w:pPr>
        <w:numPr>
          <w:ilvl w:val="0"/>
          <w:numId w:val="10"/>
        </w:numPr>
      </w:pPr>
      <w:r w:rsidRPr="00B8357F">
        <w:t xml:space="preserve">The length of wood </w:t>
      </w:r>
      <w:r w:rsidR="004D6937">
        <w:t xml:space="preserve">in linear feet </w:t>
      </w:r>
      <w:r w:rsidRPr="00B8357F">
        <w:t xml:space="preserve">required to build a frame. </w:t>
      </w:r>
    </w:p>
    <w:p w14:paraId="2B016048" w14:textId="77777777" w:rsidR="00B8357F" w:rsidRDefault="00B8357F" w:rsidP="00B8357F">
      <w:r w:rsidRPr="00B8357F">
        <w:t xml:space="preserve">You can see what we need if you take a look at the diagram below: </w:t>
      </w:r>
    </w:p>
    <w:p w14:paraId="6ED77289" w14:textId="77777777" w:rsidR="00B8357F" w:rsidRDefault="00B8357F" w:rsidP="00B8357F"/>
    <w:p w14:paraId="5A51DD71" w14:textId="77777777" w:rsidR="00B8357F" w:rsidRDefault="00B8357F" w:rsidP="00B8357F">
      <w:r w:rsidRPr="00B8357F">
        <w:rPr>
          <w:rFonts w:ascii="Calibri" w:eastAsia="Calibri" w:hAnsi="Calibri" w:cs="Calibri"/>
          <w:noProof/>
          <w:color w:val="000000"/>
        </w:rPr>
        <mc:AlternateContent>
          <mc:Choice Requires="wpg">
            <w:drawing>
              <wp:inline distT="0" distB="0" distL="0" distR="0" wp14:anchorId="4C93E701" wp14:editId="6111E894">
                <wp:extent cx="3895725" cy="2609850"/>
                <wp:effectExtent l="0" t="0" r="0" b="0"/>
                <wp:docPr id="278819" name="Group 278819"/>
                <wp:cNvGraphicFramePr/>
                <a:graphic xmlns:a="http://schemas.openxmlformats.org/drawingml/2006/main">
                  <a:graphicData uri="http://schemas.microsoft.com/office/word/2010/wordprocessingGroup">
                    <wpg:wgp>
                      <wpg:cNvGrpSpPr/>
                      <wpg:grpSpPr>
                        <a:xfrm>
                          <a:off x="0" y="0"/>
                          <a:ext cx="3895725" cy="2609850"/>
                          <a:chOff x="0" y="0"/>
                          <a:chExt cx="3118231" cy="1927242"/>
                        </a:xfrm>
                      </wpg:grpSpPr>
                      <wps:wsp>
                        <wps:cNvPr id="2029" name="Rectangle 2029"/>
                        <wps:cNvSpPr/>
                        <wps:spPr>
                          <a:xfrm>
                            <a:off x="3086608" y="1787215"/>
                            <a:ext cx="42058" cy="186236"/>
                          </a:xfrm>
                          <a:prstGeom prst="rect">
                            <a:avLst/>
                          </a:prstGeom>
                          <a:ln>
                            <a:noFill/>
                          </a:ln>
                        </wps:spPr>
                        <wps:txbx>
                          <w:txbxContent>
                            <w:p w14:paraId="78323A95" w14:textId="77777777" w:rsidR="00657563" w:rsidRDefault="00657563" w:rsidP="00B8357F">
                              <w:pPr>
                                <w:spacing w:after="160" w:line="259" w:lineRule="auto"/>
                              </w:pPr>
                              <w:r>
                                <w:t xml:space="preserve"> </w:t>
                              </w:r>
                            </w:p>
                          </w:txbxContent>
                        </wps:txbx>
                        <wps:bodyPr horzOverflow="overflow" vert="horz" lIns="0" tIns="0" rIns="0" bIns="0" rtlCol="0">
                          <a:noAutofit/>
                        </wps:bodyPr>
                      </wps:wsp>
                      <wps:wsp>
                        <wps:cNvPr id="2126" name="Shape 2126"/>
                        <wps:cNvSpPr/>
                        <wps:spPr>
                          <a:xfrm>
                            <a:off x="0" y="127"/>
                            <a:ext cx="2271141" cy="1487424"/>
                          </a:xfrm>
                          <a:custGeom>
                            <a:avLst/>
                            <a:gdLst/>
                            <a:ahLst/>
                            <a:cxnLst/>
                            <a:rect l="0" t="0" r="0" b="0"/>
                            <a:pathLst>
                              <a:path w="2271141" h="1487424">
                                <a:moveTo>
                                  <a:pt x="0" y="1487424"/>
                                </a:moveTo>
                                <a:lnTo>
                                  <a:pt x="2271141" y="1487424"/>
                                </a:lnTo>
                                <a:lnTo>
                                  <a:pt x="2271141" y="0"/>
                                </a:lnTo>
                                <a:lnTo>
                                  <a:pt x="0" y="0"/>
                                </a:lnTo>
                                <a:close/>
                              </a:path>
                            </a:pathLst>
                          </a:custGeom>
                          <a:noFill/>
                          <a:ln w="9525" cap="flat" cmpd="sng" algn="ctr">
                            <a:solidFill>
                              <a:srgbClr val="000000"/>
                            </a:solidFill>
                            <a:prstDash val="solid"/>
                            <a:miter lim="127000"/>
                          </a:ln>
                          <a:effectLst/>
                        </wps:spPr>
                        <wps:bodyPr/>
                      </wps:wsp>
                      <wps:wsp>
                        <wps:cNvPr id="347181" name="Shape 347181"/>
                        <wps:cNvSpPr/>
                        <wps:spPr>
                          <a:xfrm>
                            <a:off x="78359" y="78232"/>
                            <a:ext cx="2114550" cy="1331341"/>
                          </a:xfrm>
                          <a:custGeom>
                            <a:avLst/>
                            <a:gdLst/>
                            <a:ahLst/>
                            <a:cxnLst/>
                            <a:rect l="0" t="0" r="0" b="0"/>
                            <a:pathLst>
                              <a:path w="2114550" h="1331341">
                                <a:moveTo>
                                  <a:pt x="0" y="0"/>
                                </a:moveTo>
                                <a:lnTo>
                                  <a:pt x="2114550" y="0"/>
                                </a:lnTo>
                                <a:lnTo>
                                  <a:pt x="2114550" y="1331341"/>
                                </a:lnTo>
                                <a:lnTo>
                                  <a:pt x="0" y="1331341"/>
                                </a:lnTo>
                                <a:lnTo>
                                  <a:pt x="0" y="0"/>
                                </a:lnTo>
                              </a:path>
                            </a:pathLst>
                          </a:custGeom>
                          <a:solidFill>
                            <a:srgbClr val="FFFFFF"/>
                          </a:solidFill>
                          <a:ln w="0" cap="flat">
                            <a:noFill/>
                            <a:miter lim="127000"/>
                          </a:ln>
                          <a:effectLst/>
                        </wps:spPr>
                        <wps:bodyPr/>
                      </wps:wsp>
                      <wps:wsp>
                        <wps:cNvPr id="2128" name="Shape 2128"/>
                        <wps:cNvSpPr/>
                        <wps:spPr>
                          <a:xfrm>
                            <a:off x="78359" y="78232"/>
                            <a:ext cx="2114550" cy="1331341"/>
                          </a:xfrm>
                          <a:custGeom>
                            <a:avLst/>
                            <a:gdLst/>
                            <a:ahLst/>
                            <a:cxnLst/>
                            <a:rect l="0" t="0" r="0" b="0"/>
                            <a:pathLst>
                              <a:path w="2114550" h="1331341">
                                <a:moveTo>
                                  <a:pt x="0" y="1331341"/>
                                </a:moveTo>
                                <a:lnTo>
                                  <a:pt x="2114550" y="1331341"/>
                                </a:lnTo>
                                <a:lnTo>
                                  <a:pt x="2114550" y="0"/>
                                </a:lnTo>
                                <a:lnTo>
                                  <a:pt x="0" y="0"/>
                                </a:lnTo>
                                <a:close/>
                              </a:path>
                            </a:pathLst>
                          </a:custGeom>
                          <a:noFill/>
                          <a:ln w="9525" cap="flat" cmpd="sng" algn="ctr">
                            <a:solidFill>
                              <a:srgbClr val="000000"/>
                            </a:solidFill>
                            <a:prstDash val="solid"/>
                            <a:miter lim="127000"/>
                          </a:ln>
                          <a:effectLst/>
                        </wps:spPr>
                        <wps:bodyPr/>
                      </wps:wsp>
                      <wps:wsp>
                        <wps:cNvPr id="2129" name="Shape 2129"/>
                        <wps:cNvSpPr/>
                        <wps:spPr>
                          <a:xfrm>
                            <a:off x="0" y="0"/>
                            <a:ext cx="78359" cy="78359"/>
                          </a:xfrm>
                          <a:custGeom>
                            <a:avLst/>
                            <a:gdLst/>
                            <a:ahLst/>
                            <a:cxnLst/>
                            <a:rect l="0" t="0" r="0" b="0"/>
                            <a:pathLst>
                              <a:path w="78359" h="78359">
                                <a:moveTo>
                                  <a:pt x="0" y="0"/>
                                </a:moveTo>
                                <a:lnTo>
                                  <a:pt x="78359" y="78359"/>
                                </a:lnTo>
                              </a:path>
                            </a:pathLst>
                          </a:custGeom>
                          <a:noFill/>
                          <a:ln w="9525" cap="flat" cmpd="sng" algn="ctr">
                            <a:solidFill>
                              <a:srgbClr val="000000"/>
                            </a:solidFill>
                            <a:prstDash val="solid"/>
                            <a:round/>
                          </a:ln>
                          <a:effectLst/>
                        </wps:spPr>
                        <wps:bodyPr/>
                      </wps:wsp>
                      <wps:wsp>
                        <wps:cNvPr id="2130" name="Shape 2130"/>
                        <wps:cNvSpPr/>
                        <wps:spPr>
                          <a:xfrm>
                            <a:off x="2192909" y="0"/>
                            <a:ext cx="78232" cy="78359"/>
                          </a:xfrm>
                          <a:custGeom>
                            <a:avLst/>
                            <a:gdLst/>
                            <a:ahLst/>
                            <a:cxnLst/>
                            <a:rect l="0" t="0" r="0" b="0"/>
                            <a:pathLst>
                              <a:path w="78232" h="78359">
                                <a:moveTo>
                                  <a:pt x="78232" y="0"/>
                                </a:moveTo>
                                <a:lnTo>
                                  <a:pt x="0" y="78359"/>
                                </a:lnTo>
                              </a:path>
                            </a:pathLst>
                          </a:custGeom>
                          <a:noFill/>
                          <a:ln w="9525" cap="flat" cmpd="sng" algn="ctr">
                            <a:solidFill>
                              <a:srgbClr val="000000"/>
                            </a:solidFill>
                            <a:prstDash val="solid"/>
                            <a:round/>
                          </a:ln>
                          <a:effectLst/>
                        </wps:spPr>
                        <wps:bodyPr/>
                      </wps:wsp>
                      <wps:wsp>
                        <wps:cNvPr id="2131" name="Shape 2131"/>
                        <wps:cNvSpPr/>
                        <wps:spPr>
                          <a:xfrm>
                            <a:off x="2192909" y="1409573"/>
                            <a:ext cx="78232" cy="77978"/>
                          </a:xfrm>
                          <a:custGeom>
                            <a:avLst/>
                            <a:gdLst/>
                            <a:ahLst/>
                            <a:cxnLst/>
                            <a:rect l="0" t="0" r="0" b="0"/>
                            <a:pathLst>
                              <a:path w="78232" h="77978">
                                <a:moveTo>
                                  <a:pt x="0" y="0"/>
                                </a:moveTo>
                                <a:lnTo>
                                  <a:pt x="78232" y="77978"/>
                                </a:lnTo>
                              </a:path>
                            </a:pathLst>
                          </a:custGeom>
                          <a:noFill/>
                          <a:ln w="9525" cap="flat" cmpd="sng" algn="ctr">
                            <a:solidFill>
                              <a:srgbClr val="000000"/>
                            </a:solidFill>
                            <a:prstDash val="solid"/>
                            <a:round/>
                          </a:ln>
                          <a:effectLst/>
                        </wps:spPr>
                        <wps:bodyPr/>
                      </wps:wsp>
                      <wps:wsp>
                        <wps:cNvPr id="2132" name="Shape 2132"/>
                        <wps:cNvSpPr/>
                        <wps:spPr>
                          <a:xfrm>
                            <a:off x="0" y="1409573"/>
                            <a:ext cx="78359" cy="77978"/>
                          </a:xfrm>
                          <a:custGeom>
                            <a:avLst/>
                            <a:gdLst/>
                            <a:ahLst/>
                            <a:cxnLst/>
                            <a:rect l="0" t="0" r="0" b="0"/>
                            <a:pathLst>
                              <a:path w="78359" h="77978">
                                <a:moveTo>
                                  <a:pt x="78359" y="0"/>
                                </a:moveTo>
                                <a:lnTo>
                                  <a:pt x="0" y="77978"/>
                                </a:lnTo>
                              </a:path>
                            </a:pathLst>
                          </a:custGeom>
                          <a:noFill/>
                          <a:ln w="9525" cap="flat" cmpd="sng" algn="ctr">
                            <a:solidFill>
                              <a:srgbClr val="000000"/>
                            </a:solidFill>
                            <a:prstDash val="solid"/>
                            <a:round/>
                          </a:ln>
                          <a:effectLst/>
                        </wps:spPr>
                        <wps:bodyPr/>
                      </wps:wsp>
                      <wps:wsp>
                        <wps:cNvPr id="2133" name="Shape 2133"/>
                        <wps:cNvSpPr/>
                        <wps:spPr>
                          <a:xfrm>
                            <a:off x="0" y="1581023"/>
                            <a:ext cx="2271141" cy="127381"/>
                          </a:xfrm>
                          <a:custGeom>
                            <a:avLst/>
                            <a:gdLst/>
                            <a:ahLst/>
                            <a:cxnLst/>
                            <a:rect l="0" t="0" r="0" b="0"/>
                            <a:pathLst>
                              <a:path w="2271141" h="127381">
                                <a:moveTo>
                                  <a:pt x="127000" y="0"/>
                                </a:moveTo>
                                <a:lnTo>
                                  <a:pt x="79959" y="58802"/>
                                </a:lnTo>
                                <a:lnTo>
                                  <a:pt x="2191181" y="59181"/>
                                </a:lnTo>
                                <a:lnTo>
                                  <a:pt x="2144141" y="381"/>
                                </a:lnTo>
                                <a:lnTo>
                                  <a:pt x="2271141" y="64008"/>
                                </a:lnTo>
                                <a:lnTo>
                                  <a:pt x="2144141" y="127381"/>
                                </a:lnTo>
                                <a:lnTo>
                                  <a:pt x="2191081" y="68706"/>
                                </a:lnTo>
                                <a:lnTo>
                                  <a:pt x="80061" y="68327"/>
                                </a:lnTo>
                                <a:lnTo>
                                  <a:pt x="127000" y="127000"/>
                                </a:lnTo>
                                <a:lnTo>
                                  <a:pt x="0" y="63500"/>
                                </a:lnTo>
                                <a:lnTo>
                                  <a:pt x="127000" y="0"/>
                                </a:lnTo>
                                <a:close/>
                              </a:path>
                            </a:pathLst>
                          </a:custGeom>
                          <a:solidFill>
                            <a:srgbClr val="000000"/>
                          </a:solidFill>
                          <a:ln w="0" cap="flat">
                            <a:noFill/>
                            <a:round/>
                          </a:ln>
                          <a:effectLst/>
                        </wps:spPr>
                        <wps:bodyPr/>
                      </wps:wsp>
                      <pic:pic xmlns:pic="http://schemas.openxmlformats.org/drawingml/2006/picture">
                        <pic:nvPicPr>
                          <pic:cNvPr id="2135" name="Picture 2135"/>
                          <pic:cNvPicPr/>
                        </pic:nvPicPr>
                        <pic:blipFill>
                          <a:blip r:embed="rId20"/>
                          <a:stretch>
                            <a:fillRect/>
                          </a:stretch>
                        </pic:blipFill>
                        <pic:spPr>
                          <a:xfrm>
                            <a:off x="627126" y="1754886"/>
                            <a:ext cx="1173480" cy="91440"/>
                          </a:xfrm>
                          <a:prstGeom prst="rect">
                            <a:avLst/>
                          </a:prstGeom>
                        </pic:spPr>
                      </pic:pic>
                      <wps:wsp>
                        <wps:cNvPr id="2136" name="Rectangle 2136"/>
                        <wps:cNvSpPr/>
                        <wps:spPr>
                          <a:xfrm>
                            <a:off x="880745" y="1757441"/>
                            <a:ext cx="887353" cy="131082"/>
                          </a:xfrm>
                          <a:prstGeom prst="rect">
                            <a:avLst/>
                          </a:prstGeom>
                          <a:ln>
                            <a:noFill/>
                          </a:ln>
                        </wps:spPr>
                        <wps:txbx>
                          <w:txbxContent>
                            <w:p w14:paraId="6D3BB88F" w14:textId="77777777" w:rsidR="00657563" w:rsidRDefault="00657563" w:rsidP="00B8357F">
                              <w:pPr>
                                <w:spacing w:after="160" w:line="259" w:lineRule="auto"/>
                              </w:pPr>
                              <w:r>
                                <w:rPr>
                                  <w:rFonts w:ascii="Arial" w:eastAsia="Arial" w:hAnsi="Arial" w:cs="Arial"/>
                                  <w:sz w:val="14"/>
                                </w:rPr>
                                <w:t>Width of Window</w:t>
                              </w:r>
                            </w:p>
                          </w:txbxContent>
                        </wps:txbx>
                        <wps:bodyPr horzOverflow="overflow" vert="horz" lIns="0" tIns="0" rIns="0" bIns="0" rtlCol="0">
                          <a:noAutofit/>
                        </wps:bodyPr>
                      </wps:wsp>
                      <wps:wsp>
                        <wps:cNvPr id="2137" name="Rectangle 2137"/>
                        <wps:cNvSpPr/>
                        <wps:spPr>
                          <a:xfrm>
                            <a:off x="1548511" y="1757441"/>
                            <a:ext cx="32662" cy="131082"/>
                          </a:xfrm>
                          <a:prstGeom prst="rect">
                            <a:avLst/>
                          </a:prstGeom>
                          <a:ln>
                            <a:noFill/>
                          </a:ln>
                        </wps:spPr>
                        <wps:txbx>
                          <w:txbxContent>
                            <w:p w14:paraId="32096181" w14:textId="77777777" w:rsidR="00657563" w:rsidRDefault="00657563" w:rsidP="00B8357F">
                              <w:pPr>
                                <w:spacing w:after="160" w:line="259" w:lineRule="auto"/>
                              </w:pPr>
                              <w:r>
                                <w:rPr>
                                  <w:rFonts w:ascii="Arial" w:eastAsia="Arial" w:hAnsi="Arial" w:cs="Arial"/>
                                  <w:sz w:val="14"/>
                                </w:rPr>
                                <w:t xml:space="preserve"> </w:t>
                              </w:r>
                            </w:p>
                          </w:txbxContent>
                        </wps:txbx>
                        <wps:bodyPr horzOverflow="overflow" vert="horz" lIns="0" tIns="0" rIns="0" bIns="0" rtlCol="0">
                          <a:noAutofit/>
                        </wps:bodyPr>
                      </wps:wsp>
                      <wps:wsp>
                        <wps:cNvPr id="2138" name="Shape 2138"/>
                        <wps:cNvSpPr/>
                        <wps:spPr>
                          <a:xfrm>
                            <a:off x="2364740" y="0"/>
                            <a:ext cx="127381" cy="1487551"/>
                          </a:xfrm>
                          <a:custGeom>
                            <a:avLst/>
                            <a:gdLst/>
                            <a:ahLst/>
                            <a:cxnLst/>
                            <a:rect l="0" t="0" r="0" b="0"/>
                            <a:pathLst>
                              <a:path w="127381" h="1487551">
                                <a:moveTo>
                                  <a:pt x="63500" y="0"/>
                                </a:moveTo>
                                <a:lnTo>
                                  <a:pt x="127000" y="127000"/>
                                </a:lnTo>
                                <a:lnTo>
                                  <a:pt x="68327" y="80061"/>
                                </a:lnTo>
                                <a:lnTo>
                                  <a:pt x="68706" y="1407482"/>
                                </a:lnTo>
                                <a:lnTo>
                                  <a:pt x="127381" y="1360424"/>
                                </a:lnTo>
                                <a:lnTo>
                                  <a:pt x="63881" y="1487551"/>
                                </a:lnTo>
                                <a:lnTo>
                                  <a:pt x="381" y="1360551"/>
                                </a:lnTo>
                                <a:lnTo>
                                  <a:pt x="59180" y="1407591"/>
                                </a:lnTo>
                                <a:lnTo>
                                  <a:pt x="58802" y="79959"/>
                                </a:lnTo>
                                <a:lnTo>
                                  <a:pt x="0" y="127000"/>
                                </a:lnTo>
                                <a:lnTo>
                                  <a:pt x="63500" y="0"/>
                                </a:lnTo>
                                <a:close/>
                              </a:path>
                            </a:pathLst>
                          </a:custGeom>
                          <a:solidFill>
                            <a:srgbClr val="000000"/>
                          </a:solidFill>
                          <a:ln w="0" cap="flat">
                            <a:noFill/>
                            <a:round/>
                          </a:ln>
                          <a:effectLst/>
                        </wps:spPr>
                        <wps:bodyPr/>
                      </wps:wsp>
                      <pic:pic xmlns:pic="http://schemas.openxmlformats.org/drawingml/2006/picture">
                        <pic:nvPicPr>
                          <pic:cNvPr id="2140" name="Picture 2140"/>
                          <pic:cNvPicPr/>
                        </pic:nvPicPr>
                        <pic:blipFill>
                          <a:blip r:embed="rId21"/>
                          <a:stretch>
                            <a:fillRect/>
                          </a:stretch>
                        </pic:blipFill>
                        <pic:spPr>
                          <a:xfrm>
                            <a:off x="2507742" y="657605"/>
                            <a:ext cx="547116" cy="406908"/>
                          </a:xfrm>
                          <a:prstGeom prst="rect">
                            <a:avLst/>
                          </a:prstGeom>
                        </pic:spPr>
                      </pic:pic>
                      <wps:wsp>
                        <wps:cNvPr id="2141" name="Rectangle 2141"/>
                        <wps:cNvSpPr/>
                        <wps:spPr>
                          <a:xfrm>
                            <a:off x="2604643" y="660161"/>
                            <a:ext cx="504808" cy="131082"/>
                          </a:xfrm>
                          <a:prstGeom prst="rect">
                            <a:avLst/>
                          </a:prstGeom>
                          <a:ln>
                            <a:noFill/>
                          </a:ln>
                        </wps:spPr>
                        <wps:txbx>
                          <w:txbxContent>
                            <w:p w14:paraId="50B2550E" w14:textId="77777777" w:rsidR="00657563" w:rsidRDefault="00657563" w:rsidP="00B8357F">
                              <w:pPr>
                                <w:spacing w:after="160" w:line="259" w:lineRule="auto"/>
                              </w:pPr>
                              <w:r>
                                <w:rPr>
                                  <w:rFonts w:ascii="Arial" w:eastAsia="Arial" w:hAnsi="Arial" w:cs="Arial"/>
                                  <w:sz w:val="14"/>
                                </w:rPr>
                                <w:t xml:space="preserve">Height of </w:t>
                              </w:r>
                            </w:p>
                          </w:txbxContent>
                        </wps:txbx>
                        <wps:bodyPr horzOverflow="overflow" vert="horz" lIns="0" tIns="0" rIns="0" bIns="0" rtlCol="0">
                          <a:noAutofit/>
                        </wps:bodyPr>
                      </wps:wsp>
                      <wps:wsp>
                        <wps:cNvPr id="2142" name="Rectangle 2142"/>
                        <wps:cNvSpPr/>
                        <wps:spPr>
                          <a:xfrm>
                            <a:off x="2624455" y="763793"/>
                            <a:ext cx="419341" cy="131082"/>
                          </a:xfrm>
                          <a:prstGeom prst="rect">
                            <a:avLst/>
                          </a:prstGeom>
                          <a:ln>
                            <a:noFill/>
                          </a:ln>
                        </wps:spPr>
                        <wps:txbx>
                          <w:txbxContent>
                            <w:p w14:paraId="17FF54E2" w14:textId="77777777" w:rsidR="00657563" w:rsidRDefault="00657563" w:rsidP="00B8357F">
                              <w:pPr>
                                <w:spacing w:after="160" w:line="259" w:lineRule="auto"/>
                              </w:pPr>
                              <w:r>
                                <w:rPr>
                                  <w:rFonts w:ascii="Arial" w:eastAsia="Arial" w:hAnsi="Arial" w:cs="Arial"/>
                                  <w:sz w:val="14"/>
                                </w:rPr>
                                <w:t>Window</w:t>
                              </w:r>
                            </w:p>
                          </w:txbxContent>
                        </wps:txbx>
                        <wps:bodyPr horzOverflow="overflow" vert="horz" lIns="0" tIns="0" rIns="0" bIns="0" rtlCol="0">
                          <a:noAutofit/>
                        </wps:bodyPr>
                      </wps:wsp>
                      <wps:wsp>
                        <wps:cNvPr id="2143" name="Rectangle 2143"/>
                        <wps:cNvSpPr/>
                        <wps:spPr>
                          <a:xfrm>
                            <a:off x="2939923" y="763793"/>
                            <a:ext cx="32662" cy="131082"/>
                          </a:xfrm>
                          <a:prstGeom prst="rect">
                            <a:avLst/>
                          </a:prstGeom>
                          <a:ln>
                            <a:noFill/>
                          </a:ln>
                        </wps:spPr>
                        <wps:txbx>
                          <w:txbxContent>
                            <w:p w14:paraId="6B91A398" w14:textId="77777777" w:rsidR="00657563" w:rsidRDefault="00657563" w:rsidP="00B8357F">
                              <w:pPr>
                                <w:spacing w:after="160" w:line="259" w:lineRule="auto"/>
                              </w:pPr>
                              <w:r>
                                <w:rPr>
                                  <w:rFonts w:ascii="Arial" w:eastAsia="Arial" w:hAnsi="Arial" w:cs="Arial"/>
                                  <w:sz w:val="14"/>
                                </w:rPr>
                                <w:t xml:space="preserve"> </w:t>
                              </w:r>
                            </w:p>
                          </w:txbxContent>
                        </wps:txbx>
                        <wps:bodyPr horzOverflow="overflow" vert="horz" lIns="0" tIns="0" rIns="0" bIns="0" rtlCol="0">
                          <a:noAutofit/>
                        </wps:bodyPr>
                      </wps:wsp>
                    </wpg:wgp>
                  </a:graphicData>
                </a:graphic>
              </wp:inline>
            </w:drawing>
          </mc:Choice>
          <mc:Fallback>
            <w:pict>
              <v:group w14:anchorId="4C93E701" id="Group 278819" o:spid="_x0000_s1026" style="width:306.75pt;height:205.5pt;mso-position-horizontal-relative:char;mso-position-vertical-relative:line" coordsize="31182,19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">
                <v:rect id="Rectangle 2029" o:spid="_x0000_s1027" style="position:absolute;left:30866;top:1787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" filled="f" stroked="f">
                  <v:textbox inset="0,0,0,0">
                    <w:txbxContent>
                      <w:p w14:paraId="78323A95" w14:textId="77777777" w:rsidR="00657563" w:rsidRDefault="00657563" w:rsidP="00B8357F">
                        <w:pPr>
                          <w:spacing w:after="160" w:line="259" w:lineRule="auto"/>
                        </w:pPr>
                        <w:r>
                          <w:t xml:space="preserve"> </w:t>
                        </w:r>
                      </w:p>
                    </w:txbxContent>
                  </v:textbox>
                </v:rect>
                <v:shape id="Shape 2126" o:spid="_x0000_s1028" style="position:absolute;top:1;width:22711;height:14874;visibility:visible;mso-wrap-style:square;v-text-anchor:top" coordsize="2271141,1487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" path="m,1487424r2271141,l2271141,,,,,1487424xe" filled="f">
                  <v:stroke miterlimit="83231f" joinstyle="miter"/>
                  <v:path arrowok="t" textboxrect="0,0,2271141,1487424"/>
                </v:shape>
                <v:shape id="Shape 347181" o:spid="_x0000_s1029" style="position:absolute;left:783;top:782;width:21146;height:13313;visibility:visible;mso-wrap-style:square;v-text-anchor:top" coordsize="2114550,133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" path="m,l2114550,r,1331341l,1331341,,e" stroked="f" strokeweight="0">
                  <v:stroke miterlimit="83231f" joinstyle="miter"/>
                  <v:path arrowok="t" textboxrect="0,0,2114550,1331341"/>
                </v:shape>
                <v:shape id="Shape 2128" o:spid="_x0000_s1030" style="position:absolute;left:783;top:782;width:21146;height:13313;visibility:visible;mso-wrap-style:square;v-text-anchor:top" coordsize="2114550,133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" path="m,1331341r2114550,l2114550,,,,,1331341xe" filled="f">
                  <v:stroke miterlimit="83231f" joinstyle="miter"/>
                  <v:path arrowok="t" textboxrect="0,0,2114550,1331341"/>
                </v:shape>
                <v:shape id="Shape 2129" o:spid="_x0000_s1031" style="position:absolute;width:783;height:783;visibility:visible;mso-wrap-style:square;v-text-anchor:top" coordsize="78359,78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" path="m,l78359,78359e" filled="f">
                  <v:path arrowok="t" textboxrect="0,0,78359,78359"/>
                </v:shape>
                <v:shape id="Shape 2130" o:spid="_x0000_s1032" style="position:absolute;left:21929;width:782;height:783;visibility:visible;mso-wrap-style:square;v-text-anchor:top" coordsize="78232,78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" path="m78232,l,78359e" filled="f">
                  <v:path arrowok="t" textboxrect="0,0,78232,78359"/>
                </v:shape>
                <v:shape id="Shape 2131" o:spid="_x0000_s1033" style="position:absolute;left:21929;top:14095;width:782;height:780;visibility:visible;mso-wrap-style:square;v-text-anchor:top" coordsize="78232,7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" path="m,l78232,77978e" filled="f">
                  <v:path arrowok="t" textboxrect="0,0,78232,77978"/>
                </v:shape>
                <v:shape id="Shape 2132" o:spid="_x0000_s1034" style="position:absolute;top:14095;width:783;height:780;visibility:visible;mso-wrap-style:square;v-text-anchor:top" coordsize="78359,77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" path="m78359,l,77978e" filled="f">
                  <v:path arrowok="t" textboxrect="0,0,78359,77978"/>
                </v:shape>
                <v:shape id="Shape 2133" o:spid="_x0000_s1035" style="position:absolute;top:15810;width:22711;height:1274;visibility:visible;mso-wrap-style:square;v-text-anchor:top" coordsize="2271141,127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" path="m127000,l79959,58802r2111222,379l2144141,381r127000,63627l2144141,127381r46940,-58675l80061,68327r46939,58673l,63500,127000,xe" fillcolor="black" stroked="f" strokeweight="0">
                  <v:path arrowok="t" textboxrect="0,0,2271141,127381"/>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35" o:spid="_x0000_s1036" type="#_x0000_t75" style="position:absolute;left:6271;top:17548;width:11735;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">
                  <v:imagedata r:id="rId22" o:title=""/>
                </v:shape>
                <v:rect id="Rectangle 2136" o:spid="_x0000_s1037" style="position:absolute;left:8807;top:17574;width:8873;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S9XxgAAAN0AAAAPAAAAZHJzL2Rvd25yZXYueG1sRI9Ba8JA&#10;FITvQv/D8oTezCYW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iOkvV8YAAADdAAAA&#10;DwAAAAAAAAAAAAAAAAAHAgAAZHJzL2Rvd25yZXYueG1sUEsFBgAAAAADAAMAtwAAAPoCAAAAAA==&#10;" filled="f" stroked="f">
                  <v:textbox inset="0,0,0,0">
                    <w:txbxContent>
                      <w:p w14:paraId="6D3BB88F" w14:textId="77777777" w:rsidR="00657563" w:rsidRDefault="00657563" w:rsidP="00B8357F">
                        <w:pPr>
                          <w:spacing w:after="160" w:line="259" w:lineRule="auto"/>
                        </w:pPr>
                        <w:r>
                          <w:rPr>
                            <w:rFonts w:ascii="Arial" w:eastAsia="Arial" w:hAnsi="Arial" w:cs="Arial"/>
                            <w:sz w:val="14"/>
                          </w:rPr>
                          <w:t>Width of Window</w:t>
                        </w:r>
                      </w:p>
                    </w:txbxContent>
                  </v:textbox>
                </v:rect>
                <v:rect id="Rectangle 2137" o:spid="_x0000_s1038" style="position:absolute;left:15485;top:17574;width:326;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rMxgAAAN0AAAAPAAAAZHJzL2Rvd25yZXYueG1sRI9Li8JA&#10;EITvwv6HoRe86UQF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56WKzMYAAADdAAAA&#10;DwAAAAAAAAAAAAAAAAAHAgAAZHJzL2Rvd25yZXYueG1sUEsFBgAAAAADAAMAtwAAAPoCAAAAAA==&#10;" filled="f" stroked="f">
                  <v:textbox inset="0,0,0,0">
                    <w:txbxContent>
                      <w:p w14:paraId="32096181" w14:textId="77777777" w:rsidR="00657563" w:rsidRDefault="00657563" w:rsidP="00B8357F">
                        <w:pPr>
                          <w:spacing w:after="160" w:line="259" w:lineRule="auto"/>
                        </w:pPr>
                        <w:r>
                          <w:rPr>
                            <w:rFonts w:ascii="Arial" w:eastAsia="Arial" w:hAnsi="Arial" w:cs="Arial"/>
                            <w:sz w:val="14"/>
                          </w:rPr>
                          <w:t xml:space="preserve"> </w:t>
                        </w:r>
                      </w:p>
                    </w:txbxContent>
                  </v:textbox>
                </v:rect>
                <v:shape id="Shape 2138" o:spid="_x0000_s1039" style="position:absolute;left:23647;width:1274;height:14875;visibility:visible;mso-wrap-style:square;v-text-anchor:top" coordsize="127381,1487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" path="m63500,r63500,127000l68327,80061r379,1327421l127381,1360424,63881,1487551,381,1360551r58799,47040l58802,79959,,127000,63500,xe" fillcolor="black" stroked="f" strokeweight="0">
                  <v:path arrowok="t" textboxrect="0,0,127381,1487551"/>
                </v:shape>
                <v:shape id="Picture 2140" o:spid="_x0000_s1040" type="#_x0000_t75" style="position:absolute;left:25077;top:6576;width:5471;height:4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">
                  <v:imagedata r:id="rId23" o:title=""/>
                </v:shape>
                <v:rect id="Rectangle 2141" o:spid="_x0000_s1041" style="position:absolute;left:26046;top:6601;width:5048;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Re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F8GxF7HAAAA3QAA&#10;AA8AAAAAAAAAAAAAAAAABwIAAGRycy9kb3ducmV2LnhtbFBLBQYAAAAAAwADALcAAAD7AgAAAAA=&#10;" filled="f" stroked="f">
                  <v:textbox inset="0,0,0,0">
                    <w:txbxContent>
                      <w:p w14:paraId="50B2550E" w14:textId="77777777" w:rsidR="00657563" w:rsidRDefault="00657563" w:rsidP="00B8357F">
                        <w:pPr>
                          <w:spacing w:after="160" w:line="259" w:lineRule="auto"/>
                        </w:pPr>
                        <w:r>
                          <w:rPr>
                            <w:rFonts w:ascii="Arial" w:eastAsia="Arial" w:hAnsi="Arial" w:cs="Arial"/>
                            <w:sz w:val="14"/>
                          </w:rPr>
                          <w:t xml:space="preserve">Height of </w:t>
                        </w:r>
                      </w:p>
                    </w:txbxContent>
                  </v:textbox>
                </v:rect>
                <v:rect id="Rectangle 2142" o:spid="_x0000_s1042" style="position:absolute;left:26244;top:7637;width:4193;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op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Cv1FopxQAAAN0AAAAP&#10;AAAAAAAAAAAAAAAAAAcCAABkcnMvZG93bnJldi54bWxQSwUGAAAAAAMAAwC3AAAA+QIAAAAA&#10;" filled="f" stroked="f">
                  <v:textbox inset="0,0,0,0">
                    <w:txbxContent>
                      <w:p w14:paraId="17FF54E2" w14:textId="77777777" w:rsidR="00657563" w:rsidRDefault="00657563" w:rsidP="00B8357F">
                        <w:pPr>
                          <w:spacing w:after="160" w:line="259" w:lineRule="auto"/>
                        </w:pPr>
                        <w:r>
                          <w:rPr>
                            <w:rFonts w:ascii="Arial" w:eastAsia="Arial" w:hAnsi="Arial" w:cs="Arial"/>
                            <w:sz w:val="14"/>
                          </w:rPr>
                          <w:t>Window</w:t>
                        </w:r>
                      </w:p>
                    </w:txbxContent>
                  </v:textbox>
                </v:rect>
                <v:rect id="Rectangle 2143" o:spid="_x0000_s1043" style="position:absolute;left:29399;top:7637;width:326;height:1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" filled="f" stroked="f">
                  <v:textbox inset="0,0,0,0">
                    <w:txbxContent>
                      <w:p w14:paraId="6B91A398" w14:textId="77777777" w:rsidR="00657563" w:rsidRDefault="00657563" w:rsidP="00B8357F">
                        <w:pPr>
                          <w:spacing w:after="160" w:line="259" w:lineRule="auto"/>
                        </w:pPr>
                        <w:r>
                          <w:rPr>
                            <w:rFonts w:ascii="Arial" w:eastAsia="Arial" w:hAnsi="Arial" w:cs="Arial"/>
                            <w:sz w:val="14"/>
                          </w:rPr>
                          <w:t xml:space="preserve"> </w:t>
                        </w:r>
                      </w:p>
                    </w:txbxContent>
                  </v:textbox>
                </v:rect>
                <w10:anchorlock/>
              </v:group>
            </w:pict>
          </mc:Fallback>
        </mc:AlternateContent>
      </w:r>
    </w:p>
    <w:p w14:paraId="11A912A4" w14:textId="77777777" w:rsidR="00B8357F" w:rsidRPr="00B8357F" w:rsidRDefault="00B8357F" w:rsidP="00B8357F">
      <w:r w:rsidRPr="00B8357F">
        <w:t xml:space="preserve">The area of the glass is the width multiplied by the height. To make the frame we will need two pieces of wood the width of the window, and two pieces of wood the height of the window. </w:t>
      </w:r>
    </w:p>
    <w:p w14:paraId="785C5ECA" w14:textId="77777777" w:rsidR="00B8357F" w:rsidRDefault="00B8357F" w:rsidP="00B8357F">
      <w:pPr>
        <w:ind w:left="56" w:right="14"/>
      </w:pPr>
    </w:p>
    <w:p w14:paraId="0AAD6DC3" w14:textId="77777777" w:rsidR="00B8357F" w:rsidRPr="00C33E6F" w:rsidRDefault="00B8357F" w:rsidP="00795A29">
      <w:pPr>
        <w:pStyle w:val="Heading3"/>
      </w:pPr>
      <w:bookmarkStart w:id="20" w:name="_Toc44348482"/>
      <w:r w:rsidRPr="00C33E6F">
        <w:t>What the program needs to actually do.</w:t>
      </w:r>
      <w:bookmarkEnd w:id="20"/>
    </w:p>
    <w:p w14:paraId="3A58876A" w14:textId="77777777" w:rsidR="009D130D" w:rsidRDefault="009D130D" w:rsidP="009D130D">
      <w:pPr>
        <w:ind w:right="14"/>
      </w:pPr>
      <w:r>
        <w:t xml:space="preserve">Remember, you have to know how you are solving the problem before you write code. The program can derive the two values according to the following equations: </w:t>
      </w:r>
    </w:p>
    <w:p w14:paraId="714FC279" w14:textId="77777777" w:rsidR="009D130D" w:rsidRPr="009D130D" w:rsidRDefault="00B8357F" w:rsidP="00B8357F">
      <w:pPr>
        <w:spacing w:after="267" w:line="247" w:lineRule="auto"/>
        <w:ind w:left="413" w:right="1308"/>
        <w:rPr>
          <w:rFonts w:ascii="Consolas" w:eastAsia="Consolas" w:hAnsi="Consolas" w:cs="Consolas"/>
        </w:rPr>
      </w:pPr>
      <w:r w:rsidRPr="009D130D">
        <w:rPr>
          <w:rFonts w:ascii="Consolas" w:eastAsia="Consolas" w:hAnsi="Consolas" w:cs="Consolas"/>
        </w:rPr>
        <w:t xml:space="preserve">glass area = width of window * height of window </w:t>
      </w:r>
    </w:p>
    <w:p w14:paraId="1BE49B6A" w14:textId="77777777" w:rsidR="00B8357F" w:rsidRDefault="00B8357F" w:rsidP="00B8357F">
      <w:pPr>
        <w:spacing w:after="267" w:line="247" w:lineRule="auto"/>
        <w:ind w:left="413" w:right="1308"/>
      </w:pPr>
      <w:r w:rsidRPr="009D130D">
        <w:rPr>
          <w:rFonts w:ascii="Consolas" w:eastAsia="Consolas" w:hAnsi="Consolas" w:cs="Consolas"/>
        </w:rPr>
        <w:t xml:space="preserve">wood length = (width of window + height of window) * 2 </w:t>
      </w:r>
    </w:p>
    <w:p w14:paraId="2C2AE3F0" w14:textId="77777777" w:rsidR="00B715A7" w:rsidRDefault="00B715A7" w:rsidP="00B715A7">
      <w:pPr>
        <w:ind w:right="14"/>
      </w:pPr>
      <w:r>
        <w:t xml:space="preserve">When we start with our window program we now know that we have to: </w:t>
      </w:r>
    </w:p>
    <w:p w14:paraId="04772B09" w14:textId="77777777" w:rsidR="00B715A7" w:rsidRPr="005823AA" w:rsidRDefault="00B715A7" w:rsidP="00B715A7">
      <w:pPr>
        <w:spacing w:after="4" w:line="247" w:lineRule="auto"/>
        <w:ind w:left="368" w:right="4566"/>
        <w:rPr>
          <w:rFonts w:ascii="Arial" w:eastAsia="Consolas" w:hAnsi="Arial" w:cs="Arial"/>
        </w:rPr>
      </w:pPr>
      <w:r w:rsidRPr="005823AA">
        <w:rPr>
          <w:rFonts w:ascii="Arial" w:eastAsia="Consolas" w:hAnsi="Arial" w:cs="Arial"/>
        </w:rPr>
        <w:lastRenderedPageBreak/>
        <w:t xml:space="preserve">read in the width </w:t>
      </w:r>
    </w:p>
    <w:p w14:paraId="6ABA9843" w14:textId="77777777" w:rsidR="00B715A7" w:rsidRPr="005823AA" w:rsidRDefault="00B715A7" w:rsidP="00B715A7">
      <w:pPr>
        <w:spacing w:after="4" w:line="247" w:lineRule="auto"/>
        <w:ind w:left="368" w:right="4566"/>
        <w:rPr>
          <w:rFonts w:ascii="Arial" w:eastAsia="Consolas" w:hAnsi="Arial" w:cs="Arial"/>
        </w:rPr>
      </w:pPr>
      <w:r w:rsidRPr="005823AA">
        <w:rPr>
          <w:rFonts w:ascii="Arial" w:eastAsia="Consolas" w:hAnsi="Arial" w:cs="Arial"/>
        </w:rPr>
        <w:t>verify the value</w:t>
      </w:r>
    </w:p>
    <w:p w14:paraId="137031B0" w14:textId="77777777" w:rsidR="00B715A7" w:rsidRPr="005823AA" w:rsidRDefault="00B715A7" w:rsidP="00B715A7">
      <w:pPr>
        <w:spacing w:after="4" w:line="247" w:lineRule="auto"/>
        <w:ind w:left="368" w:right="4566"/>
        <w:rPr>
          <w:rFonts w:ascii="Arial" w:eastAsia="Consolas" w:hAnsi="Arial" w:cs="Arial"/>
        </w:rPr>
      </w:pPr>
      <w:r w:rsidRPr="005823AA">
        <w:rPr>
          <w:rFonts w:ascii="Arial" w:eastAsia="Consolas" w:hAnsi="Arial" w:cs="Arial"/>
        </w:rPr>
        <w:t>read in the height</w:t>
      </w:r>
    </w:p>
    <w:p w14:paraId="522EDD44" w14:textId="77777777" w:rsidR="00B715A7" w:rsidRPr="005823AA" w:rsidRDefault="00B715A7" w:rsidP="00B715A7">
      <w:pPr>
        <w:spacing w:after="4" w:line="247" w:lineRule="auto"/>
        <w:ind w:left="368" w:right="4566"/>
        <w:rPr>
          <w:rFonts w:ascii="Arial" w:hAnsi="Arial" w:cs="Arial"/>
          <w:sz w:val="28"/>
        </w:rPr>
      </w:pPr>
      <w:r w:rsidRPr="005823AA">
        <w:rPr>
          <w:rFonts w:ascii="Arial" w:eastAsia="Consolas" w:hAnsi="Arial" w:cs="Arial"/>
        </w:rPr>
        <w:t xml:space="preserve">verify the value </w:t>
      </w:r>
    </w:p>
    <w:p w14:paraId="6AEB599C" w14:textId="60022CB7" w:rsidR="00B715A7" w:rsidRPr="005823AA" w:rsidRDefault="00B715A7" w:rsidP="00B715A7">
      <w:pPr>
        <w:spacing w:after="125" w:line="247" w:lineRule="auto"/>
        <w:ind w:left="368" w:right="805"/>
        <w:rPr>
          <w:rFonts w:ascii="Arial" w:eastAsia="Consolas" w:hAnsi="Arial" w:cs="Arial"/>
        </w:rPr>
      </w:pPr>
      <w:r w:rsidRPr="005823AA">
        <w:rPr>
          <w:rFonts w:ascii="Arial" w:eastAsia="Consolas" w:hAnsi="Arial" w:cs="Arial"/>
        </w:rPr>
        <w:t xml:space="preserve">calculate (width + height ) * 2 * 3.25 </w:t>
      </w:r>
      <w:r w:rsidR="00E654C1">
        <w:rPr>
          <w:rFonts w:ascii="Arial" w:eastAsia="Consolas" w:hAnsi="Arial" w:cs="Arial"/>
        </w:rPr>
        <w:t xml:space="preserve">(to convert from meters to feet) </w:t>
      </w:r>
      <w:r w:rsidRPr="005823AA">
        <w:rPr>
          <w:rFonts w:ascii="Arial" w:eastAsia="Consolas" w:hAnsi="Arial" w:cs="Arial"/>
        </w:rPr>
        <w:t xml:space="preserve">and print it </w:t>
      </w:r>
    </w:p>
    <w:p w14:paraId="61D9A2B1" w14:textId="77777777" w:rsidR="00E41D3E" w:rsidRPr="005823AA" w:rsidRDefault="00E41D3E" w:rsidP="00E41D3E">
      <w:pPr>
        <w:spacing w:after="125" w:line="247" w:lineRule="auto"/>
        <w:ind w:left="368" w:right="805"/>
        <w:rPr>
          <w:rFonts w:ascii="Arial" w:eastAsia="Consolas" w:hAnsi="Arial" w:cs="Arial"/>
        </w:rPr>
      </w:pPr>
      <w:r w:rsidRPr="005823AA">
        <w:rPr>
          <w:rFonts w:ascii="Arial" w:eastAsia="Consolas" w:hAnsi="Arial" w:cs="Arial"/>
        </w:rPr>
        <w:t xml:space="preserve">calculate </w:t>
      </w:r>
      <w:r w:rsidR="005E4340" w:rsidRPr="005E4340">
        <w:rPr>
          <w:rFonts w:ascii="Arial" w:eastAsia="Consolas" w:hAnsi="Arial" w:cs="Arial"/>
        </w:rPr>
        <w:t>(width * 3.25) * (height * 3.25);</w:t>
      </w:r>
      <w:r w:rsidRPr="005823AA">
        <w:rPr>
          <w:rFonts w:ascii="Arial" w:eastAsia="Consolas" w:hAnsi="Arial" w:cs="Arial"/>
        </w:rPr>
        <w:t xml:space="preserve">and print it </w:t>
      </w:r>
    </w:p>
    <w:p w14:paraId="7543453A" w14:textId="77777777" w:rsidR="00B8357F" w:rsidRPr="00B8357F" w:rsidRDefault="00B8357F" w:rsidP="00B8357F"/>
    <w:p w14:paraId="30C3B59C" w14:textId="77777777" w:rsidR="0075512A" w:rsidRDefault="00467FBC" w:rsidP="00795A29">
      <w:pPr>
        <w:pStyle w:val="Heading3"/>
      </w:pPr>
      <w:bookmarkStart w:id="21" w:name="_Toc44348483"/>
      <w:r w:rsidRPr="00C33E6F">
        <w:t>Real code for our window problems</w:t>
      </w:r>
      <w:bookmarkEnd w:id="21"/>
    </w:p>
    <w:p w14:paraId="5F1AFF1B" w14:textId="77777777" w:rsidR="00E41D3E" w:rsidRPr="00E41D3E" w:rsidRDefault="00E41D3E" w:rsidP="00E41D3E">
      <w:r>
        <w:t>While it’s too soon to fully understand our program, here is what the code would look like. This is followed with an explanation of many of the syntax items (language rules) that are required.</w:t>
      </w:r>
      <w:r w:rsidR="0029173F">
        <w:t xml:space="preserve"> The lines in green font are called comments. The compiler ignores them, they are just there to help anyone trying to understand how the program works.</w:t>
      </w:r>
    </w:p>
    <w:p w14:paraId="29B99C0E"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FF"/>
          <w:szCs w:val="19"/>
        </w:rPr>
        <w:t>using</w:t>
      </w:r>
      <w:r w:rsidRPr="008874EB">
        <w:rPr>
          <w:rFonts w:ascii="Consolas" w:hAnsi="Consolas" w:cs="Consolas"/>
          <w:color w:val="000000"/>
          <w:szCs w:val="19"/>
        </w:rPr>
        <w:t xml:space="preserve"> System;</w:t>
      </w:r>
    </w:p>
    <w:p w14:paraId="50A4987B"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p>
    <w:p w14:paraId="557A86E4"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FF"/>
          <w:szCs w:val="19"/>
        </w:rPr>
        <w:t>class</w:t>
      </w:r>
      <w:r w:rsidRPr="008874EB">
        <w:rPr>
          <w:rFonts w:ascii="Consolas" w:hAnsi="Consolas" w:cs="Consolas"/>
          <w:color w:val="000000"/>
          <w:szCs w:val="19"/>
        </w:rPr>
        <w:t xml:space="preserve"> </w:t>
      </w:r>
      <w:r w:rsidRPr="008874EB">
        <w:rPr>
          <w:rFonts w:ascii="Consolas" w:hAnsi="Consolas" w:cs="Consolas"/>
          <w:color w:val="2B91AF"/>
          <w:szCs w:val="19"/>
        </w:rPr>
        <w:t>Program</w:t>
      </w:r>
    </w:p>
    <w:p w14:paraId="5895BB5C"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w:t>
      </w:r>
    </w:p>
    <w:p w14:paraId="03418CCC"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w:t>
      </w:r>
      <w:r w:rsidRPr="008874EB">
        <w:rPr>
          <w:rFonts w:ascii="Consolas" w:hAnsi="Consolas" w:cs="Consolas"/>
          <w:color w:val="0000FF"/>
          <w:szCs w:val="19"/>
        </w:rPr>
        <w:t>static</w:t>
      </w:r>
      <w:r w:rsidRPr="008874EB">
        <w:rPr>
          <w:rFonts w:ascii="Consolas" w:hAnsi="Consolas" w:cs="Consolas"/>
          <w:color w:val="000000"/>
          <w:szCs w:val="19"/>
        </w:rPr>
        <w:t xml:space="preserve"> </w:t>
      </w:r>
      <w:r w:rsidRPr="008874EB">
        <w:rPr>
          <w:rFonts w:ascii="Consolas" w:hAnsi="Consolas" w:cs="Consolas"/>
          <w:color w:val="0000FF"/>
          <w:szCs w:val="19"/>
        </w:rPr>
        <w:t>void</w:t>
      </w:r>
      <w:r w:rsidRPr="008874EB">
        <w:rPr>
          <w:rFonts w:ascii="Consolas" w:hAnsi="Consolas" w:cs="Consolas"/>
          <w:color w:val="000000"/>
          <w:szCs w:val="19"/>
        </w:rPr>
        <w:t xml:space="preserve"> Main()</w:t>
      </w:r>
    </w:p>
    <w:p w14:paraId="04C30F75"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w:t>
      </w:r>
    </w:p>
    <w:p w14:paraId="4A34A877" w14:textId="77777777" w:rsidR="008874EB" w:rsidRPr="008874EB" w:rsidRDefault="008874EB" w:rsidP="008874EB">
      <w:pPr>
        <w:autoSpaceDE w:val="0"/>
        <w:autoSpaceDN w:val="0"/>
        <w:adjustRightInd w:val="0"/>
        <w:spacing w:before="0" w:after="0" w:line="240" w:lineRule="auto"/>
        <w:rPr>
          <w:rFonts w:ascii="Consolas" w:hAnsi="Consolas" w:cs="Consolas"/>
          <w:color w:val="008000"/>
          <w:szCs w:val="19"/>
        </w:rPr>
      </w:pPr>
      <w:r w:rsidRPr="008874EB">
        <w:rPr>
          <w:rFonts w:ascii="Consolas" w:hAnsi="Consolas" w:cs="Consolas"/>
          <w:color w:val="000000"/>
          <w:szCs w:val="19"/>
        </w:rPr>
        <w:t xml:space="preserve">        </w:t>
      </w:r>
      <w:r w:rsidRPr="008874EB">
        <w:rPr>
          <w:rFonts w:ascii="Consolas" w:hAnsi="Consolas" w:cs="Consolas"/>
          <w:color w:val="008000"/>
          <w:szCs w:val="19"/>
        </w:rPr>
        <w:t>/*</w:t>
      </w:r>
    </w:p>
    <w:p w14:paraId="612FA719" w14:textId="77777777" w:rsidR="008874EB" w:rsidRPr="008874EB" w:rsidRDefault="008874EB" w:rsidP="008874EB">
      <w:pPr>
        <w:autoSpaceDE w:val="0"/>
        <w:autoSpaceDN w:val="0"/>
        <w:adjustRightInd w:val="0"/>
        <w:spacing w:before="0" w:after="0" w:line="240" w:lineRule="auto"/>
        <w:rPr>
          <w:rFonts w:ascii="Consolas" w:hAnsi="Consolas" w:cs="Consolas"/>
          <w:color w:val="008000"/>
          <w:szCs w:val="19"/>
        </w:rPr>
      </w:pPr>
      <w:r w:rsidRPr="008874EB">
        <w:rPr>
          <w:rFonts w:ascii="Consolas" w:hAnsi="Consolas" w:cs="Consolas"/>
          <w:color w:val="008000"/>
          <w:szCs w:val="19"/>
        </w:rPr>
        <w:t xml:space="preserve">         * This program asks the user for the size of a window.</w:t>
      </w:r>
    </w:p>
    <w:p w14:paraId="7C2A5EBE" w14:textId="77777777" w:rsidR="008874EB" w:rsidRPr="008874EB" w:rsidRDefault="008874EB" w:rsidP="008874EB">
      <w:pPr>
        <w:autoSpaceDE w:val="0"/>
        <w:autoSpaceDN w:val="0"/>
        <w:adjustRightInd w:val="0"/>
        <w:spacing w:before="0" w:after="0" w:line="240" w:lineRule="auto"/>
        <w:rPr>
          <w:rFonts w:ascii="Consolas" w:hAnsi="Consolas" w:cs="Consolas"/>
          <w:color w:val="008000"/>
          <w:szCs w:val="19"/>
        </w:rPr>
      </w:pPr>
      <w:r w:rsidRPr="008874EB">
        <w:rPr>
          <w:rFonts w:ascii="Consolas" w:hAnsi="Consolas" w:cs="Consolas"/>
          <w:color w:val="008000"/>
          <w:szCs w:val="19"/>
        </w:rPr>
        <w:t xml:space="preserve">         * It then calculates the total </w:t>
      </w:r>
      <w:r w:rsidR="00487FF9" w:rsidRPr="008874EB">
        <w:rPr>
          <w:rFonts w:ascii="Consolas" w:hAnsi="Consolas" w:cs="Consolas"/>
          <w:color w:val="008000"/>
          <w:szCs w:val="19"/>
        </w:rPr>
        <w:t>length</w:t>
      </w:r>
      <w:r w:rsidRPr="008874EB">
        <w:rPr>
          <w:rFonts w:ascii="Consolas" w:hAnsi="Consolas" w:cs="Consolas"/>
          <w:color w:val="008000"/>
          <w:szCs w:val="19"/>
        </w:rPr>
        <w:t xml:space="preserve"> of wood needed for the frame</w:t>
      </w:r>
    </w:p>
    <w:p w14:paraId="0081981D" w14:textId="77777777" w:rsidR="008874EB" w:rsidRPr="008874EB" w:rsidRDefault="008874EB" w:rsidP="008874EB">
      <w:pPr>
        <w:autoSpaceDE w:val="0"/>
        <w:autoSpaceDN w:val="0"/>
        <w:adjustRightInd w:val="0"/>
        <w:spacing w:before="0" w:after="0" w:line="240" w:lineRule="auto"/>
        <w:rPr>
          <w:rFonts w:ascii="Consolas" w:hAnsi="Consolas" w:cs="Consolas"/>
          <w:color w:val="008000"/>
          <w:szCs w:val="19"/>
        </w:rPr>
      </w:pPr>
      <w:r w:rsidRPr="008874EB">
        <w:rPr>
          <w:rFonts w:ascii="Consolas" w:hAnsi="Consolas" w:cs="Consolas"/>
          <w:color w:val="008000"/>
          <w:szCs w:val="19"/>
        </w:rPr>
        <w:t xml:space="preserve">         * and the total area of the glass.</w:t>
      </w:r>
    </w:p>
    <w:p w14:paraId="06B53208"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8000"/>
          <w:szCs w:val="19"/>
        </w:rPr>
        <w:t xml:space="preserve">         * */</w:t>
      </w:r>
    </w:p>
    <w:p w14:paraId="704D17CC"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p>
    <w:p w14:paraId="5896EFF8"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w:t>
      </w:r>
      <w:r w:rsidRPr="008874EB">
        <w:rPr>
          <w:rFonts w:ascii="Consolas" w:hAnsi="Consolas" w:cs="Consolas"/>
          <w:color w:val="0000FF"/>
          <w:szCs w:val="19"/>
        </w:rPr>
        <w:t>double</w:t>
      </w:r>
      <w:r w:rsidRPr="008874EB">
        <w:rPr>
          <w:rFonts w:ascii="Consolas" w:hAnsi="Consolas" w:cs="Consolas"/>
          <w:color w:val="000000"/>
          <w:szCs w:val="19"/>
        </w:rPr>
        <w:t xml:space="preserve"> width;</w:t>
      </w:r>
    </w:p>
    <w:p w14:paraId="3180F342"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w:t>
      </w:r>
      <w:r w:rsidRPr="008874EB">
        <w:rPr>
          <w:rFonts w:ascii="Consolas" w:hAnsi="Consolas" w:cs="Consolas"/>
          <w:color w:val="0000FF"/>
          <w:szCs w:val="19"/>
        </w:rPr>
        <w:t>double</w:t>
      </w:r>
      <w:r w:rsidRPr="008874EB">
        <w:rPr>
          <w:rFonts w:ascii="Consolas" w:hAnsi="Consolas" w:cs="Consolas"/>
          <w:color w:val="000000"/>
          <w:szCs w:val="19"/>
        </w:rPr>
        <w:t xml:space="preserve"> height;</w:t>
      </w:r>
    </w:p>
    <w:p w14:paraId="3B00EF9D"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w:t>
      </w:r>
      <w:r w:rsidRPr="008874EB">
        <w:rPr>
          <w:rFonts w:ascii="Consolas" w:hAnsi="Consolas" w:cs="Consolas"/>
          <w:color w:val="0000FF"/>
          <w:szCs w:val="19"/>
        </w:rPr>
        <w:t>double</w:t>
      </w:r>
      <w:r w:rsidRPr="008874EB">
        <w:rPr>
          <w:rFonts w:ascii="Consolas" w:hAnsi="Consolas" w:cs="Consolas"/>
          <w:color w:val="000000"/>
          <w:szCs w:val="19"/>
        </w:rPr>
        <w:t xml:space="preserve"> woodLength;</w:t>
      </w:r>
    </w:p>
    <w:p w14:paraId="2DF51C33"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w:t>
      </w:r>
      <w:r w:rsidRPr="008874EB">
        <w:rPr>
          <w:rFonts w:ascii="Consolas" w:hAnsi="Consolas" w:cs="Consolas"/>
          <w:color w:val="0000FF"/>
          <w:szCs w:val="19"/>
        </w:rPr>
        <w:t>double</w:t>
      </w:r>
      <w:r w:rsidRPr="008874EB">
        <w:rPr>
          <w:rFonts w:ascii="Consolas" w:hAnsi="Consolas" w:cs="Consolas"/>
          <w:color w:val="000000"/>
          <w:szCs w:val="19"/>
        </w:rPr>
        <w:t xml:space="preserve"> glassArea;</w:t>
      </w:r>
    </w:p>
    <w:p w14:paraId="2F4792EA"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w:t>
      </w:r>
      <w:r w:rsidRPr="008874EB">
        <w:rPr>
          <w:rFonts w:ascii="Consolas" w:hAnsi="Consolas" w:cs="Consolas"/>
          <w:color w:val="0000FF"/>
          <w:szCs w:val="19"/>
        </w:rPr>
        <w:t>string</w:t>
      </w:r>
      <w:r w:rsidRPr="008874EB">
        <w:rPr>
          <w:rFonts w:ascii="Consolas" w:hAnsi="Consolas" w:cs="Consolas"/>
          <w:color w:val="000000"/>
          <w:szCs w:val="19"/>
        </w:rPr>
        <w:t xml:space="preserve"> widthString;</w:t>
      </w:r>
    </w:p>
    <w:p w14:paraId="67DBF24C"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w:t>
      </w:r>
      <w:r w:rsidRPr="008874EB">
        <w:rPr>
          <w:rFonts w:ascii="Consolas" w:hAnsi="Consolas" w:cs="Consolas"/>
          <w:color w:val="0000FF"/>
          <w:szCs w:val="19"/>
        </w:rPr>
        <w:t>string</w:t>
      </w:r>
      <w:r w:rsidRPr="008874EB">
        <w:rPr>
          <w:rFonts w:ascii="Consolas" w:hAnsi="Consolas" w:cs="Consolas"/>
          <w:color w:val="000000"/>
          <w:szCs w:val="19"/>
        </w:rPr>
        <w:t xml:space="preserve"> heightString;</w:t>
      </w:r>
    </w:p>
    <w:p w14:paraId="7BEB3EE6"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p>
    <w:p w14:paraId="0AD8EFF9"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w:t>
      </w:r>
      <w:r w:rsidRPr="008874EB">
        <w:rPr>
          <w:rFonts w:ascii="Consolas" w:hAnsi="Consolas" w:cs="Consolas"/>
          <w:color w:val="008000"/>
          <w:szCs w:val="19"/>
        </w:rPr>
        <w:t>// read in the width</w:t>
      </w:r>
    </w:p>
    <w:p w14:paraId="3F7AE505"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Console.WriteLine(</w:t>
      </w:r>
      <w:r w:rsidRPr="008874EB">
        <w:rPr>
          <w:rFonts w:ascii="Consolas" w:hAnsi="Consolas" w:cs="Consolas"/>
          <w:color w:val="A31515"/>
          <w:szCs w:val="19"/>
        </w:rPr>
        <w:t>"Please enter the width</w:t>
      </w:r>
      <w:r w:rsidR="008666CE">
        <w:rPr>
          <w:rFonts w:ascii="Consolas" w:hAnsi="Consolas" w:cs="Consolas"/>
          <w:color w:val="A31515"/>
          <w:szCs w:val="19"/>
        </w:rPr>
        <w:t xml:space="preserve"> in meters</w:t>
      </w:r>
      <w:r w:rsidRPr="008874EB">
        <w:rPr>
          <w:rFonts w:ascii="Consolas" w:hAnsi="Consolas" w:cs="Consolas"/>
          <w:color w:val="A31515"/>
          <w:szCs w:val="19"/>
        </w:rPr>
        <w:t>."</w:t>
      </w:r>
      <w:r w:rsidRPr="008874EB">
        <w:rPr>
          <w:rFonts w:ascii="Consolas" w:hAnsi="Consolas" w:cs="Consolas"/>
          <w:color w:val="000000"/>
          <w:szCs w:val="19"/>
        </w:rPr>
        <w:t>);</w:t>
      </w:r>
    </w:p>
    <w:p w14:paraId="68B0C82E" w14:textId="77777777" w:rsidR="008874EB" w:rsidRPr="008874EB" w:rsidRDefault="008874EB" w:rsidP="00487FF9">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widt</w:t>
      </w:r>
      <w:r w:rsidR="00487FF9">
        <w:rPr>
          <w:rFonts w:ascii="Consolas" w:hAnsi="Consolas" w:cs="Consolas"/>
          <w:color w:val="000000"/>
          <w:szCs w:val="19"/>
        </w:rPr>
        <w:t>hString = Console.ReadLine</w:t>
      </w:r>
      <w:r w:rsidR="00487FF9" w:rsidRPr="00487FF9">
        <w:rPr>
          <w:rFonts w:ascii="Consolas" w:hAnsi="Consolas" w:cs="Consolas"/>
          <w:color w:val="000000"/>
        </w:rPr>
        <w:t>();</w:t>
      </w:r>
      <w:r w:rsidR="00487FF9">
        <w:rPr>
          <w:rFonts w:ascii="Consolas" w:hAnsi="Consolas" w:cs="Consolas"/>
          <w:color w:val="000000"/>
        </w:rPr>
        <w:t xml:space="preserve"> </w:t>
      </w:r>
      <w:r w:rsidR="00487FF9" w:rsidRPr="00487FF9">
        <w:rPr>
          <w:rFonts w:ascii="Consolas" w:hAnsi="Consolas" w:cs="Consolas"/>
          <w:color w:val="008000"/>
        </w:rPr>
        <w:t>// get the value from the user</w:t>
      </w:r>
      <w:r w:rsidR="00487FF9">
        <w:rPr>
          <w:rFonts w:ascii="Consolas" w:hAnsi="Consolas" w:cs="Consolas"/>
          <w:color w:val="008000"/>
          <w:sz w:val="19"/>
          <w:szCs w:val="19"/>
        </w:rPr>
        <w:t xml:space="preserve">  </w:t>
      </w:r>
    </w:p>
    <w:p w14:paraId="60FC84F8" w14:textId="40B7D688"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width = </w:t>
      </w:r>
      <w:r w:rsidRPr="008874EB">
        <w:rPr>
          <w:rFonts w:ascii="Consolas" w:hAnsi="Consolas" w:cs="Consolas"/>
          <w:color w:val="0000FF"/>
          <w:szCs w:val="19"/>
        </w:rPr>
        <w:t>double</w:t>
      </w:r>
      <w:r w:rsidRPr="008874EB">
        <w:rPr>
          <w:rFonts w:ascii="Consolas" w:hAnsi="Consolas" w:cs="Consolas"/>
          <w:color w:val="000000"/>
          <w:szCs w:val="19"/>
        </w:rPr>
        <w:t>.Parse(widthString);</w:t>
      </w:r>
      <w:r w:rsidR="00E654C1">
        <w:rPr>
          <w:rFonts w:ascii="Consolas" w:hAnsi="Consolas" w:cs="Consolas"/>
          <w:color w:val="000000"/>
          <w:szCs w:val="19"/>
        </w:rPr>
        <w:t xml:space="preserve"> </w:t>
      </w:r>
      <w:r w:rsidR="00E654C1" w:rsidRPr="00487FF9">
        <w:rPr>
          <w:rFonts w:ascii="Consolas" w:hAnsi="Consolas" w:cs="Consolas"/>
          <w:color w:val="008000"/>
        </w:rPr>
        <w:t>//</w:t>
      </w:r>
      <w:r w:rsidR="00E654C1">
        <w:rPr>
          <w:rFonts w:ascii="Consolas" w:hAnsi="Consolas" w:cs="Consolas"/>
          <w:color w:val="008000"/>
        </w:rPr>
        <w:t xml:space="preserve">convert the </w:t>
      </w:r>
      <w:r w:rsidR="002B5436">
        <w:rPr>
          <w:rFonts w:ascii="Consolas" w:hAnsi="Consolas" w:cs="Consolas"/>
          <w:color w:val="008000"/>
        </w:rPr>
        <w:t xml:space="preserve">input </w:t>
      </w:r>
      <w:r w:rsidR="00E654C1">
        <w:rPr>
          <w:rFonts w:ascii="Consolas" w:hAnsi="Consolas" w:cs="Consolas"/>
          <w:color w:val="008000"/>
        </w:rPr>
        <w:t>string into a double</w:t>
      </w:r>
    </w:p>
    <w:p w14:paraId="52860C63"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p>
    <w:p w14:paraId="7B961A30"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w:t>
      </w:r>
      <w:r w:rsidRPr="008874EB">
        <w:rPr>
          <w:rFonts w:ascii="Consolas" w:hAnsi="Consolas" w:cs="Consolas"/>
          <w:color w:val="008000"/>
          <w:szCs w:val="19"/>
        </w:rPr>
        <w:t>// read in the height</w:t>
      </w:r>
    </w:p>
    <w:p w14:paraId="487796AD"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Console.WriteLine(</w:t>
      </w:r>
      <w:r w:rsidRPr="008874EB">
        <w:rPr>
          <w:rFonts w:ascii="Consolas" w:hAnsi="Consolas" w:cs="Consolas"/>
          <w:color w:val="A31515"/>
          <w:szCs w:val="19"/>
        </w:rPr>
        <w:t>"Please enter the height</w:t>
      </w:r>
      <w:r w:rsidR="008666CE">
        <w:rPr>
          <w:rFonts w:ascii="Consolas" w:hAnsi="Consolas" w:cs="Consolas"/>
          <w:color w:val="A31515"/>
          <w:szCs w:val="19"/>
        </w:rPr>
        <w:t xml:space="preserve"> in meters</w:t>
      </w:r>
      <w:r w:rsidRPr="008874EB">
        <w:rPr>
          <w:rFonts w:ascii="Consolas" w:hAnsi="Consolas" w:cs="Consolas"/>
          <w:color w:val="A31515"/>
          <w:szCs w:val="19"/>
        </w:rPr>
        <w:t>."</w:t>
      </w:r>
      <w:r w:rsidRPr="008874EB">
        <w:rPr>
          <w:rFonts w:ascii="Consolas" w:hAnsi="Consolas" w:cs="Consolas"/>
          <w:color w:val="000000"/>
          <w:szCs w:val="19"/>
        </w:rPr>
        <w:t>);</w:t>
      </w:r>
    </w:p>
    <w:p w14:paraId="2EDC52C6"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heightString = Console.ReadLine(); </w:t>
      </w:r>
    </w:p>
    <w:p w14:paraId="55604D4C" w14:textId="15147E25"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height = </w:t>
      </w:r>
      <w:r w:rsidRPr="008874EB">
        <w:rPr>
          <w:rFonts w:ascii="Consolas" w:hAnsi="Consolas" w:cs="Consolas"/>
          <w:color w:val="0000FF"/>
          <w:szCs w:val="19"/>
        </w:rPr>
        <w:t>double</w:t>
      </w:r>
      <w:r w:rsidRPr="008874EB">
        <w:rPr>
          <w:rFonts w:ascii="Consolas" w:hAnsi="Consolas" w:cs="Consolas"/>
          <w:color w:val="000000"/>
          <w:szCs w:val="19"/>
        </w:rPr>
        <w:t>.Parse(heightString);</w:t>
      </w:r>
      <w:r w:rsidR="002B5436">
        <w:rPr>
          <w:rFonts w:ascii="Consolas" w:hAnsi="Consolas" w:cs="Consolas"/>
          <w:color w:val="000000"/>
          <w:szCs w:val="19"/>
        </w:rPr>
        <w:t xml:space="preserve"> </w:t>
      </w:r>
      <w:r w:rsidR="002B5436" w:rsidRPr="00487FF9">
        <w:rPr>
          <w:rFonts w:ascii="Consolas" w:hAnsi="Consolas" w:cs="Consolas"/>
          <w:color w:val="008000"/>
        </w:rPr>
        <w:t>//</w:t>
      </w:r>
      <w:r w:rsidR="002B5436">
        <w:rPr>
          <w:rFonts w:ascii="Consolas" w:hAnsi="Consolas" w:cs="Consolas"/>
          <w:color w:val="008000"/>
        </w:rPr>
        <w:t>convert the input string into a double</w:t>
      </w:r>
    </w:p>
    <w:p w14:paraId="6A822E81"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p>
    <w:p w14:paraId="1F3EF929"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w:t>
      </w:r>
      <w:r w:rsidRPr="008874EB">
        <w:rPr>
          <w:rFonts w:ascii="Consolas" w:hAnsi="Consolas" w:cs="Consolas"/>
          <w:color w:val="008000"/>
          <w:szCs w:val="19"/>
        </w:rPr>
        <w:t xml:space="preserve">// calculate ( width + height ) * 2 * 3.25 </w:t>
      </w:r>
      <w:r w:rsidR="00E654C1">
        <w:rPr>
          <w:rFonts w:ascii="Consolas" w:hAnsi="Consolas" w:cs="Consolas"/>
          <w:color w:val="008000"/>
          <w:szCs w:val="19"/>
        </w:rPr>
        <w:t xml:space="preserve"> and convert to feet</w:t>
      </w:r>
    </w:p>
    <w:p w14:paraId="4DE95BC2" w14:textId="77777777" w:rsidR="008874EB" w:rsidRPr="005823AA" w:rsidRDefault="008874EB" w:rsidP="008874EB">
      <w:pPr>
        <w:autoSpaceDE w:val="0"/>
        <w:autoSpaceDN w:val="0"/>
        <w:adjustRightInd w:val="0"/>
        <w:spacing w:before="0" w:after="0" w:line="240" w:lineRule="auto"/>
        <w:rPr>
          <w:rFonts w:ascii="Consolas" w:hAnsi="Consolas" w:cs="Consolas"/>
          <w:b/>
          <w:color w:val="000000"/>
          <w:szCs w:val="19"/>
        </w:rPr>
      </w:pPr>
      <w:r w:rsidRPr="008874EB">
        <w:rPr>
          <w:rFonts w:ascii="Consolas" w:hAnsi="Consolas" w:cs="Consolas"/>
          <w:color w:val="000000"/>
          <w:szCs w:val="19"/>
        </w:rPr>
        <w:t xml:space="preserve">        </w:t>
      </w:r>
      <w:r w:rsidRPr="005823AA">
        <w:rPr>
          <w:rFonts w:ascii="Consolas" w:hAnsi="Consolas" w:cs="Consolas"/>
          <w:b/>
          <w:color w:val="000000"/>
          <w:szCs w:val="19"/>
        </w:rPr>
        <w:t>woodLength = 2 * (width + height) * 3.25;</w:t>
      </w:r>
    </w:p>
    <w:p w14:paraId="0C71EE5B"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w:t>
      </w:r>
      <w:r w:rsidRPr="008874EB">
        <w:rPr>
          <w:rFonts w:ascii="Consolas" w:hAnsi="Consolas" w:cs="Consolas"/>
          <w:color w:val="008000"/>
          <w:szCs w:val="19"/>
        </w:rPr>
        <w:t xml:space="preserve">// calculate width times height </w:t>
      </w:r>
    </w:p>
    <w:p w14:paraId="09D1DA7A" w14:textId="77777777" w:rsidR="008874EB" w:rsidRPr="005823AA" w:rsidRDefault="008874EB" w:rsidP="008874EB">
      <w:pPr>
        <w:autoSpaceDE w:val="0"/>
        <w:autoSpaceDN w:val="0"/>
        <w:adjustRightInd w:val="0"/>
        <w:spacing w:before="0" w:after="0" w:line="240" w:lineRule="auto"/>
        <w:rPr>
          <w:rFonts w:ascii="Consolas" w:hAnsi="Consolas" w:cs="Consolas"/>
          <w:b/>
          <w:color w:val="000000"/>
          <w:szCs w:val="19"/>
        </w:rPr>
      </w:pPr>
      <w:r w:rsidRPr="008874EB">
        <w:rPr>
          <w:rFonts w:ascii="Consolas" w:hAnsi="Consolas" w:cs="Consolas"/>
          <w:color w:val="000000"/>
          <w:szCs w:val="19"/>
        </w:rPr>
        <w:t xml:space="preserve">        </w:t>
      </w:r>
      <w:r w:rsidRPr="005823AA">
        <w:rPr>
          <w:rFonts w:ascii="Consolas" w:hAnsi="Consolas" w:cs="Consolas"/>
          <w:b/>
          <w:color w:val="000000"/>
          <w:szCs w:val="19"/>
        </w:rPr>
        <w:t xml:space="preserve">glassArea = </w:t>
      </w:r>
      <w:r w:rsidR="005E4340" w:rsidRPr="005E4340">
        <w:rPr>
          <w:rFonts w:ascii="Consolas" w:hAnsi="Consolas" w:cs="Consolas"/>
          <w:b/>
          <w:color w:val="000000"/>
          <w:szCs w:val="19"/>
        </w:rPr>
        <w:t>(width * 3.25) * (height * 3.25);</w:t>
      </w:r>
    </w:p>
    <w:p w14:paraId="52B71D63"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p>
    <w:p w14:paraId="55EF391A"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8000"/>
          <w:szCs w:val="19"/>
        </w:rPr>
        <w:t xml:space="preserve">        // and print it</w:t>
      </w:r>
    </w:p>
    <w:p w14:paraId="556E87FD"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Console.WriteLine(</w:t>
      </w:r>
      <w:r w:rsidRPr="008874EB">
        <w:rPr>
          <w:rFonts w:ascii="Consolas" w:hAnsi="Consolas" w:cs="Consolas"/>
          <w:color w:val="A31515"/>
          <w:szCs w:val="19"/>
        </w:rPr>
        <w:t>"The length of the wood is "</w:t>
      </w:r>
      <w:r w:rsidRPr="008874EB">
        <w:rPr>
          <w:rFonts w:ascii="Consolas" w:hAnsi="Consolas" w:cs="Consolas"/>
          <w:color w:val="000000"/>
          <w:szCs w:val="19"/>
        </w:rPr>
        <w:t xml:space="preserve"> + woodLength + </w:t>
      </w:r>
      <w:r w:rsidRPr="008874EB">
        <w:rPr>
          <w:rFonts w:ascii="Consolas" w:hAnsi="Consolas" w:cs="Consolas"/>
          <w:color w:val="A31515"/>
          <w:szCs w:val="19"/>
        </w:rPr>
        <w:t>" feet"</w:t>
      </w:r>
      <w:r w:rsidRPr="008874EB">
        <w:rPr>
          <w:rFonts w:ascii="Consolas" w:hAnsi="Consolas" w:cs="Consolas"/>
          <w:color w:val="000000"/>
          <w:szCs w:val="19"/>
        </w:rPr>
        <w:t xml:space="preserve">);     </w:t>
      </w:r>
    </w:p>
    <w:p w14:paraId="0C63E42F"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lastRenderedPageBreak/>
        <w:t xml:space="preserve">        Console.WriteLine(</w:t>
      </w:r>
      <w:r w:rsidRPr="008874EB">
        <w:rPr>
          <w:rFonts w:ascii="Consolas" w:hAnsi="Consolas" w:cs="Consolas"/>
          <w:color w:val="A31515"/>
          <w:szCs w:val="19"/>
        </w:rPr>
        <w:t>"The area of the glass is "</w:t>
      </w:r>
      <w:r w:rsidRPr="008874EB">
        <w:rPr>
          <w:rFonts w:ascii="Consolas" w:hAnsi="Consolas" w:cs="Consolas"/>
          <w:color w:val="000000"/>
          <w:szCs w:val="19"/>
        </w:rPr>
        <w:t xml:space="preserve"> +  glassArea + </w:t>
      </w:r>
      <w:r w:rsidRPr="008874EB">
        <w:rPr>
          <w:rFonts w:ascii="Consolas" w:hAnsi="Consolas" w:cs="Consolas"/>
          <w:color w:val="A31515"/>
          <w:szCs w:val="19"/>
        </w:rPr>
        <w:t xml:space="preserve">" square </w:t>
      </w:r>
      <w:r w:rsidR="005E4340">
        <w:rPr>
          <w:rFonts w:ascii="Consolas" w:hAnsi="Consolas" w:cs="Consolas"/>
          <w:color w:val="A31515"/>
          <w:szCs w:val="19"/>
        </w:rPr>
        <w:t>feet</w:t>
      </w:r>
      <w:r w:rsidRPr="008874EB">
        <w:rPr>
          <w:rFonts w:ascii="Consolas" w:hAnsi="Consolas" w:cs="Consolas"/>
          <w:color w:val="A31515"/>
          <w:szCs w:val="19"/>
        </w:rPr>
        <w:t>"</w:t>
      </w:r>
      <w:r w:rsidRPr="008874EB">
        <w:rPr>
          <w:rFonts w:ascii="Consolas" w:hAnsi="Consolas" w:cs="Consolas"/>
          <w:color w:val="000000"/>
          <w:szCs w:val="19"/>
        </w:rPr>
        <w:t>);</w:t>
      </w:r>
    </w:p>
    <w:p w14:paraId="6F35886F"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p>
    <w:p w14:paraId="73BFEE5A"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w:t>
      </w:r>
      <w:r w:rsidRPr="008874EB">
        <w:rPr>
          <w:rFonts w:ascii="Consolas" w:hAnsi="Consolas" w:cs="Consolas"/>
          <w:color w:val="008000"/>
          <w:szCs w:val="19"/>
        </w:rPr>
        <w:t xml:space="preserve">// this line prevents </w:t>
      </w:r>
      <w:r w:rsidR="0029173F">
        <w:rPr>
          <w:rFonts w:ascii="Consolas" w:hAnsi="Consolas" w:cs="Consolas"/>
          <w:color w:val="008000"/>
          <w:szCs w:val="19"/>
        </w:rPr>
        <w:t xml:space="preserve">display </w:t>
      </w:r>
      <w:r w:rsidRPr="008874EB">
        <w:rPr>
          <w:rFonts w:ascii="Consolas" w:hAnsi="Consolas" w:cs="Consolas"/>
          <w:color w:val="008000"/>
          <w:szCs w:val="19"/>
        </w:rPr>
        <w:t>window from closing until you type the Enter key</w:t>
      </w:r>
    </w:p>
    <w:p w14:paraId="2527DF6B"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Console.ReadLine();</w:t>
      </w:r>
    </w:p>
    <w:p w14:paraId="05B2D4EE"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w:t>
      </w:r>
    </w:p>
    <w:p w14:paraId="389F65C2" w14:textId="77777777" w:rsidR="008874EB" w:rsidRPr="008874EB" w:rsidRDefault="008874EB" w:rsidP="008874EB">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w:t>
      </w:r>
    </w:p>
    <w:p w14:paraId="560F9F43" w14:textId="77777777" w:rsidR="00467FBC" w:rsidRDefault="00467FBC" w:rsidP="00467FBC">
      <w:r>
        <w:t xml:space="preserve">This is a valid program. If you enter this code into VS, you can run it. The actual work is done by the two lines that I have </w:t>
      </w:r>
      <w:r w:rsidR="0029173F">
        <w:t>bolded</w:t>
      </w:r>
      <w:r>
        <w:t xml:space="preserve">. Broadly speaking the </w:t>
      </w:r>
      <w:r w:rsidR="005823AA">
        <w:t>code</w:t>
      </w:r>
      <w:r>
        <w:t xml:space="preserve"> before these two lines is concerned with setting things up and getting the values in to be processed. The </w:t>
      </w:r>
      <w:r w:rsidR="005823AA">
        <w:t>code</w:t>
      </w:r>
      <w:r>
        <w:t xml:space="preserve"> after the two lines is concerned with displaying the answer to the user.  </w:t>
      </w:r>
    </w:p>
    <w:p w14:paraId="305DBABD" w14:textId="77777777" w:rsidR="00467FBC" w:rsidRDefault="00467FBC" w:rsidP="00467FBC">
      <w:r>
        <w:t>We can now go through each line in turn and try to see how it fits into our program.</w:t>
      </w:r>
      <w:r w:rsidR="0037650E">
        <w:t xml:space="preserve"> It might be good to go back and review this section now: </w:t>
      </w:r>
      <w:hyperlink w:anchor="_Class,_Object,_Method," w:history="1">
        <w:r w:rsidR="0037650E" w:rsidRPr="0037650E">
          <w:rPr>
            <w:rStyle w:val="Hyperlink"/>
          </w:rPr>
          <w:t>Class, Object, Method, Property</w:t>
        </w:r>
      </w:hyperlink>
    </w:p>
    <w:p w14:paraId="16D19FA2" w14:textId="77777777" w:rsidR="00467FBC" w:rsidRPr="00795A29" w:rsidRDefault="00467FBC" w:rsidP="00467FBC">
      <w:pPr>
        <w:pStyle w:val="Heading4"/>
        <w:rPr>
          <w:b/>
          <w:i w:val="0"/>
          <w:sz w:val="24"/>
        </w:rPr>
      </w:pPr>
      <w:r w:rsidRPr="00795A29">
        <w:rPr>
          <w:b/>
          <w:i w:val="0"/>
          <w:sz w:val="24"/>
        </w:rPr>
        <w:t>using System;</w:t>
      </w:r>
    </w:p>
    <w:p w14:paraId="02E5BB75" w14:textId="6E7E26F4" w:rsidR="00467FBC" w:rsidRDefault="00467FBC" w:rsidP="00467FBC">
      <w:r>
        <w:t xml:space="preserve">This is an instruction to the C# compiler to tell it that we want to use code from a library named System. We don’t have to write every line of code </w:t>
      </w:r>
      <w:r w:rsidR="0055189E">
        <w:t>ourselves;</w:t>
      </w:r>
      <w:r>
        <w:t xml:space="preserve"> we can take advantage of many methods that are defined in many code libraries in the .NET library. Visual Studio has these libraries ava</w:t>
      </w:r>
      <w:r w:rsidR="005823AA">
        <w:t>ilable for us. In this</w:t>
      </w:r>
      <w:r>
        <w:t xml:space="preserve"> case</w:t>
      </w:r>
      <w:r w:rsidR="005823AA">
        <w:t>,</w:t>
      </w:r>
      <w:r>
        <w:t xml:space="preserve"> System library</w:t>
      </w:r>
      <w:r w:rsidR="005823AA">
        <w:t xml:space="preserve"> </w:t>
      </w:r>
      <w:r>
        <w:t xml:space="preserve">includes the code to allow us to write to, and read from the </w:t>
      </w:r>
      <w:r w:rsidR="00155118">
        <w:t>display</w:t>
      </w:r>
      <w:r>
        <w:t xml:space="preserve"> window, which is called the console. We use </w:t>
      </w:r>
      <w:r w:rsidR="00155118">
        <w:t>several</w:t>
      </w:r>
      <w:r>
        <w:t xml:space="preserve"> methods in </w:t>
      </w:r>
      <w:r w:rsidR="00155118">
        <w:t>this</w:t>
      </w:r>
      <w:r>
        <w:t xml:space="preserve"> class called the </w:t>
      </w:r>
      <w:r w:rsidRPr="005823AA">
        <w:rPr>
          <w:color w:val="0070C0"/>
        </w:rPr>
        <w:t xml:space="preserve">Console </w:t>
      </w:r>
      <w:r>
        <w:t>class.</w:t>
      </w:r>
      <w:r w:rsidR="00155118">
        <w:t xml:space="preserve"> The Console class provides a software model of the display and keyboard. We don’t have to know the details of how to get information to appear on the screen or read back from the keyboard. All we have to know is how to call two methods.</w:t>
      </w:r>
    </w:p>
    <w:p w14:paraId="4255346C" w14:textId="77777777" w:rsidR="00467FBC" w:rsidRPr="00795A29" w:rsidRDefault="00467FBC" w:rsidP="00467FBC">
      <w:pPr>
        <w:pStyle w:val="Heading4"/>
        <w:rPr>
          <w:b/>
          <w:i w:val="0"/>
          <w:sz w:val="24"/>
        </w:rPr>
      </w:pPr>
      <w:r w:rsidRPr="00795A29">
        <w:rPr>
          <w:b/>
          <w:i w:val="0"/>
          <w:sz w:val="24"/>
        </w:rPr>
        <w:t>Class Program</w:t>
      </w:r>
    </w:p>
    <w:p w14:paraId="59C8E090" w14:textId="77777777" w:rsidR="00467FBC" w:rsidRDefault="00467FBC" w:rsidP="00467FBC">
      <w:pPr>
        <w:spacing w:after="116" w:line="239" w:lineRule="auto"/>
        <w:ind w:left="53"/>
      </w:pPr>
      <w:r>
        <w:t xml:space="preserve">A C# program is made up of one or more </w:t>
      </w:r>
      <w:r>
        <w:rPr>
          <w:i/>
        </w:rPr>
        <w:t>classes</w:t>
      </w:r>
      <w:r>
        <w:t>. A class is a container which holds data and program code to do a particular job. In the case of our double glazing</w:t>
      </w:r>
      <w:r w:rsidR="00C33E6F">
        <w:t xml:space="preserve"> window </w:t>
      </w:r>
      <w:r>
        <w:t xml:space="preserve">calculator the class just contains a single method which will work out our wood lengths and glass area, but a class can contain much more than that if it needs to.  </w:t>
      </w:r>
    </w:p>
    <w:p w14:paraId="0A5BD02E" w14:textId="77777777" w:rsidR="00467FBC" w:rsidRDefault="00467FBC" w:rsidP="00467FBC">
      <w:pPr>
        <w:spacing w:line="247" w:lineRule="auto"/>
        <w:ind w:left="46"/>
      </w:pPr>
      <w:r>
        <w:t xml:space="preserve">You need to </w:t>
      </w:r>
      <w:r w:rsidR="00C33E6F">
        <w:t xml:space="preserve">make up </w:t>
      </w:r>
      <w:r>
        <w:t xml:space="preserve">an identifier for every class that you create. I've called ours </w:t>
      </w:r>
      <w:r w:rsidR="00C33E6F" w:rsidRPr="005823AA">
        <w:rPr>
          <w:rFonts w:ascii="Consolas" w:eastAsia="Consolas" w:hAnsi="Consolas" w:cs="Consolas"/>
          <w:b/>
        </w:rPr>
        <w:t>Program</w:t>
      </w:r>
      <w:r>
        <w:t xml:space="preserve"> since this </w:t>
      </w:r>
      <w:r w:rsidR="00C33E6F">
        <w:t>is the default that VS starts you out with when you create a new program</w:t>
      </w:r>
      <w:r>
        <w:t xml:space="preserve">. For </w:t>
      </w:r>
      <w:r w:rsidR="00155118">
        <w:t>all the</w:t>
      </w:r>
      <w:r w:rsidR="00C33E6F">
        <w:t xml:space="preserve"> chapters</w:t>
      </w:r>
      <w:r w:rsidR="00155118">
        <w:t xml:space="preserve"> in this book</w:t>
      </w:r>
      <w:r>
        <w:t xml:space="preserve">, </w:t>
      </w:r>
      <w:r w:rsidR="00C33E6F">
        <w:t xml:space="preserve">we won’t create any other classes, but we will use </w:t>
      </w:r>
      <w:r w:rsidR="005823AA">
        <w:t>methods in</w:t>
      </w:r>
      <w:r w:rsidR="00C33E6F">
        <w:t xml:space="preserve"> classes that are already defined in the .NET library</w:t>
      </w:r>
      <w:r>
        <w:t xml:space="preserve">.  </w:t>
      </w:r>
    </w:p>
    <w:p w14:paraId="7F4E1C58" w14:textId="77777777" w:rsidR="00467FBC" w:rsidRDefault="00467FBC" w:rsidP="00467FBC">
      <w:pPr>
        <w:spacing w:after="414" w:line="245" w:lineRule="auto"/>
        <w:ind w:left="46"/>
      </w:pPr>
      <w:r>
        <w:t xml:space="preserve">There is a convention that the name of the </w:t>
      </w:r>
      <w:r w:rsidR="005823AA">
        <w:t xml:space="preserve">disk </w:t>
      </w:r>
      <w:r>
        <w:t xml:space="preserve">file </w:t>
      </w:r>
      <w:r w:rsidR="005823AA">
        <w:t xml:space="preserve">that saves our code </w:t>
      </w:r>
      <w:r>
        <w:t xml:space="preserve">which contains a particular class should match the class itself, in other words the program above </w:t>
      </w:r>
      <w:r w:rsidR="00C33E6F">
        <w:t xml:space="preserve">should be held in a file called </w:t>
      </w:r>
      <w:r w:rsidR="00C33E6F" w:rsidRPr="005823AA">
        <w:rPr>
          <w:rFonts w:ascii="Arial" w:hAnsi="Arial" w:cs="Arial"/>
          <w:b/>
        </w:rPr>
        <w:t>Program</w:t>
      </w:r>
      <w:r w:rsidRPr="005823AA">
        <w:rPr>
          <w:rFonts w:ascii="Arial" w:eastAsia="Consolas" w:hAnsi="Arial" w:cs="Arial"/>
          <w:b/>
        </w:rPr>
        <w:t>.cs</w:t>
      </w:r>
      <w:r w:rsidR="00C33E6F">
        <w:t xml:space="preserve">, which is what </w:t>
      </w:r>
      <w:r w:rsidR="00155118">
        <w:t xml:space="preserve">in fact, </w:t>
      </w:r>
      <w:r w:rsidR="00C33E6F">
        <w:t>VS does for us by default.</w:t>
      </w:r>
    </w:p>
    <w:p w14:paraId="72A25F8A" w14:textId="77777777" w:rsidR="00C33E6F" w:rsidRPr="00795A29" w:rsidRDefault="00C33E6F" w:rsidP="00C33E6F">
      <w:pPr>
        <w:pStyle w:val="Heading4"/>
        <w:rPr>
          <w:rFonts w:asciiTheme="minorHAnsi" w:eastAsia="Consolas" w:hAnsiTheme="minorHAnsi" w:cs="Consolas"/>
          <w:b/>
          <w:i w:val="0"/>
          <w:sz w:val="24"/>
        </w:rPr>
      </w:pPr>
      <w:r w:rsidRPr="00795A29">
        <w:rPr>
          <w:rFonts w:asciiTheme="minorHAnsi" w:eastAsia="Consolas" w:hAnsiTheme="minorHAnsi" w:cs="Consolas"/>
          <w:b/>
          <w:i w:val="0"/>
          <w:sz w:val="24"/>
        </w:rPr>
        <w:t>Static</w:t>
      </w:r>
    </w:p>
    <w:p w14:paraId="5A382FD6" w14:textId="77777777" w:rsidR="00C33E6F" w:rsidRDefault="00C33E6F" w:rsidP="00C33E6F">
      <w:r>
        <w:t xml:space="preserve">This keyword generally means “there can be only one of these”. </w:t>
      </w:r>
      <w:r w:rsidR="005823AA">
        <w:t xml:space="preserve">As we discussed back in Chapter 1, </w:t>
      </w:r>
      <w:r>
        <w:t>some classes</w:t>
      </w:r>
      <w:r w:rsidR="005823AA">
        <w:t xml:space="preserve"> allow </w:t>
      </w:r>
      <w:r>
        <w:t xml:space="preserve">you </w:t>
      </w:r>
      <w:r w:rsidR="005823AA">
        <w:t>to</w:t>
      </w:r>
      <w:r>
        <w:t xml:space="preserve"> make many copies, called objects.  If you want there to be only one copy, you mark a class </w:t>
      </w:r>
      <w:r w:rsidRPr="005823AA">
        <w:rPr>
          <w:color w:val="0070C0"/>
        </w:rPr>
        <w:t>static</w:t>
      </w:r>
      <w:r>
        <w:t xml:space="preserve">. Likewise, if there can be only one method with a particular name, you mark the method with the </w:t>
      </w:r>
      <w:r w:rsidRPr="005823AA">
        <w:rPr>
          <w:color w:val="0070C0"/>
        </w:rPr>
        <w:t xml:space="preserve">static </w:t>
      </w:r>
      <w:r>
        <w:t xml:space="preserve">keyword. For now, just know that the system expects there to be only one place where your program can start, and that is a method named Main, and we must mark it </w:t>
      </w:r>
      <w:r w:rsidR="005823AA" w:rsidRPr="005823AA">
        <w:rPr>
          <w:color w:val="0070C0"/>
        </w:rPr>
        <w:t>static</w:t>
      </w:r>
      <w:r w:rsidR="005823AA">
        <w:t xml:space="preserve"> </w:t>
      </w:r>
      <w:r>
        <w:t>to tell the system, this is the one and only place to start executing my code.</w:t>
      </w:r>
    </w:p>
    <w:p w14:paraId="38900494" w14:textId="77777777" w:rsidR="00C33E6F" w:rsidRPr="00795A29" w:rsidRDefault="00C33E6F" w:rsidP="00C33E6F">
      <w:pPr>
        <w:pStyle w:val="Heading4"/>
        <w:rPr>
          <w:rFonts w:asciiTheme="minorHAnsi" w:eastAsia="Consolas" w:hAnsiTheme="minorHAnsi" w:cs="Consolas"/>
          <w:b/>
          <w:i w:val="0"/>
          <w:sz w:val="24"/>
        </w:rPr>
      </w:pPr>
      <w:r w:rsidRPr="00795A29">
        <w:rPr>
          <w:rFonts w:asciiTheme="minorHAnsi" w:eastAsia="Consolas" w:hAnsiTheme="minorHAnsi" w:cs="Consolas"/>
          <w:b/>
          <w:i w:val="0"/>
          <w:sz w:val="24"/>
        </w:rPr>
        <w:t>Void</w:t>
      </w:r>
    </w:p>
    <w:p w14:paraId="080C6175" w14:textId="77777777" w:rsidR="00C33E6F" w:rsidRDefault="00C33E6F" w:rsidP="00C33E6F">
      <w:r>
        <w:t xml:space="preserve">A </w:t>
      </w:r>
      <w:r w:rsidRPr="005823AA">
        <w:rPr>
          <w:color w:val="0070C0"/>
        </w:rPr>
        <w:t xml:space="preserve">void </w:t>
      </w:r>
      <w:r>
        <w:t xml:space="preserve">is nothing. In programming terms the void keyword means that the method we are about to describe does not return anything to </w:t>
      </w:r>
      <w:r w:rsidR="00F62E4D">
        <w:t>any code that calls this method</w:t>
      </w:r>
      <w:r>
        <w:t>. Th</w:t>
      </w:r>
      <w:r w:rsidR="00F62E4D">
        <w:t>is</w:t>
      </w:r>
      <w:r>
        <w:t xml:space="preserve"> method will </w:t>
      </w:r>
      <w:r w:rsidR="00F62E4D">
        <w:t>execute its code</w:t>
      </w:r>
      <w:r>
        <w:t xml:space="preserve"> and then finish. In some cases we write methods which return a result (in fact</w:t>
      </w:r>
      <w:r w:rsidR="00155118">
        <w:t>,</w:t>
      </w:r>
      <w:r>
        <w:t xml:space="preserve"> we will use such a method later in th</w:t>
      </w:r>
      <w:r w:rsidR="00155118">
        <w:t>is</w:t>
      </w:r>
      <w:r>
        <w:t xml:space="preserve"> program).  </w:t>
      </w:r>
    </w:p>
    <w:p w14:paraId="5E03881D" w14:textId="77777777" w:rsidR="00C33E6F" w:rsidRDefault="00C33E6F" w:rsidP="00C33E6F">
      <w:r>
        <w:lastRenderedPageBreak/>
        <w:t xml:space="preserve">However, in </w:t>
      </w:r>
      <w:r w:rsidR="005823AA">
        <w:t xml:space="preserve">this case for </w:t>
      </w:r>
      <w:r>
        <w:t xml:space="preserve">our Main method, we are explicitly stating that it </w:t>
      </w:r>
      <w:r w:rsidR="00F62E4D">
        <w:t>does not return anything</w:t>
      </w:r>
      <w:r>
        <w:t xml:space="preserve">. </w:t>
      </w:r>
      <w:r w:rsidR="00F62E4D">
        <w:t xml:space="preserve">When you write methods, you must either state exactly the </w:t>
      </w:r>
      <w:r w:rsidR="00155118">
        <w:t>type</w:t>
      </w:r>
      <w:r w:rsidR="00F62E4D">
        <w:t xml:space="preserve"> of data a method returns, or you must use the </w:t>
      </w:r>
      <w:r w:rsidR="005823AA">
        <w:t>key</w:t>
      </w:r>
      <w:r w:rsidR="00F62E4D">
        <w:t xml:space="preserve">word </w:t>
      </w:r>
      <w:r w:rsidR="00F62E4D" w:rsidRPr="005823AA">
        <w:rPr>
          <w:color w:val="0070C0"/>
        </w:rPr>
        <w:t>void</w:t>
      </w:r>
      <w:r w:rsidR="00F62E4D">
        <w:t>, to say nothing.  The C# language likes things to be very clear, no ambiguity.</w:t>
      </w:r>
    </w:p>
    <w:p w14:paraId="4889ACBB" w14:textId="77777777" w:rsidR="00F62E4D" w:rsidRPr="00795A29" w:rsidRDefault="00F62E4D" w:rsidP="00F62E4D">
      <w:pPr>
        <w:pStyle w:val="Heading4"/>
        <w:rPr>
          <w:rFonts w:asciiTheme="minorHAnsi" w:eastAsia="Consolas" w:hAnsiTheme="minorHAnsi" w:cs="Consolas"/>
          <w:b/>
          <w:i w:val="0"/>
          <w:sz w:val="24"/>
        </w:rPr>
      </w:pPr>
      <w:r w:rsidRPr="00795A29">
        <w:rPr>
          <w:rFonts w:asciiTheme="minorHAnsi" w:eastAsia="Consolas" w:hAnsiTheme="minorHAnsi" w:cs="Consolas"/>
          <w:b/>
          <w:i w:val="0"/>
          <w:sz w:val="24"/>
        </w:rPr>
        <w:t>Main</w:t>
      </w:r>
    </w:p>
    <w:p w14:paraId="64B466DC" w14:textId="77777777" w:rsidR="00F62E4D" w:rsidRDefault="00F62E4D" w:rsidP="00C33E6F">
      <w:r w:rsidRPr="00F62E4D">
        <w:t xml:space="preserve">You choose the names of your methods to reflect what they are going to do for you. Except for Main. </w:t>
      </w:r>
      <w:r>
        <w:t>As I said above, t</w:t>
      </w:r>
      <w:r w:rsidRPr="00F62E4D">
        <w:t xml:space="preserve">his </w:t>
      </w:r>
      <w:r>
        <w:t xml:space="preserve">Main </w:t>
      </w:r>
      <w:r w:rsidRPr="00F62E4D">
        <w:t>method (and there must be one, and only one such method) is where your program starts running. When your program is loaded and run the first method given control is t</w:t>
      </w:r>
      <w:r>
        <w:t xml:space="preserve">he one called Main. If you don’t have a </w:t>
      </w:r>
      <w:r w:rsidRPr="00F62E4D">
        <w:t>Main method the system quite literally does not know where to start</w:t>
      </w:r>
    </w:p>
    <w:p w14:paraId="77DAF975" w14:textId="77777777" w:rsidR="002840EB" w:rsidRPr="00660965" w:rsidRDefault="002840EB" w:rsidP="002840EB">
      <w:pPr>
        <w:pStyle w:val="Heading4"/>
        <w:rPr>
          <w:rFonts w:ascii="Consolas" w:eastAsia="Consolas" w:hAnsi="Consolas" w:cs="Arial"/>
          <w:b/>
          <w:i w:val="0"/>
          <w:sz w:val="24"/>
        </w:rPr>
      </w:pPr>
      <w:r w:rsidRPr="00660965">
        <w:rPr>
          <w:rFonts w:ascii="Consolas" w:eastAsia="Consolas" w:hAnsi="Consolas" w:cs="Arial"/>
          <w:b/>
          <w:i w:val="0"/>
          <w:sz w:val="24"/>
        </w:rPr>
        <w:t>( )</w:t>
      </w:r>
    </w:p>
    <w:p w14:paraId="26A10128" w14:textId="103F9B13" w:rsidR="002840EB" w:rsidRPr="002840EB" w:rsidRDefault="002840EB" w:rsidP="002840EB">
      <w:r>
        <w:t xml:space="preserve">Our method name Main ends with a pair of brackets enclosing nothing. This tells the compiler that the method </w:t>
      </w:r>
      <w:r>
        <w:rPr>
          <w:rFonts w:ascii="Consolas" w:eastAsia="Consolas" w:hAnsi="Consolas" w:cs="Consolas"/>
        </w:rPr>
        <w:t>Main</w:t>
      </w:r>
      <w:r>
        <w:t xml:space="preserve"> can do its job without be handed any extra information. Often you will want to give a method some particular pieces of data to work on. These pieces of data are said to be “passed into” the method as </w:t>
      </w:r>
      <w:r w:rsidR="00155118">
        <w:t>arguments</w:t>
      </w:r>
      <w:r>
        <w:t>. If you had a method, for example</w:t>
      </w:r>
      <w:r>
        <w:rPr>
          <w:rFonts w:ascii="Consolas" w:eastAsia="Consolas" w:hAnsi="Consolas" w:cs="Consolas"/>
        </w:rPr>
        <w:t xml:space="preserve"> </w:t>
      </w:r>
      <w:r w:rsidR="00155118">
        <w:rPr>
          <w:color w:val="0070C0"/>
        </w:rPr>
        <w:t>static</w:t>
      </w:r>
      <w:r w:rsidR="00155118">
        <w:rPr>
          <w:rFonts w:ascii="Consolas" w:eastAsia="Consolas" w:hAnsi="Consolas" w:cs="Consolas"/>
        </w:rPr>
        <w:t xml:space="preserve"> </w:t>
      </w:r>
      <w:r w:rsidR="00155118">
        <w:rPr>
          <w:color w:val="0070C0"/>
        </w:rPr>
        <w:t>float</w:t>
      </w:r>
      <w:r w:rsidR="00155118">
        <w:rPr>
          <w:rFonts w:ascii="Consolas" w:eastAsia="Consolas" w:hAnsi="Consolas" w:cs="Consolas"/>
        </w:rPr>
        <w:t xml:space="preserve"> </w:t>
      </w:r>
      <w:r>
        <w:rPr>
          <w:rFonts w:ascii="Consolas" w:eastAsia="Consolas" w:hAnsi="Consolas" w:cs="Consolas"/>
        </w:rPr>
        <w:t>sin(</w:t>
      </w:r>
      <w:r w:rsidR="00155118">
        <w:rPr>
          <w:color w:val="0070C0"/>
        </w:rPr>
        <w:t>int</w:t>
      </w:r>
      <w:r w:rsidR="00155118">
        <w:rPr>
          <w:rFonts w:ascii="Consolas" w:eastAsia="Consolas" w:hAnsi="Consolas" w:cs="Consolas"/>
        </w:rPr>
        <w:t xml:space="preserve"> </w:t>
      </w:r>
      <w:r>
        <w:rPr>
          <w:rFonts w:ascii="Consolas" w:eastAsia="Consolas" w:hAnsi="Consolas" w:cs="Consolas"/>
        </w:rPr>
        <w:t>angle);</w:t>
      </w:r>
      <w:r>
        <w:t xml:space="preserve"> it is indicating that it needs to be passed in a particular value of some angle</w:t>
      </w:r>
      <w:r w:rsidR="00155118">
        <w:t>, and that value must be an integer</w:t>
      </w:r>
      <w:r>
        <w:t xml:space="preserve">. It would then calculate the </w:t>
      </w:r>
      <w:r w:rsidR="00C86A68" w:rsidRPr="00C86A68">
        <w:t xml:space="preserve">trigonometric </w:t>
      </w:r>
      <w:r>
        <w:t>function sine on that angle, and then return that answer as a float.</w:t>
      </w:r>
      <w:r w:rsidR="00C86A68">
        <w:t xml:space="preserve"> </w:t>
      </w:r>
      <w:r>
        <w:t xml:space="preserve"> </w:t>
      </w:r>
      <w:r w:rsidR="00C86A68">
        <w:t xml:space="preserve">float indicates another type of variable, a floating point number, as often used in scientific calculations. </w:t>
      </w:r>
      <w:r>
        <w:t>We will cover methods</w:t>
      </w:r>
      <w:r w:rsidR="0055189E">
        <w:t xml:space="preserve"> and data types</w:t>
      </w:r>
      <w:r>
        <w:t xml:space="preserve"> in </w:t>
      </w:r>
      <w:r w:rsidR="00155118">
        <w:t>more</w:t>
      </w:r>
      <w:r>
        <w:t xml:space="preserve"> detail later in this </w:t>
      </w:r>
      <w:r w:rsidR="00155118">
        <w:t>book.</w:t>
      </w:r>
    </w:p>
    <w:p w14:paraId="09B6148E" w14:textId="77777777" w:rsidR="00F62E4D" w:rsidRPr="00155118" w:rsidRDefault="00F62E4D" w:rsidP="00F62E4D">
      <w:pPr>
        <w:pStyle w:val="Heading4"/>
        <w:rPr>
          <w:rFonts w:ascii="Consolas" w:eastAsia="Consolas" w:hAnsi="Consolas" w:cs="Consolas"/>
          <w:b/>
          <w:i w:val="0"/>
          <w:sz w:val="24"/>
        </w:rPr>
      </w:pPr>
      <w:r w:rsidRPr="00155118">
        <w:rPr>
          <w:rFonts w:ascii="Consolas" w:eastAsia="Consolas" w:hAnsi="Consolas" w:cs="Consolas"/>
          <w:b/>
          <w:i w:val="0"/>
          <w:sz w:val="24"/>
        </w:rPr>
        <w:t>{  }</w:t>
      </w:r>
    </w:p>
    <w:p w14:paraId="293F47D4" w14:textId="77777777" w:rsidR="00F62E4D" w:rsidRPr="00C33E6F" w:rsidRDefault="00F62E4D" w:rsidP="00F62E4D">
      <w:r>
        <w:t xml:space="preserve">This is a set of braces. As the name implies, braces come in packs of two, i.e. for every open brace there </w:t>
      </w:r>
      <w:r w:rsidRPr="00F62E4D">
        <w:rPr>
          <w:b/>
          <w:i/>
        </w:rPr>
        <w:t>must</w:t>
      </w:r>
      <w:r>
        <w:t xml:space="preserve"> be a matching close. Braces allow programmers to lump pieces of program together</w:t>
      </w:r>
      <w:r w:rsidR="00660965">
        <w:t xml:space="preserve"> and put boarders around the code</w:t>
      </w:r>
      <w:r>
        <w:t xml:space="preserve">. Such a lump of program is </w:t>
      </w:r>
      <w:r w:rsidR="00660965">
        <w:t>generally</w:t>
      </w:r>
      <w:r>
        <w:t xml:space="preserve"> called a block. The particular block we are looking at now is a block of code living inside the Main method. So the closing brace is the end of the method Main. </w:t>
      </w:r>
      <w:r w:rsidR="005539A9">
        <w:t xml:space="preserve"> </w:t>
      </w:r>
      <w:r>
        <w:t xml:space="preserve">A </w:t>
      </w:r>
      <w:r w:rsidR="005539A9">
        <w:t xml:space="preserve">method’s </w:t>
      </w:r>
      <w:r>
        <w:t xml:space="preserve">block can contain the declaration of variables used within it, followed by a sequence of program </w:t>
      </w:r>
      <w:r w:rsidR="00660965">
        <w:t xml:space="preserve">executable </w:t>
      </w:r>
      <w:r>
        <w:t>statements which are executed in order. When the compiler sees the matching close brace at the end it knows that it has reached the end of the method</w:t>
      </w:r>
      <w:r w:rsidR="005539A9">
        <w:t>.</w:t>
      </w:r>
      <w:r>
        <w:t xml:space="preserve"> </w:t>
      </w:r>
    </w:p>
    <w:p w14:paraId="7BB36B5A" w14:textId="77777777" w:rsidR="005539A9" w:rsidRPr="00795A29" w:rsidRDefault="005539A9" w:rsidP="005539A9">
      <w:pPr>
        <w:pStyle w:val="Heading4"/>
        <w:rPr>
          <w:rFonts w:asciiTheme="minorHAnsi" w:eastAsia="Consolas" w:hAnsiTheme="minorHAnsi" w:cs="Consolas"/>
          <w:b/>
          <w:i w:val="0"/>
          <w:sz w:val="24"/>
        </w:rPr>
      </w:pPr>
      <w:r w:rsidRPr="00795A29">
        <w:rPr>
          <w:rFonts w:asciiTheme="minorHAnsi" w:eastAsia="Consolas" w:hAnsiTheme="minorHAnsi" w:cs="Consolas"/>
          <w:b/>
          <w:i w:val="0"/>
          <w:sz w:val="24"/>
        </w:rPr>
        <w:t>double</w:t>
      </w:r>
    </w:p>
    <w:p w14:paraId="2D2A45A5" w14:textId="77777777" w:rsidR="005539A9" w:rsidRDefault="005539A9" w:rsidP="005539A9">
      <w:pPr>
        <w:ind w:left="56" w:right="14"/>
      </w:pPr>
      <w:r>
        <w:t>The double keyword says that the variable it describes is a “</w:t>
      </w:r>
      <w:r>
        <w:rPr>
          <w:i/>
        </w:rPr>
        <w:t>double precision floating point number"</w:t>
      </w:r>
      <w:r>
        <w:t>.  We will look more into variable “</w:t>
      </w:r>
      <w:r w:rsidRPr="005539A9">
        <w:rPr>
          <w:i/>
        </w:rPr>
        <w:t>types</w:t>
      </w:r>
      <w:r>
        <w:t xml:space="preserve">” later, the system provides many different ones, each one particularly suited to hold a specific </w:t>
      </w:r>
      <w:r w:rsidRPr="005539A9">
        <w:rPr>
          <w:i/>
        </w:rPr>
        <w:t>type</w:t>
      </w:r>
      <w:r>
        <w:t xml:space="preserve"> of data. The use of the word </w:t>
      </w:r>
      <w:r w:rsidRPr="005539A9">
        <w:rPr>
          <w:i/>
        </w:rPr>
        <w:t>type</w:t>
      </w:r>
      <w:r>
        <w:t xml:space="preserve"> in computer languages is quite specific and an important concept.  You will develop a good feel for this concept as we go thought the first few chapters.</w:t>
      </w:r>
    </w:p>
    <w:p w14:paraId="49BE9EC9" w14:textId="732CDD2C" w:rsidR="00823A1B" w:rsidRDefault="005539A9" w:rsidP="002F4738">
      <w:pPr>
        <w:ind w:left="56" w:right="14"/>
      </w:pPr>
      <w:r>
        <w:t xml:space="preserve">Our program needs to remember certain values as it runs. Notably it will read in values for the width and height of the windows and then calculate and print values for the glass area and wood length. C# calls the places where values are saved in computer memory </w:t>
      </w:r>
      <w:r>
        <w:rPr>
          <w:i/>
        </w:rPr>
        <w:t>variables</w:t>
      </w:r>
      <w:r>
        <w:t xml:space="preserve">. It is useful to think of variable names as pointers to a particular </w:t>
      </w:r>
      <w:r w:rsidR="00823A1B">
        <w:t xml:space="preserve">addressable </w:t>
      </w:r>
      <w:r>
        <w:t xml:space="preserve">location in the computer’s memory where it holds the information. When it goes to that location to read or write that value, it must understand how to interpret the value. Is it a date? An integer, such as the number of students in a class?  Is it a string, such as a person’s name? For that reason, each time you create a new variable (a place to save data), it must have a unique name, </w:t>
      </w:r>
      <w:r w:rsidRPr="0088020E">
        <w:rPr>
          <w:b/>
        </w:rPr>
        <w:t>and</w:t>
      </w:r>
      <w:r>
        <w:t xml:space="preserve"> you must specify what </w:t>
      </w:r>
      <w:r w:rsidRPr="005539A9">
        <w:rPr>
          <w:i/>
        </w:rPr>
        <w:t>type</w:t>
      </w:r>
      <w:r>
        <w:t xml:space="preserve"> of data it will store. </w:t>
      </w:r>
      <w:r w:rsidR="002F4738">
        <w:t>It is generally a good practice to define any new variables defined in a method a</w:t>
      </w:r>
      <w:r>
        <w:t xml:space="preserve">t the beginning of </w:t>
      </w:r>
      <w:r w:rsidR="002F4738">
        <w:t>the</w:t>
      </w:r>
      <w:r>
        <w:t xml:space="preserve"> method. </w:t>
      </w:r>
      <w:r w:rsidR="00C86A68">
        <w:t xml:space="preserve">We did this in our example with the variables width, </w:t>
      </w:r>
      <w:r w:rsidR="00C86A68" w:rsidRPr="00C86A68">
        <w:t>height</w:t>
      </w:r>
      <w:r w:rsidR="00C86A68">
        <w:t xml:space="preserve">, </w:t>
      </w:r>
      <w:r w:rsidR="00C86A68" w:rsidRPr="00C86A68">
        <w:t>woodLength</w:t>
      </w:r>
      <w:r w:rsidR="00C86A68">
        <w:t xml:space="preserve">, </w:t>
      </w:r>
      <w:r w:rsidR="00C86A68" w:rsidRPr="00C86A68">
        <w:t>glassArea</w:t>
      </w:r>
      <w:r w:rsidR="00C86A68">
        <w:t xml:space="preserve">, </w:t>
      </w:r>
      <w:r w:rsidR="00C86A68" w:rsidRPr="00C86A68">
        <w:t>widthString</w:t>
      </w:r>
      <w:r w:rsidR="004C3F46">
        <w:t>, and</w:t>
      </w:r>
      <w:r w:rsidR="00C86A68">
        <w:t xml:space="preserve"> </w:t>
      </w:r>
      <w:r w:rsidR="004C3F46">
        <w:t xml:space="preserve">heightString. </w:t>
      </w:r>
    </w:p>
    <w:p w14:paraId="30DE68AD" w14:textId="77777777" w:rsidR="005539A9" w:rsidRDefault="004C3F46" w:rsidP="002F4738">
      <w:pPr>
        <w:ind w:left="56" w:right="14"/>
      </w:pPr>
      <w:r>
        <w:lastRenderedPageBreak/>
        <w:t xml:space="preserve">Notice carefully that </w:t>
      </w:r>
      <w:r w:rsidRPr="004C3F46">
        <w:rPr>
          <w:b/>
        </w:rPr>
        <w:t>every</w:t>
      </w:r>
      <w:r>
        <w:t xml:space="preserve"> line of code ends with</w:t>
      </w:r>
      <w:r w:rsidR="00823A1B">
        <w:t xml:space="preserve"> either </w:t>
      </w:r>
      <w:r>
        <w:t xml:space="preserve">a semicolon, or </w:t>
      </w:r>
      <w:r w:rsidR="0088020E">
        <w:t>else it</w:t>
      </w:r>
      <w:r w:rsidR="00823A1B">
        <w:t xml:space="preserve"> is followed with no semicolon but instead </w:t>
      </w:r>
      <w:r w:rsidR="0088020E">
        <w:t xml:space="preserve">has a code block marked with </w:t>
      </w:r>
      <w:r>
        <w:t>a set of matching braces.</w:t>
      </w:r>
    </w:p>
    <w:p w14:paraId="5F627EA7" w14:textId="77777777" w:rsidR="00823A1B" w:rsidRPr="00823A1B" w:rsidRDefault="00823A1B" w:rsidP="00823A1B">
      <w:pPr>
        <w:autoSpaceDE w:val="0"/>
        <w:autoSpaceDN w:val="0"/>
        <w:adjustRightInd w:val="0"/>
        <w:spacing w:before="0" w:after="0" w:line="240" w:lineRule="auto"/>
        <w:rPr>
          <w:rFonts w:ascii="Consolas" w:hAnsi="Consolas" w:cs="Consolas"/>
          <w:color w:val="000000"/>
          <w:szCs w:val="19"/>
        </w:rPr>
      </w:pPr>
      <w:r w:rsidRPr="00823A1B">
        <w:rPr>
          <w:rFonts w:ascii="Consolas" w:hAnsi="Consolas" w:cs="Consolas"/>
          <w:color w:val="0000FF"/>
          <w:szCs w:val="19"/>
        </w:rPr>
        <w:t>int</w:t>
      </w:r>
      <w:r w:rsidRPr="00823A1B">
        <w:rPr>
          <w:rFonts w:ascii="Consolas" w:hAnsi="Consolas" w:cs="Consolas"/>
          <w:color w:val="000000"/>
          <w:szCs w:val="19"/>
        </w:rPr>
        <w:t xml:space="preserve"> size = 4</w:t>
      </w:r>
      <w:r w:rsidRPr="00CE7364">
        <w:rPr>
          <w:rFonts w:ascii="Consolas" w:hAnsi="Consolas" w:cs="Consolas"/>
          <w:b/>
          <w:color w:val="000000"/>
          <w:szCs w:val="19"/>
        </w:rPr>
        <w:t>;</w:t>
      </w:r>
      <w:r w:rsidRPr="00823A1B">
        <w:rPr>
          <w:rFonts w:ascii="Consolas" w:hAnsi="Consolas" w:cs="Consolas"/>
          <w:color w:val="000000"/>
          <w:szCs w:val="19"/>
        </w:rPr>
        <w:t xml:space="preserve">  </w:t>
      </w:r>
      <w:r w:rsidRPr="00823A1B">
        <w:rPr>
          <w:rFonts w:ascii="Consolas" w:hAnsi="Consolas" w:cs="Consolas"/>
          <w:color w:val="008000"/>
          <w:szCs w:val="19"/>
        </w:rPr>
        <w:t>// declare an int varaible</w:t>
      </w:r>
    </w:p>
    <w:p w14:paraId="60A1A349" w14:textId="77777777" w:rsidR="00823A1B" w:rsidRPr="00823A1B" w:rsidRDefault="00823A1B" w:rsidP="00823A1B">
      <w:pPr>
        <w:autoSpaceDE w:val="0"/>
        <w:autoSpaceDN w:val="0"/>
        <w:adjustRightInd w:val="0"/>
        <w:spacing w:before="0" w:after="0" w:line="240" w:lineRule="auto"/>
        <w:rPr>
          <w:rFonts w:ascii="Consolas" w:hAnsi="Consolas" w:cs="Consolas"/>
          <w:color w:val="000000"/>
          <w:szCs w:val="19"/>
        </w:rPr>
      </w:pPr>
      <w:r w:rsidRPr="00823A1B">
        <w:rPr>
          <w:rFonts w:ascii="Consolas" w:hAnsi="Consolas" w:cs="Consolas"/>
          <w:color w:val="0000FF"/>
          <w:szCs w:val="19"/>
        </w:rPr>
        <w:t>int</w:t>
      </w:r>
      <w:r w:rsidRPr="00823A1B">
        <w:rPr>
          <w:rFonts w:ascii="Consolas" w:hAnsi="Consolas" w:cs="Consolas"/>
          <w:color w:val="000000"/>
          <w:szCs w:val="19"/>
        </w:rPr>
        <w:t xml:space="preserve"> power = 3</w:t>
      </w:r>
      <w:r w:rsidRPr="00CE7364">
        <w:rPr>
          <w:rFonts w:ascii="Consolas" w:hAnsi="Consolas" w:cs="Consolas"/>
          <w:b/>
          <w:color w:val="000000"/>
          <w:szCs w:val="19"/>
        </w:rPr>
        <w:t>;</w:t>
      </w:r>
      <w:r w:rsidRPr="00823A1B">
        <w:rPr>
          <w:rFonts w:ascii="Consolas" w:hAnsi="Consolas" w:cs="Consolas"/>
          <w:color w:val="000000"/>
          <w:szCs w:val="19"/>
        </w:rPr>
        <w:t xml:space="preserve"> </w:t>
      </w:r>
      <w:r w:rsidRPr="00823A1B">
        <w:rPr>
          <w:rFonts w:ascii="Consolas" w:hAnsi="Consolas" w:cs="Consolas"/>
          <w:color w:val="008000"/>
          <w:szCs w:val="19"/>
        </w:rPr>
        <w:t>// declare an int varaible</w:t>
      </w:r>
    </w:p>
    <w:p w14:paraId="34020076" w14:textId="77777777" w:rsidR="00823A1B" w:rsidRPr="00823A1B" w:rsidRDefault="00823A1B" w:rsidP="00CE7364">
      <w:pPr>
        <w:autoSpaceDE w:val="0"/>
        <w:autoSpaceDN w:val="0"/>
        <w:adjustRightInd w:val="0"/>
        <w:spacing w:before="0" w:after="0" w:line="240" w:lineRule="auto"/>
        <w:rPr>
          <w:rFonts w:ascii="Consolas" w:hAnsi="Consolas" w:cs="Consolas"/>
          <w:color w:val="000000"/>
          <w:szCs w:val="19"/>
        </w:rPr>
      </w:pPr>
      <w:r w:rsidRPr="00823A1B">
        <w:rPr>
          <w:rFonts w:ascii="Consolas" w:hAnsi="Consolas" w:cs="Consolas"/>
          <w:color w:val="0000FF"/>
          <w:szCs w:val="19"/>
        </w:rPr>
        <w:t>int</w:t>
      </w:r>
      <w:r w:rsidRPr="00823A1B">
        <w:rPr>
          <w:rFonts w:ascii="Consolas" w:hAnsi="Consolas" w:cs="Consolas"/>
          <w:color w:val="000000"/>
          <w:szCs w:val="19"/>
        </w:rPr>
        <w:t xml:space="preserve"> answer = (size + 2) * (power - 1)</w:t>
      </w:r>
      <w:r w:rsidRPr="00CE7364">
        <w:rPr>
          <w:rFonts w:ascii="Consolas" w:hAnsi="Consolas" w:cs="Consolas"/>
          <w:b/>
          <w:color w:val="000000"/>
          <w:szCs w:val="19"/>
        </w:rPr>
        <w:t>;</w:t>
      </w:r>
      <w:r w:rsidR="00CE7364">
        <w:rPr>
          <w:rFonts w:ascii="Consolas" w:hAnsi="Consolas" w:cs="Consolas"/>
          <w:color w:val="000000"/>
          <w:szCs w:val="19"/>
        </w:rPr>
        <w:t xml:space="preserve"> </w:t>
      </w:r>
      <w:r w:rsidR="00CE7364" w:rsidRPr="00823A1B">
        <w:rPr>
          <w:rFonts w:ascii="Consolas" w:hAnsi="Consolas" w:cs="Consolas"/>
          <w:color w:val="008000"/>
          <w:szCs w:val="19"/>
        </w:rPr>
        <w:t>//</w:t>
      </w:r>
      <w:r w:rsidR="00CE7364">
        <w:rPr>
          <w:rFonts w:ascii="Consolas" w:hAnsi="Consolas" w:cs="Consolas"/>
          <w:color w:val="008000"/>
          <w:szCs w:val="19"/>
        </w:rPr>
        <w:t xml:space="preserve"> executable statement</w:t>
      </w:r>
    </w:p>
    <w:p w14:paraId="4BD879A5" w14:textId="77777777" w:rsidR="00823A1B" w:rsidRPr="00823A1B" w:rsidRDefault="00823A1B" w:rsidP="00823A1B">
      <w:pPr>
        <w:autoSpaceDE w:val="0"/>
        <w:autoSpaceDN w:val="0"/>
        <w:adjustRightInd w:val="0"/>
        <w:spacing w:before="0" w:after="0" w:line="240" w:lineRule="auto"/>
        <w:rPr>
          <w:rFonts w:ascii="Consolas" w:hAnsi="Consolas" w:cs="Consolas"/>
          <w:color w:val="000000"/>
          <w:szCs w:val="19"/>
        </w:rPr>
      </w:pPr>
      <w:r w:rsidRPr="00823A1B">
        <w:rPr>
          <w:rFonts w:ascii="Consolas" w:hAnsi="Consolas" w:cs="Consolas"/>
          <w:color w:val="0000FF"/>
          <w:szCs w:val="19"/>
        </w:rPr>
        <w:t>if</w:t>
      </w:r>
      <w:r w:rsidRPr="00823A1B">
        <w:rPr>
          <w:rFonts w:ascii="Consolas" w:hAnsi="Consolas" w:cs="Consolas"/>
          <w:color w:val="000000"/>
          <w:szCs w:val="19"/>
        </w:rPr>
        <w:t xml:space="preserve"> (answer &lt; 14)</w:t>
      </w:r>
      <w:r>
        <w:rPr>
          <w:rFonts w:ascii="Consolas" w:hAnsi="Consolas" w:cs="Consolas"/>
          <w:color w:val="000000"/>
          <w:szCs w:val="19"/>
        </w:rPr>
        <w:t xml:space="preserve"> </w:t>
      </w:r>
      <w:r w:rsidRPr="00823A1B">
        <w:rPr>
          <w:rFonts w:ascii="Consolas" w:hAnsi="Consolas" w:cs="Consolas"/>
          <w:color w:val="008000"/>
          <w:szCs w:val="19"/>
        </w:rPr>
        <w:t>//</w:t>
      </w:r>
      <w:r>
        <w:rPr>
          <w:rFonts w:ascii="Consolas" w:hAnsi="Consolas" w:cs="Consolas"/>
          <w:color w:val="008000"/>
          <w:szCs w:val="19"/>
        </w:rPr>
        <w:t xml:space="preserve"> no semicolon, instead, a code block marked with {  }</w:t>
      </w:r>
    </w:p>
    <w:p w14:paraId="4ABF936B" w14:textId="77777777" w:rsidR="00823A1B" w:rsidRPr="006C0E66" w:rsidRDefault="00823A1B" w:rsidP="00823A1B">
      <w:pPr>
        <w:autoSpaceDE w:val="0"/>
        <w:autoSpaceDN w:val="0"/>
        <w:adjustRightInd w:val="0"/>
        <w:spacing w:before="0" w:after="0" w:line="240" w:lineRule="auto"/>
        <w:rPr>
          <w:rFonts w:ascii="Consolas" w:hAnsi="Consolas" w:cs="Consolas"/>
          <w:b/>
          <w:color w:val="000000"/>
          <w:szCs w:val="19"/>
        </w:rPr>
      </w:pPr>
      <w:r w:rsidRPr="006C0E66">
        <w:rPr>
          <w:rFonts w:ascii="Consolas" w:hAnsi="Consolas" w:cs="Consolas"/>
          <w:b/>
          <w:color w:val="000000"/>
          <w:szCs w:val="19"/>
        </w:rPr>
        <w:t>{</w:t>
      </w:r>
    </w:p>
    <w:p w14:paraId="32875FF7" w14:textId="77777777" w:rsidR="00823A1B" w:rsidRPr="00823A1B" w:rsidRDefault="00823A1B" w:rsidP="00823A1B">
      <w:pPr>
        <w:autoSpaceDE w:val="0"/>
        <w:autoSpaceDN w:val="0"/>
        <w:adjustRightInd w:val="0"/>
        <w:spacing w:before="0" w:after="0" w:line="240" w:lineRule="auto"/>
        <w:rPr>
          <w:rFonts w:ascii="Consolas" w:hAnsi="Consolas" w:cs="Consolas"/>
          <w:color w:val="000000"/>
          <w:szCs w:val="19"/>
        </w:rPr>
      </w:pPr>
      <w:r w:rsidRPr="00823A1B">
        <w:rPr>
          <w:rFonts w:ascii="Consolas" w:hAnsi="Consolas" w:cs="Consolas"/>
          <w:color w:val="000000"/>
          <w:szCs w:val="19"/>
        </w:rPr>
        <w:t xml:space="preserve">    </w:t>
      </w:r>
      <w:r w:rsidRPr="00823A1B">
        <w:rPr>
          <w:rFonts w:ascii="Consolas" w:hAnsi="Consolas" w:cs="Consolas"/>
          <w:color w:val="008000"/>
          <w:szCs w:val="19"/>
        </w:rPr>
        <w:t xml:space="preserve">// </w:t>
      </w:r>
      <w:r w:rsidR="00CE7364">
        <w:rPr>
          <w:rFonts w:ascii="Consolas" w:hAnsi="Consolas" w:cs="Consolas"/>
          <w:color w:val="008000"/>
          <w:szCs w:val="19"/>
        </w:rPr>
        <w:t xml:space="preserve">execute </w:t>
      </w:r>
      <w:r w:rsidRPr="00823A1B">
        <w:rPr>
          <w:rFonts w:ascii="Consolas" w:hAnsi="Consolas" w:cs="Consolas"/>
          <w:color w:val="008000"/>
          <w:szCs w:val="19"/>
        </w:rPr>
        <w:t>more code here</w:t>
      </w:r>
      <w:r w:rsidR="00CE7364">
        <w:rPr>
          <w:rFonts w:ascii="Consolas" w:hAnsi="Consolas" w:cs="Consolas"/>
          <w:color w:val="008000"/>
          <w:szCs w:val="19"/>
        </w:rPr>
        <w:t xml:space="preserve"> if answer is less than 14</w:t>
      </w:r>
    </w:p>
    <w:p w14:paraId="0E795662" w14:textId="77777777" w:rsidR="00823A1B" w:rsidRDefault="00823A1B" w:rsidP="00823A1B">
      <w:pPr>
        <w:ind w:left="56" w:right="14"/>
        <w:rPr>
          <w:rFonts w:ascii="Consolas" w:hAnsi="Consolas" w:cs="Consolas"/>
          <w:color w:val="008000"/>
          <w:szCs w:val="19"/>
        </w:rPr>
      </w:pPr>
      <w:r w:rsidRPr="006C0E66">
        <w:rPr>
          <w:rFonts w:ascii="Consolas" w:hAnsi="Consolas" w:cs="Consolas"/>
          <w:b/>
          <w:color w:val="000000"/>
          <w:szCs w:val="19"/>
        </w:rPr>
        <w:t>}</w:t>
      </w:r>
      <w:r w:rsidRPr="00823A1B">
        <w:rPr>
          <w:rFonts w:ascii="Consolas" w:hAnsi="Consolas" w:cs="Consolas"/>
          <w:color w:val="000000"/>
          <w:szCs w:val="19"/>
        </w:rPr>
        <w:t xml:space="preserve"> </w:t>
      </w:r>
      <w:r w:rsidRPr="00823A1B">
        <w:rPr>
          <w:rFonts w:ascii="Consolas" w:hAnsi="Consolas" w:cs="Consolas"/>
          <w:color w:val="008000"/>
          <w:szCs w:val="19"/>
        </w:rPr>
        <w:t>// this closing brace is the end of the if statement</w:t>
      </w:r>
      <w:r w:rsidR="006C0E66">
        <w:rPr>
          <w:rFonts w:ascii="Consolas" w:hAnsi="Consolas" w:cs="Consolas"/>
          <w:color w:val="008000"/>
          <w:szCs w:val="19"/>
        </w:rPr>
        <w:t xml:space="preserve"> </w:t>
      </w:r>
    </w:p>
    <w:p w14:paraId="5FF3A44C" w14:textId="77777777" w:rsidR="00823A1B" w:rsidRPr="00823A1B" w:rsidRDefault="00823A1B" w:rsidP="00823A1B">
      <w:pPr>
        <w:ind w:left="56" w:right="14"/>
        <w:rPr>
          <w:sz w:val="28"/>
        </w:rPr>
      </w:pPr>
    </w:p>
    <w:p w14:paraId="20F2E861" w14:textId="77777777" w:rsidR="004C7740" w:rsidRDefault="004C7740" w:rsidP="00487FF9">
      <w:pPr>
        <w:pStyle w:val="Heading3"/>
      </w:pPr>
      <w:bookmarkStart w:id="22" w:name="_Toc44348484"/>
      <w:r w:rsidRPr="004C7740">
        <w:t>Comment</w:t>
      </w:r>
      <w:r w:rsidR="008874EB">
        <w:t xml:space="preserve">s (and </w:t>
      </w:r>
      <w:r w:rsidR="00487FF9">
        <w:t>proper</w:t>
      </w:r>
      <w:r w:rsidR="008874EB">
        <w:t xml:space="preserve"> code formatting)</w:t>
      </w:r>
      <w:bookmarkEnd w:id="22"/>
    </w:p>
    <w:p w14:paraId="21C992E1" w14:textId="77777777" w:rsidR="004C7740" w:rsidRDefault="004C7740" w:rsidP="004C7740">
      <w:r>
        <w:t xml:space="preserve">When you are paid to write programs, it is generally the case that the expectation is the program will be used for months, even years. Normally, as time goes by, bugs will be reported and need to be fixed, as well as requests for more features. You should write all your code assuming that someone else, at a later date when you may not be anywhere to be found, will need to make changes to your code. Therefor professional programmers will consistently write programs that: </w:t>
      </w:r>
    </w:p>
    <w:p w14:paraId="4D1479B6" w14:textId="77777777" w:rsidR="004C7740" w:rsidRDefault="004C7740" w:rsidP="00CD2127">
      <w:pPr>
        <w:pStyle w:val="ListParagraph"/>
        <w:numPr>
          <w:ilvl w:val="0"/>
          <w:numId w:val="14"/>
        </w:numPr>
      </w:pPr>
      <w:r>
        <w:t>Should be easy to read. At no point should the hapless reader be forced to backtrack or brush up on knowledge that the writer assumes is there. All the names (identifiers) should impart clear meaning and be distinct from each other</w:t>
      </w:r>
      <w:r w:rsidR="008874EB">
        <w:t xml:space="preserve"> (more on this next)</w:t>
      </w:r>
      <w:r>
        <w:t xml:space="preserve">. </w:t>
      </w:r>
    </w:p>
    <w:p w14:paraId="258E08E5" w14:textId="561448B5" w:rsidR="004C7740" w:rsidRPr="004C7740" w:rsidRDefault="004C7740" w:rsidP="00CD2127">
      <w:pPr>
        <w:pStyle w:val="ListParagraph"/>
        <w:numPr>
          <w:ilvl w:val="0"/>
          <w:numId w:val="14"/>
        </w:numPr>
      </w:pPr>
      <w:r>
        <w:t xml:space="preserve">The various components should be organized in a clear and consistent way and look good in the VS editor. A good program is well laid out. The different blocks should be </w:t>
      </w:r>
      <w:r w:rsidR="00AF02C5">
        <w:t>indented,</w:t>
      </w:r>
      <w:r>
        <w:t xml:space="preserve"> and the statements spread over the page in a well formed manner. Note, if you “cut” all your code and then “paste” it back in, VS will do a perfect job of indenting to make your code clear.</w:t>
      </w:r>
    </w:p>
    <w:p w14:paraId="54F8017F" w14:textId="77777777" w:rsidR="004C7740" w:rsidRDefault="004C7740" w:rsidP="00CD2127">
      <w:pPr>
        <w:pStyle w:val="ListParagraph"/>
        <w:numPr>
          <w:ilvl w:val="0"/>
          <w:numId w:val="14"/>
        </w:numPr>
        <w:ind w:right="14"/>
      </w:pPr>
      <w:r>
        <w:t xml:space="preserve">It should be clear who wrote it, and when it was last changed. If you write something good you should put your name on it. If you change what you wrote you should add information about the changes that you made and why. </w:t>
      </w:r>
      <w:r w:rsidR="008874EB">
        <w:t>This can be done as a set of comments at the top of the program.</w:t>
      </w:r>
    </w:p>
    <w:p w14:paraId="495E49D7" w14:textId="77777777" w:rsidR="001A09A8" w:rsidRDefault="004C7740" w:rsidP="00487FF9">
      <w:pPr>
        <w:autoSpaceDE w:val="0"/>
        <w:autoSpaceDN w:val="0"/>
        <w:adjustRightInd w:val="0"/>
        <w:spacing w:before="0" w:after="0" w:line="240" w:lineRule="auto"/>
      </w:pPr>
      <w:r>
        <w:t>A big part of a well written program is the comments t</w:t>
      </w:r>
      <w:r w:rsidR="008874EB">
        <w:t xml:space="preserve">hat the programmer puts there.  </w:t>
      </w:r>
      <w:r w:rsidR="0088020E">
        <w:t xml:space="preserve">Comments are stored in the file with your code, but the compiler ignores them. They are there strictly to make notes so that when other people read your code, they can make better sense of it, and more quickly. </w:t>
      </w:r>
      <w:r w:rsidR="008874EB">
        <w:t xml:space="preserve">You do not need to add comments on </w:t>
      </w:r>
      <w:r w:rsidR="008874EB" w:rsidRPr="007206AA">
        <w:rPr>
          <w:i/>
        </w:rPr>
        <w:t>every</w:t>
      </w:r>
      <w:r w:rsidR="008874EB">
        <w:t xml:space="preserve"> line of code as C# statements are fairly easy to understand one at a time. </w:t>
      </w:r>
    </w:p>
    <w:p w14:paraId="41439BBD" w14:textId="77777777" w:rsidR="001A09A8" w:rsidRPr="001A09A8" w:rsidRDefault="001A09A8" w:rsidP="001A09A8">
      <w:pPr>
        <w:autoSpaceDE w:val="0"/>
        <w:autoSpaceDN w:val="0"/>
        <w:adjustRightInd w:val="0"/>
        <w:spacing w:before="0" w:after="0" w:line="240" w:lineRule="auto"/>
        <w:rPr>
          <w:sz w:val="28"/>
        </w:rPr>
      </w:pPr>
      <w:r w:rsidRPr="001A09A8">
        <w:rPr>
          <w:rFonts w:ascii="Consolas" w:hAnsi="Consolas" w:cs="Consolas"/>
          <w:color w:val="000000"/>
          <w:szCs w:val="19"/>
        </w:rPr>
        <w:t xml:space="preserve">goatCount = goatCount + 1; </w:t>
      </w:r>
      <w:r w:rsidRPr="001A09A8">
        <w:rPr>
          <w:rFonts w:ascii="Consolas" w:hAnsi="Consolas" w:cs="Consolas"/>
          <w:color w:val="008000"/>
          <w:szCs w:val="19"/>
        </w:rPr>
        <w:t xml:space="preserve">// add one to goatCount  </w:t>
      </w:r>
      <w:r>
        <w:t>&lt;&lt;&lt; this comment is not needed!</w:t>
      </w:r>
    </w:p>
    <w:p w14:paraId="59BA8B4F" w14:textId="77777777" w:rsidR="0088020E" w:rsidRDefault="0088020E" w:rsidP="00487FF9">
      <w:pPr>
        <w:autoSpaceDE w:val="0"/>
        <w:autoSpaceDN w:val="0"/>
        <w:adjustRightInd w:val="0"/>
        <w:spacing w:before="0" w:after="0" w:line="240" w:lineRule="auto"/>
      </w:pPr>
    </w:p>
    <w:p w14:paraId="647F33E2" w14:textId="77777777" w:rsidR="001A09A8" w:rsidRDefault="008874EB" w:rsidP="00487FF9">
      <w:pPr>
        <w:autoSpaceDE w:val="0"/>
        <w:autoSpaceDN w:val="0"/>
        <w:adjustRightInd w:val="0"/>
        <w:spacing w:before="0" w:after="0" w:line="240" w:lineRule="auto"/>
        <w:rPr>
          <w:rFonts w:ascii="Consolas" w:hAnsi="Consolas" w:cs="Consolas"/>
          <w:color w:val="008000"/>
          <w:szCs w:val="19"/>
        </w:rPr>
      </w:pPr>
      <w:r>
        <w:t xml:space="preserve">However each section of logic should have comments that explain what you are doing and how you are doing it. If you do anything “tricky”, that should definitely be commented.  There are 2 ways to add comments. If you are going to add multiple lines, such as at the beginning of the code to explain it, you start with a </w:t>
      </w:r>
      <w:r w:rsidR="00487FF9" w:rsidRPr="008874EB">
        <w:rPr>
          <w:rFonts w:ascii="Consolas" w:hAnsi="Consolas" w:cs="Consolas"/>
          <w:color w:val="008000"/>
          <w:szCs w:val="19"/>
        </w:rPr>
        <w:t>/*</w:t>
      </w:r>
      <w:r w:rsidR="00487FF9">
        <w:rPr>
          <w:rFonts w:ascii="Consolas" w:hAnsi="Consolas" w:cs="Consolas"/>
          <w:color w:val="008000"/>
          <w:szCs w:val="19"/>
        </w:rPr>
        <w:t xml:space="preserve"> </w:t>
      </w:r>
      <w:r w:rsidR="00487FF9">
        <w:t>and</w:t>
      </w:r>
      <w:r>
        <w:t xml:space="preserve"> then VS will add a </w:t>
      </w:r>
      <w:r w:rsidR="00487FF9" w:rsidRPr="008874EB">
        <w:rPr>
          <w:rFonts w:ascii="Consolas" w:hAnsi="Consolas" w:cs="Consolas"/>
          <w:color w:val="008000"/>
          <w:szCs w:val="19"/>
        </w:rPr>
        <w:t>*</w:t>
      </w:r>
      <w:r>
        <w:t xml:space="preserve"> to each new line, and they will all be considered comments, until you end the block of comments with a closing </w:t>
      </w:r>
      <w:r w:rsidR="00487FF9" w:rsidRPr="008874EB">
        <w:rPr>
          <w:rFonts w:ascii="Consolas" w:hAnsi="Consolas" w:cs="Consolas"/>
          <w:color w:val="008000"/>
          <w:szCs w:val="19"/>
        </w:rPr>
        <w:t>*/</w:t>
      </w:r>
      <w:r w:rsidR="00487FF9">
        <w:rPr>
          <w:rFonts w:ascii="Consolas" w:hAnsi="Consolas" w:cs="Consolas"/>
          <w:color w:val="008000"/>
          <w:szCs w:val="19"/>
        </w:rPr>
        <w:t xml:space="preserve">  </w:t>
      </w:r>
    </w:p>
    <w:p w14:paraId="7EF64B4D" w14:textId="77777777" w:rsidR="004C3F46" w:rsidRDefault="00487FF9" w:rsidP="00487FF9">
      <w:pPr>
        <w:autoSpaceDE w:val="0"/>
        <w:autoSpaceDN w:val="0"/>
        <w:adjustRightInd w:val="0"/>
        <w:spacing w:before="0" w:after="0" w:line="240" w:lineRule="auto"/>
      </w:pPr>
      <w:r>
        <w:t>Here is the example from the above code</w:t>
      </w:r>
      <w:r w:rsidR="001A09A8">
        <w:t>, notice how VS makes all comments a green font</w:t>
      </w:r>
      <w:r>
        <w:t>:</w:t>
      </w:r>
    </w:p>
    <w:p w14:paraId="49B3BFE2" w14:textId="77777777" w:rsidR="00487FF9" w:rsidRDefault="00487FF9" w:rsidP="00487FF9">
      <w:pPr>
        <w:autoSpaceDE w:val="0"/>
        <w:autoSpaceDN w:val="0"/>
        <w:adjustRightInd w:val="0"/>
        <w:spacing w:before="0" w:after="0" w:line="240" w:lineRule="auto"/>
      </w:pPr>
    </w:p>
    <w:p w14:paraId="0FD52522" w14:textId="77777777" w:rsidR="008874EB" w:rsidRPr="008874EB" w:rsidRDefault="00487FF9" w:rsidP="008874EB">
      <w:pPr>
        <w:autoSpaceDE w:val="0"/>
        <w:autoSpaceDN w:val="0"/>
        <w:adjustRightInd w:val="0"/>
        <w:spacing w:before="0" w:after="0" w:line="240" w:lineRule="auto"/>
        <w:rPr>
          <w:rFonts w:ascii="Consolas" w:hAnsi="Consolas" w:cs="Consolas"/>
          <w:color w:val="008000"/>
          <w:szCs w:val="19"/>
        </w:rPr>
      </w:pPr>
      <w:r>
        <w:rPr>
          <w:rFonts w:ascii="Consolas" w:hAnsi="Consolas" w:cs="Consolas"/>
          <w:color w:val="008000"/>
          <w:szCs w:val="19"/>
        </w:rPr>
        <w:t xml:space="preserve">    </w:t>
      </w:r>
      <w:r w:rsidR="008874EB" w:rsidRPr="008874EB">
        <w:rPr>
          <w:rFonts w:ascii="Consolas" w:hAnsi="Consolas" w:cs="Consolas"/>
          <w:color w:val="008000"/>
          <w:szCs w:val="19"/>
        </w:rPr>
        <w:t>/*</w:t>
      </w:r>
    </w:p>
    <w:p w14:paraId="7EFE4FA1" w14:textId="77777777" w:rsidR="008874EB" w:rsidRPr="008874EB" w:rsidRDefault="00487FF9" w:rsidP="008874EB">
      <w:pPr>
        <w:autoSpaceDE w:val="0"/>
        <w:autoSpaceDN w:val="0"/>
        <w:adjustRightInd w:val="0"/>
        <w:spacing w:before="0" w:after="0" w:line="240" w:lineRule="auto"/>
        <w:rPr>
          <w:rFonts w:ascii="Consolas" w:hAnsi="Consolas" w:cs="Consolas"/>
          <w:color w:val="008000"/>
          <w:szCs w:val="19"/>
        </w:rPr>
      </w:pPr>
      <w:r>
        <w:rPr>
          <w:rFonts w:ascii="Consolas" w:hAnsi="Consolas" w:cs="Consolas"/>
          <w:color w:val="008000"/>
          <w:szCs w:val="19"/>
        </w:rPr>
        <w:t xml:space="preserve">   </w:t>
      </w:r>
      <w:r w:rsidR="008874EB" w:rsidRPr="008874EB">
        <w:rPr>
          <w:rFonts w:ascii="Consolas" w:hAnsi="Consolas" w:cs="Consolas"/>
          <w:color w:val="008000"/>
          <w:szCs w:val="19"/>
        </w:rPr>
        <w:t xml:space="preserve"> * This program asks the user for the size of a window.</w:t>
      </w:r>
    </w:p>
    <w:p w14:paraId="7D41E239" w14:textId="77777777" w:rsidR="008874EB" w:rsidRPr="008874EB" w:rsidRDefault="00487FF9" w:rsidP="008874EB">
      <w:pPr>
        <w:autoSpaceDE w:val="0"/>
        <w:autoSpaceDN w:val="0"/>
        <w:adjustRightInd w:val="0"/>
        <w:spacing w:before="0" w:after="0" w:line="240" w:lineRule="auto"/>
        <w:rPr>
          <w:rFonts w:ascii="Consolas" w:hAnsi="Consolas" w:cs="Consolas"/>
          <w:color w:val="008000"/>
          <w:szCs w:val="19"/>
        </w:rPr>
      </w:pPr>
      <w:r>
        <w:rPr>
          <w:rFonts w:ascii="Consolas" w:hAnsi="Consolas" w:cs="Consolas"/>
          <w:color w:val="008000"/>
          <w:szCs w:val="19"/>
        </w:rPr>
        <w:t xml:space="preserve">   </w:t>
      </w:r>
      <w:r w:rsidR="008874EB" w:rsidRPr="008874EB">
        <w:rPr>
          <w:rFonts w:ascii="Consolas" w:hAnsi="Consolas" w:cs="Consolas"/>
          <w:color w:val="008000"/>
          <w:szCs w:val="19"/>
        </w:rPr>
        <w:t xml:space="preserve"> * It then calculates the total </w:t>
      </w:r>
      <w:r w:rsidRPr="008874EB">
        <w:rPr>
          <w:rFonts w:ascii="Consolas" w:hAnsi="Consolas" w:cs="Consolas"/>
          <w:color w:val="008000"/>
          <w:szCs w:val="19"/>
        </w:rPr>
        <w:t>length</w:t>
      </w:r>
      <w:r w:rsidR="008874EB" w:rsidRPr="008874EB">
        <w:rPr>
          <w:rFonts w:ascii="Consolas" w:hAnsi="Consolas" w:cs="Consolas"/>
          <w:color w:val="008000"/>
          <w:szCs w:val="19"/>
        </w:rPr>
        <w:t xml:space="preserve"> of wood needed for the frame</w:t>
      </w:r>
    </w:p>
    <w:p w14:paraId="6390A5F5" w14:textId="77777777" w:rsidR="008874EB" w:rsidRPr="008874EB" w:rsidRDefault="00487FF9" w:rsidP="008874EB">
      <w:pPr>
        <w:autoSpaceDE w:val="0"/>
        <w:autoSpaceDN w:val="0"/>
        <w:adjustRightInd w:val="0"/>
        <w:spacing w:before="0" w:after="0" w:line="240" w:lineRule="auto"/>
        <w:rPr>
          <w:rFonts w:ascii="Consolas" w:hAnsi="Consolas" w:cs="Consolas"/>
          <w:color w:val="008000"/>
          <w:szCs w:val="19"/>
        </w:rPr>
      </w:pPr>
      <w:r>
        <w:rPr>
          <w:rFonts w:ascii="Consolas" w:hAnsi="Consolas" w:cs="Consolas"/>
          <w:color w:val="008000"/>
          <w:szCs w:val="19"/>
        </w:rPr>
        <w:t xml:space="preserve">   </w:t>
      </w:r>
      <w:r w:rsidR="008874EB" w:rsidRPr="008874EB">
        <w:rPr>
          <w:rFonts w:ascii="Consolas" w:hAnsi="Consolas" w:cs="Consolas"/>
          <w:color w:val="008000"/>
          <w:szCs w:val="19"/>
        </w:rPr>
        <w:t xml:space="preserve"> * and the total area of the glass.</w:t>
      </w:r>
    </w:p>
    <w:p w14:paraId="3F3B8E95" w14:textId="77777777" w:rsidR="008874EB" w:rsidRPr="008874EB" w:rsidRDefault="00487FF9" w:rsidP="008874EB">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8000"/>
          <w:szCs w:val="19"/>
        </w:rPr>
        <w:t xml:space="preserve">   </w:t>
      </w:r>
      <w:r w:rsidR="008874EB" w:rsidRPr="008874EB">
        <w:rPr>
          <w:rFonts w:ascii="Consolas" w:hAnsi="Consolas" w:cs="Consolas"/>
          <w:color w:val="008000"/>
          <w:szCs w:val="19"/>
        </w:rPr>
        <w:t xml:space="preserve"> */</w:t>
      </w:r>
    </w:p>
    <w:p w14:paraId="6AD9B727" w14:textId="77777777" w:rsidR="008874EB" w:rsidRDefault="00487FF9" w:rsidP="00487FF9">
      <w:pPr>
        <w:ind w:left="56" w:right="14"/>
      </w:pPr>
      <w:r>
        <w:lastRenderedPageBreak/>
        <w:t>You can also add one line of comment, either on a line by itself, or as an ending to a line of code, by starting the comment with // here are examples:</w:t>
      </w:r>
    </w:p>
    <w:p w14:paraId="3D5448E1" w14:textId="77777777" w:rsidR="00487FF9" w:rsidRPr="008874EB" w:rsidRDefault="00487FF9" w:rsidP="00487FF9">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w:t>
      </w:r>
      <w:r w:rsidRPr="008874EB">
        <w:rPr>
          <w:rFonts w:ascii="Consolas" w:hAnsi="Consolas" w:cs="Consolas"/>
          <w:color w:val="008000"/>
          <w:szCs w:val="19"/>
        </w:rPr>
        <w:t>// read in the width</w:t>
      </w:r>
    </w:p>
    <w:p w14:paraId="657CC75D" w14:textId="77777777" w:rsidR="00487FF9" w:rsidRPr="008874EB" w:rsidRDefault="00487FF9" w:rsidP="00487FF9">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Console.WriteLine(</w:t>
      </w:r>
      <w:r w:rsidRPr="008874EB">
        <w:rPr>
          <w:rFonts w:ascii="Consolas" w:hAnsi="Consolas" w:cs="Consolas"/>
          <w:color w:val="A31515"/>
          <w:szCs w:val="19"/>
        </w:rPr>
        <w:t>"Please enter the width."</w:t>
      </w:r>
      <w:r w:rsidRPr="008874EB">
        <w:rPr>
          <w:rFonts w:ascii="Consolas" w:hAnsi="Consolas" w:cs="Consolas"/>
          <w:color w:val="000000"/>
          <w:szCs w:val="19"/>
        </w:rPr>
        <w:t>);</w:t>
      </w:r>
    </w:p>
    <w:p w14:paraId="7EF91CA3" w14:textId="77777777" w:rsidR="00487FF9" w:rsidRDefault="00487FF9" w:rsidP="00487FF9">
      <w:pPr>
        <w:autoSpaceDE w:val="0"/>
        <w:autoSpaceDN w:val="0"/>
        <w:adjustRightInd w:val="0"/>
        <w:spacing w:before="0" w:after="0" w:line="240" w:lineRule="auto"/>
        <w:rPr>
          <w:rFonts w:ascii="Consolas" w:hAnsi="Consolas" w:cs="Consolas"/>
          <w:color w:val="008000"/>
          <w:sz w:val="19"/>
          <w:szCs w:val="19"/>
        </w:rPr>
      </w:pPr>
      <w:r w:rsidRPr="008874EB">
        <w:rPr>
          <w:rFonts w:ascii="Consolas" w:hAnsi="Consolas" w:cs="Consolas"/>
          <w:color w:val="000000"/>
          <w:szCs w:val="19"/>
        </w:rPr>
        <w:t xml:space="preserve">        widt</w:t>
      </w:r>
      <w:r>
        <w:rPr>
          <w:rFonts w:ascii="Consolas" w:hAnsi="Consolas" w:cs="Consolas"/>
          <w:color w:val="000000"/>
          <w:szCs w:val="19"/>
        </w:rPr>
        <w:t>hString = Console.ReadLine</w:t>
      </w:r>
      <w:r w:rsidRPr="00487FF9">
        <w:rPr>
          <w:rFonts w:ascii="Consolas" w:hAnsi="Consolas" w:cs="Consolas"/>
          <w:color w:val="000000"/>
        </w:rPr>
        <w:t>();</w:t>
      </w:r>
      <w:r>
        <w:rPr>
          <w:rFonts w:ascii="Consolas" w:hAnsi="Consolas" w:cs="Consolas"/>
          <w:color w:val="000000"/>
        </w:rPr>
        <w:t xml:space="preserve"> </w:t>
      </w:r>
      <w:r w:rsidRPr="00487FF9">
        <w:rPr>
          <w:rFonts w:ascii="Consolas" w:hAnsi="Consolas" w:cs="Consolas"/>
          <w:color w:val="008000"/>
        </w:rPr>
        <w:t>// get the value from the user</w:t>
      </w:r>
      <w:r>
        <w:rPr>
          <w:rFonts w:ascii="Consolas" w:hAnsi="Consolas" w:cs="Consolas"/>
          <w:color w:val="008000"/>
          <w:sz w:val="19"/>
          <w:szCs w:val="19"/>
        </w:rPr>
        <w:t xml:space="preserve">  </w:t>
      </w:r>
    </w:p>
    <w:p w14:paraId="35CCA1F6" w14:textId="77777777" w:rsidR="0088020E" w:rsidRDefault="0088020E" w:rsidP="00487FF9">
      <w:pPr>
        <w:autoSpaceDE w:val="0"/>
        <w:autoSpaceDN w:val="0"/>
        <w:adjustRightInd w:val="0"/>
        <w:spacing w:before="0" w:after="0" w:line="240" w:lineRule="auto"/>
        <w:rPr>
          <w:rFonts w:ascii="Consolas" w:hAnsi="Consolas" w:cs="Consolas"/>
          <w:color w:val="008000"/>
          <w:sz w:val="19"/>
          <w:szCs w:val="19"/>
        </w:rPr>
      </w:pPr>
    </w:p>
    <w:p w14:paraId="066E20E1" w14:textId="77777777" w:rsidR="00DC5C11" w:rsidRDefault="0088020E">
      <w:r>
        <w:t>We covered a lot of details in this chapter</w:t>
      </w:r>
      <w:r w:rsidR="007206AA">
        <w:t xml:space="preserve"> so far</w:t>
      </w:r>
      <w:r>
        <w:t xml:space="preserve"> to give you a quick, big picture view of what a C# program looks like. We will be going back through all these concepts in more detail in the following chapters.</w:t>
      </w:r>
    </w:p>
    <w:p w14:paraId="49F0084B" w14:textId="77777777" w:rsidR="00DC5C11" w:rsidRDefault="00DC5C11" w:rsidP="00DC5C11">
      <w:pPr>
        <w:pStyle w:val="Heading3"/>
      </w:pPr>
      <w:bookmarkStart w:id="23" w:name="_Toc44348485"/>
      <w:r w:rsidRPr="003C674B">
        <w:t>Debugging</w:t>
      </w:r>
      <w:bookmarkEnd w:id="23"/>
    </w:p>
    <w:p w14:paraId="187AF3B3" w14:textId="06C63075" w:rsidR="00DC5C11" w:rsidRDefault="00DC5C11" w:rsidP="00DC5C11">
      <w:r>
        <w:t xml:space="preserve">Debugging is the process of removing all </w:t>
      </w:r>
      <w:r w:rsidRPr="00EF01B7">
        <w:rPr>
          <w:b/>
          <w:bCs/>
        </w:rPr>
        <w:t>syntax</w:t>
      </w:r>
      <w:r>
        <w:t xml:space="preserve"> </w:t>
      </w:r>
      <w:r w:rsidR="00EF01B7">
        <w:t xml:space="preserve">(correct thought, but typed incorrectly) </w:t>
      </w:r>
      <w:r>
        <w:t xml:space="preserve">and </w:t>
      </w:r>
      <w:r w:rsidRPr="00EF01B7">
        <w:rPr>
          <w:b/>
          <w:bCs/>
        </w:rPr>
        <w:t>logic</w:t>
      </w:r>
      <w:r>
        <w:t xml:space="preserve"> errors </w:t>
      </w:r>
      <w:r w:rsidR="00EF01B7">
        <w:t xml:space="preserve">(typed correctly, but just not going to give you the results you want) </w:t>
      </w:r>
      <w:r>
        <w:t>from the program. Syntax errors are errors where you entered code that the compiler does not understand, or does not allow. Here are two examples of something the compiler does not allow:</w:t>
      </w:r>
    </w:p>
    <w:p w14:paraId="3FE3D452" w14:textId="77777777" w:rsidR="00DC5C11" w:rsidRPr="006D66DF" w:rsidRDefault="00DC5C11" w:rsidP="00DC5C11">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 w:val="28"/>
          <w:szCs w:val="19"/>
        </w:rPr>
        <w:t xml:space="preserve"> </w:t>
      </w:r>
      <w:r w:rsidRPr="003C674B">
        <w:rPr>
          <w:rFonts w:ascii="Consolas" w:hAnsi="Consolas" w:cs="Consolas"/>
          <w:color w:val="000000"/>
          <w:sz w:val="28"/>
          <w:szCs w:val="19"/>
        </w:rPr>
        <w:t xml:space="preserve">  </w:t>
      </w:r>
      <w:r w:rsidRPr="006D66DF">
        <w:rPr>
          <w:rFonts w:ascii="Consolas" w:hAnsi="Consolas" w:cs="Consolas"/>
          <w:color w:val="0000FF"/>
          <w:szCs w:val="19"/>
        </w:rPr>
        <w:t>int</w:t>
      </w:r>
      <w:r w:rsidRPr="006D66DF">
        <w:rPr>
          <w:rFonts w:ascii="Consolas" w:hAnsi="Consolas" w:cs="Consolas"/>
          <w:color w:val="000000"/>
          <w:szCs w:val="19"/>
        </w:rPr>
        <w:t xml:space="preserve"> myAge = </w:t>
      </w:r>
      <w:r w:rsidRPr="006D66DF">
        <w:rPr>
          <w:rFonts w:ascii="Consolas" w:hAnsi="Consolas" w:cs="Consolas"/>
          <w:color w:val="A31515"/>
          <w:szCs w:val="19"/>
        </w:rPr>
        <w:t>"forty"</w:t>
      </w:r>
      <w:r w:rsidRPr="006D66DF">
        <w:rPr>
          <w:rFonts w:ascii="Consolas" w:hAnsi="Consolas" w:cs="Consolas"/>
          <w:color w:val="000000"/>
          <w:szCs w:val="19"/>
        </w:rPr>
        <w:t>;</w:t>
      </w:r>
    </w:p>
    <w:p w14:paraId="225533C5" w14:textId="77777777" w:rsidR="00DC5C11" w:rsidRPr="006D66DF" w:rsidRDefault="00DC5C11" w:rsidP="00DC5C11">
      <w:pPr>
        <w:autoSpaceDE w:val="0"/>
        <w:autoSpaceDN w:val="0"/>
        <w:adjustRightInd w:val="0"/>
        <w:spacing w:before="0" w:after="0" w:line="240" w:lineRule="auto"/>
        <w:rPr>
          <w:rFonts w:ascii="Consolas" w:hAnsi="Consolas" w:cs="Consolas"/>
          <w:color w:val="000000"/>
          <w:szCs w:val="19"/>
        </w:rPr>
      </w:pPr>
      <w:r w:rsidRPr="006D66DF">
        <w:rPr>
          <w:rFonts w:ascii="Consolas" w:hAnsi="Consolas" w:cs="Consolas"/>
          <w:color w:val="000000"/>
          <w:szCs w:val="19"/>
        </w:rPr>
        <w:t xml:space="preserve">   </w:t>
      </w:r>
      <w:r>
        <w:rPr>
          <w:rFonts w:ascii="Consolas" w:hAnsi="Consolas" w:cs="Consolas"/>
          <w:color w:val="000000"/>
          <w:szCs w:val="19"/>
        </w:rPr>
        <w:t xml:space="preserve"> </w:t>
      </w:r>
      <w:r w:rsidRPr="006D66DF">
        <w:rPr>
          <w:rFonts w:ascii="Consolas" w:hAnsi="Consolas" w:cs="Consolas"/>
          <w:color w:val="000000"/>
          <w:szCs w:val="19"/>
        </w:rPr>
        <w:t xml:space="preserve">dinner = </w:t>
      </w:r>
      <w:r w:rsidRPr="006D66DF">
        <w:rPr>
          <w:rFonts w:ascii="Consolas" w:hAnsi="Consolas" w:cs="Consolas"/>
          <w:color w:val="A31515"/>
          <w:szCs w:val="19"/>
        </w:rPr>
        <w:t>"spaghetti"</w:t>
      </w:r>
      <w:r w:rsidRPr="006D66DF">
        <w:rPr>
          <w:rFonts w:ascii="Consolas" w:hAnsi="Consolas" w:cs="Consolas"/>
          <w:color w:val="000000"/>
          <w:szCs w:val="19"/>
        </w:rPr>
        <w:t>;</w:t>
      </w:r>
    </w:p>
    <w:p w14:paraId="39AFC836" w14:textId="77777777" w:rsidR="00DC5C11" w:rsidRDefault="00DC5C11" w:rsidP="00DC5C11">
      <w:pPr>
        <w:autoSpaceDE w:val="0"/>
        <w:autoSpaceDN w:val="0"/>
        <w:adjustRightInd w:val="0"/>
        <w:spacing w:before="0" w:after="0" w:line="240" w:lineRule="auto"/>
        <w:rPr>
          <w:rFonts w:ascii="Consolas" w:hAnsi="Consolas" w:cs="Consolas"/>
          <w:color w:val="000000"/>
          <w:sz w:val="19"/>
          <w:szCs w:val="19"/>
        </w:rPr>
      </w:pPr>
    </w:p>
    <w:p w14:paraId="27A08993" w14:textId="77777777" w:rsidR="00DC5C11" w:rsidRDefault="00DC5C11" w:rsidP="00DC5C11">
      <w:pPr>
        <w:autoSpaceDE w:val="0"/>
        <w:autoSpaceDN w:val="0"/>
        <w:adjustRightInd w:val="0"/>
        <w:spacing w:before="0" w:after="0" w:line="240" w:lineRule="auto"/>
      </w:pPr>
      <w:r>
        <w:t>The first line is not allowed because you declared the variable myAge to be an int, which means it can only hold integer numbers such as 5, 42, or 231235.  But then you tried to set myAge to be a string value. The second line is a line the compiler does not understand, because you never told the compiler what dinner is.  You must declare it and say what kind of data it is allowed to hold before you try and assign it a value. Visual Studio will detect most of these kinds of errors and highlight them for you.</w:t>
      </w:r>
    </w:p>
    <w:p w14:paraId="54CA8A98" w14:textId="77777777" w:rsidR="00DC5C11" w:rsidRDefault="00DC5C11" w:rsidP="00DC5C11">
      <w:pPr>
        <w:autoSpaceDE w:val="0"/>
        <w:autoSpaceDN w:val="0"/>
        <w:adjustRightInd w:val="0"/>
        <w:spacing w:before="0" w:after="0" w:line="240" w:lineRule="auto"/>
      </w:pPr>
    </w:p>
    <w:p w14:paraId="7933B9EA" w14:textId="77777777" w:rsidR="00DC5C11" w:rsidRDefault="00DC5C11" w:rsidP="00DC5C11">
      <w:pPr>
        <w:autoSpaceDE w:val="0"/>
        <w:autoSpaceDN w:val="0"/>
        <w:adjustRightInd w:val="0"/>
        <w:spacing w:before="0" w:after="0" w:line="240" w:lineRule="auto"/>
      </w:pPr>
      <w:r>
        <w:t xml:space="preserve">Logic errors are when </w:t>
      </w:r>
      <w:r w:rsidR="007206AA">
        <w:t xml:space="preserve">the compiler accepts </w:t>
      </w:r>
      <w:r>
        <w:t xml:space="preserve">your program </w:t>
      </w:r>
      <w:r w:rsidR="007206AA">
        <w:t xml:space="preserve">and </w:t>
      </w:r>
      <w:r>
        <w:t>does exactly what the code says it should do, but the code expresses flawed thinking. Here is an example using variables that hold floating point numbers (numbers which can have decimal points).</w:t>
      </w:r>
    </w:p>
    <w:p w14:paraId="507037E6" w14:textId="77777777" w:rsidR="00DC5C11" w:rsidRDefault="00DC5C11" w:rsidP="00DC5C11">
      <w:pPr>
        <w:autoSpaceDE w:val="0"/>
        <w:autoSpaceDN w:val="0"/>
        <w:adjustRightInd w:val="0"/>
        <w:spacing w:before="0" w:after="0" w:line="240" w:lineRule="auto"/>
      </w:pPr>
    </w:p>
    <w:p w14:paraId="7C1D4FFD" w14:textId="77777777" w:rsidR="00DC5C11" w:rsidRPr="00702C6B" w:rsidRDefault="00DC5C11" w:rsidP="00DC5C11">
      <w:pPr>
        <w:autoSpaceDE w:val="0"/>
        <w:autoSpaceDN w:val="0"/>
        <w:adjustRightInd w:val="0"/>
        <w:spacing w:before="0" w:after="0" w:line="240" w:lineRule="auto"/>
        <w:rPr>
          <w:rFonts w:ascii="Consolas" w:hAnsi="Consolas" w:cs="Consolas"/>
          <w:color w:val="000000"/>
          <w:sz w:val="24"/>
          <w:szCs w:val="19"/>
        </w:rPr>
      </w:pPr>
      <w:r w:rsidRPr="00702C6B">
        <w:rPr>
          <w:rFonts w:ascii="Consolas" w:hAnsi="Consolas" w:cs="Consolas"/>
          <w:color w:val="0000FF"/>
          <w:sz w:val="24"/>
          <w:szCs w:val="19"/>
        </w:rPr>
        <w:t>float</w:t>
      </w:r>
      <w:r w:rsidRPr="00702C6B">
        <w:rPr>
          <w:rFonts w:ascii="Consolas" w:hAnsi="Consolas" w:cs="Consolas"/>
          <w:color w:val="000000"/>
          <w:sz w:val="24"/>
          <w:szCs w:val="19"/>
        </w:rPr>
        <w:t xml:space="preserve"> a = 3.14F;</w:t>
      </w:r>
    </w:p>
    <w:p w14:paraId="0B928A29" w14:textId="77777777" w:rsidR="00DC5C11" w:rsidRPr="00702C6B" w:rsidRDefault="00DC5C11" w:rsidP="00DC5C11">
      <w:pPr>
        <w:autoSpaceDE w:val="0"/>
        <w:autoSpaceDN w:val="0"/>
        <w:adjustRightInd w:val="0"/>
        <w:spacing w:before="0" w:after="0" w:line="240" w:lineRule="auto"/>
        <w:rPr>
          <w:rFonts w:ascii="Consolas" w:hAnsi="Consolas" w:cs="Consolas"/>
          <w:color w:val="000000"/>
          <w:sz w:val="24"/>
          <w:szCs w:val="19"/>
        </w:rPr>
      </w:pPr>
      <w:r w:rsidRPr="00702C6B">
        <w:rPr>
          <w:rFonts w:ascii="Consolas" w:hAnsi="Consolas" w:cs="Consolas"/>
          <w:color w:val="0000FF"/>
          <w:sz w:val="24"/>
          <w:szCs w:val="19"/>
        </w:rPr>
        <w:t>float</w:t>
      </w:r>
      <w:r w:rsidRPr="00702C6B">
        <w:rPr>
          <w:rFonts w:ascii="Consolas" w:hAnsi="Consolas" w:cs="Consolas"/>
          <w:color w:val="000000"/>
          <w:sz w:val="24"/>
          <w:szCs w:val="19"/>
        </w:rPr>
        <w:t xml:space="preserve"> b = 6.2F;</w:t>
      </w:r>
    </w:p>
    <w:p w14:paraId="0FCAF414" w14:textId="77777777" w:rsidR="00DC5C11" w:rsidRPr="00702C6B" w:rsidRDefault="00DC5C11" w:rsidP="00DC5C11">
      <w:pPr>
        <w:autoSpaceDE w:val="0"/>
        <w:autoSpaceDN w:val="0"/>
        <w:adjustRightInd w:val="0"/>
        <w:spacing w:before="0" w:after="0" w:line="240" w:lineRule="auto"/>
        <w:rPr>
          <w:rFonts w:ascii="Consolas" w:hAnsi="Consolas" w:cs="Consolas"/>
          <w:color w:val="000000"/>
          <w:sz w:val="24"/>
          <w:szCs w:val="19"/>
        </w:rPr>
      </w:pPr>
      <w:r w:rsidRPr="00702C6B">
        <w:rPr>
          <w:rFonts w:ascii="Consolas" w:hAnsi="Consolas" w:cs="Consolas"/>
          <w:color w:val="0000FF"/>
          <w:sz w:val="24"/>
          <w:szCs w:val="19"/>
        </w:rPr>
        <w:t>float</w:t>
      </w:r>
      <w:r w:rsidRPr="00702C6B">
        <w:rPr>
          <w:rFonts w:ascii="Consolas" w:hAnsi="Consolas" w:cs="Consolas"/>
          <w:color w:val="000000"/>
          <w:sz w:val="24"/>
          <w:szCs w:val="19"/>
        </w:rPr>
        <w:t xml:space="preserve"> c = 14.89F;</w:t>
      </w:r>
    </w:p>
    <w:p w14:paraId="78026B0B" w14:textId="77777777" w:rsidR="00DC5C11" w:rsidRPr="00702C6B" w:rsidRDefault="00DC5C11" w:rsidP="00DC5C11">
      <w:pPr>
        <w:autoSpaceDE w:val="0"/>
        <w:autoSpaceDN w:val="0"/>
        <w:adjustRightInd w:val="0"/>
        <w:spacing w:before="0" w:after="0" w:line="240" w:lineRule="auto"/>
        <w:rPr>
          <w:sz w:val="32"/>
        </w:rPr>
      </w:pPr>
      <w:r w:rsidRPr="00702C6B">
        <w:rPr>
          <w:rFonts w:ascii="Consolas" w:hAnsi="Consolas" w:cs="Consolas"/>
          <w:color w:val="0000FF"/>
          <w:sz w:val="24"/>
          <w:szCs w:val="19"/>
        </w:rPr>
        <w:t>float</w:t>
      </w:r>
      <w:r w:rsidRPr="00702C6B">
        <w:rPr>
          <w:rFonts w:ascii="Consolas" w:hAnsi="Consolas" w:cs="Consolas"/>
          <w:color w:val="000000"/>
          <w:sz w:val="24"/>
          <w:szCs w:val="19"/>
        </w:rPr>
        <w:t xml:space="preserve"> average = (a + b + c) / 2;</w:t>
      </w:r>
    </w:p>
    <w:p w14:paraId="0FD185A7" w14:textId="58DC00A7" w:rsidR="00DC5C11" w:rsidRDefault="00DC5C11" w:rsidP="00DC5C11">
      <w:r>
        <w:t>The compiler is happy to allow you to add the 3 numbers and divide by 2.  But that is not the correct way of calculating the average of</w:t>
      </w:r>
      <w:r w:rsidR="00E654C1">
        <w:t xml:space="preserve"> </w:t>
      </w:r>
      <w:r w:rsidR="00E654C1" w:rsidRPr="00E654C1">
        <w:rPr>
          <w:b/>
          <w:i/>
        </w:rPr>
        <w:t>three</w:t>
      </w:r>
      <w:r>
        <w:t xml:space="preserve"> numbers</w:t>
      </w:r>
      <w:r w:rsidR="00EF01B7">
        <w:t>; a logic error</w:t>
      </w:r>
      <w:r>
        <w:t>.</w:t>
      </w:r>
    </w:p>
    <w:p w14:paraId="7401067F" w14:textId="77777777" w:rsidR="00DC5C11" w:rsidRDefault="00DC5C11" w:rsidP="00DC5C11">
      <w:r>
        <w:t xml:space="preserve">The normal process for removing bugs from a program is to first, fix all the syntax errors Visual Studio finds. Then run the program to make sure it runs with no problems. Lastly, test the program by giving it a wide range of inputs and verifying it gets the correct results.  Visual Studio supports an automated system for testing, which is covered in the PROG </w:t>
      </w:r>
      <w:r w:rsidRPr="00DC5C11">
        <w:rPr>
          <w:rFonts w:ascii="Arial" w:hAnsi="Arial" w:cs="Arial"/>
        </w:rPr>
        <w:t>120</w:t>
      </w:r>
      <w:r>
        <w:t xml:space="preserve"> course.</w:t>
      </w:r>
    </w:p>
    <w:p w14:paraId="66632421" w14:textId="77777777" w:rsidR="004F2DA2" w:rsidRDefault="004F2DA2" w:rsidP="00DC5C11"/>
    <w:p w14:paraId="046DF8B5" w14:textId="77777777" w:rsidR="004F2DA2" w:rsidRDefault="004F2DA2" w:rsidP="004F2DA2">
      <w:pPr>
        <w:pStyle w:val="Heading2"/>
      </w:pPr>
      <w:bookmarkStart w:id="24" w:name="_Toc44348486"/>
      <w:r>
        <w:t>Check your understanding</w:t>
      </w:r>
      <w:bookmarkEnd w:id="24"/>
    </w:p>
    <w:p w14:paraId="09EAEEC1" w14:textId="77777777" w:rsidR="00CE7F14" w:rsidRPr="00CE7F14" w:rsidRDefault="004F2DA2" w:rsidP="00CE7F14">
      <w:r w:rsidRPr="00CE7F14">
        <w:rPr>
          <w:rStyle w:val="Heading4Char"/>
          <w:b/>
          <w:i w:val="0"/>
        </w:rPr>
        <w:t>Questions 1:</w:t>
      </w:r>
      <w:r w:rsidRPr="004F2DA2">
        <w:t xml:space="preserve"> </w:t>
      </w:r>
      <w:r w:rsidR="00CE7F14">
        <w:rPr>
          <w:i/>
        </w:rPr>
        <w:t xml:space="preserve"> </w:t>
      </w:r>
      <w:r w:rsidR="00CE7F14" w:rsidRPr="00CE7F14">
        <w:t>When you are specifying the problem to be solved, what are the 3 aspects of information that need to be clearly documented?</w:t>
      </w:r>
    </w:p>
    <w:p w14:paraId="14D62208" w14:textId="77777777" w:rsidR="00CE7F14" w:rsidRPr="00CE7F14" w:rsidRDefault="00CE7F14" w:rsidP="00CE7F14"/>
    <w:p w14:paraId="75E43E0E" w14:textId="77777777" w:rsidR="00CE7F14" w:rsidRPr="00CE7F14" w:rsidRDefault="00CE7F14" w:rsidP="00CE7F14">
      <w:r w:rsidRPr="00CE7F14">
        <w:rPr>
          <w:rStyle w:val="Heading4Char"/>
          <w:b/>
          <w:i w:val="0"/>
        </w:rPr>
        <w:t>Questions 1:</w:t>
      </w:r>
      <w:r w:rsidRPr="004F2DA2">
        <w:t xml:space="preserve"> </w:t>
      </w:r>
      <w:r>
        <w:rPr>
          <w:i/>
        </w:rPr>
        <w:t xml:space="preserve"> </w:t>
      </w:r>
      <w:r w:rsidRPr="00CE7F14">
        <w:t>Why do we start our programs off with the line “using System “?</w:t>
      </w:r>
    </w:p>
    <w:p w14:paraId="502DA548" w14:textId="77777777" w:rsidR="00CE7F14" w:rsidRPr="00CE7F14" w:rsidRDefault="00CE7F14" w:rsidP="00CE7F14"/>
    <w:p w14:paraId="022AA14A" w14:textId="77777777" w:rsidR="00CE7F14" w:rsidRPr="00CE7F14" w:rsidRDefault="00CE7F14" w:rsidP="00CE7F14">
      <w:r>
        <w:rPr>
          <w:rStyle w:val="Heading4Char"/>
          <w:b/>
          <w:i w:val="0"/>
        </w:rPr>
        <w:t>Questions 2</w:t>
      </w:r>
      <w:r w:rsidRPr="00CE7F14">
        <w:rPr>
          <w:rStyle w:val="Heading4Char"/>
          <w:b/>
          <w:i w:val="0"/>
        </w:rPr>
        <w:t>:</w:t>
      </w:r>
      <w:r w:rsidRPr="004F2DA2">
        <w:t xml:space="preserve"> </w:t>
      </w:r>
      <w:r>
        <w:rPr>
          <w:i/>
        </w:rPr>
        <w:t xml:space="preserve"> </w:t>
      </w:r>
      <w:r w:rsidRPr="00CE7F14">
        <w:t>As we use the word void, what is a good synonym for it in our context?</w:t>
      </w:r>
    </w:p>
    <w:p w14:paraId="387A371A" w14:textId="77777777" w:rsidR="00CE7F14" w:rsidRPr="00CE7F14" w:rsidRDefault="00CE7F14" w:rsidP="00CE7F14"/>
    <w:p w14:paraId="43A0A229" w14:textId="77777777" w:rsidR="00CE7F14" w:rsidRPr="00CE7F14" w:rsidRDefault="00CE7F14" w:rsidP="00CE7F14">
      <w:r>
        <w:rPr>
          <w:rStyle w:val="Heading4Char"/>
          <w:b/>
          <w:i w:val="0"/>
        </w:rPr>
        <w:t>Questions 3</w:t>
      </w:r>
      <w:r w:rsidRPr="00CE7F14">
        <w:rPr>
          <w:rStyle w:val="Heading4Char"/>
          <w:b/>
          <w:i w:val="0"/>
        </w:rPr>
        <w:t>:</w:t>
      </w:r>
      <w:r w:rsidRPr="004F2DA2">
        <w:t xml:space="preserve"> </w:t>
      </w:r>
      <w:r>
        <w:rPr>
          <w:i/>
        </w:rPr>
        <w:t xml:space="preserve"> </w:t>
      </w:r>
      <w:r w:rsidRPr="00CE7F14">
        <w:t>Visual Studio will start every Console Program by starting to execute code in a method named?</w:t>
      </w:r>
    </w:p>
    <w:p w14:paraId="0479D4D7" w14:textId="77777777" w:rsidR="00CE7F14" w:rsidRPr="00CE7F14" w:rsidRDefault="00CE7F14" w:rsidP="00CE7F14"/>
    <w:p w14:paraId="50E6FCB1" w14:textId="77777777" w:rsidR="00CE7F14" w:rsidRPr="00CE7F14" w:rsidRDefault="00CE7F14" w:rsidP="00CE7F14">
      <w:r>
        <w:rPr>
          <w:rStyle w:val="Heading4Char"/>
          <w:b/>
          <w:i w:val="0"/>
        </w:rPr>
        <w:t>Questions 4</w:t>
      </w:r>
      <w:r w:rsidRPr="00CE7F14">
        <w:rPr>
          <w:rStyle w:val="Heading4Char"/>
          <w:b/>
          <w:i w:val="0"/>
        </w:rPr>
        <w:t>:</w:t>
      </w:r>
      <w:r w:rsidRPr="004F2DA2">
        <w:t xml:space="preserve"> </w:t>
      </w:r>
      <w:r>
        <w:rPr>
          <w:i/>
        </w:rPr>
        <w:t xml:space="preserve"> </w:t>
      </w:r>
      <w:r w:rsidRPr="00CE7F14">
        <w:t>What does the compiler do with your program comments in your C# source file?</w:t>
      </w:r>
    </w:p>
    <w:p w14:paraId="4879022B" w14:textId="77777777" w:rsidR="00CE7F14" w:rsidRPr="00CE7F14" w:rsidRDefault="00CE7F14" w:rsidP="00CE7F14"/>
    <w:p w14:paraId="65550CBA" w14:textId="77777777" w:rsidR="004F2DA2" w:rsidRDefault="00CE7F14" w:rsidP="00CE7F14">
      <w:r>
        <w:rPr>
          <w:rStyle w:val="Heading4Char"/>
          <w:b/>
          <w:i w:val="0"/>
        </w:rPr>
        <w:t>Questions 5</w:t>
      </w:r>
      <w:r w:rsidRPr="00CE7F14">
        <w:rPr>
          <w:rStyle w:val="Heading4Char"/>
          <w:b/>
          <w:i w:val="0"/>
        </w:rPr>
        <w:t>:</w:t>
      </w:r>
      <w:r w:rsidRPr="004F2DA2">
        <w:t xml:space="preserve"> </w:t>
      </w:r>
      <w:r>
        <w:rPr>
          <w:i/>
        </w:rPr>
        <w:t xml:space="preserve"> </w:t>
      </w:r>
      <w:r w:rsidRPr="00CE7F14">
        <w:t>What are the 3 stages of testing our programs?</w:t>
      </w:r>
    </w:p>
    <w:p w14:paraId="0AD624FF" w14:textId="77777777" w:rsidR="0054628B" w:rsidRDefault="0054628B" w:rsidP="00CE7F14"/>
    <w:p w14:paraId="545613EA" w14:textId="77777777" w:rsidR="0054628B" w:rsidRPr="004F2DA2" w:rsidRDefault="0054628B" w:rsidP="0054628B">
      <w:pPr>
        <w:rPr>
          <w:i/>
        </w:rPr>
      </w:pPr>
      <w:r>
        <w:rPr>
          <w:rStyle w:val="Heading4Char"/>
          <w:b/>
          <w:i w:val="0"/>
        </w:rPr>
        <w:t>Questions 6</w:t>
      </w:r>
      <w:r w:rsidRPr="00CE7F14">
        <w:rPr>
          <w:rStyle w:val="Heading4Char"/>
          <w:b/>
          <w:i w:val="0"/>
        </w:rPr>
        <w:t>:</w:t>
      </w:r>
      <w:r w:rsidRPr="004F2DA2">
        <w:t xml:space="preserve"> </w:t>
      </w:r>
      <w:r>
        <w:rPr>
          <w:i/>
        </w:rPr>
        <w:t xml:space="preserve"> </w:t>
      </w:r>
      <w:r>
        <w:t>Paste the program from this chapter into VS and get the program to work.</w:t>
      </w:r>
    </w:p>
    <w:p w14:paraId="0546EA94" w14:textId="77777777" w:rsidR="0054628B" w:rsidRPr="004F2DA2" w:rsidRDefault="0054628B" w:rsidP="00CE7F14">
      <w:pPr>
        <w:rPr>
          <w:i/>
        </w:rPr>
      </w:pPr>
    </w:p>
    <w:p w14:paraId="0CA1D8D4" w14:textId="77777777" w:rsidR="004F2DA2" w:rsidRDefault="004F2DA2" w:rsidP="00DC5C11"/>
    <w:p w14:paraId="3808052C" w14:textId="77777777" w:rsidR="0088020E" w:rsidRDefault="0088020E">
      <w:pPr>
        <w:rPr>
          <w:rFonts w:asciiTheme="majorHAnsi" w:eastAsiaTheme="majorEastAsia" w:hAnsiTheme="majorHAnsi" w:cstheme="majorBidi"/>
          <w:color w:val="007789" w:themeColor="accent1" w:themeShade="BF"/>
          <w:sz w:val="32"/>
        </w:rPr>
      </w:pPr>
      <w:r>
        <w:br w:type="page"/>
      </w:r>
    </w:p>
    <w:p w14:paraId="26BB3FC1" w14:textId="77777777" w:rsidR="00616C51" w:rsidRDefault="00E41D3E" w:rsidP="00616C51">
      <w:pPr>
        <w:pStyle w:val="Heading1"/>
      </w:pPr>
      <w:bookmarkStart w:id="25" w:name="_Toc44348487"/>
      <w:r>
        <w:lastRenderedPageBreak/>
        <w:t>Chapter 4</w:t>
      </w:r>
      <w:r w:rsidR="00616C51">
        <w:t xml:space="preserve"> – S</w:t>
      </w:r>
      <w:r w:rsidR="004C3F46">
        <w:t>t</w:t>
      </w:r>
      <w:r w:rsidR="00616C51">
        <w:t>or</w:t>
      </w:r>
      <w:r w:rsidR="004C3F46">
        <w:t>i</w:t>
      </w:r>
      <w:r w:rsidR="00616C51">
        <w:t>ng Data in Variables</w:t>
      </w:r>
      <w:bookmarkEnd w:id="25"/>
    </w:p>
    <w:p w14:paraId="78898FA0" w14:textId="77777777" w:rsidR="00E41D3E" w:rsidRPr="00E41D3E" w:rsidRDefault="00E41D3E" w:rsidP="00C648F6">
      <w:pPr>
        <w:pStyle w:val="Heading3"/>
      </w:pPr>
      <w:bookmarkStart w:id="26" w:name="_Toc44348488"/>
      <w:r w:rsidRPr="00E41D3E">
        <w:t>Variables and Data</w:t>
      </w:r>
      <w:bookmarkEnd w:id="26"/>
    </w:p>
    <w:p w14:paraId="5057D606" w14:textId="77777777" w:rsidR="00616C51" w:rsidRDefault="00E41D3E" w:rsidP="00E41D3E">
      <w:r w:rsidRPr="00E41D3E">
        <w:t xml:space="preserve">In this section we are going to take a look at how we can write programs that manipulate data, how values can be stored, retrieved and </w:t>
      </w:r>
      <w:r w:rsidR="00504D96">
        <w:t>used</w:t>
      </w:r>
      <w:r w:rsidRPr="00E41D3E">
        <w:t>. This provides us with the ability to perform the data processing part of programs.</w:t>
      </w:r>
    </w:p>
    <w:p w14:paraId="54BA8968" w14:textId="5E975F3F" w:rsidR="00E41D3E" w:rsidRDefault="00E41D3E" w:rsidP="00E41D3E">
      <w:r>
        <w:t xml:space="preserve">In the </w:t>
      </w:r>
      <w:r w:rsidR="00F10DB1">
        <w:t>window</w:t>
      </w:r>
      <w:r w:rsidR="007C4A0D">
        <w:t>s materials</w:t>
      </w:r>
      <w:r>
        <w:t xml:space="preserve"> program </w:t>
      </w:r>
      <w:r w:rsidR="007C4A0D">
        <w:t xml:space="preserve">from the last chapter, </w:t>
      </w:r>
      <w:r>
        <w:t>we decided to hold the width and the height of the windows that we are working on in variables that we described as double. Before we can go much further</w:t>
      </w:r>
      <w:r w:rsidR="00D5278B">
        <w:t>,</w:t>
      </w:r>
      <w:r>
        <w:t xml:space="preserve"> we need to consider just what this means, and what other types of data we can store in programs that we write. </w:t>
      </w:r>
    </w:p>
    <w:p w14:paraId="133643D5" w14:textId="77777777" w:rsidR="00E41D3E" w:rsidRDefault="00E41D3E" w:rsidP="00E41D3E">
      <w:r>
        <w:t>Programs operate on data. A programming language must give you a way of storing the data you are pro</w:t>
      </w:r>
      <w:r w:rsidR="00D5278B">
        <w:t>cessing</w:t>
      </w:r>
      <w:r>
        <w:t>. What the data actually means is something th</w:t>
      </w:r>
      <w:r w:rsidR="00E36A8F">
        <w:t>at you as a programmer decide</w:t>
      </w:r>
      <w:r>
        <w:t xml:space="preserve">. </w:t>
      </w:r>
    </w:p>
    <w:p w14:paraId="23D50F2F" w14:textId="77777777" w:rsidR="00E36A8F" w:rsidRDefault="00E36A8F" w:rsidP="00E36A8F">
      <w:pPr>
        <w:jc w:val="center"/>
      </w:pPr>
      <w:r>
        <w:rPr>
          <w:noProof/>
        </w:rPr>
        <w:drawing>
          <wp:inline distT="0" distB="0" distL="0" distR="0" wp14:anchorId="07146018" wp14:editId="33B72288">
            <wp:extent cx="2857500" cy="1609725"/>
            <wp:effectExtent l="0" t="0" r="0" b="9525"/>
            <wp:docPr id="11" name="Picture 11" descr="Image result for antique sugar flour canister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ntique sugar flour canister se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1609725"/>
                    </a:xfrm>
                    <a:prstGeom prst="rect">
                      <a:avLst/>
                    </a:prstGeom>
                    <a:noFill/>
                    <a:ln>
                      <a:noFill/>
                    </a:ln>
                  </pic:spPr>
                </pic:pic>
              </a:graphicData>
            </a:graphic>
          </wp:inline>
        </w:drawing>
      </w:r>
    </w:p>
    <w:p w14:paraId="3FB43885" w14:textId="77777777" w:rsidR="00E41D3E" w:rsidRDefault="00E41D3E" w:rsidP="00E41D3E">
      <w:r>
        <w:t xml:space="preserve">A variable is a named location where you can store something. You can think of it as a box of a particular size with a name painted on the box. You chose the name to reflect what is going to be stored there (we used sensible names like woodLength in the above program). You also need to choose the type of the variable from the range of storage types which C# provides. </w:t>
      </w:r>
      <w:r w:rsidR="00E36A8F">
        <w:t xml:space="preserve"> Type is a very important concept in C#. Some computer languages force you to be very careful about data types and they are called “strongly-typed” languages. C# is one. Others do not and they are called weakly-typed languages. JavaScript is an example. In C#, you </w:t>
      </w:r>
      <w:r w:rsidR="002B6B02">
        <w:t>place a</w:t>
      </w:r>
      <w:r w:rsidR="00E36A8F">
        <w:t xml:space="preserve"> restriction on each box that stores something (each variable you define), stating that only items of a certain “type” may be stored in that box.  Would you add more sugar </w:t>
      </w:r>
      <w:r w:rsidR="002B6B02">
        <w:t>in</w:t>
      </w:r>
      <w:r w:rsidR="00E36A8F">
        <w:t>to your flour canister?</w:t>
      </w:r>
      <w:r>
        <w:t xml:space="preserve">  </w:t>
      </w:r>
      <w:r w:rsidR="002B6B02">
        <w:t xml:space="preserve"> In C#, if you define a new variable and specify it will hold letters (</w:t>
      </w:r>
      <w:r w:rsidR="002B6B02">
        <w:rPr>
          <w:rFonts w:ascii="Consolas" w:eastAsia="Consolas" w:hAnsi="Consolas" w:cs="Consolas"/>
          <w:color w:val="3333FF"/>
        </w:rPr>
        <w:t>string</w:t>
      </w:r>
      <w:r w:rsidR="002B6B02">
        <w:t>) and then try and store a number in this “box”, the compiler will complain.</w:t>
      </w:r>
    </w:p>
    <w:p w14:paraId="7FE913DD" w14:textId="77777777" w:rsidR="002B6B02" w:rsidRPr="002B6B02" w:rsidRDefault="002B6B02" w:rsidP="002B6B02">
      <w:pPr>
        <w:autoSpaceDE w:val="0"/>
        <w:autoSpaceDN w:val="0"/>
        <w:adjustRightInd w:val="0"/>
        <w:spacing w:before="0" w:after="0" w:line="240" w:lineRule="auto"/>
        <w:rPr>
          <w:rFonts w:ascii="Consolas" w:hAnsi="Consolas" w:cs="Consolas"/>
          <w:color w:val="000000"/>
          <w:szCs w:val="19"/>
        </w:rPr>
      </w:pPr>
      <w:r>
        <w:rPr>
          <w:rFonts w:ascii="Consolas" w:eastAsia="Consolas" w:hAnsi="Consolas" w:cs="Consolas"/>
          <w:color w:val="3333FF"/>
        </w:rPr>
        <w:t xml:space="preserve">       </w:t>
      </w:r>
      <w:r w:rsidRPr="002B6B02">
        <w:rPr>
          <w:rFonts w:ascii="Consolas" w:hAnsi="Consolas" w:cs="Consolas"/>
          <w:color w:val="0000FF"/>
          <w:szCs w:val="19"/>
        </w:rPr>
        <w:t>string</w:t>
      </w:r>
      <w:r w:rsidRPr="002B6B02">
        <w:rPr>
          <w:rFonts w:ascii="Consolas" w:hAnsi="Consolas" w:cs="Consolas"/>
          <w:color w:val="000000"/>
          <w:szCs w:val="19"/>
        </w:rPr>
        <w:t xml:space="preserve"> firstName;</w:t>
      </w:r>
    </w:p>
    <w:p w14:paraId="2BAC056A" w14:textId="77777777" w:rsidR="002B6B02" w:rsidRPr="002B6B02" w:rsidRDefault="002B6B02" w:rsidP="00504D96">
      <w:pPr>
        <w:rPr>
          <w:rFonts w:ascii="Consolas" w:hAnsi="Consolas"/>
          <w:sz w:val="28"/>
        </w:rPr>
      </w:pPr>
      <w:r w:rsidRPr="002B6B02">
        <w:rPr>
          <w:rFonts w:ascii="Consolas" w:hAnsi="Consolas" w:cs="Consolas"/>
          <w:color w:val="000000"/>
          <w:szCs w:val="19"/>
        </w:rPr>
        <w:t xml:space="preserve">        firstName = </w:t>
      </w:r>
      <w:r w:rsidRPr="002B6B02">
        <w:rPr>
          <w:rFonts w:ascii="Consolas" w:hAnsi="Consolas" w:cs="Consolas"/>
          <w:color w:val="000000" w:themeColor="text1"/>
          <w:szCs w:val="19"/>
        </w:rPr>
        <w:t>5280</w:t>
      </w:r>
      <w:r w:rsidRPr="002B6B02">
        <w:rPr>
          <w:rFonts w:ascii="Consolas" w:hAnsi="Consolas" w:cs="Consolas"/>
          <w:color w:val="000000"/>
          <w:szCs w:val="19"/>
        </w:rPr>
        <w:t>;</w:t>
      </w:r>
      <w:r w:rsidR="00504D96">
        <w:rPr>
          <w:rFonts w:ascii="Consolas" w:hAnsi="Consolas" w:cs="Consolas"/>
          <w:color w:val="000000"/>
          <w:szCs w:val="19"/>
        </w:rPr>
        <w:t xml:space="preserve"> </w:t>
      </w:r>
      <w:r w:rsidR="00504D96" w:rsidRPr="00823A1B">
        <w:rPr>
          <w:rFonts w:ascii="Consolas" w:hAnsi="Consolas" w:cs="Consolas"/>
          <w:color w:val="008000"/>
          <w:szCs w:val="19"/>
        </w:rPr>
        <w:t>//</w:t>
      </w:r>
      <w:r w:rsidR="00504D96">
        <w:rPr>
          <w:rFonts w:ascii="Consolas" w:hAnsi="Consolas" w:cs="Consolas"/>
          <w:color w:val="008000"/>
          <w:szCs w:val="19"/>
        </w:rPr>
        <w:t xml:space="preserve"> compiler will not allow this</w:t>
      </w:r>
    </w:p>
    <w:p w14:paraId="01587E5E" w14:textId="77777777" w:rsidR="002B6B02" w:rsidRDefault="002B6B02" w:rsidP="00E41D3E">
      <w:r>
        <w:t xml:space="preserve">The argument </w:t>
      </w:r>
      <w:r w:rsidR="00D5278B">
        <w:t>in favor of</w:t>
      </w:r>
      <w:r>
        <w:t xml:space="preserve"> strongly-typed languages is they help protect you from </w:t>
      </w:r>
      <w:r w:rsidR="008B0E11">
        <w:t>creating</w:t>
      </w:r>
      <w:r>
        <w:t xml:space="preserve"> bugs, such as polluting your flour with sugar.  The argument for weakly-typed languages is they are more flexible, and you can do cool and crazy things with this freedom.</w:t>
      </w:r>
      <w:r w:rsidR="009A207C">
        <w:t xml:space="preserve"> (Maybe you want to hide that last piece of candy in the flour so no one else can find it!)</w:t>
      </w:r>
    </w:p>
    <w:p w14:paraId="3AF47ADF" w14:textId="77777777" w:rsidR="002B6B02" w:rsidRDefault="008B0E11" w:rsidP="00E41D3E">
      <w:r>
        <w:t xml:space="preserve">As I said earlier, it is good to think of a variable name as an address, or pointer, to the location in the computer’s memory where it will remember the value you assign to the variable. When you open the sugar canister, you know its sugar, even if it was not </w:t>
      </w:r>
      <w:r w:rsidR="00D5278B">
        <w:t>labeled</w:t>
      </w:r>
      <w:r>
        <w:t xml:space="preserve">. But the computer really can’t go to a memory location, read the bit pattern stored there (for example, </w:t>
      </w:r>
      <w:r w:rsidRPr="008B0E11">
        <w:rPr>
          <w:rFonts w:ascii="Arial" w:hAnsi="Arial" w:cs="Arial"/>
        </w:rPr>
        <w:t>01100111001010011001110110011001</w:t>
      </w:r>
      <w:r>
        <w:t xml:space="preserve"> ) and make any sense out of it UNLESS you have told it how to </w:t>
      </w:r>
      <w:r w:rsidR="00D5278B">
        <w:t>interpret it. That is wh</w:t>
      </w:r>
      <w:r>
        <w:t xml:space="preserve">y when we declare a new variable, we not only give it an address (name), we also mark its </w:t>
      </w:r>
      <w:r w:rsidRPr="008B0E11">
        <w:rPr>
          <w:b/>
        </w:rPr>
        <w:t>type</w:t>
      </w:r>
      <w:r>
        <w:rPr>
          <w:b/>
        </w:rPr>
        <w:t xml:space="preserve"> </w:t>
      </w:r>
      <w:r w:rsidRPr="008B0E11">
        <w:t>(string, int, floa</w:t>
      </w:r>
      <w:r w:rsidR="00D5278B">
        <w:t>t</w:t>
      </w:r>
      <w:r w:rsidRPr="008B0E11">
        <w:t>, etc).</w:t>
      </w:r>
    </w:p>
    <w:p w14:paraId="501A829F" w14:textId="77777777" w:rsidR="008B0E11" w:rsidRDefault="008B0E11" w:rsidP="00E41D3E">
      <w:r>
        <w:t xml:space="preserve">You will see shortly, that if you </w:t>
      </w:r>
      <w:r w:rsidRPr="00D5278B">
        <w:t xml:space="preserve">want to store a small </w:t>
      </w:r>
      <w:r w:rsidR="00D5278B" w:rsidRPr="00D5278B">
        <w:t>integer</w:t>
      </w:r>
      <w:r w:rsidRPr="00D5278B">
        <w:t>, or a big integer, or a really big integer, you have</w:t>
      </w:r>
      <w:r>
        <w:t xml:space="preserve"> three choices; </w:t>
      </w:r>
      <w:r w:rsidRPr="00121263">
        <w:rPr>
          <w:rFonts w:ascii="Consolas" w:hAnsi="Consolas" w:cs="Consolas"/>
          <w:color w:val="0070C0"/>
          <w:szCs w:val="19"/>
        </w:rPr>
        <w:t>Int16</w:t>
      </w:r>
      <w:r w:rsidR="00121263" w:rsidRPr="00121263">
        <w:rPr>
          <w:rFonts w:ascii="Consolas" w:hAnsi="Consolas" w:cs="Consolas"/>
          <w:color w:val="000000"/>
          <w:szCs w:val="19"/>
        </w:rPr>
        <w:t xml:space="preserve">, </w:t>
      </w:r>
      <w:r w:rsidR="00121263" w:rsidRPr="00121263">
        <w:rPr>
          <w:rFonts w:ascii="Consolas" w:hAnsi="Consolas" w:cs="Consolas"/>
          <w:color w:val="0070C0"/>
          <w:szCs w:val="19"/>
        </w:rPr>
        <w:t xml:space="preserve">Int32 </w:t>
      </w:r>
      <w:r w:rsidR="00121263">
        <w:rPr>
          <w:rFonts w:ascii="Consolas" w:hAnsi="Consolas" w:cs="Consolas"/>
          <w:color w:val="000000"/>
          <w:sz w:val="19"/>
          <w:szCs w:val="19"/>
        </w:rPr>
        <w:t>(</w:t>
      </w:r>
      <w:r w:rsidR="00121263" w:rsidRPr="00121263">
        <w:t>which is the same as</w:t>
      </w:r>
      <w:r w:rsidR="00121263">
        <w:rPr>
          <w:rFonts w:ascii="Consolas" w:hAnsi="Consolas" w:cs="Consolas"/>
          <w:color w:val="000000"/>
          <w:sz w:val="19"/>
          <w:szCs w:val="19"/>
        </w:rPr>
        <w:t xml:space="preserve"> </w:t>
      </w:r>
      <w:r w:rsidR="00121263" w:rsidRPr="00121263">
        <w:rPr>
          <w:rFonts w:ascii="Consolas" w:hAnsi="Consolas" w:cs="Consolas"/>
          <w:color w:val="0070C0"/>
          <w:szCs w:val="19"/>
        </w:rPr>
        <w:t>int</w:t>
      </w:r>
      <w:r w:rsidR="00121263" w:rsidRPr="00121263">
        <w:t>), or</w:t>
      </w:r>
      <w:r w:rsidR="00121263">
        <w:rPr>
          <w:rFonts w:ascii="Consolas" w:hAnsi="Consolas" w:cs="Consolas"/>
          <w:color w:val="000000"/>
          <w:sz w:val="19"/>
          <w:szCs w:val="19"/>
        </w:rPr>
        <w:t xml:space="preserve"> </w:t>
      </w:r>
      <w:r w:rsidR="00121263" w:rsidRPr="00121263">
        <w:rPr>
          <w:rFonts w:ascii="Consolas" w:hAnsi="Consolas" w:cs="Consolas"/>
          <w:color w:val="0070C0"/>
          <w:szCs w:val="19"/>
        </w:rPr>
        <w:t>Int64</w:t>
      </w:r>
      <w:r w:rsidR="00121263">
        <w:rPr>
          <w:rFonts w:ascii="Consolas" w:hAnsi="Consolas" w:cs="Consolas"/>
          <w:color w:val="000000"/>
          <w:sz w:val="19"/>
          <w:szCs w:val="19"/>
        </w:rPr>
        <w:t xml:space="preserve">. </w:t>
      </w:r>
      <w:r w:rsidR="00121263" w:rsidRPr="00121263">
        <w:t>We are able to tell the computer</w:t>
      </w:r>
      <w:r w:rsidR="00121263">
        <w:t xml:space="preserve"> not only </w:t>
      </w:r>
      <w:r w:rsidR="00121263">
        <w:lastRenderedPageBreak/>
        <w:t xml:space="preserve">what kind of data we are storing, but what size box we need.  Most computers now have memory that is made up of chunks (called words) of 64 bits. If you say that your variable is an </w:t>
      </w:r>
      <w:r w:rsidR="00121263" w:rsidRPr="00121263">
        <w:rPr>
          <w:rFonts w:ascii="Consolas" w:hAnsi="Consolas" w:cs="Consolas"/>
          <w:color w:val="0070C0"/>
          <w:szCs w:val="19"/>
        </w:rPr>
        <w:t>Int16</w:t>
      </w:r>
      <w:r w:rsidR="00121263">
        <w:t>, that lets the computer store 4 such variables in one memory location.</w:t>
      </w:r>
    </w:p>
    <w:p w14:paraId="2411E940" w14:textId="77777777" w:rsidR="00E41D3E" w:rsidRDefault="00E41D3E" w:rsidP="00E41D3E">
      <w:r>
        <w:t xml:space="preserve">Programs also contain </w:t>
      </w:r>
      <w:r w:rsidRPr="002B6B02">
        <w:rPr>
          <w:b/>
        </w:rPr>
        <w:t>literal values</w:t>
      </w:r>
      <w:r>
        <w:t xml:space="preserve">. A literal value is just a value </w:t>
      </w:r>
      <w:r w:rsidR="008B0E11">
        <w:t xml:space="preserve">(usually expressed as you would think of it) </w:t>
      </w:r>
      <w:r>
        <w:t xml:space="preserve">in your program which you use for some purpose. </w:t>
      </w:r>
      <w:r w:rsidR="002B6B02">
        <w:t xml:space="preserve">You are not specifying a code name for something, you are saying “literally, this is the value I want the code to use.” </w:t>
      </w:r>
      <w:r>
        <w:t>For each type of variable the C# language has a way in which literal values of that type are expressed</w:t>
      </w:r>
      <w:r w:rsidR="002B6B02">
        <w:t xml:space="preserve">.  Here </w:t>
      </w:r>
      <w:r w:rsidR="008B0E11">
        <w:t>are two</w:t>
      </w:r>
      <w:r w:rsidR="002B6B02">
        <w:t xml:space="preserve"> example</w:t>
      </w:r>
      <w:r w:rsidR="008B0E11">
        <w:t>s</w:t>
      </w:r>
      <w:r w:rsidR="009A207C">
        <w:t xml:space="preserve">.  </w:t>
      </w:r>
    </w:p>
    <w:p w14:paraId="5E2E0DC5" w14:textId="77777777" w:rsidR="002B6B02" w:rsidRPr="002B6B02" w:rsidRDefault="002B6B02" w:rsidP="008B0E11">
      <w:pPr>
        <w:autoSpaceDE w:val="0"/>
        <w:autoSpaceDN w:val="0"/>
        <w:adjustRightInd w:val="0"/>
        <w:spacing w:before="0" w:after="0" w:line="240" w:lineRule="auto"/>
        <w:ind w:firstLine="720"/>
        <w:rPr>
          <w:rFonts w:ascii="Consolas" w:hAnsi="Consolas" w:cs="Consolas"/>
          <w:color w:val="000000"/>
          <w:szCs w:val="19"/>
        </w:rPr>
      </w:pPr>
      <w:r w:rsidRPr="002B6B02">
        <w:rPr>
          <w:rFonts w:ascii="Consolas" w:hAnsi="Consolas" w:cs="Consolas"/>
          <w:color w:val="0000FF"/>
          <w:szCs w:val="19"/>
        </w:rPr>
        <w:t>string</w:t>
      </w:r>
      <w:r w:rsidRPr="002B6B02">
        <w:rPr>
          <w:rFonts w:ascii="Consolas" w:hAnsi="Consolas" w:cs="Consolas"/>
          <w:color w:val="000000"/>
          <w:szCs w:val="19"/>
        </w:rPr>
        <w:t xml:space="preserve"> firstName;</w:t>
      </w:r>
    </w:p>
    <w:p w14:paraId="27D33062" w14:textId="77777777" w:rsidR="002B6B02" w:rsidRDefault="002B6B02" w:rsidP="008B0E11">
      <w:pPr>
        <w:ind w:firstLine="720"/>
        <w:rPr>
          <w:rFonts w:ascii="Consolas" w:hAnsi="Consolas" w:cs="Consolas"/>
          <w:color w:val="000000"/>
          <w:szCs w:val="19"/>
        </w:rPr>
      </w:pPr>
      <w:r w:rsidRPr="002B6B02">
        <w:rPr>
          <w:rFonts w:ascii="Consolas" w:hAnsi="Consolas" w:cs="Consolas"/>
          <w:color w:val="000000"/>
          <w:szCs w:val="19"/>
        </w:rPr>
        <w:t xml:space="preserve">firstName = </w:t>
      </w:r>
      <w:r w:rsidRPr="002B6B02">
        <w:rPr>
          <w:rFonts w:ascii="Consolas" w:hAnsi="Consolas" w:cs="Consolas"/>
          <w:color w:val="A31515"/>
          <w:szCs w:val="19"/>
        </w:rPr>
        <w:t>"Sam"</w:t>
      </w:r>
      <w:r w:rsidRPr="002B6B02">
        <w:rPr>
          <w:rFonts w:ascii="Consolas" w:hAnsi="Consolas" w:cs="Consolas"/>
          <w:color w:val="000000"/>
          <w:szCs w:val="19"/>
        </w:rPr>
        <w:t>;</w:t>
      </w:r>
    </w:p>
    <w:p w14:paraId="6BF3F611" w14:textId="77777777" w:rsidR="008B0E11" w:rsidRDefault="008B0E11" w:rsidP="008B0E11">
      <w:r>
        <w:t>Sam is not a code for anything, it IS the name of the person I want the computer to save.</w:t>
      </w:r>
      <w:r w:rsidR="00D5278B">
        <w:t xml:space="preserve"> Sam is a string literal.</w:t>
      </w:r>
    </w:p>
    <w:p w14:paraId="0933DB8C" w14:textId="77777777" w:rsidR="008B0E11" w:rsidRDefault="008B0E11" w:rsidP="008B0E11">
      <w:pPr>
        <w:ind w:firstLine="720"/>
        <w:rPr>
          <w:rFonts w:ascii="Consolas" w:hAnsi="Consolas" w:cs="Consolas"/>
          <w:color w:val="000000"/>
          <w:szCs w:val="19"/>
        </w:rPr>
      </w:pPr>
      <w:r w:rsidRPr="008B0E11">
        <w:rPr>
          <w:rFonts w:ascii="Consolas" w:hAnsi="Consolas" w:cs="Consolas"/>
          <w:color w:val="0000FF"/>
          <w:szCs w:val="19"/>
        </w:rPr>
        <w:t>int</w:t>
      </w:r>
      <w:r w:rsidRPr="008B0E11">
        <w:rPr>
          <w:rFonts w:ascii="Consolas" w:hAnsi="Consolas" w:cs="Consolas"/>
          <w:color w:val="000000"/>
          <w:szCs w:val="19"/>
        </w:rPr>
        <w:t xml:space="preserve"> myAge = 39;</w:t>
      </w:r>
    </w:p>
    <w:p w14:paraId="257A3698" w14:textId="77777777" w:rsidR="008B0E11" w:rsidRPr="008B0E11" w:rsidRDefault="008B0E11" w:rsidP="008B0E11">
      <w:pPr>
        <w:rPr>
          <w:sz w:val="36"/>
        </w:rPr>
      </w:pPr>
      <w:r w:rsidRPr="008B0E11">
        <w:rPr>
          <w:rFonts w:ascii="Consolas" w:hAnsi="Consolas" w:cs="Consolas"/>
          <w:color w:val="000000"/>
          <w:szCs w:val="19"/>
        </w:rPr>
        <w:t>39</w:t>
      </w:r>
      <w:r>
        <w:rPr>
          <w:rFonts w:ascii="Consolas" w:hAnsi="Consolas" w:cs="Consolas"/>
          <w:color w:val="000000"/>
          <w:szCs w:val="19"/>
        </w:rPr>
        <w:t xml:space="preserve"> </w:t>
      </w:r>
      <w:r>
        <w:t>is not code to be interpreted, it is a real integer, it is “literally” my age (Oh, well, it is the age I wish!)</w:t>
      </w:r>
    </w:p>
    <w:p w14:paraId="5C8D298D" w14:textId="77777777" w:rsidR="009A207C" w:rsidRDefault="009A207C" w:rsidP="00E41D3E"/>
    <w:p w14:paraId="2E7FF93D" w14:textId="77777777" w:rsidR="009A207C" w:rsidRDefault="009A207C" w:rsidP="00E41D3E">
      <w:r>
        <w:t xml:space="preserve">Now let’s dig into the many data types C# provides for us to save things in </w:t>
      </w:r>
      <w:r w:rsidR="008B0E11">
        <w:t>memory</w:t>
      </w:r>
      <w:r>
        <w:t>.</w:t>
      </w:r>
    </w:p>
    <w:p w14:paraId="7E896C07" w14:textId="77777777" w:rsidR="009A207C" w:rsidRDefault="009A207C" w:rsidP="00E41D3E">
      <w:pPr>
        <w:pStyle w:val="Heading4"/>
        <w:rPr>
          <w:rFonts w:eastAsia="Arial"/>
          <w:b/>
          <w:i w:val="0"/>
        </w:rPr>
      </w:pPr>
    </w:p>
    <w:p w14:paraId="790244B2" w14:textId="77777777" w:rsidR="00616C51" w:rsidRPr="00795A29" w:rsidRDefault="00E41D3E" w:rsidP="00E41D3E">
      <w:pPr>
        <w:pStyle w:val="Heading4"/>
        <w:rPr>
          <w:rFonts w:eastAsia="Arial"/>
          <w:b/>
          <w:i w:val="0"/>
        </w:rPr>
      </w:pPr>
      <w:r w:rsidRPr="00795A29">
        <w:rPr>
          <w:rFonts w:eastAsia="Arial"/>
          <w:b/>
          <w:i w:val="0"/>
        </w:rPr>
        <w:t>Storing Numbers</w:t>
      </w:r>
    </w:p>
    <w:p w14:paraId="6712601D" w14:textId="77777777" w:rsidR="00E41D3E" w:rsidRDefault="00E41D3E" w:rsidP="00E41D3E">
      <w:r>
        <w:t xml:space="preserve">When considering numeric values there are two kinds of data: </w:t>
      </w:r>
    </w:p>
    <w:p w14:paraId="46FE37B0" w14:textId="77777777" w:rsidR="00E41D3E" w:rsidRDefault="00E41D3E" w:rsidP="00CD2127">
      <w:pPr>
        <w:pStyle w:val="ListParagraph"/>
        <w:numPr>
          <w:ilvl w:val="0"/>
          <w:numId w:val="12"/>
        </w:numPr>
      </w:pPr>
      <w:r>
        <w:t xml:space="preserve">Nice chunky individual values, for example the number of sheep in a field, teeth on a cog, apples in a basket. These are referred to as integers.  </w:t>
      </w:r>
    </w:p>
    <w:p w14:paraId="21AB3E25" w14:textId="77777777" w:rsidR="00E41D3E" w:rsidRDefault="00E41D3E" w:rsidP="00CD2127">
      <w:pPr>
        <w:pStyle w:val="ListParagraph"/>
        <w:numPr>
          <w:ilvl w:val="0"/>
          <w:numId w:val="12"/>
        </w:numPr>
      </w:pPr>
      <w:r>
        <w:t>Nasty real world type things, for example the current temperature, the length of a piece of string, the speed of a car. These are referred to as reals.</w:t>
      </w:r>
    </w:p>
    <w:p w14:paraId="417BD7CD" w14:textId="77777777" w:rsidR="00705CCF" w:rsidRDefault="00705CCF" w:rsidP="00705CCF">
      <w:pPr>
        <w:spacing w:after="116" w:line="239" w:lineRule="auto"/>
      </w:pPr>
      <w:r w:rsidRPr="00705CCF">
        <w:t xml:space="preserve">In the first case we can hold the value exactly; you always have an exact number of these items, they are integral. </w:t>
      </w:r>
    </w:p>
    <w:p w14:paraId="47129C74" w14:textId="042B42D7" w:rsidR="00705CCF" w:rsidRDefault="00705CCF" w:rsidP="0059305A">
      <w:pPr>
        <w:spacing w:after="120"/>
      </w:pPr>
      <w:r>
        <w:t xml:space="preserve">In the second case we can never </w:t>
      </w:r>
      <w:r w:rsidR="0059305A">
        <w:t>express</w:t>
      </w:r>
      <w:r>
        <w:t xml:space="preserve"> what we are looking at exactly. Even if you measure a piece of string to 100 decimal places it is still not going to give you its exact length - you could always get the value more accurately. These are real. A computer is digital, i.e. it operates entirely on patterns of bits which can be regarded as numbers. Because we know that it works in terms of </w:t>
      </w:r>
      <w:r w:rsidR="0059305A" w:rsidRPr="0059305A">
        <w:rPr>
          <w:rFonts w:ascii="Arial" w:hAnsi="Arial" w:cs="Arial"/>
        </w:rPr>
        <w:t>1</w:t>
      </w:r>
      <w:r w:rsidR="00E02224">
        <w:t>’</w:t>
      </w:r>
      <w:r w:rsidR="0059305A">
        <w:t>s</w:t>
      </w:r>
      <w:r>
        <w:t xml:space="preserve"> and </w:t>
      </w:r>
      <w:r w:rsidR="0059305A" w:rsidRPr="0059305A">
        <w:rPr>
          <w:rFonts w:ascii="Arial" w:hAnsi="Arial" w:cs="Arial"/>
        </w:rPr>
        <w:t>0</w:t>
      </w:r>
      <w:r w:rsidR="0059305A">
        <w:t>’s</w:t>
      </w:r>
      <w:r>
        <w:t xml:space="preserve"> it has </w:t>
      </w:r>
      <w:r w:rsidR="0059305A">
        <w:t>difficulty</w:t>
      </w:r>
      <w:r>
        <w:t xml:space="preserve"> holding real values. To handle real values the computer actually stores them to a limited accuracy, which we hope is adequate</w:t>
      </w:r>
      <w:r w:rsidR="00E02224">
        <w:t>. I</w:t>
      </w:r>
      <w:r w:rsidR="0059305A">
        <w:t>n fact most often</w:t>
      </w:r>
      <w:r w:rsidR="00E02224">
        <w:t xml:space="preserve">, you can </w:t>
      </w:r>
      <w:r w:rsidR="0059305A">
        <w:t>to store</w:t>
      </w:r>
      <w:r w:rsidR="00E02224">
        <w:t xml:space="preserve"> a value with</w:t>
      </w:r>
      <w:r w:rsidR="0059305A">
        <w:t xml:space="preserve"> more precision than </w:t>
      </w:r>
      <w:r w:rsidR="00E02224">
        <w:t xml:space="preserve">you can actual physically get by </w:t>
      </w:r>
      <w:r w:rsidR="0059305A">
        <w:t>tak</w:t>
      </w:r>
      <w:r w:rsidR="00E02224">
        <w:t xml:space="preserve">ing a </w:t>
      </w:r>
      <w:r w:rsidR="0059305A">
        <w:t>measurement</w:t>
      </w:r>
      <w:r>
        <w:t xml:space="preserve">. </w:t>
      </w:r>
    </w:p>
    <w:p w14:paraId="3008E4D5" w14:textId="77777777" w:rsidR="00705CCF" w:rsidRDefault="00705CCF" w:rsidP="00705CCF">
      <w:r>
        <w:t xml:space="preserve">This means that when we want to store something we have to tell the computer whether it is an integer or a real. We also need to consider the range of possible values that we need to hold so that we can choose the appropriate type to store the data. </w:t>
      </w:r>
      <w:r w:rsidR="0059305A">
        <w:t>(The optimal box size, or, how much computer memory to use.)</w:t>
      </w:r>
    </w:p>
    <w:p w14:paraId="603F9F49" w14:textId="77777777" w:rsidR="00705CCF" w:rsidRPr="00795A29" w:rsidRDefault="00705CCF" w:rsidP="00795A29">
      <w:pPr>
        <w:pStyle w:val="Heading4"/>
        <w:rPr>
          <w:b/>
          <w:i w:val="0"/>
        </w:rPr>
      </w:pPr>
      <w:r w:rsidRPr="00795A29">
        <w:rPr>
          <w:b/>
          <w:i w:val="0"/>
        </w:rPr>
        <w:t xml:space="preserve">Storing integer values </w:t>
      </w:r>
    </w:p>
    <w:p w14:paraId="03CEA08B" w14:textId="77777777" w:rsidR="00705CCF" w:rsidRDefault="00705CCF" w:rsidP="00705CCF">
      <w:r>
        <w:t xml:space="preserve">Integers are the easiest type of value for the computer to store. Each value will map onto a particular pattern of bits. The only issue is one of range. The bigger the value </w:t>
      </w:r>
      <w:r w:rsidR="00B02605">
        <w:t xml:space="preserve">you want to be able to express, </w:t>
      </w:r>
      <w:r>
        <w:t>the larger the number of bits that you need to represent it.  C# provides a variety of integer types, depending on the range of values you would like to store:</w:t>
      </w:r>
    </w:p>
    <w:p w14:paraId="28F1B2FD" w14:textId="77777777" w:rsidR="00BB03C7" w:rsidRPr="00705CCF" w:rsidRDefault="00BB03C7" w:rsidP="00705CCF"/>
    <w:tbl>
      <w:tblPr>
        <w:tblStyle w:val="TableGrid"/>
        <w:tblW w:w="6894" w:type="dxa"/>
        <w:tblInd w:w="113" w:type="dxa"/>
        <w:tblCellMar>
          <w:top w:w="7" w:type="dxa"/>
          <w:left w:w="108" w:type="dxa"/>
          <w:right w:w="115" w:type="dxa"/>
        </w:tblCellMar>
        <w:tblLook w:val="04A0" w:firstRow="1" w:lastRow="0" w:firstColumn="1" w:lastColumn="0" w:noHBand="0" w:noVBand="1"/>
      </w:tblPr>
      <w:tblGrid>
        <w:gridCol w:w="994"/>
        <w:gridCol w:w="991"/>
        <w:gridCol w:w="4909"/>
      </w:tblGrid>
      <w:tr w:rsidR="00B02605" w14:paraId="6A2F4B39" w14:textId="77777777" w:rsidTr="00C648F6">
        <w:trPr>
          <w:trHeight w:val="247"/>
        </w:trPr>
        <w:tc>
          <w:tcPr>
            <w:tcW w:w="994" w:type="dxa"/>
            <w:tcBorders>
              <w:top w:val="single" w:sz="4" w:space="0" w:color="000000"/>
              <w:left w:val="single" w:sz="4" w:space="0" w:color="000000"/>
              <w:bottom w:val="single" w:sz="4" w:space="0" w:color="000000"/>
              <w:right w:val="single" w:sz="4" w:space="0" w:color="000000"/>
            </w:tcBorders>
          </w:tcPr>
          <w:p w14:paraId="5B6C5A1E" w14:textId="77777777" w:rsidR="00B02605" w:rsidRDefault="00B02605" w:rsidP="00C648F6">
            <w:pPr>
              <w:spacing w:line="259" w:lineRule="auto"/>
              <w:rPr>
                <w:rFonts w:ascii="Consolas" w:eastAsia="Consolas" w:hAnsi="Consolas" w:cs="Consolas"/>
                <w:color w:val="3333FF"/>
              </w:rPr>
            </w:pPr>
            <w:r>
              <w:rPr>
                <w:rFonts w:ascii="Consolas" w:eastAsia="Consolas" w:hAnsi="Consolas" w:cs="Consolas"/>
                <w:color w:val="3333FF"/>
              </w:rPr>
              <w:lastRenderedPageBreak/>
              <w:t>Name</w:t>
            </w:r>
          </w:p>
        </w:tc>
        <w:tc>
          <w:tcPr>
            <w:tcW w:w="991" w:type="dxa"/>
            <w:tcBorders>
              <w:top w:val="single" w:sz="4" w:space="0" w:color="000000"/>
              <w:left w:val="single" w:sz="4" w:space="0" w:color="000000"/>
              <w:bottom w:val="single" w:sz="4" w:space="0" w:color="000000"/>
              <w:right w:val="single" w:sz="4" w:space="0" w:color="000000"/>
            </w:tcBorders>
          </w:tcPr>
          <w:p w14:paraId="66CA124E" w14:textId="77777777" w:rsidR="00B02605" w:rsidRDefault="00B02605" w:rsidP="00C648F6">
            <w:pPr>
              <w:spacing w:line="259" w:lineRule="auto"/>
            </w:pPr>
            <w:r>
              <w:t># bits</w:t>
            </w:r>
          </w:p>
        </w:tc>
        <w:tc>
          <w:tcPr>
            <w:tcW w:w="4909" w:type="dxa"/>
            <w:tcBorders>
              <w:top w:val="single" w:sz="4" w:space="0" w:color="000000"/>
              <w:left w:val="single" w:sz="4" w:space="0" w:color="000000"/>
              <w:bottom w:val="single" w:sz="4" w:space="0" w:color="000000"/>
              <w:right w:val="single" w:sz="4" w:space="0" w:color="000000"/>
            </w:tcBorders>
          </w:tcPr>
          <w:p w14:paraId="712D1944" w14:textId="77777777" w:rsidR="00B02605" w:rsidRDefault="00B02605" w:rsidP="00C648F6">
            <w:pPr>
              <w:spacing w:line="259" w:lineRule="auto"/>
              <w:rPr>
                <w:rFonts w:ascii="Consolas" w:eastAsia="Consolas" w:hAnsi="Consolas" w:cs="Consolas"/>
              </w:rPr>
            </w:pPr>
            <w:r>
              <w:rPr>
                <w:rFonts w:ascii="Consolas" w:eastAsia="Consolas" w:hAnsi="Consolas" w:cs="Consolas"/>
              </w:rPr>
              <w:t>Size it can hold</w:t>
            </w:r>
          </w:p>
        </w:tc>
      </w:tr>
      <w:tr w:rsidR="00705CCF" w14:paraId="244114B6" w14:textId="77777777" w:rsidTr="00C648F6">
        <w:trPr>
          <w:trHeight w:val="247"/>
        </w:trPr>
        <w:tc>
          <w:tcPr>
            <w:tcW w:w="994" w:type="dxa"/>
            <w:tcBorders>
              <w:top w:val="single" w:sz="4" w:space="0" w:color="000000"/>
              <w:left w:val="single" w:sz="4" w:space="0" w:color="000000"/>
              <w:bottom w:val="single" w:sz="4" w:space="0" w:color="000000"/>
              <w:right w:val="single" w:sz="4" w:space="0" w:color="000000"/>
            </w:tcBorders>
          </w:tcPr>
          <w:p w14:paraId="3365BDEC" w14:textId="77777777" w:rsidR="00705CCF" w:rsidRDefault="00705CCF" w:rsidP="00C648F6">
            <w:pPr>
              <w:spacing w:line="259" w:lineRule="auto"/>
            </w:pPr>
            <w:r>
              <w:rPr>
                <w:rFonts w:ascii="Consolas" w:eastAsia="Consolas" w:hAnsi="Consolas" w:cs="Consolas"/>
                <w:color w:val="3333FF"/>
              </w:rPr>
              <w:t xml:space="preserve">sbyte </w:t>
            </w:r>
          </w:p>
        </w:tc>
        <w:tc>
          <w:tcPr>
            <w:tcW w:w="991" w:type="dxa"/>
            <w:tcBorders>
              <w:top w:val="single" w:sz="4" w:space="0" w:color="000000"/>
              <w:left w:val="single" w:sz="4" w:space="0" w:color="000000"/>
              <w:bottom w:val="single" w:sz="4" w:space="0" w:color="000000"/>
              <w:right w:val="single" w:sz="4" w:space="0" w:color="000000"/>
            </w:tcBorders>
          </w:tcPr>
          <w:p w14:paraId="6133D602" w14:textId="77777777" w:rsidR="00705CCF" w:rsidRDefault="00705CCF" w:rsidP="00C648F6">
            <w:pPr>
              <w:spacing w:line="259" w:lineRule="auto"/>
            </w:pPr>
            <w:r>
              <w:t xml:space="preserve">8 bits </w:t>
            </w:r>
          </w:p>
        </w:tc>
        <w:tc>
          <w:tcPr>
            <w:tcW w:w="4909" w:type="dxa"/>
            <w:tcBorders>
              <w:top w:val="single" w:sz="4" w:space="0" w:color="000000"/>
              <w:left w:val="single" w:sz="4" w:space="0" w:color="000000"/>
              <w:bottom w:val="single" w:sz="4" w:space="0" w:color="000000"/>
              <w:right w:val="single" w:sz="4" w:space="0" w:color="000000"/>
            </w:tcBorders>
          </w:tcPr>
          <w:p w14:paraId="1CA5EB50" w14:textId="77777777" w:rsidR="00705CCF" w:rsidRDefault="00705CCF" w:rsidP="00C648F6">
            <w:pPr>
              <w:spacing w:line="259" w:lineRule="auto"/>
            </w:pPr>
            <w:r>
              <w:rPr>
                <w:rFonts w:ascii="Consolas" w:eastAsia="Consolas" w:hAnsi="Consolas" w:cs="Consolas"/>
              </w:rPr>
              <w:t>-128</w:t>
            </w:r>
            <w:r>
              <w:t xml:space="preserve"> to </w:t>
            </w:r>
            <w:r>
              <w:rPr>
                <w:rFonts w:ascii="Consolas" w:eastAsia="Consolas" w:hAnsi="Consolas" w:cs="Consolas"/>
              </w:rPr>
              <w:t>127</w:t>
            </w:r>
            <w:r>
              <w:t xml:space="preserve"> </w:t>
            </w:r>
          </w:p>
        </w:tc>
      </w:tr>
      <w:tr w:rsidR="00705CCF" w14:paraId="56525090" w14:textId="77777777" w:rsidTr="00C648F6">
        <w:trPr>
          <w:trHeight w:val="247"/>
        </w:trPr>
        <w:tc>
          <w:tcPr>
            <w:tcW w:w="994" w:type="dxa"/>
            <w:tcBorders>
              <w:top w:val="single" w:sz="4" w:space="0" w:color="000000"/>
              <w:left w:val="single" w:sz="4" w:space="0" w:color="000000"/>
              <w:bottom w:val="single" w:sz="4" w:space="0" w:color="000000"/>
              <w:right w:val="single" w:sz="4" w:space="0" w:color="000000"/>
            </w:tcBorders>
          </w:tcPr>
          <w:p w14:paraId="6FC449E1" w14:textId="77777777" w:rsidR="00705CCF" w:rsidRDefault="00705CCF" w:rsidP="00C648F6">
            <w:pPr>
              <w:spacing w:line="259" w:lineRule="auto"/>
            </w:pPr>
            <w:r>
              <w:rPr>
                <w:rFonts w:ascii="Consolas" w:eastAsia="Consolas" w:hAnsi="Consolas" w:cs="Consolas"/>
                <w:color w:val="3333FF"/>
              </w:rPr>
              <w:t xml:space="preserve">byte </w:t>
            </w:r>
          </w:p>
        </w:tc>
        <w:tc>
          <w:tcPr>
            <w:tcW w:w="991" w:type="dxa"/>
            <w:tcBorders>
              <w:top w:val="single" w:sz="4" w:space="0" w:color="000000"/>
              <w:left w:val="single" w:sz="4" w:space="0" w:color="000000"/>
              <w:bottom w:val="single" w:sz="4" w:space="0" w:color="000000"/>
              <w:right w:val="single" w:sz="4" w:space="0" w:color="000000"/>
            </w:tcBorders>
          </w:tcPr>
          <w:p w14:paraId="58532CAE" w14:textId="77777777" w:rsidR="00705CCF" w:rsidRDefault="00705CCF" w:rsidP="00C648F6">
            <w:pPr>
              <w:spacing w:line="259" w:lineRule="auto"/>
            </w:pPr>
            <w:r>
              <w:t xml:space="preserve">8 bits </w:t>
            </w:r>
          </w:p>
        </w:tc>
        <w:tc>
          <w:tcPr>
            <w:tcW w:w="4909" w:type="dxa"/>
            <w:tcBorders>
              <w:top w:val="single" w:sz="4" w:space="0" w:color="000000"/>
              <w:left w:val="single" w:sz="4" w:space="0" w:color="000000"/>
              <w:bottom w:val="single" w:sz="4" w:space="0" w:color="000000"/>
              <w:right w:val="single" w:sz="4" w:space="0" w:color="000000"/>
            </w:tcBorders>
          </w:tcPr>
          <w:p w14:paraId="09E5F771" w14:textId="77777777" w:rsidR="00705CCF" w:rsidRDefault="00705CCF" w:rsidP="00C648F6">
            <w:pPr>
              <w:spacing w:line="259" w:lineRule="auto"/>
            </w:pPr>
            <w:r>
              <w:rPr>
                <w:rFonts w:ascii="Consolas" w:eastAsia="Consolas" w:hAnsi="Consolas" w:cs="Consolas"/>
              </w:rPr>
              <w:t>0</w:t>
            </w:r>
            <w:r>
              <w:t xml:space="preserve"> to </w:t>
            </w:r>
            <w:r>
              <w:rPr>
                <w:rFonts w:ascii="Consolas" w:eastAsia="Consolas" w:hAnsi="Consolas" w:cs="Consolas"/>
              </w:rPr>
              <w:t>255</w:t>
            </w:r>
            <w:r>
              <w:t xml:space="preserve"> </w:t>
            </w:r>
          </w:p>
        </w:tc>
      </w:tr>
      <w:tr w:rsidR="00705CCF" w14:paraId="5EE27013" w14:textId="77777777" w:rsidTr="00C648F6">
        <w:trPr>
          <w:trHeight w:val="245"/>
        </w:trPr>
        <w:tc>
          <w:tcPr>
            <w:tcW w:w="994" w:type="dxa"/>
            <w:tcBorders>
              <w:top w:val="single" w:sz="4" w:space="0" w:color="000000"/>
              <w:left w:val="single" w:sz="4" w:space="0" w:color="000000"/>
              <w:bottom w:val="single" w:sz="4" w:space="0" w:color="000000"/>
              <w:right w:val="single" w:sz="4" w:space="0" w:color="000000"/>
            </w:tcBorders>
          </w:tcPr>
          <w:p w14:paraId="2EE98C17" w14:textId="77777777" w:rsidR="00705CCF" w:rsidRDefault="00705CCF" w:rsidP="00C648F6">
            <w:pPr>
              <w:spacing w:line="259" w:lineRule="auto"/>
            </w:pPr>
            <w:r>
              <w:rPr>
                <w:rFonts w:ascii="Consolas" w:eastAsia="Consolas" w:hAnsi="Consolas" w:cs="Consolas"/>
                <w:color w:val="3333FF"/>
              </w:rPr>
              <w:t xml:space="preserve">short </w:t>
            </w:r>
          </w:p>
        </w:tc>
        <w:tc>
          <w:tcPr>
            <w:tcW w:w="991" w:type="dxa"/>
            <w:tcBorders>
              <w:top w:val="single" w:sz="4" w:space="0" w:color="000000"/>
              <w:left w:val="single" w:sz="4" w:space="0" w:color="000000"/>
              <w:bottom w:val="single" w:sz="4" w:space="0" w:color="000000"/>
              <w:right w:val="single" w:sz="4" w:space="0" w:color="000000"/>
            </w:tcBorders>
          </w:tcPr>
          <w:p w14:paraId="50B017C9" w14:textId="77777777" w:rsidR="00705CCF" w:rsidRDefault="00705CCF" w:rsidP="00C648F6">
            <w:pPr>
              <w:spacing w:line="259" w:lineRule="auto"/>
            </w:pPr>
            <w:r>
              <w:t xml:space="preserve">16 bits </w:t>
            </w:r>
          </w:p>
        </w:tc>
        <w:tc>
          <w:tcPr>
            <w:tcW w:w="4909" w:type="dxa"/>
            <w:tcBorders>
              <w:top w:val="single" w:sz="4" w:space="0" w:color="000000"/>
              <w:left w:val="single" w:sz="4" w:space="0" w:color="000000"/>
              <w:bottom w:val="single" w:sz="4" w:space="0" w:color="000000"/>
              <w:right w:val="single" w:sz="4" w:space="0" w:color="000000"/>
            </w:tcBorders>
          </w:tcPr>
          <w:p w14:paraId="0E8D5429" w14:textId="77777777" w:rsidR="00705CCF" w:rsidRDefault="00705CCF" w:rsidP="00C648F6">
            <w:pPr>
              <w:spacing w:line="259" w:lineRule="auto"/>
            </w:pPr>
            <w:r>
              <w:rPr>
                <w:rFonts w:ascii="Consolas" w:eastAsia="Consolas" w:hAnsi="Consolas" w:cs="Consolas"/>
              </w:rPr>
              <w:t>-32,768</w:t>
            </w:r>
            <w:r>
              <w:t xml:space="preserve"> to </w:t>
            </w:r>
            <w:r>
              <w:rPr>
                <w:rFonts w:ascii="Consolas" w:eastAsia="Consolas" w:hAnsi="Consolas" w:cs="Consolas"/>
              </w:rPr>
              <w:t>32,767</w:t>
            </w:r>
            <w:r>
              <w:t xml:space="preserve"> </w:t>
            </w:r>
          </w:p>
        </w:tc>
      </w:tr>
      <w:tr w:rsidR="00705CCF" w14:paraId="1CE9334E" w14:textId="77777777" w:rsidTr="00C648F6">
        <w:trPr>
          <w:trHeight w:val="247"/>
        </w:trPr>
        <w:tc>
          <w:tcPr>
            <w:tcW w:w="994" w:type="dxa"/>
            <w:tcBorders>
              <w:top w:val="single" w:sz="4" w:space="0" w:color="000000"/>
              <w:left w:val="single" w:sz="4" w:space="0" w:color="000000"/>
              <w:bottom w:val="single" w:sz="4" w:space="0" w:color="000000"/>
              <w:right w:val="single" w:sz="4" w:space="0" w:color="000000"/>
            </w:tcBorders>
          </w:tcPr>
          <w:p w14:paraId="2FF2782C" w14:textId="77777777" w:rsidR="00705CCF" w:rsidRDefault="00705CCF" w:rsidP="00C648F6">
            <w:pPr>
              <w:spacing w:line="259" w:lineRule="auto"/>
            </w:pPr>
            <w:r>
              <w:rPr>
                <w:rFonts w:ascii="Consolas" w:eastAsia="Consolas" w:hAnsi="Consolas" w:cs="Consolas"/>
                <w:color w:val="3333FF"/>
              </w:rPr>
              <w:t xml:space="preserve">ushort </w:t>
            </w:r>
          </w:p>
        </w:tc>
        <w:tc>
          <w:tcPr>
            <w:tcW w:w="991" w:type="dxa"/>
            <w:tcBorders>
              <w:top w:val="single" w:sz="4" w:space="0" w:color="000000"/>
              <w:left w:val="single" w:sz="4" w:space="0" w:color="000000"/>
              <w:bottom w:val="single" w:sz="4" w:space="0" w:color="000000"/>
              <w:right w:val="single" w:sz="4" w:space="0" w:color="000000"/>
            </w:tcBorders>
          </w:tcPr>
          <w:p w14:paraId="03F8FFB6" w14:textId="77777777" w:rsidR="00705CCF" w:rsidRDefault="00705CCF" w:rsidP="00C648F6">
            <w:pPr>
              <w:spacing w:line="259" w:lineRule="auto"/>
            </w:pPr>
            <w:r>
              <w:t xml:space="preserve">16 bits </w:t>
            </w:r>
          </w:p>
        </w:tc>
        <w:tc>
          <w:tcPr>
            <w:tcW w:w="4909" w:type="dxa"/>
            <w:tcBorders>
              <w:top w:val="single" w:sz="4" w:space="0" w:color="000000"/>
              <w:left w:val="single" w:sz="4" w:space="0" w:color="000000"/>
              <w:bottom w:val="single" w:sz="4" w:space="0" w:color="000000"/>
              <w:right w:val="single" w:sz="4" w:space="0" w:color="000000"/>
            </w:tcBorders>
          </w:tcPr>
          <w:p w14:paraId="0276A6CA" w14:textId="77777777" w:rsidR="00705CCF" w:rsidRDefault="00705CCF" w:rsidP="00C648F6">
            <w:pPr>
              <w:spacing w:line="259" w:lineRule="auto"/>
            </w:pPr>
            <w:r>
              <w:rPr>
                <w:rFonts w:ascii="Consolas" w:eastAsia="Consolas" w:hAnsi="Consolas" w:cs="Consolas"/>
              </w:rPr>
              <w:t>0</w:t>
            </w:r>
            <w:r>
              <w:t xml:space="preserve"> to </w:t>
            </w:r>
            <w:r>
              <w:rPr>
                <w:rFonts w:ascii="Consolas" w:eastAsia="Consolas" w:hAnsi="Consolas" w:cs="Consolas"/>
              </w:rPr>
              <w:t>65,535</w:t>
            </w:r>
            <w:r>
              <w:t xml:space="preserve"> </w:t>
            </w:r>
          </w:p>
        </w:tc>
      </w:tr>
      <w:tr w:rsidR="00705CCF" w14:paraId="7C3F1594" w14:textId="77777777" w:rsidTr="00C648F6">
        <w:trPr>
          <w:trHeight w:val="247"/>
        </w:trPr>
        <w:tc>
          <w:tcPr>
            <w:tcW w:w="994" w:type="dxa"/>
            <w:tcBorders>
              <w:top w:val="single" w:sz="4" w:space="0" w:color="000000"/>
              <w:left w:val="single" w:sz="4" w:space="0" w:color="000000"/>
              <w:bottom w:val="single" w:sz="4" w:space="0" w:color="000000"/>
              <w:right w:val="single" w:sz="4" w:space="0" w:color="000000"/>
            </w:tcBorders>
          </w:tcPr>
          <w:p w14:paraId="3961F95A" w14:textId="77777777" w:rsidR="00705CCF" w:rsidRDefault="00705CCF" w:rsidP="00C648F6">
            <w:pPr>
              <w:spacing w:line="259" w:lineRule="auto"/>
            </w:pPr>
            <w:r>
              <w:rPr>
                <w:rFonts w:ascii="Consolas" w:eastAsia="Consolas" w:hAnsi="Consolas" w:cs="Consolas"/>
                <w:color w:val="3333FF"/>
              </w:rPr>
              <w:t xml:space="preserve">int </w:t>
            </w:r>
          </w:p>
        </w:tc>
        <w:tc>
          <w:tcPr>
            <w:tcW w:w="991" w:type="dxa"/>
            <w:tcBorders>
              <w:top w:val="single" w:sz="4" w:space="0" w:color="000000"/>
              <w:left w:val="single" w:sz="4" w:space="0" w:color="000000"/>
              <w:bottom w:val="single" w:sz="4" w:space="0" w:color="000000"/>
              <w:right w:val="single" w:sz="4" w:space="0" w:color="000000"/>
            </w:tcBorders>
          </w:tcPr>
          <w:p w14:paraId="7EA7BD25" w14:textId="77777777" w:rsidR="00705CCF" w:rsidRDefault="00705CCF" w:rsidP="00C648F6">
            <w:pPr>
              <w:spacing w:line="259" w:lineRule="auto"/>
            </w:pPr>
            <w:r>
              <w:t xml:space="preserve">32 bits </w:t>
            </w:r>
          </w:p>
        </w:tc>
        <w:tc>
          <w:tcPr>
            <w:tcW w:w="4909" w:type="dxa"/>
            <w:tcBorders>
              <w:top w:val="single" w:sz="4" w:space="0" w:color="000000"/>
              <w:left w:val="single" w:sz="4" w:space="0" w:color="000000"/>
              <w:bottom w:val="single" w:sz="4" w:space="0" w:color="000000"/>
              <w:right w:val="single" w:sz="4" w:space="0" w:color="000000"/>
            </w:tcBorders>
          </w:tcPr>
          <w:p w14:paraId="04103147" w14:textId="77777777" w:rsidR="00705CCF" w:rsidRDefault="00705CCF" w:rsidP="00C648F6">
            <w:pPr>
              <w:spacing w:line="259" w:lineRule="auto"/>
            </w:pPr>
            <w:r>
              <w:t>-</w:t>
            </w:r>
            <w:r>
              <w:rPr>
                <w:rFonts w:ascii="Consolas" w:eastAsia="Consolas" w:hAnsi="Consolas" w:cs="Consolas"/>
              </w:rPr>
              <w:t>2,147,483,648</w:t>
            </w:r>
            <w:r>
              <w:t xml:space="preserve"> to </w:t>
            </w:r>
            <w:r>
              <w:rPr>
                <w:rFonts w:ascii="Consolas" w:eastAsia="Consolas" w:hAnsi="Consolas" w:cs="Consolas"/>
              </w:rPr>
              <w:t>2,147,483,647</w:t>
            </w:r>
            <w:r>
              <w:t xml:space="preserve"> </w:t>
            </w:r>
          </w:p>
        </w:tc>
      </w:tr>
      <w:tr w:rsidR="00705CCF" w14:paraId="64009DA3" w14:textId="77777777" w:rsidTr="00C648F6">
        <w:trPr>
          <w:trHeight w:val="247"/>
        </w:trPr>
        <w:tc>
          <w:tcPr>
            <w:tcW w:w="994" w:type="dxa"/>
            <w:tcBorders>
              <w:top w:val="single" w:sz="4" w:space="0" w:color="000000"/>
              <w:left w:val="single" w:sz="4" w:space="0" w:color="000000"/>
              <w:bottom w:val="single" w:sz="4" w:space="0" w:color="000000"/>
              <w:right w:val="single" w:sz="4" w:space="0" w:color="000000"/>
            </w:tcBorders>
          </w:tcPr>
          <w:p w14:paraId="1B2BD617" w14:textId="77777777" w:rsidR="00705CCF" w:rsidRDefault="00705CCF" w:rsidP="00C648F6">
            <w:pPr>
              <w:spacing w:line="259" w:lineRule="auto"/>
            </w:pPr>
            <w:r>
              <w:rPr>
                <w:rFonts w:ascii="Consolas" w:eastAsia="Consolas" w:hAnsi="Consolas" w:cs="Consolas"/>
                <w:color w:val="3333FF"/>
              </w:rPr>
              <w:t xml:space="preserve">uint </w:t>
            </w:r>
          </w:p>
        </w:tc>
        <w:tc>
          <w:tcPr>
            <w:tcW w:w="991" w:type="dxa"/>
            <w:tcBorders>
              <w:top w:val="single" w:sz="4" w:space="0" w:color="000000"/>
              <w:left w:val="single" w:sz="4" w:space="0" w:color="000000"/>
              <w:bottom w:val="single" w:sz="4" w:space="0" w:color="000000"/>
              <w:right w:val="single" w:sz="4" w:space="0" w:color="000000"/>
            </w:tcBorders>
          </w:tcPr>
          <w:p w14:paraId="7BC0E5A0" w14:textId="77777777" w:rsidR="00705CCF" w:rsidRDefault="00705CCF" w:rsidP="00C648F6">
            <w:pPr>
              <w:spacing w:line="259" w:lineRule="auto"/>
            </w:pPr>
            <w:r>
              <w:t xml:space="preserve">32 bits </w:t>
            </w:r>
          </w:p>
        </w:tc>
        <w:tc>
          <w:tcPr>
            <w:tcW w:w="4909" w:type="dxa"/>
            <w:tcBorders>
              <w:top w:val="single" w:sz="4" w:space="0" w:color="000000"/>
              <w:left w:val="single" w:sz="4" w:space="0" w:color="000000"/>
              <w:bottom w:val="single" w:sz="4" w:space="0" w:color="000000"/>
              <w:right w:val="single" w:sz="4" w:space="0" w:color="000000"/>
            </w:tcBorders>
          </w:tcPr>
          <w:p w14:paraId="323630F3" w14:textId="77777777" w:rsidR="00705CCF" w:rsidRDefault="00705CCF" w:rsidP="00C648F6">
            <w:pPr>
              <w:spacing w:line="259" w:lineRule="auto"/>
            </w:pPr>
            <w:r>
              <w:rPr>
                <w:rFonts w:ascii="Consolas" w:eastAsia="Consolas" w:hAnsi="Consolas" w:cs="Consolas"/>
              </w:rPr>
              <w:t>0</w:t>
            </w:r>
            <w:r>
              <w:t xml:space="preserve"> to </w:t>
            </w:r>
            <w:r>
              <w:rPr>
                <w:rFonts w:ascii="Consolas" w:eastAsia="Consolas" w:hAnsi="Consolas" w:cs="Consolas"/>
              </w:rPr>
              <w:t>4,294,967,295</w:t>
            </w:r>
            <w:r>
              <w:t xml:space="preserve"> </w:t>
            </w:r>
          </w:p>
        </w:tc>
      </w:tr>
      <w:tr w:rsidR="00705CCF" w14:paraId="28D654D9" w14:textId="77777777" w:rsidTr="00C648F6">
        <w:trPr>
          <w:trHeight w:val="482"/>
        </w:trPr>
        <w:tc>
          <w:tcPr>
            <w:tcW w:w="994" w:type="dxa"/>
            <w:tcBorders>
              <w:top w:val="single" w:sz="4" w:space="0" w:color="000000"/>
              <w:left w:val="single" w:sz="4" w:space="0" w:color="000000"/>
              <w:bottom w:val="single" w:sz="4" w:space="0" w:color="000000"/>
              <w:right w:val="single" w:sz="4" w:space="0" w:color="000000"/>
            </w:tcBorders>
          </w:tcPr>
          <w:p w14:paraId="06AC5B5F" w14:textId="77777777" w:rsidR="00705CCF" w:rsidRDefault="00705CCF" w:rsidP="00C648F6">
            <w:pPr>
              <w:spacing w:line="259" w:lineRule="auto"/>
            </w:pPr>
            <w:r>
              <w:rPr>
                <w:rFonts w:ascii="Consolas" w:eastAsia="Consolas" w:hAnsi="Consolas" w:cs="Consolas"/>
                <w:color w:val="3333FF"/>
              </w:rPr>
              <w:t xml:space="preserve">long </w:t>
            </w:r>
          </w:p>
        </w:tc>
        <w:tc>
          <w:tcPr>
            <w:tcW w:w="991" w:type="dxa"/>
            <w:tcBorders>
              <w:top w:val="single" w:sz="4" w:space="0" w:color="000000"/>
              <w:left w:val="single" w:sz="4" w:space="0" w:color="000000"/>
              <w:bottom w:val="single" w:sz="4" w:space="0" w:color="000000"/>
              <w:right w:val="single" w:sz="4" w:space="0" w:color="000000"/>
            </w:tcBorders>
          </w:tcPr>
          <w:p w14:paraId="1D3A073B" w14:textId="77777777" w:rsidR="00705CCF" w:rsidRDefault="00705CCF" w:rsidP="00C648F6">
            <w:pPr>
              <w:spacing w:line="259" w:lineRule="auto"/>
            </w:pPr>
            <w:r>
              <w:t xml:space="preserve">64 bits </w:t>
            </w:r>
          </w:p>
        </w:tc>
        <w:tc>
          <w:tcPr>
            <w:tcW w:w="4909" w:type="dxa"/>
            <w:tcBorders>
              <w:top w:val="single" w:sz="4" w:space="0" w:color="000000"/>
              <w:left w:val="single" w:sz="4" w:space="0" w:color="000000"/>
              <w:bottom w:val="single" w:sz="4" w:space="0" w:color="000000"/>
              <w:right w:val="single" w:sz="4" w:space="0" w:color="000000"/>
            </w:tcBorders>
          </w:tcPr>
          <w:p w14:paraId="5634335B" w14:textId="77777777" w:rsidR="00705CCF" w:rsidRDefault="00705CCF" w:rsidP="00C648F6">
            <w:pPr>
              <w:spacing w:after="11" w:line="259" w:lineRule="auto"/>
            </w:pPr>
            <w:r>
              <w:t>-</w:t>
            </w:r>
            <w:r>
              <w:rPr>
                <w:rFonts w:ascii="Consolas" w:eastAsia="Consolas" w:hAnsi="Consolas" w:cs="Consolas"/>
              </w:rPr>
              <w:t>9,223,372,036,854,775,808</w:t>
            </w:r>
            <w:r>
              <w:t xml:space="preserve"> to </w:t>
            </w:r>
          </w:p>
          <w:p w14:paraId="2BA30A7E" w14:textId="77777777" w:rsidR="00705CCF" w:rsidRDefault="00705CCF" w:rsidP="00C648F6">
            <w:pPr>
              <w:spacing w:line="259" w:lineRule="auto"/>
            </w:pPr>
            <w:r>
              <w:rPr>
                <w:rFonts w:ascii="Consolas" w:eastAsia="Consolas" w:hAnsi="Consolas" w:cs="Consolas"/>
              </w:rPr>
              <w:t>9,223,372,036,854,775,807</w:t>
            </w:r>
            <w:r>
              <w:t xml:space="preserve"> </w:t>
            </w:r>
          </w:p>
        </w:tc>
      </w:tr>
      <w:tr w:rsidR="00705CCF" w14:paraId="699E78B3" w14:textId="77777777" w:rsidTr="00C648F6">
        <w:trPr>
          <w:trHeight w:val="245"/>
        </w:trPr>
        <w:tc>
          <w:tcPr>
            <w:tcW w:w="994" w:type="dxa"/>
            <w:tcBorders>
              <w:top w:val="single" w:sz="4" w:space="0" w:color="000000"/>
              <w:left w:val="single" w:sz="4" w:space="0" w:color="000000"/>
              <w:bottom w:val="single" w:sz="4" w:space="0" w:color="000000"/>
              <w:right w:val="single" w:sz="4" w:space="0" w:color="000000"/>
            </w:tcBorders>
          </w:tcPr>
          <w:p w14:paraId="4181D0D7" w14:textId="77777777" w:rsidR="00705CCF" w:rsidRDefault="00705CCF" w:rsidP="00C648F6">
            <w:pPr>
              <w:spacing w:line="259" w:lineRule="auto"/>
            </w:pPr>
            <w:r>
              <w:rPr>
                <w:rFonts w:ascii="Consolas" w:eastAsia="Consolas" w:hAnsi="Consolas" w:cs="Consolas"/>
                <w:color w:val="3333FF"/>
              </w:rPr>
              <w:t xml:space="preserve">ulong </w:t>
            </w:r>
          </w:p>
        </w:tc>
        <w:tc>
          <w:tcPr>
            <w:tcW w:w="991" w:type="dxa"/>
            <w:tcBorders>
              <w:top w:val="single" w:sz="4" w:space="0" w:color="000000"/>
              <w:left w:val="single" w:sz="4" w:space="0" w:color="000000"/>
              <w:bottom w:val="single" w:sz="4" w:space="0" w:color="000000"/>
              <w:right w:val="single" w:sz="4" w:space="0" w:color="000000"/>
            </w:tcBorders>
          </w:tcPr>
          <w:p w14:paraId="2C3590F0" w14:textId="77777777" w:rsidR="00705CCF" w:rsidRDefault="00705CCF" w:rsidP="00C648F6">
            <w:pPr>
              <w:spacing w:line="259" w:lineRule="auto"/>
            </w:pPr>
            <w:r>
              <w:t xml:space="preserve">64 bits </w:t>
            </w:r>
          </w:p>
        </w:tc>
        <w:tc>
          <w:tcPr>
            <w:tcW w:w="4909" w:type="dxa"/>
            <w:tcBorders>
              <w:top w:val="single" w:sz="4" w:space="0" w:color="000000"/>
              <w:left w:val="single" w:sz="4" w:space="0" w:color="000000"/>
              <w:bottom w:val="single" w:sz="4" w:space="0" w:color="000000"/>
              <w:right w:val="single" w:sz="4" w:space="0" w:color="000000"/>
            </w:tcBorders>
          </w:tcPr>
          <w:p w14:paraId="1E060FF2" w14:textId="77777777" w:rsidR="00705CCF" w:rsidRDefault="00705CCF" w:rsidP="00C648F6">
            <w:pPr>
              <w:spacing w:line="259" w:lineRule="auto"/>
            </w:pPr>
            <w:r>
              <w:rPr>
                <w:rFonts w:ascii="Consolas" w:eastAsia="Consolas" w:hAnsi="Consolas" w:cs="Consolas"/>
              </w:rPr>
              <w:t>0</w:t>
            </w:r>
            <w:r>
              <w:t xml:space="preserve"> to </w:t>
            </w:r>
            <w:r>
              <w:rPr>
                <w:rFonts w:ascii="Consolas" w:eastAsia="Consolas" w:hAnsi="Consolas" w:cs="Consolas"/>
              </w:rPr>
              <w:t>18,446,744,073,709,551,615</w:t>
            </w:r>
            <w:r>
              <w:t xml:space="preserve"> </w:t>
            </w:r>
          </w:p>
        </w:tc>
      </w:tr>
      <w:tr w:rsidR="00705CCF" w14:paraId="67F815D1" w14:textId="77777777" w:rsidTr="00C648F6">
        <w:trPr>
          <w:trHeight w:val="247"/>
        </w:trPr>
        <w:tc>
          <w:tcPr>
            <w:tcW w:w="994" w:type="dxa"/>
            <w:tcBorders>
              <w:top w:val="single" w:sz="4" w:space="0" w:color="000000"/>
              <w:left w:val="single" w:sz="4" w:space="0" w:color="000000"/>
              <w:bottom w:val="single" w:sz="4" w:space="0" w:color="000000"/>
              <w:right w:val="single" w:sz="4" w:space="0" w:color="000000"/>
            </w:tcBorders>
          </w:tcPr>
          <w:p w14:paraId="7F89574C" w14:textId="77777777" w:rsidR="00705CCF" w:rsidRDefault="00705CCF" w:rsidP="00C648F6">
            <w:pPr>
              <w:spacing w:line="259" w:lineRule="auto"/>
            </w:pPr>
            <w:r>
              <w:rPr>
                <w:rFonts w:ascii="Consolas" w:eastAsia="Consolas" w:hAnsi="Consolas" w:cs="Consolas"/>
                <w:color w:val="3333FF"/>
              </w:rPr>
              <w:t xml:space="preserve">char </w:t>
            </w:r>
          </w:p>
        </w:tc>
        <w:tc>
          <w:tcPr>
            <w:tcW w:w="991" w:type="dxa"/>
            <w:tcBorders>
              <w:top w:val="single" w:sz="4" w:space="0" w:color="000000"/>
              <w:left w:val="single" w:sz="4" w:space="0" w:color="000000"/>
              <w:bottom w:val="single" w:sz="4" w:space="0" w:color="000000"/>
              <w:right w:val="single" w:sz="4" w:space="0" w:color="000000"/>
            </w:tcBorders>
          </w:tcPr>
          <w:p w14:paraId="52E6EA81" w14:textId="77777777" w:rsidR="00705CCF" w:rsidRDefault="00705CCF" w:rsidP="00C648F6">
            <w:pPr>
              <w:spacing w:line="259" w:lineRule="auto"/>
            </w:pPr>
            <w:r>
              <w:t xml:space="preserve">16 bits </w:t>
            </w:r>
          </w:p>
        </w:tc>
        <w:tc>
          <w:tcPr>
            <w:tcW w:w="4909" w:type="dxa"/>
            <w:tcBorders>
              <w:top w:val="single" w:sz="4" w:space="0" w:color="000000"/>
              <w:left w:val="single" w:sz="4" w:space="0" w:color="000000"/>
              <w:bottom w:val="single" w:sz="4" w:space="0" w:color="000000"/>
              <w:right w:val="single" w:sz="4" w:space="0" w:color="000000"/>
            </w:tcBorders>
          </w:tcPr>
          <w:p w14:paraId="7FBF4647" w14:textId="77777777" w:rsidR="00705CCF" w:rsidRDefault="00705CCF" w:rsidP="00C648F6">
            <w:pPr>
              <w:spacing w:line="259" w:lineRule="auto"/>
            </w:pPr>
            <w:r>
              <w:rPr>
                <w:rFonts w:ascii="Consolas" w:eastAsia="Consolas" w:hAnsi="Consolas" w:cs="Consolas"/>
              </w:rPr>
              <w:t>0</w:t>
            </w:r>
            <w:r>
              <w:t xml:space="preserve"> to </w:t>
            </w:r>
            <w:r>
              <w:rPr>
                <w:rFonts w:ascii="Consolas" w:eastAsia="Consolas" w:hAnsi="Consolas" w:cs="Consolas"/>
              </w:rPr>
              <w:t>65,535</w:t>
            </w:r>
            <w:r>
              <w:t xml:space="preserve"> </w:t>
            </w:r>
          </w:p>
        </w:tc>
      </w:tr>
    </w:tbl>
    <w:p w14:paraId="3369CEDD" w14:textId="77777777" w:rsidR="00705CCF" w:rsidRDefault="00705CCF" w:rsidP="00705CCF">
      <w:r>
        <w:t xml:space="preserve">The standard integer type, </w:t>
      </w:r>
      <w:r>
        <w:rPr>
          <w:rFonts w:ascii="Consolas" w:eastAsia="Consolas" w:hAnsi="Consolas" w:cs="Consolas"/>
          <w:color w:val="3333FF"/>
        </w:rPr>
        <w:t>int</w:t>
      </w:r>
      <w:r>
        <w:t xml:space="preserve">, can hold frighteningly large numbers in C#, in the range -2,147,483,648 to 2,147,483,647. If you want to hold even larger integers than this (although I've no idea why you'd want this) there is a </w:t>
      </w:r>
      <w:r>
        <w:rPr>
          <w:rFonts w:ascii="Consolas" w:eastAsia="Consolas" w:hAnsi="Consolas" w:cs="Consolas"/>
          <w:color w:val="3333FF"/>
        </w:rPr>
        <w:t xml:space="preserve">long </w:t>
      </w:r>
      <w:r>
        <w:t xml:space="preserve">version. </w:t>
      </w:r>
      <w:r w:rsidR="00D63C6D">
        <w:t xml:space="preserve"> Notice that some of these use 1 bit to allow for negative numbers, and others do not.</w:t>
      </w:r>
    </w:p>
    <w:p w14:paraId="7D31C940" w14:textId="77777777" w:rsidR="00705CCF" w:rsidRDefault="00705CCF" w:rsidP="00705CCF">
      <w:r>
        <w:t xml:space="preserve">An example of an integer variable would be something which kept track of the number of sheep in a field: </w:t>
      </w:r>
    </w:p>
    <w:p w14:paraId="7A029BB3" w14:textId="77777777" w:rsidR="00705CCF" w:rsidRDefault="00705CCF" w:rsidP="00705CCF">
      <w:r>
        <w:rPr>
          <w:rFonts w:ascii="Consolas" w:eastAsia="Consolas" w:hAnsi="Consolas" w:cs="Consolas"/>
          <w:color w:val="3333FF"/>
        </w:rPr>
        <w:t xml:space="preserve">int </w:t>
      </w:r>
      <w:r>
        <w:t xml:space="preserve">numberOfSheep; </w:t>
      </w:r>
    </w:p>
    <w:p w14:paraId="511C212E" w14:textId="77777777" w:rsidR="00705CCF" w:rsidRDefault="00705CCF" w:rsidP="00705CCF">
      <w:r>
        <w:t xml:space="preserve">This creates a variable which could keep track of over two </w:t>
      </w:r>
      <w:r w:rsidR="00D63C6D">
        <w:t>b</w:t>
      </w:r>
      <w:r>
        <w:t xml:space="preserve">illion sheep! It also lets a program manipulate "negative sheep" which is probably not meaningful (unless you run a sheep bank of course and let people borrow them). Remember that the language itself is unaware of any such considerations. If you want to make sure that we never have more than 1,000 sheep and the number of sheep never goes negative you must </w:t>
      </w:r>
      <w:r w:rsidR="00D63C6D">
        <w:t xml:space="preserve">specify </w:t>
      </w:r>
      <w:r>
        <w:t xml:space="preserve"> this </w:t>
      </w:r>
      <w:r w:rsidR="00D63C6D">
        <w:t>behavior</w:t>
      </w:r>
      <w:r>
        <w:t xml:space="preserve"> yourself. </w:t>
      </w:r>
    </w:p>
    <w:p w14:paraId="3F31C4FE" w14:textId="1B5A5C08" w:rsidR="00705CCF" w:rsidRDefault="00705CCF" w:rsidP="00705CCF">
      <w:r>
        <w:t xml:space="preserve">When you edit your program source using Visual Studio you will find that the names of types that are built into the C# language (such as </w:t>
      </w:r>
      <w:r>
        <w:rPr>
          <w:rFonts w:ascii="Consolas" w:eastAsia="Consolas" w:hAnsi="Consolas" w:cs="Consolas"/>
          <w:color w:val="3333FF"/>
        </w:rPr>
        <w:t xml:space="preserve">int </w:t>
      </w:r>
      <w:r>
        <w:t xml:space="preserve">and </w:t>
      </w:r>
      <w:r>
        <w:rPr>
          <w:rFonts w:ascii="Consolas" w:eastAsia="Consolas" w:hAnsi="Consolas" w:cs="Consolas"/>
          <w:color w:val="3333FF"/>
        </w:rPr>
        <w:t>float</w:t>
      </w:r>
      <w:r>
        <w:t>) are displayed in blue, as shown above.</w:t>
      </w:r>
    </w:p>
    <w:p w14:paraId="735F1199" w14:textId="77777777" w:rsidR="00705CCF" w:rsidRDefault="00705CCF" w:rsidP="00705CCF">
      <w:r w:rsidRPr="00705CCF">
        <w:t xml:space="preserve">Something else which you should bear in mind is that a program will not always detect when you exceed the range of a variable. If I put the value 255 into a variable of type </w:t>
      </w:r>
      <w:r w:rsidR="006C53E0">
        <w:rPr>
          <w:rFonts w:ascii="Consolas" w:eastAsia="Consolas" w:hAnsi="Consolas" w:cs="Consolas"/>
          <w:color w:val="3333FF"/>
        </w:rPr>
        <w:t xml:space="preserve">byte </w:t>
      </w:r>
      <w:r w:rsidRPr="00705CCF">
        <w:t xml:space="preserve">this is OK, because 255 is the biggest possible value of the type </w:t>
      </w:r>
      <w:r w:rsidR="006C53E0">
        <w:rPr>
          <w:rFonts w:ascii="Consolas" w:eastAsia="Consolas" w:hAnsi="Consolas" w:cs="Consolas"/>
          <w:color w:val="3333FF"/>
        </w:rPr>
        <w:t xml:space="preserve">byte </w:t>
      </w:r>
      <w:r w:rsidRPr="00705CCF">
        <w:t xml:space="preserve">can hold. However, if I add one to the value in this variable the system may not detect this as an error. In fact this may cause the value to "wrap round" to 0. Which could cause </w:t>
      </w:r>
      <w:r w:rsidR="006C53E0">
        <w:t>a</w:t>
      </w:r>
      <w:r w:rsidRPr="00705CCF">
        <w:t xml:space="preserve"> program big problems</w:t>
      </w:r>
      <w:r>
        <w:t xml:space="preserve">. In, general, especially now that memory is so cheap, you want to pick types that are </w:t>
      </w:r>
      <w:r w:rsidR="006C53E0">
        <w:t>safely</w:t>
      </w:r>
      <w:r>
        <w:t xml:space="preserve"> going to hold the biggest number your program might encounter.  Later, when </w:t>
      </w:r>
      <w:r w:rsidR="00D63C6D">
        <w:t>you</w:t>
      </w:r>
      <w:r>
        <w:t xml:space="preserve"> learn about Try Catch structures, </w:t>
      </w:r>
      <w:r w:rsidR="00D63C6D">
        <w:t>you</w:t>
      </w:r>
      <w:r>
        <w:t xml:space="preserve"> will learn how to detect these out of range incidents.</w:t>
      </w:r>
      <w:r w:rsidR="00D63C6D">
        <w:t xml:space="preserve"> (PROG </w:t>
      </w:r>
      <w:r w:rsidR="00D63C6D" w:rsidRPr="00D63C6D">
        <w:rPr>
          <w:rFonts w:ascii="Arial" w:hAnsi="Arial" w:cs="Arial"/>
        </w:rPr>
        <w:t>120</w:t>
      </w:r>
      <w:r w:rsidR="00D63C6D">
        <w:t>)</w:t>
      </w:r>
      <w:r w:rsidR="006C53E0">
        <w:t xml:space="preserve"> </w:t>
      </w:r>
    </w:p>
    <w:p w14:paraId="213305CE" w14:textId="77777777" w:rsidR="00705C8D" w:rsidRPr="00795A29" w:rsidRDefault="00705C8D" w:rsidP="00795A29">
      <w:pPr>
        <w:pStyle w:val="Heading4"/>
        <w:rPr>
          <w:b/>
          <w:i w:val="0"/>
        </w:rPr>
      </w:pPr>
      <w:r w:rsidRPr="00795A29">
        <w:rPr>
          <w:b/>
          <w:i w:val="0"/>
        </w:rPr>
        <w:t xml:space="preserve">integer literal values </w:t>
      </w:r>
    </w:p>
    <w:p w14:paraId="3D7286FA" w14:textId="77777777" w:rsidR="00705C8D" w:rsidRDefault="00705C8D" w:rsidP="00705C8D">
      <w:r>
        <w:t xml:space="preserve">An integer literal is expressed as a sequence of digits with no decimal Point:  </w:t>
      </w:r>
    </w:p>
    <w:p w14:paraId="6DB1082C" w14:textId="77777777" w:rsidR="00705C8D" w:rsidRDefault="00FB7800" w:rsidP="00705C8D">
      <w:r>
        <w:t xml:space="preserve">     </w:t>
      </w:r>
      <w:r w:rsidR="00705C8D">
        <w:t xml:space="preserve">23 </w:t>
      </w:r>
    </w:p>
    <w:p w14:paraId="3B937AA5" w14:textId="77777777" w:rsidR="00705C8D" w:rsidRDefault="00705C8D" w:rsidP="00705C8D">
      <w:r>
        <w:t xml:space="preserve">This is the integer value 23. I could use it in </w:t>
      </w:r>
      <w:r w:rsidR="006C53E0">
        <w:t>a</w:t>
      </w:r>
      <w:r>
        <w:t xml:space="preserve"> program as follows: </w:t>
      </w:r>
    </w:p>
    <w:p w14:paraId="23D4CCC2" w14:textId="77777777" w:rsidR="00705C8D" w:rsidRDefault="00FB7800" w:rsidP="00705C8D">
      <w:r>
        <w:t xml:space="preserve">     </w:t>
      </w:r>
      <w:r w:rsidR="00705C8D">
        <w:t xml:space="preserve">numberOfSheep = 23 ; </w:t>
      </w:r>
    </w:p>
    <w:p w14:paraId="35BFE686" w14:textId="77777777" w:rsidR="00705C8D" w:rsidRPr="00795A29" w:rsidRDefault="00705C8D" w:rsidP="00A16626">
      <w:pPr>
        <w:pStyle w:val="Heading3"/>
      </w:pPr>
      <w:bookmarkStart w:id="27" w:name="_Toc44348489"/>
      <w:r w:rsidRPr="00795A29">
        <w:t>Storing real values</w:t>
      </w:r>
      <w:bookmarkEnd w:id="27"/>
      <w:r w:rsidRPr="00795A29">
        <w:t xml:space="preserve"> </w:t>
      </w:r>
    </w:p>
    <w:p w14:paraId="1DFB776D" w14:textId="77777777" w:rsidR="00705C8D" w:rsidRDefault="00705C8D" w:rsidP="00705C8D">
      <w:r>
        <w:t xml:space="preserve">"Real" is a generic term for numbers which are not integers. They have a decimal point and a fractional part. Depending on the value the decimal point floats around in the number, hence the name </w:t>
      </w:r>
      <w:r>
        <w:rPr>
          <w:rFonts w:ascii="Consolas" w:eastAsia="Consolas" w:hAnsi="Consolas" w:cs="Consolas"/>
          <w:color w:val="3333FF"/>
        </w:rPr>
        <w:t>float</w:t>
      </w:r>
      <w:r>
        <w:t xml:space="preserve">.  C# provides </w:t>
      </w:r>
      <w:r w:rsidR="006C53E0">
        <w:t xml:space="preserve">one  </w:t>
      </w:r>
      <w:r>
        <w:t xml:space="preserve">box </w:t>
      </w:r>
      <w:r w:rsidR="006C53E0">
        <w:t xml:space="preserve">size </w:t>
      </w:r>
      <w:r>
        <w:t xml:space="preserve">which can hold a real number. A standard </w:t>
      </w:r>
      <w:r>
        <w:rPr>
          <w:rFonts w:ascii="Consolas" w:eastAsia="Consolas" w:hAnsi="Consolas" w:cs="Consolas"/>
          <w:color w:val="3333FF"/>
        </w:rPr>
        <w:t>float</w:t>
      </w:r>
      <w:r>
        <w:t xml:space="preserve"> value has a range of 1.5E-45 to 3.4E48 with a precision </w:t>
      </w:r>
      <w:r>
        <w:lastRenderedPageBreak/>
        <w:t xml:space="preserve">of only 7 digits (i.e. not as good as most pocket calculators). </w:t>
      </w:r>
      <w:r w:rsidR="006C53E0">
        <w:t xml:space="preserve">An example would be 3.124512 * 10 to the 48 (48 zeros). </w:t>
      </w:r>
    </w:p>
    <w:p w14:paraId="532154C8" w14:textId="77777777" w:rsidR="006C53E0" w:rsidRDefault="00705C8D" w:rsidP="006C53E0">
      <w:r>
        <w:t xml:space="preserve">If you </w:t>
      </w:r>
      <w:r w:rsidR="006C53E0">
        <w:t>need</w:t>
      </w:r>
      <w:r>
        <w:t xml:space="preserve"> more precision (although your programs will use up </w:t>
      </w:r>
      <w:r w:rsidR="006C53E0">
        <w:t xml:space="preserve">twice as much </w:t>
      </w:r>
      <w:r>
        <w:t xml:space="preserve">computer memory and run more slowly) you can use a </w:t>
      </w:r>
      <w:r>
        <w:rPr>
          <w:rFonts w:ascii="Consolas" w:eastAsia="Consolas" w:hAnsi="Consolas" w:cs="Consolas"/>
          <w:color w:val="3333FF"/>
        </w:rPr>
        <w:t>double</w:t>
      </w:r>
      <w:r>
        <w:t xml:space="preserve"> box instead (</w:t>
      </w:r>
      <w:r>
        <w:rPr>
          <w:rFonts w:ascii="Consolas" w:eastAsia="Consolas" w:hAnsi="Consolas" w:cs="Consolas"/>
          <w:color w:val="3333FF"/>
        </w:rPr>
        <w:t>double</w:t>
      </w:r>
      <w:r>
        <w:t xml:space="preserve"> is an abbreviation for double precision). This has a range of 5.0E-324 to 1.7E308 and a precision of 15 digits. </w:t>
      </w:r>
      <w:r w:rsidR="006C53E0">
        <w:t xml:space="preserve">An example would be 3.12451284937542 * 10 to the 308 (308 zeros). </w:t>
      </w:r>
    </w:p>
    <w:p w14:paraId="40BE61BC" w14:textId="77777777" w:rsidR="00705C8D" w:rsidRDefault="006C53E0" w:rsidP="00705C8D">
      <w:r>
        <w:t>E</w:t>
      </w:r>
      <w:r w:rsidR="00705C8D">
        <w:t xml:space="preserve">xample </w:t>
      </w:r>
      <w:r w:rsidR="00705C8D">
        <w:rPr>
          <w:rFonts w:ascii="Consolas" w:eastAsia="Consolas" w:hAnsi="Consolas" w:cs="Consolas"/>
          <w:color w:val="3333FF"/>
        </w:rPr>
        <w:t>float</w:t>
      </w:r>
      <w:r w:rsidR="00705C8D">
        <w:t xml:space="preserve"> variable</w:t>
      </w:r>
      <w:r>
        <w:t>s</w:t>
      </w:r>
      <w:r w:rsidR="00705C8D">
        <w:t xml:space="preserve"> could be something which held the average price of ice cream</w:t>
      </w:r>
      <w:r>
        <w:t>, or the distance to the moon in meters</w:t>
      </w:r>
      <w:r w:rsidR="00705C8D">
        <w:t xml:space="preserve">: </w:t>
      </w:r>
    </w:p>
    <w:p w14:paraId="62B84468" w14:textId="77777777" w:rsidR="00705C8D" w:rsidRDefault="00705C8D" w:rsidP="00705C8D">
      <w:r>
        <w:rPr>
          <w:rFonts w:ascii="Consolas" w:eastAsia="Consolas" w:hAnsi="Consolas" w:cs="Consolas"/>
          <w:color w:val="3333FF"/>
        </w:rPr>
        <w:t>float</w:t>
      </w:r>
      <w:r>
        <w:t xml:space="preserve"> averageIceCreamPrice; </w:t>
      </w:r>
    </w:p>
    <w:p w14:paraId="52254530" w14:textId="77777777" w:rsidR="006C53E0" w:rsidRDefault="006C53E0" w:rsidP="006C53E0">
      <w:r>
        <w:rPr>
          <w:rFonts w:ascii="Consolas" w:eastAsia="Consolas" w:hAnsi="Consolas" w:cs="Consolas"/>
          <w:color w:val="3333FF"/>
        </w:rPr>
        <w:t>float</w:t>
      </w:r>
      <w:r>
        <w:t xml:space="preserve"> moonDistance; </w:t>
      </w:r>
    </w:p>
    <w:p w14:paraId="7ADC227E" w14:textId="77777777" w:rsidR="00705C8D" w:rsidRDefault="00705C8D" w:rsidP="00705C8D">
      <w:r>
        <w:t xml:space="preserve">An example of a </w:t>
      </w:r>
      <w:r>
        <w:rPr>
          <w:rFonts w:ascii="Consolas" w:eastAsia="Consolas" w:hAnsi="Consolas" w:cs="Consolas"/>
          <w:color w:val="3333FF"/>
        </w:rPr>
        <w:t>double</w:t>
      </w:r>
      <w:r>
        <w:t xml:space="preserve"> variable could be something which held the width of the universe in </w:t>
      </w:r>
      <w:r w:rsidR="0015433B">
        <w:t>light years</w:t>
      </w:r>
      <w:r>
        <w:t xml:space="preserve">: </w:t>
      </w:r>
    </w:p>
    <w:p w14:paraId="6A2436BB" w14:textId="77777777" w:rsidR="00705C8D" w:rsidRDefault="00705C8D" w:rsidP="00705C8D">
      <w:r>
        <w:rPr>
          <w:rFonts w:ascii="Consolas" w:eastAsia="Consolas" w:hAnsi="Consolas" w:cs="Consolas"/>
          <w:color w:val="3333FF"/>
        </w:rPr>
        <w:t>double</w:t>
      </w:r>
      <w:r>
        <w:t xml:space="preserve"> univWidthInLightYears; </w:t>
      </w:r>
    </w:p>
    <w:p w14:paraId="0A5480A0" w14:textId="7CEA59D1" w:rsidR="00705C8D" w:rsidRDefault="00705C8D" w:rsidP="00705C8D">
      <w:r>
        <w:t xml:space="preserve">Finally, if you want the </w:t>
      </w:r>
      <w:r w:rsidRPr="006C53E0">
        <w:rPr>
          <w:b/>
        </w:rPr>
        <w:t>ultimate in precision</w:t>
      </w:r>
      <w:r>
        <w:t xml:space="preserve"> but require a </w:t>
      </w:r>
      <w:r w:rsidRPr="006C53E0">
        <w:rPr>
          <w:b/>
        </w:rPr>
        <w:t>slightly smaller range</w:t>
      </w:r>
      <w:r>
        <w:t xml:space="preserve"> you can use the </w:t>
      </w:r>
      <w:r>
        <w:rPr>
          <w:rFonts w:ascii="Consolas" w:eastAsia="Consolas" w:hAnsi="Consolas" w:cs="Consolas"/>
          <w:color w:val="3333FF"/>
        </w:rPr>
        <w:t>decimal</w:t>
      </w:r>
      <w:r>
        <w:t xml:space="preserve"> type. This uses twice the storage space of a </w:t>
      </w:r>
      <w:r>
        <w:rPr>
          <w:rFonts w:ascii="Consolas" w:eastAsia="Consolas" w:hAnsi="Consolas" w:cs="Consolas"/>
          <w:color w:val="3333FF"/>
        </w:rPr>
        <w:t>double</w:t>
      </w:r>
      <w:r>
        <w:t xml:space="preserve"> and holds values to a precision of 28-29 digits. It is used in financial calculations where the numbers are not so large but they need to be held to very high accuracy.</w:t>
      </w:r>
      <w:r w:rsidR="00E02224">
        <w:t xml:space="preserve"> You would not want your pay check rounded down to the nearest $100!</w:t>
      </w:r>
      <w:r>
        <w:t xml:space="preserve"> </w:t>
      </w:r>
    </w:p>
    <w:p w14:paraId="66D721AF" w14:textId="77777777" w:rsidR="00705C8D" w:rsidRDefault="00705C8D" w:rsidP="00705C8D">
      <w:r>
        <w:rPr>
          <w:rFonts w:ascii="Consolas" w:eastAsia="Consolas" w:hAnsi="Consolas" w:cs="Consolas"/>
          <w:color w:val="3333FF"/>
        </w:rPr>
        <w:t>decimal</w:t>
      </w:r>
      <w:r>
        <w:t xml:space="preserve"> robsPayCheck;</w:t>
      </w:r>
    </w:p>
    <w:p w14:paraId="6634332E" w14:textId="77777777" w:rsidR="00151BAD" w:rsidRDefault="00151BAD" w:rsidP="00705C8D">
      <w:r>
        <w:t>To assign a literal value, you need an m suffix. The m can be lower or upper care.</w:t>
      </w:r>
    </w:p>
    <w:p w14:paraId="7B9C482B" w14:textId="77777777" w:rsidR="00151BAD" w:rsidRDefault="00151BAD" w:rsidP="00705C8D">
      <w:r>
        <w:rPr>
          <w:rFonts w:ascii="Consolas" w:hAnsi="Consolas" w:cs="Consolas"/>
          <w:color w:val="000000"/>
          <w:sz w:val="19"/>
          <w:szCs w:val="19"/>
        </w:rPr>
        <w:t>robsPayCheck = 324.95m;</w:t>
      </w:r>
    </w:p>
    <w:p w14:paraId="35899F5E" w14:textId="77777777" w:rsidR="00151BAD" w:rsidRDefault="00151BAD" w:rsidP="00795A29">
      <w:pPr>
        <w:pStyle w:val="Heading4"/>
        <w:rPr>
          <w:b/>
          <w:i w:val="0"/>
        </w:rPr>
      </w:pPr>
    </w:p>
    <w:p w14:paraId="7BB3BBD3" w14:textId="77777777" w:rsidR="00C648F6" w:rsidRPr="00795A29" w:rsidRDefault="00C648F6" w:rsidP="00795A29">
      <w:pPr>
        <w:pStyle w:val="Heading4"/>
        <w:rPr>
          <w:b/>
          <w:i w:val="0"/>
        </w:rPr>
      </w:pPr>
      <w:r w:rsidRPr="00795A29">
        <w:rPr>
          <w:b/>
          <w:i w:val="0"/>
        </w:rPr>
        <w:t>real literal values</w:t>
      </w:r>
    </w:p>
    <w:p w14:paraId="39399653" w14:textId="77777777" w:rsidR="00C648F6" w:rsidRDefault="00C648F6" w:rsidP="00C648F6">
      <w:r>
        <w:t>There are two ways in which you can store floating point numbers; as float or as double. When it comes to putting literal values into the program itself the compiler likes to know if you are writing a floating point value (smaller sized box</w:t>
      </w:r>
      <w:r w:rsidR="006C53E0">
        <w:t>, less memory</w:t>
      </w:r>
      <w:r>
        <w:t>) or double precision (larger sized box</w:t>
      </w:r>
      <w:r w:rsidR="006C53E0">
        <w:t>, more memory</w:t>
      </w:r>
      <w:r>
        <w:t xml:space="preserve">).  </w:t>
      </w:r>
    </w:p>
    <w:p w14:paraId="7148AD9D" w14:textId="77777777" w:rsidR="00C648F6" w:rsidRDefault="00C648F6" w:rsidP="00C648F6">
      <w:r>
        <w:t xml:space="preserve">A </w:t>
      </w:r>
      <w:r>
        <w:rPr>
          <w:rFonts w:ascii="Consolas" w:eastAsia="Consolas" w:hAnsi="Consolas" w:cs="Consolas"/>
          <w:color w:val="3333FF"/>
        </w:rPr>
        <w:t>float</w:t>
      </w:r>
      <w:r>
        <w:t xml:space="preserve"> literal can be expressed as a real number with an</w:t>
      </w:r>
      <w:r w:rsidRPr="00C648F6">
        <w:rPr>
          <w:b/>
        </w:rPr>
        <w:t xml:space="preserve"> f</w:t>
      </w:r>
      <w:r>
        <w:t xml:space="preserve"> after it: </w:t>
      </w:r>
    </w:p>
    <w:p w14:paraId="0C395A79" w14:textId="77777777" w:rsidR="00C648F6" w:rsidRDefault="00FB7800" w:rsidP="00C648F6">
      <w:r>
        <w:t xml:space="preserve">     </w:t>
      </w:r>
      <w:r w:rsidR="00C648F6">
        <w:t xml:space="preserve">2.5f </w:t>
      </w:r>
    </w:p>
    <w:p w14:paraId="0F507FF1" w14:textId="77777777" w:rsidR="00C648F6" w:rsidRDefault="00C648F6" w:rsidP="00C648F6">
      <w:r>
        <w:t xml:space="preserve">A </w:t>
      </w:r>
      <w:r>
        <w:rPr>
          <w:rFonts w:ascii="Consolas" w:eastAsia="Consolas" w:hAnsi="Consolas" w:cs="Consolas"/>
          <w:color w:val="3333FF"/>
        </w:rPr>
        <w:t>double</w:t>
      </w:r>
      <w:r>
        <w:t xml:space="preserve"> literal is expressed as a real number without the f: </w:t>
      </w:r>
    </w:p>
    <w:p w14:paraId="1E490BEE" w14:textId="77777777" w:rsidR="00C648F6" w:rsidRDefault="00FB7800" w:rsidP="00C648F6">
      <w:r>
        <w:t xml:space="preserve">     </w:t>
      </w:r>
      <w:r w:rsidR="00C648F6">
        <w:t xml:space="preserve">3.5 </w:t>
      </w:r>
    </w:p>
    <w:p w14:paraId="735B78F5" w14:textId="77777777" w:rsidR="00C648F6" w:rsidRDefault="00C648F6" w:rsidP="00C648F6">
      <w:r>
        <w:t xml:space="preserve">You can also use exponents to express </w:t>
      </w:r>
      <w:r>
        <w:rPr>
          <w:rFonts w:ascii="Consolas" w:eastAsia="Consolas" w:hAnsi="Consolas" w:cs="Consolas"/>
          <w:color w:val="3333FF"/>
        </w:rPr>
        <w:t>double</w:t>
      </w:r>
      <w:r>
        <w:t xml:space="preserve"> and </w:t>
      </w:r>
      <w:r>
        <w:rPr>
          <w:rFonts w:ascii="Consolas" w:eastAsia="Consolas" w:hAnsi="Consolas" w:cs="Consolas"/>
          <w:color w:val="3333FF"/>
        </w:rPr>
        <w:t>float</w:t>
      </w:r>
      <w:r>
        <w:t xml:space="preserve"> values: </w:t>
      </w:r>
    </w:p>
    <w:p w14:paraId="173C447F" w14:textId="77777777" w:rsidR="00C648F6" w:rsidRDefault="00FB7800" w:rsidP="00C648F6">
      <w:r>
        <w:t xml:space="preserve">     </w:t>
      </w:r>
      <w:r w:rsidR="00C648F6">
        <w:t xml:space="preserve">9.4605284E15 </w:t>
      </w:r>
    </w:p>
    <w:p w14:paraId="7E1C686A" w14:textId="77777777" w:rsidR="00C648F6" w:rsidRDefault="00C648F6" w:rsidP="00C648F6">
      <w:r>
        <w:t xml:space="preserve">This is a double precision literal value which is actually the number of meters in a light year. If you put an f on the end it becomes a floating point literal value. </w:t>
      </w:r>
    </w:p>
    <w:p w14:paraId="22DEB820" w14:textId="77777777" w:rsidR="00C648F6" w:rsidRDefault="00C648F6" w:rsidP="00C648F6">
      <w:r>
        <w:t xml:space="preserve">Unlike the way that integers work, with real numbers the compiler is quite fussy about how they can and can't be combined. This is because when you move a value from a double precision variable into an ordinary floating point variable some of the precision is lost. This means that you have to take special steps to make sure that you </w:t>
      </w:r>
      <w:r>
        <w:lastRenderedPageBreak/>
        <w:t>as a programmer make clear that you want this to happen and that you can live with the consequences. This process is known as casting and</w:t>
      </w:r>
      <w:r w:rsidR="00FF465F">
        <w:t xml:space="preserve"> we will consider it in detail </w:t>
      </w:r>
      <w:r>
        <w:t>later.</w:t>
      </w:r>
    </w:p>
    <w:p w14:paraId="554A62CA" w14:textId="77777777" w:rsidR="00C648F6" w:rsidRDefault="00C648F6" w:rsidP="00C648F6">
      <w:pPr>
        <w:pStyle w:val="Heading3"/>
      </w:pPr>
      <w:bookmarkStart w:id="28" w:name="_Toc44348490"/>
      <w:r w:rsidRPr="00C648F6">
        <w:t>Storing Text</w:t>
      </w:r>
      <w:bookmarkEnd w:id="28"/>
    </w:p>
    <w:p w14:paraId="21BCBDF2" w14:textId="77777777" w:rsidR="00C648F6" w:rsidRPr="00C648F6" w:rsidRDefault="00C648F6" w:rsidP="00C648F6">
      <w:r w:rsidRPr="00C648F6">
        <w:t xml:space="preserve">Sometimes the information we want to store is text. This can be in the form of a single character; at other times it will be </w:t>
      </w:r>
      <w:r w:rsidR="00FF465F">
        <w:t xml:space="preserve">a “string of characters, called </w:t>
      </w:r>
      <w:r w:rsidRPr="00C648F6">
        <w:t>a string. C# provides variables for looking after both of these types of information:</w:t>
      </w:r>
    </w:p>
    <w:p w14:paraId="60CFA93B" w14:textId="77777777" w:rsidR="00C648F6" w:rsidRPr="00795A29" w:rsidRDefault="00C648F6" w:rsidP="00C648F6">
      <w:pPr>
        <w:pStyle w:val="Heading4"/>
        <w:rPr>
          <w:b/>
          <w:i w:val="0"/>
        </w:rPr>
      </w:pPr>
      <w:r w:rsidRPr="00795A29">
        <w:rPr>
          <w:b/>
          <w:i w:val="0"/>
        </w:rPr>
        <w:t>char variables</w:t>
      </w:r>
    </w:p>
    <w:p w14:paraId="199C1EBE" w14:textId="77777777" w:rsidR="00C648F6" w:rsidRDefault="00C648F6" w:rsidP="00C648F6">
      <w:r>
        <w:t xml:space="preserve">A char is a type of variable which can hold a single character. A character is what you get when you press a key on a keyboard or display a single character on the screen. C# uses a character set called UNICODE which can handle over 65,000 different character designs including a wide range of </w:t>
      </w:r>
      <w:r w:rsidR="00FF465F">
        <w:t>non-English</w:t>
      </w:r>
      <w:r>
        <w:t xml:space="preserve"> characters. An example of a character variable could be something which held the command key that the user has just pressed: </w:t>
      </w:r>
    </w:p>
    <w:p w14:paraId="15541E7E" w14:textId="77777777" w:rsidR="00C648F6" w:rsidRDefault="00FB7800" w:rsidP="00C648F6">
      <w:r>
        <w:rPr>
          <w:rFonts w:ascii="Consolas" w:eastAsia="Consolas" w:hAnsi="Consolas" w:cs="Consolas"/>
          <w:color w:val="3333FF"/>
        </w:rPr>
        <w:t xml:space="preserve">     </w:t>
      </w:r>
      <w:r w:rsidR="00C648F6">
        <w:rPr>
          <w:rFonts w:ascii="Consolas" w:eastAsia="Consolas" w:hAnsi="Consolas" w:cs="Consolas"/>
          <w:color w:val="3333FF"/>
        </w:rPr>
        <w:t>char</w:t>
      </w:r>
      <w:r w:rsidR="00C648F6">
        <w:t xml:space="preserve"> commandKey;</w:t>
      </w:r>
    </w:p>
    <w:p w14:paraId="5722757B" w14:textId="5DBAA201" w:rsidR="00C648F6" w:rsidRDefault="00C648F6" w:rsidP="00C648F6">
      <w:r>
        <w:t xml:space="preserve">You express a character by enclosing it in </w:t>
      </w:r>
      <w:r w:rsidRPr="00FF465F">
        <w:rPr>
          <w:b/>
        </w:rPr>
        <w:t>single</w:t>
      </w:r>
      <w:r>
        <w:t xml:space="preserve"> quotes: </w:t>
      </w:r>
      <w:r w:rsidR="00E02224">
        <w:t xml:space="preserve">  (Did you see that … SINGLE quotes!)</w:t>
      </w:r>
    </w:p>
    <w:p w14:paraId="6001C1E1" w14:textId="77777777" w:rsidR="00C648F6" w:rsidRPr="00C648F6" w:rsidRDefault="00C648F6" w:rsidP="00C648F6">
      <w:pPr>
        <w:rPr>
          <w:color w:val="FF0000"/>
        </w:rPr>
      </w:pPr>
      <w:r w:rsidRPr="00C648F6">
        <w:rPr>
          <w:color w:val="FF0000"/>
        </w:rPr>
        <w:t xml:space="preserve">'A' </w:t>
      </w:r>
    </w:p>
    <w:p w14:paraId="3E77B88B" w14:textId="77777777" w:rsidR="00C648F6" w:rsidRDefault="00C648F6" w:rsidP="00C648F6">
      <w:r>
        <w:t>This means "the character A". It is what your program would get if you asked it to read a character off the keyboard and the user held down shift and pressed A. VS will highlight a character literal in red.</w:t>
      </w:r>
    </w:p>
    <w:p w14:paraId="11EF843E" w14:textId="77777777" w:rsidR="00C648F6" w:rsidRPr="00795A29" w:rsidRDefault="00C648F6" w:rsidP="00C648F6">
      <w:pPr>
        <w:pStyle w:val="Heading4"/>
        <w:rPr>
          <w:b/>
          <w:i w:val="0"/>
        </w:rPr>
      </w:pPr>
      <w:r w:rsidRPr="00795A29">
        <w:rPr>
          <w:b/>
          <w:i w:val="0"/>
        </w:rPr>
        <w:t>Character Escape Sequences</w:t>
      </w:r>
    </w:p>
    <w:p w14:paraId="2CB0E689" w14:textId="77777777" w:rsidR="00C648F6" w:rsidRDefault="00C648F6" w:rsidP="00C648F6">
      <w:r>
        <w:t xml:space="preserve">This leads to the question "How do we express the ' (single quote) character".  This is achieved by the use of an escape sequence. This is a sequence of characters which starts with a special escape character. Escape in this context means "escape from the normal </w:t>
      </w:r>
      <w:r w:rsidR="00FF465F">
        <w:t xml:space="preserve">char processing and consider this </w:t>
      </w:r>
      <w:r w:rsidR="00FF465F" w:rsidRPr="00FF465F">
        <w:rPr>
          <w:i/>
        </w:rPr>
        <w:t>sequence</w:t>
      </w:r>
      <w:r w:rsidR="00FF465F">
        <w:t xml:space="preserve"> as a single character</w:t>
      </w:r>
      <w:r>
        <w:t xml:space="preserve">". The escape character is the </w:t>
      </w:r>
      <w:r w:rsidRPr="00FF465F">
        <w:rPr>
          <w:rFonts w:ascii="Consolas" w:hAnsi="Consolas"/>
          <w:b/>
          <w:color w:val="000000" w:themeColor="text1"/>
        </w:rPr>
        <w:t>\</w:t>
      </w:r>
      <w:r>
        <w:t xml:space="preserve"> (backslash) character. Possible escape sequences are:</w:t>
      </w:r>
    </w:p>
    <w:tbl>
      <w:tblPr>
        <w:tblStyle w:val="TableGrid"/>
        <w:tblW w:w="4823" w:type="dxa"/>
        <w:tblInd w:w="3668" w:type="dxa"/>
        <w:tblCellMar>
          <w:top w:w="8" w:type="dxa"/>
          <w:left w:w="106" w:type="dxa"/>
          <w:right w:w="115" w:type="dxa"/>
        </w:tblCellMar>
        <w:tblLook w:val="04A0" w:firstRow="1" w:lastRow="0" w:firstColumn="1" w:lastColumn="0" w:noHBand="0" w:noVBand="1"/>
      </w:tblPr>
      <w:tblGrid>
        <w:gridCol w:w="2413"/>
        <w:gridCol w:w="2410"/>
      </w:tblGrid>
      <w:tr w:rsidR="005577BB" w14:paraId="70160693" w14:textId="77777777" w:rsidTr="00930115">
        <w:trPr>
          <w:trHeight w:val="216"/>
        </w:trPr>
        <w:tc>
          <w:tcPr>
            <w:tcW w:w="2412" w:type="dxa"/>
            <w:tcBorders>
              <w:top w:val="single" w:sz="4" w:space="0" w:color="000000"/>
              <w:left w:val="single" w:sz="4" w:space="0" w:color="000000"/>
              <w:bottom w:val="single" w:sz="4" w:space="0" w:color="000000"/>
              <w:right w:val="single" w:sz="4" w:space="0" w:color="000000"/>
            </w:tcBorders>
          </w:tcPr>
          <w:p w14:paraId="1988EF76" w14:textId="77777777" w:rsidR="005577BB" w:rsidRPr="005577BB" w:rsidRDefault="005577BB" w:rsidP="00930115">
            <w:pPr>
              <w:spacing w:line="259" w:lineRule="auto"/>
              <w:ind w:left="2"/>
            </w:pPr>
            <w:r w:rsidRPr="005577BB">
              <w:t xml:space="preserve">Character  </w:t>
            </w:r>
          </w:p>
        </w:tc>
        <w:tc>
          <w:tcPr>
            <w:tcW w:w="2410" w:type="dxa"/>
            <w:tcBorders>
              <w:top w:val="single" w:sz="4" w:space="0" w:color="000000"/>
              <w:left w:val="single" w:sz="4" w:space="0" w:color="000000"/>
              <w:bottom w:val="single" w:sz="4" w:space="0" w:color="000000"/>
              <w:right w:val="single" w:sz="4" w:space="0" w:color="000000"/>
            </w:tcBorders>
          </w:tcPr>
          <w:p w14:paraId="3557459A" w14:textId="77777777" w:rsidR="005577BB" w:rsidRPr="005577BB" w:rsidRDefault="005577BB" w:rsidP="00930115">
            <w:pPr>
              <w:spacing w:line="259" w:lineRule="auto"/>
            </w:pPr>
            <w:r w:rsidRPr="005577BB">
              <w:t xml:space="preserve">Escape Sequence name </w:t>
            </w:r>
          </w:p>
        </w:tc>
      </w:tr>
      <w:tr w:rsidR="005577BB" w14:paraId="7859925A" w14:textId="77777777" w:rsidTr="00930115">
        <w:trPr>
          <w:trHeight w:val="218"/>
        </w:trPr>
        <w:tc>
          <w:tcPr>
            <w:tcW w:w="2412" w:type="dxa"/>
            <w:tcBorders>
              <w:top w:val="single" w:sz="4" w:space="0" w:color="000000"/>
              <w:left w:val="single" w:sz="4" w:space="0" w:color="000000"/>
              <w:bottom w:val="single" w:sz="4" w:space="0" w:color="000000"/>
              <w:right w:val="single" w:sz="4" w:space="0" w:color="000000"/>
            </w:tcBorders>
          </w:tcPr>
          <w:p w14:paraId="1807293F" w14:textId="77777777" w:rsidR="005577BB" w:rsidRPr="005577BB" w:rsidRDefault="005577BB" w:rsidP="00930115">
            <w:pPr>
              <w:spacing w:line="259" w:lineRule="auto"/>
              <w:ind w:left="2"/>
            </w:pPr>
            <w:r w:rsidRPr="005577BB">
              <w:t xml:space="preserve"> </w:t>
            </w:r>
          </w:p>
        </w:tc>
        <w:tc>
          <w:tcPr>
            <w:tcW w:w="2410" w:type="dxa"/>
            <w:tcBorders>
              <w:top w:val="single" w:sz="4" w:space="0" w:color="000000"/>
              <w:left w:val="single" w:sz="4" w:space="0" w:color="000000"/>
              <w:bottom w:val="single" w:sz="4" w:space="0" w:color="000000"/>
              <w:right w:val="single" w:sz="4" w:space="0" w:color="000000"/>
            </w:tcBorders>
          </w:tcPr>
          <w:p w14:paraId="65C60278" w14:textId="77777777" w:rsidR="005577BB" w:rsidRPr="005577BB" w:rsidRDefault="005577BB" w:rsidP="00930115">
            <w:pPr>
              <w:spacing w:line="259" w:lineRule="auto"/>
            </w:pPr>
            <w:r w:rsidRPr="005577BB">
              <w:t xml:space="preserve"> </w:t>
            </w:r>
          </w:p>
        </w:tc>
      </w:tr>
      <w:tr w:rsidR="005577BB" w14:paraId="151BD88D" w14:textId="77777777" w:rsidTr="00930115">
        <w:trPr>
          <w:trHeight w:val="221"/>
        </w:trPr>
        <w:tc>
          <w:tcPr>
            <w:tcW w:w="2412" w:type="dxa"/>
            <w:tcBorders>
              <w:top w:val="single" w:sz="4" w:space="0" w:color="000000"/>
              <w:left w:val="single" w:sz="4" w:space="0" w:color="000000"/>
              <w:bottom w:val="single" w:sz="4" w:space="0" w:color="000000"/>
              <w:right w:val="single" w:sz="4" w:space="0" w:color="000000"/>
            </w:tcBorders>
          </w:tcPr>
          <w:p w14:paraId="1F5081F4" w14:textId="77777777" w:rsidR="005577BB" w:rsidRPr="005577BB" w:rsidRDefault="005577BB" w:rsidP="00930115">
            <w:pPr>
              <w:spacing w:line="259" w:lineRule="auto"/>
              <w:ind w:left="2"/>
            </w:pPr>
            <w:r w:rsidRPr="005577BB">
              <w:rPr>
                <w:rFonts w:ascii="Consolas" w:eastAsia="Consolas" w:hAnsi="Consolas" w:cs="Consolas"/>
              </w:rPr>
              <w:t xml:space="preserve">\' </w:t>
            </w:r>
          </w:p>
        </w:tc>
        <w:tc>
          <w:tcPr>
            <w:tcW w:w="2410" w:type="dxa"/>
            <w:tcBorders>
              <w:top w:val="single" w:sz="4" w:space="0" w:color="000000"/>
              <w:left w:val="single" w:sz="4" w:space="0" w:color="000000"/>
              <w:bottom w:val="single" w:sz="4" w:space="0" w:color="000000"/>
              <w:right w:val="single" w:sz="4" w:space="0" w:color="000000"/>
            </w:tcBorders>
          </w:tcPr>
          <w:p w14:paraId="6E963FD6" w14:textId="77777777" w:rsidR="005577BB" w:rsidRPr="005577BB" w:rsidRDefault="005577BB" w:rsidP="00930115">
            <w:pPr>
              <w:spacing w:line="259" w:lineRule="auto"/>
            </w:pPr>
            <w:r w:rsidRPr="005577BB">
              <w:t xml:space="preserve">Single quote  </w:t>
            </w:r>
          </w:p>
        </w:tc>
      </w:tr>
      <w:tr w:rsidR="005577BB" w14:paraId="7091577A" w14:textId="77777777" w:rsidTr="00930115">
        <w:trPr>
          <w:trHeight w:val="221"/>
        </w:trPr>
        <w:tc>
          <w:tcPr>
            <w:tcW w:w="2412" w:type="dxa"/>
            <w:tcBorders>
              <w:top w:val="single" w:sz="4" w:space="0" w:color="000000"/>
              <w:left w:val="single" w:sz="4" w:space="0" w:color="000000"/>
              <w:bottom w:val="single" w:sz="4" w:space="0" w:color="000000"/>
              <w:right w:val="single" w:sz="4" w:space="0" w:color="000000"/>
            </w:tcBorders>
          </w:tcPr>
          <w:p w14:paraId="684F4A99" w14:textId="77777777" w:rsidR="005577BB" w:rsidRPr="005577BB" w:rsidRDefault="005577BB" w:rsidP="00930115">
            <w:pPr>
              <w:spacing w:line="259" w:lineRule="auto"/>
              <w:ind w:left="2"/>
            </w:pPr>
            <w:r w:rsidRPr="005577BB">
              <w:rPr>
                <w:rFonts w:ascii="Consolas" w:eastAsia="Consolas" w:hAnsi="Consolas" w:cs="Consolas"/>
              </w:rPr>
              <w:t xml:space="preserve">\" </w:t>
            </w:r>
          </w:p>
        </w:tc>
        <w:tc>
          <w:tcPr>
            <w:tcW w:w="2410" w:type="dxa"/>
            <w:tcBorders>
              <w:top w:val="single" w:sz="4" w:space="0" w:color="000000"/>
              <w:left w:val="single" w:sz="4" w:space="0" w:color="000000"/>
              <w:bottom w:val="single" w:sz="4" w:space="0" w:color="000000"/>
              <w:right w:val="single" w:sz="4" w:space="0" w:color="000000"/>
            </w:tcBorders>
          </w:tcPr>
          <w:p w14:paraId="44EDC452" w14:textId="77777777" w:rsidR="005577BB" w:rsidRPr="005577BB" w:rsidRDefault="005577BB" w:rsidP="00930115">
            <w:pPr>
              <w:spacing w:line="259" w:lineRule="auto"/>
            </w:pPr>
            <w:r w:rsidRPr="005577BB">
              <w:t xml:space="preserve">Double quote </w:t>
            </w:r>
          </w:p>
        </w:tc>
      </w:tr>
      <w:tr w:rsidR="005577BB" w14:paraId="54941957" w14:textId="77777777" w:rsidTr="00930115">
        <w:trPr>
          <w:trHeight w:val="221"/>
        </w:trPr>
        <w:tc>
          <w:tcPr>
            <w:tcW w:w="2412" w:type="dxa"/>
            <w:tcBorders>
              <w:top w:val="single" w:sz="4" w:space="0" w:color="000000"/>
              <w:left w:val="single" w:sz="4" w:space="0" w:color="000000"/>
              <w:bottom w:val="single" w:sz="4" w:space="0" w:color="000000"/>
              <w:right w:val="single" w:sz="4" w:space="0" w:color="000000"/>
            </w:tcBorders>
          </w:tcPr>
          <w:p w14:paraId="12D5CD6C" w14:textId="77777777" w:rsidR="005577BB" w:rsidRPr="005577BB" w:rsidRDefault="005577BB" w:rsidP="00930115">
            <w:pPr>
              <w:spacing w:line="259" w:lineRule="auto"/>
              <w:ind w:left="2"/>
            </w:pPr>
            <w:r w:rsidRPr="005577BB">
              <w:rPr>
                <w:rFonts w:ascii="Consolas" w:eastAsia="Consolas" w:hAnsi="Consolas" w:cs="Consolas"/>
              </w:rPr>
              <w:t xml:space="preserve">\\ </w:t>
            </w:r>
          </w:p>
        </w:tc>
        <w:tc>
          <w:tcPr>
            <w:tcW w:w="2410" w:type="dxa"/>
            <w:tcBorders>
              <w:top w:val="single" w:sz="4" w:space="0" w:color="000000"/>
              <w:left w:val="single" w:sz="4" w:space="0" w:color="000000"/>
              <w:bottom w:val="single" w:sz="4" w:space="0" w:color="000000"/>
              <w:right w:val="single" w:sz="4" w:space="0" w:color="000000"/>
            </w:tcBorders>
          </w:tcPr>
          <w:p w14:paraId="2F366381" w14:textId="77777777" w:rsidR="005577BB" w:rsidRPr="005577BB" w:rsidRDefault="005577BB" w:rsidP="00930115">
            <w:pPr>
              <w:spacing w:line="259" w:lineRule="auto"/>
            </w:pPr>
            <w:r w:rsidRPr="005577BB">
              <w:t xml:space="preserve">Backslash </w:t>
            </w:r>
          </w:p>
        </w:tc>
      </w:tr>
      <w:tr w:rsidR="005577BB" w14:paraId="1DB2E6A9" w14:textId="77777777" w:rsidTr="00930115">
        <w:trPr>
          <w:trHeight w:val="221"/>
        </w:trPr>
        <w:tc>
          <w:tcPr>
            <w:tcW w:w="2412" w:type="dxa"/>
            <w:tcBorders>
              <w:top w:val="single" w:sz="4" w:space="0" w:color="000000"/>
              <w:left w:val="single" w:sz="4" w:space="0" w:color="000000"/>
              <w:bottom w:val="single" w:sz="4" w:space="0" w:color="000000"/>
              <w:right w:val="single" w:sz="4" w:space="0" w:color="000000"/>
            </w:tcBorders>
          </w:tcPr>
          <w:p w14:paraId="509CF167" w14:textId="77777777" w:rsidR="005577BB" w:rsidRPr="005577BB" w:rsidRDefault="005577BB" w:rsidP="00930115">
            <w:pPr>
              <w:spacing w:line="259" w:lineRule="auto"/>
              <w:ind w:left="2"/>
            </w:pPr>
            <w:r w:rsidRPr="005577BB">
              <w:rPr>
                <w:rFonts w:ascii="Consolas" w:eastAsia="Consolas" w:hAnsi="Consolas" w:cs="Consolas"/>
              </w:rPr>
              <w:t xml:space="preserve">\0 </w:t>
            </w:r>
          </w:p>
        </w:tc>
        <w:tc>
          <w:tcPr>
            <w:tcW w:w="2410" w:type="dxa"/>
            <w:tcBorders>
              <w:top w:val="single" w:sz="4" w:space="0" w:color="000000"/>
              <w:left w:val="single" w:sz="4" w:space="0" w:color="000000"/>
              <w:bottom w:val="single" w:sz="4" w:space="0" w:color="000000"/>
              <w:right w:val="single" w:sz="4" w:space="0" w:color="000000"/>
            </w:tcBorders>
          </w:tcPr>
          <w:p w14:paraId="2FE5CB3E" w14:textId="77777777" w:rsidR="005577BB" w:rsidRPr="005577BB" w:rsidRDefault="005577BB" w:rsidP="00930115">
            <w:pPr>
              <w:spacing w:line="259" w:lineRule="auto"/>
            </w:pPr>
            <w:r w:rsidRPr="005577BB">
              <w:t xml:space="preserve">Null </w:t>
            </w:r>
          </w:p>
        </w:tc>
      </w:tr>
      <w:tr w:rsidR="005577BB" w14:paraId="7F111D69" w14:textId="77777777" w:rsidTr="00930115">
        <w:trPr>
          <w:trHeight w:val="221"/>
        </w:trPr>
        <w:tc>
          <w:tcPr>
            <w:tcW w:w="2412" w:type="dxa"/>
            <w:tcBorders>
              <w:top w:val="single" w:sz="4" w:space="0" w:color="000000"/>
              <w:left w:val="single" w:sz="4" w:space="0" w:color="000000"/>
              <w:bottom w:val="single" w:sz="4" w:space="0" w:color="000000"/>
              <w:right w:val="single" w:sz="4" w:space="0" w:color="000000"/>
            </w:tcBorders>
          </w:tcPr>
          <w:p w14:paraId="7347B2C4" w14:textId="77777777" w:rsidR="005577BB" w:rsidRPr="005577BB" w:rsidRDefault="005577BB" w:rsidP="00930115">
            <w:pPr>
              <w:spacing w:line="259" w:lineRule="auto"/>
              <w:ind w:left="2"/>
            </w:pPr>
            <w:r w:rsidRPr="005577BB">
              <w:rPr>
                <w:rFonts w:ascii="Consolas" w:eastAsia="Consolas" w:hAnsi="Consolas" w:cs="Consolas"/>
              </w:rPr>
              <w:t xml:space="preserve">\a </w:t>
            </w:r>
          </w:p>
        </w:tc>
        <w:tc>
          <w:tcPr>
            <w:tcW w:w="2410" w:type="dxa"/>
            <w:tcBorders>
              <w:top w:val="single" w:sz="4" w:space="0" w:color="000000"/>
              <w:left w:val="single" w:sz="4" w:space="0" w:color="000000"/>
              <w:bottom w:val="single" w:sz="4" w:space="0" w:color="000000"/>
              <w:right w:val="single" w:sz="4" w:space="0" w:color="000000"/>
            </w:tcBorders>
          </w:tcPr>
          <w:p w14:paraId="20A1ED16" w14:textId="77777777" w:rsidR="005577BB" w:rsidRPr="005577BB" w:rsidRDefault="005577BB" w:rsidP="00930115">
            <w:pPr>
              <w:spacing w:line="259" w:lineRule="auto"/>
            </w:pPr>
            <w:r w:rsidRPr="005577BB">
              <w:t xml:space="preserve">Alert </w:t>
            </w:r>
          </w:p>
        </w:tc>
      </w:tr>
      <w:tr w:rsidR="005577BB" w14:paraId="51352353" w14:textId="77777777" w:rsidTr="00930115">
        <w:trPr>
          <w:trHeight w:val="221"/>
        </w:trPr>
        <w:tc>
          <w:tcPr>
            <w:tcW w:w="2412" w:type="dxa"/>
            <w:tcBorders>
              <w:top w:val="single" w:sz="4" w:space="0" w:color="000000"/>
              <w:left w:val="single" w:sz="4" w:space="0" w:color="000000"/>
              <w:bottom w:val="single" w:sz="4" w:space="0" w:color="000000"/>
              <w:right w:val="single" w:sz="4" w:space="0" w:color="000000"/>
            </w:tcBorders>
          </w:tcPr>
          <w:p w14:paraId="4EA23CBB" w14:textId="77777777" w:rsidR="005577BB" w:rsidRPr="005577BB" w:rsidRDefault="005577BB" w:rsidP="00930115">
            <w:pPr>
              <w:spacing w:line="259" w:lineRule="auto"/>
              <w:ind w:left="2"/>
            </w:pPr>
            <w:r w:rsidRPr="005577BB">
              <w:rPr>
                <w:rFonts w:ascii="Consolas" w:eastAsia="Consolas" w:hAnsi="Consolas" w:cs="Consolas"/>
              </w:rPr>
              <w:t xml:space="preserve">\b </w:t>
            </w:r>
          </w:p>
        </w:tc>
        <w:tc>
          <w:tcPr>
            <w:tcW w:w="2410" w:type="dxa"/>
            <w:tcBorders>
              <w:top w:val="single" w:sz="4" w:space="0" w:color="000000"/>
              <w:left w:val="single" w:sz="4" w:space="0" w:color="000000"/>
              <w:bottom w:val="single" w:sz="4" w:space="0" w:color="000000"/>
              <w:right w:val="single" w:sz="4" w:space="0" w:color="000000"/>
            </w:tcBorders>
          </w:tcPr>
          <w:p w14:paraId="4100A7E0" w14:textId="77777777" w:rsidR="005577BB" w:rsidRPr="005577BB" w:rsidRDefault="005577BB" w:rsidP="00930115">
            <w:pPr>
              <w:spacing w:line="259" w:lineRule="auto"/>
            </w:pPr>
            <w:r w:rsidRPr="005577BB">
              <w:t xml:space="preserve">Backspace </w:t>
            </w:r>
          </w:p>
        </w:tc>
      </w:tr>
      <w:tr w:rsidR="005577BB" w14:paraId="0A117629" w14:textId="77777777" w:rsidTr="00930115">
        <w:trPr>
          <w:trHeight w:val="221"/>
        </w:trPr>
        <w:tc>
          <w:tcPr>
            <w:tcW w:w="2412" w:type="dxa"/>
            <w:tcBorders>
              <w:top w:val="single" w:sz="4" w:space="0" w:color="000000"/>
              <w:left w:val="single" w:sz="4" w:space="0" w:color="000000"/>
              <w:bottom w:val="single" w:sz="4" w:space="0" w:color="000000"/>
              <w:right w:val="single" w:sz="4" w:space="0" w:color="000000"/>
            </w:tcBorders>
          </w:tcPr>
          <w:p w14:paraId="7E991704" w14:textId="77777777" w:rsidR="005577BB" w:rsidRPr="005577BB" w:rsidRDefault="005577BB" w:rsidP="00930115">
            <w:pPr>
              <w:spacing w:line="259" w:lineRule="auto"/>
              <w:ind w:left="2"/>
            </w:pPr>
            <w:r w:rsidRPr="005577BB">
              <w:rPr>
                <w:rFonts w:ascii="Consolas" w:eastAsia="Consolas" w:hAnsi="Consolas" w:cs="Consolas"/>
              </w:rPr>
              <w:t xml:space="preserve">\f </w:t>
            </w:r>
          </w:p>
        </w:tc>
        <w:tc>
          <w:tcPr>
            <w:tcW w:w="2410" w:type="dxa"/>
            <w:tcBorders>
              <w:top w:val="single" w:sz="4" w:space="0" w:color="000000"/>
              <w:left w:val="single" w:sz="4" w:space="0" w:color="000000"/>
              <w:bottom w:val="single" w:sz="4" w:space="0" w:color="000000"/>
              <w:right w:val="single" w:sz="4" w:space="0" w:color="000000"/>
            </w:tcBorders>
          </w:tcPr>
          <w:p w14:paraId="5214FBEC" w14:textId="77777777" w:rsidR="005577BB" w:rsidRPr="005577BB" w:rsidRDefault="005577BB" w:rsidP="00930115">
            <w:pPr>
              <w:spacing w:line="259" w:lineRule="auto"/>
            </w:pPr>
            <w:r w:rsidRPr="005577BB">
              <w:t xml:space="preserve">Form feed </w:t>
            </w:r>
          </w:p>
        </w:tc>
      </w:tr>
      <w:tr w:rsidR="005577BB" w14:paraId="3DD13EA6" w14:textId="77777777" w:rsidTr="00930115">
        <w:trPr>
          <w:trHeight w:val="221"/>
        </w:trPr>
        <w:tc>
          <w:tcPr>
            <w:tcW w:w="2412" w:type="dxa"/>
            <w:tcBorders>
              <w:top w:val="single" w:sz="4" w:space="0" w:color="000000"/>
              <w:left w:val="single" w:sz="4" w:space="0" w:color="000000"/>
              <w:bottom w:val="single" w:sz="4" w:space="0" w:color="000000"/>
              <w:right w:val="single" w:sz="4" w:space="0" w:color="000000"/>
            </w:tcBorders>
          </w:tcPr>
          <w:p w14:paraId="5AEECC2C" w14:textId="77777777" w:rsidR="005577BB" w:rsidRPr="005577BB" w:rsidRDefault="005577BB" w:rsidP="00930115">
            <w:pPr>
              <w:spacing w:line="259" w:lineRule="auto"/>
              <w:ind w:left="2"/>
            </w:pPr>
            <w:r w:rsidRPr="005577BB">
              <w:rPr>
                <w:rFonts w:ascii="Consolas" w:eastAsia="Consolas" w:hAnsi="Consolas" w:cs="Consolas"/>
              </w:rPr>
              <w:t xml:space="preserve">\n </w:t>
            </w:r>
          </w:p>
        </w:tc>
        <w:tc>
          <w:tcPr>
            <w:tcW w:w="2410" w:type="dxa"/>
            <w:tcBorders>
              <w:top w:val="single" w:sz="4" w:space="0" w:color="000000"/>
              <w:left w:val="single" w:sz="4" w:space="0" w:color="000000"/>
              <w:bottom w:val="single" w:sz="4" w:space="0" w:color="000000"/>
              <w:right w:val="single" w:sz="4" w:space="0" w:color="000000"/>
            </w:tcBorders>
          </w:tcPr>
          <w:p w14:paraId="161BA68D" w14:textId="77777777" w:rsidR="005577BB" w:rsidRPr="005577BB" w:rsidRDefault="005577BB" w:rsidP="00930115">
            <w:pPr>
              <w:spacing w:line="259" w:lineRule="auto"/>
            </w:pPr>
            <w:r w:rsidRPr="005577BB">
              <w:t xml:space="preserve">New line </w:t>
            </w:r>
          </w:p>
        </w:tc>
      </w:tr>
      <w:tr w:rsidR="005577BB" w14:paraId="3A189CBB" w14:textId="77777777" w:rsidTr="00930115">
        <w:trPr>
          <w:trHeight w:val="221"/>
        </w:trPr>
        <w:tc>
          <w:tcPr>
            <w:tcW w:w="2412" w:type="dxa"/>
            <w:tcBorders>
              <w:top w:val="single" w:sz="4" w:space="0" w:color="000000"/>
              <w:left w:val="single" w:sz="4" w:space="0" w:color="000000"/>
              <w:bottom w:val="single" w:sz="4" w:space="0" w:color="000000"/>
              <w:right w:val="single" w:sz="4" w:space="0" w:color="000000"/>
            </w:tcBorders>
          </w:tcPr>
          <w:p w14:paraId="1F5D2E77" w14:textId="77777777" w:rsidR="005577BB" w:rsidRPr="005577BB" w:rsidRDefault="005577BB" w:rsidP="00930115">
            <w:pPr>
              <w:spacing w:line="259" w:lineRule="auto"/>
              <w:ind w:left="2"/>
            </w:pPr>
            <w:r w:rsidRPr="005577BB">
              <w:rPr>
                <w:rFonts w:ascii="Consolas" w:eastAsia="Consolas" w:hAnsi="Consolas" w:cs="Consolas"/>
              </w:rPr>
              <w:t xml:space="preserve">\r </w:t>
            </w:r>
          </w:p>
        </w:tc>
        <w:tc>
          <w:tcPr>
            <w:tcW w:w="2410" w:type="dxa"/>
            <w:tcBorders>
              <w:top w:val="single" w:sz="4" w:space="0" w:color="000000"/>
              <w:left w:val="single" w:sz="4" w:space="0" w:color="000000"/>
              <w:bottom w:val="single" w:sz="4" w:space="0" w:color="000000"/>
              <w:right w:val="single" w:sz="4" w:space="0" w:color="000000"/>
            </w:tcBorders>
          </w:tcPr>
          <w:p w14:paraId="54CC3BA2" w14:textId="77777777" w:rsidR="005577BB" w:rsidRPr="005577BB" w:rsidRDefault="005577BB" w:rsidP="00930115">
            <w:pPr>
              <w:spacing w:line="259" w:lineRule="auto"/>
            </w:pPr>
            <w:r w:rsidRPr="005577BB">
              <w:t xml:space="preserve">Carriage return </w:t>
            </w:r>
          </w:p>
        </w:tc>
      </w:tr>
      <w:tr w:rsidR="005577BB" w14:paraId="21ABD557" w14:textId="77777777" w:rsidTr="00930115">
        <w:trPr>
          <w:trHeight w:val="221"/>
        </w:trPr>
        <w:tc>
          <w:tcPr>
            <w:tcW w:w="2412" w:type="dxa"/>
            <w:tcBorders>
              <w:top w:val="single" w:sz="4" w:space="0" w:color="000000"/>
              <w:left w:val="single" w:sz="4" w:space="0" w:color="000000"/>
              <w:bottom w:val="single" w:sz="4" w:space="0" w:color="000000"/>
              <w:right w:val="single" w:sz="4" w:space="0" w:color="000000"/>
            </w:tcBorders>
          </w:tcPr>
          <w:p w14:paraId="5D417478" w14:textId="77777777" w:rsidR="005577BB" w:rsidRPr="005577BB" w:rsidRDefault="005577BB" w:rsidP="00930115">
            <w:pPr>
              <w:spacing w:line="259" w:lineRule="auto"/>
              <w:ind w:left="2"/>
            </w:pPr>
            <w:r w:rsidRPr="005577BB">
              <w:rPr>
                <w:rFonts w:ascii="Consolas" w:eastAsia="Consolas" w:hAnsi="Consolas" w:cs="Consolas"/>
              </w:rPr>
              <w:t xml:space="preserve">\t </w:t>
            </w:r>
          </w:p>
        </w:tc>
        <w:tc>
          <w:tcPr>
            <w:tcW w:w="2410" w:type="dxa"/>
            <w:tcBorders>
              <w:top w:val="single" w:sz="4" w:space="0" w:color="000000"/>
              <w:left w:val="single" w:sz="4" w:space="0" w:color="000000"/>
              <w:bottom w:val="single" w:sz="4" w:space="0" w:color="000000"/>
              <w:right w:val="single" w:sz="4" w:space="0" w:color="000000"/>
            </w:tcBorders>
          </w:tcPr>
          <w:p w14:paraId="331E04D3" w14:textId="77777777" w:rsidR="005577BB" w:rsidRPr="005577BB" w:rsidRDefault="005577BB" w:rsidP="00930115">
            <w:pPr>
              <w:spacing w:line="259" w:lineRule="auto"/>
            </w:pPr>
            <w:r w:rsidRPr="005577BB">
              <w:t xml:space="preserve">Horizontal tab </w:t>
            </w:r>
          </w:p>
        </w:tc>
      </w:tr>
      <w:tr w:rsidR="005577BB" w14:paraId="28087B68" w14:textId="77777777" w:rsidTr="00930115">
        <w:trPr>
          <w:trHeight w:val="221"/>
        </w:trPr>
        <w:tc>
          <w:tcPr>
            <w:tcW w:w="2412" w:type="dxa"/>
            <w:tcBorders>
              <w:top w:val="single" w:sz="4" w:space="0" w:color="000000"/>
              <w:left w:val="single" w:sz="4" w:space="0" w:color="000000"/>
              <w:bottom w:val="single" w:sz="4" w:space="0" w:color="000000"/>
              <w:right w:val="single" w:sz="4" w:space="0" w:color="000000"/>
            </w:tcBorders>
          </w:tcPr>
          <w:p w14:paraId="58243768" w14:textId="77777777" w:rsidR="005577BB" w:rsidRPr="005577BB" w:rsidRDefault="005577BB" w:rsidP="00930115">
            <w:pPr>
              <w:spacing w:line="259" w:lineRule="auto"/>
              <w:ind w:left="2"/>
            </w:pPr>
            <w:r w:rsidRPr="005577BB">
              <w:rPr>
                <w:rFonts w:ascii="Consolas" w:eastAsia="Consolas" w:hAnsi="Consolas" w:cs="Consolas"/>
              </w:rPr>
              <w:t xml:space="preserve">\v </w:t>
            </w:r>
          </w:p>
        </w:tc>
        <w:tc>
          <w:tcPr>
            <w:tcW w:w="2410" w:type="dxa"/>
            <w:tcBorders>
              <w:top w:val="single" w:sz="4" w:space="0" w:color="000000"/>
              <w:left w:val="single" w:sz="4" w:space="0" w:color="000000"/>
              <w:bottom w:val="single" w:sz="4" w:space="0" w:color="000000"/>
              <w:right w:val="single" w:sz="4" w:space="0" w:color="000000"/>
            </w:tcBorders>
          </w:tcPr>
          <w:p w14:paraId="006E7198" w14:textId="77777777" w:rsidR="005577BB" w:rsidRPr="005577BB" w:rsidRDefault="005577BB" w:rsidP="00930115">
            <w:pPr>
              <w:spacing w:line="259" w:lineRule="auto"/>
            </w:pPr>
            <w:r w:rsidRPr="005577BB">
              <w:t xml:space="preserve">Vertical quote </w:t>
            </w:r>
          </w:p>
        </w:tc>
      </w:tr>
    </w:tbl>
    <w:p w14:paraId="68731E8B" w14:textId="064937AA" w:rsidR="005577BB" w:rsidRDefault="005577BB" w:rsidP="005577BB">
      <w:r>
        <w:t xml:space="preserve">These conventions go all the way back to the 1920’s when devices called Teletype Machines were replacing the Telegraph.  The effect of these escape sequences depends on the device you send them to. Some systems will make a beep when you send the Alert character to them. Some clear the screen when you send the Form feed character.  </w:t>
      </w:r>
    </w:p>
    <w:p w14:paraId="41E92490" w14:textId="1011E159" w:rsidR="00BC377E" w:rsidRDefault="00BC377E" w:rsidP="005577BB">
      <w:r>
        <w:rPr>
          <w:noProof/>
        </w:rPr>
        <w:lastRenderedPageBreak/>
        <w:drawing>
          <wp:inline distT="0" distB="0" distL="0" distR="0" wp14:anchorId="117AE519" wp14:editId="5019BE29">
            <wp:extent cx="6858000" cy="4572000"/>
            <wp:effectExtent l="0" t="0" r="0" b="0"/>
            <wp:docPr id="6" name="Picture 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4572000"/>
                    </a:xfrm>
                    <a:prstGeom prst="rect">
                      <a:avLst/>
                    </a:prstGeom>
                    <a:noFill/>
                    <a:ln>
                      <a:noFill/>
                    </a:ln>
                  </pic:spPr>
                </pic:pic>
              </a:graphicData>
            </a:graphic>
          </wp:inline>
        </w:drawing>
      </w:r>
    </w:p>
    <w:p w14:paraId="072A8BFE" w14:textId="77777777" w:rsidR="00BC377E" w:rsidRDefault="00BC377E" w:rsidP="005577BB"/>
    <w:p w14:paraId="2367B711" w14:textId="77777777" w:rsidR="005577BB" w:rsidRDefault="005577BB" w:rsidP="005577BB">
      <w:r>
        <w:t xml:space="preserve">You can use them as follows: </w:t>
      </w:r>
      <w:r w:rsidRPr="00FF465F">
        <w:rPr>
          <w:rFonts w:ascii="Consolas" w:eastAsia="Consolas" w:hAnsi="Consolas" w:cs="Consolas"/>
          <w:color w:val="3333FF"/>
        </w:rPr>
        <w:t>char</w:t>
      </w:r>
      <w:r>
        <w:t xml:space="preserve"> </w:t>
      </w:r>
      <w:r w:rsidRPr="00FF465F">
        <w:rPr>
          <w:rFonts w:ascii="Consolas" w:hAnsi="Consolas" w:cs="Arial"/>
          <w:color w:val="000000" w:themeColor="text1"/>
        </w:rPr>
        <w:t>beep = '\a'</w:t>
      </w:r>
      <w:r w:rsidRPr="00FF465F">
        <w:rPr>
          <w:rFonts w:ascii="Consolas" w:hAnsi="Consolas"/>
          <w:color w:val="000000" w:themeColor="text1"/>
        </w:rPr>
        <w:t xml:space="preserve"> ;</w:t>
      </w:r>
      <w:r w:rsidRPr="00FF465F">
        <w:rPr>
          <w:color w:val="000000" w:themeColor="text1"/>
        </w:rPr>
        <w:t xml:space="preserve"> </w:t>
      </w:r>
    </w:p>
    <w:p w14:paraId="5CE6CD02" w14:textId="77777777" w:rsidR="005577BB" w:rsidRDefault="005577BB" w:rsidP="005577BB">
      <w:r>
        <w:t xml:space="preserve">Note that the </w:t>
      </w:r>
      <w:r w:rsidRPr="00FF465F">
        <w:rPr>
          <w:color w:val="000000" w:themeColor="text1"/>
        </w:rPr>
        <w:t>a</w:t>
      </w:r>
      <w:r>
        <w:t xml:space="preserve"> must be in lower case.</w:t>
      </w:r>
      <w:r w:rsidR="00FF465F">
        <w:t xml:space="preserve"> Even though it looks like you are putting 2 characters into one </w:t>
      </w:r>
      <w:r w:rsidR="00FF465F" w:rsidRPr="00FF465F">
        <w:rPr>
          <w:rFonts w:ascii="Consolas" w:eastAsia="Consolas" w:hAnsi="Consolas" w:cs="Consolas"/>
          <w:color w:val="3333FF"/>
        </w:rPr>
        <w:t>char</w:t>
      </w:r>
      <w:r w:rsidR="00FF465F">
        <w:t xml:space="preserve"> variable, you are not.  </w:t>
      </w:r>
      <w:r w:rsidR="00FF465F">
        <w:rPr>
          <w:rFonts w:ascii="Consolas" w:hAnsi="Consolas" w:cs="Arial"/>
          <w:color w:val="000000" w:themeColor="text1"/>
        </w:rPr>
        <w:t>\a</w:t>
      </w:r>
      <w:r w:rsidR="00FF465F">
        <w:t xml:space="preserve"> is a code for a special single char value that the computer understands.</w:t>
      </w:r>
    </w:p>
    <w:p w14:paraId="1D53AAA8" w14:textId="77777777" w:rsidR="005577BB" w:rsidRPr="00795A29" w:rsidRDefault="00A16626" w:rsidP="00A16626">
      <w:pPr>
        <w:pStyle w:val="Heading3"/>
      </w:pPr>
      <w:bookmarkStart w:id="29" w:name="_Toc44348491"/>
      <w:r w:rsidRPr="00A16626">
        <w:t xml:space="preserve">Storing </w:t>
      </w:r>
      <w:r>
        <w:t>strings</w:t>
      </w:r>
      <w:bookmarkEnd w:id="29"/>
    </w:p>
    <w:p w14:paraId="2DC6BC35" w14:textId="77777777" w:rsidR="005577BB" w:rsidRDefault="005577BB" w:rsidP="005577BB">
      <w:r>
        <w:t xml:space="preserve">A </w:t>
      </w:r>
      <w:r w:rsidR="00FF465F">
        <w:t xml:space="preserve">data </w:t>
      </w:r>
      <w:r>
        <w:t xml:space="preserve">type </w:t>
      </w:r>
      <w:r w:rsidR="00FF465F">
        <w:t xml:space="preserve">(kind </w:t>
      </w:r>
      <w:r>
        <w:t>of box</w:t>
      </w:r>
      <w:r w:rsidR="00FF465F">
        <w:t>)</w:t>
      </w:r>
      <w:r>
        <w:t xml:space="preserve"> which can hold </w:t>
      </w:r>
      <w:r w:rsidR="00FF465F">
        <w:t xml:space="preserve">words and sentences is </w:t>
      </w:r>
      <w:r>
        <w:t xml:space="preserve">a </w:t>
      </w:r>
      <w:r w:rsidR="00FF465F">
        <w:rPr>
          <w:rFonts w:ascii="Consolas" w:eastAsia="Consolas" w:hAnsi="Consolas" w:cs="Consolas"/>
          <w:color w:val="3333FF"/>
        </w:rPr>
        <w:t>string</w:t>
      </w:r>
      <w:r>
        <w:t xml:space="preserve">. In C# a </w:t>
      </w:r>
      <w:r w:rsidR="00FF465F">
        <w:rPr>
          <w:rFonts w:ascii="Consolas" w:eastAsia="Consolas" w:hAnsi="Consolas" w:cs="Consolas"/>
          <w:color w:val="3333FF"/>
        </w:rPr>
        <w:t>string</w:t>
      </w:r>
      <w:r w:rsidR="00FF465F">
        <w:t xml:space="preserve"> </w:t>
      </w:r>
      <w:r>
        <w:t xml:space="preserve">can be very short, for example </w:t>
      </w:r>
      <w:r w:rsidRPr="00FF465F">
        <w:rPr>
          <w:rFonts w:ascii="Consolas" w:hAnsi="Consolas"/>
          <w:color w:val="000000" w:themeColor="text1"/>
        </w:rPr>
        <w:t>"Rob",</w:t>
      </w:r>
      <w:r w:rsidRPr="00FF465F">
        <w:rPr>
          <w:color w:val="000000" w:themeColor="text1"/>
        </w:rPr>
        <w:t xml:space="preserve"> </w:t>
      </w:r>
      <w:r>
        <w:t>or it can be very long, for example "War and Peace" (that is the</w:t>
      </w:r>
      <w:r w:rsidR="00FF465F">
        <w:t xml:space="preserve"> entire</w:t>
      </w:r>
      <w:r>
        <w:t xml:space="preserve"> book</w:t>
      </w:r>
      <w:r w:rsidR="00FF465F">
        <w:t>,</w:t>
      </w:r>
      <w:r>
        <w:t xml:space="preserve"> not the three words</w:t>
      </w:r>
      <w:r w:rsidR="00FF465F">
        <w:t>!</w:t>
      </w:r>
      <w:r>
        <w:t xml:space="preserve">).  </w:t>
      </w:r>
    </w:p>
    <w:p w14:paraId="3C2F1A8A" w14:textId="77777777" w:rsidR="005577BB" w:rsidRDefault="005577BB" w:rsidP="005577BB">
      <w:r>
        <w:t xml:space="preserve">An example of a </w:t>
      </w:r>
      <w:r w:rsidR="00FF465F">
        <w:rPr>
          <w:rFonts w:ascii="Consolas" w:eastAsia="Consolas" w:hAnsi="Consolas" w:cs="Consolas"/>
          <w:color w:val="3333FF"/>
        </w:rPr>
        <w:t>string</w:t>
      </w:r>
      <w:r w:rsidR="00FF465F">
        <w:t xml:space="preserve"> </w:t>
      </w:r>
      <w:r>
        <w:t xml:space="preserve">variable could be something which holds the line that the user has just typed in: </w:t>
      </w:r>
    </w:p>
    <w:p w14:paraId="7619FF70" w14:textId="77777777" w:rsidR="005577BB" w:rsidRPr="009C035F" w:rsidRDefault="00FB7800" w:rsidP="005577BB">
      <w:pPr>
        <w:rPr>
          <w:rFonts w:ascii="Consolas" w:hAnsi="Consolas"/>
        </w:rPr>
      </w:pPr>
      <w:r>
        <w:rPr>
          <w:rFonts w:ascii="Consolas" w:eastAsia="Consolas" w:hAnsi="Consolas" w:cs="Consolas"/>
          <w:color w:val="3333FF"/>
        </w:rPr>
        <w:t xml:space="preserve">     </w:t>
      </w:r>
      <w:r w:rsidR="005577BB" w:rsidRPr="009C035F">
        <w:rPr>
          <w:rFonts w:ascii="Consolas" w:eastAsia="Consolas" w:hAnsi="Consolas" w:cs="Consolas"/>
          <w:color w:val="3333FF"/>
        </w:rPr>
        <w:t>string</w:t>
      </w:r>
      <w:r w:rsidR="005577BB" w:rsidRPr="009C035F">
        <w:rPr>
          <w:rFonts w:ascii="Consolas" w:hAnsi="Consolas"/>
        </w:rPr>
        <w:t xml:space="preserve"> </w:t>
      </w:r>
      <w:r w:rsidR="005577BB" w:rsidRPr="009C035F">
        <w:rPr>
          <w:rFonts w:ascii="Consolas" w:hAnsi="Consolas"/>
          <w:color w:val="000000" w:themeColor="text1"/>
        </w:rPr>
        <w:t>commandLin</w:t>
      </w:r>
      <w:r w:rsidR="005577BB" w:rsidRPr="009C035F">
        <w:rPr>
          <w:rFonts w:ascii="Consolas" w:hAnsi="Consolas"/>
        </w:rPr>
        <w:t>e</w:t>
      </w:r>
    </w:p>
    <w:p w14:paraId="5E696DB0" w14:textId="75382062" w:rsidR="005577BB" w:rsidRDefault="005577BB" w:rsidP="005577BB">
      <w:r>
        <w:t xml:space="preserve">A </w:t>
      </w:r>
      <w:r w:rsidR="009C035F">
        <w:rPr>
          <w:rFonts w:ascii="Consolas" w:eastAsia="Consolas" w:hAnsi="Consolas" w:cs="Consolas"/>
          <w:color w:val="3333FF"/>
        </w:rPr>
        <w:t>string</w:t>
      </w:r>
      <w:r w:rsidR="009C035F">
        <w:t xml:space="preserve"> </w:t>
      </w:r>
      <w:r>
        <w:t xml:space="preserve">literal value is expressed enclosed in </w:t>
      </w:r>
      <w:r w:rsidRPr="00BC377E">
        <w:rPr>
          <w:b/>
          <w:bCs/>
        </w:rPr>
        <w:t>double quotes</w:t>
      </w:r>
      <w:r>
        <w:t xml:space="preserve">: </w:t>
      </w:r>
      <w:r w:rsidR="009C035F">
        <w:t xml:space="preserve"> </w:t>
      </w:r>
      <w:r w:rsidR="00BC377E">
        <w:t xml:space="preserve"> (note again  double quotes for strings)</w:t>
      </w:r>
    </w:p>
    <w:p w14:paraId="0DA1D879" w14:textId="77777777" w:rsidR="005577BB" w:rsidRPr="009C035F" w:rsidRDefault="00FB7800" w:rsidP="005577BB">
      <w:pPr>
        <w:rPr>
          <w:rFonts w:ascii="Consolas" w:hAnsi="Consolas"/>
        </w:rPr>
      </w:pPr>
      <w:r w:rsidRPr="009C035F">
        <w:rPr>
          <w:rFonts w:ascii="Consolas" w:hAnsi="Consolas"/>
        </w:rPr>
        <w:t xml:space="preserve">    </w:t>
      </w:r>
      <w:r w:rsidR="009C035F" w:rsidRPr="009C035F">
        <w:rPr>
          <w:rFonts w:ascii="Consolas" w:eastAsia="Consolas" w:hAnsi="Consolas" w:cs="Consolas"/>
          <w:color w:val="3333FF"/>
        </w:rPr>
        <w:t>string</w:t>
      </w:r>
      <w:r w:rsidR="009C035F" w:rsidRPr="009C035F">
        <w:rPr>
          <w:rFonts w:ascii="Consolas" w:hAnsi="Consolas"/>
        </w:rPr>
        <w:t xml:space="preserve"> </w:t>
      </w:r>
      <w:r w:rsidR="009C035F" w:rsidRPr="009C035F">
        <w:rPr>
          <w:rFonts w:ascii="Consolas" w:hAnsi="Consolas"/>
          <w:color w:val="000000" w:themeColor="text1"/>
        </w:rPr>
        <w:t xml:space="preserve">userMessage = </w:t>
      </w:r>
      <w:r w:rsidRPr="009C035F">
        <w:rPr>
          <w:rFonts w:ascii="Consolas" w:hAnsi="Consolas"/>
          <w:color w:val="000000" w:themeColor="text1"/>
        </w:rPr>
        <w:t xml:space="preserve"> </w:t>
      </w:r>
      <w:r w:rsidR="005577BB" w:rsidRPr="009C035F">
        <w:rPr>
          <w:rFonts w:ascii="Consolas" w:hAnsi="Consolas"/>
          <w:color w:val="000000" w:themeColor="text1"/>
        </w:rPr>
        <w:t>"</w:t>
      </w:r>
      <w:r w:rsidR="009C035F" w:rsidRPr="009C035F">
        <w:rPr>
          <w:rFonts w:ascii="Consolas" w:hAnsi="Consolas"/>
          <w:color w:val="000000" w:themeColor="text1"/>
        </w:rPr>
        <w:t>Good afternoon</w:t>
      </w:r>
      <w:r w:rsidR="005577BB" w:rsidRPr="009C035F">
        <w:rPr>
          <w:rFonts w:ascii="Consolas" w:hAnsi="Consolas"/>
          <w:color w:val="000000" w:themeColor="text1"/>
        </w:rPr>
        <w:t xml:space="preserve">" </w:t>
      </w:r>
      <w:r w:rsidR="009C035F" w:rsidRPr="009C035F">
        <w:rPr>
          <w:rFonts w:ascii="Consolas" w:hAnsi="Consolas"/>
          <w:color w:val="000000" w:themeColor="text1"/>
        </w:rPr>
        <w:t>;</w:t>
      </w:r>
    </w:p>
    <w:p w14:paraId="14FA6424" w14:textId="77777777" w:rsidR="005577BB" w:rsidRDefault="005577BB" w:rsidP="005577BB">
      <w:r>
        <w:t xml:space="preserve">The string can contain the escape sequences above: </w:t>
      </w:r>
    </w:p>
    <w:p w14:paraId="64E065CF" w14:textId="77777777" w:rsidR="005577BB" w:rsidRDefault="00FB7800" w:rsidP="005577BB">
      <w:r>
        <w:t xml:space="preserve">    </w:t>
      </w:r>
      <w:r w:rsidR="009C035F" w:rsidRPr="009C035F">
        <w:rPr>
          <w:rFonts w:ascii="Consolas" w:eastAsia="Consolas" w:hAnsi="Consolas" w:cs="Consolas"/>
          <w:color w:val="3333FF"/>
        </w:rPr>
        <w:t>string</w:t>
      </w:r>
      <w:r w:rsidR="009C035F" w:rsidRPr="009C035F">
        <w:rPr>
          <w:rFonts w:ascii="Consolas" w:hAnsi="Consolas"/>
        </w:rPr>
        <w:t xml:space="preserve"> </w:t>
      </w:r>
      <w:r w:rsidR="009C035F" w:rsidRPr="009C035F">
        <w:rPr>
          <w:rFonts w:ascii="Consolas" w:hAnsi="Consolas"/>
          <w:color w:val="000000" w:themeColor="text1"/>
        </w:rPr>
        <w:t>userMessage =  "Good</w:t>
      </w:r>
      <w:r w:rsidR="009C035F">
        <w:rPr>
          <w:rFonts w:ascii="Consolas" w:hAnsi="Consolas"/>
          <w:color w:val="000000" w:themeColor="text1"/>
        </w:rPr>
        <w:t xml:space="preserve"> \a</w:t>
      </w:r>
      <w:r w:rsidR="009C035F" w:rsidRPr="009C035F">
        <w:rPr>
          <w:rFonts w:ascii="Consolas" w:hAnsi="Consolas"/>
          <w:color w:val="000000" w:themeColor="text1"/>
        </w:rPr>
        <w:t xml:space="preserve"> afternoon" ;</w:t>
      </w:r>
      <w:r>
        <w:t xml:space="preserve"> </w:t>
      </w:r>
      <w:r w:rsidR="005577BB">
        <w:t xml:space="preserve"> </w:t>
      </w:r>
    </w:p>
    <w:p w14:paraId="0FAEA0E6" w14:textId="77777777" w:rsidR="005577BB" w:rsidRDefault="005577BB" w:rsidP="005577BB">
      <w:r>
        <w:t xml:space="preserve">If we print this string it would print out: </w:t>
      </w:r>
    </w:p>
    <w:p w14:paraId="395F6435" w14:textId="77777777" w:rsidR="005577BB" w:rsidRDefault="00FB7800" w:rsidP="005577BB">
      <w:r>
        <w:lastRenderedPageBreak/>
        <w:t xml:space="preserve">     </w:t>
      </w:r>
      <w:r w:rsidR="009C035F">
        <w:t>Good afternoon</w:t>
      </w:r>
      <w:r w:rsidR="005577BB">
        <w:t xml:space="preserve"> </w:t>
      </w:r>
    </w:p>
    <w:p w14:paraId="1B941821" w14:textId="77777777" w:rsidR="005577BB" w:rsidRDefault="005577BB" w:rsidP="005577BB">
      <w:r>
        <w:t xml:space="preserve">and </w:t>
      </w:r>
      <w:r w:rsidR="00B07600">
        <w:t xml:space="preserve">it would </w:t>
      </w:r>
      <w:r>
        <w:t>try to ring the bell</w:t>
      </w:r>
      <w:r w:rsidR="009C035F">
        <w:t xml:space="preserve"> between writing Good and afternoon</w:t>
      </w:r>
      <w:r>
        <w:t xml:space="preserve">.  If I am just expressing text with no escape characters or anything strange I can tell the compiler that this is a </w:t>
      </w:r>
      <w:r w:rsidRPr="009C035F">
        <w:rPr>
          <w:b/>
        </w:rPr>
        <w:t>verbatim string</w:t>
      </w:r>
      <w:r>
        <w:t xml:space="preserve">. I do this by putting an </w:t>
      </w:r>
      <w:r w:rsidRPr="00B07600">
        <w:rPr>
          <w:b/>
        </w:rPr>
        <w:t>@</w:t>
      </w:r>
      <w:r w:rsidR="009C035F">
        <w:t xml:space="preserve"> in front of the literal:</w:t>
      </w:r>
    </w:p>
    <w:p w14:paraId="1B6E596C" w14:textId="77777777" w:rsidR="009C035F" w:rsidRDefault="009C035F" w:rsidP="005577BB">
      <w:r>
        <w:t xml:space="preserve">    </w:t>
      </w:r>
      <w:r w:rsidRPr="009C035F">
        <w:rPr>
          <w:rFonts w:ascii="Consolas" w:eastAsia="Consolas" w:hAnsi="Consolas" w:cs="Consolas"/>
          <w:color w:val="3333FF"/>
        </w:rPr>
        <w:t>string</w:t>
      </w:r>
      <w:r w:rsidRPr="009C035F">
        <w:rPr>
          <w:rFonts w:ascii="Consolas" w:hAnsi="Consolas"/>
        </w:rPr>
        <w:t xml:space="preserve"> </w:t>
      </w:r>
      <w:r w:rsidRPr="009C035F">
        <w:rPr>
          <w:rFonts w:ascii="Consolas" w:hAnsi="Consolas"/>
          <w:color w:val="000000" w:themeColor="text1"/>
        </w:rPr>
        <w:t xml:space="preserve">userMessage =  </w:t>
      </w:r>
      <w:r>
        <w:rPr>
          <w:rFonts w:ascii="Consolas" w:hAnsi="Consolas"/>
          <w:color w:val="000000" w:themeColor="text1"/>
        </w:rPr>
        <w:t>@</w:t>
      </w:r>
      <w:r w:rsidRPr="009C035F">
        <w:rPr>
          <w:rFonts w:ascii="Consolas" w:hAnsi="Consolas"/>
          <w:color w:val="000000" w:themeColor="text1"/>
        </w:rPr>
        <w:t>"Good</w:t>
      </w:r>
      <w:r>
        <w:rPr>
          <w:rFonts w:ascii="Consolas" w:hAnsi="Consolas"/>
          <w:color w:val="000000" w:themeColor="text1"/>
        </w:rPr>
        <w:t xml:space="preserve"> \a</w:t>
      </w:r>
      <w:r w:rsidRPr="009C035F">
        <w:rPr>
          <w:rFonts w:ascii="Consolas" w:hAnsi="Consolas"/>
          <w:color w:val="000000" w:themeColor="text1"/>
        </w:rPr>
        <w:t xml:space="preserve"> afternoon" ;</w:t>
      </w:r>
      <w:r>
        <w:t xml:space="preserve">  </w:t>
      </w:r>
    </w:p>
    <w:p w14:paraId="736936E2" w14:textId="77777777" w:rsidR="005577BB" w:rsidRDefault="005577BB" w:rsidP="005577BB">
      <w:r>
        <w:t>If I print this string</w:t>
      </w:r>
      <w:r w:rsidR="009C035F">
        <w:t xml:space="preserve">, the @ tells it to ignore escape characters, so </w:t>
      </w:r>
      <w:r>
        <w:t xml:space="preserve">I </w:t>
      </w:r>
      <w:r w:rsidR="009C035F">
        <w:t xml:space="preserve">will </w:t>
      </w:r>
      <w:r>
        <w:t xml:space="preserve">get: </w:t>
      </w:r>
    </w:p>
    <w:p w14:paraId="266B7437" w14:textId="77777777" w:rsidR="009C035F" w:rsidRDefault="00FB7800" w:rsidP="005577BB">
      <w:r>
        <w:t xml:space="preserve">     </w:t>
      </w:r>
      <w:r w:rsidR="009C035F">
        <w:t xml:space="preserve">Good \a afternoon </w:t>
      </w:r>
    </w:p>
    <w:p w14:paraId="03561C0E" w14:textId="77777777" w:rsidR="009C035F" w:rsidRDefault="005577BB" w:rsidP="005577BB">
      <w:r>
        <w:t>This can be useful when you are exp</w:t>
      </w:r>
      <w:r w:rsidR="009C035F">
        <w:t xml:space="preserve">ressing things like file paths; </w:t>
      </w:r>
      <w:r w:rsidR="009C035F" w:rsidRPr="009C035F">
        <w:rPr>
          <w:rFonts w:ascii="Consolas" w:hAnsi="Consolas"/>
          <w:color w:val="000000" w:themeColor="text1"/>
        </w:rPr>
        <w:t>c:\users\joe\documents\dog.jpg</w:t>
      </w:r>
    </w:p>
    <w:p w14:paraId="197EEFCC" w14:textId="77777777" w:rsidR="005577BB" w:rsidRDefault="005577BB" w:rsidP="005577BB">
      <w:r>
        <w:t xml:space="preserve">The verbatim character has another trick, which is that you can use it to get string literals to extend over several lines: </w:t>
      </w:r>
    </w:p>
    <w:p w14:paraId="35C22D1E" w14:textId="77777777" w:rsidR="005577BB" w:rsidRPr="009C035F" w:rsidRDefault="00FB7800" w:rsidP="005577BB">
      <w:pPr>
        <w:rPr>
          <w:rFonts w:ascii="Consolas" w:hAnsi="Consolas"/>
          <w:color w:val="000000" w:themeColor="text1"/>
        </w:rPr>
      </w:pPr>
      <w:r w:rsidRPr="009C035F">
        <w:rPr>
          <w:rFonts w:ascii="Consolas" w:hAnsi="Consolas"/>
          <w:color w:val="000000" w:themeColor="text1"/>
        </w:rPr>
        <w:t xml:space="preserve">     </w:t>
      </w:r>
      <w:r w:rsidR="005577BB" w:rsidRPr="009C035F">
        <w:rPr>
          <w:rFonts w:ascii="Consolas" w:hAnsi="Consolas"/>
          <w:color w:val="000000" w:themeColor="text1"/>
        </w:rPr>
        <w:t xml:space="preserve">@"The quick brown fox </w:t>
      </w:r>
    </w:p>
    <w:p w14:paraId="7549A0BA" w14:textId="77777777" w:rsidR="005577BB" w:rsidRPr="009C035F" w:rsidRDefault="00FB7800" w:rsidP="005577BB">
      <w:pPr>
        <w:rPr>
          <w:rFonts w:ascii="Consolas" w:hAnsi="Consolas"/>
          <w:color w:val="000000" w:themeColor="text1"/>
        </w:rPr>
      </w:pPr>
      <w:r w:rsidRPr="009C035F">
        <w:rPr>
          <w:rFonts w:ascii="Consolas" w:hAnsi="Consolas"/>
          <w:color w:val="000000" w:themeColor="text1"/>
        </w:rPr>
        <w:t xml:space="preserve">     </w:t>
      </w:r>
      <w:r w:rsidR="005577BB" w:rsidRPr="009C035F">
        <w:rPr>
          <w:rFonts w:ascii="Consolas" w:hAnsi="Consolas"/>
          <w:color w:val="000000" w:themeColor="text1"/>
        </w:rPr>
        <w:t xml:space="preserve">jumps over the lazy dog" </w:t>
      </w:r>
    </w:p>
    <w:p w14:paraId="24A7EEB1" w14:textId="77777777" w:rsidR="005577BB" w:rsidRDefault="005577BB" w:rsidP="005577BB">
      <w:r>
        <w:t>This expresses a string which extends over two lines. The line breaks in the string are preserved when it is stored.</w:t>
      </w:r>
    </w:p>
    <w:p w14:paraId="597CBE29" w14:textId="77777777" w:rsidR="00B07600" w:rsidRDefault="00B07600" w:rsidP="005577BB"/>
    <w:p w14:paraId="21981E23" w14:textId="77777777" w:rsidR="00B07600" w:rsidRDefault="00A16626" w:rsidP="00A16626">
      <w:pPr>
        <w:pStyle w:val="Heading3"/>
      </w:pPr>
      <w:bookmarkStart w:id="30" w:name="_Toc44348492"/>
      <w:r>
        <w:t xml:space="preserve">Storing </w:t>
      </w:r>
      <w:r w:rsidRPr="00B07600">
        <w:t>Boolean</w:t>
      </w:r>
      <w:r>
        <w:t>s</w:t>
      </w:r>
      <w:bookmarkEnd w:id="30"/>
    </w:p>
    <w:p w14:paraId="63C8E620" w14:textId="77777777" w:rsidR="00B07600" w:rsidRDefault="00B07600" w:rsidP="00B07600">
      <w:r>
        <w:t xml:space="preserve">A </w:t>
      </w:r>
      <w:r>
        <w:rPr>
          <w:rFonts w:ascii="Consolas" w:eastAsia="Consolas" w:hAnsi="Consolas" w:cs="Consolas"/>
          <w:color w:val="3333FF"/>
        </w:rPr>
        <w:t>bool</w:t>
      </w:r>
      <w:r>
        <w:t xml:space="preserve"> (short for boolean) variable is a type of box</w:t>
      </w:r>
      <w:r w:rsidR="009C035F">
        <w:t xml:space="preserve"> which only takes one byte</w:t>
      </w:r>
      <w:r>
        <w:t xml:space="preserve"> which can hold whether or not something is true. Sometimes that is all you want. If you are storing whether or not a subscription has been paid or not there is no need to waste space by using a type which can hold a large number of possible values. Instead you just need to hold the states true or false. These are the only two values which the bool type allows. </w:t>
      </w:r>
    </w:p>
    <w:p w14:paraId="2D31496B" w14:textId="77777777" w:rsidR="00B07600" w:rsidRDefault="00B07600" w:rsidP="00B07600">
      <w:r>
        <w:t xml:space="preserve">An example of a bool variable could be one which holds the state of a network connection: </w:t>
      </w:r>
    </w:p>
    <w:p w14:paraId="56DA6802" w14:textId="77777777" w:rsidR="00B07600" w:rsidRPr="009C035F" w:rsidRDefault="00FB7800" w:rsidP="00B07600">
      <w:pPr>
        <w:rPr>
          <w:rFonts w:ascii="Consolas" w:hAnsi="Consolas"/>
        </w:rPr>
      </w:pPr>
      <w:r>
        <w:rPr>
          <w:rFonts w:ascii="Consolas" w:eastAsia="Consolas" w:hAnsi="Consolas" w:cs="Consolas"/>
          <w:color w:val="3333FF"/>
        </w:rPr>
        <w:t xml:space="preserve">     </w:t>
      </w:r>
      <w:r w:rsidR="00B07600" w:rsidRPr="009C035F">
        <w:rPr>
          <w:rFonts w:ascii="Consolas" w:eastAsia="Consolas" w:hAnsi="Consolas" w:cs="Consolas"/>
          <w:color w:val="3333FF"/>
        </w:rPr>
        <w:t>bool</w:t>
      </w:r>
      <w:r w:rsidR="00B07600" w:rsidRPr="009C035F">
        <w:rPr>
          <w:rFonts w:ascii="Consolas" w:hAnsi="Consolas"/>
        </w:rPr>
        <w:t xml:space="preserve"> </w:t>
      </w:r>
      <w:r w:rsidR="00B07600" w:rsidRPr="009C035F">
        <w:rPr>
          <w:rFonts w:ascii="Consolas" w:hAnsi="Consolas"/>
          <w:color w:val="000000" w:themeColor="text1"/>
        </w:rPr>
        <w:t>networkOK;</w:t>
      </w:r>
      <w:r w:rsidR="00B07600" w:rsidRPr="009C035F">
        <w:rPr>
          <w:rFonts w:ascii="Consolas" w:hAnsi="Consolas"/>
        </w:rPr>
        <w:t xml:space="preserve"> </w:t>
      </w:r>
    </w:p>
    <w:p w14:paraId="13D50246" w14:textId="77777777" w:rsidR="00B07600" w:rsidRDefault="00B07600" w:rsidP="00B07600">
      <w:r>
        <w:t xml:space="preserve">Boolean literal values  are easily expressed as either </w:t>
      </w:r>
      <w:r w:rsidR="00FB7800">
        <w:rPr>
          <w:rFonts w:ascii="Consolas" w:eastAsia="Consolas" w:hAnsi="Consolas" w:cs="Consolas"/>
          <w:color w:val="3333FF"/>
        </w:rPr>
        <w:t>true</w:t>
      </w:r>
      <w:r w:rsidR="00FB7800">
        <w:t xml:space="preserve"> </w:t>
      </w:r>
      <w:r>
        <w:t xml:space="preserve">or </w:t>
      </w:r>
      <w:r w:rsidR="00FB7800">
        <w:rPr>
          <w:rFonts w:ascii="Consolas" w:eastAsia="Consolas" w:hAnsi="Consolas" w:cs="Consolas"/>
          <w:color w:val="3333FF"/>
        </w:rPr>
        <w:t>false</w:t>
      </w:r>
      <w:r w:rsidR="00FB7800">
        <w:t xml:space="preserve"> both of which are reserved C# words:</w:t>
      </w:r>
      <w:r>
        <w:t xml:space="preserve"> </w:t>
      </w:r>
    </w:p>
    <w:p w14:paraId="6DC50055" w14:textId="77777777" w:rsidR="00B07600" w:rsidRPr="009C035F" w:rsidRDefault="00FB7800" w:rsidP="00B07600">
      <w:pPr>
        <w:rPr>
          <w:rFonts w:ascii="Consolas" w:hAnsi="Consolas"/>
        </w:rPr>
      </w:pPr>
      <w:r>
        <w:t xml:space="preserve">    </w:t>
      </w:r>
      <w:r w:rsidR="009C035F">
        <w:t xml:space="preserve">     </w:t>
      </w:r>
      <w:r>
        <w:t xml:space="preserve"> </w:t>
      </w:r>
      <w:r w:rsidR="00B07600" w:rsidRPr="009C035F">
        <w:rPr>
          <w:rFonts w:ascii="Consolas" w:hAnsi="Consolas"/>
          <w:color w:val="000000" w:themeColor="text1"/>
        </w:rPr>
        <w:t xml:space="preserve">networkOK = </w:t>
      </w:r>
      <w:r w:rsidRPr="009C035F">
        <w:rPr>
          <w:rFonts w:ascii="Consolas" w:eastAsia="Consolas" w:hAnsi="Consolas" w:cs="Consolas"/>
          <w:color w:val="3333FF"/>
        </w:rPr>
        <w:t>true</w:t>
      </w:r>
      <w:r w:rsidR="00B07600" w:rsidRPr="009C035F">
        <w:rPr>
          <w:rFonts w:ascii="Consolas" w:hAnsi="Consolas"/>
        </w:rPr>
        <w:t>;</w:t>
      </w:r>
    </w:p>
    <w:p w14:paraId="39AAB2F7" w14:textId="77777777" w:rsidR="009C035F" w:rsidRDefault="009C035F" w:rsidP="00B07600">
      <w:r>
        <w:t xml:space="preserve">This would be a mistake as the string </w:t>
      </w:r>
      <w:r w:rsidR="00635858" w:rsidRPr="009C035F">
        <w:rPr>
          <w:rFonts w:ascii="Consolas" w:hAnsi="Consolas"/>
          <w:color w:val="FF0000"/>
        </w:rPr>
        <w:t>true</w:t>
      </w:r>
      <w:r w:rsidR="00635858">
        <w:t xml:space="preserve"> </w:t>
      </w:r>
      <w:r>
        <w:t xml:space="preserve">is not the same as the reserved work </w:t>
      </w:r>
      <w:r w:rsidR="00635858" w:rsidRPr="009C035F">
        <w:rPr>
          <w:rFonts w:ascii="Consolas" w:eastAsia="Consolas" w:hAnsi="Consolas" w:cs="Consolas"/>
          <w:color w:val="3333FF"/>
        </w:rPr>
        <w:t>true</w:t>
      </w:r>
    </w:p>
    <w:p w14:paraId="64A091C2" w14:textId="77777777" w:rsidR="009C035F" w:rsidRPr="009C035F" w:rsidRDefault="009C035F" w:rsidP="009C035F">
      <w:pPr>
        <w:rPr>
          <w:rFonts w:ascii="Consolas" w:hAnsi="Consolas"/>
        </w:rPr>
      </w:pPr>
      <w:r>
        <w:t xml:space="preserve">          </w:t>
      </w:r>
      <w:r w:rsidRPr="009C035F">
        <w:rPr>
          <w:rFonts w:ascii="Consolas" w:hAnsi="Consolas"/>
        </w:rPr>
        <w:t xml:space="preserve">networkOK </w:t>
      </w:r>
      <w:r w:rsidRPr="009C035F">
        <w:rPr>
          <w:rFonts w:ascii="Consolas" w:hAnsi="Consolas"/>
          <w:color w:val="000000" w:themeColor="text1"/>
        </w:rPr>
        <w:t>=</w:t>
      </w:r>
      <w:r w:rsidRPr="009C035F">
        <w:rPr>
          <w:rFonts w:ascii="Consolas" w:hAnsi="Consolas"/>
        </w:rPr>
        <w:t xml:space="preserve"> </w:t>
      </w:r>
      <w:r w:rsidRPr="009C035F">
        <w:rPr>
          <w:rFonts w:ascii="Consolas" w:hAnsi="Consolas"/>
          <w:color w:val="FF0000"/>
        </w:rPr>
        <w:t>"true";</w:t>
      </w:r>
    </w:p>
    <w:p w14:paraId="7F04AC1E" w14:textId="77777777" w:rsidR="009C035F" w:rsidRDefault="009C035F" w:rsidP="00B07600"/>
    <w:p w14:paraId="714C09A2" w14:textId="77777777" w:rsidR="00B07600" w:rsidRPr="00B07600" w:rsidRDefault="00B07600" w:rsidP="00A16626">
      <w:pPr>
        <w:pStyle w:val="Heading3"/>
      </w:pPr>
      <w:bookmarkStart w:id="31" w:name="_Toc44348493"/>
      <w:r w:rsidRPr="00B07600">
        <w:t>Choosing the type of your variables</w:t>
      </w:r>
      <w:bookmarkEnd w:id="31"/>
      <w:r w:rsidRPr="00B07600">
        <w:t xml:space="preserve"> </w:t>
      </w:r>
    </w:p>
    <w:p w14:paraId="0D1A8D1B" w14:textId="77777777" w:rsidR="00B07600" w:rsidRDefault="00B07600" w:rsidP="00B07600">
      <w:r>
        <w:t xml:space="preserve">Choosing the right type for a variable is something of a skill. </w:t>
      </w:r>
      <w:r w:rsidR="00635858">
        <w:t>W</w:t>
      </w:r>
      <w:r>
        <w:t xml:space="preserve">hen considering how to store data it is important to remember where it comes from. In the example above I've used the double type to hold the width and height of a window. This is </w:t>
      </w:r>
      <w:r w:rsidR="00635858">
        <w:t>a waste of memory</w:t>
      </w:r>
      <w:r>
        <w:t xml:space="preserve">. It does not take into account the precision required or indeed how accurately the window can be measured. I would suspect that my glazing salesman will not be able to measure to accuracy greater than 1 mm and so it would make sense to only store the data to that precision.  </w:t>
      </w:r>
    </w:p>
    <w:p w14:paraId="4EA40506" w14:textId="77777777" w:rsidR="00B07600" w:rsidRDefault="00B07600" w:rsidP="00B07600">
      <w:r>
        <w:lastRenderedPageBreak/>
        <w:t xml:space="preserve">This illustrates another metadata consideration, when you are given the prospect of storing floating point information; find out how it is being produced before you decide how it will be stored. As an example, you might think that being asked to work with the speed of a car you would have to store a floating point value. However, when you find out that the speed sensor only gives answers to an accuracy of 1 mile per hour, </w:t>
      </w:r>
      <w:r w:rsidR="00635858">
        <w:t xml:space="preserve">this makes the job much simpler, as you could use an </w:t>
      </w:r>
      <w:r w:rsidR="00635858" w:rsidRPr="00635858">
        <w:rPr>
          <w:rFonts w:ascii="Consolas" w:hAnsi="Consolas"/>
          <w:color w:val="0070C0"/>
        </w:rPr>
        <w:t>Int16</w:t>
      </w:r>
    </w:p>
    <w:p w14:paraId="05618436" w14:textId="77777777" w:rsidR="00B362ED" w:rsidRPr="00B362ED" w:rsidRDefault="00B362ED" w:rsidP="00B362ED">
      <w:pPr>
        <w:pStyle w:val="Heading3"/>
      </w:pPr>
      <w:bookmarkStart w:id="32" w:name="_Toc44348494"/>
      <w:r>
        <w:t xml:space="preserve">Naming Variables: </w:t>
      </w:r>
      <w:r w:rsidRPr="00B362ED">
        <w:t>Identifiers</w:t>
      </w:r>
      <w:bookmarkEnd w:id="32"/>
    </w:p>
    <w:p w14:paraId="0919B49B" w14:textId="77777777" w:rsidR="00B362ED" w:rsidRDefault="00B362ED" w:rsidP="00B362ED">
      <w:r>
        <w:t xml:space="preserve">In C# an identifier is a name that the programmer chooses for something in the program.  The name of a variable is more properly called an identifier. We will see other places where we create identifiers. C# has some rules about what constitutes a valid identifier: </w:t>
      </w:r>
    </w:p>
    <w:p w14:paraId="3A325F7F" w14:textId="77777777" w:rsidR="00B362ED" w:rsidRDefault="00B362ED" w:rsidP="00CD2127">
      <w:pPr>
        <w:pStyle w:val="ListParagraph"/>
        <w:numPr>
          <w:ilvl w:val="0"/>
          <w:numId w:val="13"/>
        </w:numPr>
      </w:pPr>
      <w:r>
        <w:t>All identifiers names must start with a letter or</w:t>
      </w:r>
      <w:r w:rsidRPr="00B362ED">
        <w:t xml:space="preserve"> </w:t>
      </w:r>
      <w:r>
        <w:t xml:space="preserve">the underscore "_" character. </w:t>
      </w:r>
    </w:p>
    <w:p w14:paraId="39866607" w14:textId="77777777" w:rsidR="00B362ED" w:rsidRDefault="00B362ED" w:rsidP="00CD2127">
      <w:pPr>
        <w:pStyle w:val="ListParagraph"/>
        <w:numPr>
          <w:ilvl w:val="0"/>
          <w:numId w:val="13"/>
        </w:numPr>
      </w:pPr>
      <w:r>
        <w:t xml:space="preserve">After the letter you can use both letters, numbers, and the underscore "_" character. </w:t>
      </w:r>
    </w:p>
    <w:p w14:paraId="7404DAAE" w14:textId="77777777" w:rsidR="00B362ED" w:rsidRDefault="00B362ED" w:rsidP="00B362ED">
      <w:r>
        <w:t xml:space="preserve">Upper and lower case letters are different, i.e. Fred and fred are different identifiers. </w:t>
      </w:r>
    </w:p>
    <w:p w14:paraId="794631A1" w14:textId="77777777" w:rsidR="00B362ED" w:rsidRDefault="00B362ED" w:rsidP="00B362ED">
      <w:r>
        <w:t xml:space="preserve">Here are a few example declarations, one of which are not valid (see if you can guess which one and why): </w:t>
      </w:r>
    </w:p>
    <w:p w14:paraId="14EAE766" w14:textId="77777777" w:rsidR="00B362ED" w:rsidRDefault="00B362ED" w:rsidP="00B362ED">
      <w:pPr>
        <w:ind w:left="720"/>
      </w:pPr>
      <w:r>
        <w:rPr>
          <w:rFonts w:ascii="Consolas" w:eastAsia="Consolas" w:hAnsi="Consolas" w:cs="Consolas"/>
          <w:color w:val="3333FF"/>
        </w:rPr>
        <w:t>int</w:t>
      </w:r>
      <w:r>
        <w:t xml:space="preserve"> </w:t>
      </w:r>
      <w:r w:rsidRPr="00B362ED">
        <w:rPr>
          <w:b/>
        </w:rPr>
        <w:t>fred</w:t>
      </w:r>
      <w:r w:rsidR="00635858">
        <w:rPr>
          <w:b/>
        </w:rPr>
        <w:t>29</w:t>
      </w:r>
      <w:r>
        <w:t xml:space="preserve"> ; </w:t>
      </w:r>
    </w:p>
    <w:p w14:paraId="12BBFBEA" w14:textId="77777777" w:rsidR="00B362ED" w:rsidRDefault="00B362ED" w:rsidP="00B362ED">
      <w:pPr>
        <w:ind w:left="720"/>
      </w:pPr>
      <w:r>
        <w:rPr>
          <w:rFonts w:ascii="Consolas" w:eastAsia="Consolas" w:hAnsi="Consolas" w:cs="Consolas"/>
          <w:color w:val="3333FF"/>
        </w:rPr>
        <w:t>float</w:t>
      </w:r>
      <w:r>
        <w:t xml:space="preserve"> </w:t>
      </w:r>
      <w:r w:rsidRPr="00B362ED">
        <w:rPr>
          <w:b/>
        </w:rPr>
        <w:t>jim</w:t>
      </w:r>
      <w:r w:rsidR="00635858">
        <w:rPr>
          <w:b/>
        </w:rPr>
        <w:t>_bob</w:t>
      </w:r>
      <w:r>
        <w:t xml:space="preserve"> ; </w:t>
      </w:r>
    </w:p>
    <w:p w14:paraId="50BBFAE7" w14:textId="77777777" w:rsidR="00B362ED" w:rsidRDefault="00B362ED" w:rsidP="00B362ED">
      <w:pPr>
        <w:ind w:left="720"/>
      </w:pPr>
      <w:r>
        <w:rPr>
          <w:rFonts w:ascii="Consolas" w:eastAsia="Consolas" w:hAnsi="Consolas" w:cs="Consolas"/>
          <w:color w:val="3333FF"/>
        </w:rPr>
        <w:t>string</w:t>
      </w:r>
      <w:r>
        <w:t xml:space="preserve"> </w:t>
      </w:r>
      <w:r w:rsidRPr="00B362ED">
        <w:rPr>
          <w:b/>
        </w:rPr>
        <w:t>29yesitsme</w:t>
      </w:r>
      <w:r>
        <w:t xml:space="preserve"> ; </w:t>
      </w:r>
    </w:p>
    <w:p w14:paraId="569540EA" w14:textId="77777777" w:rsidR="00B07600" w:rsidRDefault="00B362ED" w:rsidP="00B362ED">
      <w:r>
        <w:t xml:space="preserve">One of the golden rules of programming is always give your variables meaningful names. Storing a person’s first name in a variable called </w:t>
      </w:r>
      <w:r w:rsidRPr="00B362ED">
        <w:rPr>
          <w:b/>
        </w:rPr>
        <w:t>x</w:t>
      </w:r>
      <w:r>
        <w:t xml:space="preserve">, or even </w:t>
      </w:r>
      <w:r w:rsidRPr="00B362ED">
        <w:rPr>
          <w:b/>
        </w:rPr>
        <w:t>fn</w:t>
      </w:r>
      <w:r>
        <w:t xml:space="preserve"> is cryptic. Months later, when you are trying to find a bug in your program, names like </w:t>
      </w:r>
      <w:r w:rsidRPr="00B362ED">
        <w:rPr>
          <w:b/>
        </w:rPr>
        <w:t>x</w:t>
      </w:r>
      <w:r>
        <w:t xml:space="preserve"> will make it much harder to remember what the code is doing. A much better variable name would be </w:t>
      </w:r>
      <w:r w:rsidRPr="00B362ED">
        <w:rPr>
          <w:b/>
        </w:rPr>
        <w:t>firstName</w:t>
      </w:r>
      <w:r>
        <w:t xml:space="preserve">.  A common convention you should follow is to name </w:t>
      </w:r>
      <w:r w:rsidR="00635858">
        <w:t xml:space="preserve">variable </w:t>
      </w:r>
      <w:r>
        <w:t>with names starting with a lower case letter, and then capitalize the first letter of each word that you glue together t</w:t>
      </w:r>
      <w:r w:rsidR="001642F6">
        <w:t xml:space="preserve">o make a descriptive identifier (you cannot put spaces in an identifier).  </w:t>
      </w:r>
      <w:r w:rsidR="001642F6" w:rsidRPr="001642F6">
        <w:rPr>
          <w:b/>
        </w:rPr>
        <w:t>billingDayOfTheMonth</w:t>
      </w:r>
      <w:r w:rsidR="001642F6">
        <w:t xml:space="preserve"> is an example of good name. As you will see when you use VS, once you have created a nice identifier name, you will never have to type it all out again, as VS will auto-complete it as soon as you type the first few letters.</w:t>
      </w:r>
    </w:p>
    <w:p w14:paraId="36E83869" w14:textId="77777777" w:rsidR="00B71640" w:rsidRDefault="00B71640" w:rsidP="00B71640">
      <w:pPr>
        <w:pStyle w:val="Heading3"/>
      </w:pPr>
      <w:bookmarkStart w:id="33" w:name="_Toc44348495"/>
      <w:r>
        <w:t>Giving Values to Variables</w:t>
      </w:r>
      <w:bookmarkEnd w:id="33"/>
    </w:p>
    <w:p w14:paraId="05C8E11A" w14:textId="77777777" w:rsidR="00B71640" w:rsidRDefault="00B71640" w:rsidP="00B71640">
      <w:r w:rsidRPr="00B71640">
        <w:t xml:space="preserve">Once we have </w:t>
      </w:r>
      <w:r>
        <w:t>our</w:t>
      </w:r>
      <w:r w:rsidRPr="00B71640">
        <w:t xml:space="preserve"> variable we now need to know how to put something into it</w:t>
      </w:r>
      <w:r>
        <w:t xml:space="preserve"> (write it)</w:t>
      </w:r>
      <w:r w:rsidRPr="00B71640">
        <w:t>, and get the value out</w:t>
      </w:r>
      <w:r>
        <w:t xml:space="preserve"> (read it)</w:t>
      </w:r>
      <w:r w:rsidRPr="00B71640">
        <w:t xml:space="preserve">. C# does this by means of an </w:t>
      </w:r>
      <w:r w:rsidRPr="00B71640">
        <w:rPr>
          <w:b/>
        </w:rPr>
        <w:t>assignment statement</w:t>
      </w:r>
      <w:r w:rsidRPr="00B71640">
        <w:t>. There are two parts to an assignment, the thing you want to assign and the place you want to put it, for example consider the following:</w:t>
      </w:r>
    </w:p>
    <w:p w14:paraId="06704477" w14:textId="77777777" w:rsidR="00B71640" w:rsidRPr="00B71640" w:rsidRDefault="00B71640" w:rsidP="00FB7800">
      <w:pPr>
        <w:autoSpaceDE w:val="0"/>
        <w:autoSpaceDN w:val="0"/>
        <w:adjustRightInd w:val="0"/>
        <w:spacing w:before="0" w:after="0" w:line="240" w:lineRule="auto"/>
        <w:ind w:left="720"/>
        <w:rPr>
          <w:rFonts w:ascii="Consolas" w:hAnsi="Consolas" w:cs="Consolas"/>
          <w:color w:val="000000"/>
          <w:sz w:val="24"/>
          <w:szCs w:val="19"/>
        </w:rPr>
      </w:pPr>
      <w:r w:rsidRPr="00B71640">
        <w:rPr>
          <w:rFonts w:ascii="Consolas" w:hAnsi="Consolas" w:cs="Consolas"/>
          <w:color w:val="0000FF"/>
          <w:sz w:val="24"/>
          <w:szCs w:val="19"/>
        </w:rPr>
        <w:t>static</w:t>
      </w:r>
      <w:r w:rsidRPr="00B71640">
        <w:rPr>
          <w:rFonts w:ascii="Consolas" w:hAnsi="Consolas" w:cs="Consolas"/>
          <w:color w:val="000000"/>
          <w:sz w:val="24"/>
          <w:szCs w:val="19"/>
        </w:rPr>
        <w:t xml:space="preserve"> </w:t>
      </w:r>
      <w:r w:rsidRPr="00B71640">
        <w:rPr>
          <w:rFonts w:ascii="Consolas" w:hAnsi="Consolas" w:cs="Consolas"/>
          <w:color w:val="0000FF"/>
          <w:sz w:val="24"/>
          <w:szCs w:val="19"/>
        </w:rPr>
        <w:t>void</w:t>
      </w:r>
      <w:r w:rsidRPr="00B71640">
        <w:rPr>
          <w:rFonts w:ascii="Consolas" w:hAnsi="Consolas" w:cs="Consolas"/>
          <w:color w:val="000000"/>
          <w:sz w:val="24"/>
          <w:szCs w:val="19"/>
        </w:rPr>
        <w:t xml:space="preserve"> Main()</w:t>
      </w:r>
    </w:p>
    <w:p w14:paraId="1BFF4E8B" w14:textId="77777777" w:rsidR="00B71640" w:rsidRPr="00B71640" w:rsidRDefault="00B71640" w:rsidP="00FB7800">
      <w:pPr>
        <w:autoSpaceDE w:val="0"/>
        <w:autoSpaceDN w:val="0"/>
        <w:adjustRightInd w:val="0"/>
        <w:spacing w:before="0" w:after="0" w:line="240" w:lineRule="auto"/>
        <w:ind w:left="720"/>
        <w:rPr>
          <w:rFonts w:ascii="Consolas" w:hAnsi="Consolas" w:cs="Consolas"/>
          <w:color w:val="000000"/>
          <w:sz w:val="24"/>
          <w:szCs w:val="19"/>
        </w:rPr>
      </w:pPr>
      <w:r w:rsidRPr="00B71640">
        <w:rPr>
          <w:rFonts w:ascii="Consolas" w:hAnsi="Consolas" w:cs="Consolas"/>
          <w:color w:val="000000"/>
          <w:sz w:val="24"/>
          <w:szCs w:val="19"/>
        </w:rPr>
        <w:t>{</w:t>
      </w:r>
    </w:p>
    <w:p w14:paraId="2C74DEA6" w14:textId="77777777" w:rsidR="00B71640" w:rsidRPr="00B71640" w:rsidRDefault="00B71640" w:rsidP="00FB7800">
      <w:pPr>
        <w:autoSpaceDE w:val="0"/>
        <w:autoSpaceDN w:val="0"/>
        <w:adjustRightInd w:val="0"/>
        <w:spacing w:before="0" w:after="0" w:line="240" w:lineRule="auto"/>
        <w:ind w:left="720"/>
        <w:rPr>
          <w:rFonts w:ascii="Consolas" w:hAnsi="Consolas" w:cs="Consolas"/>
          <w:color w:val="000000"/>
          <w:sz w:val="24"/>
          <w:szCs w:val="19"/>
        </w:rPr>
      </w:pPr>
      <w:r w:rsidRPr="00B71640">
        <w:rPr>
          <w:rFonts w:ascii="Consolas" w:hAnsi="Consolas" w:cs="Consolas"/>
          <w:color w:val="000000"/>
          <w:sz w:val="24"/>
          <w:szCs w:val="19"/>
        </w:rPr>
        <w:t xml:space="preserve">    </w:t>
      </w:r>
      <w:r w:rsidRPr="00B71640">
        <w:rPr>
          <w:rFonts w:ascii="Consolas" w:hAnsi="Consolas" w:cs="Consolas"/>
          <w:color w:val="0000FF"/>
          <w:sz w:val="24"/>
          <w:szCs w:val="19"/>
        </w:rPr>
        <w:t>int</w:t>
      </w:r>
      <w:r w:rsidRPr="00B71640">
        <w:rPr>
          <w:rFonts w:ascii="Consolas" w:hAnsi="Consolas" w:cs="Consolas"/>
          <w:color w:val="000000"/>
          <w:sz w:val="24"/>
          <w:szCs w:val="19"/>
        </w:rPr>
        <w:t xml:space="preserve"> first;</w:t>
      </w:r>
    </w:p>
    <w:p w14:paraId="1A8E49F8" w14:textId="77777777" w:rsidR="00B71640" w:rsidRPr="00B71640" w:rsidRDefault="00B71640" w:rsidP="00FB7800">
      <w:pPr>
        <w:autoSpaceDE w:val="0"/>
        <w:autoSpaceDN w:val="0"/>
        <w:adjustRightInd w:val="0"/>
        <w:spacing w:before="0" w:after="0" w:line="240" w:lineRule="auto"/>
        <w:ind w:left="720"/>
        <w:rPr>
          <w:rFonts w:ascii="Consolas" w:hAnsi="Consolas" w:cs="Consolas"/>
          <w:color w:val="000000"/>
          <w:sz w:val="24"/>
          <w:szCs w:val="19"/>
        </w:rPr>
      </w:pPr>
      <w:r w:rsidRPr="00B71640">
        <w:rPr>
          <w:rFonts w:ascii="Consolas" w:hAnsi="Consolas" w:cs="Consolas"/>
          <w:color w:val="000000"/>
          <w:sz w:val="24"/>
          <w:szCs w:val="19"/>
        </w:rPr>
        <w:t xml:space="preserve">    </w:t>
      </w:r>
      <w:r w:rsidRPr="00B71640">
        <w:rPr>
          <w:rFonts w:ascii="Consolas" w:hAnsi="Consolas" w:cs="Consolas"/>
          <w:color w:val="0000FF"/>
          <w:sz w:val="24"/>
          <w:szCs w:val="19"/>
        </w:rPr>
        <w:t>int</w:t>
      </w:r>
      <w:r w:rsidRPr="00B71640">
        <w:rPr>
          <w:rFonts w:ascii="Consolas" w:hAnsi="Consolas" w:cs="Consolas"/>
          <w:color w:val="000000"/>
          <w:sz w:val="24"/>
          <w:szCs w:val="19"/>
        </w:rPr>
        <w:t xml:space="preserve"> second;</w:t>
      </w:r>
    </w:p>
    <w:p w14:paraId="5FB86364" w14:textId="77777777" w:rsidR="00B71640" w:rsidRPr="00B71640" w:rsidRDefault="00B71640" w:rsidP="00FB7800">
      <w:pPr>
        <w:autoSpaceDE w:val="0"/>
        <w:autoSpaceDN w:val="0"/>
        <w:adjustRightInd w:val="0"/>
        <w:spacing w:before="0" w:after="0" w:line="240" w:lineRule="auto"/>
        <w:ind w:left="720"/>
        <w:rPr>
          <w:rFonts w:ascii="Consolas" w:hAnsi="Consolas" w:cs="Consolas"/>
          <w:color w:val="000000"/>
          <w:sz w:val="24"/>
          <w:szCs w:val="19"/>
        </w:rPr>
      </w:pPr>
      <w:r w:rsidRPr="00B71640">
        <w:rPr>
          <w:rFonts w:ascii="Consolas" w:hAnsi="Consolas" w:cs="Consolas"/>
          <w:color w:val="000000"/>
          <w:sz w:val="24"/>
          <w:szCs w:val="19"/>
        </w:rPr>
        <w:t xml:space="preserve">    </w:t>
      </w:r>
      <w:r w:rsidRPr="00B71640">
        <w:rPr>
          <w:rFonts w:ascii="Consolas" w:hAnsi="Consolas" w:cs="Consolas"/>
          <w:color w:val="0000FF"/>
          <w:sz w:val="24"/>
          <w:szCs w:val="19"/>
        </w:rPr>
        <w:t>int</w:t>
      </w:r>
      <w:r w:rsidRPr="00B71640">
        <w:rPr>
          <w:rFonts w:ascii="Consolas" w:hAnsi="Consolas" w:cs="Consolas"/>
          <w:color w:val="000000"/>
          <w:sz w:val="24"/>
          <w:szCs w:val="19"/>
        </w:rPr>
        <w:t xml:space="preserve"> third;</w:t>
      </w:r>
    </w:p>
    <w:p w14:paraId="3FC9EB4A" w14:textId="77777777" w:rsidR="00B71640" w:rsidRPr="00B71640" w:rsidRDefault="00B71640" w:rsidP="00FB7800">
      <w:pPr>
        <w:autoSpaceDE w:val="0"/>
        <w:autoSpaceDN w:val="0"/>
        <w:adjustRightInd w:val="0"/>
        <w:spacing w:before="0" w:after="0" w:line="240" w:lineRule="auto"/>
        <w:ind w:left="720"/>
        <w:rPr>
          <w:rFonts w:ascii="Consolas" w:hAnsi="Consolas" w:cs="Consolas"/>
          <w:color w:val="000000"/>
          <w:sz w:val="24"/>
          <w:szCs w:val="19"/>
        </w:rPr>
      </w:pPr>
      <w:r w:rsidRPr="00B71640">
        <w:rPr>
          <w:rFonts w:ascii="Consolas" w:hAnsi="Consolas" w:cs="Consolas"/>
          <w:color w:val="000000"/>
          <w:sz w:val="24"/>
          <w:szCs w:val="19"/>
        </w:rPr>
        <w:t xml:space="preserve">    first = 1;</w:t>
      </w:r>
    </w:p>
    <w:p w14:paraId="4054484E" w14:textId="77777777" w:rsidR="00B71640" w:rsidRPr="00B71640" w:rsidRDefault="00B71640" w:rsidP="00FB7800">
      <w:pPr>
        <w:autoSpaceDE w:val="0"/>
        <w:autoSpaceDN w:val="0"/>
        <w:adjustRightInd w:val="0"/>
        <w:spacing w:before="0" w:after="0" w:line="240" w:lineRule="auto"/>
        <w:ind w:left="720"/>
        <w:rPr>
          <w:rFonts w:ascii="Consolas" w:hAnsi="Consolas" w:cs="Consolas"/>
          <w:color w:val="000000"/>
          <w:sz w:val="24"/>
          <w:szCs w:val="19"/>
        </w:rPr>
      </w:pPr>
      <w:r w:rsidRPr="00B71640">
        <w:rPr>
          <w:rFonts w:ascii="Consolas" w:hAnsi="Consolas" w:cs="Consolas"/>
          <w:color w:val="000000"/>
          <w:sz w:val="24"/>
          <w:szCs w:val="19"/>
        </w:rPr>
        <w:t xml:space="preserve">    second = 2;</w:t>
      </w:r>
    </w:p>
    <w:p w14:paraId="7C66AAAE" w14:textId="77777777" w:rsidR="00B71640" w:rsidRPr="00B71640" w:rsidRDefault="00B71640" w:rsidP="00FB7800">
      <w:pPr>
        <w:autoSpaceDE w:val="0"/>
        <w:autoSpaceDN w:val="0"/>
        <w:adjustRightInd w:val="0"/>
        <w:spacing w:before="0" w:after="0" w:line="240" w:lineRule="auto"/>
        <w:ind w:left="720"/>
        <w:rPr>
          <w:rFonts w:ascii="Consolas" w:hAnsi="Consolas" w:cs="Consolas"/>
          <w:color w:val="000000"/>
          <w:sz w:val="24"/>
          <w:szCs w:val="19"/>
        </w:rPr>
      </w:pPr>
      <w:r w:rsidRPr="00B71640">
        <w:rPr>
          <w:rFonts w:ascii="Consolas" w:hAnsi="Consolas" w:cs="Consolas"/>
          <w:color w:val="000000"/>
          <w:sz w:val="24"/>
          <w:szCs w:val="19"/>
        </w:rPr>
        <w:t xml:space="preserve">    third = second + first;</w:t>
      </w:r>
    </w:p>
    <w:p w14:paraId="09AEC6F5" w14:textId="77777777" w:rsidR="00B71640" w:rsidRPr="00B71640" w:rsidRDefault="00B71640" w:rsidP="00FB7800">
      <w:pPr>
        <w:ind w:left="720"/>
        <w:rPr>
          <w:sz w:val="32"/>
        </w:rPr>
      </w:pPr>
      <w:r w:rsidRPr="00B71640">
        <w:rPr>
          <w:rFonts w:ascii="Consolas" w:hAnsi="Consolas" w:cs="Consolas"/>
          <w:color w:val="000000"/>
          <w:sz w:val="24"/>
          <w:szCs w:val="19"/>
        </w:rPr>
        <w:t>}</w:t>
      </w:r>
    </w:p>
    <w:p w14:paraId="11134E4B" w14:textId="77777777" w:rsidR="00B71640" w:rsidRDefault="00B71640" w:rsidP="00B71640"/>
    <w:p w14:paraId="2CAF49F2" w14:textId="77777777" w:rsidR="00B71640" w:rsidRDefault="00B71640" w:rsidP="00B71640">
      <w:r>
        <w:lastRenderedPageBreak/>
        <w:t xml:space="preserve">The first part of the program should be pretty familiar by now. Within the Main function we have declared three variables, </w:t>
      </w:r>
      <w:r w:rsidRPr="00B71640">
        <w:rPr>
          <w:b/>
        </w:rPr>
        <w:t>first</w:t>
      </w:r>
      <w:r>
        <w:t xml:space="preserve">, </w:t>
      </w:r>
      <w:r w:rsidRPr="00B71640">
        <w:rPr>
          <w:b/>
        </w:rPr>
        <w:t>second</w:t>
      </w:r>
      <w:r>
        <w:t xml:space="preserve"> and </w:t>
      </w:r>
      <w:r w:rsidRPr="00B71640">
        <w:rPr>
          <w:b/>
        </w:rPr>
        <w:t>third</w:t>
      </w:r>
      <w:r>
        <w:t xml:space="preserve">. These are each of </w:t>
      </w:r>
      <w:r w:rsidRPr="00B71640">
        <w:rPr>
          <w:rFonts w:ascii="Consolas" w:hAnsi="Consolas" w:cs="Consolas"/>
          <w:color w:val="0000FF"/>
          <w:sz w:val="24"/>
          <w:szCs w:val="19"/>
        </w:rPr>
        <w:t>int</w:t>
      </w:r>
      <w:r w:rsidRPr="00B71640">
        <w:rPr>
          <w:rFonts w:ascii="Consolas" w:hAnsi="Consolas" w:cs="Consolas"/>
          <w:color w:val="000000"/>
          <w:sz w:val="24"/>
          <w:szCs w:val="19"/>
        </w:rPr>
        <w:t xml:space="preserve"> </w:t>
      </w:r>
      <w:r>
        <w:t xml:space="preserve">type.  </w:t>
      </w:r>
    </w:p>
    <w:p w14:paraId="5BB49351" w14:textId="77777777" w:rsidR="00B71640" w:rsidRDefault="00B71640" w:rsidP="00B71640">
      <w:r>
        <w:t xml:space="preserve">The last three statements are the ones which actually do the work. These are </w:t>
      </w:r>
      <w:r w:rsidRPr="00B71640">
        <w:rPr>
          <w:b/>
        </w:rPr>
        <w:t>assignment statements</w:t>
      </w:r>
      <w:r>
        <w:t xml:space="preserve">. An assignment gives a value to a specified variable. The </w:t>
      </w:r>
      <w:r w:rsidR="00F8595A">
        <w:t>value</w:t>
      </w:r>
      <w:r>
        <w:t xml:space="preserve"> that you enter on the right side must be </w:t>
      </w:r>
      <w:r w:rsidR="00501F4E">
        <w:t>compatible</w:t>
      </w:r>
      <w:r>
        <w:t xml:space="preserve"> with the data type of the variable you are storing it into. The value </w:t>
      </w:r>
      <w:r w:rsidR="00F8595A">
        <w:t>to be assigned is calculated with what is called</w:t>
      </w:r>
      <w:r>
        <w:t xml:space="preserve"> an expression. The </w:t>
      </w:r>
      <w:r w:rsidRPr="00501F4E">
        <w:rPr>
          <w:b/>
          <w:i/>
        </w:rPr>
        <w:t>equals</w:t>
      </w:r>
      <w:r>
        <w:t xml:space="preserve"> </w:t>
      </w:r>
      <w:r w:rsidR="00501F4E">
        <w:t xml:space="preserve">sign </w:t>
      </w:r>
      <w:r>
        <w:t xml:space="preserve">in </w:t>
      </w:r>
      <w:r w:rsidR="00501F4E">
        <w:t xml:space="preserve">an </w:t>
      </w:r>
      <w:r w:rsidR="00501F4E" w:rsidRPr="00B71640">
        <w:rPr>
          <w:b/>
        </w:rPr>
        <w:t>assignment statements</w:t>
      </w:r>
      <w:r w:rsidR="00501F4E">
        <w:t xml:space="preserve"> divides the left from the right. The computer will do everything you direct it to in the code on the right side</w:t>
      </w:r>
      <w:r w:rsidR="00F8595A">
        <w:t xml:space="preserve"> (the expression</w:t>
      </w:r>
      <w:r w:rsidR="00635858">
        <w:t>),</w:t>
      </w:r>
      <w:r w:rsidR="00501F4E">
        <w:t xml:space="preserve"> and the results of that computation will then be stored in the variable on the left side. So after the statement is executed, the variable is holding a value </w:t>
      </w:r>
      <w:r w:rsidR="00501F4E" w:rsidRPr="00501F4E">
        <w:rPr>
          <w:b/>
          <w:i/>
        </w:rPr>
        <w:t>equal to</w:t>
      </w:r>
      <w:r w:rsidR="00501F4E">
        <w:t xml:space="preserve"> the results of the code expression on the right. Remember, the computer will work from right to left, as in our last statement, where the computer first adds the two values on the right, and then it stores the answer into the left.</w:t>
      </w:r>
    </w:p>
    <w:p w14:paraId="3984726D" w14:textId="77777777" w:rsidR="009809BD" w:rsidRDefault="009809BD" w:rsidP="00B71640"/>
    <w:p w14:paraId="29269DEF" w14:textId="77777777" w:rsidR="009809BD" w:rsidRDefault="009809BD" w:rsidP="009809BD">
      <w:pPr>
        <w:pStyle w:val="Heading3"/>
      </w:pPr>
      <w:bookmarkStart w:id="34" w:name="_Toc44348496"/>
      <w:r>
        <w:t>Expressions</w:t>
      </w:r>
      <w:bookmarkEnd w:id="34"/>
      <w:r>
        <w:t xml:space="preserve"> </w:t>
      </w:r>
    </w:p>
    <w:p w14:paraId="4985A799" w14:textId="77777777" w:rsidR="009809BD" w:rsidRDefault="009809BD" w:rsidP="009809BD">
      <w:r>
        <w:t xml:space="preserve">An expression is something which can be evaluated to produce a result. We can then use the result as we like in our program. Expressions can be as simple as a single value </w:t>
      </w:r>
      <w:r w:rsidR="00380751">
        <w:t>(e.g</w:t>
      </w:r>
      <w:r>
        <w:t xml:space="preserve">. 34) and as complex as a large calculation. They are made up of two things, </w:t>
      </w:r>
      <w:r w:rsidRPr="009809BD">
        <w:rPr>
          <w:b/>
          <w:i/>
        </w:rPr>
        <w:t>operators</w:t>
      </w:r>
      <w:r>
        <w:t xml:space="preserve"> and </w:t>
      </w:r>
      <w:r w:rsidRPr="009809BD">
        <w:rPr>
          <w:b/>
          <w:i/>
        </w:rPr>
        <w:t>operands</w:t>
      </w:r>
      <w:r>
        <w:t xml:space="preserve">. </w:t>
      </w:r>
    </w:p>
    <w:p w14:paraId="277B8741" w14:textId="77777777" w:rsidR="009809BD" w:rsidRPr="009809BD" w:rsidRDefault="009809BD" w:rsidP="009809BD">
      <w:pPr>
        <w:pStyle w:val="Heading4"/>
        <w:rPr>
          <w:b/>
          <w:i w:val="0"/>
        </w:rPr>
      </w:pPr>
      <w:r w:rsidRPr="009809BD">
        <w:rPr>
          <w:b/>
          <w:i w:val="0"/>
        </w:rPr>
        <w:t xml:space="preserve">Operands </w:t>
      </w:r>
    </w:p>
    <w:p w14:paraId="490086F4" w14:textId="77777777" w:rsidR="009809BD" w:rsidRDefault="009809BD" w:rsidP="009809BD">
      <w:r>
        <w:t xml:space="preserve">Operands are things the operators work on. They are usually literal values or the identifiers of variables. In the program above first, second, third are identifiers and 2 is a literal value. A literal value is something which is literally there in the code. A literal value has a type associated with it by the compiler. </w:t>
      </w:r>
    </w:p>
    <w:p w14:paraId="34461D47" w14:textId="77777777" w:rsidR="009809BD" w:rsidRPr="009809BD" w:rsidRDefault="009809BD" w:rsidP="009809BD">
      <w:pPr>
        <w:pStyle w:val="Heading4"/>
        <w:rPr>
          <w:b/>
          <w:i w:val="0"/>
        </w:rPr>
      </w:pPr>
      <w:r w:rsidRPr="009809BD">
        <w:rPr>
          <w:b/>
          <w:i w:val="0"/>
        </w:rPr>
        <w:t xml:space="preserve">Operators </w:t>
      </w:r>
    </w:p>
    <w:p w14:paraId="00DDF015" w14:textId="77777777" w:rsidR="009809BD" w:rsidRDefault="009809BD" w:rsidP="009809BD">
      <w:r>
        <w:t xml:space="preserve">Operators are the things which do the work: They specify the operation to be performed on the operands (the data). Most operators work on two operands, one each side. In the program above </w:t>
      </w:r>
      <w:r w:rsidRPr="00930115">
        <w:rPr>
          <w:b/>
          <w:i/>
        </w:rPr>
        <w:t>+</w:t>
      </w:r>
      <w:r>
        <w:t xml:space="preserve"> is the only operator</w:t>
      </w:r>
      <w:r w:rsidR="00930115">
        <w:t xml:space="preserve"> we used</w:t>
      </w:r>
      <w:r>
        <w:t xml:space="preserve">. </w:t>
      </w:r>
    </w:p>
    <w:p w14:paraId="5D500D73" w14:textId="77777777" w:rsidR="009809BD" w:rsidRDefault="009809BD" w:rsidP="00175E03">
      <w:r>
        <w:t>Here are a few example expressions</w:t>
      </w:r>
      <w:r w:rsidR="00175E03">
        <w:t xml:space="preserve"> with the operands in black, and the operators in red.</w:t>
      </w:r>
    </w:p>
    <w:p w14:paraId="6320DAFB" w14:textId="77777777" w:rsidR="009809BD" w:rsidRPr="00930115" w:rsidRDefault="009809BD" w:rsidP="00930115">
      <w:pPr>
        <w:ind w:left="720"/>
        <w:rPr>
          <w:rFonts w:ascii="Consolas" w:hAnsi="Consolas"/>
          <w:b/>
        </w:rPr>
      </w:pPr>
      <w:r w:rsidRPr="00175E03">
        <w:rPr>
          <w:rFonts w:ascii="Consolas" w:hAnsi="Consolas"/>
          <w:b/>
          <w:color w:val="000000" w:themeColor="text1"/>
        </w:rPr>
        <w:t>2</w:t>
      </w:r>
      <w:r w:rsidRPr="00930115">
        <w:rPr>
          <w:rFonts w:ascii="Consolas" w:hAnsi="Consolas"/>
          <w:b/>
        </w:rPr>
        <w:t xml:space="preserve"> </w:t>
      </w:r>
      <w:r w:rsidRPr="00175E03">
        <w:rPr>
          <w:rFonts w:ascii="Consolas" w:hAnsi="Consolas"/>
          <w:b/>
          <w:color w:val="FF0000"/>
        </w:rPr>
        <w:t>+</w:t>
      </w:r>
      <w:r w:rsidRPr="00930115">
        <w:rPr>
          <w:rFonts w:ascii="Consolas" w:hAnsi="Consolas"/>
          <w:b/>
        </w:rPr>
        <w:t xml:space="preserve"> </w:t>
      </w:r>
      <w:r w:rsidRPr="00175E03">
        <w:rPr>
          <w:rFonts w:ascii="Consolas" w:hAnsi="Consolas"/>
          <w:b/>
          <w:color w:val="000000" w:themeColor="text1"/>
        </w:rPr>
        <w:t>3</w:t>
      </w:r>
      <w:r w:rsidRPr="00930115">
        <w:rPr>
          <w:rFonts w:ascii="Consolas" w:hAnsi="Consolas"/>
          <w:b/>
        </w:rPr>
        <w:t xml:space="preserve"> </w:t>
      </w:r>
      <w:r w:rsidRPr="00175E03">
        <w:rPr>
          <w:rFonts w:ascii="Consolas" w:hAnsi="Consolas"/>
          <w:b/>
          <w:color w:val="FF0000"/>
        </w:rPr>
        <w:t>*</w:t>
      </w:r>
      <w:r w:rsidRPr="00930115">
        <w:rPr>
          <w:rFonts w:ascii="Consolas" w:hAnsi="Consolas"/>
          <w:b/>
        </w:rPr>
        <w:t xml:space="preserve"> </w:t>
      </w:r>
      <w:r w:rsidRPr="00175E03">
        <w:rPr>
          <w:rFonts w:ascii="Consolas" w:hAnsi="Consolas"/>
          <w:b/>
          <w:color w:val="000000" w:themeColor="text1"/>
        </w:rPr>
        <w:t>4</w:t>
      </w:r>
      <w:r w:rsidRPr="00930115">
        <w:rPr>
          <w:rFonts w:ascii="Consolas" w:hAnsi="Consolas"/>
          <w:b/>
        </w:rPr>
        <w:t xml:space="preserve"> </w:t>
      </w:r>
    </w:p>
    <w:p w14:paraId="7E7DAB31" w14:textId="77777777" w:rsidR="009809BD" w:rsidRPr="00930115" w:rsidRDefault="009809BD" w:rsidP="00930115">
      <w:pPr>
        <w:ind w:left="720"/>
        <w:rPr>
          <w:rFonts w:ascii="Consolas" w:hAnsi="Consolas"/>
          <w:b/>
        </w:rPr>
      </w:pPr>
      <w:r w:rsidRPr="00930115">
        <w:rPr>
          <w:rFonts w:ascii="Consolas" w:hAnsi="Consolas"/>
          <w:b/>
        </w:rPr>
        <w:t>-</w:t>
      </w:r>
      <w:r w:rsidRPr="00175E03">
        <w:rPr>
          <w:rFonts w:ascii="Consolas" w:hAnsi="Consolas"/>
          <w:b/>
          <w:color w:val="000000" w:themeColor="text1"/>
        </w:rPr>
        <w:t>1</w:t>
      </w:r>
      <w:r w:rsidRPr="00930115">
        <w:rPr>
          <w:rFonts w:ascii="Consolas" w:hAnsi="Consolas"/>
          <w:b/>
        </w:rPr>
        <w:t xml:space="preserve"> </w:t>
      </w:r>
      <w:r w:rsidRPr="00175E03">
        <w:rPr>
          <w:rFonts w:ascii="Consolas" w:hAnsi="Consolas"/>
          <w:b/>
          <w:color w:val="FF0000"/>
        </w:rPr>
        <w:t>+</w:t>
      </w:r>
      <w:r w:rsidRPr="00930115">
        <w:rPr>
          <w:rFonts w:ascii="Consolas" w:hAnsi="Consolas"/>
          <w:b/>
        </w:rPr>
        <w:t xml:space="preserve"> </w:t>
      </w:r>
      <w:r w:rsidRPr="00175E03">
        <w:rPr>
          <w:rFonts w:ascii="Consolas" w:hAnsi="Consolas"/>
          <w:b/>
          <w:color w:val="000000" w:themeColor="text1"/>
        </w:rPr>
        <w:t>3</w:t>
      </w:r>
      <w:r w:rsidRPr="00930115">
        <w:rPr>
          <w:rFonts w:ascii="Consolas" w:hAnsi="Consolas"/>
          <w:b/>
        </w:rPr>
        <w:t xml:space="preserve"> </w:t>
      </w:r>
    </w:p>
    <w:p w14:paraId="361D791A" w14:textId="77777777" w:rsidR="009809BD" w:rsidRPr="00175E03" w:rsidRDefault="009809BD" w:rsidP="00930115">
      <w:pPr>
        <w:ind w:left="720"/>
        <w:rPr>
          <w:rFonts w:ascii="Consolas" w:hAnsi="Consolas"/>
          <w:b/>
          <w:color w:val="FF0000"/>
        </w:rPr>
      </w:pPr>
      <w:r w:rsidRPr="00175E03">
        <w:rPr>
          <w:rFonts w:ascii="Consolas" w:hAnsi="Consolas"/>
          <w:b/>
          <w:color w:val="000000" w:themeColor="text1"/>
        </w:rPr>
        <w:t xml:space="preserve">(2 </w:t>
      </w:r>
      <w:r w:rsidRPr="00175E03">
        <w:rPr>
          <w:rFonts w:ascii="Consolas" w:hAnsi="Consolas"/>
          <w:b/>
          <w:color w:val="FF0000"/>
        </w:rPr>
        <w:t xml:space="preserve">+ </w:t>
      </w:r>
      <w:r w:rsidRPr="00175E03">
        <w:rPr>
          <w:rFonts w:ascii="Consolas" w:hAnsi="Consolas"/>
          <w:b/>
          <w:color w:val="000000" w:themeColor="text1"/>
        </w:rPr>
        <w:t xml:space="preserve">3) </w:t>
      </w:r>
      <w:r w:rsidRPr="00175E03">
        <w:rPr>
          <w:rFonts w:ascii="Consolas" w:hAnsi="Consolas"/>
          <w:b/>
          <w:color w:val="FF0000"/>
        </w:rPr>
        <w:t xml:space="preserve">* </w:t>
      </w:r>
      <w:r w:rsidR="00175E03">
        <w:rPr>
          <w:rFonts w:ascii="Consolas" w:hAnsi="Consolas"/>
          <w:b/>
          <w:color w:val="000000" w:themeColor="text1"/>
        </w:rPr>
        <w:t>rate</w:t>
      </w:r>
      <w:r w:rsidRPr="00175E03">
        <w:rPr>
          <w:rFonts w:ascii="Consolas" w:hAnsi="Consolas"/>
          <w:b/>
          <w:color w:val="000000" w:themeColor="text1"/>
        </w:rPr>
        <w:t xml:space="preserve"> </w:t>
      </w:r>
    </w:p>
    <w:p w14:paraId="23BBAF7E" w14:textId="77777777" w:rsidR="009809BD" w:rsidRDefault="009809BD" w:rsidP="009809BD">
      <w:r>
        <w:t>These expressions are worked out (evaluated) by C# moving from left to right, just as you would yourself. Aga</w:t>
      </w:r>
      <w:r w:rsidR="00930115">
        <w:t>in, just as in traditional math,</w:t>
      </w:r>
      <w:r>
        <w:t xml:space="preserve"> all the multiplication and division is performed first in an expression, followed by the addition and subtraction. </w:t>
      </w:r>
    </w:p>
    <w:p w14:paraId="72482E77" w14:textId="7D9CF5C0" w:rsidR="009809BD" w:rsidRDefault="009809BD" w:rsidP="009809BD">
      <w:r>
        <w:t>C# does this by giving each operator a priority. When C# works out</w:t>
      </w:r>
      <w:r w:rsidR="00175E03">
        <w:t xml:space="preserve"> an expression it looks along the expression for</w:t>
      </w:r>
      <w:r>
        <w:t xml:space="preserve"> all the operators with the highest priority and does them first. It then looks for the next ones down and so on until the final result is obtained. Note that this means that the first expressi</w:t>
      </w:r>
      <w:r w:rsidR="00175E03">
        <w:t>on above will t</w:t>
      </w:r>
      <w:r w:rsidR="008E03F7">
        <w:t>herefore return 1</w:t>
      </w:r>
      <w:r>
        <w:t xml:space="preserve">4 and not 20. </w:t>
      </w:r>
    </w:p>
    <w:p w14:paraId="562B8630" w14:textId="77777777" w:rsidR="009809BD" w:rsidRPr="00175E03" w:rsidRDefault="009809BD" w:rsidP="009809BD">
      <w:pPr>
        <w:rPr>
          <w:b/>
          <w:i/>
        </w:rPr>
      </w:pPr>
      <w:r>
        <w:t xml:space="preserve">If you want to force the order in which things are worked out you can put </w:t>
      </w:r>
      <w:r w:rsidR="00930115">
        <w:t xml:space="preserve">parenthesis </w:t>
      </w:r>
      <w:r>
        <w:t xml:space="preserve">around the things you want done first, as in the final example. You can </w:t>
      </w:r>
      <w:r w:rsidR="00175E03">
        <w:t>nest</w:t>
      </w:r>
      <w:r>
        <w:t xml:space="preserve"> </w:t>
      </w:r>
      <w:r w:rsidR="00930115">
        <w:t xml:space="preserve">parenthesis </w:t>
      </w:r>
      <w:r>
        <w:t xml:space="preserve">inside </w:t>
      </w:r>
      <w:r w:rsidR="00175E03">
        <w:t>parenthesis</w:t>
      </w:r>
      <w:r>
        <w:t xml:space="preserve">, provided you make sure that you have as many open ones as close ones. </w:t>
      </w:r>
      <w:r w:rsidR="00930115">
        <w:t>I strongly suggest you make your code</w:t>
      </w:r>
      <w:r>
        <w:t xml:space="preserve"> very clear</w:t>
      </w:r>
      <w:r w:rsidR="00930115">
        <w:t xml:space="preserve"> to yourself and the poor souls who come after you to fix your bugs, </w:t>
      </w:r>
      <w:r>
        <w:t xml:space="preserve">by putting brackets around everything. </w:t>
      </w:r>
      <w:r w:rsidR="00930115">
        <w:t xml:space="preserve"> </w:t>
      </w:r>
      <w:r w:rsidR="00930115" w:rsidRPr="00175E03">
        <w:rPr>
          <w:b/>
          <w:i/>
        </w:rPr>
        <w:t xml:space="preserve">Relying on correct </w:t>
      </w:r>
      <w:r w:rsidR="00930115" w:rsidRPr="00175E03">
        <w:rPr>
          <w:b/>
          <w:i/>
        </w:rPr>
        <w:lastRenderedPageBreak/>
        <w:t>operator priority is just risky.</w:t>
      </w:r>
      <w:r w:rsidR="00175E03">
        <w:rPr>
          <w:b/>
          <w:i/>
        </w:rPr>
        <w:t xml:space="preserve"> </w:t>
      </w:r>
      <w:r w:rsidR="00175E03" w:rsidRPr="00175E03">
        <w:t>It requires both you and anyone working on your code later to remember the precedence and get it correctly.</w:t>
      </w:r>
      <w:r w:rsidR="00175E03">
        <w:t xml:space="preserve"> Just make it clear; use parenthesis all the time.</w:t>
      </w:r>
    </w:p>
    <w:p w14:paraId="5EC7BC1F" w14:textId="77777777" w:rsidR="00B71640" w:rsidRDefault="007B0A3B" w:rsidP="00B71640">
      <w:r>
        <w:t>Here</w:t>
      </w:r>
      <w:r w:rsidR="009809BD">
        <w:t xml:space="preserve"> is a list of </w:t>
      </w:r>
      <w:r>
        <w:t>common</w:t>
      </w:r>
      <w:r w:rsidR="009809BD">
        <w:t xml:space="preserve"> operators</w:t>
      </w:r>
      <w:r>
        <w:t xml:space="preserve"> and </w:t>
      </w:r>
      <w:r w:rsidR="009809BD">
        <w:t>what they do</w:t>
      </w:r>
      <w:r>
        <w:t xml:space="preserve">. </w:t>
      </w:r>
      <w:r w:rsidR="009809BD">
        <w:t xml:space="preserve">I am </w:t>
      </w:r>
      <w:r>
        <w:t>not indicating their</w:t>
      </w:r>
      <w:r w:rsidR="009809BD">
        <w:t xml:space="preserve"> priority</w:t>
      </w:r>
      <w:r>
        <w:t xml:space="preserve"> because </w:t>
      </w:r>
      <w:r w:rsidR="00930115">
        <w:t>we don’t care about the priority</w:t>
      </w:r>
      <w:r>
        <w:t>! W</w:t>
      </w:r>
      <w:r w:rsidR="00930115">
        <w:t>e are good programmers and we always are explicit by using parenthesis.</w:t>
      </w:r>
    </w:p>
    <w:tbl>
      <w:tblPr>
        <w:tblStyle w:val="TableGrid"/>
        <w:tblW w:w="6431" w:type="dxa"/>
        <w:jc w:val="center"/>
        <w:tblInd w:w="0" w:type="dxa"/>
        <w:tblCellMar>
          <w:top w:w="48" w:type="dxa"/>
          <w:left w:w="77" w:type="dxa"/>
          <w:right w:w="115" w:type="dxa"/>
        </w:tblCellMar>
        <w:tblLook w:val="04A0" w:firstRow="1" w:lastRow="0" w:firstColumn="1" w:lastColumn="0" w:noHBand="0" w:noVBand="1"/>
      </w:tblPr>
      <w:tblGrid>
        <w:gridCol w:w="670"/>
        <w:gridCol w:w="5761"/>
      </w:tblGrid>
      <w:tr w:rsidR="00930115" w14:paraId="3FAC39B1" w14:textId="77777777" w:rsidTr="00930115">
        <w:trPr>
          <w:trHeight w:val="550"/>
          <w:jc w:val="center"/>
        </w:trPr>
        <w:tc>
          <w:tcPr>
            <w:tcW w:w="670" w:type="dxa"/>
            <w:tcBorders>
              <w:top w:val="single" w:sz="4" w:space="0" w:color="000000"/>
              <w:left w:val="single" w:sz="4" w:space="0" w:color="000000"/>
              <w:bottom w:val="single" w:sz="4" w:space="0" w:color="000000"/>
              <w:right w:val="single" w:sz="4" w:space="0" w:color="000000"/>
            </w:tcBorders>
          </w:tcPr>
          <w:p w14:paraId="2F88E58D" w14:textId="77777777" w:rsidR="00930115" w:rsidRPr="00930115" w:rsidRDefault="00930115" w:rsidP="00930115">
            <w:pPr>
              <w:spacing w:line="259" w:lineRule="auto"/>
              <w:rPr>
                <w:rFonts w:ascii="Consolas" w:hAnsi="Consolas"/>
              </w:rPr>
            </w:pPr>
            <w:r w:rsidRPr="00930115">
              <w:rPr>
                <w:rFonts w:ascii="Consolas" w:eastAsia="Consolas" w:hAnsi="Consolas" w:cs="Consolas"/>
              </w:rPr>
              <w:t xml:space="preserve">- </w:t>
            </w:r>
          </w:p>
        </w:tc>
        <w:tc>
          <w:tcPr>
            <w:tcW w:w="5761" w:type="dxa"/>
            <w:tcBorders>
              <w:top w:val="single" w:sz="4" w:space="0" w:color="000000"/>
              <w:left w:val="single" w:sz="4" w:space="0" w:color="000000"/>
              <w:bottom w:val="single" w:sz="4" w:space="0" w:color="000000"/>
              <w:right w:val="single" w:sz="4" w:space="0" w:color="000000"/>
            </w:tcBorders>
          </w:tcPr>
          <w:p w14:paraId="31DB2877" w14:textId="77777777" w:rsidR="00930115" w:rsidRPr="00930115" w:rsidRDefault="00930115" w:rsidP="00930115">
            <w:pPr>
              <w:spacing w:line="259" w:lineRule="auto"/>
              <w:rPr>
                <w:rFonts w:ascii="Consolas" w:hAnsi="Consolas"/>
              </w:rPr>
            </w:pPr>
            <w:r w:rsidRPr="00930115">
              <w:rPr>
                <w:rFonts w:ascii="Consolas" w:hAnsi="Consolas"/>
              </w:rPr>
              <w:t xml:space="preserve">unary minus, the minus that C# finds in negative numbers, e.g. -1. Unary means applying to only one item. </w:t>
            </w:r>
          </w:p>
        </w:tc>
      </w:tr>
      <w:tr w:rsidR="00930115" w14:paraId="4ED5560C" w14:textId="77777777" w:rsidTr="00930115">
        <w:trPr>
          <w:trHeight w:val="550"/>
          <w:jc w:val="center"/>
        </w:trPr>
        <w:tc>
          <w:tcPr>
            <w:tcW w:w="670" w:type="dxa"/>
            <w:tcBorders>
              <w:top w:val="single" w:sz="4" w:space="0" w:color="000000"/>
              <w:left w:val="single" w:sz="4" w:space="0" w:color="000000"/>
              <w:bottom w:val="single" w:sz="4" w:space="0" w:color="000000"/>
              <w:right w:val="single" w:sz="4" w:space="0" w:color="000000"/>
            </w:tcBorders>
          </w:tcPr>
          <w:p w14:paraId="4D2E1AAF" w14:textId="77777777" w:rsidR="00930115" w:rsidRPr="00930115" w:rsidRDefault="00930115" w:rsidP="00930115">
            <w:pPr>
              <w:spacing w:line="259" w:lineRule="auto"/>
              <w:rPr>
                <w:rFonts w:ascii="Consolas" w:hAnsi="Consolas"/>
              </w:rPr>
            </w:pPr>
            <w:r w:rsidRPr="00930115">
              <w:rPr>
                <w:rFonts w:ascii="Consolas" w:eastAsia="Consolas" w:hAnsi="Consolas" w:cs="Consolas"/>
              </w:rPr>
              <w:t xml:space="preserve">* </w:t>
            </w:r>
          </w:p>
        </w:tc>
        <w:tc>
          <w:tcPr>
            <w:tcW w:w="5761" w:type="dxa"/>
            <w:tcBorders>
              <w:top w:val="single" w:sz="4" w:space="0" w:color="000000"/>
              <w:left w:val="single" w:sz="4" w:space="0" w:color="000000"/>
              <w:bottom w:val="single" w:sz="4" w:space="0" w:color="000000"/>
              <w:right w:val="single" w:sz="4" w:space="0" w:color="000000"/>
            </w:tcBorders>
          </w:tcPr>
          <w:p w14:paraId="7CC28E2D" w14:textId="77777777" w:rsidR="00930115" w:rsidRPr="00930115" w:rsidRDefault="00930115" w:rsidP="00930115">
            <w:pPr>
              <w:spacing w:line="259" w:lineRule="auto"/>
              <w:rPr>
                <w:rFonts w:ascii="Consolas" w:hAnsi="Consolas"/>
              </w:rPr>
            </w:pPr>
            <w:r w:rsidRPr="00930115">
              <w:rPr>
                <w:rFonts w:ascii="Consolas" w:hAnsi="Consolas"/>
              </w:rPr>
              <w:t xml:space="preserve">multiplication, note the use of the * rather than the more mathematically correct but confusing x. </w:t>
            </w:r>
          </w:p>
        </w:tc>
      </w:tr>
      <w:tr w:rsidR="00930115" w14:paraId="06D9B84E" w14:textId="77777777" w:rsidTr="00930115">
        <w:trPr>
          <w:trHeight w:val="550"/>
          <w:jc w:val="center"/>
        </w:trPr>
        <w:tc>
          <w:tcPr>
            <w:tcW w:w="670" w:type="dxa"/>
            <w:tcBorders>
              <w:top w:val="single" w:sz="4" w:space="0" w:color="000000"/>
              <w:left w:val="single" w:sz="4" w:space="0" w:color="000000"/>
              <w:bottom w:val="single" w:sz="4" w:space="0" w:color="000000"/>
              <w:right w:val="single" w:sz="4" w:space="0" w:color="000000"/>
            </w:tcBorders>
          </w:tcPr>
          <w:p w14:paraId="6952F461" w14:textId="77777777" w:rsidR="00930115" w:rsidRPr="00930115" w:rsidRDefault="00930115" w:rsidP="00930115">
            <w:pPr>
              <w:spacing w:line="259" w:lineRule="auto"/>
              <w:rPr>
                <w:rFonts w:ascii="Consolas" w:hAnsi="Consolas"/>
              </w:rPr>
            </w:pPr>
            <w:r w:rsidRPr="00930115">
              <w:rPr>
                <w:rFonts w:ascii="Consolas" w:eastAsia="Consolas" w:hAnsi="Consolas" w:cs="Consolas"/>
              </w:rPr>
              <w:t xml:space="preserve">/ </w:t>
            </w:r>
          </w:p>
        </w:tc>
        <w:tc>
          <w:tcPr>
            <w:tcW w:w="5761" w:type="dxa"/>
            <w:tcBorders>
              <w:top w:val="single" w:sz="4" w:space="0" w:color="000000"/>
              <w:left w:val="single" w:sz="4" w:space="0" w:color="000000"/>
              <w:bottom w:val="single" w:sz="4" w:space="0" w:color="000000"/>
              <w:right w:val="single" w:sz="4" w:space="0" w:color="000000"/>
            </w:tcBorders>
          </w:tcPr>
          <w:p w14:paraId="2E762E44" w14:textId="77777777" w:rsidR="00930115" w:rsidRPr="00930115" w:rsidRDefault="00930115" w:rsidP="00930115">
            <w:pPr>
              <w:spacing w:line="259" w:lineRule="auto"/>
              <w:rPr>
                <w:rFonts w:ascii="Consolas" w:hAnsi="Consolas"/>
              </w:rPr>
            </w:pPr>
            <w:r w:rsidRPr="00930115">
              <w:rPr>
                <w:rFonts w:ascii="Consolas" w:hAnsi="Consolas"/>
              </w:rPr>
              <w:t xml:space="preserve">division, because of the difficulty of drawing one number above another on a screen we use this character instead </w:t>
            </w:r>
          </w:p>
        </w:tc>
      </w:tr>
      <w:tr w:rsidR="00930115" w14:paraId="62A12002" w14:textId="77777777" w:rsidTr="00930115">
        <w:trPr>
          <w:trHeight w:val="324"/>
          <w:jc w:val="center"/>
        </w:trPr>
        <w:tc>
          <w:tcPr>
            <w:tcW w:w="670" w:type="dxa"/>
            <w:tcBorders>
              <w:top w:val="single" w:sz="4" w:space="0" w:color="000000"/>
              <w:left w:val="single" w:sz="4" w:space="0" w:color="000000"/>
              <w:bottom w:val="single" w:sz="4" w:space="0" w:color="000000"/>
              <w:right w:val="single" w:sz="4" w:space="0" w:color="000000"/>
            </w:tcBorders>
          </w:tcPr>
          <w:p w14:paraId="69803464" w14:textId="77777777" w:rsidR="00930115" w:rsidRPr="00930115" w:rsidRDefault="00930115" w:rsidP="00930115">
            <w:pPr>
              <w:spacing w:line="259" w:lineRule="auto"/>
              <w:rPr>
                <w:rFonts w:ascii="Consolas" w:hAnsi="Consolas"/>
              </w:rPr>
            </w:pPr>
            <w:r w:rsidRPr="00930115">
              <w:rPr>
                <w:rFonts w:ascii="Consolas" w:eastAsia="Consolas" w:hAnsi="Consolas" w:cs="Consolas"/>
              </w:rPr>
              <w:t xml:space="preserve">+ </w:t>
            </w:r>
          </w:p>
        </w:tc>
        <w:tc>
          <w:tcPr>
            <w:tcW w:w="5761" w:type="dxa"/>
            <w:tcBorders>
              <w:top w:val="single" w:sz="4" w:space="0" w:color="000000"/>
              <w:left w:val="single" w:sz="4" w:space="0" w:color="000000"/>
              <w:bottom w:val="single" w:sz="4" w:space="0" w:color="000000"/>
              <w:right w:val="single" w:sz="4" w:space="0" w:color="000000"/>
            </w:tcBorders>
          </w:tcPr>
          <w:p w14:paraId="7666D909" w14:textId="77777777" w:rsidR="00930115" w:rsidRPr="00930115" w:rsidRDefault="00930115" w:rsidP="00930115">
            <w:pPr>
              <w:spacing w:line="259" w:lineRule="auto"/>
              <w:rPr>
                <w:rFonts w:ascii="Consolas" w:hAnsi="Consolas"/>
              </w:rPr>
            </w:pPr>
            <w:r>
              <w:rPr>
                <w:rFonts w:ascii="Consolas" w:hAnsi="Consolas"/>
              </w:rPr>
              <w:t>a</w:t>
            </w:r>
            <w:r w:rsidRPr="00930115">
              <w:rPr>
                <w:rFonts w:ascii="Consolas" w:hAnsi="Consolas"/>
              </w:rPr>
              <w:t xml:space="preserve">ddition. </w:t>
            </w:r>
          </w:p>
        </w:tc>
      </w:tr>
      <w:tr w:rsidR="00930115" w14:paraId="0961089D" w14:textId="77777777" w:rsidTr="00930115">
        <w:trPr>
          <w:trHeight w:val="550"/>
          <w:jc w:val="center"/>
        </w:trPr>
        <w:tc>
          <w:tcPr>
            <w:tcW w:w="670" w:type="dxa"/>
            <w:tcBorders>
              <w:top w:val="single" w:sz="4" w:space="0" w:color="000000"/>
              <w:left w:val="single" w:sz="4" w:space="0" w:color="000000"/>
              <w:bottom w:val="single" w:sz="4" w:space="0" w:color="000000"/>
              <w:right w:val="single" w:sz="4" w:space="0" w:color="000000"/>
            </w:tcBorders>
          </w:tcPr>
          <w:p w14:paraId="5A55E2BD" w14:textId="77777777" w:rsidR="00930115" w:rsidRPr="00930115" w:rsidRDefault="00930115" w:rsidP="00930115">
            <w:pPr>
              <w:spacing w:line="259" w:lineRule="auto"/>
              <w:rPr>
                <w:rFonts w:ascii="Consolas" w:hAnsi="Consolas"/>
              </w:rPr>
            </w:pPr>
            <w:r w:rsidRPr="00930115">
              <w:rPr>
                <w:rFonts w:ascii="Consolas" w:eastAsia="Consolas" w:hAnsi="Consolas" w:cs="Consolas"/>
              </w:rPr>
              <w:t xml:space="preserve">- </w:t>
            </w:r>
          </w:p>
        </w:tc>
        <w:tc>
          <w:tcPr>
            <w:tcW w:w="5761" w:type="dxa"/>
            <w:tcBorders>
              <w:top w:val="single" w:sz="4" w:space="0" w:color="000000"/>
              <w:left w:val="single" w:sz="4" w:space="0" w:color="000000"/>
              <w:bottom w:val="single" w:sz="4" w:space="0" w:color="000000"/>
              <w:right w:val="single" w:sz="4" w:space="0" w:color="000000"/>
            </w:tcBorders>
          </w:tcPr>
          <w:p w14:paraId="2BE849B9" w14:textId="77777777" w:rsidR="00930115" w:rsidRPr="00930115" w:rsidRDefault="00930115" w:rsidP="00930115">
            <w:pPr>
              <w:spacing w:line="259" w:lineRule="auto"/>
              <w:rPr>
                <w:rFonts w:ascii="Consolas" w:hAnsi="Consolas"/>
              </w:rPr>
            </w:pPr>
            <w:r w:rsidRPr="00930115">
              <w:rPr>
                <w:rFonts w:ascii="Consolas" w:hAnsi="Consolas"/>
              </w:rPr>
              <w:t xml:space="preserve">subtraction. Note that we use exactly the same character as for unary minus. </w:t>
            </w:r>
          </w:p>
        </w:tc>
      </w:tr>
      <w:tr w:rsidR="00930115" w14:paraId="1A578A11" w14:textId="77777777" w:rsidTr="00930115">
        <w:trPr>
          <w:trHeight w:val="550"/>
          <w:jc w:val="center"/>
        </w:trPr>
        <w:tc>
          <w:tcPr>
            <w:tcW w:w="670" w:type="dxa"/>
            <w:tcBorders>
              <w:top w:val="single" w:sz="4" w:space="0" w:color="000000"/>
              <w:left w:val="single" w:sz="4" w:space="0" w:color="000000"/>
              <w:bottom w:val="single" w:sz="4" w:space="0" w:color="000000"/>
              <w:right w:val="single" w:sz="4" w:space="0" w:color="000000"/>
            </w:tcBorders>
          </w:tcPr>
          <w:p w14:paraId="6A9430AC" w14:textId="77777777" w:rsidR="00930115" w:rsidRPr="00930115" w:rsidRDefault="00930115" w:rsidP="00930115">
            <w:pPr>
              <w:spacing w:line="259" w:lineRule="auto"/>
              <w:rPr>
                <w:rFonts w:ascii="Consolas" w:eastAsia="Consolas" w:hAnsi="Consolas" w:cs="Consolas"/>
              </w:rPr>
            </w:pPr>
            <w:r w:rsidRPr="00930115">
              <w:rPr>
                <w:rFonts w:ascii="Consolas" w:eastAsia="Consolas" w:hAnsi="Consolas" w:cs="Consolas"/>
              </w:rPr>
              <w:t>%</w:t>
            </w:r>
          </w:p>
        </w:tc>
        <w:tc>
          <w:tcPr>
            <w:tcW w:w="5761" w:type="dxa"/>
            <w:tcBorders>
              <w:top w:val="single" w:sz="4" w:space="0" w:color="000000"/>
              <w:left w:val="single" w:sz="4" w:space="0" w:color="000000"/>
              <w:bottom w:val="single" w:sz="4" w:space="0" w:color="000000"/>
              <w:right w:val="single" w:sz="4" w:space="0" w:color="000000"/>
            </w:tcBorders>
          </w:tcPr>
          <w:p w14:paraId="521C14D1" w14:textId="77777777" w:rsidR="00930115" w:rsidRPr="00930115" w:rsidRDefault="00930115" w:rsidP="00930115">
            <w:pPr>
              <w:spacing w:line="259" w:lineRule="auto"/>
              <w:rPr>
                <w:rFonts w:ascii="Consolas" w:hAnsi="Consolas"/>
              </w:rPr>
            </w:pPr>
            <w:r w:rsidRPr="00930115">
              <w:rPr>
                <w:rFonts w:ascii="Consolas" w:hAnsi="Consolas"/>
              </w:rPr>
              <w:t>remainder operator. If you do integer math. For example, 8 % 3 will return a 2.</w:t>
            </w:r>
          </w:p>
        </w:tc>
      </w:tr>
    </w:tbl>
    <w:p w14:paraId="2B58767C" w14:textId="77777777" w:rsidR="00930115" w:rsidRDefault="00930115" w:rsidP="00B71640"/>
    <w:p w14:paraId="7BC63162" w14:textId="77777777" w:rsidR="00380751" w:rsidRDefault="00380751" w:rsidP="00380751">
      <w:pPr>
        <w:pStyle w:val="Heading3"/>
      </w:pPr>
      <w:bookmarkStart w:id="35" w:name="_Toc44348497"/>
      <w:r>
        <w:t>Changing the “Type” of Data</w:t>
      </w:r>
      <w:bookmarkEnd w:id="35"/>
      <w:r>
        <w:t xml:space="preserve"> </w:t>
      </w:r>
    </w:p>
    <w:p w14:paraId="7D618199" w14:textId="77777777" w:rsidR="00380751" w:rsidRDefault="00380751" w:rsidP="00380751">
      <w:pPr>
        <w:ind w:left="56" w:right="14"/>
      </w:pPr>
      <w:r w:rsidRPr="00380751">
        <w:t xml:space="preserve">Whenever </w:t>
      </w:r>
      <w:r>
        <w:t>you</w:t>
      </w:r>
      <w:r w:rsidRPr="00380751">
        <w:t xml:space="preserve"> move a value from one type to another</w:t>
      </w:r>
      <w:r>
        <w:t>,</w:t>
      </w:r>
      <w:r w:rsidRPr="00380751">
        <w:t xml:space="preserve"> the C# compiler </w:t>
      </w:r>
      <w:r>
        <w:t>reviews what you are</w:t>
      </w:r>
      <w:r w:rsidRPr="00380751">
        <w:t xml:space="preserve"> doing. It </w:t>
      </w:r>
      <w:r>
        <w:t>checks</w:t>
      </w:r>
      <w:r w:rsidRPr="00380751">
        <w:t xml:space="preserve"> </w:t>
      </w:r>
      <w:r>
        <w:t>if the operation</w:t>
      </w:r>
      <w:r w:rsidRPr="00380751">
        <w:t xml:space="preserve"> will cause </w:t>
      </w:r>
      <w:r>
        <w:t>information</w:t>
      </w:r>
      <w:r w:rsidRPr="00380751">
        <w:t xml:space="preserve"> to be lost from the program. </w:t>
      </w:r>
      <w:r>
        <w:t xml:space="preserve">If I owed you 375 </w:t>
      </w:r>
      <w:r>
        <w:rPr>
          <w:rFonts w:ascii="Consolas" w:hAnsi="Consolas" w:cs="Consolas"/>
          <w:color w:val="0000FF"/>
          <w:sz w:val="24"/>
          <w:szCs w:val="19"/>
        </w:rPr>
        <w:t>ce</w:t>
      </w:r>
      <w:r w:rsidRPr="00B71640">
        <w:rPr>
          <w:rFonts w:ascii="Consolas" w:hAnsi="Consolas" w:cs="Consolas"/>
          <w:color w:val="0000FF"/>
          <w:sz w:val="24"/>
          <w:szCs w:val="19"/>
        </w:rPr>
        <w:t>nt</w:t>
      </w:r>
      <w:r>
        <w:rPr>
          <w:rFonts w:ascii="Consolas" w:hAnsi="Consolas" w:cs="Consolas"/>
          <w:color w:val="0000FF"/>
          <w:sz w:val="24"/>
          <w:szCs w:val="19"/>
        </w:rPr>
        <w:t>s</w:t>
      </w:r>
      <w:r>
        <w:rPr>
          <w:rFonts w:ascii="Consolas" w:hAnsi="Consolas" w:cs="Consolas"/>
          <w:color w:val="000000"/>
          <w:sz w:val="24"/>
          <w:szCs w:val="19"/>
        </w:rPr>
        <w:t xml:space="preserve"> </w:t>
      </w:r>
      <w:r>
        <w:t xml:space="preserve">and I decided to change the “type” to dollars, and paid you 3 </w:t>
      </w:r>
      <w:r>
        <w:rPr>
          <w:rFonts w:ascii="Consolas" w:hAnsi="Consolas" w:cs="Consolas"/>
          <w:color w:val="0000FF"/>
          <w:sz w:val="24"/>
          <w:szCs w:val="19"/>
        </w:rPr>
        <w:t>dollars</w:t>
      </w:r>
      <w:r w:rsidRPr="00B71640">
        <w:rPr>
          <w:rFonts w:ascii="Consolas" w:hAnsi="Consolas" w:cs="Consolas"/>
          <w:color w:val="000000"/>
          <w:sz w:val="24"/>
          <w:szCs w:val="19"/>
        </w:rPr>
        <w:t xml:space="preserve"> </w:t>
      </w:r>
      <w:r>
        <w:t xml:space="preserve">instead, you might not be happy with the missing 75 </w:t>
      </w:r>
      <w:r>
        <w:rPr>
          <w:rFonts w:ascii="Consolas" w:hAnsi="Consolas" w:cs="Consolas"/>
          <w:color w:val="0000FF"/>
          <w:sz w:val="24"/>
          <w:szCs w:val="19"/>
        </w:rPr>
        <w:t>ce</w:t>
      </w:r>
      <w:r w:rsidRPr="00B71640">
        <w:rPr>
          <w:rFonts w:ascii="Consolas" w:hAnsi="Consolas" w:cs="Consolas"/>
          <w:color w:val="0000FF"/>
          <w:sz w:val="24"/>
          <w:szCs w:val="19"/>
        </w:rPr>
        <w:t>nt</w:t>
      </w:r>
      <w:r>
        <w:rPr>
          <w:rFonts w:ascii="Consolas" w:hAnsi="Consolas" w:cs="Consolas"/>
          <w:color w:val="0000FF"/>
          <w:sz w:val="24"/>
          <w:szCs w:val="19"/>
        </w:rPr>
        <w:t>s</w:t>
      </w:r>
      <w:r>
        <w:t xml:space="preserve">. The compiler </w:t>
      </w:r>
      <w:r w:rsidRPr="00380751">
        <w:t xml:space="preserve">considers every operation in terms of "widening and narrowing" </w:t>
      </w:r>
      <w:r>
        <w:t xml:space="preserve">of </w:t>
      </w:r>
      <w:r w:rsidRPr="00380751">
        <w:t>values</w:t>
      </w:r>
      <w:r>
        <w:t xml:space="preserve">. The general principle which C# uses is that if you are "narrowing" a value it will always ask you to explicitly tell it that this is what you want to do. If you are widening there is no problem. </w:t>
      </w:r>
    </w:p>
    <w:p w14:paraId="20B5B44F" w14:textId="77777777" w:rsidR="00380751" w:rsidRDefault="00380751" w:rsidP="00380751">
      <w:pPr>
        <w:ind w:left="56" w:right="14"/>
      </w:pPr>
      <w:r>
        <w:t xml:space="preserve">To understand what we mean by these terms we could consider suitcases. If I am packing for a trip I will take a case. If I decide to switch to a smaller case I will have to take everything out of the large case and put it into the smaller one. But it might not have room, so I have to leave behind one of my shirts. This is "narrowing". </w:t>
      </w:r>
    </w:p>
    <w:p w14:paraId="75D2F990" w14:textId="77777777" w:rsidR="00144EB4" w:rsidRDefault="00144EB4" w:rsidP="00144EB4">
      <w:pPr>
        <w:ind w:left="56" w:right="14"/>
      </w:pPr>
      <w:r>
        <w:t>However, if I change to a bigger case there is no problem. The bigger case will take everything that was in the smaller case and have room for more. This is "</w:t>
      </w:r>
      <w:r w:rsidRPr="00380751">
        <w:t>widening</w:t>
      </w:r>
      <w:r>
        <w:t>".</w:t>
      </w:r>
    </w:p>
    <w:p w14:paraId="39BCF25D" w14:textId="77777777" w:rsidR="00144EB4" w:rsidRDefault="00144EB4" w:rsidP="00144EB4">
      <w:pPr>
        <w:ind w:left="56" w:right="14"/>
      </w:pPr>
      <w:r>
        <w:t>In C# terms the "size" of a type is the range of values (the biggest and smallest) and the precision (the number of decimal places). This means that if I write:</w:t>
      </w:r>
    </w:p>
    <w:p w14:paraId="20AAA6BD" w14:textId="77777777" w:rsidR="00144EB4" w:rsidRPr="00144EB4" w:rsidRDefault="00144EB4" w:rsidP="00144EB4">
      <w:pPr>
        <w:spacing w:after="128" w:line="247" w:lineRule="auto"/>
        <w:ind w:left="413" w:right="4959"/>
        <w:rPr>
          <w:rFonts w:ascii="Consolas" w:eastAsia="Consolas" w:hAnsi="Consolas" w:cs="Consolas"/>
        </w:rPr>
      </w:pPr>
      <w:r w:rsidRPr="00144EB4">
        <w:rPr>
          <w:rFonts w:ascii="Consolas" w:eastAsia="Consolas" w:hAnsi="Consolas" w:cs="Consolas"/>
          <w:color w:val="0000FF"/>
        </w:rPr>
        <w:t>int</w:t>
      </w:r>
      <w:r w:rsidRPr="00144EB4">
        <w:rPr>
          <w:rFonts w:ascii="Consolas" w:eastAsia="Consolas" w:hAnsi="Consolas" w:cs="Consolas"/>
        </w:rPr>
        <w:t xml:space="preserve"> i = 1;</w:t>
      </w:r>
    </w:p>
    <w:p w14:paraId="4DCB690A" w14:textId="77777777" w:rsidR="00144EB4" w:rsidRPr="00144EB4" w:rsidRDefault="00144EB4" w:rsidP="00144EB4">
      <w:pPr>
        <w:spacing w:after="128" w:line="247" w:lineRule="auto"/>
        <w:ind w:left="413" w:right="4959"/>
        <w:rPr>
          <w:rFonts w:ascii="Consolas" w:eastAsia="Consolas" w:hAnsi="Consolas" w:cs="Consolas"/>
        </w:rPr>
      </w:pPr>
      <w:r w:rsidRPr="00144EB4">
        <w:rPr>
          <w:rFonts w:ascii="Consolas" w:eastAsia="Consolas" w:hAnsi="Consolas" w:cs="Consolas"/>
          <w:color w:val="0000FF"/>
        </w:rPr>
        <w:t>float</w:t>
      </w:r>
      <w:r w:rsidRPr="00144EB4">
        <w:rPr>
          <w:rFonts w:ascii="Consolas" w:eastAsia="Consolas" w:hAnsi="Consolas" w:cs="Consolas"/>
        </w:rPr>
        <w:t xml:space="preserve"> x = i; </w:t>
      </w:r>
    </w:p>
    <w:p w14:paraId="0F89904F" w14:textId="77777777" w:rsidR="00144EB4" w:rsidRDefault="00144EB4" w:rsidP="00144EB4">
      <w:pPr>
        <w:ind w:left="56" w:right="14"/>
      </w:pPr>
      <w:r>
        <w:t xml:space="preserve">This works fine because the floating point type can hold all the values supported by the integer type without losing any accuracy. However the opposite case: </w:t>
      </w:r>
    </w:p>
    <w:p w14:paraId="2B71DADA" w14:textId="77777777" w:rsidR="00144EB4" w:rsidRPr="00144EB4" w:rsidRDefault="00144EB4" w:rsidP="00144EB4">
      <w:pPr>
        <w:spacing w:after="128" w:line="247" w:lineRule="auto"/>
        <w:ind w:left="413" w:right="5058"/>
        <w:rPr>
          <w:rFonts w:ascii="Consolas" w:eastAsia="Consolas" w:hAnsi="Consolas" w:cs="Consolas"/>
        </w:rPr>
      </w:pPr>
      <w:r w:rsidRPr="00144EB4">
        <w:rPr>
          <w:rFonts w:ascii="Consolas" w:eastAsia="Consolas" w:hAnsi="Consolas" w:cs="Consolas"/>
          <w:color w:val="0000FF"/>
        </w:rPr>
        <w:t>float</w:t>
      </w:r>
      <w:r w:rsidRPr="00144EB4">
        <w:rPr>
          <w:rFonts w:ascii="Consolas" w:eastAsia="Consolas" w:hAnsi="Consolas" w:cs="Consolas"/>
        </w:rPr>
        <w:t xml:space="preserve"> x = 1; </w:t>
      </w:r>
    </w:p>
    <w:p w14:paraId="49E5A0DB" w14:textId="77777777" w:rsidR="00144EB4" w:rsidRDefault="00144EB4" w:rsidP="00144EB4">
      <w:pPr>
        <w:spacing w:after="128" w:line="247" w:lineRule="auto"/>
        <w:ind w:left="413" w:right="5058"/>
        <w:rPr>
          <w:rFonts w:ascii="Consolas" w:eastAsia="Consolas" w:hAnsi="Consolas" w:cs="Consolas"/>
        </w:rPr>
      </w:pPr>
      <w:r w:rsidRPr="00144EB4">
        <w:rPr>
          <w:rFonts w:ascii="Consolas" w:eastAsia="Consolas" w:hAnsi="Consolas" w:cs="Consolas"/>
          <w:color w:val="0000FF"/>
        </w:rPr>
        <w:t>int</w:t>
      </w:r>
      <w:r w:rsidRPr="00144EB4">
        <w:rPr>
          <w:rFonts w:ascii="Consolas" w:eastAsia="Consolas" w:hAnsi="Consolas" w:cs="Consolas"/>
        </w:rPr>
        <w:t xml:space="preserve"> i = x ; </w:t>
      </w:r>
    </w:p>
    <w:p w14:paraId="0958CC3A" w14:textId="77777777" w:rsidR="00144EB4" w:rsidRDefault="00144EB4" w:rsidP="00144EB4">
      <w:pPr>
        <w:ind w:left="56" w:right="14"/>
      </w:pPr>
      <w:r>
        <w:lastRenderedPageBreak/>
        <w:t xml:space="preserve">would cause the compiler to complain (even though at the moment the variable x only holds an integer value). The compiler is concerned that you may be discarding information by such an assignment and treats it as an error.  Note that this applies within floating point values as well, for example: </w:t>
      </w:r>
    </w:p>
    <w:p w14:paraId="2E9F784E" w14:textId="77777777" w:rsidR="00144EB4" w:rsidRPr="00144EB4" w:rsidRDefault="00144EB4" w:rsidP="00144EB4">
      <w:pPr>
        <w:spacing w:before="0" w:after="106" w:line="249" w:lineRule="auto"/>
        <w:ind w:left="56" w:right="14"/>
        <w:rPr>
          <w:rFonts w:ascii="Consolas" w:eastAsia="Consolas" w:hAnsi="Consolas" w:cs="Consolas"/>
        </w:rPr>
      </w:pPr>
      <w:r>
        <w:rPr>
          <w:rFonts w:ascii="Consolas" w:eastAsia="Consolas" w:hAnsi="Consolas" w:cs="Consolas"/>
          <w:color w:val="0000FF"/>
          <w:sz w:val="18"/>
        </w:rPr>
        <w:t xml:space="preserve">   </w:t>
      </w:r>
      <w:r w:rsidRPr="00144EB4">
        <w:rPr>
          <w:rFonts w:ascii="Consolas" w:eastAsia="Consolas" w:hAnsi="Consolas" w:cs="Consolas"/>
          <w:color w:val="0000FF"/>
        </w:rPr>
        <w:t>double</w:t>
      </w:r>
      <w:r w:rsidRPr="00144EB4">
        <w:rPr>
          <w:rFonts w:ascii="Consolas" w:eastAsia="Consolas" w:hAnsi="Consolas" w:cs="Consolas"/>
        </w:rPr>
        <w:t xml:space="preserve"> d = 1.5;</w:t>
      </w:r>
    </w:p>
    <w:p w14:paraId="36D71AC2" w14:textId="77777777" w:rsidR="00144EB4" w:rsidRDefault="00144EB4" w:rsidP="00144EB4">
      <w:pPr>
        <w:spacing w:before="0" w:after="106" w:line="249" w:lineRule="auto"/>
        <w:ind w:left="56" w:right="14"/>
        <w:rPr>
          <w:rFonts w:ascii="Consolas" w:eastAsia="Consolas" w:hAnsi="Consolas" w:cs="Consolas"/>
        </w:rPr>
      </w:pPr>
      <w:r w:rsidRPr="00144EB4">
        <w:rPr>
          <w:rFonts w:ascii="Consolas" w:eastAsia="Consolas" w:hAnsi="Consolas" w:cs="Consolas"/>
          <w:color w:val="0000FF"/>
        </w:rPr>
        <w:t xml:space="preserve"> </w:t>
      </w:r>
      <w:r w:rsidRPr="00144EB4">
        <w:rPr>
          <w:rFonts w:ascii="Consolas" w:eastAsia="Consolas" w:hAnsi="Consolas" w:cs="Consolas"/>
        </w:rPr>
        <w:t xml:space="preserve"> </w:t>
      </w:r>
      <w:r>
        <w:rPr>
          <w:rFonts w:ascii="Consolas" w:eastAsia="Consolas" w:hAnsi="Consolas" w:cs="Consolas"/>
        </w:rPr>
        <w:t xml:space="preserve"> </w:t>
      </w:r>
      <w:r w:rsidRPr="00144EB4">
        <w:rPr>
          <w:rFonts w:ascii="Consolas" w:eastAsia="Consolas" w:hAnsi="Consolas" w:cs="Consolas"/>
          <w:color w:val="0000FF"/>
        </w:rPr>
        <w:t>float</w:t>
      </w:r>
      <w:r w:rsidRPr="00144EB4">
        <w:rPr>
          <w:rFonts w:ascii="Consolas" w:eastAsia="Consolas" w:hAnsi="Consolas" w:cs="Consolas"/>
        </w:rPr>
        <w:t xml:space="preserve"> f = d</w:t>
      </w:r>
    </w:p>
    <w:p w14:paraId="752A56D2" w14:textId="77777777" w:rsidR="00144EB4" w:rsidRDefault="00144EB4" w:rsidP="00144EB4">
      <w:pPr>
        <w:spacing w:before="0" w:after="250" w:line="249" w:lineRule="auto"/>
        <w:ind w:left="56" w:right="14"/>
      </w:pPr>
      <w:r>
        <w:t xml:space="preserve">would cause an error as well, since the compiler knows that a double is wider (can store more significant digits) than a float. </w:t>
      </w:r>
    </w:p>
    <w:p w14:paraId="7451A807" w14:textId="77777777" w:rsidR="00144EB4" w:rsidRDefault="00144EB4" w:rsidP="00144EB4">
      <w:pPr>
        <w:pStyle w:val="Heading4"/>
        <w:rPr>
          <w:b/>
          <w:i w:val="0"/>
        </w:rPr>
      </w:pPr>
      <w:r>
        <w:rPr>
          <w:b/>
          <w:i w:val="0"/>
        </w:rPr>
        <w:t>Casting</w:t>
      </w:r>
    </w:p>
    <w:p w14:paraId="7BA80A8D" w14:textId="77777777" w:rsidR="00144EB4" w:rsidRDefault="00144EB4" w:rsidP="00144EB4">
      <w:pPr>
        <w:ind w:left="56" w:right="14"/>
      </w:pPr>
      <w:r>
        <w:t xml:space="preserve">We can force C# to regard a value as being of a certain type by the use of </w:t>
      </w:r>
      <w:r>
        <w:rPr>
          <w:i/>
        </w:rPr>
        <w:t>casting</w:t>
      </w:r>
      <w:r>
        <w:t xml:space="preserve">. A cast takes the form of an additional instruction to the compiler to force it to regard a value in a particular way. You cast a value by putting the type you want used in </w:t>
      </w:r>
      <w:r w:rsidR="00175E03">
        <w:t>parenthesis just in front of it</w:t>
      </w:r>
      <w:r>
        <w:t xml:space="preserve">. For example: </w:t>
      </w:r>
    </w:p>
    <w:p w14:paraId="78A9C6B8" w14:textId="77777777" w:rsidR="00144EB4" w:rsidRPr="00144EB4" w:rsidRDefault="00144EB4" w:rsidP="00144EB4">
      <w:pPr>
        <w:spacing w:after="128" w:line="247" w:lineRule="auto"/>
        <w:ind w:left="413" w:right="4563"/>
        <w:rPr>
          <w:rFonts w:ascii="Consolas" w:eastAsia="Consolas" w:hAnsi="Consolas" w:cs="Consolas"/>
        </w:rPr>
      </w:pPr>
      <w:r w:rsidRPr="00144EB4">
        <w:rPr>
          <w:rFonts w:ascii="Consolas" w:eastAsia="Consolas" w:hAnsi="Consolas" w:cs="Consolas"/>
          <w:color w:val="0000FF"/>
        </w:rPr>
        <w:t>double</w:t>
      </w:r>
      <w:r w:rsidRPr="00144EB4">
        <w:rPr>
          <w:rFonts w:ascii="Consolas" w:eastAsia="Consolas" w:hAnsi="Consolas" w:cs="Consolas"/>
        </w:rPr>
        <w:t xml:space="preserve"> d = 1.5; </w:t>
      </w:r>
    </w:p>
    <w:p w14:paraId="243978A8" w14:textId="77777777" w:rsidR="00144EB4" w:rsidRDefault="00144EB4" w:rsidP="00144EB4">
      <w:pPr>
        <w:spacing w:after="128" w:line="247" w:lineRule="auto"/>
        <w:ind w:left="413" w:right="4563"/>
        <w:rPr>
          <w:rFonts w:ascii="Consolas" w:eastAsia="Consolas" w:hAnsi="Consolas" w:cs="Consolas"/>
        </w:rPr>
      </w:pPr>
      <w:r w:rsidRPr="00144EB4">
        <w:rPr>
          <w:rFonts w:ascii="Consolas" w:eastAsia="Consolas" w:hAnsi="Consolas" w:cs="Consolas"/>
          <w:color w:val="0000FF"/>
        </w:rPr>
        <w:t>float</w:t>
      </w:r>
      <w:r w:rsidRPr="00144EB4">
        <w:rPr>
          <w:rFonts w:ascii="Consolas" w:eastAsia="Consolas" w:hAnsi="Consolas" w:cs="Consolas"/>
        </w:rPr>
        <w:t xml:space="preserve"> f = (</w:t>
      </w:r>
      <w:r w:rsidRPr="00144EB4">
        <w:rPr>
          <w:rFonts w:ascii="Consolas" w:eastAsia="Consolas" w:hAnsi="Consolas" w:cs="Consolas"/>
          <w:color w:val="0000FF"/>
        </w:rPr>
        <w:t>float</w:t>
      </w:r>
      <w:r w:rsidR="00175E03">
        <w:rPr>
          <w:rFonts w:ascii="Consolas" w:eastAsia="Consolas" w:hAnsi="Consolas" w:cs="Consolas"/>
        </w:rPr>
        <w:t>)</w:t>
      </w:r>
      <w:r>
        <w:rPr>
          <w:rFonts w:ascii="Consolas" w:eastAsia="Consolas" w:hAnsi="Consolas" w:cs="Consolas"/>
        </w:rPr>
        <w:t>d;</w:t>
      </w:r>
    </w:p>
    <w:p w14:paraId="4BD68997" w14:textId="77777777" w:rsidR="00144EB4" w:rsidRDefault="00144EB4" w:rsidP="00144EB4">
      <w:pPr>
        <w:ind w:left="56" w:right="14"/>
      </w:pPr>
      <w:r>
        <w:t xml:space="preserve">In the above code the message to the compiler is "I don't care that this assignment could cause the loss of information. I, as the writer of the program, will take the responsibility of making sure that the program works correctly". You can regard casting as the compiler's way of washing its hands of the problem. If a program fails because data is lost it is not because the compiler did something incorrectly. </w:t>
      </w:r>
    </w:p>
    <w:p w14:paraId="0069476B" w14:textId="77777777" w:rsidR="00144EB4" w:rsidRDefault="00144EB4" w:rsidP="00144EB4">
      <w:pPr>
        <w:ind w:left="56" w:right="14"/>
      </w:pPr>
      <w:r>
        <w:t xml:space="preserve">As we saw above, each type of variable has a particular range of possible values, and the range of floating point values is much greater than that for integers. This means that if you do things like this: </w:t>
      </w:r>
    </w:p>
    <w:p w14:paraId="61E57403" w14:textId="77777777" w:rsidR="00144EB4" w:rsidRPr="00144EB4" w:rsidRDefault="00144EB4" w:rsidP="00144EB4">
      <w:pPr>
        <w:spacing w:after="4" w:line="247" w:lineRule="auto"/>
        <w:ind w:left="413" w:right="23"/>
        <w:rPr>
          <w:sz w:val="28"/>
        </w:rPr>
      </w:pPr>
      <w:r w:rsidRPr="00144EB4">
        <w:rPr>
          <w:rFonts w:ascii="Consolas" w:eastAsia="Consolas" w:hAnsi="Consolas" w:cs="Consolas"/>
          <w:color w:val="0000FF"/>
        </w:rPr>
        <w:t>int</w:t>
      </w:r>
      <w:r>
        <w:rPr>
          <w:rFonts w:ascii="Consolas" w:eastAsia="Consolas" w:hAnsi="Consolas" w:cs="Consolas"/>
        </w:rPr>
        <w:t xml:space="preserve"> i</w:t>
      </w:r>
      <w:r w:rsidRPr="00144EB4">
        <w:rPr>
          <w:rFonts w:ascii="Consolas" w:eastAsia="Consolas" w:hAnsi="Consolas" w:cs="Consolas"/>
        </w:rPr>
        <w:t xml:space="preserve">; </w:t>
      </w:r>
    </w:p>
    <w:p w14:paraId="3AA0945F" w14:textId="77777777" w:rsidR="00144EB4" w:rsidRDefault="00144EB4" w:rsidP="00144EB4">
      <w:pPr>
        <w:spacing w:after="171" w:line="247" w:lineRule="auto"/>
        <w:ind w:left="413" w:right="23"/>
        <w:rPr>
          <w:rFonts w:ascii="Consolas" w:eastAsia="Consolas" w:hAnsi="Consolas" w:cs="Consolas"/>
        </w:rPr>
      </w:pPr>
      <w:r w:rsidRPr="00144EB4">
        <w:rPr>
          <w:rFonts w:ascii="Consolas" w:eastAsia="Consolas" w:hAnsi="Consolas" w:cs="Consolas"/>
        </w:rPr>
        <w:t>i = (</w:t>
      </w:r>
      <w:r w:rsidRPr="00144EB4">
        <w:rPr>
          <w:rFonts w:ascii="Consolas" w:eastAsia="Consolas" w:hAnsi="Consolas" w:cs="Consolas"/>
          <w:color w:val="0000FF"/>
        </w:rPr>
        <w:t>int</w:t>
      </w:r>
      <w:r w:rsidRPr="00144EB4">
        <w:rPr>
          <w:rFonts w:ascii="Consolas" w:eastAsia="Consolas" w:hAnsi="Consolas" w:cs="Consolas"/>
        </w:rPr>
        <w:t xml:space="preserve">) 123456781234567890.999; </w:t>
      </w:r>
    </w:p>
    <w:p w14:paraId="3D68DD59" w14:textId="77777777" w:rsidR="009A4244" w:rsidRDefault="00C37668" w:rsidP="009A4244">
      <w:pPr>
        <w:spacing w:after="171" w:line="247" w:lineRule="auto"/>
        <w:ind w:left="413" w:right="23"/>
      </w:pPr>
      <w:r>
        <w:t>the cast would put a value in i</w:t>
      </w:r>
      <w:r w:rsidR="009A4244">
        <w:t xml:space="preserve"> that is very inaccurate. </w:t>
      </w:r>
    </w:p>
    <w:p w14:paraId="7B007B31" w14:textId="77777777" w:rsidR="009A4244" w:rsidRDefault="009A4244" w:rsidP="009A4244">
      <w:pPr>
        <w:spacing w:after="171" w:line="247" w:lineRule="auto"/>
        <w:ind w:left="413" w:right="23"/>
      </w:pPr>
      <w:r>
        <w:t>VS will give this error message:</w:t>
      </w:r>
    </w:p>
    <w:p w14:paraId="5C82FB2A" w14:textId="77777777" w:rsidR="009A4244" w:rsidRDefault="009A4244" w:rsidP="009A4244">
      <w:pPr>
        <w:spacing w:after="171" w:line="247" w:lineRule="auto"/>
        <w:ind w:left="413" w:right="23"/>
      </w:pPr>
      <w:r>
        <w:rPr>
          <w:noProof/>
        </w:rPr>
        <w:drawing>
          <wp:inline distT="0" distB="0" distL="0" distR="0" wp14:anchorId="13B47C86" wp14:editId="0E19CE3D">
            <wp:extent cx="6858000" cy="12871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stMistake.jpg"/>
                    <pic:cNvPicPr/>
                  </pic:nvPicPr>
                  <pic:blipFill>
                    <a:blip r:embed="rId26">
                      <a:extLst>
                        <a:ext uri="{28A0092B-C50C-407E-A947-70E740481C1C}">
                          <a14:useLocalDpi xmlns:a14="http://schemas.microsoft.com/office/drawing/2010/main" val="0"/>
                        </a:ext>
                      </a:extLst>
                    </a:blip>
                    <a:stretch>
                      <a:fillRect/>
                    </a:stretch>
                  </pic:blipFill>
                  <pic:spPr>
                    <a:xfrm>
                      <a:off x="0" y="0"/>
                      <a:ext cx="6858000" cy="1287145"/>
                    </a:xfrm>
                    <a:prstGeom prst="rect">
                      <a:avLst/>
                    </a:prstGeom>
                  </pic:spPr>
                </pic:pic>
              </a:graphicData>
            </a:graphic>
          </wp:inline>
        </w:drawing>
      </w:r>
    </w:p>
    <w:p w14:paraId="27EA578C" w14:textId="77777777" w:rsidR="00A55312" w:rsidRDefault="00A55312" w:rsidP="00A55312">
      <w:pPr>
        <w:spacing w:after="171" w:line="247" w:lineRule="auto"/>
        <w:ind w:right="23"/>
      </w:pPr>
      <w:r w:rsidRPr="00A55312">
        <w:t xml:space="preserve">If you REALLY want to do that, you can tell VS to switch to an unchecked </w:t>
      </w:r>
      <w:r w:rsidR="00C37668" w:rsidRPr="00A55312">
        <w:t>syntax</w:t>
      </w:r>
      <w:r w:rsidRPr="00A55312">
        <w:t>, but it would be very rare case that this would be correct thing to do. In general, it is up to you when you write your program to make sure that you never exceed the range of the data types you are using</w:t>
      </w:r>
      <w:r w:rsidR="00C37668">
        <w:t>. T</w:t>
      </w:r>
      <w:r w:rsidRPr="00A55312">
        <w:t>he compiler and the run time system might not notice and the code will generate bad data. Here is another example of a dangerous cast operation:</w:t>
      </w:r>
    </w:p>
    <w:p w14:paraId="642D4ECE" w14:textId="77777777" w:rsidR="00A55312" w:rsidRPr="00242822" w:rsidRDefault="00A55312" w:rsidP="00A55312">
      <w:pPr>
        <w:spacing w:after="130" w:line="247" w:lineRule="auto"/>
        <w:ind w:right="4975"/>
        <w:rPr>
          <w:rFonts w:ascii="Consolas" w:eastAsia="Consolas" w:hAnsi="Consolas" w:cs="Consolas"/>
        </w:rPr>
      </w:pPr>
      <w:r>
        <w:rPr>
          <w:rFonts w:ascii="Consolas" w:eastAsia="Consolas" w:hAnsi="Consolas" w:cs="Consolas"/>
          <w:color w:val="0000FF"/>
          <w:sz w:val="18"/>
        </w:rPr>
        <w:t xml:space="preserve">        </w:t>
      </w:r>
      <w:r w:rsidRPr="00242822">
        <w:rPr>
          <w:rFonts w:ascii="Consolas" w:eastAsia="Consolas" w:hAnsi="Consolas" w:cs="Consolas"/>
          <w:color w:val="0000FF"/>
        </w:rPr>
        <w:t>int</w:t>
      </w:r>
      <w:r w:rsidRPr="00242822">
        <w:rPr>
          <w:rFonts w:ascii="Consolas" w:eastAsia="Consolas" w:hAnsi="Consolas" w:cs="Consolas"/>
        </w:rPr>
        <w:t xml:space="preserve"> i;</w:t>
      </w:r>
    </w:p>
    <w:p w14:paraId="39351079" w14:textId="77777777" w:rsidR="00A55312" w:rsidRDefault="00242822" w:rsidP="00A55312">
      <w:pPr>
        <w:spacing w:after="130" w:line="247" w:lineRule="auto"/>
        <w:ind w:right="4975"/>
        <w:rPr>
          <w:rFonts w:ascii="Consolas" w:eastAsia="Consolas" w:hAnsi="Consolas" w:cs="Consolas"/>
        </w:rPr>
      </w:pPr>
      <w:r>
        <w:rPr>
          <w:rFonts w:ascii="Consolas" w:eastAsia="Consolas" w:hAnsi="Consolas" w:cs="Consolas"/>
        </w:rPr>
        <w:t xml:space="preserve">       </w:t>
      </w:r>
      <w:r w:rsidR="00A55312" w:rsidRPr="00242822">
        <w:rPr>
          <w:rFonts w:ascii="Consolas" w:eastAsia="Consolas" w:hAnsi="Consolas" w:cs="Consolas"/>
        </w:rPr>
        <w:t>i = (</w:t>
      </w:r>
      <w:r w:rsidR="00A55312" w:rsidRPr="00242822">
        <w:rPr>
          <w:rFonts w:ascii="Consolas" w:eastAsia="Consolas" w:hAnsi="Consolas" w:cs="Consolas"/>
          <w:color w:val="0000FF"/>
        </w:rPr>
        <w:t>int</w:t>
      </w:r>
      <w:r>
        <w:rPr>
          <w:rFonts w:ascii="Consolas" w:eastAsia="Consolas" w:hAnsi="Consolas" w:cs="Consolas"/>
        </w:rPr>
        <w:t>) 1.999</w:t>
      </w:r>
      <w:r w:rsidR="00A55312" w:rsidRPr="00242822">
        <w:rPr>
          <w:rFonts w:ascii="Consolas" w:eastAsia="Consolas" w:hAnsi="Consolas" w:cs="Consolas"/>
        </w:rPr>
        <w:t xml:space="preserve">; </w:t>
      </w:r>
    </w:p>
    <w:p w14:paraId="43C5D16A" w14:textId="77777777" w:rsidR="00242822" w:rsidRDefault="00242822" w:rsidP="00242822">
      <w:r w:rsidRPr="00242822">
        <w:t xml:space="preserve">The code above takes 1.999 (which would be compiled as a value of type </w:t>
      </w:r>
      <w:r>
        <w:rPr>
          <w:rFonts w:ascii="Consolas" w:eastAsia="Consolas" w:hAnsi="Consolas" w:cs="Consolas"/>
          <w:color w:val="0000FF"/>
        </w:rPr>
        <w:t>double</w:t>
      </w:r>
      <w:r w:rsidRPr="00242822">
        <w:t xml:space="preserve">) and casts it to </w:t>
      </w:r>
      <w:r w:rsidRPr="00242822">
        <w:rPr>
          <w:rFonts w:ascii="Consolas" w:eastAsia="Consolas" w:hAnsi="Consolas" w:cs="Consolas"/>
          <w:color w:val="0000FF"/>
        </w:rPr>
        <w:t>int</w:t>
      </w:r>
      <w:r w:rsidRPr="00242822">
        <w:t>. This process discards the fractional part, which means that the variable</w:t>
      </w:r>
      <w:r w:rsidRPr="00242822">
        <w:rPr>
          <w:b/>
        </w:rPr>
        <w:t xml:space="preserve"> i</w:t>
      </w:r>
      <w:r w:rsidRPr="00242822">
        <w:t xml:space="preserve"> will end up with the value 1 in it, even though the </w:t>
      </w:r>
      <w:r w:rsidRPr="00242822">
        <w:lastRenderedPageBreak/>
        <w:t>original number was much closer to 2. You should remember that this truncation takes place whenever you cast from a value with a fractional part (float, double, decimal) into one without</w:t>
      </w:r>
      <w:r>
        <w:t xml:space="preserve"> (int, long)</w:t>
      </w:r>
      <w:r w:rsidRPr="00242822">
        <w:t>.</w:t>
      </w:r>
    </w:p>
    <w:p w14:paraId="16FFB916" w14:textId="77777777" w:rsidR="00242822" w:rsidRDefault="00242822" w:rsidP="00242822"/>
    <w:p w14:paraId="6B6C31D8" w14:textId="77777777" w:rsidR="00A55312" w:rsidRDefault="00242822" w:rsidP="00242822">
      <w:pPr>
        <w:pStyle w:val="Heading4"/>
        <w:rPr>
          <w:b/>
          <w:i w:val="0"/>
        </w:rPr>
      </w:pPr>
      <w:r w:rsidRPr="00242822">
        <w:rPr>
          <w:b/>
          <w:i w:val="0"/>
        </w:rPr>
        <w:t>Casting and Literal Values</w:t>
      </w:r>
    </w:p>
    <w:p w14:paraId="30C115CB" w14:textId="77777777" w:rsidR="00242822" w:rsidRDefault="00242822" w:rsidP="00242822">
      <w:r>
        <w:t xml:space="preserve">We have seen that you can put "literal" values into your program. These are just values you want to use in your calculations. For example, in our window program we had to multiply the wood length in meters by 3.25 to convert the length value from meters to feet (there are about 3.25 feet in a meter). </w:t>
      </w:r>
    </w:p>
    <w:p w14:paraId="7A6DDCFE" w14:textId="053F52CE" w:rsidR="00242822" w:rsidRDefault="00242822" w:rsidP="00242822">
      <w:r>
        <w:t>C# examines the things that it is combining, and this includes how it allows literal values to be used. This is so that statements like:</w:t>
      </w:r>
    </w:p>
    <w:p w14:paraId="63C3EAB7" w14:textId="77777777" w:rsidR="00242822" w:rsidRPr="00242822" w:rsidRDefault="00242822" w:rsidP="00242822">
      <w:pPr>
        <w:spacing w:after="4" w:line="247" w:lineRule="auto"/>
        <w:ind w:right="23"/>
        <w:rPr>
          <w:sz w:val="28"/>
        </w:rPr>
      </w:pPr>
      <w:r w:rsidRPr="00242822">
        <w:rPr>
          <w:rFonts w:ascii="Consolas" w:eastAsia="Consolas" w:hAnsi="Consolas" w:cs="Consolas"/>
          <w:color w:val="0000FF"/>
        </w:rPr>
        <w:t xml:space="preserve">    int</w:t>
      </w:r>
      <w:r>
        <w:rPr>
          <w:rFonts w:ascii="Consolas" w:eastAsia="Consolas" w:hAnsi="Consolas" w:cs="Consolas"/>
        </w:rPr>
        <w:t xml:space="preserve"> i</w:t>
      </w:r>
      <w:r w:rsidRPr="00242822">
        <w:rPr>
          <w:rFonts w:ascii="Consolas" w:eastAsia="Consolas" w:hAnsi="Consolas" w:cs="Consolas"/>
        </w:rPr>
        <w:t xml:space="preserve">; </w:t>
      </w:r>
    </w:p>
    <w:p w14:paraId="6E1064CA" w14:textId="77777777" w:rsidR="00242822" w:rsidRDefault="00242822" w:rsidP="00242822">
      <w:pPr>
        <w:spacing w:after="125" w:line="247" w:lineRule="auto"/>
        <w:ind w:right="23"/>
        <w:rPr>
          <w:rFonts w:ascii="Consolas" w:eastAsia="Consolas" w:hAnsi="Consolas" w:cs="Consolas"/>
        </w:rPr>
      </w:pPr>
      <w:r w:rsidRPr="00242822">
        <w:rPr>
          <w:rFonts w:ascii="Consolas" w:eastAsia="Consolas" w:hAnsi="Consolas" w:cs="Consolas"/>
        </w:rPr>
        <w:t xml:space="preserve">    i = 3.4 / </w:t>
      </w:r>
      <w:r>
        <w:rPr>
          <w:rFonts w:ascii="Consolas" w:eastAsia="Consolas" w:hAnsi="Consolas" w:cs="Consolas"/>
          <w:color w:val="FF0000"/>
        </w:rPr>
        <w:t>"hello</w:t>
      </w:r>
      <w:r w:rsidRPr="00242822">
        <w:rPr>
          <w:rFonts w:ascii="Consolas" w:eastAsia="Consolas" w:hAnsi="Consolas" w:cs="Consolas"/>
          <w:color w:val="FF0000"/>
        </w:rPr>
        <w:t>"</w:t>
      </w:r>
      <w:r w:rsidRPr="00242822">
        <w:rPr>
          <w:rFonts w:ascii="Consolas" w:eastAsia="Consolas" w:hAnsi="Consolas" w:cs="Consolas"/>
        </w:rPr>
        <w:t xml:space="preserve">; </w:t>
      </w:r>
    </w:p>
    <w:p w14:paraId="05F79252" w14:textId="77777777" w:rsidR="00242822" w:rsidRDefault="00242822" w:rsidP="00242822">
      <w:pPr>
        <w:spacing w:after="125" w:line="247" w:lineRule="auto"/>
        <w:ind w:right="23"/>
        <w:rPr>
          <w:rFonts w:ascii="Consolas" w:eastAsia="Consolas" w:hAnsi="Consolas" w:cs="Consolas"/>
        </w:rPr>
      </w:pPr>
      <w:r>
        <w:rPr>
          <w:rFonts w:ascii="Consolas" w:eastAsia="Consolas" w:hAnsi="Consolas" w:cs="Consolas"/>
        </w:rPr>
        <w:t xml:space="preserve">will be flagged as a mistake.  </w:t>
      </w:r>
      <w:r w:rsidRPr="00242822">
        <w:rPr>
          <w:rFonts w:ascii="Consolas" w:eastAsia="Consolas" w:hAnsi="Consolas" w:cs="Consolas"/>
        </w:rPr>
        <w:t>However, consider this:</w:t>
      </w:r>
    </w:p>
    <w:p w14:paraId="05B50DDD" w14:textId="77777777" w:rsidR="00242822" w:rsidRPr="00D23D23" w:rsidRDefault="00242822" w:rsidP="00242822">
      <w:pPr>
        <w:spacing w:after="131" w:line="247" w:lineRule="auto"/>
        <w:ind w:right="5567"/>
        <w:rPr>
          <w:rFonts w:ascii="Consolas" w:eastAsia="Consolas" w:hAnsi="Consolas" w:cs="Consolas"/>
        </w:rPr>
      </w:pPr>
      <w:r>
        <w:rPr>
          <w:rFonts w:ascii="Consolas" w:eastAsia="Consolas" w:hAnsi="Consolas" w:cs="Consolas"/>
          <w:color w:val="0000FF"/>
          <w:sz w:val="18"/>
        </w:rPr>
        <w:t xml:space="preserve">     </w:t>
      </w:r>
      <w:r w:rsidRPr="00D23D23">
        <w:rPr>
          <w:rFonts w:ascii="Consolas" w:eastAsia="Consolas" w:hAnsi="Consolas" w:cs="Consolas"/>
          <w:color w:val="0000FF"/>
        </w:rPr>
        <w:t>float</w:t>
      </w:r>
      <w:r w:rsidRPr="00D23D23">
        <w:rPr>
          <w:rFonts w:ascii="Consolas" w:eastAsia="Consolas" w:hAnsi="Consolas" w:cs="Consolas"/>
        </w:rPr>
        <w:t xml:space="preserve"> x;</w:t>
      </w:r>
    </w:p>
    <w:p w14:paraId="0DE181FF" w14:textId="77777777" w:rsidR="00242822" w:rsidRDefault="00242822" w:rsidP="00242822">
      <w:pPr>
        <w:spacing w:after="131" w:line="247" w:lineRule="auto"/>
        <w:ind w:right="5567"/>
        <w:rPr>
          <w:rFonts w:ascii="Consolas" w:eastAsia="Consolas" w:hAnsi="Consolas" w:cs="Consolas"/>
          <w:sz w:val="18"/>
        </w:rPr>
      </w:pPr>
      <w:r w:rsidRPr="00D23D23">
        <w:rPr>
          <w:rFonts w:ascii="Consolas" w:eastAsia="Consolas" w:hAnsi="Consolas" w:cs="Consolas"/>
        </w:rPr>
        <w:t xml:space="preserve">     x = 3.4; </w:t>
      </w:r>
    </w:p>
    <w:p w14:paraId="1F44DBA5" w14:textId="77777777" w:rsidR="00242822" w:rsidRDefault="00242822" w:rsidP="00242822">
      <w:r w:rsidRPr="00242822">
        <w:t xml:space="preserve">This code looks perfectly legal. However, it is not. This is because the literal value 3.4 is a double precision value when expressed as a literal, and the variable x has been declared as a floating point. If I want to put a floating point literal value </w:t>
      </w:r>
      <w:r w:rsidR="00D23D23">
        <w:t>into a floating point variable you</w:t>
      </w:r>
      <w:r w:rsidRPr="00242822">
        <w:t xml:space="preserve"> can use casting</w:t>
      </w:r>
      <w:r w:rsidR="00D23D23">
        <w:t>:</w:t>
      </w:r>
    </w:p>
    <w:p w14:paraId="2FAB11C6" w14:textId="77777777" w:rsidR="00D23D23" w:rsidRDefault="00D23D23" w:rsidP="00D23D23">
      <w:pPr>
        <w:spacing w:after="126" w:line="247" w:lineRule="auto"/>
        <w:ind w:right="4975"/>
        <w:rPr>
          <w:rFonts w:ascii="Consolas" w:eastAsia="Consolas" w:hAnsi="Consolas" w:cs="Consolas"/>
          <w:sz w:val="18"/>
        </w:rPr>
      </w:pPr>
      <w:r>
        <w:rPr>
          <w:rFonts w:ascii="Consolas" w:eastAsia="Consolas" w:hAnsi="Consolas" w:cs="Consolas"/>
          <w:color w:val="0000FF"/>
          <w:sz w:val="18"/>
        </w:rPr>
        <w:t xml:space="preserve">     float</w:t>
      </w:r>
      <w:r>
        <w:rPr>
          <w:rFonts w:ascii="Consolas" w:eastAsia="Consolas" w:hAnsi="Consolas" w:cs="Consolas"/>
          <w:sz w:val="18"/>
        </w:rPr>
        <w:t xml:space="preserve"> x;</w:t>
      </w:r>
    </w:p>
    <w:p w14:paraId="50D5A1AF" w14:textId="77777777" w:rsidR="00D23D23" w:rsidRDefault="00D23D23" w:rsidP="00D23D23">
      <w:pPr>
        <w:spacing w:after="126" w:line="247" w:lineRule="auto"/>
        <w:ind w:right="4975"/>
        <w:rPr>
          <w:rFonts w:ascii="Consolas" w:eastAsia="Consolas" w:hAnsi="Consolas" w:cs="Consolas"/>
          <w:sz w:val="18"/>
        </w:rPr>
      </w:pPr>
      <w:r>
        <w:rPr>
          <w:rFonts w:ascii="Consolas" w:eastAsia="Consolas" w:hAnsi="Consolas" w:cs="Consolas"/>
          <w:sz w:val="18"/>
        </w:rPr>
        <w:t xml:space="preserve">     x = (</w:t>
      </w:r>
      <w:r>
        <w:rPr>
          <w:rFonts w:ascii="Consolas" w:eastAsia="Consolas" w:hAnsi="Consolas" w:cs="Consolas"/>
          <w:color w:val="0000FF"/>
          <w:sz w:val="18"/>
        </w:rPr>
        <w:t>float</w:t>
      </w:r>
      <w:r>
        <w:rPr>
          <w:rFonts w:ascii="Consolas" w:eastAsia="Consolas" w:hAnsi="Consolas" w:cs="Consolas"/>
          <w:sz w:val="18"/>
        </w:rPr>
        <w:t xml:space="preserve">)3.4; </w:t>
      </w:r>
    </w:p>
    <w:p w14:paraId="2EA89EBA" w14:textId="77777777" w:rsidR="00D23D23" w:rsidRDefault="00D23D23" w:rsidP="00D23D23">
      <w:r>
        <w:t xml:space="preserve">This casts the double precision literal into a floating point value, so that the assignment works.  </w:t>
      </w:r>
    </w:p>
    <w:p w14:paraId="15DE0B7B" w14:textId="77777777" w:rsidR="00D23D23" w:rsidRDefault="00D23D23" w:rsidP="00D23D23">
      <w:r>
        <w:t xml:space="preserve">To make life easier the creators of C# have added a different way we can express a floating point literal value in a program. If you put an </w:t>
      </w:r>
      <w:r w:rsidRPr="00D23D23">
        <w:rPr>
          <w:b/>
        </w:rPr>
        <w:t>f</w:t>
      </w:r>
      <w:r>
        <w:t xml:space="preserve"> after the value this is regarded as a floating point value</w:t>
      </w:r>
      <w:r w:rsidR="00C37668">
        <w:t xml:space="preserve"> instead of defaulting to a type </w:t>
      </w:r>
      <w:r w:rsidR="00BE2007">
        <w:t>double</w:t>
      </w:r>
      <w:r>
        <w:t>. This means that:</w:t>
      </w:r>
    </w:p>
    <w:p w14:paraId="026B3339" w14:textId="77777777" w:rsidR="00D23D23" w:rsidRPr="00D23D23" w:rsidRDefault="00D23D23" w:rsidP="00D23D23">
      <w:pPr>
        <w:spacing w:after="128" w:line="247" w:lineRule="auto"/>
        <w:ind w:right="5567"/>
        <w:rPr>
          <w:rFonts w:ascii="Consolas" w:eastAsia="Consolas" w:hAnsi="Consolas" w:cs="Consolas"/>
        </w:rPr>
      </w:pPr>
      <w:r>
        <w:rPr>
          <w:rFonts w:ascii="Consolas" w:eastAsia="Consolas" w:hAnsi="Consolas" w:cs="Consolas"/>
          <w:color w:val="0000FF"/>
          <w:sz w:val="18"/>
        </w:rPr>
        <w:t xml:space="preserve">     </w:t>
      </w:r>
      <w:r w:rsidRPr="00D23D23">
        <w:rPr>
          <w:rFonts w:ascii="Consolas" w:eastAsia="Consolas" w:hAnsi="Consolas" w:cs="Consolas"/>
          <w:color w:val="0000FF"/>
        </w:rPr>
        <w:t>float</w:t>
      </w:r>
      <w:r w:rsidRPr="00D23D23">
        <w:rPr>
          <w:rFonts w:ascii="Consolas" w:eastAsia="Consolas" w:hAnsi="Consolas" w:cs="Consolas"/>
        </w:rPr>
        <w:t xml:space="preserve"> x;</w:t>
      </w:r>
    </w:p>
    <w:p w14:paraId="6598B466" w14:textId="77777777" w:rsidR="00D23D23" w:rsidRDefault="00D23D23" w:rsidP="00D23D23">
      <w:pPr>
        <w:spacing w:after="128" w:line="247" w:lineRule="auto"/>
        <w:ind w:right="5567"/>
        <w:rPr>
          <w:rFonts w:ascii="Consolas" w:eastAsia="Consolas" w:hAnsi="Consolas" w:cs="Consolas"/>
        </w:rPr>
      </w:pPr>
      <w:r w:rsidRPr="00D23D23">
        <w:rPr>
          <w:rFonts w:ascii="Consolas" w:eastAsia="Consolas" w:hAnsi="Consolas" w:cs="Consolas"/>
        </w:rPr>
        <w:t xml:space="preserve">     </w:t>
      </w:r>
      <w:r>
        <w:rPr>
          <w:rFonts w:ascii="Consolas" w:eastAsia="Consolas" w:hAnsi="Consolas" w:cs="Consolas"/>
        </w:rPr>
        <w:t>x = 3.4f;</w:t>
      </w:r>
    </w:p>
    <w:p w14:paraId="2E4D8AB8" w14:textId="77777777" w:rsidR="00D23D23" w:rsidRDefault="00D23D23" w:rsidP="00D23D23">
      <w:r>
        <w:t>would compile correctly.</w:t>
      </w:r>
    </w:p>
    <w:p w14:paraId="6FCF8145" w14:textId="77777777" w:rsidR="00D753B6" w:rsidRDefault="00D753B6" w:rsidP="00D753B6">
      <w:pPr>
        <w:pStyle w:val="Heading4"/>
        <w:rPr>
          <w:b/>
          <w:i w:val="0"/>
        </w:rPr>
      </w:pPr>
      <w:r w:rsidRPr="00D753B6">
        <w:rPr>
          <w:b/>
          <w:i w:val="0"/>
        </w:rPr>
        <w:t>Types of Data in Expressions</w:t>
      </w:r>
    </w:p>
    <w:p w14:paraId="069F1866" w14:textId="77777777" w:rsidR="00D753B6" w:rsidRDefault="00D753B6" w:rsidP="00D753B6">
      <w:r w:rsidRPr="00D753B6">
        <w:t xml:space="preserve">When C# uses an operator, it makes a decision as to the type of the result that is to be produced. Essentially, if the two operands are integer it says that the result should be integer. If the two are floating point it says that the result should be floating point. </w:t>
      </w:r>
      <w:r>
        <w:t xml:space="preserve">But what if they don’t match? </w:t>
      </w:r>
      <w:r w:rsidRPr="00D753B6">
        <w:t>This can lead to problems, consider the following:</w:t>
      </w:r>
    </w:p>
    <w:p w14:paraId="2077BCED" w14:textId="77777777" w:rsidR="00961E86" w:rsidRPr="00961E86" w:rsidRDefault="00961E86" w:rsidP="00961E86">
      <w:pPr>
        <w:spacing w:after="4" w:line="247" w:lineRule="auto"/>
        <w:ind w:right="23"/>
        <w:rPr>
          <w:sz w:val="28"/>
        </w:rPr>
      </w:pPr>
      <w:r>
        <w:rPr>
          <w:rFonts w:ascii="Consolas" w:eastAsia="Consolas" w:hAnsi="Consolas" w:cs="Consolas"/>
          <w:sz w:val="18"/>
        </w:rPr>
        <w:t xml:space="preserve">      </w:t>
      </w:r>
      <w:r w:rsidRPr="00961E86">
        <w:rPr>
          <w:rFonts w:ascii="Consolas" w:eastAsia="Consolas" w:hAnsi="Consolas" w:cs="Consolas"/>
        </w:rPr>
        <w:t xml:space="preserve">1/2 </w:t>
      </w:r>
    </w:p>
    <w:p w14:paraId="2C978898" w14:textId="77777777" w:rsidR="00961E86" w:rsidRPr="00961E86" w:rsidRDefault="00961E86" w:rsidP="00961E86">
      <w:pPr>
        <w:spacing w:after="125" w:line="247" w:lineRule="auto"/>
        <w:ind w:right="23"/>
        <w:rPr>
          <w:rFonts w:ascii="Consolas" w:eastAsia="Consolas" w:hAnsi="Consolas" w:cs="Consolas"/>
        </w:rPr>
      </w:pPr>
      <w:r w:rsidRPr="00961E86">
        <w:rPr>
          <w:rFonts w:ascii="Consolas" w:eastAsia="Consolas" w:hAnsi="Consolas" w:cs="Consolas"/>
        </w:rPr>
        <w:t xml:space="preserve">     1/2.0 </w:t>
      </w:r>
    </w:p>
    <w:p w14:paraId="4C600769" w14:textId="77777777" w:rsidR="00961E86" w:rsidRDefault="00961E86" w:rsidP="00961E86">
      <w:r w:rsidRPr="00961E86">
        <w:t xml:space="preserve">You might think that these would give the same result. Not so. The compiler thinks that the first expression, which involves only integers, should give an integer result. It therefore would calculate this to be the integer value </w:t>
      </w:r>
      <w:r w:rsidRPr="005E378D">
        <w:rPr>
          <w:rFonts w:ascii="Arial" w:hAnsi="Arial" w:cs="Arial"/>
        </w:rPr>
        <w:t>0</w:t>
      </w:r>
      <w:r w:rsidRPr="00961E86">
        <w:t xml:space="preserve"> (the fractional part is always truncated</w:t>
      </w:r>
      <w:r>
        <w:t xml:space="preserve"> with integer math</w:t>
      </w:r>
      <w:r w:rsidRPr="00961E86">
        <w:t>). The second expression, because it involves a floating point value would however be evaluated to give a double precision floating point result, the more accurate answer of 0.5</w:t>
      </w:r>
      <w:r w:rsidR="005E378D">
        <w:t xml:space="preserve"> </w:t>
      </w:r>
      <w:r w:rsidRPr="00961E86">
        <w:t xml:space="preserve">.  </w:t>
      </w:r>
    </w:p>
    <w:p w14:paraId="1B0918F8" w14:textId="77777777" w:rsidR="00961E86" w:rsidRDefault="00961E86" w:rsidP="00961E86">
      <w:r>
        <w:lastRenderedPageBreak/>
        <w:t>If you are intentionally depending on the fact that the compiler will allow you to “widen”, it’s a good idea to use a cast to make it clear to the next person that reads your code that you are intentionally doing this.  Looking at our example from above, while this is legal:</w:t>
      </w:r>
    </w:p>
    <w:p w14:paraId="470FA30E" w14:textId="77777777" w:rsidR="00961E86" w:rsidRPr="00144EB4" w:rsidRDefault="00961E86" w:rsidP="00961E86">
      <w:pPr>
        <w:spacing w:after="128" w:line="247" w:lineRule="auto"/>
        <w:ind w:left="413" w:right="4959"/>
        <w:rPr>
          <w:rFonts w:ascii="Consolas" w:eastAsia="Consolas" w:hAnsi="Consolas" w:cs="Consolas"/>
        </w:rPr>
      </w:pPr>
      <w:r w:rsidRPr="00144EB4">
        <w:rPr>
          <w:rFonts w:ascii="Consolas" w:eastAsia="Consolas" w:hAnsi="Consolas" w:cs="Consolas"/>
          <w:color w:val="0000FF"/>
        </w:rPr>
        <w:t>int</w:t>
      </w:r>
      <w:r w:rsidRPr="00144EB4">
        <w:rPr>
          <w:rFonts w:ascii="Consolas" w:eastAsia="Consolas" w:hAnsi="Consolas" w:cs="Consolas"/>
        </w:rPr>
        <w:t xml:space="preserve"> i = 1;</w:t>
      </w:r>
    </w:p>
    <w:p w14:paraId="3DEF3C6F" w14:textId="77777777" w:rsidR="00961E86" w:rsidRPr="00144EB4" w:rsidRDefault="00961E86" w:rsidP="00961E86">
      <w:pPr>
        <w:spacing w:after="128" w:line="247" w:lineRule="auto"/>
        <w:ind w:left="413" w:right="4959"/>
        <w:rPr>
          <w:rFonts w:ascii="Consolas" w:eastAsia="Consolas" w:hAnsi="Consolas" w:cs="Consolas"/>
        </w:rPr>
      </w:pPr>
      <w:r w:rsidRPr="00144EB4">
        <w:rPr>
          <w:rFonts w:ascii="Consolas" w:eastAsia="Consolas" w:hAnsi="Consolas" w:cs="Consolas"/>
          <w:color w:val="0000FF"/>
        </w:rPr>
        <w:t>float</w:t>
      </w:r>
      <w:r w:rsidRPr="00144EB4">
        <w:rPr>
          <w:rFonts w:ascii="Consolas" w:eastAsia="Consolas" w:hAnsi="Consolas" w:cs="Consolas"/>
        </w:rPr>
        <w:t xml:space="preserve"> x = i; </w:t>
      </w:r>
    </w:p>
    <w:p w14:paraId="1DEE3AD4" w14:textId="77777777" w:rsidR="00961E86" w:rsidRDefault="00961E86" w:rsidP="00961E86">
      <w:r>
        <w:t>it is better to make it clear:</w:t>
      </w:r>
    </w:p>
    <w:p w14:paraId="57539BF3" w14:textId="77777777" w:rsidR="00961E86" w:rsidRPr="00144EB4" w:rsidRDefault="00961E86" w:rsidP="00961E86">
      <w:pPr>
        <w:spacing w:after="128" w:line="247" w:lineRule="auto"/>
        <w:ind w:left="413" w:right="4959"/>
        <w:rPr>
          <w:rFonts w:ascii="Consolas" w:eastAsia="Consolas" w:hAnsi="Consolas" w:cs="Consolas"/>
        </w:rPr>
      </w:pPr>
      <w:r w:rsidRPr="00144EB4">
        <w:rPr>
          <w:rFonts w:ascii="Consolas" w:eastAsia="Consolas" w:hAnsi="Consolas" w:cs="Consolas"/>
          <w:color w:val="0000FF"/>
        </w:rPr>
        <w:t>int</w:t>
      </w:r>
      <w:r w:rsidRPr="00144EB4">
        <w:rPr>
          <w:rFonts w:ascii="Consolas" w:eastAsia="Consolas" w:hAnsi="Consolas" w:cs="Consolas"/>
        </w:rPr>
        <w:t xml:space="preserve"> i = 1;</w:t>
      </w:r>
    </w:p>
    <w:p w14:paraId="3D929750" w14:textId="77777777" w:rsidR="00961E86" w:rsidRDefault="00961E86" w:rsidP="00961E86">
      <w:pPr>
        <w:spacing w:after="128" w:line="247" w:lineRule="auto"/>
        <w:ind w:left="413" w:right="4959"/>
        <w:rPr>
          <w:rFonts w:ascii="Consolas" w:eastAsia="Consolas" w:hAnsi="Consolas" w:cs="Consolas"/>
        </w:rPr>
      </w:pPr>
      <w:r w:rsidRPr="00144EB4">
        <w:rPr>
          <w:rFonts w:ascii="Consolas" w:eastAsia="Consolas" w:hAnsi="Consolas" w:cs="Consolas"/>
          <w:color w:val="0000FF"/>
        </w:rPr>
        <w:t>float</w:t>
      </w:r>
      <w:r w:rsidRPr="00144EB4">
        <w:rPr>
          <w:rFonts w:ascii="Consolas" w:eastAsia="Consolas" w:hAnsi="Consolas" w:cs="Consolas"/>
        </w:rPr>
        <w:t xml:space="preserve"> x = </w:t>
      </w:r>
      <w:r>
        <w:rPr>
          <w:rFonts w:ascii="Consolas" w:eastAsia="Consolas" w:hAnsi="Consolas" w:cs="Consolas"/>
        </w:rPr>
        <w:t>(</w:t>
      </w:r>
      <w:r w:rsidRPr="00144EB4">
        <w:rPr>
          <w:rFonts w:ascii="Consolas" w:eastAsia="Consolas" w:hAnsi="Consolas" w:cs="Consolas"/>
          <w:color w:val="0000FF"/>
        </w:rPr>
        <w:t>float</w:t>
      </w:r>
      <w:r>
        <w:rPr>
          <w:rFonts w:ascii="Consolas" w:eastAsia="Consolas" w:hAnsi="Consolas" w:cs="Consolas"/>
        </w:rPr>
        <w:t>)</w:t>
      </w:r>
      <w:r w:rsidRPr="00144EB4">
        <w:rPr>
          <w:rFonts w:ascii="Consolas" w:eastAsia="Consolas" w:hAnsi="Consolas" w:cs="Consolas"/>
        </w:rPr>
        <w:t xml:space="preserve">i; </w:t>
      </w:r>
    </w:p>
    <w:p w14:paraId="3BC3B054" w14:textId="77777777" w:rsidR="00FB7800" w:rsidRDefault="00FB7800" w:rsidP="00961E86">
      <w:pPr>
        <w:spacing w:after="128" w:line="247" w:lineRule="auto"/>
        <w:ind w:left="413" w:right="4959"/>
        <w:rPr>
          <w:rFonts w:ascii="Consolas" w:eastAsia="Consolas" w:hAnsi="Consolas" w:cs="Consolas"/>
        </w:rPr>
      </w:pPr>
    </w:p>
    <w:p w14:paraId="5D505F4E" w14:textId="77777777" w:rsidR="00FB7800" w:rsidRPr="00144EB4" w:rsidRDefault="00FB7800" w:rsidP="00FB7800">
      <w:pPr>
        <w:pStyle w:val="Heading3"/>
        <w:rPr>
          <w:rFonts w:eastAsia="Consolas"/>
        </w:rPr>
      </w:pPr>
      <w:bookmarkStart w:id="36" w:name="_Toc44348498"/>
      <w:r>
        <w:t>Constant variables</w:t>
      </w:r>
      <w:bookmarkEnd w:id="36"/>
    </w:p>
    <w:p w14:paraId="6F65168A" w14:textId="77777777" w:rsidR="00FB7800" w:rsidRDefault="00FB7800" w:rsidP="00FB7800">
      <w:r>
        <w:t xml:space="preserve">When you define a variable and give it a value, at any time later in the program you can change the value. As you will see, it is often very </w:t>
      </w:r>
      <w:r w:rsidR="00DD492F">
        <w:t>convenient</w:t>
      </w:r>
      <w:r>
        <w:t xml:space="preserve"> to create a variable that holds a value that you want to restrict so that it can never be changed by your </w:t>
      </w:r>
      <w:r w:rsidR="00DD492F">
        <w:t>code.</w:t>
      </w:r>
      <w:r>
        <w:t xml:space="preserve"> We can do this by ma</w:t>
      </w:r>
      <w:r w:rsidR="00DD492F">
        <w:t>r</w:t>
      </w:r>
      <w:r>
        <w:t xml:space="preserve">king a variable </w:t>
      </w:r>
      <w:r w:rsidR="00DD492F">
        <w:t>as a</w:t>
      </w:r>
      <w:r>
        <w:t xml:space="preserve"> </w:t>
      </w:r>
      <w:r w:rsidRPr="00FB7800">
        <w:rPr>
          <w:b/>
        </w:rPr>
        <w:t>constant</w:t>
      </w:r>
      <w:r>
        <w:t xml:space="preserve">, i.e. it can never be changed. </w:t>
      </w:r>
    </w:p>
    <w:p w14:paraId="141E98DB" w14:textId="77777777" w:rsidR="00FB7800" w:rsidRPr="00FB7800" w:rsidRDefault="00FB7800" w:rsidP="00FB7800">
      <w:pPr>
        <w:rPr>
          <w:rFonts w:ascii="Consolas" w:hAnsi="Consolas" w:cs="Consolas"/>
          <w:color w:val="000000"/>
          <w:szCs w:val="19"/>
        </w:rPr>
      </w:pPr>
      <w:r>
        <w:rPr>
          <w:rFonts w:ascii="Consolas" w:hAnsi="Consolas" w:cs="Consolas"/>
          <w:color w:val="0000FF"/>
          <w:szCs w:val="19"/>
        </w:rPr>
        <w:t xml:space="preserve">     </w:t>
      </w:r>
      <w:r w:rsidRPr="00FB7800">
        <w:rPr>
          <w:rFonts w:ascii="Consolas" w:hAnsi="Consolas" w:cs="Consolas"/>
          <w:color w:val="0000FF"/>
          <w:szCs w:val="19"/>
        </w:rPr>
        <w:t>const</w:t>
      </w:r>
      <w:r w:rsidRPr="00FB7800">
        <w:rPr>
          <w:rFonts w:ascii="Consolas" w:hAnsi="Consolas" w:cs="Consolas"/>
          <w:color w:val="000000"/>
          <w:szCs w:val="19"/>
        </w:rPr>
        <w:t xml:space="preserve"> </w:t>
      </w:r>
      <w:r w:rsidRPr="00FB7800">
        <w:rPr>
          <w:rFonts w:ascii="Consolas" w:hAnsi="Consolas" w:cs="Consolas"/>
          <w:color w:val="0000FF"/>
          <w:szCs w:val="19"/>
        </w:rPr>
        <w:t>double</w:t>
      </w:r>
      <w:r w:rsidRPr="00FB7800">
        <w:rPr>
          <w:rFonts w:ascii="Consolas" w:hAnsi="Consolas" w:cs="Consolas"/>
          <w:color w:val="000000"/>
          <w:szCs w:val="19"/>
        </w:rPr>
        <w:t xml:space="preserve"> PI = 3.141592654;</w:t>
      </w:r>
    </w:p>
    <w:p w14:paraId="74DAD29C" w14:textId="77777777" w:rsidR="00FB7800" w:rsidRDefault="00FB7800" w:rsidP="00FB7800">
      <w:r>
        <w:t xml:space="preserve">This means that you can do things like: </w:t>
      </w:r>
    </w:p>
    <w:p w14:paraId="09CEAEB3" w14:textId="77777777" w:rsidR="00FB7800" w:rsidRPr="00FB7800" w:rsidRDefault="00FB7800" w:rsidP="00FB7800">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FF"/>
          <w:sz w:val="19"/>
          <w:szCs w:val="19"/>
        </w:rPr>
        <w:t xml:space="preserve">     </w:t>
      </w:r>
      <w:r w:rsidR="00DD492F">
        <w:rPr>
          <w:rFonts w:ascii="Consolas" w:hAnsi="Consolas" w:cs="Consolas"/>
          <w:color w:val="0000FF"/>
          <w:sz w:val="19"/>
          <w:szCs w:val="19"/>
        </w:rPr>
        <w:t xml:space="preserve"> </w:t>
      </w:r>
      <w:r w:rsidRPr="00FB7800">
        <w:rPr>
          <w:rFonts w:ascii="Consolas" w:hAnsi="Consolas" w:cs="Consolas"/>
          <w:color w:val="0000FF"/>
          <w:szCs w:val="19"/>
        </w:rPr>
        <w:t>const</w:t>
      </w:r>
      <w:r w:rsidRPr="00FB7800">
        <w:rPr>
          <w:rFonts w:ascii="Consolas" w:hAnsi="Consolas" w:cs="Consolas"/>
          <w:color w:val="000000"/>
          <w:szCs w:val="19"/>
        </w:rPr>
        <w:t xml:space="preserve"> </w:t>
      </w:r>
      <w:r w:rsidRPr="00FB7800">
        <w:rPr>
          <w:rFonts w:ascii="Consolas" w:hAnsi="Consolas" w:cs="Consolas"/>
          <w:color w:val="0000FF"/>
          <w:szCs w:val="19"/>
        </w:rPr>
        <w:t>double</w:t>
      </w:r>
      <w:r w:rsidRPr="00FB7800">
        <w:rPr>
          <w:rFonts w:ascii="Consolas" w:hAnsi="Consolas" w:cs="Consolas"/>
          <w:color w:val="000000"/>
          <w:szCs w:val="19"/>
        </w:rPr>
        <w:t xml:space="preserve"> PI = 3.141592654;</w:t>
      </w:r>
    </w:p>
    <w:p w14:paraId="5910BE9A" w14:textId="77777777" w:rsidR="00FB7800" w:rsidRPr="00FB7800" w:rsidRDefault="00FB7800" w:rsidP="00FB7800">
      <w:pPr>
        <w:rPr>
          <w:rFonts w:ascii="Consolas" w:hAnsi="Consolas" w:cs="Consolas"/>
          <w:color w:val="000000"/>
          <w:szCs w:val="19"/>
        </w:rPr>
      </w:pPr>
      <w:r w:rsidRPr="00FB7800">
        <w:rPr>
          <w:rFonts w:ascii="Consolas" w:hAnsi="Consolas" w:cs="Consolas"/>
          <w:color w:val="000000"/>
          <w:szCs w:val="19"/>
        </w:rPr>
        <w:t xml:space="preserve">  </w:t>
      </w:r>
      <w:r w:rsidR="00DD492F">
        <w:rPr>
          <w:rFonts w:ascii="Consolas" w:hAnsi="Consolas" w:cs="Consolas"/>
          <w:color w:val="000000"/>
          <w:szCs w:val="19"/>
        </w:rPr>
        <w:t xml:space="preserve">   </w:t>
      </w:r>
      <w:r w:rsidRPr="00FB7800">
        <w:rPr>
          <w:rFonts w:ascii="Consolas" w:hAnsi="Consolas" w:cs="Consolas"/>
          <w:color w:val="0000FF"/>
          <w:szCs w:val="19"/>
        </w:rPr>
        <w:t>double</w:t>
      </w:r>
      <w:r w:rsidRPr="00FB7800">
        <w:rPr>
          <w:rFonts w:ascii="Consolas" w:hAnsi="Consolas" w:cs="Consolas"/>
          <w:color w:val="000000"/>
          <w:szCs w:val="19"/>
        </w:rPr>
        <w:t xml:space="preserve"> circ = rad * 2 * PI;</w:t>
      </w:r>
    </w:p>
    <w:p w14:paraId="726CEEE9" w14:textId="77777777" w:rsidR="00FB7800" w:rsidRDefault="00FB7800" w:rsidP="00FB7800">
      <w:r>
        <w:t xml:space="preserve">This has </w:t>
      </w:r>
      <w:r w:rsidR="00DD492F">
        <w:t>several advantages</w:t>
      </w:r>
      <w:r>
        <w:t>.  All th</w:t>
      </w:r>
      <w:r w:rsidR="00DD492F">
        <w:t>r</w:t>
      </w:r>
      <w:r>
        <w:t>ough</w:t>
      </w:r>
      <w:r w:rsidR="005E378D">
        <w:t>out</w:t>
      </w:r>
      <w:r>
        <w:t xml:space="preserve"> your program when you want to do a calculation that needs the value of pi, you will not have to remember what pi really is.  You look it up once, save it in your </w:t>
      </w:r>
      <w:r w:rsidR="00DD492F" w:rsidRPr="00FB7800">
        <w:rPr>
          <w:rFonts w:ascii="Consolas" w:hAnsi="Consolas" w:cs="Consolas"/>
          <w:color w:val="0000FF"/>
          <w:szCs w:val="19"/>
        </w:rPr>
        <w:t>const</w:t>
      </w:r>
      <w:r w:rsidR="00DD492F" w:rsidRPr="00FB7800">
        <w:rPr>
          <w:rFonts w:ascii="Consolas" w:hAnsi="Consolas" w:cs="Consolas"/>
          <w:color w:val="000000"/>
          <w:szCs w:val="19"/>
        </w:rPr>
        <w:t xml:space="preserve"> </w:t>
      </w:r>
      <w:r>
        <w:t>variable</w:t>
      </w:r>
      <w:r w:rsidR="00DD492F">
        <w:t xml:space="preserve"> at the beginning of your code</w:t>
      </w:r>
      <w:r>
        <w:t xml:space="preserve">, and use the name PI instead of a number throughout. </w:t>
      </w:r>
      <w:r w:rsidR="00DD492F">
        <w:t xml:space="preserve"> By marking it as </w:t>
      </w:r>
      <w:r w:rsidR="00DD492F" w:rsidRPr="00FB7800">
        <w:rPr>
          <w:rFonts w:ascii="Consolas" w:hAnsi="Consolas" w:cs="Consolas"/>
          <w:color w:val="0000FF"/>
          <w:szCs w:val="19"/>
        </w:rPr>
        <w:t>const</w:t>
      </w:r>
      <w:r w:rsidR="00DD492F">
        <w:t xml:space="preserve">, you will let the compiler notify you if you ever make a mistake and do something that would try and change the value of PI. Also, anyone else reading your code will have a better chance of correctly understanding it, as you have replaced </w:t>
      </w:r>
      <w:r w:rsidR="00DD492F" w:rsidRPr="00DD492F">
        <w:t>3.141592654</w:t>
      </w:r>
      <w:r w:rsidR="00DD492F">
        <w:t xml:space="preserve"> which might look to them like a random number somewhere in your code, with a name that is clear.</w:t>
      </w:r>
    </w:p>
    <w:p w14:paraId="2B068ECD" w14:textId="5CD838B3" w:rsidR="003B2634" w:rsidRDefault="00DD492F" w:rsidP="00FB7800">
      <w:r>
        <w:t>It is a good practice to create variables at the beginning of your program that hold special numbers that you intend to use all through the code. By giving these special numbers a name, and then using the name all though your code, if you ever want to change that special number, you only have to change one line of code, and not go hunting all through the code looking for every time you used that number.  While it is not likely that you will ever want to change PI, you may very well change the start time from 8 am to 9 am, or the standard tip from 15 percent to 20 percent, or the price of a movie form 8.99 to 9.99.</w:t>
      </w:r>
    </w:p>
    <w:p w14:paraId="35A11522" w14:textId="77777777" w:rsidR="00961E86" w:rsidRDefault="00FB7800" w:rsidP="00FB7800">
      <w:r>
        <w:t xml:space="preserve">There is a convention that you always </w:t>
      </w:r>
      <w:r w:rsidR="003B2634">
        <w:t>set</w:t>
      </w:r>
      <w:r>
        <w:t xml:space="preserve"> constant variables names </w:t>
      </w:r>
      <w:r w:rsidR="003B2634">
        <w:t>to all</w:t>
      </w:r>
      <w:r>
        <w:t xml:space="preserve"> CAPITAL LETTERS. This is so that when </w:t>
      </w:r>
      <w:r w:rsidR="003B2634">
        <w:t>others</w:t>
      </w:r>
      <w:r>
        <w:t xml:space="preserve"> read your program </w:t>
      </w:r>
      <w:r w:rsidR="003B2634">
        <w:t xml:space="preserve">they can see at a glance that a variable is a </w:t>
      </w:r>
      <w:r w:rsidR="003B2634" w:rsidRPr="003B2634">
        <w:rPr>
          <w:rFonts w:ascii="Consolas" w:hAnsi="Consolas" w:cs="Consolas"/>
          <w:color w:val="0000FF"/>
          <w:szCs w:val="19"/>
        </w:rPr>
        <w:t>const</w:t>
      </w:r>
      <w:r w:rsidR="003B2634" w:rsidRPr="003B2634">
        <w:rPr>
          <w:rFonts w:ascii="Consolas" w:hAnsi="Consolas" w:cs="Consolas"/>
          <w:color w:val="000000"/>
          <w:szCs w:val="19"/>
        </w:rPr>
        <w:t xml:space="preserve"> </w:t>
      </w:r>
      <w:r w:rsidR="003B2634">
        <w:t>and they will know not to try and change it.</w:t>
      </w:r>
    </w:p>
    <w:p w14:paraId="7FB477D7" w14:textId="77777777" w:rsidR="00DC4E80" w:rsidRDefault="00DC4E80" w:rsidP="00FB7800"/>
    <w:p w14:paraId="49665FAD" w14:textId="77777777" w:rsidR="00DC4E80" w:rsidRDefault="00DC4E80" w:rsidP="00DC4E80">
      <w:pPr>
        <w:pStyle w:val="Heading2"/>
      </w:pPr>
      <w:bookmarkStart w:id="37" w:name="_Toc44348499"/>
      <w:r>
        <w:t>Check your understanding</w:t>
      </w:r>
      <w:bookmarkEnd w:id="37"/>
    </w:p>
    <w:p w14:paraId="77715154" w14:textId="77777777" w:rsidR="009F0FBB" w:rsidRDefault="009F0FBB" w:rsidP="009F0FBB">
      <w:pPr>
        <w:pStyle w:val="Heading4"/>
        <w:rPr>
          <w:b/>
          <w:i w:val="0"/>
        </w:rPr>
      </w:pPr>
      <w:r w:rsidRPr="004F2DA2">
        <w:rPr>
          <w:b/>
          <w:i w:val="0"/>
        </w:rPr>
        <w:t xml:space="preserve">Questions 1: </w:t>
      </w:r>
      <w:r>
        <w:rPr>
          <w:b/>
          <w:i w:val="0"/>
        </w:rPr>
        <w:t xml:space="preserve"> </w:t>
      </w:r>
    </w:p>
    <w:p w14:paraId="5149E96B" w14:textId="77777777" w:rsidR="009F0FBB" w:rsidRDefault="009F0FBB" w:rsidP="009F0FBB">
      <w:r>
        <w:t>We save information in memory locations, to save it and later get it back, we have to give these locations what?</w:t>
      </w:r>
    </w:p>
    <w:p w14:paraId="1B8C88E9" w14:textId="77777777" w:rsidR="009F0FBB" w:rsidRDefault="009F0FBB" w:rsidP="009F0FBB"/>
    <w:p w14:paraId="796D20B7" w14:textId="77777777" w:rsidR="009F0FBB" w:rsidRDefault="009F0FBB" w:rsidP="009F0FBB">
      <w:pPr>
        <w:pStyle w:val="Heading4"/>
        <w:rPr>
          <w:b/>
          <w:i w:val="0"/>
        </w:rPr>
      </w:pPr>
      <w:r>
        <w:rPr>
          <w:b/>
          <w:i w:val="0"/>
        </w:rPr>
        <w:t>Questions 2</w:t>
      </w:r>
      <w:r w:rsidRPr="004F2DA2">
        <w:rPr>
          <w:b/>
          <w:i w:val="0"/>
        </w:rPr>
        <w:t xml:space="preserve">: </w:t>
      </w:r>
      <w:r>
        <w:rPr>
          <w:b/>
          <w:i w:val="0"/>
        </w:rPr>
        <w:t xml:space="preserve"> </w:t>
      </w:r>
    </w:p>
    <w:p w14:paraId="6A8D1705" w14:textId="77777777" w:rsidR="009F0FBB" w:rsidRDefault="009F0FBB" w:rsidP="009F0FBB">
      <w:r>
        <w:t>Why do you think a variable is called a variable?</w:t>
      </w:r>
    </w:p>
    <w:p w14:paraId="41B91579" w14:textId="77777777" w:rsidR="009F0FBB" w:rsidRDefault="009F0FBB" w:rsidP="009F0FBB"/>
    <w:p w14:paraId="7479AA0E" w14:textId="77777777" w:rsidR="009F0FBB" w:rsidRDefault="009F0FBB" w:rsidP="009F0FBB">
      <w:pPr>
        <w:pStyle w:val="Heading4"/>
        <w:rPr>
          <w:b/>
          <w:i w:val="0"/>
        </w:rPr>
      </w:pPr>
      <w:r>
        <w:rPr>
          <w:b/>
          <w:i w:val="0"/>
        </w:rPr>
        <w:t>Questions 3</w:t>
      </w:r>
      <w:r w:rsidRPr="004F2DA2">
        <w:rPr>
          <w:b/>
          <w:i w:val="0"/>
        </w:rPr>
        <w:t xml:space="preserve">: </w:t>
      </w:r>
      <w:r>
        <w:rPr>
          <w:b/>
          <w:i w:val="0"/>
        </w:rPr>
        <w:t xml:space="preserve"> </w:t>
      </w:r>
    </w:p>
    <w:p w14:paraId="7A7DD8E3" w14:textId="77777777" w:rsidR="009F0FBB" w:rsidRDefault="009F0FBB" w:rsidP="009F0FBB">
      <w:r>
        <w:t xml:space="preserve">What does putting </w:t>
      </w:r>
      <w:r w:rsidRPr="009F0FBB">
        <w:rPr>
          <w:rFonts w:ascii="Consolas" w:hAnsi="Consolas" w:cs="Consolas"/>
          <w:color w:val="0000FF"/>
          <w:szCs w:val="19"/>
        </w:rPr>
        <w:t xml:space="preserve">const </w:t>
      </w:r>
      <w:r>
        <w:t>in from of a variable declaration accomplish?</w:t>
      </w:r>
    </w:p>
    <w:p w14:paraId="48F67BC5" w14:textId="77777777" w:rsidR="009F0FBB" w:rsidRDefault="009F0FBB" w:rsidP="009F0FBB"/>
    <w:p w14:paraId="32F6FF6C" w14:textId="77777777" w:rsidR="009F0FBB" w:rsidRDefault="009F0FBB" w:rsidP="009F0FBB">
      <w:pPr>
        <w:pStyle w:val="Heading4"/>
        <w:rPr>
          <w:b/>
          <w:i w:val="0"/>
        </w:rPr>
      </w:pPr>
      <w:r>
        <w:rPr>
          <w:b/>
          <w:i w:val="0"/>
        </w:rPr>
        <w:t>Questions 4</w:t>
      </w:r>
      <w:r w:rsidRPr="004F2DA2">
        <w:rPr>
          <w:b/>
          <w:i w:val="0"/>
        </w:rPr>
        <w:t xml:space="preserve">: </w:t>
      </w:r>
      <w:r>
        <w:rPr>
          <w:b/>
          <w:i w:val="0"/>
        </w:rPr>
        <w:t xml:space="preserve"> </w:t>
      </w:r>
    </w:p>
    <w:p w14:paraId="48B19751" w14:textId="77777777" w:rsidR="009F0FBB" w:rsidRDefault="009F0FBB" w:rsidP="009F0FBB">
      <w:r>
        <w:t>You can assign a value to a variable by either setting it equal to another variable, or setting it to the results of a method call, or you can?</w:t>
      </w:r>
    </w:p>
    <w:p w14:paraId="6006EA65" w14:textId="77777777" w:rsidR="009F0FBB" w:rsidRDefault="009F0FBB" w:rsidP="009F0FBB"/>
    <w:p w14:paraId="045B1B15" w14:textId="77777777" w:rsidR="009F0FBB" w:rsidRDefault="009F0FBB" w:rsidP="009F0FBB">
      <w:pPr>
        <w:pStyle w:val="Heading4"/>
        <w:rPr>
          <w:b/>
          <w:i w:val="0"/>
        </w:rPr>
      </w:pPr>
      <w:r>
        <w:rPr>
          <w:b/>
          <w:i w:val="0"/>
        </w:rPr>
        <w:t>Questions 5</w:t>
      </w:r>
      <w:r w:rsidRPr="004F2DA2">
        <w:rPr>
          <w:b/>
          <w:i w:val="0"/>
        </w:rPr>
        <w:t xml:space="preserve">: </w:t>
      </w:r>
      <w:r>
        <w:rPr>
          <w:b/>
          <w:i w:val="0"/>
        </w:rPr>
        <w:t xml:space="preserve"> </w:t>
      </w:r>
    </w:p>
    <w:p w14:paraId="362AA7CE" w14:textId="77777777" w:rsidR="009F0FBB" w:rsidRDefault="009F0FBB" w:rsidP="009F0FBB">
      <w:r>
        <w:t>What is the difference between these two variables?</w:t>
      </w:r>
    </w:p>
    <w:p w14:paraId="1D746600" w14:textId="77777777" w:rsidR="009F0FBB" w:rsidRPr="009F0FBB" w:rsidRDefault="009F0FBB" w:rsidP="009F0FBB">
      <w:pPr>
        <w:autoSpaceDE w:val="0"/>
        <w:autoSpaceDN w:val="0"/>
        <w:adjustRightInd w:val="0"/>
        <w:spacing w:before="0" w:after="0" w:line="240" w:lineRule="auto"/>
        <w:rPr>
          <w:rFonts w:ascii="Consolas" w:hAnsi="Consolas" w:cs="Consolas"/>
          <w:color w:val="000000"/>
          <w:szCs w:val="19"/>
        </w:rPr>
      </w:pPr>
      <w:r>
        <w:t xml:space="preserve">  </w:t>
      </w:r>
      <w:r w:rsidRPr="009F0FBB">
        <w:rPr>
          <w:rFonts w:ascii="Consolas" w:hAnsi="Consolas" w:cs="Consolas"/>
          <w:color w:val="0000FF"/>
          <w:szCs w:val="19"/>
        </w:rPr>
        <w:t>int</w:t>
      </w:r>
      <w:r w:rsidRPr="009F0FBB">
        <w:rPr>
          <w:rFonts w:ascii="Consolas" w:hAnsi="Consolas" w:cs="Consolas"/>
          <w:color w:val="000000"/>
          <w:szCs w:val="19"/>
        </w:rPr>
        <w:t xml:space="preserve"> dogWeight1;</w:t>
      </w:r>
    </w:p>
    <w:p w14:paraId="1579D183" w14:textId="77777777" w:rsidR="009F0FBB" w:rsidRDefault="009F0FBB" w:rsidP="009F0FBB">
      <w:pPr>
        <w:rPr>
          <w:rFonts w:ascii="Consolas" w:hAnsi="Consolas" w:cs="Consolas"/>
          <w:color w:val="000000"/>
          <w:szCs w:val="19"/>
        </w:rPr>
      </w:pPr>
      <w:r w:rsidRPr="009F0FBB">
        <w:rPr>
          <w:rFonts w:ascii="Consolas" w:hAnsi="Consolas" w:cs="Consolas"/>
          <w:color w:val="0000FF"/>
          <w:szCs w:val="19"/>
        </w:rPr>
        <w:t xml:space="preserve"> uint</w:t>
      </w:r>
      <w:r w:rsidRPr="009F0FBB">
        <w:rPr>
          <w:rFonts w:ascii="Consolas" w:hAnsi="Consolas" w:cs="Consolas"/>
          <w:color w:val="000000"/>
          <w:szCs w:val="19"/>
        </w:rPr>
        <w:t xml:space="preserve"> dogWeight2;</w:t>
      </w:r>
    </w:p>
    <w:p w14:paraId="7D675B50" w14:textId="77777777" w:rsidR="009F0FBB" w:rsidRPr="009F0FBB" w:rsidRDefault="009F0FBB" w:rsidP="009F0FBB">
      <w:pPr>
        <w:rPr>
          <w:sz w:val="28"/>
        </w:rPr>
      </w:pPr>
    </w:p>
    <w:p w14:paraId="01270C45" w14:textId="77777777" w:rsidR="009F0FBB" w:rsidRDefault="009F0FBB" w:rsidP="009F0FBB">
      <w:pPr>
        <w:pStyle w:val="Heading4"/>
        <w:rPr>
          <w:b/>
          <w:i w:val="0"/>
        </w:rPr>
      </w:pPr>
      <w:r>
        <w:rPr>
          <w:b/>
          <w:i w:val="0"/>
        </w:rPr>
        <w:t>Questions 6</w:t>
      </w:r>
      <w:r w:rsidRPr="004F2DA2">
        <w:rPr>
          <w:b/>
          <w:i w:val="0"/>
        </w:rPr>
        <w:t xml:space="preserve">: </w:t>
      </w:r>
      <w:r>
        <w:rPr>
          <w:b/>
          <w:i w:val="0"/>
        </w:rPr>
        <w:t xml:space="preserve"> </w:t>
      </w:r>
    </w:p>
    <w:p w14:paraId="520E5E73" w14:textId="77777777" w:rsidR="009F0FBB" w:rsidRDefault="009F0FBB" w:rsidP="009F0FBB">
      <w:r>
        <w:t>What is the difference between these two variables?</w:t>
      </w:r>
    </w:p>
    <w:p w14:paraId="0C4A4224" w14:textId="77777777" w:rsidR="009F0FBB" w:rsidRPr="009F0FBB" w:rsidRDefault="009F0FBB" w:rsidP="009F0FBB">
      <w:pPr>
        <w:autoSpaceDE w:val="0"/>
        <w:autoSpaceDN w:val="0"/>
        <w:adjustRightInd w:val="0"/>
        <w:spacing w:before="0" w:after="0" w:line="240" w:lineRule="auto"/>
        <w:rPr>
          <w:rFonts w:ascii="Consolas" w:hAnsi="Consolas" w:cs="Consolas"/>
          <w:color w:val="000000"/>
          <w:szCs w:val="19"/>
        </w:rPr>
      </w:pPr>
      <w:r>
        <w:t xml:space="preserve">  </w:t>
      </w:r>
      <w:r w:rsidRPr="009F0FBB">
        <w:rPr>
          <w:rFonts w:ascii="Consolas" w:hAnsi="Consolas" w:cs="Consolas"/>
          <w:color w:val="0000FF"/>
          <w:szCs w:val="19"/>
        </w:rPr>
        <w:t>int</w:t>
      </w:r>
      <w:r w:rsidRPr="009F0FBB">
        <w:rPr>
          <w:rFonts w:ascii="Consolas" w:hAnsi="Consolas" w:cs="Consolas"/>
          <w:color w:val="000000"/>
          <w:szCs w:val="19"/>
        </w:rPr>
        <w:t xml:space="preserve"> dogWeight1;</w:t>
      </w:r>
    </w:p>
    <w:p w14:paraId="17D80E49" w14:textId="77777777" w:rsidR="009F0FBB" w:rsidRDefault="009F0FBB" w:rsidP="009F0FBB">
      <w:pPr>
        <w:rPr>
          <w:rFonts w:ascii="Consolas" w:hAnsi="Consolas" w:cs="Consolas"/>
          <w:color w:val="000000"/>
          <w:szCs w:val="19"/>
        </w:rPr>
      </w:pPr>
      <w:r w:rsidRPr="009F0FBB">
        <w:rPr>
          <w:rFonts w:ascii="Consolas" w:hAnsi="Consolas" w:cs="Consolas"/>
          <w:color w:val="0000FF"/>
          <w:szCs w:val="19"/>
        </w:rPr>
        <w:t xml:space="preserve"> </w:t>
      </w:r>
      <w:r>
        <w:rPr>
          <w:rFonts w:ascii="Consolas" w:hAnsi="Consolas" w:cs="Consolas"/>
          <w:color w:val="0000FF"/>
          <w:szCs w:val="19"/>
        </w:rPr>
        <w:t>float</w:t>
      </w:r>
      <w:r w:rsidRPr="009F0FBB">
        <w:rPr>
          <w:rFonts w:ascii="Consolas" w:hAnsi="Consolas" w:cs="Consolas"/>
          <w:color w:val="000000"/>
          <w:szCs w:val="19"/>
        </w:rPr>
        <w:t xml:space="preserve"> dogWeight2;</w:t>
      </w:r>
    </w:p>
    <w:p w14:paraId="56A8CAA1" w14:textId="77777777" w:rsidR="009F0FBB" w:rsidRDefault="009F0FBB" w:rsidP="009F0FBB"/>
    <w:p w14:paraId="2472609A" w14:textId="77777777" w:rsidR="009F0FBB" w:rsidRDefault="009F0FBB" w:rsidP="009F0FBB">
      <w:pPr>
        <w:pStyle w:val="Heading4"/>
        <w:rPr>
          <w:b/>
          <w:i w:val="0"/>
        </w:rPr>
      </w:pPr>
      <w:r>
        <w:rPr>
          <w:b/>
          <w:i w:val="0"/>
        </w:rPr>
        <w:t>Questions 7</w:t>
      </w:r>
      <w:r w:rsidRPr="004F2DA2">
        <w:rPr>
          <w:b/>
          <w:i w:val="0"/>
        </w:rPr>
        <w:t xml:space="preserve">: </w:t>
      </w:r>
      <w:r>
        <w:rPr>
          <w:b/>
          <w:i w:val="0"/>
        </w:rPr>
        <w:t xml:space="preserve"> </w:t>
      </w:r>
    </w:p>
    <w:p w14:paraId="52F0ACD1" w14:textId="77777777" w:rsidR="009F0FBB" w:rsidRDefault="009F0FBB" w:rsidP="009F0FBB">
      <w:r>
        <w:t>What is the difference between these two variables?</w:t>
      </w:r>
    </w:p>
    <w:p w14:paraId="7622A297" w14:textId="77777777" w:rsidR="009F0FBB" w:rsidRPr="009F0FBB" w:rsidRDefault="009F0FBB" w:rsidP="009F0FBB">
      <w:pPr>
        <w:autoSpaceDE w:val="0"/>
        <w:autoSpaceDN w:val="0"/>
        <w:adjustRightInd w:val="0"/>
        <w:spacing w:before="0" w:after="0" w:line="240" w:lineRule="auto"/>
        <w:rPr>
          <w:rFonts w:ascii="Consolas" w:hAnsi="Consolas" w:cs="Consolas"/>
          <w:color w:val="000000"/>
          <w:szCs w:val="19"/>
        </w:rPr>
      </w:pPr>
      <w:r w:rsidRPr="009F0FBB">
        <w:rPr>
          <w:sz w:val="28"/>
        </w:rPr>
        <w:t xml:space="preserve">  </w:t>
      </w:r>
      <w:r w:rsidRPr="009F0FBB">
        <w:rPr>
          <w:rFonts w:ascii="Consolas" w:hAnsi="Consolas" w:cs="Consolas"/>
          <w:color w:val="0000FF"/>
          <w:szCs w:val="19"/>
        </w:rPr>
        <w:t>char</w:t>
      </w:r>
      <w:r w:rsidRPr="009F0FBB">
        <w:rPr>
          <w:rFonts w:ascii="Consolas" w:hAnsi="Consolas" w:cs="Consolas"/>
          <w:color w:val="000000"/>
          <w:szCs w:val="19"/>
        </w:rPr>
        <w:t xml:space="preserve"> dog1;</w:t>
      </w:r>
    </w:p>
    <w:p w14:paraId="29C484CD" w14:textId="77777777" w:rsidR="009F0FBB" w:rsidRDefault="009F0FBB" w:rsidP="009F0FBB">
      <w:pPr>
        <w:rPr>
          <w:rFonts w:ascii="Consolas" w:hAnsi="Consolas" w:cs="Consolas"/>
          <w:color w:val="000000"/>
          <w:szCs w:val="19"/>
        </w:rPr>
      </w:pPr>
      <w:r w:rsidRPr="009F0FBB">
        <w:rPr>
          <w:rFonts w:ascii="Consolas" w:hAnsi="Consolas" w:cs="Consolas"/>
          <w:color w:val="000000"/>
          <w:szCs w:val="19"/>
        </w:rPr>
        <w:t xml:space="preserve"> </w:t>
      </w:r>
      <w:r w:rsidRPr="009F0FBB">
        <w:rPr>
          <w:rFonts w:ascii="Consolas" w:hAnsi="Consolas" w:cs="Consolas"/>
          <w:color w:val="0000FF"/>
          <w:szCs w:val="19"/>
        </w:rPr>
        <w:t>string</w:t>
      </w:r>
      <w:r w:rsidRPr="009F0FBB">
        <w:rPr>
          <w:rFonts w:ascii="Consolas" w:hAnsi="Consolas" w:cs="Consolas"/>
          <w:color w:val="000000"/>
          <w:szCs w:val="19"/>
        </w:rPr>
        <w:t xml:space="preserve"> dog2;</w:t>
      </w:r>
    </w:p>
    <w:p w14:paraId="73276F61" w14:textId="77777777" w:rsidR="009F0FBB" w:rsidRPr="009F0FBB" w:rsidRDefault="009F0FBB" w:rsidP="009F0FBB">
      <w:pPr>
        <w:rPr>
          <w:sz w:val="28"/>
        </w:rPr>
      </w:pPr>
    </w:p>
    <w:p w14:paraId="4AE8E44F" w14:textId="77777777" w:rsidR="009F0FBB" w:rsidRDefault="009F0FBB" w:rsidP="009F0FBB">
      <w:pPr>
        <w:pStyle w:val="Heading4"/>
        <w:rPr>
          <w:b/>
          <w:i w:val="0"/>
        </w:rPr>
      </w:pPr>
      <w:r>
        <w:rPr>
          <w:b/>
          <w:i w:val="0"/>
        </w:rPr>
        <w:t>Questions 8</w:t>
      </w:r>
      <w:r w:rsidRPr="004F2DA2">
        <w:rPr>
          <w:b/>
          <w:i w:val="0"/>
        </w:rPr>
        <w:t xml:space="preserve">: </w:t>
      </w:r>
      <w:r>
        <w:rPr>
          <w:b/>
          <w:i w:val="0"/>
        </w:rPr>
        <w:t xml:space="preserve"> </w:t>
      </w:r>
    </w:p>
    <w:p w14:paraId="638B7F24" w14:textId="77777777" w:rsidR="009F0FBB" w:rsidRDefault="009F0FBB" w:rsidP="009F0FBB">
      <w:r>
        <w:t>What would be the result of executing this line of code?</w:t>
      </w:r>
    </w:p>
    <w:p w14:paraId="79997D1D" w14:textId="77777777" w:rsidR="009F0FBB" w:rsidRDefault="009F0FBB" w:rsidP="009F0FBB">
      <w:pPr>
        <w:rPr>
          <w:rFonts w:ascii="Consolas" w:hAnsi="Consolas" w:cs="Consolas"/>
          <w:color w:val="000000"/>
          <w:szCs w:val="19"/>
        </w:rPr>
      </w:pPr>
      <w:r>
        <w:rPr>
          <w:rFonts w:ascii="Consolas" w:hAnsi="Consolas" w:cs="Consolas"/>
          <w:color w:val="0000FF"/>
          <w:szCs w:val="19"/>
        </w:rPr>
        <w:t xml:space="preserve">  </w:t>
      </w:r>
      <w:r w:rsidRPr="009F0FBB">
        <w:rPr>
          <w:rFonts w:ascii="Consolas" w:hAnsi="Consolas" w:cs="Consolas"/>
          <w:color w:val="0000FF"/>
          <w:szCs w:val="19"/>
        </w:rPr>
        <w:t>string</w:t>
      </w:r>
      <w:r w:rsidRPr="009F0FBB">
        <w:rPr>
          <w:rFonts w:ascii="Consolas" w:hAnsi="Consolas" w:cs="Consolas"/>
          <w:color w:val="000000"/>
          <w:szCs w:val="19"/>
        </w:rPr>
        <w:t xml:space="preserve"> userMessage = </w:t>
      </w:r>
      <w:r w:rsidRPr="009F0FBB">
        <w:rPr>
          <w:rFonts w:ascii="Consolas" w:hAnsi="Consolas" w:cs="Consolas"/>
          <w:color w:val="A31515"/>
          <w:szCs w:val="19"/>
        </w:rPr>
        <w:t>"Good \a afternoon"</w:t>
      </w:r>
      <w:r w:rsidRPr="009F0FBB">
        <w:rPr>
          <w:rFonts w:ascii="Consolas" w:hAnsi="Consolas" w:cs="Consolas"/>
          <w:color w:val="000000"/>
          <w:szCs w:val="19"/>
        </w:rPr>
        <w:t>;</w:t>
      </w:r>
    </w:p>
    <w:p w14:paraId="1061B71A" w14:textId="77777777" w:rsidR="009F0FBB" w:rsidRPr="009F0FBB" w:rsidRDefault="009F0FBB" w:rsidP="009F0FBB">
      <w:pPr>
        <w:rPr>
          <w:sz w:val="28"/>
        </w:rPr>
      </w:pPr>
    </w:p>
    <w:p w14:paraId="0FBA13C6" w14:textId="77777777" w:rsidR="009F0FBB" w:rsidRDefault="009F0FBB" w:rsidP="009F0FBB">
      <w:pPr>
        <w:pStyle w:val="Heading4"/>
        <w:rPr>
          <w:b/>
          <w:i w:val="0"/>
        </w:rPr>
      </w:pPr>
      <w:r>
        <w:rPr>
          <w:b/>
          <w:i w:val="0"/>
        </w:rPr>
        <w:lastRenderedPageBreak/>
        <w:t>Questions 9</w:t>
      </w:r>
      <w:r w:rsidRPr="004F2DA2">
        <w:rPr>
          <w:b/>
          <w:i w:val="0"/>
        </w:rPr>
        <w:t xml:space="preserve">: </w:t>
      </w:r>
      <w:r>
        <w:rPr>
          <w:b/>
          <w:i w:val="0"/>
        </w:rPr>
        <w:t xml:space="preserve"> </w:t>
      </w:r>
    </w:p>
    <w:p w14:paraId="709556AA" w14:textId="77777777" w:rsidR="009F0FBB" w:rsidRDefault="009F0FBB" w:rsidP="009F0FBB">
      <w:r>
        <w:t>What is wrong with this line of code?</w:t>
      </w:r>
    </w:p>
    <w:p w14:paraId="2C2A9964" w14:textId="77777777" w:rsidR="009F0FBB" w:rsidRPr="009F0FBB" w:rsidRDefault="009F0FBB" w:rsidP="009F0FBB">
      <w:pPr>
        <w:rPr>
          <w:sz w:val="28"/>
        </w:rPr>
      </w:pPr>
      <w:r w:rsidRPr="009F0FBB">
        <w:rPr>
          <w:sz w:val="28"/>
        </w:rPr>
        <w:t xml:space="preserve">     </w:t>
      </w:r>
      <w:r w:rsidRPr="009F0FBB">
        <w:rPr>
          <w:rFonts w:ascii="Consolas" w:hAnsi="Consolas" w:cs="Consolas"/>
          <w:color w:val="0000FF"/>
          <w:szCs w:val="19"/>
        </w:rPr>
        <w:t>bool</w:t>
      </w:r>
      <w:r w:rsidRPr="009F0FBB">
        <w:rPr>
          <w:rFonts w:ascii="Consolas" w:hAnsi="Consolas" w:cs="Consolas"/>
          <w:color w:val="000000"/>
          <w:szCs w:val="19"/>
        </w:rPr>
        <w:t xml:space="preserve"> networkOK = </w:t>
      </w:r>
      <w:r w:rsidRPr="009F0FBB">
        <w:rPr>
          <w:rFonts w:ascii="Consolas" w:hAnsi="Consolas" w:cs="Consolas"/>
          <w:color w:val="A31515"/>
          <w:szCs w:val="19"/>
        </w:rPr>
        <w:t>"true"</w:t>
      </w:r>
      <w:r w:rsidRPr="009F0FBB">
        <w:rPr>
          <w:rFonts w:ascii="Consolas" w:hAnsi="Consolas" w:cs="Consolas"/>
          <w:color w:val="000000"/>
          <w:szCs w:val="19"/>
        </w:rPr>
        <w:t>;</w:t>
      </w:r>
    </w:p>
    <w:p w14:paraId="794B5EE0" w14:textId="77777777" w:rsidR="009F0FBB" w:rsidRDefault="009F0FBB" w:rsidP="009F0FBB"/>
    <w:p w14:paraId="5B83B780" w14:textId="77777777" w:rsidR="009F0FBB" w:rsidRDefault="009F0FBB" w:rsidP="009F0FBB">
      <w:pPr>
        <w:pStyle w:val="Heading4"/>
        <w:rPr>
          <w:b/>
          <w:i w:val="0"/>
        </w:rPr>
      </w:pPr>
      <w:r w:rsidRPr="004F2DA2">
        <w:rPr>
          <w:b/>
          <w:i w:val="0"/>
        </w:rPr>
        <w:t>Questions 1</w:t>
      </w:r>
      <w:r>
        <w:rPr>
          <w:b/>
          <w:i w:val="0"/>
        </w:rPr>
        <w:t>0</w:t>
      </w:r>
      <w:r w:rsidRPr="004F2DA2">
        <w:rPr>
          <w:b/>
          <w:i w:val="0"/>
        </w:rPr>
        <w:t xml:space="preserve">: </w:t>
      </w:r>
      <w:r>
        <w:rPr>
          <w:b/>
          <w:i w:val="0"/>
        </w:rPr>
        <w:t xml:space="preserve"> </w:t>
      </w:r>
    </w:p>
    <w:p w14:paraId="67239AB7" w14:textId="77777777" w:rsidR="009F0FBB" w:rsidRDefault="009F0FBB" w:rsidP="009F0FBB">
      <w:r>
        <w:t xml:space="preserve">What is the difference in what the </w:t>
      </w:r>
      <w:r w:rsidRPr="009F0FBB">
        <w:rPr>
          <w:b/>
          <w:sz w:val="28"/>
        </w:rPr>
        <w:t>+</w:t>
      </w:r>
      <w:r>
        <w:t xml:space="preserve"> sign does in these two code segments</w:t>
      </w:r>
    </w:p>
    <w:p w14:paraId="5BF349ED" w14:textId="77777777" w:rsidR="009F0FBB" w:rsidRPr="009F0FBB" w:rsidRDefault="009F0FBB" w:rsidP="009F0FBB">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FF"/>
          <w:szCs w:val="19"/>
        </w:rPr>
        <w:t xml:space="preserve">  </w:t>
      </w:r>
      <w:r w:rsidRPr="009F0FBB">
        <w:rPr>
          <w:rFonts w:ascii="Consolas" w:hAnsi="Consolas" w:cs="Consolas"/>
          <w:color w:val="0000FF"/>
          <w:szCs w:val="19"/>
        </w:rPr>
        <w:t>int</w:t>
      </w:r>
      <w:r w:rsidRPr="009F0FBB">
        <w:rPr>
          <w:rFonts w:ascii="Consolas" w:hAnsi="Consolas" w:cs="Consolas"/>
          <w:color w:val="000000"/>
          <w:szCs w:val="19"/>
        </w:rPr>
        <w:t xml:space="preserve"> x = 3;</w:t>
      </w:r>
    </w:p>
    <w:p w14:paraId="1F67F512" w14:textId="77777777" w:rsidR="009F0FBB" w:rsidRPr="009F0FBB" w:rsidRDefault="009F0FBB" w:rsidP="009F0FBB">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FF"/>
          <w:szCs w:val="19"/>
        </w:rPr>
        <w:t xml:space="preserve">  </w:t>
      </w:r>
      <w:r w:rsidRPr="009F0FBB">
        <w:rPr>
          <w:rFonts w:ascii="Consolas" w:hAnsi="Consolas" w:cs="Consolas"/>
          <w:color w:val="0000FF"/>
          <w:szCs w:val="19"/>
        </w:rPr>
        <w:t>int</w:t>
      </w:r>
      <w:r w:rsidRPr="009F0FBB">
        <w:rPr>
          <w:rFonts w:ascii="Consolas" w:hAnsi="Consolas" w:cs="Consolas"/>
          <w:color w:val="000000"/>
          <w:szCs w:val="19"/>
        </w:rPr>
        <w:t xml:space="preserve"> y = 4;</w:t>
      </w:r>
    </w:p>
    <w:p w14:paraId="7231838F" w14:textId="77777777" w:rsidR="009F0FBB" w:rsidRPr="009F0FBB" w:rsidRDefault="009F0FBB" w:rsidP="009F0FBB">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FF"/>
          <w:szCs w:val="19"/>
        </w:rPr>
        <w:t xml:space="preserve">  </w:t>
      </w:r>
      <w:r w:rsidRPr="009F0FBB">
        <w:rPr>
          <w:rFonts w:ascii="Consolas" w:hAnsi="Consolas" w:cs="Consolas"/>
          <w:color w:val="0000FF"/>
          <w:szCs w:val="19"/>
        </w:rPr>
        <w:t>int</w:t>
      </w:r>
      <w:r w:rsidRPr="009F0FBB">
        <w:rPr>
          <w:rFonts w:ascii="Consolas" w:hAnsi="Consolas" w:cs="Consolas"/>
          <w:color w:val="000000"/>
          <w:szCs w:val="19"/>
        </w:rPr>
        <w:t xml:space="preserve"> z = x + y;</w:t>
      </w:r>
    </w:p>
    <w:p w14:paraId="709104D9" w14:textId="77777777" w:rsidR="009F0FBB" w:rsidRPr="009F0FBB" w:rsidRDefault="009F0FBB" w:rsidP="009F0FBB">
      <w:pPr>
        <w:autoSpaceDE w:val="0"/>
        <w:autoSpaceDN w:val="0"/>
        <w:adjustRightInd w:val="0"/>
        <w:spacing w:before="0" w:after="0" w:line="240" w:lineRule="auto"/>
        <w:rPr>
          <w:rFonts w:ascii="Consolas" w:hAnsi="Consolas" w:cs="Consolas"/>
          <w:color w:val="000000"/>
          <w:szCs w:val="19"/>
        </w:rPr>
      </w:pPr>
    </w:p>
    <w:p w14:paraId="0673FB70" w14:textId="77777777" w:rsidR="009F0FBB" w:rsidRPr="009F0FBB" w:rsidRDefault="009F0FBB" w:rsidP="009F0FBB">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FF"/>
          <w:szCs w:val="19"/>
        </w:rPr>
        <w:t xml:space="preserve">  </w:t>
      </w:r>
      <w:r w:rsidRPr="009F0FBB">
        <w:rPr>
          <w:rFonts w:ascii="Consolas" w:hAnsi="Consolas" w:cs="Consolas"/>
          <w:color w:val="0000FF"/>
          <w:szCs w:val="19"/>
        </w:rPr>
        <w:t>string</w:t>
      </w:r>
      <w:r w:rsidRPr="009F0FBB">
        <w:rPr>
          <w:rFonts w:ascii="Consolas" w:hAnsi="Consolas" w:cs="Consolas"/>
          <w:color w:val="000000"/>
          <w:szCs w:val="19"/>
        </w:rPr>
        <w:t xml:space="preserve"> x = </w:t>
      </w:r>
      <w:r w:rsidRPr="009F0FBB">
        <w:rPr>
          <w:rFonts w:ascii="Consolas" w:hAnsi="Consolas" w:cs="Consolas"/>
          <w:color w:val="A31515"/>
          <w:szCs w:val="19"/>
        </w:rPr>
        <w:t>"3"</w:t>
      </w:r>
      <w:r w:rsidRPr="009F0FBB">
        <w:rPr>
          <w:rFonts w:ascii="Consolas" w:hAnsi="Consolas" w:cs="Consolas"/>
          <w:color w:val="000000"/>
          <w:szCs w:val="19"/>
        </w:rPr>
        <w:t>;</w:t>
      </w:r>
    </w:p>
    <w:p w14:paraId="2A819BE1" w14:textId="77777777" w:rsidR="009F0FBB" w:rsidRDefault="009F0FBB" w:rsidP="009F0FBB">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FF"/>
          <w:szCs w:val="19"/>
        </w:rPr>
        <w:t xml:space="preserve">  </w:t>
      </w:r>
      <w:r w:rsidRPr="009F0FBB">
        <w:rPr>
          <w:rFonts w:ascii="Consolas" w:hAnsi="Consolas" w:cs="Consolas"/>
          <w:color w:val="0000FF"/>
          <w:szCs w:val="19"/>
        </w:rPr>
        <w:t>string</w:t>
      </w:r>
      <w:r w:rsidRPr="009F0FBB">
        <w:rPr>
          <w:rFonts w:ascii="Consolas" w:hAnsi="Consolas" w:cs="Consolas"/>
          <w:color w:val="000000"/>
          <w:szCs w:val="19"/>
        </w:rPr>
        <w:t xml:space="preserve"> y = </w:t>
      </w:r>
      <w:r w:rsidRPr="009F0FBB">
        <w:rPr>
          <w:rFonts w:ascii="Consolas" w:hAnsi="Consolas" w:cs="Consolas"/>
          <w:color w:val="A31515"/>
          <w:szCs w:val="19"/>
        </w:rPr>
        <w:t>"4"</w:t>
      </w:r>
      <w:r w:rsidRPr="009F0FBB">
        <w:rPr>
          <w:rFonts w:ascii="Consolas" w:hAnsi="Consolas" w:cs="Consolas"/>
          <w:color w:val="000000"/>
          <w:szCs w:val="19"/>
        </w:rPr>
        <w:t>;</w:t>
      </w:r>
    </w:p>
    <w:p w14:paraId="4945D650" w14:textId="77777777" w:rsidR="009F0FBB" w:rsidRDefault="009F0FBB" w:rsidP="009F0FBB">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 xml:space="preserve">  </w:t>
      </w:r>
      <w:r w:rsidRPr="009F0FBB">
        <w:rPr>
          <w:rFonts w:ascii="Consolas" w:hAnsi="Consolas" w:cs="Consolas"/>
          <w:color w:val="0000FF"/>
          <w:szCs w:val="19"/>
        </w:rPr>
        <w:t>string</w:t>
      </w:r>
      <w:r w:rsidRPr="009F0FBB">
        <w:rPr>
          <w:rFonts w:ascii="Consolas" w:hAnsi="Consolas" w:cs="Consolas"/>
          <w:color w:val="000000"/>
          <w:szCs w:val="19"/>
        </w:rPr>
        <w:t xml:space="preserve"> z = x + y;</w:t>
      </w:r>
    </w:p>
    <w:p w14:paraId="173B9128" w14:textId="77777777" w:rsidR="009F0FBB" w:rsidRPr="009F0FBB" w:rsidRDefault="009F0FBB" w:rsidP="009F0FBB">
      <w:pPr>
        <w:autoSpaceDE w:val="0"/>
        <w:autoSpaceDN w:val="0"/>
        <w:adjustRightInd w:val="0"/>
        <w:spacing w:before="0" w:after="0" w:line="240" w:lineRule="auto"/>
        <w:rPr>
          <w:sz w:val="28"/>
        </w:rPr>
      </w:pPr>
    </w:p>
    <w:p w14:paraId="633C7A0E" w14:textId="77777777" w:rsidR="009F0FBB" w:rsidRDefault="009F0FBB" w:rsidP="009F0FBB">
      <w:pPr>
        <w:pStyle w:val="Heading4"/>
        <w:rPr>
          <w:b/>
          <w:i w:val="0"/>
        </w:rPr>
      </w:pPr>
      <w:r w:rsidRPr="004F2DA2">
        <w:rPr>
          <w:b/>
          <w:i w:val="0"/>
        </w:rPr>
        <w:t>Questions 1</w:t>
      </w:r>
      <w:r>
        <w:rPr>
          <w:b/>
          <w:i w:val="0"/>
        </w:rPr>
        <w:t>1</w:t>
      </w:r>
      <w:r w:rsidRPr="004F2DA2">
        <w:rPr>
          <w:b/>
          <w:i w:val="0"/>
        </w:rPr>
        <w:t xml:space="preserve">: </w:t>
      </w:r>
      <w:r>
        <w:rPr>
          <w:b/>
          <w:i w:val="0"/>
        </w:rPr>
        <w:t xml:space="preserve"> </w:t>
      </w:r>
    </w:p>
    <w:p w14:paraId="222352B7" w14:textId="77777777" w:rsidR="009F0FBB" w:rsidRPr="00954402" w:rsidRDefault="009F0FBB" w:rsidP="009F0FBB">
      <w:r w:rsidRPr="00954402">
        <w:t>What will the value of x be?</w:t>
      </w:r>
    </w:p>
    <w:p w14:paraId="4028F1F9" w14:textId="77777777" w:rsidR="00954402" w:rsidRPr="00954402" w:rsidRDefault="00954402" w:rsidP="009F0FBB">
      <w:pPr>
        <w:rPr>
          <w:rFonts w:ascii="Consolas" w:hAnsi="Consolas" w:cs="Consolas"/>
          <w:color w:val="000000"/>
        </w:rPr>
      </w:pPr>
      <w:r w:rsidRPr="00954402">
        <w:rPr>
          <w:rFonts w:ascii="Consolas" w:hAnsi="Consolas" w:cs="Consolas"/>
          <w:color w:val="0000FF"/>
        </w:rPr>
        <w:t>float</w:t>
      </w:r>
      <w:r w:rsidRPr="00954402">
        <w:rPr>
          <w:rFonts w:ascii="Consolas" w:hAnsi="Consolas" w:cs="Consolas"/>
          <w:color w:val="000000"/>
        </w:rPr>
        <w:t xml:space="preserve"> x = 3.0f + 4.0f / 5.0f + 7.0f * 2.0f;</w:t>
      </w:r>
    </w:p>
    <w:p w14:paraId="7DD7BFD6" w14:textId="77777777" w:rsidR="009F0FBB" w:rsidRPr="00954402" w:rsidRDefault="009F0FBB" w:rsidP="009F0FBB">
      <w:r w:rsidRPr="00954402">
        <w:t>What will the value of x be?</w:t>
      </w:r>
    </w:p>
    <w:p w14:paraId="58E76189" w14:textId="77777777" w:rsidR="00DC4E80" w:rsidRDefault="00954402" w:rsidP="00FB7800">
      <w:pPr>
        <w:rPr>
          <w:rFonts w:ascii="Consolas" w:hAnsi="Consolas" w:cs="Consolas"/>
          <w:color w:val="000000"/>
        </w:rPr>
      </w:pPr>
      <w:r w:rsidRPr="00954402">
        <w:rPr>
          <w:rFonts w:ascii="Consolas" w:hAnsi="Consolas" w:cs="Consolas"/>
          <w:color w:val="0000FF"/>
        </w:rPr>
        <w:t>float</w:t>
      </w:r>
      <w:r w:rsidRPr="00954402">
        <w:rPr>
          <w:rFonts w:ascii="Consolas" w:hAnsi="Consolas" w:cs="Consolas"/>
          <w:color w:val="000000"/>
        </w:rPr>
        <w:t xml:space="preserve"> x = (3.0f + 4.0f) / (5.0f + (7.0f * 2.0f));</w:t>
      </w:r>
    </w:p>
    <w:p w14:paraId="3F95BB15" w14:textId="77777777" w:rsidR="00954402" w:rsidRDefault="00954402" w:rsidP="00954402">
      <w:r>
        <w:t>Which one is “correct”?  Are you sure?</w:t>
      </w:r>
    </w:p>
    <w:p w14:paraId="6E36E733" w14:textId="77777777" w:rsidR="0053406C" w:rsidRDefault="0053406C" w:rsidP="00954402"/>
    <w:p w14:paraId="4B506FCF" w14:textId="77777777" w:rsidR="0053406C" w:rsidRDefault="0053406C" w:rsidP="0053406C">
      <w:pPr>
        <w:pStyle w:val="Heading4"/>
        <w:rPr>
          <w:b/>
          <w:i w:val="0"/>
        </w:rPr>
      </w:pPr>
      <w:r w:rsidRPr="004F2DA2">
        <w:rPr>
          <w:b/>
          <w:i w:val="0"/>
        </w:rPr>
        <w:t>Questions 1</w:t>
      </w:r>
      <w:r w:rsidR="00C755B3">
        <w:rPr>
          <w:b/>
          <w:i w:val="0"/>
        </w:rPr>
        <w:t>2</w:t>
      </w:r>
      <w:r w:rsidRPr="004F2DA2">
        <w:rPr>
          <w:b/>
          <w:i w:val="0"/>
        </w:rPr>
        <w:t xml:space="preserve">: </w:t>
      </w:r>
      <w:r>
        <w:rPr>
          <w:b/>
          <w:i w:val="0"/>
        </w:rPr>
        <w:t xml:space="preserve"> </w:t>
      </w:r>
    </w:p>
    <w:p w14:paraId="67DE41C5" w14:textId="77777777" w:rsidR="0053406C" w:rsidRPr="00954402" w:rsidRDefault="0053406C" w:rsidP="0053406C">
      <w:r w:rsidRPr="00954402">
        <w:t xml:space="preserve">What </w:t>
      </w:r>
      <w:r>
        <w:t>is wrong with these lines of code</w:t>
      </w:r>
      <w:r w:rsidRPr="00954402">
        <w:t>?</w:t>
      </w:r>
    </w:p>
    <w:p w14:paraId="548E2025" w14:textId="77777777" w:rsidR="0053406C" w:rsidRDefault="0053406C" w:rsidP="00954402">
      <w:pPr>
        <w:rPr>
          <w:rFonts w:ascii="Consolas" w:hAnsi="Consolas" w:cs="Consolas"/>
          <w:color w:val="000000"/>
          <w:szCs w:val="19"/>
        </w:rPr>
      </w:pPr>
      <w:r w:rsidRPr="003B2634">
        <w:rPr>
          <w:rFonts w:ascii="Consolas" w:hAnsi="Consolas" w:cs="Consolas"/>
          <w:color w:val="0000FF"/>
          <w:szCs w:val="19"/>
        </w:rPr>
        <w:t>const</w:t>
      </w:r>
      <w:r w:rsidRPr="003B2634">
        <w:rPr>
          <w:rFonts w:ascii="Consolas" w:hAnsi="Consolas" w:cs="Consolas"/>
          <w:color w:val="000000"/>
          <w:szCs w:val="19"/>
        </w:rPr>
        <w:t xml:space="preserve"> </w:t>
      </w:r>
      <w:r w:rsidRPr="003B2634">
        <w:rPr>
          <w:rFonts w:ascii="Consolas" w:hAnsi="Consolas" w:cs="Consolas"/>
          <w:color w:val="0000FF"/>
          <w:szCs w:val="19"/>
        </w:rPr>
        <w:t>double</w:t>
      </w:r>
      <w:r w:rsidRPr="003B2634">
        <w:rPr>
          <w:rFonts w:ascii="Consolas" w:hAnsi="Consolas" w:cs="Consolas"/>
          <w:color w:val="000000"/>
          <w:szCs w:val="19"/>
        </w:rPr>
        <w:t xml:space="preserve"> MAX_WIDTH = 5.0;</w:t>
      </w:r>
    </w:p>
    <w:p w14:paraId="6B7415C3" w14:textId="77777777" w:rsidR="0053406C" w:rsidRDefault="0053406C" w:rsidP="0053406C">
      <w:pPr>
        <w:rPr>
          <w:rFonts w:ascii="Consolas" w:hAnsi="Consolas" w:cs="Consolas"/>
          <w:color w:val="000000"/>
          <w:szCs w:val="19"/>
        </w:rPr>
      </w:pPr>
      <w:r w:rsidRPr="003B2634">
        <w:rPr>
          <w:rFonts w:ascii="Consolas" w:hAnsi="Consolas" w:cs="Consolas"/>
          <w:color w:val="000000"/>
          <w:szCs w:val="19"/>
        </w:rPr>
        <w:t xml:space="preserve">MAX_WIDTH = </w:t>
      </w:r>
      <w:r>
        <w:rPr>
          <w:rFonts w:ascii="Consolas" w:hAnsi="Consolas" w:cs="Consolas"/>
          <w:color w:val="000000"/>
          <w:szCs w:val="19"/>
        </w:rPr>
        <w:t>7</w:t>
      </w:r>
      <w:r w:rsidRPr="003B2634">
        <w:rPr>
          <w:rFonts w:ascii="Consolas" w:hAnsi="Consolas" w:cs="Consolas"/>
          <w:color w:val="000000"/>
          <w:szCs w:val="19"/>
        </w:rPr>
        <w:t>.</w:t>
      </w:r>
      <w:r>
        <w:rPr>
          <w:rFonts w:ascii="Consolas" w:hAnsi="Consolas" w:cs="Consolas"/>
          <w:color w:val="000000"/>
          <w:szCs w:val="19"/>
        </w:rPr>
        <w:t>2</w:t>
      </w:r>
      <w:r w:rsidRPr="003B2634">
        <w:rPr>
          <w:rFonts w:ascii="Consolas" w:hAnsi="Consolas" w:cs="Consolas"/>
          <w:color w:val="000000"/>
          <w:szCs w:val="19"/>
        </w:rPr>
        <w:t>;</w:t>
      </w:r>
    </w:p>
    <w:p w14:paraId="5F73D060" w14:textId="77777777" w:rsidR="00D14CF9" w:rsidRDefault="00D14CF9" w:rsidP="0053406C">
      <w:pPr>
        <w:rPr>
          <w:rFonts w:ascii="Consolas" w:hAnsi="Consolas" w:cs="Consolas"/>
          <w:color w:val="000000"/>
          <w:szCs w:val="19"/>
        </w:rPr>
      </w:pPr>
    </w:p>
    <w:p w14:paraId="790DDA7F" w14:textId="77777777" w:rsidR="00D14CF9" w:rsidRDefault="00D14CF9" w:rsidP="00D14CF9">
      <w:pPr>
        <w:pStyle w:val="Heading4"/>
        <w:rPr>
          <w:b/>
          <w:i w:val="0"/>
        </w:rPr>
      </w:pPr>
      <w:r w:rsidRPr="004F2DA2">
        <w:rPr>
          <w:b/>
          <w:i w:val="0"/>
        </w:rPr>
        <w:t>Questions 1</w:t>
      </w:r>
      <w:r w:rsidR="00C755B3">
        <w:rPr>
          <w:b/>
          <w:i w:val="0"/>
        </w:rPr>
        <w:t>3</w:t>
      </w:r>
      <w:r w:rsidRPr="004F2DA2">
        <w:rPr>
          <w:b/>
          <w:i w:val="0"/>
        </w:rPr>
        <w:t xml:space="preserve">: </w:t>
      </w:r>
      <w:r>
        <w:rPr>
          <w:b/>
          <w:i w:val="0"/>
        </w:rPr>
        <w:t xml:space="preserve"> </w:t>
      </w:r>
    </w:p>
    <w:p w14:paraId="2384425C" w14:textId="77777777" w:rsidR="00D14CF9" w:rsidRDefault="00D14CF9" w:rsidP="00D14CF9">
      <w:pPr>
        <w:rPr>
          <w:rFonts w:ascii="Consolas" w:hAnsi="Consolas" w:cs="Consolas"/>
          <w:color w:val="000000"/>
          <w:szCs w:val="19"/>
        </w:rPr>
      </w:pPr>
      <w:r w:rsidRPr="00954402">
        <w:t xml:space="preserve">What </w:t>
      </w:r>
      <w:r>
        <w:t xml:space="preserve">is the difference between these 2 sets of </w:t>
      </w:r>
      <w:r w:rsidR="000F7D13">
        <w:t xml:space="preserve">2 lines of </w:t>
      </w:r>
      <w:r>
        <w:t>code?</w:t>
      </w:r>
    </w:p>
    <w:p w14:paraId="23F27F97" w14:textId="77777777" w:rsidR="00D14CF9" w:rsidRPr="00144EB4" w:rsidRDefault="00D14CF9" w:rsidP="00D14CF9">
      <w:pPr>
        <w:spacing w:after="128" w:line="247" w:lineRule="auto"/>
        <w:ind w:left="413" w:right="4959"/>
        <w:rPr>
          <w:rFonts w:ascii="Consolas" w:eastAsia="Consolas" w:hAnsi="Consolas" w:cs="Consolas"/>
        </w:rPr>
      </w:pPr>
      <w:r w:rsidRPr="00144EB4">
        <w:rPr>
          <w:rFonts w:ascii="Consolas" w:eastAsia="Consolas" w:hAnsi="Consolas" w:cs="Consolas"/>
          <w:color w:val="0000FF"/>
        </w:rPr>
        <w:t>int</w:t>
      </w:r>
      <w:r w:rsidRPr="00144EB4">
        <w:rPr>
          <w:rFonts w:ascii="Consolas" w:eastAsia="Consolas" w:hAnsi="Consolas" w:cs="Consolas"/>
        </w:rPr>
        <w:t xml:space="preserve"> i = 1;</w:t>
      </w:r>
    </w:p>
    <w:p w14:paraId="2915983A" w14:textId="77777777" w:rsidR="00D14CF9" w:rsidRPr="00144EB4" w:rsidRDefault="00D14CF9" w:rsidP="00D14CF9">
      <w:pPr>
        <w:spacing w:after="128" w:line="247" w:lineRule="auto"/>
        <w:ind w:left="413" w:right="4959"/>
        <w:rPr>
          <w:rFonts w:ascii="Consolas" w:eastAsia="Consolas" w:hAnsi="Consolas" w:cs="Consolas"/>
        </w:rPr>
      </w:pPr>
      <w:r w:rsidRPr="00144EB4">
        <w:rPr>
          <w:rFonts w:ascii="Consolas" w:eastAsia="Consolas" w:hAnsi="Consolas" w:cs="Consolas"/>
          <w:color w:val="0000FF"/>
        </w:rPr>
        <w:t>float</w:t>
      </w:r>
      <w:r w:rsidRPr="00144EB4">
        <w:rPr>
          <w:rFonts w:ascii="Consolas" w:eastAsia="Consolas" w:hAnsi="Consolas" w:cs="Consolas"/>
        </w:rPr>
        <w:t xml:space="preserve"> x = i; </w:t>
      </w:r>
    </w:p>
    <w:p w14:paraId="3C7DB0C7" w14:textId="77777777" w:rsidR="00D14CF9" w:rsidRDefault="00D14CF9" w:rsidP="00D14CF9">
      <w:pPr>
        <w:spacing w:after="128" w:line="247" w:lineRule="auto"/>
        <w:ind w:left="413" w:right="4959"/>
      </w:pPr>
    </w:p>
    <w:p w14:paraId="3CF3959D" w14:textId="77777777" w:rsidR="00D14CF9" w:rsidRPr="00144EB4" w:rsidRDefault="00D14CF9" w:rsidP="00D14CF9">
      <w:pPr>
        <w:spacing w:after="128" w:line="247" w:lineRule="auto"/>
        <w:ind w:left="413" w:right="4959"/>
        <w:rPr>
          <w:rFonts w:ascii="Consolas" w:eastAsia="Consolas" w:hAnsi="Consolas" w:cs="Consolas"/>
        </w:rPr>
      </w:pPr>
      <w:r w:rsidRPr="00144EB4">
        <w:rPr>
          <w:rFonts w:ascii="Consolas" w:eastAsia="Consolas" w:hAnsi="Consolas" w:cs="Consolas"/>
          <w:color w:val="0000FF"/>
        </w:rPr>
        <w:t>int</w:t>
      </w:r>
      <w:r w:rsidRPr="00144EB4">
        <w:rPr>
          <w:rFonts w:ascii="Consolas" w:eastAsia="Consolas" w:hAnsi="Consolas" w:cs="Consolas"/>
        </w:rPr>
        <w:t xml:space="preserve"> i = 1;</w:t>
      </w:r>
    </w:p>
    <w:p w14:paraId="67BF8146" w14:textId="77777777" w:rsidR="00144EB4" w:rsidRDefault="00D14CF9" w:rsidP="009F7785">
      <w:pPr>
        <w:spacing w:after="128" w:line="247" w:lineRule="auto"/>
        <w:ind w:left="413" w:right="4959"/>
      </w:pPr>
      <w:r w:rsidRPr="00144EB4">
        <w:rPr>
          <w:rFonts w:ascii="Consolas" w:eastAsia="Consolas" w:hAnsi="Consolas" w:cs="Consolas"/>
          <w:color w:val="0000FF"/>
        </w:rPr>
        <w:t>float</w:t>
      </w:r>
      <w:r w:rsidRPr="00144EB4">
        <w:rPr>
          <w:rFonts w:ascii="Consolas" w:eastAsia="Consolas" w:hAnsi="Consolas" w:cs="Consolas"/>
        </w:rPr>
        <w:t xml:space="preserve"> x = </w:t>
      </w:r>
      <w:r>
        <w:rPr>
          <w:rFonts w:ascii="Consolas" w:eastAsia="Consolas" w:hAnsi="Consolas" w:cs="Consolas"/>
        </w:rPr>
        <w:t>(</w:t>
      </w:r>
      <w:r w:rsidRPr="00144EB4">
        <w:rPr>
          <w:rFonts w:ascii="Consolas" w:eastAsia="Consolas" w:hAnsi="Consolas" w:cs="Consolas"/>
          <w:color w:val="0000FF"/>
        </w:rPr>
        <w:t>float</w:t>
      </w:r>
      <w:r>
        <w:rPr>
          <w:rFonts w:ascii="Consolas" w:eastAsia="Consolas" w:hAnsi="Consolas" w:cs="Consolas"/>
        </w:rPr>
        <w:t>)</w:t>
      </w:r>
      <w:r w:rsidRPr="00144EB4">
        <w:rPr>
          <w:rFonts w:ascii="Consolas" w:eastAsia="Consolas" w:hAnsi="Consolas" w:cs="Consolas"/>
        </w:rPr>
        <w:t xml:space="preserve">i; </w:t>
      </w:r>
    </w:p>
    <w:p w14:paraId="38CF4115" w14:textId="77777777" w:rsidR="00144EB4" w:rsidRPr="00144EB4" w:rsidRDefault="00144EB4" w:rsidP="00144EB4"/>
    <w:p w14:paraId="020096A1" w14:textId="77777777" w:rsidR="00144EB4" w:rsidRDefault="00144EB4" w:rsidP="00144EB4">
      <w:pPr>
        <w:spacing w:before="0" w:after="250" w:line="249" w:lineRule="auto"/>
        <w:ind w:left="56" w:right="14"/>
      </w:pPr>
    </w:p>
    <w:p w14:paraId="6B9F435A" w14:textId="77777777" w:rsidR="00144EB4" w:rsidRPr="00144EB4" w:rsidRDefault="00144EB4" w:rsidP="00144EB4">
      <w:pPr>
        <w:spacing w:before="0" w:after="106" w:line="249" w:lineRule="auto"/>
        <w:ind w:left="56" w:right="14"/>
        <w:rPr>
          <w:sz w:val="28"/>
        </w:rPr>
      </w:pPr>
    </w:p>
    <w:p w14:paraId="57E7BB9F" w14:textId="77777777" w:rsidR="00144EB4" w:rsidRPr="00144EB4" w:rsidRDefault="00144EB4" w:rsidP="00144EB4">
      <w:pPr>
        <w:spacing w:after="128" w:line="247" w:lineRule="auto"/>
        <w:ind w:left="413" w:right="5058"/>
        <w:rPr>
          <w:sz w:val="28"/>
        </w:rPr>
      </w:pPr>
    </w:p>
    <w:p w14:paraId="7015B121" w14:textId="77777777" w:rsidR="00144EB4" w:rsidRDefault="00144EB4" w:rsidP="00144EB4">
      <w:pPr>
        <w:ind w:left="56" w:right="14"/>
      </w:pPr>
    </w:p>
    <w:p w14:paraId="2BAD89D5" w14:textId="3E8AF2CA" w:rsidR="002A28AF" w:rsidRDefault="00694F7F" w:rsidP="002A28AF">
      <w:pPr>
        <w:pStyle w:val="Heading1"/>
      </w:pPr>
      <w:bookmarkStart w:id="38" w:name="_Toc44348500"/>
      <w:r>
        <w:t>Chapter 5</w:t>
      </w:r>
      <w:r w:rsidR="00B809CB">
        <w:t xml:space="preserve"> – Making Decisions</w:t>
      </w:r>
      <w:bookmarkEnd w:id="38"/>
    </w:p>
    <w:p w14:paraId="73911775" w14:textId="0234CF41" w:rsidR="00657563" w:rsidRDefault="00657563" w:rsidP="00657563"/>
    <w:p w14:paraId="3EFFB074" w14:textId="48B09354" w:rsidR="00657563" w:rsidRPr="00657563" w:rsidRDefault="00657563" w:rsidP="00657563">
      <w:pPr>
        <w:jc w:val="center"/>
      </w:pPr>
      <w:r>
        <w:rPr>
          <w:noProof/>
        </w:rPr>
        <w:drawing>
          <wp:inline distT="0" distB="0" distL="0" distR="0" wp14:anchorId="50BB4CA1" wp14:editId="7532725D">
            <wp:extent cx="3377821" cy="2252706"/>
            <wp:effectExtent l="0" t="0" r="0" b="0"/>
            <wp:docPr id="278787" name="Picture 27878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e the source 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9517" cy="2267175"/>
                    </a:xfrm>
                    <a:prstGeom prst="rect">
                      <a:avLst/>
                    </a:prstGeom>
                    <a:noFill/>
                    <a:ln>
                      <a:noFill/>
                    </a:ln>
                  </pic:spPr>
                </pic:pic>
              </a:graphicData>
            </a:graphic>
          </wp:inline>
        </w:drawing>
      </w:r>
    </w:p>
    <w:p w14:paraId="3B8D722B" w14:textId="3BA1730A" w:rsidR="00DB7394" w:rsidRDefault="00DB7394" w:rsidP="00DB7394">
      <w:r>
        <w:t>Our first window</w:t>
      </w:r>
      <w:r w:rsidR="00643A5B">
        <w:t xml:space="preserve"> costing</w:t>
      </w:r>
      <w:r>
        <w:t xml:space="preserve"> program </w:t>
      </w:r>
      <w:r w:rsidR="00643A5B">
        <w:t>wa</w:t>
      </w:r>
      <w:r>
        <w:t xml:space="preserve">s very simple, it runs straight through from the first statement to the last, and then stops. More often you will come across situations where your program must change what it does according to the data which is given to it. </w:t>
      </w:r>
      <w:r w:rsidR="00643A5B">
        <w:t>Basically,</w:t>
      </w:r>
      <w:r>
        <w:t xml:space="preserve"> there are four variations of program flow: </w:t>
      </w:r>
    </w:p>
    <w:p w14:paraId="3C61A188" w14:textId="77777777" w:rsidR="00DB7394" w:rsidRDefault="00DB7394" w:rsidP="00DB7394">
      <w:r>
        <w:t xml:space="preserve"> 1.</w:t>
      </w:r>
      <w:r>
        <w:tab/>
        <w:t xml:space="preserve">Straight line, as we saw </w:t>
      </w:r>
      <w:r w:rsidR="00C54C88">
        <w:t>in the first programs</w:t>
      </w:r>
      <w:r>
        <w:t>.</w:t>
      </w:r>
    </w:p>
    <w:p w14:paraId="087EA3F2" w14:textId="77777777" w:rsidR="00DB7394" w:rsidRDefault="00DB7394" w:rsidP="00DB7394">
      <w:r>
        <w:t>2.</w:t>
      </w:r>
      <w:r>
        <w:tab/>
        <w:t xml:space="preserve">Chosen </w:t>
      </w:r>
      <w:r w:rsidR="00B90393">
        <w:t xml:space="preserve">(do I go left or right?) </w:t>
      </w:r>
      <w:r>
        <w:t>depending on a given condition, the subject of this chapter.</w:t>
      </w:r>
    </w:p>
    <w:p w14:paraId="7D641D9A" w14:textId="77777777" w:rsidR="00DB7394" w:rsidRDefault="00DB7394" w:rsidP="00DB7394">
      <w:r>
        <w:t>3.</w:t>
      </w:r>
      <w:r>
        <w:tab/>
        <w:t>Repeated according to a given condition</w:t>
      </w:r>
      <w:r w:rsidR="00B90393">
        <w:t xml:space="preserve"> (stir batter until it thickens)</w:t>
      </w:r>
      <w:r>
        <w:t xml:space="preserve">, the subject of the next chapter. </w:t>
      </w:r>
    </w:p>
    <w:p w14:paraId="04D0A0F9" w14:textId="77777777" w:rsidR="00DB7394" w:rsidRDefault="00DB7394" w:rsidP="00DB7394">
      <w:r>
        <w:t>4.</w:t>
      </w:r>
      <w:r>
        <w:tab/>
        <w:t xml:space="preserve">Event driven. </w:t>
      </w:r>
      <w:r w:rsidR="00B90393">
        <w:t xml:space="preserve">This is not really a fourth variations, but more of a style of programming. </w:t>
      </w:r>
      <w:r>
        <w:t>A</w:t>
      </w:r>
      <w:r w:rsidR="00B90393">
        <w:t>n event driven</w:t>
      </w:r>
      <w:r>
        <w:t xml:space="preserve"> program is made up of pieces (using </w:t>
      </w:r>
      <w:r w:rsidR="00B90393">
        <w:t xml:space="preserve">some combination of </w:t>
      </w:r>
      <w:r>
        <w:t>the 3 variations above), and different pieces execute based on events. Events are things like a mouse click, new mail arrives, a time of the day, and more.</w:t>
      </w:r>
    </w:p>
    <w:p w14:paraId="52BC2608" w14:textId="77777777" w:rsidR="002A28AF" w:rsidRDefault="00DB7394" w:rsidP="00DB7394">
      <w:r>
        <w:t xml:space="preserve">Practically every program ever written is composed of those variations. You can use this to good effect when designing an overall view of how your program is going to work. </w:t>
      </w:r>
    </w:p>
    <w:p w14:paraId="170BD5E1" w14:textId="77777777" w:rsidR="00EC2E28" w:rsidRPr="00EC2E28" w:rsidRDefault="00EC2E28" w:rsidP="00EC2E28">
      <w:pPr>
        <w:pStyle w:val="Heading3"/>
      </w:pPr>
      <w:bookmarkStart w:id="39" w:name="_Toc44348501"/>
      <w:r w:rsidRPr="00EC2E28">
        <w:t>Conditional Execution - if</w:t>
      </w:r>
      <w:bookmarkEnd w:id="39"/>
    </w:p>
    <w:p w14:paraId="3C18CB77" w14:textId="246A0E26" w:rsidR="00EC2E28" w:rsidRDefault="00EC2E28" w:rsidP="00EC2E28">
      <w:r>
        <w:t xml:space="preserve">The </w:t>
      </w:r>
      <w:r w:rsidR="00643A5B">
        <w:t xml:space="preserve">window cost </w:t>
      </w:r>
      <w:r>
        <w:t>program to work out the wood and glass for our window store is nice; in fact our customer will probably be quite pleased with it. However, it is not perfect. The problem is not wit</w:t>
      </w:r>
      <w:r w:rsidR="0083093A">
        <w:t>h the program, but with the usability</w:t>
      </w:r>
      <w:r>
        <w:t xml:space="preserve">. </w:t>
      </w:r>
    </w:p>
    <w:p w14:paraId="1E426CF3" w14:textId="6EBA91F5" w:rsidR="00EC2E28" w:rsidRDefault="00EC2E28" w:rsidP="00EC2E28">
      <w:r>
        <w:t xml:space="preserve">If you give the program a window width of </w:t>
      </w:r>
      <w:r w:rsidRPr="00B90393">
        <w:rPr>
          <w:rFonts w:ascii="Arial" w:hAnsi="Arial" w:cs="Arial"/>
          <w:b/>
        </w:rPr>
        <w:t>-1</w:t>
      </w:r>
      <w:r w:rsidRPr="00B90393">
        <w:rPr>
          <w:rFonts w:ascii="Arial" w:hAnsi="Arial" w:cs="Arial"/>
        </w:rPr>
        <w:t xml:space="preserve"> </w:t>
      </w:r>
      <w:r>
        <w:t xml:space="preserve">it goes ahead and works out a nonsensical result. Our program does not have any checking for invalid widths and heights. The user might have grounds for complaint if the program fails to recognize that he has given an unusable value.  What we want to do is notice incorrect inputs </w:t>
      </w:r>
      <w:r>
        <w:lastRenderedPageBreak/>
        <w:t xml:space="preserve">and tell the user that he has done something incorrect. In our program specification, which we give the customer, we </w:t>
      </w:r>
      <w:r w:rsidR="00643A5B">
        <w:t>should add</w:t>
      </w:r>
      <w:r>
        <w:t xml:space="preserve"> something like: </w:t>
      </w:r>
    </w:p>
    <w:p w14:paraId="755A5C26" w14:textId="77777777" w:rsidR="002A28AF" w:rsidRDefault="00EC2E28" w:rsidP="00EC2E28">
      <w:r>
        <w:t>The program will reject window dimensions outside the following ranges:</w:t>
      </w:r>
    </w:p>
    <w:p w14:paraId="268E0EA6" w14:textId="77777777" w:rsidR="00623AF4" w:rsidRPr="00623AF4" w:rsidRDefault="00623AF4" w:rsidP="00623AF4">
      <w:pPr>
        <w:spacing w:after="129" w:line="247" w:lineRule="auto"/>
        <w:ind w:right="3492"/>
        <w:rPr>
          <w:rFonts w:ascii="Consolas" w:eastAsia="Consolas" w:hAnsi="Consolas" w:cs="Consolas"/>
        </w:rPr>
      </w:pPr>
      <w:r>
        <w:rPr>
          <w:rFonts w:ascii="Consolas" w:eastAsia="Consolas" w:hAnsi="Consolas" w:cs="Consolas"/>
          <w:sz w:val="18"/>
        </w:rPr>
        <w:t xml:space="preserve">      </w:t>
      </w:r>
      <w:r w:rsidRPr="00623AF4">
        <w:rPr>
          <w:rFonts w:ascii="Consolas" w:eastAsia="Consolas" w:hAnsi="Consolas" w:cs="Consolas"/>
        </w:rPr>
        <w:t xml:space="preserve">width less than 0.5 meters </w:t>
      </w:r>
    </w:p>
    <w:p w14:paraId="32D4BF10" w14:textId="77777777" w:rsidR="00623AF4" w:rsidRPr="00623AF4" w:rsidRDefault="00623AF4" w:rsidP="00623AF4">
      <w:pPr>
        <w:spacing w:after="129" w:line="247" w:lineRule="auto"/>
        <w:ind w:right="3492"/>
        <w:rPr>
          <w:rFonts w:ascii="Consolas" w:eastAsia="Consolas" w:hAnsi="Consolas" w:cs="Consolas"/>
        </w:rPr>
      </w:pPr>
      <w:r w:rsidRPr="00623AF4">
        <w:rPr>
          <w:rFonts w:ascii="Consolas" w:eastAsia="Consolas" w:hAnsi="Consolas" w:cs="Consolas"/>
        </w:rPr>
        <w:t xml:space="preserve">     width greater than 5.0 meters </w:t>
      </w:r>
    </w:p>
    <w:p w14:paraId="26B28A9A" w14:textId="77777777" w:rsidR="00623AF4" w:rsidRPr="00623AF4" w:rsidRDefault="00623AF4" w:rsidP="00623AF4">
      <w:pPr>
        <w:spacing w:after="129" w:line="247" w:lineRule="auto"/>
        <w:ind w:right="3492"/>
        <w:rPr>
          <w:rFonts w:ascii="Consolas" w:eastAsia="Consolas" w:hAnsi="Consolas" w:cs="Consolas"/>
        </w:rPr>
      </w:pPr>
      <w:r w:rsidRPr="00623AF4">
        <w:rPr>
          <w:rFonts w:ascii="Consolas" w:eastAsia="Consolas" w:hAnsi="Consolas" w:cs="Consolas"/>
        </w:rPr>
        <w:t xml:space="preserve">     height less than 0.75 meters </w:t>
      </w:r>
    </w:p>
    <w:p w14:paraId="2A7BFBDB" w14:textId="77777777" w:rsidR="00623AF4" w:rsidRPr="00623AF4" w:rsidRDefault="00623AF4" w:rsidP="00623AF4">
      <w:pPr>
        <w:spacing w:after="129" w:line="247" w:lineRule="auto"/>
        <w:ind w:right="3492"/>
        <w:rPr>
          <w:sz w:val="28"/>
        </w:rPr>
      </w:pPr>
      <w:r w:rsidRPr="00623AF4">
        <w:rPr>
          <w:rFonts w:ascii="Consolas" w:eastAsia="Consolas" w:hAnsi="Consolas" w:cs="Consolas"/>
        </w:rPr>
        <w:t xml:space="preserve">     height greater than 3.0 meters </w:t>
      </w:r>
    </w:p>
    <w:p w14:paraId="7179C617" w14:textId="77777777" w:rsidR="00623AF4" w:rsidRDefault="00623AF4" w:rsidP="00623AF4">
      <w:r>
        <w:t xml:space="preserve">In order to allow us to do this, the program must notice invalid input values and reject them. To do this we can use the </w:t>
      </w:r>
      <w:r w:rsidR="00B90393" w:rsidRPr="00B90393">
        <w:rPr>
          <w:rFonts w:ascii="Consolas" w:eastAsia="Consolas" w:hAnsi="Consolas" w:cs="Consolas"/>
          <w:b/>
          <w:color w:val="0000FF"/>
        </w:rPr>
        <w:t>if</w:t>
      </w:r>
      <w:r w:rsidR="00B90393" w:rsidRPr="00B90393">
        <w:rPr>
          <w:rFonts w:asciiTheme="majorHAnsi" w:eastAsia="Consolas" w:hAnsiTheme="majorHAnsi" w:cs="Consolas"/>
        </w:rPr>
        <w:t xml:space="preserve"> </w:t>
      </w:r>
      <w:r>
        <w:t>construction:</w:t>
      </w:r>
    </w:p>
    <w:p w14:paraId="67B14FC6" w14:textId="77777777" w:rsidR="00623AF4" w:rsidRPr="00213E4A" w:rsidRDefault="00213E4A" w:rsidP="00213E4A">
      <w:pPr>
        <w:spacing w:after="4" w:line="247" w:lineRule="auto"/>
        <w:ind w:right="23"/>
        <w:rPr>
          <w:sz w:val="28"/>
        </w:rPr>
      </w:pPr>
      <w:r>
        <w:rPr>
          <w:rFonts w:ascii="Consolas" w:eastAsia="Consolas" w:hAnsi="Consolas" w:cs="Consolas"/>
          <w:color w:val="0000FF"/>
          <w:sz w:val="18"/>
        </w:rPr>
        <w:t xml:space="preserve">     </w:t>
      </w:r>
      <w:r w:rsidR="00623AF4" w:rsidRPr="00213E4A">
        <w:rPr>
          <w:rFonts w:ascii="Consolas" w:eastAsia="Consolas" w:hAnsi="Consolas" w:cs="Consolas"/>
          <w:color w:val="0000FF"/>
        </w:rPr>
        <w:t>if</w:t>
      </w:r>
      <w:r w:rsidR="00623AF4" w:rsidRPr="00213E4A">
        <w:rPr>
          <w:rFonts w:ascii="Consolas" w:eastAsia="Consolas" w:hAnsi="Consolas" w:cs="Consolas"/>
        </w:rPr>
        <w:t xml:space="preserve"> (</w:t>
      </w:r>
      <w:r w:rsidR="00623AF4" w:rsidRPr="00817105">
        <w:rPr>
          <w:rFonts w:ascii="Consolas" w:eastAsia="Consolas" w:hAnsi="Consolas" w:cs="Consolas"/>
          <w:b/>
        </w:rPr>
        <w:t>condition</w:t>
      </w:r>
      <w:r w:rsidR="00623AF4" w:rsidRPr="00213E4A">
        <w:rPr>
          <w:rFonts w:ascii="Consolas" w:eastAsia="Consolas" w:hAnsi="Consolas" w:cs="Consolas"/>
        </w:rPr>
        <w:t xml:space="preserve">) </w:t>
      </w:r>
    </w:p>
    <w:p w14:paraId="184E3CAB" w14:textId="11C0CE10" w:rsidR="00213E4A" w:rsidRPr="00213E4A" w:rsidRDefault="00213E4A" w:rsidP="00213E4A">
      <w:pPr>
        <w:spacing w:after="4" w:line="247" w:lineRule="auto"/>
        <w:ind w:right="722"/>
        <w:rPr>
          <w:rFonts w:ascii="Consolas" w:eastAsia="Consolas" w:hAnsi="Consolas" w:cs="Consolas"/>
        </w:rPr>
      </w:pPr>
      <w:r w:rsidRPr="00213E4A">
        <w:rPr>
          <w:rFonts w:ascii="Consolas" w:eastAsia="Consolas" w:hAnsi="Consolas" w:cs="Consolas"/>
        </w:rPr>
        <w:t xml:space="preserve">          </w:t>
      </w:r>
      <w:r w:rsidR="00623AF4" w:rsidRPr="00E95057">
        <w:rPr>
          <w:rFonts w:ascii="Consolas" w:eastAsia="Consolas" w:hAnsi="Consolas" w:cs="Consolas"/>
          <w:b/>
        </w:rPr>
        <w:t>statement</w:t>
      </w:r>
      <w:r w:rsidR="00623AF4" w:rsidRPr="00213E4A">
        <w:rPr>
          <w:rFonts w:ascii="Consolas" w:eastAsia="Consolas" w:hAnsi="Consolas" w:cs="Consolas"/>
        </w:rPr>
        <w:t xml:space="preserve"> or </w:t>
      </w:r>
      <w:r w:rsidR="00623AF4" w:rsidRPr="00E95057">
        <w:rPr>
          <w:rFonts w:ascii="Consolas" w:eastAsia="Consolas" w:hAnsi="Consolas" w:cs="Consolas"/>
          <w:b/>
        </w:rPr>
        <w:t>block</w:t>
      </w:r>
      <w:r w:rsidR="00623AF4" w:rsidRPr="00213E4A">
        <w:rPr>
          <w:rFonts w:ascii="Consolas" w:eastAsia="Consolas" w:hAnsi="Consolas" w:cs="Consolas"/>
        </w:rPr>
        <w:t xml:space="preserve"> </w:t>
      </w:r>
      <w:r w:rsidR="00643A5B">
        <w:rPr>
          <w:rFonts w:ascii="Consolas" w:eastAsia="Consolas" w:hAnsi="Consolas" w:cs="Consolas"/>
        </w:rPr>
        <w:t xml:space="preserve">   of code </w:t>
      </w:r>
      <w:r w:rsidR="00623AF4" w:rsidRPr="00213E4A">
        <w:rPr>
          <w:rFonts w:ascii="Consolas" w:eastAsia="Consolas" w:hAnsi="Consolas" w:cs="Consolas"/>
        </w:rPr>
        <w:t xml:space="preserve">we do if the condition is </w:t>
      </w:r>
      <w:r w:rsidR="00E95057" w:rsidRPr="00817105">
        <w:rPr>
          <w:rFonts w:ascii="Consolas" w:hAnsi="Consolas" w:cs="Consolas"/>
          <w:color w:val="0000FF"/>
          <w:szCs w:val="19"/>
        </w:rPr>
        <w:t>true</w:t>
      </w:r>
    </w:p>
    <w:p w14:paraId="26128EF5" w14:textId="77777777" w:rsidR="00643A5B" w:rsidRDefault="00643A5B" w:rsidP="00623AF4"/>
    <w:p w14:paraId="457112DD" w14:textId="2CADE40D" w:rsidR="00213E4A" w:rsidRDefault="00213E4A" w:rsidP="00623AF4">
      <w:r w:rsidRPr="00213E4A">
        <w:t xml:space="preserve">The </w:t>
      </w:r>
      <w:r w:rsidRPr="00817105">
        <w:rPr>
          <w:b/>
        </w:rPr>
        <w:t>condition</w:t>
      </w:r>
      <w:r w:rsidRPr="00213E4A">
        <w:t xml:space="preserve"> determines what happens in the program. So what do we mean by a </w:t>
      </w:r>
      <w:r w:rsidRPr="00E95057">
        <w:rPr>
          <w:b/>
        </w:rPr>
        <w:t>condition</w:t>
      </w:r>
      <w:r w:rsidRPr="00213E4A">
        <w:t xml:space="preserve">? </w:t>
      </w:r>
      <w:r w:rsidR="00817105">
        <w:t>Whatever valid C# code you enter inside of the parenthesis will be evaluated, i</w:t>
      </w:r>
      <w:r w:rsidR="0083093A">
        <w:t>f</w:t>
      </w:r>
      <w:r w:rsidR="00817105">
        <w:t xml:space="preserve"> the result is a Boolean </w:t>
      </w:r>
      <w:r w:rsidR="00E95057" w:rsidRPr="00817105">
        <w:rPr>
          <w:rFonts w:ascii="Consolas" w:hAnsi="Consolas" w:cs="Consolas"/>
          <w:color w:val="0000FF"/>
          <w:szCs w:val="19"/>
        </w:rPr>
        <w:t>true</w:t>
      </w:r>
      <w:r w:rsidR="00817105">
        <w:t xml:space="preserve">, the following </w:t>
      </w:r>
      <w:r w:rsidR="00817105" w:rsidRPr="00E95057">
        <w:rPr>
          <w:b/>
        </w:rPr>
        <w:t>statement</w:t>
      </w:r>
      <w:r w:rsidR="00817105">
        <w:t xml:space="preserve"> or </w:t>
      </w:r>
      <w:r w:rsidR="00817105" w:rsidRPr="00E95057">
        <w:rPr>
          <w:b/>
        </w:rPr>
        <w:t>block</w:t>
      </w:r>
      <w:r w:rsidR="00817105">
        <w:t xml:space="preserve"> will be executed. If it is </w:t>
      </w:r>
      <w:r w:rsidR="00E95057">
        <w:rPr>
          <w:rFonts w:ascii="Consolas" w:hAnsi="Consolas" w:cs="Consolas"/>
          <w:color w:val="0000FF"/>
          <w:szCs w:val="19"/>
        </w:rPr>
        <w:t>false</w:t>
      </w:r>
      <w:r w:rsidR="00817105">
        <w:t>, it will not be</w:t>
      </w:r>
      <w:r w:rsidRPr="00213E4A">
        <w:t xml:space="preserve">. </w:t>
      </w:r>
      <w:r w:rsidR="00817105">
        <w:t>Let’s look at a few examples.</w:t>
      </w:r>
    </w:p>
    <w:p w14:paraId="1DED89FE" w14:textId="77777777" w:rsidR="00817105" w:rsidRPr="00817105" w:rsidRDefault="00817105" w:rsidP="00817105">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FF"/>
          <w:szCs w:val="19"/>
        </w:rPr>
        <w:t xml:space="preserve">    </w:t>
      </w:r>
      <w:r w:rsidRPr="00817105">
        <w:rPr>
          <w:rFonts w:ascii="Consolas" w:hAnsi="Consolas" w:cs="Consolas"/>
          <w:color w:val="0000FF"/>
          <w:szCs w:val="19"/>
        </w:rPr>
        <w:t>if</w:t>
      </w:r>
      <w:r w:rsidRPr="00817105">
        <w:rPr>
          <w:rFonts w:ascii="Consolas" w:hAnsi="Consolas" w:cs="Consolas"/>
          <w:color w:val="000000"/>
          <w:szCs w:val="19"/>
        </w:rPr>
        <w:t xml:space="preserve"> (</w:t>
      </w:r>
      <w:r w:rsidRPr="00817105">
        <w:rPr>
          <w:rFonts w:ascii="Consolas" w:hAnsi="Consolas" w:cs="Consolas"/>
          <w:color w:val="0000FF"/>
          <w:szCs w:val="19"/>
        </w:rPr>
        <w:t>true</w:t>
      </w:r>
      <w:r w:rsidRPr="00817105">
        <w:rPr>
          <w:rFonts w:ascii="Consolas" w:hAnsi="Consolas" w:cs="Consolas"/>
          <w:color w:val="000000"/>
          <w:szCs w:val="19"/>
        </w:rPr>
        <w:t xml:space="preserve">)  </w:t>
      </w:r>
      <w:r w:rsidRPr="00817105">
        <w:rPr>
          <w:rFonts w:ascii="Consolas" w:hAnsi="Consolas" w:cs="Consolas"/>
          <w:color w:val="008000"/>
          <w:szCs w:val="19"/>
        </w:rPr>
        <w:t>// true is always true</w:t>
      </w:r>
    </w:p>
    <w:p w14:paraId="3CD3A9B8" w14:textId="77777777" w:rsidR="00817105" w:rsidRPr="00817105" w:rsidRDefault="00817105" w:rsidP="00817105">
      <w:pPr>
        <w:autoSpaceDE w:val="0"/>
        <w:autoSpaceDN w:val="0"/>
        <w:adjustRightInd w:val="0"/>
        <w:spacing w:before="0" w:after="0" w:line="240" w:lineRule="auto"/>
        <w:rPr>
          <w:rFonts w:ascii="Consolas" w:hAnsi="Consolas" w:cs="Consolas"/>
          <w:color w:val="000000"/>
          <w:szCs w:val="19"/>
        </w:rPr>
      </w:pPr>
      <w:r w:rsidRPr="00817105">
        <w:rPr>
          <w:rFonts w:ascii="Consolas" w:hAnsi="Consolas" w:cs="Consolas"/>
          <w:color w:val="000000"/>
          <w:szCs w:val="19"/>
        </w:rPr>
        <w:t xml:space="preserve">    {</w:t>
      </w:r>
    </w:p>
    <w:p w14:paraId="1F22C685" w14:textId="77777777" w:rsidR="00817105" w:rsidRPr="00817105" w:rsidRDefault="00817105" w:rsidP="00817105">
      <w:pPr>
        <w:autoSpaceDE w:val="0"/>
        <w:autoSpaceDN w:val="0"/>
        <w:adjustRightInd w:val="0"/>
        <w:spacing w:before="0" w:after="0" w:line="240" w:lineRule="auto"/>
        <w:rPr>
          <w:rFonts w:ascii="Consolas" w:hAnsi="Consolas" w:cs="Consolas"/>
          <w:color w:val="000000"/>
          <w:szCs w:val="19"/>
        </w:rPr>
      </w:pPr>
      <w:r w:rsidRPr="00817105">
        <w:rPr>
          <w:rFonts w:ascii="Consolas" w:hAnsi="Consolas" w:cs="Consolas"/>
          <w:color w:val="000000"/>
          <w:szCs w:val="19"/>
        </w:rPr>
        <w:t xml:space="preserve">        Console.WriteLine(</w:t>
      </w:r>
      <w:r w:rsidR="00E95057">
        <w:rPr>
          <w:rFonts w:ascii="Consolas" w:hAnsi="Consolas" w:cs="Consolas"/>
          <w:color w:val="A31515"/>
          <w:szCs w:val="19"/>
        </w:rPr>
        <w:t>"This message WILL</w:t>
      </w:r>
      <w:r w:rsidRPr="00817105">
        <w:rPr>
          <w:rFonts w:ascii="Consolas" w:hAnsi="Consolas" w:cs="Consolas"/>
          <w:color w:val="A31515"/>
          <w:szCs w:val="19"/>
        </w:rPr>
        <w:t xml:space="preserve"> be written to the console"</w:t>
      </w:r>
      <w:r w:rsidRPr="00817105">
        <w:rPr>
          <w:rFonts w:ascii="Consolas" w:hAnsi="Consolas" w:cs="Consolas"/>
          <w:color w:val="000000"/>
          <w:szCs w:val="19"/>
        </w:rPr>
        <w:t>);</w:t>
      </w:r>
    </w:p>
    <w:p w14:paraId="1426AB85" w14:textId="77777777" w:rsidR="00817105" w:rsidRPr="00817105" w:rsidRDefault="00817105" w:rsidP="00817105">
      <w:pPr>
        <w:autoSpaceDE w:val="0"/>
        <w:autoSpaceDN w:val="0"/>
        <w:adjustRightInd w:val="0"/>
        <w:spacing w:before="0" w:after="0" w:line="240" w:lineRule="auto"/>
        <w:rPr>
          <w:rFonts w:ascii="Consolas" w:hAnsi="Consolas" w:cs="Consolas"/>
          <w:color w:val="000000"/>
          <w:szCs w:val="19"/>
        </w:rPr>
      </w:pPr>
      <w:r w:rsidRPr="00817105">
        <w:rPr>
          <w:rFonts w:ascii="Consolas" w:hAnsi="Consolas" w:cs="Consolas"/>
          <w:color w:val="000000"/>
          <w:szCs w:val="19"/>
        </w:rPr>
        <w:t xml:space="preserve">    }</w:t>
      </w:r>
    </w:p>
    <w:p w14:paraId="2A8EC092" w14:textId="77777777" w:rsidR="00817105" w:rsidRPr="00817105" w:rsidRDefault="00817105" w:rsidP="00817105">
      <w:pPr>
        <w:autoSpaceDE w:val="0"/>
        <w:autoSpaceDN w:val="0"/>
        <w:adjustRightInd w:val="0"/>
        <w:spacing w:before="0" w:after="0" w:line="240" w:lineRule="auto"/>
        <w:rPr>
          <w:rFonts w:ascii="Consolas" w:hAnsi="Consolas" w:cs="Consolas"/>
          <w:color w:val="000000"/>
          <w:szCs w:val="19"/>
        </w:rPr>
      </w:pPr>
    </w:p>
    <w:p w14:paraId="417E5DCE" w14:textId="77777777" w:rsidR="00817105" w:rsidRPr="00817105" w:rsidRDefault="00817105" w:rsidP="00817105">
      <w:pPr>
        <w:autoSpaceDE w:val="0"/>
        <w:autoSpaceDN w:val="0"/>
        <w:adjustRightInd w:val="0"/>
        <w:spacing w:before="0" w:after="0" w:line="240" w:lineRule="auto"/>
        <w:rPr>
          <w:rFonts w:ascii="Consolas" w:hAnsi="Consolas" w:cs="Consolas"/>
          <w:color w:val="000000"/>
          <w:szCs w:val="19"/>
        </w:rPr>
      </w:pPr>
      <w:r w:rsidRPr="00817105">
        <w:rPr>
          <w:rFonts w:ascii="Consolas" w:hAnsi="Consolas" w:cs="Consolas"/>
          <w:color w:val="000000"/>
          <w:szCs w:val="19"/>
        </w:rPr>
        <w:t xml:space="preserve">    </w:t>
      </w:r>
      <w:r w:rsidRPr="00817105">
        <w:rPr>
          <w:rFonts w:ascii="Consolas" w:hAnsi="Consolas" w:cs="Consolas"/>
          <w:color w:val="0000FF"/>
          <w:szCs w:val="19"/>
        </w:rPr>
        <w:t>if</w:t>
      </w:r>
      <w:r w:rsidRPr="00817105">
        <w:rPr>
          <w:rFonts w:ascii="Consolas" w:hAnsi="Consolas" w:cs="Consolas"/>
          <w:color w:val="000000"/>
          <w:szCs w:val="19"/>
        </w:rPr>
        <w:t xml:space="preserve"> (3 == 3)  </w:t>
      </w:r>
      <w:r w:rsidRPr="00817105">
        <w:rPr>
          <w:rFonts w:ascii="Consolas" w:hAnsi="Consolas" w:cs="Consolas"/>
          <w:color w:val="008000"/>
          <w:szCs w:val="19"/>
        </w:rPr>
        <w:t>// is 3 equal to 3?  Yes!  (note the use of == not =)</w:t>
      </w:r>
    </w:p>
    <w:p w14:paraId="27E18D97" w14:textId="77777777" w:rsidR="00817105" w:rsidRPr="00817105" w:rsidRDefault="00817105" w:rsidP="00817105">
      <w:pPr>
        <w:autoSpaceDE w:val="0"/>
        <w:autoSpaceDN w:val="0"/>
        <w:adjustRightInd w:val="0"/>
        <w:spacing w:before="0" w:after="0" w:line="240" w:lineRule="auto"/>
        <w:rPr>
          <w:rFonts w:ascii="Consolas" w:hAnsi="Consolas" w:cs="Consolas"/>
          <w:color w:val="000000"/>
          <w:szCs w:val="19"/>
        </w:rPr>
      </w:pPr>
      <w:r w:rsidRPr="00817105">
        <w:rPr>
          <w:rFonts w:ascii="Consolas" w:hAnsi="Consolas" w:cs="Consolas"/>
          <w:color w:val="000000"/>
          <w:szCs w:val="19"/>
        </w:rPr>
        <w:t xml:space="preserve">    {</w:t>
      </w:r>
    </w:p>
    <w:p w14:paraId="1301A6F6" w14:textId="77777777" w:rsidR="00817105" w:rsidRPr="00817105" w:rsidRDefault="00817105" w:rsidP="00817105">
      <w:pPr>
        <w:autoSpaceDE w:val="0"/>
        <w:autoSpaceDN w:val="0"/>
        <w:adjustRightInd w:val="0"/>
        <w:spacing w:before="0" w:after="0" w:line="240" w:lineRule="auto"/>
        <w:rPr>
          <w:rFonts w:ascii="Consolas" w:hAnsi="Consolas" w:cs="Consolas"/>
          <w:color w:val="000000"/>
          <w:szCs w:val="19"/>
        </w:rPr>
      </w:pPr>
      <w:r w:rsidRPr="00817105">
        <w:rPr>
          <w:rFonts w:ascii="Consolas" w:hAnsi="Consolas" w:cs="Consolas"/>
          <w:color w:val="000000"/>
          <w:szCs w:val="19"/>
        </w:rPr>
        <w:t xml:space="preserve">        Console.WriteLine(</w:t>
      </w:r>
      <w:r w:rsidRPr="00817105">
        <w:rPr>
          <w:rFonts w:ascii="Consolas" w:hAnsi="Consolas" w:cs="Consolas"/>
          <w:color w:val="A31515"/>
          <w:szCs w:val="19"/>
        </w:rPr>
        <w:t xml:space="preserve">"This message </w:t>
      </w:r>
      <w:r w:rsidR="00E95057">
        <w:rPr>
          <w:rFonts w:ascii="Consolas" w:hAnsi="Consolas" w:cs="Consolas"/>
          <w:color w:val="A31515"/>
          <w:szCs w:val="19"/>
        </w:rPr>
        <w:t>WILL</w:t>
      </w:r>
      <w:r w:rsidRPr="00817105">
        <w:rPr>
          <w:rFonts w:ascii="Consolas" w:hAnsi="Consolas" w:cs="Consolas"/>
          <w:color w:val="A31515"/>
          <w:szCs w:val="19"/>
        </w:rPr>
        <w:t xml:space="preserve"> be written to the console"</w:t>
      </w:r>
      <w:r w:rsidRPr="00817105">
        <w:rPr>
          <w:rFonts w:ascii="Consolas" w:hAnsi="Consolas" w:cs="Consolas"/>
          <w:color w:val="000000"/>
          <w:szCs w:val="19"/>
        </w:rPr>
        <w:t>);</w:t>
      </w:r>
    </w:p>
    <w:p w14:paraId="416EDB52" w14:textId="77777777" w:rsidR="00817105" w:rsidRDefault="00817105" w:rsidP="00817105">
      <w:pPr>
        <w:autoSpaceDE w:val="0"/>
        <w:autoSpaceDN w:val="0"/>
        <w:adjustRightInd w:val="0"/>
        <w:spacing w:before="0" w:after="0" w:line="240" w:lineRule="auto"/>
        <w:rPr>
          <w:rFonts w:ascii="Consolas" w:hAnsi="Consolas" w:cs="Consolas"/>
          <w:color w:val="000000"/>
          <w:szCs w:val="19"/>
        </w:rPr>
      </w:pPr>
      <w:r w:rsidRPr="00817105">
        <w:rPr>
          <w:rFonts w:ascii="Consolas" w:hAnsi="Consolas" w:cs="Consolas"/>
          <w:color w:val="000000"/>
          <w:szCs w:val="19"/>
        </w:rPr>
        <w:t xml:space="preserve">    }</w:t>
      </w:r>
    </w:p>
    <w:p w14:paraId="54E0BC38" w14:textId="319D3EC4" w:rsidR="00B90393" w:rsidRDefault="00E95057" w:rsidP="00E95057">
      <w:r>
        <w:t xml:space="preserve">You will probably make a mistake of using only one </w:t>
      </w:r>
      <w:r w:rsidRPr="00E95057">
        <w:rPr>
          <w:b/>
        </w:rPr>
        <w:t>=</w:t>
      </w:r>
      <w:r>
        <w:t xml:space="preserve"> sign many times.  One </w:t>
      </w:r>
      <w:r w:rsidRPr="00E95057">
        <w:t>=</w:t>
      </w:r>
      <w:r>
        <w:t xml:space="preserve"> sign is what we use to separate the left and right sides of a program statement.  The right side is </w:t>
      </w:r>
      <w:r w:rsidR="00643A5B">
        <w:t>evaluated,</w:t>
      </w:r>
      <w:r>
        <w:t xml:space="preserve"> and the answer is copied into the variable on the left side of the </w:t>
      </w:r>
      <w:r w:rsidRPr="00E95057">
        <w:rPr>
          <w:b/>
        </w:rPr>
        <w:t>=</w:t>
      </w:r>
      <w:r>
        <w:t xml:space="preserve"> sign.  That is how we use one </w:t>
      </w:r>
      <w:r w:rsidRPr="00E95057">
        <w:rPr>
          <w:b/>
        </w:rPr>
        <w:t>=</w:t>
      </w:r>
      <w:r>
        <w:t xml:space="preserve"> sign.  But when testing </w:t>
      </w:r>
      <w:r w:rsidRPr="00E95057">
        <w:rPr>
          <w:b/>
        </w:rPr>
        <w:t>conditions</w:t>
      </w:r>
      <w:r>
        <w:t xml:space="preserve">, we use two,  </w:t>
      </w:r>
      <w:r w:rsidRPr="00E95057">
        <w:rPr>
          <w:b/>
        </w:rPr>
        <w:t>==,</w:t>
      </w:r>
      <w:r>
        <w:rPr>
          <w:b/>
        </w:rPr>
        <w:t xml:space="preserve"> </w:t>
      </w:r>
      <w:r>
        <w:t xml:space="preserve"> to ask the question, is the left side equal to the right side?” </w:t>
      </w:r>
    </w:p>
    <w:p w14:paraId="4CA18B9B" w14:textId="77777777" w:rsidR="00E95057" w:rsidRPr="00817105" w:rsidRDefault="00E95057" w:rsidP="00E95057">
      <w:pPr>
        <w:rPr>
          <w:rFonts w:ascii="Consolas" w:hAnsi="Consolas" w:cs="Consolas"/>
          <w:color w:val="000000"/>
          <w:szCs w:val="19"/>
        </w:rPr>
      </w:pPr>
      <w:r>
        <w:t>Now let’s look at one where the condition is not true:</w:t>
      </w:r>
    </w:p>
    <w:p w14:paraId="6C759C49" w14:textId="77777777" w:rsidR="00817105" w:rsidRPr="00817105" w:rsidRDefault="00817105" w:rsidP="00817105">
      <w:pPr>
        <w:autoSpaceDE w:val="0"/>
        <w:autoSpaceDN w:val="0"/>
        <w:adjustRightInd w:val="0"/>
        <w:spacing w:before="0" w:after="0" w:line="240" w:lineRule="auto"/>
        <w:rPr>
          <w:rFonts w:ascii="Consolas" w:hAnsi="Consolas" w:cs="Consolas"/>
          <w:color w:val="000000"/>
          <w:szCs w:val="19"/>
        </w:rPr>
      </w:pPr>
    </w:p>
    <w:p w14:paraId="76F99AB2" w14:textId="77777777" w:rsidR="00817105" w:rsidRPr="00817105" w:rsidRDefault="00817105" w:rsidP="00817105">
      <w:pPr>
        <w:autoSpaceDE w:val="0"/>
        <w:autoSpaceDN w:val="0"/>
        <w:adjustRightInd w:val="0"/>
        <w:spacing w:before="0" w:after="0" w:line="240" w:lineRule="auto"/>
        <w:rPr>
          <w:rFonts w:ascii="Consolas" w:hAnsi="Consolas" w:cs="Consolas"/>
          <w:color w:val="000000"/>
          <w:szCs w:val="19"/>
        </w:rPr>
      </w:pPr>
      <w:r w:rsidRPr="00817105">
        <w:rPr>
          <w:rFonts w:ascii="Consolas" w:hAnsi="Consolas" w:cs="Consolas"/>
          <w:color w:val="000000"/>
          <w:szCs w:val="19"/>
        </w:rPr>
        <w:t xml:space="preserve">    </w:t>
      </w:r>
      <w:r w:rsidRPr="00817105">
        <w:rPr>
          <w:rFonts w:ascii="Consolas" w:hAnsi="Consolas" w:cs="Consolas"/>
          <w:color w:val="0000FF"/>
          <w:szCs w:val="19"/>
        </w:rPr>
        <w:t>if</w:t>
      </w:r>
      <w:r w:rsidRPr="00817105">
        <w:rPr>
          <w:rFonts w:ascii="Consolas" w:hAnsi="Consolas" w:cs="Consolas"/>
          <w:color w:val="000000"/>
          <w:szCs w:val="19"/>
        </w:rPr>
        <w:t xml:space="preserve"> (3 == 4)  </w:t>
      </w:r>
      <w:r w:rsidRPr="00817105">
        <w:rPr>
          <w:rFonts w:ascii="Consolas" w:hAnsi="Consolas" w:cs="Consolas"/>
          <w:color w:val="008000"/>
          <w:szCs w:val="19"/>
        </w:rPr>
        <w:t>// is 3 equal to 4?  No!</w:t>
      </w:r>
    </w:p>
    <w:p w14:paraId="60B09A5E" w14:textId="77777777" w:rsidR="00817105" w:rsidRPr="00817105" w:rsidRDefault="00817105" w:rsidP="00817105">
      <w:pPr>
        <w:autoSpaceDE w:val="0"/>
        <w:autoSpaceDN w:val="0"/>
        <w:adjustRightInd w:val="0"/>
        <w:spacing w:before="0" w:after="0" w:line="240" w:lineRule="auto"/>
        <w:rPr>
          <w:rFonts w:ascii="Consolas" w:hAnsi="Consolas" w:cs="Consolas"/>
          <w:color w:val="000000"/>
          <w:szCs w:val="19"/>
        </w:rPr>
      </w:pPr>
      <w:r w:rsidRPr="00817105">
        <w:rPr>
          <w:rFonts w:ascii="Consolas" w:hAnsi="Consolas" w:cs="Consolas"/>
          <w:color w:val="000000"/>
          <w:szCs w:val="19"/>
        </w:rPr>
        <w:t xml:space="preserve">    {</w:t>
      </w:r>
    </w:p>
    <w:p w14:paraId="721F0427" w14:textId="77777777" w:rsidR="00817105" w:rsidRPr="00817105" w:rsidRDefault="00817105" w:rsidP="00817105">
      <w:pPr>
        <w:autoSpaceDE w:val="0"/>
        <w:autoSpaceDN w:val="0"/>
        <w:adjustRightInd w:val="0"/>
        <w:spacing w:before="0" w:after="0" w:line="240" w:lineRule="auto"/>
        <w:rPr>
          <w:rFonts w:ascii="Consolas" w:hAnsi="Consolas" w:cs="Consolas"/>
          <w:color w:val="000000"/>
          <w:szCs w:val="19"/>
        </w:rPr>
      </w:pPr>
      <w:r w:rsidRPr="00817105">
        <w:rPr>
          <w:rFonts w:ascii="Consolas" w:hAnsi="Consolas" w:cs="Consolas"/>
          <w:color w:val="000000"/>
          <w:szCs w:val="19"/>
        </w:rPr>
        <w:t xml:space="preserve">        Console.WriteLine(</w:t>
      </w:r>
      <w:r w:rsidRPr="00817105">
        <w:rPr>
          <w:rFonts w:ascii="Consolas" w:hAnsi="Consolas" w:cs="Consolas"/>
          <w:color w:val="A31515"/>
          <w:szCs w:val="19"/>
        </w:rPr>
        <w:t>"This message will NOT be written to the console"</w:t>
      </w:r>
      <w:r w:rsidRPr="00817105">
        <w:rPr>
          <w:rFonts w:ascii="Consolas" w:hAnsi="Consolas" w:cs="Consolas"/>
          <w:color w:val="000000"/>
          <w:szCs w:val="19"/>
        </w:rPr>
        <w:t>);</w:t>
      </w:r>
    </w:p>
    <w:p w14:paraId="2AEF3D9C" w14:textId="77777777" w:rsidR="00817105" w:rsidRPr="00817105" w:rsidRDefault="00817105" w:rsidP="00817105">
      <w:pPr>
        <w:autoSpaceDE w:val="0"/>
        <w:autoSpaceDN w:val="0"/>
        <w:adjustRightInd w:val="0"/>
        <w:spacing w:before="0" w:after="0" w:line="240" w:lineRule="auto"/>
        <w:rPr>
          <w:rFonts w:ascii="Consolas" w:hAnsi="Consolas" w:cs="Consolas"/>
          <w:color w:val="000000"/>
          <w:szCs w:val="19"/>
        </w:rPr>
      </w:pPr>
      <w:r w:rsidRPr="00817105">
        <w:rPr>
          <w:rFonts w:ascii="Consolas" w:hAnsi="Consolas" w:cs="Consolas"/>
          <w:color w:val="000000"/>
          <w:szCs w:val="19"/>
        </w:rPr>
        <w:t xml:space="preserve">        Console.WriteLine(</w:t>
      </w:r>
      <w:r w:rsidRPr="00817105">
        <w:rPr>
          <w:rFonts w:ascii="Consolas" w:hAnsi="Consolas" w:cs="Consolas"/>
          <w:color w:val="A31515"/>
          <w:szCs w:val="19"/>
        </w:rPr>
        <w:t>"And neither will this message be written to the console"</w:t>
      </w:r>
      <w:r w:rsidRPr="00817105">
        <w:rPr>
          <w:rFonts w:ascii="Consolas" w:hAnsi="Consolas" w:cs="Consolas"/>
          <w:color w:val="000000"/>
          <w:szCs w:val="19"/>
        </w:rPr>
        <w:t>);</w:t>
      </w:r>
    </w:p>
    <w:p w14:paraId="371B63D0" w14:textId="77777777" w:rsidR="00817105" w:rsidRDefault="00817105" w:rsidP="00817105">
      <w:pPr>
        <w:autoSpaceDE w:val="0"/>
        <w:autoSpaceDN w:val="0"/>
        <w:adjustRightInd w:val="0"/>
        <w:spacing w:before="0" w:after="0" w:line="240" w:lineRule="auto"/>
        <w:rPr>
          <w:rFonts w:ascii="Consolas" w:hAnsi="Consolas" w:cs="Consolas"/>
          <w:color w:val="000000"/>
          <w:szCs w:val="19"/>
        </w:rPr>
      </w:pPr>
      <w:r w:rsidRPr="00817105">
        <w:rPr>
          <w:rFonts w:ascii="Consolas" w:hAnsi="Consolas" w:cs="Consolas"/>
          <w:color w:val="000000"/>
          <w:szCs w:val="19"/>
        </w:rPr>
        <w:t xml:space="preserve">    }</w:t>
      </w:r>
    </w:p>
    <w:p w14:paraId="30D0E9BF" w14:textId="77777777" w:rsidR="00817105" w:rsidRPr="00817105" w:rsidRDefault="00E95057" w:rsidP="00E95057">
      <w:pPr>
        <w:rPr>
          <w:rFonts w:ascii="Consolas" w:hAnsi="Consolas" w:cs="Consolas"/>
          <w:color w:val="000000"/>
          <w:szCs w:val="19"/>
        </w:rPr>
      </w:pPr>
      <w:r>
        <w:t xml:space="preserve">Since 3 is not equal to 4, neither of the two lines inside the code block, as marked with an opening </w:t>
      </w:r>
      <w:r w:rsidRPr="00E95057">
        <w:rPr>
          <w:rFonts w:ascii="Consolas" w:hAnsi="Consolas"/>
          <w:b/>
        </w:rPr>
        <w:t>{</w:t>
      </w:r>
      <w:r>
        <w:t xml:space="preserve"> and closing </w:t>
      </w:r>
      <w:r w:rsidRPr="00E95057">
        <w:rPr>
          <w:rFonts w:ascii="Consolas" w:hAnsi="Consolas"/>
          <w:b/>
        </w:rPr>
        <w:t>}</w:t>
      </w:r>
      <w:r>
        <w:t xml:space="preserve"> will get executed. We can include one statement or 400 inside of the code block.  They will all either be executed, or none of them will be, based on if the condition evaluates to </w:t>
      </w:r>
      <w:r w:rsidR="008403D6" w:rsidRPr="00817105">
        <w:rPr>
          <w:rFonts w:ascii="Consolas" w:hAnsi="Consolas" w:cs="Consolas"/>
          <w:color w:val="0000FF"/>
          <w:szCs w:val="19"/>
        </w:rPr>
        <w:t>true</w:t>
      </w:r>
      <w:r w:rsidR="008403D6">
        <w:t xml:space="preserve"> </w:t>
      </w:r>
      <w:r>
        <w:t xml:space="preserve">or </w:t>
      </w:r>
      <w:r w:rsidR="008403D6">
        <w:rPr>
          <w:rFonts w:ascii="Consolas" w:hAnsi="Consolas" w:cs="Consolas"/>
          <w:color w:val="0000FF"/>
          <w:szCs w:val="19"/>
        </w:rPr>
        <w:t>false</w:t>
      </w:r>
      <w:r>
        <w:t>.</w:t>
      </w:r>
    </w:p>
    <w:p w14:paraId="59A40D4A" w14:textId="77777777" w:rsidR="00817105" w:rsidRPr="00817105" w:rsidRDefault="00817105" w:rsidP="00817105">
      <w:pPr>
        <w:autoSpaceDE w:val="0"/>
        <w:autoSpaceDN w:val="0"/>
        <w:adjustRightInd w:val="0"/>
        <w:spacing w:before="0" w:after="0" w:line="240" w:lineRule="auto"/>
        <w:rPr>
          <w:rFonts w:ascii="Consolas" w:hAnsi="Consolas" w:cs="Consolas"/>
          <w:color w:val="000000"/>
          <w:szCs w:val="19"/>
        </w:rPr>
      </w:pPr>
      <w:r w:rsidRPr="00817105">
        <w:rPr>
          <w:rFonts w:ascii="Consolas" w:hAnsi="Consolas" w:cs="Consolas"/>
          <w:color w:val="000000"/>
          <w:szCs w:val="19"/>
        </w:rPr>
        <w:t xml:space="preserve">    </w:t>
      </w:r>
      <w:r w:rsidRPr="00817105">
        <w:rPr>
          <w:rFonts w:ascii="Consolas" w:hAnsi="Consolas" w:cs="Consolas"/>
          <w:color w:val="0000FF"/>
          <w:szCs w:val="19"/>
        </w:rPr>
        <w:t>if</w:t>
      </w:r>
      <w:r w:rsidRPr="00817105">
        <w:rPr>
          <w:rFonts w:ascii="Consolas" w:hAnsi="Consolas" w:cs="Consolas"/>
          <w:color w:val="000000"/>
          <w:szCs w:val="19"/>
        </w:rPr>
        <w:t xml:space="preserve"> (3 == 4)  </w:t>
      </w:r>
      <w:r w:rsidRPr="00817105">
        <w:rPr>
          <w:rFonts w:ascii="Consolas" w:hAnsi="Consolas" w:cs="Consolas"/>
          <w:color w:val="008000"/>
          <w:szCs w:val="19"/>
        </w:rPr>
        <w:t xml:space="preserve">// This </w:t>
      </w:r>
      <w:r w:rsidR="00B90393">
        <w:rPr>
          <w:rFonts w:ascii="Consolas" w:hAnsi="Consolas" w:cs="Consolas"/>
          <w:color w:val="008000"/>
          <w:szCs w:val="19"/>
        </w:rPr>
        <w:t>one uses</w:t>
      </w:r>
      <w:r w:rsidRPr="00817105">
        <w:rPr>
          <w:rFonts w:ascii="Consolas" w:hAnsi="Consolas" w:cs="Consolas"/>
          <w:color w:val="008000"/>
          <w:szCs w:val="19"/>
        </w:rPr>
        <w:t xml:space="preserve"> </w:t>
      </w:r>
      <w:r w:rsidR="00B90393">
        <w:rPr>
          <w:rFonts w:ascii="Consolas" w:hAnsi="Consolas" w:cs="Consolas"/>
          <w:color w:val="008000"/>
          <w:szCs w:val="19"/>
        </w:rPr>
        <w:t>ONE</w:t>
      </w:r>
      <w:r w:rsidRPr="00817105">
        <w:rPr>
          <w:rFonts w:ascii="Consolas" w:hAnsi="Consolas" w:cs="Consolas"/>
          <w:color w:val="008000"/>
          <w:szCs w:val="19"/>
        </w:rPr>
        <w:t xml:space="preserve"> statement, not a block</w:t>
      </w:r>
    </w:p>
    <w:p w14:paraId="059EC5F9" w14:textId="77777777" w:rsidR="00817105" w:rsidRPr="00817105" w:rsidRDefault="00817105" w:rsidP="00817105">
      <w:pPr>
        <w:autoSpaceDE w:val="0"/>
        <w:autoSpaceDN w:val="0"/>
        <w:adjustRightInd w:val="0"/>
        <w:spacing w:before="0" w:after="0" w:line="240" w:lineRule="auto"/>
        <w:rPr>
          <w:rFonts w:ascii="Consolas" w:hAnsi="Consolas" w:cs="Consolas"/>
          <w:color w:val="000000"/>
          <w:szCs w:val="19"/>
        </w:rPr>
      </w:pPr>
      <w:r w:rsidRPr="00817105">
        <w:rPr>
          <w:rFonts w:ascii="Consolas" w:hAnsi="Consolas" w:cs="Consolas"/>
          <w:color w:val="000000"/>
          <w:szCs w:val="19"/>
        </w:rPr>
        <w:t xml:space="preserve">        Console.WriteLine(</w:t>
      </w:r>
      <w:r w:rsidRPr="00817105">
        <w:rPr>
          <w:rFonts w:ascii="Consolas" w:hAnsi="Consolas" w:cs="Consolas"/>
          <w:color w:val="A31515"/>
          <w:szCs w:val="19"/>
        </w:rPr>
        <w:t>"This message will NOT be written to the console"</w:t>
      </w:r>
      <w:r w:rsidRPr="00817105">
        <w:rPr>
          <w:rFonts w:ascii="Consolas" w:hAnsi="Consolas" w:cs="Consolas"/>
          <w:color w:val="000000"/>
          <w:szCs w:val="19"/>
        </w:rPr>
        <w:t>);</w:t>
      </w:r>
    </w:p>
    <w:p w14:paraId="371D9F20" w14:textId="77777777" w:rsidR="00817105" w:rsidRDefault="00817105" w:rsidP="00817105">
      <w:pPr>
        <w:rPr>
          <w:rFonts w:ascii="Consolas" w:hAnsi="Consolas" w:cs="Consolas"/>
          <w:color w:val="000000"/>
          <w:szCs w:val="19"/>
        </w:rPr>
      </w:pPr>
      <w:r w:rsidRPr="00817105">
        <w:rPr>
          <w:rFonts w:ascii="Consolas" w:hAnsi="Consolas" w:cs="Consolas"/>
          <w:color w:val="000000"/>
          <w:szCs w:val="19"/>
        </w:rPr>
        <w:t xml:space="preserve">        Console.WriteLine(</w:t>
      </w:r>
      <w:r w:rsidRPr="00817105">
        <w:rPr>
          <w:rFonts w:ascii="Consolas" w:hAnsi="Consolas" w:cs="Consolas"/>
          <w:color w:val="A31515"/>
          <w:szCs w:val="19"/>
        </w:rPr>
        <w:t>"But this message WILL be written to the console"</w:t>
      </w:r>
      <w:r w:rsidRPr="00817105">
        <w:rPr>
          <w:rFonts w:ascii="Consolas" w:hAnsi="Consolas" w:cs="Consolas"/>
          <w:color w:val="000000"/>
          <w:szCs w:val="19"/>
        </w:rPr>
        <w:t>);</w:t>
      </w:r>
    </w:p>
    <w:p w14:paraId="066E54E9" w14:textId="77777777" w:rsidR="008403D6" w:rsidRDefault="008403D6" w:rsidP="008403D6">
      <w:r w:rsidRPr="008403D6">
        <w:rPr>
          <w:b/>
        </w:rPr>
        <w:lastRenderedPageBreak/>
        <w:t xml:space="preserve">TRICKY!! </w:t>
      </w:r>
      <w:r>
        <w:t xml:space="preserve">As I stated in the definition of our </w:t>
      </w:r>
      <w:r w:rsidRPr="00817105">
        <w:rPr>
          <w:rFonts w:ascii="Consolas" w:hAnsi="Consolas" w:cs="Consolas"/>
          <w:color w:val="0000FF"/>
          <w:szCs w:val="19"/>
        </w:rPr>
        <w:t>if</w:t>
      </w:r>
      <w:r w:rsidRPr="00817105">
        <w:rPr>
          <w:rFonts w:ascii="Consolas" w:hAnsi="Consolas" w:cs="Consolas"/>
          <w:color w:val="000000"/>
          <w:szCs w:val="19"/>
        </w:rPr>
        <w:t xml:space="preserve"> </w:t>
      </w:r>
      <w:r>
        <w:t xml:space="preserve">conditional, what follows the condition test is either </w:t>
      </w:r>
      <w:r w:rsidRPr="008403D6">
        <w:rPr>
          <w:b/>
        </w:rPr>
        <w:t>one</w:t>
      </w:r>
      <w:r>
        <w:t xml:space="preserve"> statement, or </w:t>
      </w:r>
      <w:r w:rsidRPr="008403D6">
        <w:rPr>
          <w:b/>
        </w:rPr>
        <w:t>one</w:t>
      </w:r>
      <w:r>
        <w:t xml:space="preserve"> block. In the example right above, since I did not put the code in inside of a set of parenthesis </w:t>
      </w:r>
      <w:r w:rsidRPr="008403D6">
        <w:rPr>
          <w:rFonts w:ascii="Consolas" w:hAnsi="Consolas"/>
          <w:b/>
        </w:rPr>
        <w:t>{</w:t>
      </w:r>
      <w:r>
        <w:t xml:space="preserve">  one or more statements </w:t>
      </w:r>
      <w:r w:rsidRPr="008403D6">
        <w:rPr>
          <w:rFonts w:ascii="Consolas" w:hAnsi="Consolas"/>
          <w:b/>
        </w:rPr>
        <w:t>}</w:t>
      </w:r>
      <w:r>
        <w:t>,  only the 1</w:t>
      </w:r>
      <w:r w:rsidRPr="008403D6">
        <w:rPr>
          <w:vertAlign w:val="superscript"/>
        </w:rPr>
        <w:t>st</w:t>
      </w:r>
      <w:r>
        <w:t xml:space="preserve"> Console.Writeline statement is subject to the true or false test. The second Console.Writeline statement will always be executed, no matter if the condition evaluates to true or false.</w:t>
      </w:r>
    </w:p>
    <w:p w14:paraId="51BC30A8" w14:textId="77777777" w:rsidR="008403D6" w:rsidRDefault="008403D6" w:rsidP="008403D6">
      <w:r>
        <w:t xml:space="preserve">I find not using the parenthesis </w:t>
      </w:r>
      <w:r w:rsidRPr="008403D6">
        <w:rPr>
          <w:rFonts w:ascii="Consolas" w:hAnsi="Consolas"/>
          <w:b/>
        </w:rPr>
        <w:t>{</w:t>
      </w:r>
      <w:r>
        <w:t xml:space="preserve">  one or more statements </w:t>
      </w:r>
      <w:r w:rsidRPr="008403D6">
        <w:rPr>
          <w:rFonts w:ascii="Consolas" w:hAnsi="Consolas"/>
          <w:b/>
        </w:rPr>
        <w:t>}</w:t>
      </w:r>
      <w:r>
        <w:t xml:space="preserve"> form leads to many accidental bugs, and I do not let my students code that way.  I insist that, even of the </w:t>
      </w:r>
      <w:r w:rsidRPr="00817105">
        <w:rPr>
          <w:rFonts w:ascii="Consolas" w:hAnsi="Consolas" w:cs="Consolas"/>
          <w:color w:val="0000FF"/>
          <w:szCs w:val="19"/>
        </w:rPr>
        <w:t>if</w:t>
      </w:r>
      <w:r w:rsidRPr="00817105">
        <w:rPr>
          <w:rFonts w:ascii="Consolas" w:hAnsi="Consolas" w:cs="Consolas"/>
          <w:color w:val="000000"/>
          <w:szCs w:val="19"/>
        </w:rPr>
        <w:t xml:space="preserve"> </w:t>
      </w:r>
      <w:r>
        <w:t xml:space="preserve">conditional applies to only one line of code, they must use the parenthesis </w:t>
      </w:r>
      <w:r w:rsidRPr="008403D6">
        <w:rPr>
          <w:rFonts w:ascii="Consolas" w:hAnsi="Consolas"/>
          <w:b/>
        </w:rPr>
        <w:t>{</w:t>
      </w:r>
      <w:r>
        <w:t xml:space="preserve">  one statement </w:t>
      </w:r>
      <w:r w:rsidRPr="008403D6">
        <w:rPr>
          <w:rFonts w:ascii="Consolas" w:hAnsi="Consolas"/>
          <w:b/>
        </w:rPr>
        <w:t>}</w:t>
      </w:r>
      <w:r w:rsidRPr="008403D6">
        <w:t>.</w:t>
      </w:r>
      <w:r>
        <w:t xml:space="preserve"> </w:t>
      </w:r>
    </w:p>
    <w:p w14:paraId="3BA377D8" w14:textId="0684EF4F" w:rsidR="00B90393" w:rsidRPr="00817105" w:rsidRDefault="00B90393" w:rsidP="008403D6">
      <w:pPr>
        <w:rPr>
          <w:sz w:val="28"/>
        </w:rPr>
      </w:pPr>
      <w:r>
        <w:t xml:space="preserve">Before we explore the </w:t>
      </w:r>
      <w:r w:rsidRPr="00817105">
        <w:rPr>
          <w:rFonts w:ascii="Consolas" w:hAnsi="Consolas" w:cs="Consolas"/>
          <w:color w:val="0000FF"/>
          <w:szCs w:val="19"/>
        </w:rPr>
        <w:t>if</w:t>
      </w:r>
      <w:r w:rsidRPr="00B90393">
        <w:rPr>
          <w:rFonts w:cs="Consolas"/>
          <w:color w:val="000000"/>
          <w:szCs w:val="19"/>
        </w:rPr>
        <w:t xml:space="preserve"> </w:t>
      </w:r>
      <w:r>
        <w:t xml:space="preserve">statement more, we need to be </w:t>
      </w:r>
      <w:r w:rsidR="00643A5B">
        <w:t>clearer</w:t>
      </w:r>
      <w:r>
        <w:t xml:space="preserve"> about how you can construct the condition part of an if statement.</w:t>
      </w:r>
    </w:p>
    <w:p w14:paraId="09397902" w14:textId="77777777" w:rsidR="00213E4A" w:rsidRPr="00B90393" w:rsidRDefault="00B90393" w:rsidP="00B90393">
      <w:pPr>
        <w:pStyle w:val="Heading3"/>
      </w:pPr>
      <w:bookmarkStart w:id="40" w:name="_Toc44348502"/>
      <w:r w:rsidRPr="00B90393">
        <w:t>Conditions and Relational Operators</w:t>
      </w:r>
      <w:bookmarkEnd w:id="40"/>
    </w:p>
    <w:p w14:paraId="7CE3E58A" w14:textId="6A4AB663" w:rsidR="00213E4A" w:rsidRDefault="00B90393" w:rsidP="00B90393">
      <w:r w:rsidRPr="00B90393">
        <w:t>To make conditions work for us we need a</w:t>
      </w:r>
      <w:r>
        <w:t xml:space="preserve"> more complete</w:t>
      </w:r>
      <w:r w:rsidRPr="00B90393">
        <w:t xml:space="preserve"> set of additional relational operators which we can use in logical expressions. Relational operators work on operands, just like numeric ones. </w:t>
      </w:r>
      <w:r w:rsidR="00643A5B" w:rsidRPr="00B90393">
        <w:t>However,</w:t>
      </w:r>
      <w:r w:rsidRPr="00B90393">
        <w:t xml:space="preserve"> any expression involving them can only produce one of two values, </w:t>
      </w:r>
      <w:r w:rsidR="003C54DE" w:rsidRPr="00817105">
        <w:rPr>
          <w:rFonts w:ascii="Consolas" w:hAnsi="Consolas" w:cs="Consolas"/>
          <w:color w:val="0000FF"/>
          <w:szCs w:val="19"/>
        </w:rPr>
        <w:t>true</w:t>
      </w:r>
      <w:r w:rsidR="003C54DE">
        <w:t xml:space="preserve"> or </w:t>
      </w:r>
      <w:r w:rsidR="003C54DE">
        <w:rPr>
          <w:rFonts w:ascii="Consolas" w:hAnsi="Consolas" w:cs="Consolas"/>
          <w:color w:val="0000FF"/>
          <w:szCs w:val="19"/>
        </w:rPr>
        <w:t>false</w:t>
      </w:r>
      <w:r w:rsidRPr="00B90393">
        <w:t xml:space="preserve">.  </w:t>
      </w:r>
      <w:r w:rsidR="008D4C60">
        <w:t xml:space="preserve">Here is the most common </w:t>
      </w:r>
      <w:r w:rsidR="003C54DE">
        <w:t>r</w:t>
      </w:r>
      <w:r w:rsidRPr="00B90393">
        <w:t>elational operator:</w:t>
      </w:r>
    </w:p>
    <w:p w14:paraId="4DE9D897" w14:textId="77777777" w:rsidR="003C54DE" w:rsidRDefault="004D7BC2" w:rsidP="003C54DE">
      <w:pPr>
        <w:ind w:left="56" w:right="14"/>
      </w:pPr>
      <w:r>
        <w:rPr>
          <w:rFonts w:ascii="Arial" w:eastAsia="Arial" w:hAnsi="Arial" w:cs="Arial"/>
          <w:b/>
        </w:rPr>
        <w:t>==  (</w:t>
      </w:r>
      <w:r w:rsidR="003C54DE" w:rsidRPr="004D7BC2">
        <w:rPr>
          <w:b/>
        </w:rPr>
        <w:t>equals</w:t>
      </w:r>
      <w:r>
        <w:rPr>
          <w:b/>
        </w:rPr>
        <w:t xml:space="preserve">) </w:t>
      </w:r>
      <w:r w:rsidR="003C54DE">
        <w:t xml:space="preserve"> If </w:t>
      </w:r>
      <w:r w:rsidR="0083093A">
        <w:t xml:space="preserve">whatever is on </w:t>
      </w:r>
      <w:r w:rsidR="003C54DE">
        <w:t xml:space="preserve">the left hand side and the right hand </w:t>
      </w:r>
      <w:r w:rsidR="0083093A">
        <w:t xml:space="preserve">computer to the same result, </w:t>
      </w:r>
      <w:r w:rsidR="003C54DE">
        <w:t xml:space="preserve">then the expression has the value </w:t>
      </w:r>
      <w:r w:rsidR="003C54DE">
        <w:rPr>
          <w:rFonts w:ascii="Consolas" w:eastAsia="Consolas" w:hAnsi="Consolas" w:cs="Consolas"/>
          <w:color w:val="0000FF"/>
        </w:rPr>
        <w:t>true</w:t>
      </w:r>
      <w:r w:rsidR="003C54DE">
        <w:t xml:space="preserve">. If they are not equal the value is </w:t>
      </w:r>
      <w:r w:rsidR="003C54DE">
        <w:rPr>
          <w:rFonts w:ascii="Consolas" w:eastAsia="Consolas" w:hAnsi="Consolas" w:cs="Consolas"/>
          <w:color w:val="0000FF"/>
        </w:rPr>
        <w:t>false</w:t>
      </w:r>
      <w:r w:rsidR="003C54DE">
        <w:t xml:space="preserve">. </w:t>
      </w:r>
    </w:p>
    <w:p w14:paraId="1F2703A1" w14:textId="77777777" w:rsidR="003C54DE" w:rsidRPr="008C304B" w:rsidRDefault="0083093A" w:rsidP="003C54DE">
      <w:pPr>
        <w:rPr>
          <w:rFonts w:ascii="Consolas" w:eastAsia="Consolas" w:hAnsi="Consolas" w:cs="Consolas"/>
          <w:color w:val="000000" w:themeColor="text1"/>
        </w:rPr>
      </w:pPr>
      <w:r w:rsidRPr="00817105">
        <w:rPr>
          <w:rFonts w:ascii="Consolas" w:hAnsi="Consolas" w:cs="Consolas"/>
          <w:color w:val="000000"/>
          <w:szCs w:val="19"/>
        </w:rPr>
        <w:t xml:space="preserve">    </w:t>
      </w:r>
      <w:r w:rsidRPr="00817105">
        <w:rPr>
          <w:rFonts w:ascii="Consolas" w:hAnsi="Consolas" w:cs="Consolas"/>
          <w:color w:val="0000FF"/>
          <w:szCs w:val="19"/>
        </w:rPr>
        <w:t>if</w:t>
      </w:r>
      <w:r w:rsidRPr="00817105">
        <w:rPr>
          <w:rFonts w:ascii="Consolas" w:hAnsi="Consolas" w:cs="Consolas"/>
          <w:color w:val="000000"/>
          <w:szCs w:val="19"/>
        </w:rPr>
        <w:t xml:space="preserve"> (</w:t>
      </w:r>
      <w:r w:rsidRPr="008C304B">
        <w:rPr>
          <w:rFonts w:ascii="Consolas" w:eastAsia="Consolas" w:hAnsi="Consolas" w:cs="Consolas"/>
          <w:color w:val="000000" w:themeColor="text1"/>
        </w:rPr>
        <w:t>4 == 5</w:t>
      </w:r>
      <w:r w:rsidRPr="00817105">
        <w:rPr>
          <w:rFonts w:ascii="Consolas" w:hAnsi="Consolas" w:cs="Consolas"/>
          <w:color w:val="000000"/>
          <w:szCs w:val="19"/>
        </w:rPr>
        <w:t xml:space="preserve">)  </w:t>
      </w:r>
    </w:p>
    <w:p w14:paraId="36C30B1C" w14:textId="77777777" w:rsidR="003C54DE" w:rsidRDefault="003C54DE" w:rsidP="003C54DE">
      <w:r>
        <w:t xml:space="preserve">would evaluate to </w:t>
      </w:r>
      <w:r>
        <w:rPr>
          <w:rFonts w:ascii="Consolas" w:eastAsia="Consolas" w:hAnsi="Consolas" w:cs="Consolas"/>
          <w:color w:val="0000FF"/>
        </w:rPr>
        <w:t>false</w:t>
      </w:r>
      <w:r>
        <w:t xml:space="preserve">. Note that it is not particularly meaningful to compare floating point variables to see if they hold exactly the same values. Because of the fact that they are held to limited precision you might find that conditions fail when they should not. For example the following </w:t>
      </w:r>
      <w:r w:rsidRPr="003C54DE">
        <w:t>equation</w:t>
      </w:r>
      <w:r>
        <w:t>:</w:t>
      </w:r>
    </w:p>
    <w:p w14:paraId="738DFFEB" w14:textId="77777777" w:rsidR="003C54DE" w:rsidRPr="003C54DE" w:rsidRDefault="0083093A" w:rsidP="003C54DE">
      <w:pPr>
        <w:rPr>
          <w:sz w:val="36"/>
        </w:rPr>
      </w:pPr>
      <w:r>
        <w:rPr>
          <w:sz w:val="28"/>
        </w:rPr>
        <w:t xml:space="preserve">  </w:t>
      </w:r>
      <w:r w:rsidR="003C54DE" w:rsidRPr="003C54DE">
        <w:rPr>
          <w:sz w:val="28"/>
        </w:rPr>
        <w:t xml:space="preserve"> </w:t>
      </w:r>
      <w:r w:rsidRPr="00817105">
        <w:rPr>
          <w:rFonts w:ascii="Consolas" w:hAnsi="Consolas" w:cs="Consolas"/>
          <w:color w:val="000000"/>
          <w:szCs w:val="19"/>
        </w:rPr>
        <w:t xml:space="preserve">  </w:t>
      </w:r>
      <w:r w:rsidRPr="008C304B">
        <w:rPr>
          <w:rFonts w:ascii="Consolas" w:eastAsia="Consolas" w:hAnsi="Consolas" w:cs="Consolas"/>
          <w:color w:val="000000" w:themeColor="text1"/>
        </w:rPr>
        <w:t>x = 3.0 * (1.0 / 3.0)</w:t>
      </w:r>
      <w:r>
        <w:rPr>
          <w:rFonts w:ascii="Consolas" w:eastAsia="Consolas" w:hAnsi="Consolas" w:cs="Consolas"/>
          <w:color w:val="000000" w:themeColor="text1"/>
        </w:rPr>
        <w:t xml:space="preserve"> </w:t>
      </w:r>
      <w:r>
        <w:rPr>
          <w:rFonts w:ascii="Consolas" w:hAnsi="Consolas" w:cs="Consolas"/>
          <w:color w:val="000000"/>
          <w:szCs w:val="19"/>
        </w:rPr>
        <w:t>)</w:t>
      </w:r>
      <w:r w:rsidR="003C54DE" w:rsidRPr="008C304B">
        <w:rPr>
          <w:rFonts w:ascii="Consolas" w:eastAsia="Consolas" w:hAnsi="Consolas" w:cs="Consolas"/>
          <w:color w:val="000000" w:themeColor="text1"/>
        </w:rPr>
        <w:t>;</w:t>
      </w:r>
    </w:p>
    <w:p w14:paraId="299FD6E7" w14:textId="77777777" w:rsidR="003C54DE" w:rsidRDefault="003C54DE" w:rsidP="003C54DE">
      <w:pPr>
        <w:spacing w:before="0" w:after="58" w:line="380" w:lineRule="auto"/>
        <w:ind w:right="93"/>
      </w:pPr>
      <w:r>
        <w:t xml:space="preserve">may well result in x </w:t>
      </w:r>
      <w:r w:rsidR="0083093A">
        <w:t>computing to be</w:t>
      </w:r>
      <w:r>
        <w:t xml:space="preserve"> </w:t>
      </w:r>
      <w:r>
        <w:rPr>
          <w:rFonts w:ascii="Consolas" w:eastAsia="Consolas" w:hAnsi="Consolas" w:cs="Consolas"/>
        </w:rPr>
        <w:t>0.99999999</w:t>
      </w:r>
      <w:r>
        <w:t xml:space="preserve">, which would mean that: </w:t>
      </w:r>
    </w:p>
    <w:p w14:paraId="7404318F" w14:textId="77777777" w:rsidR="003C54DE" w:rsidRPr="008C304B" w:rsidRDefault="0083093A" w:rsidP="003C54DE">
      <w:pPr>
        <w:spacing w:before="0" w:after="58" w:line="380" w:lineRule="auto"/>
        <w:ind w:left="164" w:right="93"/>
        <w:rPr>
          <w:color w:val="000000" w:themeColor="text1"/>
          <w:sz w:val="28"/>
        </w:rPr>
      </w:pPr>
      <w:r>
        <w:rPr>
          <w:rFonts w:ascii="Consolas" w:hAnsi="Consolas" w:cs="Consolas"/>
          <w:color w:val="0000FF"/>
          <w:szCs w:val="19"/>
        </w:rPr>
        <w:t xml:space="preserve">  </w:t>
      </w:r>
      <w:r w:rsidRPr="00817105">
        <w:rPr>
          <w:rFonts w:ascii="Consolas" w:hAnsi="Consolas" w:cs="Consolas"/>
          <w:color w:val="0000FF"/>
          <w:szCs w:val="19"/>
        </w:rPr>
        <w:t>if</w:t>
      </w:r>
      <w:r w:rsidRPr="00817105">
        <w:rPr>
          <w:rFonts w:ascii="Consolas" w:hAnsi="Consolas" w:cs="Consolas"/>
          <w:color w:val="000000"/>
          <w:szCs w:val="19"/>
        </w:rPr>
        <w:t xml:space="preserve"> (</w:t>
      </w:r>
      <w:r w:rsidRPr="008C304B">
        <w:rPr>
          <w:rFonts w:ascii="Consolas" w:eastAsia="Consolas" w:hAnsi="Consolas" w:cs="Consolas"/>
          <w:color w:val="000000" w:themeColor="text1"/>
        </w:rPr>
        <w:t>x == 1.0</w:t>
      </w:r>
      <w:r w:rsidRPr="00817105">
        <w:rPr>
          <w:rFonts w:ascii="Consolas" w:hAnsi="Consolas" w:cs="Consolas"/>
          <w:color w:val="000000"/>
          <w:szCs w:val="19"/>
        </w:rPr>
        <w:t xml:space="preserve">)  </w:t>
      </w:r>
    </w:p>
    <w:p w14:paraId="5FEE2C64" w14:textId="77777777" w:rsidR="003C54DE" w:rsidRDefault="003C54DE" w:rsidP="003C54DE">
      <w:pPr>
        <w:spacing w:before="0" w:after="254" w:line="249" w:lineRule="auto"/>
        <w:ind w:right="93"/>
      </w:pPr>
      <w:r>
        <w:t xml:space="preserve">would evaluate to be </w:t>
      </w:r>
      <w:r>
        <w:rPr>
          <w:rFonts w:ascii="Courier New" w:eastAsia="Courier New" w:hAnsi="Courier New" w:cs="Courier New"/>
          <w:b/>
          <w:color w:val="0000FF"/>
        </w:rPr>
        <w:t>false</w:t>
      </w:r>
      <w:r>
        <w:t xml:space="preserve"> - even though mathematically the test should evaluate to </w:t>
      </w:r>
      <w:r>
        <w:rPr>
          <w:rFonts w:ascii="Courier New" w:eastAsia="Courier New" w:hAnsi="Courier New" w:cs="Courier New"/>
          <w:b/>
          <w:color w:val="0000FF"/>
        </w:rPr>
        <w:t>true</w:t>
      </w:r>
      <w:r>
        <w:t xml:space="preserve">. </w:t>
      </w:r>
    </w:p>
    <w:p w14:paraId="4F29D277" w14:textId="77777777" w:rsidR="0083093A" w:rsidRDefault="0083093A" w:rsidP="003C54DE">
      <w:pPr>
        <w:spacing w:before="0" w:after="254" w:line="249" w:lineRule="auto"/>
        <w:ind w:right="93"/>
      </w:pPr>
    </w:p>
    <w:p w14:paraId="127C0CC7" w14:textId="77777777" w:rsidR="008D4C60" w:rsidRDefault="0083093A" w:rsidP="003C54DE">
      <w:pPr>
        <w:spacing w:before="0" w:after="254" w:line="249" w:lineRule="auto"/>
        <w:ind w:right="93"/>
      </w:pPr>
      <w:r>
        <w:t>H</w:t>
      </w:r>
      <w:r w:rsidR="008D4C60">
        <w:t>ere are other common r</w:t>
      </w:r>
      <w:r w:rsidR="008D4C60" w:rsidRPr="00B90393">
        <w:t>elational operato</w:t>
      </w:r>
      <w:r w:rsidR="008D4C60">
        <w:t>rs:</w:t>
      </w:r>
    </w:p>
    <w:p w14:paraId="3C02F733" w14:textId="77777777" w:rsidR="004D7BC2" w:rsidRDefault="004D7BC2" w:rsidP="004D7BC2">
      <w:pPr>
        <w:spacing w:after="229"/>
        <w:ind w:left="63" w:right="14"/>
      </w:pPr>
      <w:r>
        <w:rPr>
          <w:rFonts w:ascii="Arial" w:eastAsia="Arial" w:hAnsi="Arial" w:cs="Arial"/>
          <w:b/>
        </w:rPr>
        <w:t>!=  (</w:t>
      </w:r>
      <w:r>
        <w:rPr>
          <w:b/>
        </w:rPr>
        <w:t>not equal)</w:t>
      </w:r>
      <w:r>
        <w:t xml:space="preserve"> The reverse of equals. If the operands are not equal the expression has the value </w:t>
      </w:r>
      <w:r>
        <w:rPr>
          <w:rFonts w:ascii="Consolas" w:eastAsia="Consolas" w:hAnsi="Consolas" w:cs="Consolas"/>
          <w:color w:val="0000FF"/>
        </w:rPr>
        <w:t>true</w:t>
      </w:r>
      <w:r>
        <w:t xml:space="preserve">, if they are equal it has the value </w:t>
      </w:r>
      <w:r>
        <w:rPr>
          <w:rFonts w:ascii="Consolas" w:eastAsia="Consolas" w:hAnsi="Consolas" w:cs="Consolas"/>
          <w:color w:val="0000FF"/>
        </w:rPr>
        <w:t>false</w:t>
      </w:r>
      <w:r>
        <w:t xml:space="preserve">. Again, this test is not advisable for use with floating point numbers. </w:t>
      </w:r>
    </w:p>
    <w:p w14:paraId="58D22F40" w14:textId="77777777" w:rsidR="0083093A" w:rsidRDefault="004D7BC2" w:rsidP="004D7BC2">
      <w:pPr>
        <w:spacing w:after="73" w:line="259" w:lineRule="auto"/>
        <w:ind w:left="-5"/>
      </w:pPr>
      <w:r>
        <w:rPr>
          <w:rFonts w:ascii="Arial" w:eastAsia="Arial" w:hAnsi="Arial" w:cs="Arial"/>
          <w:b/>
        </w:rPr>
        <w:t>&lt;  (</w:t>
      </w:r>
      <w:r>
        <w:rPr>
          <w:b/>
        </w:rPr>
        <w:t>less than)</w:t>
      </w:r>
      <w:r>
        <w:t xml:space="preserve"> If the operand on the left is less than the one on the right the value of the expression is </w:t>
      </w:r>
      <w:r>
        <w:rPr>
          <w:rFonts w:ascii="Consolas" w:eastAsia="Consolas" w:hAnsi="Consolas" w:cs="Consolas"/>
          <w:color w:val="0000FF"/>
        </w:rPr>
        <w:t>true</w:t>
      </w:r>
      <w:r>
        <w:t xml:space="preserve">. If the left hand operand is larger than or equal to the right hand one the expression gives </w:t>
      </w:r>
      <w:r>
        <w:rPr>
          <w:rFonts w:ascii="Consolas" w:eastAsia="Consolas" w:hAnsi="Consolas" w:cs="Consolas"/>
          <w:color w:val="0000FF"/>
        </w:rPr>
        <w:t>false</w:t>
      </w:r>
      <w:r>
        <w:t xml:space="preserve">. </w:t>
      </w:r>
    </w:p>
    <w:p w14:paraId="126B8E48" w14:textId="77777777" w:rsidR="004D7BC2" w:rsidRDefault="004D7BC2" w:rsidP="004D7BC2">
      <w:pPr>
        <w:spacing w:after="73" w:line="259" w:lineRule="auto"/>
        <w:ind w:left="-5"/>
      </w:pPr>
      <w:r>
        <w:rPr>
          <w:rFonts w:ascii="Arial" w:eastAsia="Arial" w:hAnsi="Arial" w:cs="Arial"/>
          <w:b/>
        </w:rPr>
        <w:t>&gt;  (</w:t>
      </w:r>
      <w:r>
        <w:rPr>
          <w:b/>
        </w:rPr>
        <w:t>greater than)</w:t>
      </w:r>
      <w:r>
        <w:t xml:space="preserve"> If the operand on the left is greater than the one on the right the result is </w:t>
      </w:r>
      <w:r>
        <w:rPr>
          <w:rFonts w:ascii="Consolas" w:eastAsia="Consolas" w:hAnsi="Consolas" w:cs="Consolas"/>
          <w:color w:val="0000FF"/>
        </w:rPr>
        <w:t>true</w:t>
      </w:r>
      <w:r>
        <w:t xml:space="preserve">. If the operand on the left is less than or equal to the one on the right the result is </w:t>
      </w:r>
      <w:r>
        <w:rPr>
          <w:rFonts w:ascii="Consolas" w:eastAsia="Consolas" w:hAnsi="Consolas" w:cs="Consolas"/>
          <w:color w:val="0000FF"/>
        </w:rPr>
        <w:t>false</w:t>
      </w:r>
      <w:r>
        <w:t xml:space="preserve">. </w:t>
      </w:r>
    </w:p>
    <w:p w14:paraId="433E2670" w14:textId="77777777" w:rsidR="0083093A" w:rsidRDefault="004D7BC2" w:rsidP="0083093A">
      <w:pPr>
        <w:spacing w:after="73" w:line="259" w:lineRule="auto"/>
        <w:ind w:left="-5"/>
      </w:pPr>
      <w:r>
        <w:rPr>
          <w:rFonts w:ascii="Arial" w:eastAsia="Arial" w:hAnsi="Arial" w:cs="Arial"/>
          <w:b/>
        </w:rPr>
        <w:t>&lt;=   (</w:t>
      </w:r>
      <w:r>
        <w:rPr>
          <w:b/>
        </w:rPr>
        <w:t>less than or equal to)</w:t>
      </w:r>
      <w:r>
        <w:t xml:space="preserve"> If the operand on the left is less than or equal to the one on the right you get </w:t>
      </w:r>
      <w:r>
        <w:rPr>
          <w:rFonts w:ascii="Consolas" w:eastAsia="Consolas" w:hAnsi="Consolas" w:cs="Consolas"/>
          <w:color w:val="0000FF"/>
        </w:rPr>
        <w:t>true</w:t>
      </w:r>
      <w:r>
        <w:t xml:space="preserve">, otherwise you get </w:t>
      </w:r>
      <w:r>
        <w:rPr>
          <w:rFonts w:ascii="Consolas" w:eastAsia="Consolas" w:hAnsi="Consolas" w:cs="Consolas"/>
          <w:color w:val="0000FF"/>
        </w:rPr>
        <w:t>false</w:t>
      </w:r>
      <w:r>
        <w:t xml:space="preserve">. </w:t>
      </w:r>
      <w:r w:rsidR="0083093A">
        <w:t xml:space="preserve"> It is quite valid to compare floating point numbers in this way. </w:t>
      </w:r>
    </w:p>
    <w:p w14:paraId="42557F10" w14:textId="77777777" w:rsidR="0083093A" w:rsidRDefault="004D7BC2" w:rsidP="0083093A">
      <w:pPr>
        <w:spacing w:after="73" w:line="259" w:lineRule="auto"/>
        <w:ind w:left="-5"/>
      </w:pPr>
      <w:r>
        <w:rPr>
          <w:rFonts w:ascii="Arial" w:eastAsia="Arial" w:hAnsi="Arial" w:cs="Arial"/>
          <w:b/>
        </w:rPr>
        <w:t>&gt;=  (</w:t>
      </w:r>
      <w:r>
        <w:rPr>
          <w:b/>
        </w:rPr>
        <w:t>greater than or equal to)</w:t>
      </w:r>
      <w:r>
        <w:t xml:space="preserve"> If the operand on the left is greater than or equal to the one on the right you get </w:t>
      </w:r>
      <w:r>
        <w:rPr>
          <w:rFonts w:ascii="Consolas" w:eastAsia="Consolas" w:hAnsi="Consolas" w:cs="Consolas"/>
          <w:color w:val="0000FF"/>
        </w:rPr>
        <w:t>true</w:t>
      </w:r>
      <w:r>
        <w:t xml:space="preserve">, otherwise it is </w:t>
      </w:r>
      <w:r>
        <w:rPr>
          <w:rFonts w:ascii="Consolas" w:eastAsia="Consolas" w:hAnsi="Consolas" w:cs="Consolas"/>
          <w:color w:val="0000FF"/>
        </w:rPr>
        <w:t>false</w:t>
      </w:r>
      <w:r>
        <w:t xml:space="preserve">. </w:t>
      </w:r>
      <w:r w:rsidR="0083093A">
        <w:t xml:space="preserve">Again, it is quite valid to compare floating point numbers in this way. </w:t>
      </w:r>
    </w:p>
    <w:p w14:paraId="64F863A0" w14:textId="77777777" w:rsidR="004D7BC2" w:rsidRDefault="004D7BC2" w:rsidP="004D7BC2">
      <w:pPr>
        <w:spacing w:after="73" w:line="259" w:lineRule="auto"/>
        <w:ind w:left="-5"/>
      </w:pPr>
    </w:p>
    <w:p w14:paraId="2812D0A9" w14:textId="77777777" w:rsidR="004D7BC2" w:rsidRDefault="004D7BC2" w:rsidP="004D7BC2">
      <w:pPr>
        <w:spacing w:after="73" w:line="259" w:lineRule="auto"/>
        <w:ind w:left="-5"/>
      </w:pPr>
      <w:r>
        <w:rPr>
          <w:rFonts w:ascii="Arial" w:eastAsia="Arial" w:hAnsi="Arial" w:cs="Arial"/>
          <w:b/>
        </w:rPr>
        <w:t>!  (</w:t>
      </w:r>
      <w:r>
        <w:rPr>
          <w:b/>
        </w:rPr>
        <w:t>not)</w:t>
      </w:r>
      <w:r>
        <w:t xml:space="preserve"> This can be used to invert a particular value or expression, for example you can say </w:t>
      </w:r>
      <w:r>
        <w:rPr>
          <w:rFonts w:ascii="Consolas" w:eastAsia="Consolas" w:hAnsi="Consolas" w:cs="Consolas"/>
        </w:rPr>
        <w:t>!</w:t>
      </w:r>
      <w:r>
        <w:rPr>
          <w:rFonts w:ascii="Consolas" w:eastAsia="Consolas" w:hAnsi="Consolas" w:cs="Consolas"/>
          <w:color w:val="0000FF"/>
        </w:rPr>
        <w:t>true</w:t>
      </w:r>
      <w:r>
        <w:t xml:space="preserve">, which is </w:t>
      </w:r>
      <w:r>
        <w:rPr>
          <w:rFonts w:ascii="Consolas" w:eastAsia="Consolas" w:hAnsi="Consolas" w:cs="Consolas"/>
          <w:color w:val="0000FF"/>
        </w:rPr>
        <w:t>false</w:t>
      </w:r>
      <w:r>
        <w:t>, or you could say:</w:t>
      </w:r>
      <w:r w:rsidR="003F6CE1">
        <w:rPr>
          <w:rFonts w:ascii="Consolas" w:eastAsia="Consolas" w:hAnsi="Consolas" w:cs="Consolas"/>
        </w:rPr>
        <w:t xml:space="preserve"> </w:t>
      </w:r>
      <w:r w:rsidR="0083093A" w:rsidRPr="0083093A">
        <w:rPr>
          <w:rFonts w:ascii="Consolas" w:hAnsi="Consolas" w:cs="Consolas"/>
          <w:color w:val="000000"/>
          <w:szCs w:val="19"/>
        </w:rPr>
        <w:t xml:space="preserve"> </w:t>
      </w:r>
      <w:r w:rsidR="0083093A" w:rsidRPr="00817105">
        <w:rPr>
          <w:rFonts w:ascii="Consolas" w:hAnsi="Consolas" w:cs="Consolas"/>
          <w:color w:val="000000"/>
          <w:szCs w:val="19"/>
        </w:rPr>
        <w:t>(</w:t>
      </w:r>
      <w:r w:rsidR="003F6CE1">
        <w:rPr>
          <w:rFonts w:ascii="Consolas" w:hAnsi="Consolas" w:cs="Consolas"/>
          <w:color w:val="000000"/>
          <w:szCs w:val="19"/>
        </w:rPr>
        <w:t>!</w:t>
      </w:r>
      <w:r w:rsidR="003F6CE1" w:rsidRPr="003F6CE1">
        <w:rPr>
          <w:rFonts w:ascii="Consolas" w:eastAsia="Consolas" w:hAnsi="Consolas" w:cs="Consolas"/>
          <w:color w:val="000000" w:themeColor="text1"/>
        </w:rPr>
        <w:t>x==y</w:t>
      </w:r>
      <w:r w:rsidR="0083093A" w:rsidRPr="00817105">
        <w:rPr>
          <w:rFonts w:ascii="Consolas" w:hAnsi="Consolas" w:cs="Consolas"/>
          <w:color w:val="000000"/>
          <w:szCs w:val="19"/>
        </w:rPr>
        <w:t xml:space="preserve">)  </w:t>
      </w:r>
      <w:r>
        <w:rPr>
          <w:rFonts w:ascii="Consolas" w:eastAsia="Consolas" w:hAnsi="Consolas" w:cs="Consolas"/>
        </w:rPr>
        <w:t xml:space="preserve"> </w:t>
      </w:r>
      <w:r>
        <w:t xml:space="preserve"> which means the same as</w:t>
      </w:r>
      <w:r>
        <w:rPr>
          <w:rFonts w:ascii="Consolas" w:eastAsia="Consolas" w:hAnsi="Consolas" w:cs="Consolas"/>
        </w:rPr>
        <w:t xml:space="preserve"> </w:t>
      </w:r>
      <w:r w:rsidRPr="003F6CE1">
        <w:rPr>
          <w:rFonts w:ascii="Consolas" w:eastAsia="Consolas" w:hAnsi="Consolas" w:cs="Consolas"/>
          <w:color w:val="000000" w:themeColor="text1"/>
        </w:rPr>
        <w:t>(x!=y).</w:t>
      </w:r>
      <w:r w:rsidRPr="003F6CE1">
        <w:rPr>
          <w:color w:val="000000" w:themeColor="text1"/>
        </w:rPr>
        <w:t xml:space="preserve"> </w:t>
      </w:r>
      <w:r>
        <w:t xml:space="preserve">You use </w:t>
      </w:r>
      <w:r w:rsidRPr="003F6CE1">
        <w:rPr>
          <w:color w:val="000000" w:themeColor="text1"/>
        </w:rPr>
        <w:t xml:space="preserve">not </w:t>
      </w:r>
      <w:r>
        <w:t xml:space="preserve">when you want to invert the sense of an expression. </w:t>
      </w:r>
      <w:r w:rsidR="008D4C60">
        <w:t xml:space="preserve"> You will see later as we build more complicated condition expressions how this one will be used often.</w:t>
      </w:r>
    </w:p>
    <w:p w14:paraId="74DBAD92" w14:textId="77777777" w:rsidR="008D4C60" w:rsidRDefault="008D4C60" w:rsidP="004D7BC2">
      <w:pPr>
        <w:spacing w:after="73" w:line="259" w:lineRule="auto"/>
        <w:ind w:left="-5"/>
      </w:pPr>
    </w:p>
    <w:p w14:paraId="2A9EB380" w14:textId="77777777" w:rsidR="00E9158E" w:rsidRDefault="00E9158E" w:rsidP="00E9158E">
      <w:pPr>
        <w:spacing w:after="73" w:line="259" w:lineRule="auto"/>
        <w:ind w:left="-5"/>
      </w:pPr>
      <w:r>
        <w:t>Please look through these examples and decide which of the nine Console.WriteLine statements will actually get executed.</w:t>
      </w:r>
    </w:p>
    <w:p w14:paraId="2558F9E9"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FF"/>
          <w:sz w:val="19"/>
          <w:szCs w:val="19"/>
        </w:rPr>
        <w:t xml:space="preserve">         </w:t>
      </w:r>
      <w:r w:rsidRPr="00E9158E">
        <w:rPr>
          <w:rFonts w:ascii="Consolas" w:hAnsi="Consolas" w:cs="Consolas"/>
          <w:color w:val="0000FF"/>
          <w:szCs w:val="19"/>
        </w:rPr>
        <w:t>int</w:t>
      </w:r>
      <w:r w:rsidRPr="00E9158E">
        <w:rPr>
          <w:rFonts w:ascii="Consolas" w:hAnsi="Consolas" w:cs="Consolas"/>
          <w:color w:val="000000"/>
          <w:szCs w:val="19"/>
        </w:rPr>
        <w:t xml:space="preserve"> big = 300;</w:t>
      </w:r>
    </w:p>
    <w:p w14:paraId="61783343"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r w:rsidRPr="00E9158E">
        <w:rPr>
          <w:rFonts w:ascii="Consolas" w:hAnsi="Consolas" w:cs="Consolas"/>
          <w:color w:val="0000FF"/>
          <w:szCs w:val="19"/>
        </w:rPr>
        <w:t>int</w:t>
      </w:r>
      <w:r w:rsidRPr="00E9158E">
        <w:rPr>
          <w:rFonts w:ascii="Consolas" w:hAnsi="Consolas" w:cs="Consolas"/>
          <w:color w:val="000000"/>
          <w:szCs w:val="19"/>
        </w:rPr>
        <w:t xml:space="preserve"> small = 10;</w:t>
      </w:r>
    </w:p>
    <w:p w14:paraId="5B538674"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r w:rsidRPr="00E9158E">
        <w:rPr>
          <w:rFonts w:ascii="Consolas" w:hAnsi="Consolas" w:cs="Consolas"/>
          <w:color w:val="0000FF"/>
          <w:szCs w:val="19"/>
        </w:rPr>
        <w:t>int</w:t>
      </w:r>
      <w:r w:rsidRPr="00E9158E">
        <w:rPr>
          <w:rFonts w:ascii="Consolas" w:hAnsi="Consolas" w:cs="Consolas"/>
          <w:color w:val="000000"/>
          <w:szCs w:val="19"/>
        </w:rPr>
        <w:t xml:space="preserve"> sameAsSmall = 10;</w:t>
      </w:r>
    </w:p>
    <w:p w14:paraId="2E59E64F"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r w:rsidRPr="00E9158E">
        <w:rPr>
          <w:rFonts w:ascii="Consolas" w:hAnsi="Consolas" w:cs="Consolas"/>
          <w:color w:val="0000FF"/>
          <w:szCs w:val="19"/>
        </w:rPr>
        <w:t>int</w:t>
      </w:r>
      <w:r w:rsidRPr="00E9158E">
        <w:rPr>
          <w:rFonts w:ascii="Consolas" w:hAnsi="Consolas" w:cs="Consolas"/>
          <w:color w:val="000000"/>
          <w:szCs w:val="19"/>
        </w:rPr>
        <w:t xml:space="preserve"> sameAsBig = 300;</w:t>
      </w:r>
    </w:p>
    <w:p w14:paraId="49E53A31"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p>
    <w:p w14:paraId="79F64D4D"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r w:rsidRPr="00E9158E">
        <w:rPr>
          <w:rFonts w:ascii="Consolas" w:hAnsi="Consolas" w:cs="Consolas"/>
          <w:color w:val="008000"/>
          <w:szCs w:val="19"/>
        </w:rPr>
        <w:t>// #1</w:t>
      </w:r>
    </w:p>
    <w:p w14:paraId="79008B90"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r w:rsidRPr="00E9158E">
        <w:rPr>
          <w:rFonts w:ascii="Consolas" w:hAnsi="Consolas" w:cs="Consolas"/>
          <w:color w:val="0000FF"/>
          <w:szCs w:val="19"/>
        </w:rPr>
        <w:t>if</w:t>
      </w:r>
      <w:r w:rsidRPr="00E9158E">
        <w:rPr>
          <w:rFonts w:ascii="Consolas" w:hAnsi="Consolas" w:cs="Consolas"/>
          <w:color w:val="000000"/>
          <w:szCs w:val="19"/>
        </w:rPr>
        <w:t xml:space="preserve"> (small != big)</w:t>
      </w:r>
    </w:p>
    <w:p w14:paraId="24F7189D"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p>
    <w:p w14:paraId="3677F7E8"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Console.WriteLine(</w:t>
      </w:r>
      <w:r w:rsidRPr="00E9158E">
        <w:rPr>
          <w:rFonts w:ascii="Consolas" w:hAnsi="Consolas" w:cs="Consolas"/>
          <w:color w:val="A31515"/>
          <w:szCs w:val="19"/>
        </w:rPr>
        <w:t>"These numbers are not the same."</w:t>
      </w:r>
      <w:r w:rsidRPr="00E9158E">
        <w:rPr>
          <w:rFonts w:ascii="Consolas" w:hAnsi="Consolas" w:cs="Consolas"/>
          <w:color w:val="000000"/>
          <w:szCs w:val="19"/>
        </w:rPr>
        <w:t>);</w:t>
      </w:r>
    </w:p>
    <w:p w14:paraId="336E53F4"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p>
    <w:p w14:paraId="2A9774DC"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p>
    <w:p w14:paraId="0F6ADEC3"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r w:rsidRPr="00E9158E">
        <w:rPr>
          <w:rFonts w:ascii="Consolas" w:hAnsi="Consolas" w:cs="Consolas"/>
          <w:color w:val="008000"/>
          <w:szCs w:val="19"/>
        </w:rPr>
        <w:t>// #2</w:t>
      </w:r>
    </w:p>
    <w:p w14:paraId="11F09338"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r w:rsidRPr="00E9158E">
        <w:rPr>
          <w:rFonts w:ascii="Consolas" w:hAnsi="Consolas" w:cs="Consolas"/>
          <w:color w:val="0000FF"/>
          <w:szCs w:val="19"/>
        </w:rPr>
        <w:t>if</w:t>
      </w:r>
      <w:r w:rsidRPr="00E9158E">
        <w:rPr>
          <w:rFonts w:ascii="Consolas" w:hAnsi="Consolas" w:cs="Consolas"/>
          <w:color w:val="000000"/>
          <w:szCs w:val="19"/>
        </w:rPr>
        <w:t xml:space="preserve"> (small &lt; big)</w:t>
      </w:r>
    </w:p>
    <w:p w14:paraId="554C7D8B"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p>
    <w:p w14:paraId="72793228"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Console.WriteLine(</w:t>
      </w:r>
      <w:r w:rsidRPr="00E9158E">
        <w:rPr>
          <w:rFonts w:ascii="Consolas" w:hAnsi="Consolas" w:cs="Consolas"/>
          <w:color w:val="A31515"/>
          <w:szCs w:val="19"/>
        </w:rPr>
        <w:t>"small is less than big."</w:t>
      </w:r>
      <w:r w:rsidRPr="00E9158E">
        <w:rPr>
          <w:rFonts w:ascii="Consolas" w:hAnsi="Consolas" w:cs="Consolas"/>
          <w:color w:val="000000"/>
          <w:szCs w:val="19"/>
        </w:rPr>
        <w:t>);</w:t>
      </w:r>
    </w:p>
    <w:p w14:paraId="2E86219E"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p>
    <w:p w14:paraId="6AC47241"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p>
    <w:p w14:paraId="0D6008E0"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r w:rsidRPr="00E9158E">
        <w:rPr>
          <w:rFonts w:ascii="Consolas" w:hAnsi="Consolas" w:cs="Consolas"/>
          <w:color w:val="008000"/>
          <w:szCs w:val="19"/>
        </w:rPr>
        <w:t>// #3</w:t>
      </w:r>
    </w:p>
    <w:p w14:paraId="38412403"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r w:rsidRPr="00E9158E">
        <w:rPr>
          <w:rFonts w:ascii="Consolas" w:hAnsi="Consolas" w:cs="Consolas"/>
          <w:color w:val="0000FF"/>
          <w:szCs w:val="19"/>
        </w:rPr>
        <w:t>if</w:t>
      </w:r>
      <w:r w:rsidRPr="00E9158E">
        <w:rPr>
          <w:rFonts w:ascii="Consolas" w:hAnsi="Consolas" w:cs="Consolas"/>
          <w:color w:val="000000"/>
          <w:szCs w:val="19"/>
        </w:rPr>
        <w:t xml:space="preserve"> (big &gt; small) </w:t>
      </w:r>
    </w:p>
    <w:p w14:paraId="360F4821"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p>
    <w:p w14:paraId="034EE6F2"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Console.WriteLine(</w:t>
      </w:r>
      <w:r w:rsidRPr="00E9158E">
        <w:rPr>
          <w:rFonts w:ascii="Consolas" w:hAnsi="Consolas" w:cs="Consolas"/>
          <w:color w:val="A31515"/>
          <w:szCs w:val="19"/>
        </w:rPr>
        <w:t>"big is larger than small."</w:t>
      </w:r>
      <w:r w:rsidRPr="00E9158E">
        <w:rPr>
          <w:rFonts w:ascii="Consolas" w:hAnsi="Consolas" w:cs="Consolas"/>
          <w:color w:val="000000"/>
          <w:szCs w:val="19"/>
        </w:rPr>
        <w:t>);</w:t>
      </w:r>
    </w:p>
    <w:p w14:paraId="04FE73EF"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p>
    <w:p w14:paraId="30B25D23"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p>
    <w:p w14:paraId="45ABD2DC"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r w:rsidRPr="00E9158E">
        <w:rPr>
          <w:rFonts w:ascii="Consolas" w:hAnsi="Consolas" w:cs="Consolas"/>
          <w:color w:val="008000"/>
          <w:szCs w:val="19"/>
        </w:rPr>
        <w:t>// #4</w:t>
      </w:r>
    </w:p>
    <w:p w14:paraId="6BC513A1"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r w:rsidRPr="00E9158E">
        <w:rPr>
          <w:rFonts w:ascii="Consolas" w:hAnsi="Consolas" w:cs="Consolas"/>
          <w:color w:val="0000FF"/>
          <w:szCs w:val="19"/>
        </w:rPr>
        <w:t>if</w:t>
      </w:r>
      <w:r w:rsidRPr="00E9158E">
        <w:rPr>
          <w:rFonts w:ascii="Consolas" w:hAnsi="Consolas" w:cs="Consolas"/>
          <w:color w:val="000000"/>
          <w:szCs w:val="19"/>
        </w:rPr>
        <w:t xml:space="preserve"> (small &lt;= big) </w:t>
      </w:r>
    </w:p>
    <w:p w14:paraId="028EF796"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p>
    <w:p w14:paraId="41BCDEC7"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Console.WriteLine(</w:t>
      </w:r>
      <w:r w:rsidRPr="00E9158E">
        <w:rPr>
          <w:rFonts w:ascii="Consolas" w:hAnsi="Consolas" w:cs="Consolas"/>
          <w:color w:val="A31515"/>
          <w:szCs w:val="19"/>
        </w:rPr>
        <w:t>"small is less than, or the same as big"</w:t>
      </w:r>
      <w:r w:rsidRPr="00E9158E">
        <w:rPr>
          <w:rFonts w:ascii="Consolas" w:hAnsi="Consolas" w:cs="Consolas"/>
          <w:color w:val="000000"/>
          <w:szCs w:val="19"/>
        </w:rPr>
        <w:t>);</w:t>
      </w:r>
    </w:p>
    <w:p w14:paraId="05BB555C"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p>
    <w:p w14:paraId="7EC66576"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p>
    <w:p w14:paraId="1C2F652B"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r w:rsidRPr="00E9158E">
        <w:rPr>
          <w:rFonts w:ascii="Consolas" w:hAnsi="Consolas" w:cs="Consolas"/>
          <w:color w:val="008000"/>
          <w:szCs w:val="19"/>
        </w:rPr>
        <w:t>// #5</w:t>
      </w:r>
    </w:p>
    <w:p w14:paraId="6148DB7D"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r w:rsidRPr="00E9158E">
        <w:rPr>
          <w:rFonts w:ascii="Consolas" w:hAnsi="Consolas" w:cs="Consolas"/>
          <w:color w:val="0000FF"/>
          <w:szCs w:val="19"/>
        </w:rPr>
        <w:t>if</w:t>
      </w:r>
      <w:r w:rsidRPr="00E9158E">
        <w:rPr>
          <w:rFonts w:ascii="Consolas" w:hAnsi="Consolas" w:cs="Consolas"/>
          <w:color w:val="000000"/>
          <w:szCs w:val="19"/>
        </w:rPr>
        <w:t xml:space="preserve"> (small &gt;= big)</w:t>
      </w:r>
    </w:p>
    <w:p w14:paraId="43194571"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p>
    <w:p w14:paraId="3B89E3A2"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Console.WriteLine(</w:t>
      </w:r>
      <w:r w:rsidRPr="00E9158E">
        <w:rPr>
          <w:rFonts w:ascii="Consolas" w:hAnsi="Consolas" w:cs="Consolas"/>
          <w:color w:val="A31515"/>
          <w:szCs w:val="19"/>
        </w:rPr>
        <w:t xml:space="preserve">"small is </w:t>
      </w:r>
      <w:r>
        <w:rPr>
          <w:rFonts w:ascii="Consolas" w:hAnsi="Consolas" w:cs="Consolas"/>
          <w:color w:val="A31515"/>
          <w:szCs w:val="19"/>
        </w:rPr>
        <w:t>greater</w:t>
      </w:r>
      <w:r w:rsidRPr="00E9158E">
        <w:rPr>
          <w:rFonts w:ascii="Consolas" w:hAnsi="Consolas" w:cs="Consolas"/>
          <w:color w:val="A31515"/>
          <w:szCs w:val="19"/>
        </w:rPr>
        <w:t xml:space="preserve"> than, or the same as big"</w:t>
      </w:r>
      <w:r w:rsidRPr="00E9158E">
        <w:rPr>
          <w:rFonts w:ascii="Consolas" w:hAnsi="Consolas" w:cs="Consolas"/>
          <w:color w:val="000000"/>
          <w:szCs w:val="19"/>
        </w:rPr>
        <w:t>);</w:t>
      </w:r>
    </w:p>
    <w:p w14:paraId="33EE80B0"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p>
    <w:p w14:paraId="5FCBBAAD"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p>
    <w:p w14:paraId="25C5576A"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r w:rsidRPr="00E9158E">
        <w:rPr>
          <w:rFonts w:ascii="Consolas" w:hAnsi="Consolas" w:cs="Consolas"/>
          <w:color w:val="008000"/>
          <w:szCs w:val="19"/>
        </w:rPr>
        <w:t>// #6</w:t>
      </w:r>
    </w:p>
    <w:p w14:paraId="1EB74BCF"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r w:rsidRPr="00E9158E">
        <w:rPr>
          <w:rFonts w:ascii="Consolas" w:hAnsi="Consolas" w:cs="Consolas"/>
          <w:color w:val="0000FF"/>
          <w:szCs w:val="19"/>
        </w:rPr>
        <w:t>if</w:t>
      </w:r>
      <w:r w:rsidRPr="00E9158E">
        <w:rPr>
          <w:rFonts w:ascii="Consolas" w:hAnsi="Consolas" w:cs="Consolas"/>
          <w:color w:val="000000"/>
          <w:szCs w:val="19"/>
        </w:rPr>
        <w:t xml:space="preserve"> (small &lt;= sameAsSmall) </w:t>
      </w:r>
    </w:p>
    <w:p w14:paraId="78E416EB"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p>
    <w:p w14:paraId="61502397"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Console.WriteLine(</w:t>
      </w:r>
      <w:r w:rsidRPr="00E9158E">
        <w:rPr>
          <w:rFonts w:ascii="Consolas" w:hAnsi="Consolas" w:cs="Consolas"/>
          <w:color w:val="A31515"/>
          <w:szCs w:val="19"/>
        </w:rPr>
        <w:t>"small is less than, or the same as sameAsSmall"</w:t>
      </w:r>
      <w:r w:rsidRPr="00E9158E">
        <w:rPr>
          <w:rFonts w:ascii="Consolas" w:hAnsi="Consolas" w:cs="Consolas"/>
          <w:color w:val="000000"/>
          <w:szCs w:val="19"/>
        </w:rPr>
        <w:t>);</w:t>
      </w:r>
    </w:p>
    <w:p w14:paraId="5A723930"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p>
    <w:p w14:paraId="6B08BE67"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p>
    <w:p w14:paraId="497D58B3"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r w:rsidRPr="00E9158E">
        <w:rPr>
          <w:rFonts w:ascii="Consolas" w:hAnsi="Consolas" w:cs="Consolas"/>
          <w:color w:val="008000"/>
          <w:szCs w:val="19"/>
        </w:rPr>
        <w:t>// #7</w:t>
      </w:r>
    </w:p>
    <w:p w14:paraId="68C0986D"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r w:rsidRPr="00E9158E">
        <w:rPr>
          <w:rFonts w:ascii="Consolas" w:hAnsi="Consolas" w:cs="Consolas"/>
          <w:color w:val="0000FF"/>
          <w:szCs w:val="19"/>
        </w:rPr>
        <w:t>if</w:t>
      </w:r>
      <w:r w:rsidRPr="00E9158E">
        <w:rPr>
          <w:rFonts w:ascii="Consolas" w:hAnsi="Consolas" w:cs="Consolas"/>
          <w:color w:val="000000"/>
          <w:szCs w:val="19"/>
        </w:rPr>
        <w:t xml:space="preserve"> (big &gt;= small) </w:t>
      </w:r>
    </w:p>
    <w:p w14:paraId="3FA47FCA"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p>
    <w:p w14:paraId="24C73B55"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lastRenderedPageBreak/>
        <w:t xml:space="preserve">            Console.WriteLine(</w:t>
      </w:r>
      <w:r w:rsidRPr="00E9158E">
        <w:rPr>
          <w:rFonts w:ascii="Consolas" w:hAnsi="Consolas" w:cs="Consolas"/>
          <w:color w:val="A31515"/>
          <w:szCs w:val="19"/>
        </w:rPr>
        <w:t>"big is greater than, or the same as small"</w:t>
      </w:r>
      <w:r w:rsidRPr="00E9158E">
        <w:rPr>
          <w:rFonts w:ascii="Consolas" w:hAnsi="Consolas" w:cs="Consolas"/>
          <w:color w:val="000000"/>
          <w:szCs w:val="19"/>
        </w:rPr>
        <w:t>);</w:t>
      </w:r>
    </w:p>
    <w:p w14:paraId="0A3BE248"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p>
    <w:p w14:paraId="366492B0"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p>
    <w:p w14:paraId="4B5C3C0F"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r w:rsidRPr="00E9158E">
        <w:rPr>
          <w:rFonts w:ascii="Consolas" w:hAnsi="Consolas" w:cs="Consolas"/>
          <w:color w:val="008000"/>
          <w:szCs w:val="19"/>
        </w:rPr>
        <w:t>// #8</w:t>
      </w:r>
    </w:p>
    <w:p w14:paraId="2C78E849"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r w:rsidRPr="00E9158E">
        <w:rPr>
          <w:rFonts w:ascii="Consolas" w:hAnsi="Consolas" w:cs="Consolas"/>
          <w:color w:val="0000FF"/>
          <w:szCs w:val="19"/>
        </w:rPr>
        <w:t>if</w:t>
      </w:r>
      <w:r w:rsidRPr="00E9158E">
        <w:rPr>
          <w:rFonts w:ascii="Consolas" w:hAnsi="Consolas" w:cs="Consolas"/>
          <w:color w:val="000000"/>
          <w:szCs w:val="19"/>
        </w:rPr>
        <w:t xml:space="preserve"> (big &gt;= sameAsBig)</w:t>
      </w:r>
    </w:p>
    <w:p w14:paraId="35741462"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p>
    <w:p w14:paraId="413EC19A"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Console.WriteLine(</w:t>
      </w:r>
      <w:r w:rsidRPr="00E9158E">
        <w:rPr>
          <w:rFonts w:ascii="Consolas" w:hAnsi="Consolas" w:cs="Consolas"/>
          <w:color w:val="A31515"/>
          <w:szCs w:val="19"/>
        </w:rPr>
        <w:t>"big is greater than, or the same as sameAsBig"</w:t>
      </w:r>
      <w:r w:rsidRPr="00E9158E">
        <w:rPr>
          <w:rFonts w:ascii="Consolas" w:hAnsi="Consolas" w:cs="Consolas"/>
          <w:color w:val="000000"/>
          <w:szCs w:val="19"/>
        </w:rPr>
        <w:t>);</w:t>
      </w:r>
    </w:p>
    <w:p w14:paraId="1F960E29"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p>
    <w:p w14:paraId="5AA9ECDF"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p>
    <w:p w14:paraId="43F106C5"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r w:rsidRPr="00E9158E">
        <w:rPr>
          <w:rFonts w:ascii="Consolas" w:hAnsi="Consolas" w:cs="Consolas"/>
          <w:color w:val="008000"/>
          <w:szCs w:val="19"/>
        </w:rPr>
        <w:t>// #9</w:t>
      </w:r>
    </w:p>
    <w:p w14:paraId="109D92A7"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r w:rsidRPr="00E9158E">
        <w:rPr>
          <w:rFonts w:ascii="Consolas" w:hAnsi="Consolas" w:cs="Consolas"/>
          <w:color w:val="0000FF"/>
          <w:szCs w:val="19"/>
        </w:rPr>
        <w:t>if</w:t>
      </w:r>
      <w:r w:rsidRPr="00E9158E">
        <w:rPr>
          <w:rFonts w:ascii="Consolas" w:hAnsi="Consolas" w:cs="Consolas"/>
          <w:color w:val="000000"/>
          <w:szCs w:val="19"/>
        </w:rPr>
        <w:t xml:space="preserve"> ( ! (big == small) )</w:t>
      </w:r>
    </w:p>
    <w:p w14:paraId="080FD767"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w:t>
      </w:r>
    </w:p>
    <w:p w14:paraId="62C74FE0" w14:textId="77777777" w:rsidR="00E9158E" w:rsidRPr="00E9158E" w:rsidRDefault="00E9158E" w:rsidP="00E9158E">
      <w:pPr>
        <w:autoSpaceDE w:val="0"/>
        <w:autoSpaceDN w:val="0"/>
        <w:adjustRightInd w:val="0"/>
        <w:spacing w:before="0" w:after="0" w:line="240" w:lineRule="auto"/>
        <w:rPr>
          <w:rFonts w:ascii="Consolas" w:hAnsi="Consolas" w:cs="Consolas"/>
          <w:color w:val="000000"/>
          <w:szCs w:val="19"/>
        </w:rPr>
      </w:pPr>
      <w:r w:rsidRPr="00E9158E">
        <w:rPr>
          <w:rFonts w:ascii="Consolas" w:hAnsi="Consolas" w:cs="Consolas"/>
          <w:color w:val="000000"/>
          <w:szCs w:val="19"/>
        </w:rPr>
        <w:t xml:space="preserve">            Console.WriteLine(</w:t>
      </w:r>
      <w:r w:rsidRPr="00E9158E">
        <w:rPr>
          <w:rFonts w:ascii="Consolas" w:hAnsi="Consolas" w:cs="Consolas"/>
          <w:color w:val="A31515"/>
          <w:szCs w:val="19"/>
        </w:rPr>
        <w:t>"big is not not eaqual to small"</w:t>
      </w:r>
      <w:r w:rsidRPr="00E9158E">
        <w:rPr>
          <w:rFonts w:ascii="Consolas" w:hAnsi="Consolas" w:cs="Consolas"/>
          <w:color w:val="000000"/>
          <w:szCs w:val="19"/>
        </w:rPr>
        <w:t>);</w:t>
      </w:r>
    </w:p>
    <w:p w14:paraId="13502CD4" w14:textId="77777777" w:rsidR="00E9158E" w:rsidRDefault="00E9158E" w:rsidP="00E9158E">
      <w:pPr>
        <w:spacing w:after="73" w:line="259" w:lineRule="auto"/>
        <w:ind w:left="-5"/>
        <w:rPr>
          <w:rFonts w:ascii="Consolas" w:hAnsi="Consolas" w:cs="Consolas"/>
          <w:color w:val="000000"/>
          <w:szCs w:val="19"/>
        </w:rPr>
      </w:pPr>
      <w:r w:rsidRPr="00E9158E">
        <w:rPr>
          <w:rFonts w:ascii="Consolas" w:hAnsi="Consolas" w:cs="Consolas"/>
          <w:color w:val="000000"/>
          <w:szCs w:val="19"/>
        </w:rPr>
        <w:t xml:space="preserve">        }</w:t>
      </w:r>
    </w:p>
    <w:p w14:paraId="05D47C70" w14:textId="77777777" w:rsidR="00E9158E" w:rsidRDefault="00E9158E" w:rsidP="00E9158E">
      <w:pPr>
        <w:spacing w:after="73" w:line="259" w:lineRule="auto"/>
        <w:ind w:left="-5"/>
        <w:rPr>
          <w:rFonts w:ascii="Consolas" w:hAnsi="Consolas" w:cs="Consolas"/>
          <w:color w:val="000000"/>
          <w:szCs w:val="19"/>
        </w:rPr>
      </w:pPr>
    </w:p>
    <w:p w14:paraId="43B689BD" w14:textId="77777777" w:rsidR="00B90393" w:rsidRDefault="00E9158E" w:rsidP="00623AF4">
      <w:r w:rsidRPr="00E9158E">
        <w:t xml:space="preserve">(All </w:t>
      </w:r>
      <w:r w:rsidRPr="008D4C60">
        <w:rPr>
          <w:i/>
        </w:rPr>
        <w:t>but one</w:t>
      </w:r>
      <w:r w:rsidRPr="00E9158E">
        <w:t xml:space="preserve"> of them will write to the console. Paste the code into Visual Studio and give it a try.)</w:t>
      </w:r>
    </w:p>
    <w:p w14:paraId="4CCEE237" w14:textId="77777777" w:rsidR="003F6CE1" w:rsidRDefault="003F6CE1" w:rsidP="00FA510A">
      <w:pPr>
        <w:pStyle w:val="Heading3"/>
      </w:pPr>
    </w:p>
    <w:p w14:paraId="37C9278E" w14:textId="77777777" w:rsidR="00FA510A" w:rsidRDefault="00FA510A" w:rsidP="00FA510A">
      <w:pPr>
        <w:pStyle w:val="Heading3"/>
      </w:pPr>
      <w:bookmarkStart w:id="41" w:name="_Toc44348503"/>
      <w:r>
        <w:t>Combining Logical Operators</w:t>
      </w:r>
      <w:bookmarkEnd w:id="41"/>
      <w:r>
        <w:t xml:space="preserve"> </w:t>
      </w:r>
    </w:p>
    <w:p w14:paraId="3AFF48AE" w14:textId="77777777" w:rsidR="00FA510A" w:rsidRDefault="00FA510A" w:rsidP="00623AF4">
      <w:r>
        <w:t xml:space="preserve">Sometimes we want to make more complicated choices, for example to test for a window width being valid we have to test that it is greater than the minimum </w:t>
      </w:r>
      <w:r w:rsidRPr="00FA510A">
        <w:rPr>
          <w:b/>
        </w:rPr>
        <w:t>and</w:t>
      </w:r>
      <w:r>
        <w:t xml:space="preserve"> less than the maximum. Often you have a choice for how to achieve this. </w:t>
      </w:r>
    </w:p>
    <w:p w14:paraId="6E9409BC" w14:textId="77777777" w:rsidR="00FA510A" w:rsidRPr="00FA510A" w:rsidRDefault="00FA510A" w:rsidP="00FA510A">
      <w:pPr>
        <w:pStyle w:val="Heading4"/>
        <w:rPr>
          <w:b/>
          <w:i w:val="0"/>
        </w:rPr>
      </w:pPr>
      <w:r w:rsidRPr="00FA510A">
        <w:rPr>
          <w:b/>
          <w:i w:val="0"/>
        </w:rPr>
        <w:t xml:space="preserve">Nested if </w:t>
      </w:r>
      <w:r w:rsidR="00CA3D06" w:rsidRPr="00FA510A">
        <w:rPr>
          <w:b/>
          <w:i w:val="0"/>
        </w:rPr>
        <w:t>statements</w:t>
      </w:r>
    </w:p>
    <w:p w14:paraId="404658EC" w14:textId="77777777" w:rsidR="00FA510A" w:rsidRDefault="00FA510A" w:rsidP="00FA510A">
      <w:r>
        <w:t xml:space="preserve">You can place an </w:t>
      </w:r>
      <w:r w:rsidRPr="00E9158E">
        <w:rPr>
          <w:rFonts w:ascii="Consolas" w:hAnsi="Consolas" w:cs="Consolas"/>
          <w:color w:val="0000FF"/>
          <w:szCs w:val="19"/>
        </w:rPr>
        <w:t>if</w:t>
      </w:r>
      <w:r>
        <w:t xml:space="preserve"> statement inside of an </w:t>
      </w:r>
      <w:r w:rsidRPr="00E9158E">
        <w:rPr>
          <w:rFonts w:ascii="Consolas" w:hAnsi="Consolas" w:cs="Consolas"/>
          <w:color w:val="0000FF"/>
          <w:szCs w:val="19"/>
        </w:rPr>
        <w:t>if</w:t>
      </w:r>
      <w:r>
        <w:t xml:space="preserve"> statement, like this:</w:t>
      </w:r>
    </w:p>
    <w:p w14:paraId="65CE37AA" w14:textId="77777777" w:rsidR="00FA510A" w:rsidRPr="00FA510A" w:rsidRDefault="00FA510A" w:rsidP="00FA510A">
      <w:pPr>
        <w:autoSpaceDE w:val="0"/>
        <w:autoSpaceDN w:val="0"/>
        <w:adjustRightInd w:val="0"/>
        <w:spacing w:before="0" w:after="0" w:line="240" w:lineRule="auto"/>
        <w:rPr>
          <w:rFonts w:ascii="Consolas" w:hAnsi="Consolas" w:cs="Consolas"/>
          <w:color w:val="000000"/>
          <w:szCs w:val="19"/>
        </w:rPr>
      </w:pPr>
      <w:r w:rsidRPr="00FA510A">
        <w:rPr>
          <w:rFonts w:ascii="Consolas" w:hAnsi="Consolas" w:cs="Consolas"/>
          <w:color w:val="008000"/>
          <w:szCs w:val="19"/>
        </w:rPr>
        <w:t>// test for window width that it is greater than the minimum AND less than the maximum</w:t>
      </w:r>
    </w:p>
    <w:p w14:paraId="333A5E1C" w14:textId="77777777" w:rsidR="00FA510A" w:rsidRPr="00FA510A" w:rsidRDefault="00FA510A" w:rsidP="00FA510A">
      <w:pPr>
        <w:autoSpaceDE w:val="0"/>
        <w:autoSpaceDN w:val="0"/>
        <w:adjustRightInd w:val="0"/>
        <w:spacing w:before="0" w:after="0" w:line="240" w:lineRule="auto"/>
        <w:rPr>
          <w:rFonts w:ascii="Consolas" w:hAnsi="Consolas" w:cs="Consolas"/>
          <w:color w:val="000000"/>
          <w:szCs w:val="19"/>
        </w:rPr>
      </w:pPr>
      <w:r w:rsidRPr="00FA510A">
        <w:rPr>
          <w:rFonts w:ascii="Consolas" w:hAnsi="Consolas" w:cs="Consolas"/>
          <w:color w:val="0000FF"/>
          <w:szCs w:val="19"/>
        </w:rPr>
        <w:t>if</w:t>
      </w:r>
      <w:r w:rsidRPr="00FA510A">
        <w:rPr>
          <w:rFonts w:ascii="Consolas" w:hAnsi="Consolas" w:cs="Consolas"/>
          <w:color w:val="000000"/>
          <w:szCs w:val="19"/>
        </w:rPr>
        <w:t xml:space="preserve"> (width &gt;= 0.5)</w:t>
      </w:r>
    </w:p>
    <w:p w14:paraId="61391A7B" w14:textId="77777777" w:rsidR="00FA510A" w:rsidRPr="00FA510A" w:rsidRDefault="00FA510A" w:rsidP="00FA510A">
      <w:pPr>
        <w:autoSpaceDE w:val="0"/>
        <w:autoSpaceDN w:val="0"/>
        <w:adjustRightInd w:val="0"/>
        <w:spacing w:before="0" w:after="0" w:line="240" w:lineRule="auto"/>
        <w:rPr>
          <w:rFonts w:ascii="Consolas" w:hAnsi="Consolas" w:cs="Consolas"/>
          <w:color w:val="000000"/>
          <w:szCs w:val="19"/>
        </w:rPr>
      </w:pPr>
      <w:r w:rsidRPr="00FA510A">
        <w:rPr>
          <w:rFonts w:ascii="Consolas" w:hAnsi="Consolas" w:cs="Consolas"/>
          <w:color w:val="000000"/>
          <w:szCs w:val="19"/>
        </w:rPr>
        <w:t>{</w:t>
      </w:r>
    </w:p>
    <w:p w14:paraId="66B9D75E" w14:textId="77777777" w:rsidR="00FA510A" w:rsidRPr="00FA510A" w:rsidRDefault="00FA510A" w:rsidP="00FA510A">
      <w:pPr>
        <w:autoSpaceDE w:val="0"/>
        <w:autoSpaceDN w:val="0"/>
        <w:adjustRightInd w:val="0"/>
        <w:spacing w:before="0" w:after="0" w:line="240" w:lineRule="auto"/>
        <w:rPr>
          <w:rFonts w:ascii="Consolas" w:hAnsi="Consolas" w:cs="Consolas"/>
          <w:color w:val="000000"/>
          <w:szCs w:val="19"/>
        </w:rPr>
      </w:pPr>
      <w:r w:rsidRPr="00FA510A">
        <w:rPr>
          <w:rFonts w:ascii="Consolas" w:hAnsi="Consolas" w:cs="Consolas"/>
          <w:color w:val="0000FF"/>
          <w:szCs w:val="19"/>
        </w:rPr>
        <w:t xml:space="preserve">    if</w:t>
      </w:r>
      <w:r w:rsidRPr="00FA510A">
        <w:rPr>
          <w:rFonts w:ascii="Consolas" w:hAnsi="Consolas" w:cs="Consolas"/>
          <w:color w:val="000000"/>
          <w:szCs w:val="19"/>
        </w:rPr>
        <w:t xml:space="preserve"> (width &lt;= 5.0)</w:t>
      </w:r>
    </w:p>
    <w:p w14:paraId="02882691" w14:textId="77777777" w:rsidR="00FA510A" w:rsidRDefault="00FA510A" w:rsidP="00FA510A">
      <w:pPr>
        <w:autoSpaceDE w:val="0"/>
        <w:autoSpaceDN w:val="0"/>
        <w:adjustRightInd w:val="0"/>
        <w:spacing w:before="0" w:after="0" w:line="240" w:lineRule="auto"/>
        <w:rPr>
          <w:rFonts w:ascii="Consolas" w:hAnsi="Consolas" w:cs="Consolas"/>
          <w:color w:val="000000"/>
          <w:szCs w:val="19"/>
        </w:rPr>
      </w:pPr>
      <w:r w:rsidRPr="00FA510A">
        <w:rPr>
          <w:rFonts w:ascii="Consolas" w:hAnsi="Consolas" w:cs="Consolas"/>
          <w:color w:val="000000"/>
          <w:szCs w:val="19"/>
        </w:rPr>
        <w:t xml:space="preserve">    {</w:t>
      </w:r>
    </w:p>
    <w:p w14:paraId="3C3C2DFE" w14:textId="77777777" w:rsidR="00FA510A" w:rsidRPr="00FA510A" w:rsidRDefault="00FA510A" w:rsidP="00FA510A">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 xml:space="preserve">        </w:t>
      </w:r>
      <w:r w:rsidRPr="00FA510A">
        <w:rPr>
          <w:rFonts w:ascii="Consolas" w:hAnsi="Consolas" w:cs="Consolas"/>
          <w:color w:val="008000"/>
          <w:szCs w:val="19"/>
        </w:rPr>
        <w:t>//</w:t>
      </w:r>
      <w:r>
        <w:rPr>
          <w:rFonts w:ascii="Consolas" w:hAnsi="Consolas" w:cs="Consolas"/>
          <w:color w:val="008000"/>
          <w:szCs w:val="19"/>
        </w:rPr>
        <w:t xml:space="preserve"> This code will only be executed if BOTH conditions are true</w:t>
      </w:r>
    </w:p>
    <w:p w14:paraId="6BBD2E48" w14:textId="77777777" w:rsidR="00FA510A" w:rsidRPr="00FA510A" w:rsidRDefault="00FA510A" w:rsidP="00FA510A">
      <w:pPr>
        <w:autoSpaceDE w:val="0"/>
        <w:autoSpaceDN w:val="0"/>
        <w:adjustRightInd w:val="0"/>
        <w:spacing w:before="0" w:after="0" w:line="240" w:lineRule="auto"/>
        <w:rPr>
          <w:rFonts w:ascii="Consolas" w:hAnsi="Consolas" w:cs="Consolas"/>
          <w:color w:val="000000"/>
          <w:szCs w:val="19"/>
        </w:rPr>
      </w:pPr>
      <w:r w:rsidRPr="00FA510A">
        <w:rPr>
          <w:rFonts w:ascii="Consolas" w:hAnsi="Consolas" w:cs="Consolas"/>
          <w:color w:val="000000"/>
          <w:szCs w:val="19"/>
        </w:rPr>
        <w:t xml:space="preserve">        </w:t>
      </w:r>
      <w:r w:rsidRPr="00FA510A">
        <w:rPr>
          <w:rFonts w:ascii="Consolas" w:hAnsi="Consolas" w:cs="Consolas"/>
          <w:color w:val="008000"/>
          <w:szCs w:val="19"/>
        </w:rPr>
        <w:t xml:space="preserve">// calculate ( width + height ) * 2 * 3.25 </w:t>
      </w:r>
    </w:p>
    <w:p w14:paraId="53A57C29" w14:textId="77777777" w:rsidR="00FA510A" w:rsidRPr="00FA510A" w:rsidRDefault="00FA510A" w:rsidP="00FA510A">
      <w:pPr>
        <w:autoSpaceDE w:val="0"/>
        <w:autoSpaceDN w:val="0"/>
        <w:adjustRightInd w:val="0"/>
        <w:spacing w:before="0" w:after="0" w:line="240" w:lineRule="auto"/>
        <w:rPr>
          <w:rFonts w:ascii="Consolas" w:hAnsi="Consolas" w:cs="Consolas"/>
          <w:color w:val="000000"/>
          <w:szCs w:val="19"/>
        </w:rPr>
      </w:pPr>
      <w:r w:rsidRPr="00FA510A">
        <w:rPr>
          <w:rFonts w:ascii="Consolas" w:hAnsi="Consolas" w:cs="Consolas"/>
          <w:color w:val="000000"/>
          <w:szCs w:val="19"/>
        </w:rPr>
        <w:t xml:space="preserve">        woodLength = 2 * (width + height) * 3.25;</w:t>
      </w:r>
    </w:p>
    <w:p w14:paraId="0E99226A" w14:textId="77777777" w:rsidR="005E4340" w:rsidRDefault="00FA510A" w:rsidP="00FA510A">
      <w:pPr>
        <w:autoSpaceDE w:val="0"/>
        <w:autoSpaceDN w:val="0"/>
        <w:adjustRightInd w:val="0"/>
        <w:spacing w:before="0" w:after="0" w:line="240" w:lineRule="auto"/>
        <w:rPr>
          <w:rFonts w:ascii="Consolas" w:hAnsi="Consolas" w:cs="Consolas"/>
          <w:color w:val="008000"/>
          <w:szCs w:val="19"/>
        </w:rPr>
      </w:pPr>
      <w:r w:rsidRPr="00FA510A">
        <w:rPr>
          <w:rFonts w:ascii="Consolas" w:hAnsi="Consolas" w:cs="Consolas"/>
          <w:color w:val="000000"/>
          <w:szCs w:val="19"/>
        </w:rPr>
        <w:t xml:space="preserve">        </w:t>
      </w:r>
      <w:r w:rsidRPr="00FA510A">
        <w:rPr>
          <w:rFonts w:ascii="Consolas" w:hAnsi="Consolas" w:cs="Consolas"/>
          <w:color w:val="008000"/>
          <w:szCs w:val="19"/>
        </w:rPr>
        <w:t>// calculate width times height</w:t>
      </w:r>
    </w:p>
    <w:p w14:paraId="23C9F71B" w14:textId="77777777" w:rsidR="005E4340" w:rsidRDefault="00FA510A" w:rsidP="00FA510A">
      <w:pPr>
        <w:autoSpaceDE w:val="0"/>
        <w:autoSpaceDN w:val="0"/>
        <w:adjustRightInd w:val="0"/>
        <w:spacing w:before="0" w:after="0" w:line="240" w:lineRule="auto"/>
        <w:rPr>
          <w:rFonts w:ascii="Consolas" w:hAnsi="Consolas" w:cs="Consolas"/>
          <w:color w:val="000000"/>
          <w:szCs w:val="19"/>
        </w:rPr>
      </w:pPr>
      <w:r w:rsidRPr="00FA510A">
        <w:rPr>
          <w:rFonts w:ascii="Consolas" w:hAnsi="Consolas" w:cs="Consolas"/>
          <w:color w:val="000000"/>
          <w:szCs w:val="19"/>
        </w:rPr>
        <w:t xml:space="preserve">        glassArea = </w:t>
      </w:r>
      <w:r w:rsidR="005E4340" w:rsidRPr="005E4340">
        <w:rPr>
          <w:rFonts w:ascii="Consolas" w:hAnsi="Consolas" w:cs="Consolas"/>
          <w:color w:val="000000"/>
          <w:szCs w:val="19"/>
        </w:rPr>
        <w:t>(width * 3.25) * (height * 3.25);</w:t>
      </w:r>
    </w:p>
    <w:p w14:paraId="16197BF0" w14:textId="77777777" w:rsidR="00FA510A" w:rsidRPr="00FA510A" w:rsidRDefault="00FA510A" w:rsidP="00FA510A">
      <w:pPr>
        <w:autoSpaceDE w:val="0"/>
        <w:autoSpaceDN w:val="0"/>
        <w:adjustRightInd w:val="0"/>
        <w:spacing w:before="0" w:after="0" w:line="240" w:lineRule="auto"/>
        <w:rPr>
          <w:rFonts w:ascii="Consolas" w:hAnsi="Consolas" w:cs="Consolas"/>
          <w:color w:val="000000"/>
          <w:szCs w:val="19"/>
        </w:rPr>
      </w:pPr>
      <w:r w:rsidRPr="00FA510A">
        <w:rPr>
          <w:rFonts w:ascii="Consolas" w:hAnsi="Consolas" w:cs="Consolas"/>
          <w:color w:val="000000"/>
          <w:szCs w:val="19"/>
        </w:rPr>
        <w:t xml:space="preserve">    }</w:t>
      </w:r>
    </w:p>
    <w:p w14:paraId="6AB45158" w14:textId="77777777" w:rsidR="00FA510A" w:rsidRDefault="00FA510A" w:rsidP="00FA510A">
      <w:pPr>
        <w:rPr>
          <w:rFonts w:ascii="Consolas" w:hAnsi="Consolas" w:cs="Consolas"/>
          <w:color w:val="000000"/>
          <w:szCs w:val="19"/>
        </w:rPr>
      </w:pPr>
      <w:r w:rsidRPr="00FA510A">
        <w:rPr>
          <w:rFonts w:ascii="Consolas" w:hAnsi="Consolas" w:cs="Consolas"/>
          <w:color w:val="000000"/>
          <w:szCs w:val="19"/>
        </w:rPr>
        <w:t>}</w:t>
      </w:r>
    </w:p>
    <w:p w14:paraId="22A18EC9" w14:textId="77777777" w:rsidR="00FA510A" w:rsidRPr="00FA510A" w:rsidRDefault="00FA510A" w:rsidP="00FA510A">
      <w:pPr>
        <w:rPr>
          <w:sz w:val="28"/>
        </w:rPr>
      </w:pPr>
      <w:r>
        <w:t xml:space="preserve">As we progress in the course we will very often nest an </w:t>
      </w:r>
      <w:r w:rsidRPr="00FA510A">
        <w:rPr>
          <w:rFonts w:ascii="Consolas" w:hAnsi="Consolas" w:cs="Consolas"/>
          <w:color w:val="0000FF"/>
          <w:szCs w:val="19"/>
        </w:rPr>
        <w:t>if</w:t>
      </w:r>
      <w:r w:rsidRPr="00FA510A">
        <w:rPr>
          <w:rFonts w:ascii="Consolas" w:hAnsi="Consolas" w:cs="Consolas"/>
          <w:color w:val="000000"/>
          <w:szCs w:val="19"/>
        </w:rPr>
        <w:t xml:space="preserve"> </w:t>
      </w:r>
      <w:r>
        <w:t xml:space="preserve">inside of an </w:t>
      </w:r>
      <w:r w:rsidRPr="00FA510A">
        <w:rPr>
          <w:rFonts w:ascii="Consolas" w:hAnsi="Consolas" w:cs="Consolas"/>
          <w:color w:val="0000FF"/>
          <w:szCs w:val="19"/>
        </w:rPr>
        <w:t>if</w:t>
      </w:r>
      <w:r>
        <w:t xml:space="preserve">. We will even nest an </w:t>
      </w:r>
      <w:r w:rsidRPr="00FA510A">
        <w:rPr>
          <w:rFonts w:ascii="Consolas" w:hAnsi="Consolas" w:cs="Consolas"/>
          <w:color w:val="0000FF"/>
          <w:szCs w:val="19"/>
        </w:rPr>
        <w:t>if</w:t>
      </w:r>
      <w:r w:rsidRPr="00FA510A">
        <w:rPr>
          <w:rFonts w:ascii="Consolas" w:hAnsi="Consolas" w:cs="Consolas"/>
          <w:color w:val="000000"/>
          <w:szCs w:val="19"/>
        </w:rPr>
        <w:t xml:space="preserve"> </w:t>
      </w:r>
      <w:r>
        <w:t xml:space="preserve">inside of an </w:t>
      </w:r>
      <w:r w:rsidRPr="00FA510A">
        <w:rPr>
          <w:rFonts w:ascii="Consolas" w:hAnsi="Consolas" w:cs="Consolas"/>
          <w:color w:val="0000FF"/>
          <w:szCs w:val="19"/>
        </w:rPr>
        <w:t>if</w:t>
      </w:r>
      <w:r w:rsidRPr="00FA510A">
        <w:rPr>
          <w:rFonts w:ascii="Consolas" w:hAnsi="Consolas" w:cs="Consolas"/>
          <w:color w:val="000000"/>
          <w:szCs w:val="19"/>
        </w:rPr>
        <w:t xml:space="preserve"> </w:t>
      </w:r>
      <w:r>
        <w:t xml:space="preserve">that is nested inside of an </w:t>
      </w:r>
      <w:r w:rsidRPr="00FA510A">
        <w:rPr>
          <w:rFonts w:ascii="Consolas" w:hAnsi="Consolas" w:cs="Consolas"/>
          <w:color w:val="0000FF"/>
          <w:szCs w:val="19"/>
        </w:rPr>
        <w:t>if</w:t>
      </w:r>
      <w:r>
        <w:t>! (In which case all three conditions will have to be true.)</w:t>
      </w:r>
    </w:p>
    <w:p w14:paraId="2AEF8B7D" w14:textId="77777777" w:rsidR="00FA510A" w:rsidRDefault="00FA510A" w:rsidP="00FA510A">
      <w:pPr>
        <w:pStyle w:val="Heading4"/>
        <w:rPr>
          <w:b/>
          <w:i w:val="0"/>
        </w:rPr>
      </w:pPr>
      <w:r w:rsidRPr="00FA510A">
        <w:rPr>
          <w:b/>
          <w:i w:val="0"/>
        </w:rPr>
        <w:t>Combine logical expressions</w:t>
      </w:r>
    </w:p>
    <w:p w14:paraId="42C7056A" w14:textId="77777777" w:rsidR="008C304B" w:rsidRDefault="008C304B" w:rsidP="008C304B">
      <w:r>
        <w:t xml:space="preserve">But we have another way of doing this, using a combination of logical expressions. </w:t>
      </w:r>
      <w:r w:rsidRPr="008C304B">
        <w:t xml:space="preserve"> C# provides additional operators to combine logical values:</w:t>
      </w:r>
    </w:p>
    <w:p w14:paraId="68278687" w14:textId="77777777" w:rsidR="008C304B" w:rsidRDefault="008C304B" w:rsidP="008C304B">
      <w:r w:rsidRPr="00CD202B">
        <w:rPr>
          <w:b/>
          <w:color w:val="000000" w:themeColor="text1"/>
        </w:rPr>
        <w:t xml:space="preserve">&amp;&amp;  </w:t>
      </w:r>
      <w:r w:rsidRPr="00643A5B">
        <w:rPr>
          <w:bCs/>
          <w:i/>
          <w:iCs/>
          <w:color w:val="000000" w:themeColor="text1"/>
        </w:rPr>
        <w:t>(and)</w:t>
      </w:r>
      <w:r w:rsidRPr="00CD202B">
        <w:rPr>
          <w:b/>
          <w:color w:val="000000" w:themeColor="text1"/>
        </w:rPr>
        <w:t xml:space="preserve"> </w:t>
      </w:r>
      <w:r w:rsidRPr="00CD202B">
        <w:rPr>
          <w:color w:val="000000" w:themeColor="text1"/>
        </w:rPr>
        <w:t xml:space="preserve"> </w:t>
      </w:r>
      <w:r>
        <w:t xml:space="preserve">If the operands on </w:t>
      </w:r>
      <w:r w:rsidR="001A2B60" w:rsidRPr="001A2B60">
        <w:rPr>
          <w:b/>
        </w:rPr>
        <w:t>both</w:t>
      </w:r>
      <w:r>
        <w:t xml:space="preserve"> side</w:t>
      </w:r>
      <w:r w:rsidR="001A2B60">
        <w:t>s</w:t>
      </w:r>
      <w:r>
        <w:t xml:space="preserve"> of the </w:t>
      </w:r>
      <w:r w:rsidRPr="001A2B60">
        <w:rPr>
          <w:rFonts w:ascii="Consolas" w:hAnsi="Consolas"/>
          <w:color w:val="000000" w:themeColor="text1"/>
        </w:rPr>
        <w:t>&amp;&amp;</w:t>
      </w:r>
      <w:r>
        <w:t xml:space="preserve"> are true</w:t>
      </w:r>
      <w:r w:rsidR="001A2B60">
        <w:t>, then</w:t>
      </w:r>
      <w:r>
        <w:t xml:space="preserve"> the result of the </w:t>
      </w:r>
      <w:r w:rsidRPr="001A2B60">
        <w:rPr>
          <w:rFonts w:ascii="Consolas" w:hAnsi="Consolas"/>
          <w:color w:val="000000" w:themeColor="text1"/>
        </w:rPr>
        <w:t>&amp;&amp;</w:t>
      </w:r>
      <w:r>
        <w:t xml:space="preserve"> is true. If </w:t>
      </w:r>
      <w:r w:rsidRPr="001A2B60">
        <w:rPr>
          <w:b/>
        </w:rPr>
        <w:t>either</w:t>
      </w:r>
      <w:r>
        <w:t xml:space="preserve"> one of them is false the result is false, for example:</w:t>
      </w:r>
    </w:p>
    <w:p w14:paraId="4F60CCC6" w14:textId="77777777" w:rsidR="00776B86" w:rsidRPr="00FD2305" w:rsidRDefault="008C304B" w:rsidP="00776B86">
      <w:pPr>
        <w:autoSpaceDE w:val="0"/>
        <w:autoSpaceDN w:val="0"/>
        <w:adjustRightInd w:val="0"/>
        <w:spacing w:before="0" w:after="0" w:line="240" w:lineRule="auto"/>
        <w:rPr>
          <w:rFonts w:ascii="Consolas" w:hAnsi="Consolas" w:cs="Consolas"/>
          <w:color w:val="000000"/>
          <w:szCs w:val="19"/>
        </w:rPr>
      </w:pPr>
      <w:r w:rsidRPr="00FD2305">
        <w:rPr>
          <w:rFonts w:ascii="Consolas" w:hAnsi="Consolas"/>
          <w:sz w:val="28"/>
        </w:rPr>
        <w:t xml:space="preserve">  </w:t>
      </w:r>
      <w:r w:rsidRPr="00FD2305">
        <w:rPr>
          <w:rFonts w:ascii="Consolas" w:eastAsia="Consolas" w:hAnsi="Consolas" w:cs="Consolas"/>
          <w:color w:val="0000FF"/>
        </w:rPr>
        <w:t xml:space="preserve">     </w:t>
      </w:r>
      <w:r w:rsidR="00776B86" w:rsidRPr="00FD2305">
        <w:rPr>
          <w:rFonts w:ascii="Consolas" w:hAnsi="Consolas" w:cs="Consolas"/>
          <w:color w:val="000000"/>
          <w:szCs w:val="19"/>
        </w:rPr>
        <w:t xml:space="preserve"> </w:t>
      </w:r>
      <w:r w:rsidR="00776B86" w:rsidRPr="00FD2305">
        <w:rPr>
          <w:rFonts w:ascii="Consolas" w:hAnsi="Consolas" w:cs="Consolas"/>
          <w:color w:val="0000FF"/>
          <w:szCs w:val="19"/>
        </w:rPr>
        <w:t>if</w:t>
      </w:r>
      <w:r w:rsidR="00776B86" w:rsidRPr="00FD2305">
        <w:rPr>
          <w:rFonts w:ascii="Consolas" w:hAnsi="Consolas" w:cs="Consolas"/>
          <w:color w:val="000000"/>
          <w:szCs w:val="19"/>
        </w:rPr>
        <w:t xml:space="preserve"> (width &gt;= 0.5) &amp;&amp; (width &lt;= 5.0)</w:t>
      </w:r>
    </w:p>
    <w:p w14:paraId="4F9C98B4" w14:textId="77777777" w:rsidR="00776B86" w:rsidRPr="00FD2305" w:rsidRDefault="00776B86" w:rsidP="00776B86">
      <w:pPr>
        <w:autoSpaceDE w:val="0"/>
        <w:autoSpaceDN w:val="0"/>
        <w:adjustRightInd w:val="0"/>
        <w:spacing w:before="0" w:after="0" w:line="240" w:lineRule="auto"/>
        <w:rPr>
          <w:rFonts w:ascii="Consolas" w:hAnsi="Consolas" w:cs="Consolas"/>
          <w:color w:val="000000"/>
          <w:szCs w:val="19"/>
        </w:rPr>
      </w:pPr>
      <w:r w:rsidRPr="00FD2305">
        <w:rPr>
          <w:rFonts w:ascii="Consolas" w:hAnsi="Consolas" w:cs="Consolas"/>
          <w:color w:val="000000"/>
          <w:szCs w:val="19"/>
        </w:rPr>
        <w:lastRenderedPageBreak/>
        <w:t xml:space="preserve">        {</w:t>
      </w:r>
    </w:p>
    <w:p w14:paraId="459B03E3" w14:textId="77777777" w:rsidR="00776B86" w:rsidRPr="00FD2305" w:rsidRDefault="00776B86" w:rsidP="00776B86">
      <w:pPr>
        <w:autoSpaceDE w:val="0"/>
        <w:autoSpaceDN w:val="0"/>
        <w:adjustRightInd w:val="0"/>
        <w:spacing w:before="0" w:after="0" w:line="240" w:lineRule="auto"/>
        <w:rPr>
          <w:rFonts w:ascii="Consolas" w:hAnsi="Consolas" w:cs="Consolas"/>
          <w:color w:val="000000"/>
          <w:szCs w:val="19"/>
        </w:rPr>
      </w:pPr>
      <w:r w:rsidRPr="00FD2305">
        <w:rPr>
          <w:rFonts w:ascii="Consolas" w:hAnsi="Consolas" w:cs="Consolas"/>
          <w:color w:val="000000"/>
          <w:szCs w:val="19"/>
        </w:rPr>
        <w:t xml:space="preserve">            Console.WriteLine(</w:t>
      </w:r>
      <w:r w:rsidRPr="00FD2305">
        <w:rPr>
          <w:rFonts w:ascii="Consolas" w:hAnsi="Consolas" w:cs="Consolas"/>
          <w:color w:val="A31515"/>
          <w:szCs w:val="19"/>
        </w:rPr>
        <w:t>"Your window size is acceptable"</w:t>
      </w:r>
      <w:r w:rsidRPr="00FD2305">
        <w:rPr>
          <w:rFonts w:ascii="Consolas" w:hAnsi="Consolas" w:cs="Consolas"/>
          <w:color w:val="000000"/>
          <w:szCs w:val="19"/>
        </w:rPr>
        <w:t>);</w:t>
      </w:r>
    </w:p>
    <w:p w14:paraId="66F0F4C7" w14:textId="77777777" w:rsidR="00776B86" w:rsidRPr="00FD2305" w:rsidRDefault="00776B86" w:rsidP="00776B86">
      <w:pPr>
        <w:rPr>
          <w:rFonts w:ascii="Consolas" w:hAnsi="Consolas" w:cs="Consolas"/>
          <w:color w:val="000000"/>
          <w:szCs w:val="19"/>
        </w:rPr>
      </w:pPr>
      <w:r w:rsidRPr="00FD2305">
        <w:rPr>
          <w:rFonts w:ascii="Consolas" w:hAnsi="Consolas" w:cs="Consolas"/>
          <w:color w:val="000000"/>
          <w:szCs w:val="19"/>
        </w:rPr>
        <w:t xml:space="preserve">        }</w:t>
      </w:r>
    </w:p>
    <w:p w14:paraId="44EB63EA" w14:textId="20BCF5B2" w:rsidR="00CD202B" w:rsidRDefault="008C304B" w:rsidP="00776B86">
      <w:r>
        <w:t xml:space="preserve">this would be true if the width was valid according to our above description. I’ve put brackets around each of the conditions in this example, so that it is easier to see what is going on. However, the compiler is able to work out that the </w:t>
      </w:r>
      <w:r w:rsidRPr="001A2B60">
        <w:rPr>
          <w:rFonts w:ascii="Consolas" w:hAnsi="Consolas"/>
          <w:color w:val="000000" w:themeColor="text1"/>
        </w:rPr>
        <w:t>&amp;&amp;</w:t>
      </w:r>
      <w:r>
        <w:t xml:space="preserve"> needs to be applied between the result of the two logical expressions, so they are not actually required.  But we</w:t>
      </w:r>
      <w:r w:rsidR="00643A5B">
        <w:t xml:space="preserve"> should</w:t>
      </w:r>
      <w:r>
        <w:t xml:space="preserve"> write code to be easily read, so we will always use them.  </w:t>
      </w:r>
    </w:p>
    <w:p w14:paraId="1564D7E2" w14:textId="77777777" w:rsidR="00CD202B" w:rsidRDefault="008C304B" w:rsidP="008C304B">
      <w:r w:rsidRPr="004C4A44">
        <w:rPr>
          <w:b/>
          <w:bCs/>
        </w:rPr>
        <w:t>Caution</w:t>
      </w:r>
      <w:r>
        <w:t xml:space="preserve">: A common mistake is to write these combined statements the same way we do in English. For example, you would not normally say “Are you going to the movies with Judy AND are you going to the movies with Sam”?  In English we assume the first part is common to both tests, so we would say </w:t>
      </w:r>
      <w:r w:rsidR="00CD202B">
        <w:t>“Are</w:t>
      </w:r>
      <w:r>
        <w:t xml:space="preserve"> you going to the movie with Judy AND Sam?</w:t>
      </w:r>
      <w:r w:rsidR="00CD202B">
        <w:t>”.</w:t>
      </w:r>
    </w:p>
    <w:p w14:paraId="58BAC4B4" w14:textId="77777777" w:rsidR="00CD202B" w:rsidRDefault="00CD202B" w:rsidP="008C304B">
      <w:r>
        <w:t>So using are example above, here is the WRONG way of stating that:</w:t>
      </w:r>
    </w:p>
    <w:p w14:paraId="101911CC" w14:textId="77777777" w:rsidR="00CD202B" w:rsidRDefault="00CD202B" w:rsidP="00CD202B">
      <w:pPr>
        <w:rPr>
          <w:rFonts w:ascii="Consolas" w:hAnsi="Consolas"/>
          <w:color w:val="000000" w:themeColor="text1"/>
        </w:rPr>
      </w:pPr>
      <w:r>
        <w:rPr>
          <w:rFonts w:ascii="Consolas" w:hAnsi="Consolas"/>
        </w:rPr>
        <w:t xml:space="preserve">  </w:t>
      </w:r>
      <w:r>
        <w:rPr>
          <w:rFonts w:ascii="Consolas" w:eastAsia="Consolas" w:hAnsi="Consolas" w:cs="Consolas"/>
          <w:color w:val="0000FF"/>
          <w:sz w:val="18"/>
        </w:rPr>
        <w:t xml:space="preserve">     </w:t>
      </w:r>
      <w:r w:rsidRPr="00213E4A">
        <w:rPr>
          <w:rFonts w:ascii="Consolas" w:eastAsia="Consolas" w:hAnsi="Consolas" w:cs="Consolas"/>
          <w:color w:val="0000FF"/>
        </w:rPr>
        <w:t>if</w:t>
      </w:r>
      <w:r w:rsidRPr="00213E4A">
        <w:rPr>
          <w:rFonts w:ascii="Consolas" w:eastAsia="Consolas" w:hAnsi="Consolas" w:cs="Consolas"/>
        </w:rPr>
        <w:t xml:space="preserve"> </w:t>
      </w:r>
      <w:r w:rsidRPr="008C304B">
        <w:rPr>
          <w:rFonts w:ascii="Consolas" w:hAnsi="Consolas"/>
          <w:color w:val="000000" w:themeColor="text1"/>
        </w:rPr>
        <w:t xml:space="preserve">(width &gt;= 0.5 &amp;&amp; </w:t>
      </w:r>
      <w:r>
        <w:rPr>
          <w:rFonts w:ascii="Consolas" w:hAnsi="Consolas"/>
          <w:color w:val="000000" w:themeColor="text1"/>
        </w:rPr>
        <w:t>&lt;= 5.0)</w:t>
      </w:r>
    </w:p>
    <w:p w14:paraId="2CCC81DF" w14:textId="77777777" w:rsidR="0066439F" w:rsidRDefault="00CD202B" w:rsidP="00CD202B">
      <w:r>
        <w:t xml:space="preserve">When you write combined expressions, </w:t>
      </w:r>
      <w:r w:rsidRPr="001A2B60">
        <w:rPr>
          <w:b/>
        </w:rPr>
        <w:t>each</w:t>
      </w:r>
      <w:r>
        <w:t xml:space="preserve"> expressio</w:t>
      </w:r>
      <w:r w:rsidR="001A2B60">
        <w:t>n must be a complete expression, like this;</w:t>
      </w:r>
    </w:p>
    <w:p w14:paraId="3C9F1BC8" w14:textId="77777777" w:rsidR="001A2B60" w:rsidRDefault="001A2B60" w:rsidP="001A2B60">
      <w:pPr>
        <w:rPr>
          <w:rFonts w:ascii="Consolas" w:hAnsi="Consolas"/>
          <w:color w:val="000000" w:themeColor="text1"/>
        </w:rPr>
      </w:pPr>
      <w:r>
        <w:rPr>
          <w:rFonts w:ascii="Consolas" w:hAnsi="Consolas"/>
        </w:rPr>
        <w:t xml:space="preserve">  </w:t>
      </w:r>
      <w:r>
        <w:rPr>
          <w:rFonts w:ascii="Consolas" w:eastAsia="Consolas" w:hAnsi="Consolas" w:cs="Consolas"/>
          <w:color w:val="0000FF"/>
          <w:sz w:val="18"/>
        </w:rPr>
        <w:t xml:space="preserve">     </w:t>
      </w:r>
      <w:r w:rsidRPr="00213E4A">
        <w:rPr>
          <w:rFonts w:ascii="Consolas" w:eastAsia="Consolas" w:hAnsi="Consolas" w:cs="Consolas"/>
          <w:color w:val="0000FF"/>
        </w:rPr>
        <w:t>if</w:t>
      </w:r>
      <w:r w:rsidRPr="00213E4A">
        <w:rPr>
          <w:rFonts w:ascii="Consolas" w:eastAsia="Consolas" w:hAnsi="Consolas" w:cs="Consolas"/>
        </w:rPr>
        <w:t xml:space="preserve"> </w:t>
      </w:r>
      <w:r w:rsidRPr="008C304B">
        <w:rPr>
          <w:rFonts w:ascii="Consolas" w:hAnsi="Consolas"/>
          <w:color w:val="000000" w:themeColor="text1"/>
        </w:rPr>
        <w:t xml:space="preserve">(width &gt;= 0.5 &amp;&amp; width </w:t>
      </w:r>
      <w:r>
        <w:rPr>
          <w:rFonts w:ascii="Consolas" w:hAnsi="Consolas"/>
          <w:color w:val="000000" w:themeColor="text1"/>
        </w:rPr>
        <w:t>&lt;= 5.0)</w:t>
      </w:r>
    </w:p>
    <w:p w14:paraId="3EF9A458" w14:textId="50BDC7FC" w:rsidR="001A2B60" w:rsidRDefault="001A2B60" w:rsidP="00CD202B"/>
    <w:p w14:paraId="1BADFEDE" w14:textId="457BB6F6" w:rsidR="004C4A44" w:rsidRDefault="004C4A44" w:rsidP="00CD202B">
      <w:r>
        <w:t>Do not just skip by that example, make sure you see and understand whey the first one is incorrect.</w:t>
      </w:r>
    </w:p>
    <w:p w14:paraId="0A2291E6" w14:textId="77777777" w:rsidR="00CD202B" w:rsidRPr="008C304B" w:rsidRDefault="00776B86" w:rsidP="00CD202B">
      <w:r>
        <w:t xml:space="preserve">Now </w:t>
      </w:r>
      <w:r w:rsidR="001A2B60">
        <w:t>let’s</w:t>
      </w:r>
      <w:r>
        <w:t xml:space="preserve"> look at the other common operator for combining test expressions, the “or”.</w:t>
      </w:r>
    </w:p>
    <w:p w14:paraId="6B43D46E" w14:textId="77777777" w:rsidR="00FD2305" w:rsidRDefault="008C304B" w:rsidP="008C304B">
      <w:r w:rsidRPr="00CD202B">
        <w:rPr>
          <w:b/>
          <w:color w:val="000000" w:themeColor="text1"/>
        </w:rPr>
        <w:t xml:space="preserve">|| </w:t>
      </w:r>
      <w:r w:rsidR="00CD202B" w:rsidRPr="004C4A44">
        <w:rPr>
          <w:bCs/>
          <w:i/>
          <w:iCs/>
          <w:color w:val="000000" w:themeColor="text1"/>
        </w:rPr>
        <w:t>(</w:t>
      </w:r>
      <w:r w:rsidRPr="004C4A44">
        <w:rPr>
          <w:bCs/>
          <w:i/>
          <w:iCs/>
          <w:color w:val="000000" w:themeColor="text1"/>
        </w:rPr>
        <w:t>or</w:t>
      </w:r>
      <w:r w:rsidR="00CD202B" w:rsidRPr="004C4A44">
        <w:rPr>
          <w:bCs/>
          <w:i/>
          <w:iCs/>
          <w:color w:val="000000" w:themeColor="text1"/>
        </w:rPr>
        <w:t>)</w:t>
      </w:r>
      <w:r w:rsidRPr="00CD202B">
        <w:rPr>
          <w:color w:val="000000" w:themeColor="text1"/>
        </w:rPr>
        <w:t xml:space="preserve"> </w:t>
      </w:r>
      <w:r>
        <w:t xml:space="preserve">If </w:t>
      </w:r>
      <w:r w:rsidRPr="00CD202B">
        <w:rPr>
          <w:b/>
        </w:rPr>
        <w:t>either</w:t>
      </w:r>
      <w:r>
        <w:t xml:space="preserve"> of the operands </w:t>
      </w:r>
      <w:r w:rsidR="00CD202B">
        <w:t>on one</w:t>
      </w:r>
      <w:r>
        <w:t xml:space="preserve"> side</w:t>
      </w:r>
      <w:r w:rsidR="00CD202B">
        <w:t xml:space="preserve"> or the other </w:t>
      </w:r>
      <w:r>
        <w:t xml:space="preserve">of the || are true the result of the expression is true. The expression is only false if </w:t>
      </w:r>
      <w:r w:rsidRPr="00CD202B">
        <w:rPr>
          <w:b/>
          <w:i/>
        </w:rPr>
        <w:t>both</w:t>
      </w:r>
      <w:r w:rsidR="00CD202B">
        <w:t xml:space="preserve"> operands are false. Using </w:t>
      </w:r>
      <w:r w:rsidR="00776B86">
        <w:t>our</w:t>
      </w:r>
      <w:r w:rsidR="00CD202B">
        <w:t xml:space="preserve"> examples above</w:t>
      </w:r>
      <w:r w:rsidR="00776B86">
        <w:t>, first as we would say it in English</w:t>
      </w:r>
      <w:r w:rsidR="00CD202B">
        <w:t>: “Are you going to the movies with</w:t>
      </w:r>
      <w:r w:rsidR="00776B86">
        <w:t xml:space="preserve"> </w:t>
      </w:r>
      <w:r w:rsidR="00CD202B">
        <w:t xml:space="preserve">Judy OR with Sam”?  </w:t>
      </w:r>
      <w:r w:rsidR="00776B86">
        <w:t xml:space="preserve">If you intend to go with Judy, or with Sam, or with both Judy and Sam, the answer would be “true”.  But as above, in C# we cannot cut short the expression, so we would have to state it as ““Are you going to the movies with Judy OR are you going to the movies with Sam”?  </w:t>
      </w:r>
      <w:r w:rsidR="0066439F">
        <w:t>That sentence seems like you would say yes only if you were going with one or the other. But in computer logic, including C#, it would be interpreted as yes if you are going with either one, or both.</w:t>
      </w:r>
    </w:p>
    <w:p w14:paraId="243982CA" w14:textId="77777777" w:rsidR="00776B86" w:rsidRDefault="00776B86" w:rsidP="008C304B">
      <w:r>
        <w:t>Now looking at our window code, this next statement will be true if the window size is unacceptable:</w:t>
      </w:r>
    </w:p>
    <w:p w14:paraId="4D5B388D" w14:textId="77777777" w:rsidR="00FD2305" w:rsidRPr="00FD2305" w:rsidRDefault="00FD2305" w:rsidP="00FD2305">
      <w:pPr>
        <w:rPr>
          <w:rFonts w:ascii="Consolas" w:hAnsi="Consolas" w:cs="Consolas"/>
          <w:color w:val="000000"/>
          <w:szCs w:val="19"/>
        </w:rPr>
      </w:pPr>
      <w:r w:rsidRPr="00FD2305">
        <w:rPr>
          <w:rFonts w:ascii="Consolas" w:hAnsi="Consolas"/>
          <w:sz w:val="28"/>
        </w:rPr>
        <w:t xml:space="preserve">  </w:t>
      </w:r>
      <w:r w:rsidRPr="00FD2305">
        <w:rPr>
          <w:rFonts w:ascii="Consolas" w:eastAsia="Consolas" w:hAnsi="Consolas" w:cs="Consolas"/>
          <w:color w:val="0000FF"/>
        </w:rPr>
        <w:t xml:space="preserve">     </w:t>
      </w:r>
      <w:r w:rsidRPr="00FD2305">
        <w:rPr>
          <w:rFonts w:ascii="Consolas" w:hAnsi="Consolas" w:cs="Consolas"/>
          <w:color w:val="000000"/>
          <w:szCs w:val="19"/>
        </w:rPr>
        <w:t xml:space="preserve"> </w:t>
      </w:r>
      <w:r w:rsidRPr="00FD2305">
        <w:rPr>
          <w:rFonts w:ascii="Consolas" w:hAnsi="Consolas" w:cs="Consolas"/>
          <w:color w:val="0000FF"/>
          <w:szCs w:val="19"/>
        </w:rPr>
        <w:t>if</w:t>
      </w:r>
      <w:r w:rsidRPr="00FD2305">
        <w:rPr>
          <w:rFonts w:ascii="Consolas" w:hAnsi="Consolas" w:cs="Consolas"/>
          <w:color w:val="000000"/>
          <w:szCs w:val="19"/>
        </w:rPr>
        <w:t xml:space="preserve"> (</w:t>
      </w:r>
      <w:r>
        <w:rPr>
          <w:rFonts w:ascii="Consolas" w:hAnsi="Consolas" w:cs="Consolas"/>
          <w:color w:val="000000"/>
          <w:szCs w:val="19"/>
        </w:rPr>
        <w:t xml:space="preserve"> (</w:t>
      </w:r>
      <w:r w:rsidRPr="00776B86">
        <w:rPr>
          <w:color w:val="000000" w:themeColor="text1"/>
        </w:rPr>
        <w:t>width &lt; 0.5</w:t>
      </w:r>
      <w:r>
        <w:rPr>
          <w:color w:val="000000" w:themeColor="text1"/>
        </w:rPr>
        <w:t xml:space="preserve">) </w:t>
      </w:r>
      <w:r w:rsidRPr="00776B86">
        <w:rPr>
          <w:color w:val="000000" w:themeColor="text1"/>
        </w:rPr>
        <w:t xml:space="preserve"> || </w:t>
      </w:r>
      <w:r>
        <w:rPr>
          <w:color w:val="000000" w:themeColor="text1"/>
        </w:rPr>
        <w:t>(</w:t>
      </w:r>
      <w:r w:rsidRPr="00776B86">
        <w:rPr>
          <w:color w:val="000000" w:themeColor="text1"/>
        </w:rPr>
        <w:t>width &gt; 5.0</w:t>
      </w:r>
      <w:r>
        <w:rPr>
          <w:color w:val="000000" w:themeColor="text1"/>
        </w:rPr>
        <w:t xml:space="preserve">) </w:t>
      </w:r>
      <w:r w:rsidRPr="00FD2305">
        <w:rPr>
          <w:rFonts w:ascii="Consolas" w:hAnsi="Consolas" w:cs="Consolas"/>
          <w:color w:val="000000"/>
          <w:szCs w:val="19"/>
        </w:rPr>
        <w:t>)</w:t>
      </w:r>
    </w:p>
    <w:p w14:paraId="3F9569C4" w14:textId="77777777" w:rsidR="00FD2305" w:rsidRPr="00FD2305" w:rsidRDefault="00FD2305" w:rsidP="00FD2305">
      <w:pPr>
        <w:autoSpaceDE w:val="0"/>
        <w:autoSpaceDN w:val="0"/>
        <w:adjustRightInd w:val="0"/>
        <w:spacing w:before="0" w:after="0" w:line="240" w:lineRule="auto"/>
        <w:rPr>
          <w:rFonts w:ascii="Consolas" w:hAnsi="Consolas" w:cs="Consolas"/>
          <w:color w:val="000000"/>
          <w:szCs w:val="19"/>
        </w:rPr>
      </w:pPr>
      <w:r w:rsidRPr="00FD2305">
        <w:rPr>
          <w:rFonts w:ascii="Consolas" w:hAnsi="Consolas" w:cs="Consolas"/>
          <w:color w:val="000000"/>
          <w:szCs w:val="19"/>
        </w:rPr>
        <w:t xml:space="preserve">        </w:t>
      </w:r>
      <w:r>
        <w:rPr>
          <w:rFonts w:ascii="Consolas" w:hAnsi="Consolas" w:cs="Consolas"/>
          <w:color w:val="000000"/>
          <w:szCs w:val="19"/>
        </w:rPr>
        <w:t xml:space="preserve"> </w:t>
      </w:r>
      <w:r w:rsidRPr="00FD2305">
        <w:rPr>
          <w:rFonts w:ascii="Consolas" w:hAnsi="Consolas" w:cs="Consolas"/>
          <w:color w:val="000000"/>
          <w:szCs w:val="19"/>
        </w:rPr>
        <w:t>{</w:t>
      </w:r>
    </w:p>
    <w:p w14:paraId="6207574C" w14:textId="77777777" w:rsidR="00FD2305" w:rsidRPr="00FD2305" w:rsidRDefault="00FD2305" w:rsidP="00FD2305">
      <w:pPr>
        <w:autoSpaceDE w:val="0"/>
        <w:autoSpaceDN w:val="0"/>
        <w:adjustRightInd w:val="0"/>
        <w:spacing w:before="0" w:after="0" w:line="240" w:lineRule="auto"/>
        <w:rPr>
          <w:rFonts w:ascii="Consolas" w:hAnsi="Consolas" w:cs="Consolas"/>
          <w:color w:val="000000"/>
          <w:szCs w:val="19"/>
        </w:rPr>
      </w:pPr>
      <w:r w:rsidRPr="00FD2305">
        <w:rPr>
          <w:rFonts w:ascii="Consolas" w:hAnsi="Consolas" w:cs="Consolas"/>
          <w:color w:val="000000"/>
          <w:szCs w:val="19"/>
        </w:rPr>
        <w:t xml:space="preserve">            Console.WriteLine(</w:t>
      </w:r>
      <w:r>
        <w:rPr>
          <w:rFonts w:ascii="Consolas" w:hAnsi="Consolas" w:cs="Consolas"/>
          <w:color w:val="A31515"/>
          <w:szCs w:val="19"/>
        </w:rPr>
        <w:t xml:space="preserve">"Your window size is not </w:t>
      </w:r>
      <w:r w:rsidRPr="00FD2305">
        <w:rPr>
          <w:rFonts w:ascii="Consolas" w:hAnsi="Consolas" w:cs="Consolas"/>
          <w:color w:val="A31515"/>
          <w:szCs w:val="19"/>
        </w:rPr>
        <w:t>acceptable"</w:t>
      </w:r>
      <w:r w:rsidRPr="00FD2305">
        <w:rPr>
          <w:rFonts w:ascii="Consolas" w:hAnsi="Consolas" w:cs="Consolas"/>
          <w:color w:val="000000"/>
          <w:szCs w:val="19"/>
        </w:rPr>
        <w:t>);</w:t>
      </w:r>
    </w:p>
    <w:p w14:paraId="4EACE94F" w14:textId="77777777" w:rsidR="00FD2305" w:rsidRPr="00FD2305" w:rsidRDefault="00FD2305" w:rsidP="00FD2305">
      <w:pPr>
        <w:rPr>
          <w:rFonts w:ascii="Consolas" w:hAnsi="Consolas" w:cs="Consolas"/>
          <w:color w:val="000000"/>
          <w:szCs w:val="19"/>
        </w:rPr>
      </w:pPr>
      <w:r w:rsidRPr="00FD2305">
        <w:rPr>
          <w:rFonts w:ascii="Consolas" w:hAnsi="Consolas" w:cs="Consolas"/>
          <w:color w:val="000000"/>
          <w:szCs w:val="19"/>
        </w:rPr>
        <w:t xml:space="preserve">        </w:t>
      </w:r>
      <w:r>
        <w:rPr>
          <w:rFonts w:ascii="Consolas" w:hAnsi="Consolas" w:cs="Consolas"/>
          <w:color w:val="000000"/>
          <w:szCs w:val="19"/>
        </w:rPr>
        <w:t xml:space="preserve"> </w:t>
      </w:r>
      <w:r w:rsidRPr="00FD2305">
        <w:rPr>
          <w:rFonts w:ascii="Consolas" w:hAnsi="Consolas" w:cs="Consolas"/>
          <w:color w:val="000000"/>
          <w:szCs w:val="19"/>
        </w:rPr>
        <w:t>}</w:t>
      </w:r>
    </w:p>
    <w:p w14:paraId="5A7F4859" w14:textId="77777777" w:rsidR="0066439F" w:rsidRDefault="00FD2305" w:rsidP="00FD2305">
      <w:r w:rsidRPr="00FD2305">
        <w:t xml:space="preserve">If you find that you are making huge and complicated conditions to get a statement </w:t>
      </w:r>
      <w:r w:rsidR="0066439F">
        <w:t>you need:</w:t>
      </w:r>
      <w:r w:rsidRPr="00FD2305">
        <w:t xml:space="preserve"> </w:t>
      </w:r>
    </w:p>
    <w:p w14:paraId="60077790" w14:textId="77777777" w:rsidR="0066439F" w:rsidRDefault="0066439F" w:rsidP="0066439F">
      <w:pPr>
        <w:rPr>
          <w:rFonts w:ascii="Consolas" w:hAnsi="Consolas" w:cs="Consolas"/>
          <w:color w:val="000000"/>
          <w:szCs w:val="19"/>
        </w:rPr>
      </w:pPr>
      <w:r w:rsidRPr="00FD2305">
        <w:rPr>
          <w:rFonts w:ascii="Consolas" w:hAnsi="Consolas"/>
          <w:sz w:val="28"/>
        </w:rPr>
        <w:t xml:space="preserve">  </w:t>
      </w:r>
      <w:r w:rsidRPr="00FD2305">
        <w:rPr>
          <w:rFonts w:ascii="Consolas" w:eastAsia="Consolas" w:hAnsi="Consolas" w:cs="Consolas"/>
          <w:color w:val="0000FF"/>
        </w:rPr>
        <w:t xml:space="preserve">     </w:t>
      </w:r>
      <w:r w:rsidRPr="00FD2305">
        <w:rPr>
          <w:rFonts w:ascii="Consolas" w:hAnsi="Consolas" w:cs="Consolas"/>
          <w:color w:val="000000"/>
          <w:szCs w:val="19"/>
        </w:rPr>
        <w:t xml:space="preserve"> </w:t>
      </w:r>
      <w:r w:rsidRPr="00FD2305">
        <w:rPr>
          <w:rFonts w:ascii="Consolas" w:hAnsi="Consolas" w:cs="Consolas"/>
          <w:color w:val="0000FF"/>
          <w:szCs w:val="19"/>
        </w:rPr>
        <w:t>if</w:t>
      </w:r>
      <w:r w:rsidRPr="00FD2305">
        <w:rPr>
          <w:rFonts w:ascii="Consolas" w:hAnsi="Consolas" w:cs="Consolas"/>
          <w:color w:val="000000"/>
          <w:szCs w:val="19"/>
        </w:rPr>
        <w:t xml:space="preserve"> (</w:t>
      </w:r>
      <w:r>
        <w:rPr>
          <w:rFonts w:ascii="Consolas" w:hAnsi="Consolas" w:cs="Consolas"/>
          <w:color w:val="000000"/>
          <w:szCs w:val="19"/>
        </w:rPr>
        <w:t xml:space="preserve"> ( (</w:t>
      </w:r>
      <w:r>
        <w:rPr>
          <w:color w:val="000000" w:themeColor="text1"/>
        </w:rPr>
        <w:t xml:space="preserve">this &gt; 8) </w:t>
      </w:r>
      <w:r w:rsidRPr="00776B86">
        <w:rPr>
          <w:color w:val="000000" w:themeColor="text1"/>
        </w:rPr>
        <w:t xml:space="preserve"> || </w:t>
      </w:r>
      <w:r>
        <w:rPr>
          <w:color w:val="000000" w:themeColor="text1"/>
        </w:rPr>
        <w:t xml:space="preserve">(that &lt; 19) ) &amp;&amp; (otherThing == 15 </w:t>
      </w:r>
      <w:r w:rsidRPr="00FD2305">
        <w:rPr>
          <w:rFonts w:ascii="Consolas" w:hAnsi="Consolas" w:cs="Consolas"/>
          <w:color w:val="000000"/>
          <w:szCs w:val="19"/>
        </w:rPr>
        <w:t>)</w:t>
      </w:r>
      <w:r>
        <w:rPr>
          <w:rFonts w:ascii="Consolas" w:hAnsi="Consolas" w:cs="Consolas"/>
          <w:color w:val="000000"/>
          <w:szCs w:val="19"/>
        </w:rPr>
        <w:t xml:space="preserve"> &amp;&amp; (day != </w:t>
      </w:r>
      <w:r>
        <w:rPr>
          <w:rFonts w:ascii="Consolas" w:hAnsi="Consolas" w:cs="Consolas"/>
          <w:color w:val="A31515"/>
          <w:szCs w:val="19"/>
        </w:rPr>
        <w:t>"Friday</w:t>
      </w:r>
      <w:r w:rsidRPr="00FD2305">
        <w:rPr>
          <w:rFonts w:ascii="Consolas" w:hAnsi="Consolas" w:cs="Consolas"/>
          <w:color w:val="A31515"/>
          <w:szCs w:val="19"/>
        </w:rPr>
        <w:t>"</w:t>
      </w:r>
      <w:r>
        <w:rPr>
          <w:rFonts w:ascii="Consolas" w:hAnsi="Consolas" w:cs="Consolas"/>
          <w:color w:val="000000"/>
          <w:szCs w:val="19"/>
        </w:rPr>
        <w:t xml:space="preserve"> )</w:t>
      </w:r>
    </w:p>
    <w:p w14:paraId="1982CB79" w14:textId="77777777" w:rsidR="001F1E53" w:rsidRPr="00FD2305" w:rsidRDefault="001F1E53" w:rsidP="001F1E53">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 xml:space="preserve">         </w:t>
      </w:r>
      <w:r w:rsidRPr="00FD2305">
        <w:rPr>
          <w:rFonts w:ascii="Consolas" w:hAnsi="Consolas" w:cs="Consolas"/>
          <w:color w:val="000000"/>
          <w:szCs w:val="19"/>
        </w:rPr>
        <w:t>{</w:t>
      </w:r>
    </w:p>
    <w:p w14:paraId="49C4939C" w14:textId="77777777" w:rsidR="001F1E53" w:rsidRPr="00FD2305" w:rsidRDefault="001F1E53" w:rsidP="001F1E53">
      <w:pPr>
        <w:autoSpaceDE w:val="0"/>
        <w:autoSpaceDN w:val="0"/>
        <w:adjustRightInd w:val="0"/>
        <w:spacing w:before="0" w:after="0" w:line="240" w:lineRule="auto"/>
        <w:rPr>
          <w:rFonts w:ascii="Consolas" w:hAnsi="Consolas" w:cs="Consolas"/>
          <w:color w:val="000000"/>
          <w:szCs w:val="19"/>
        </w:rPr>
      </w:pPr>
      <w:r w:rsidRPr="00FD2305">
        <w:rPr>
          <w:rFonts w:ascii="Consolas" w:hAnsi="Consolas" w:cs="Consolas"/>
          <w:color w:val="000000"/>
          <w:szCs w:val="19"/>
        </w:rPr>
        <w:t xml:space="preserve">            </w:t>
      </w:r>
      <w:r w:rsidRPr="00FA510A">
        <w:rPr>
          <w:rFonts w:ascii="Consolas" w:hAnsi="Consolas" w:cs="Consolas"/>
          <w:color w:val="008000"/>
          <w:szCs w:val="19"/>
        </w:rPr>
        <w:t>//</w:t>
      </w:r>
      <w:r>
        <w:rPr>
          <w:rFonts w:ascii="Consolas" w:hAnsi="Consolas" w:cs="Consolas"/>
          <w:color w:val="008000"/>
          <w:szCs w:val="19"/>
        </w:rPr>
        <w:t xml:space="preserve"> do something only if these conditions are met</w:t>
      </w:r>
    </w:p>
    <w:p w14:paraId="155F996C" w14:textId="77777777" w:rsidR="001F1E53" w:rsidRDefault="001F1E53" w:rsidP="001F1E53">
      <w:pPr>
        <w:rPr>
          <w:rFonts w:ascii="Consolas" w:hAnsi="Consolas" w:cs="Consolas"/>
          <w:color w:val="000000"/>
          <w:szCs w:val="19"/>
        </w:rPr>
      </w:pPr>
      <w:r w:rsidRPr="00FD2305">
        <w:rPr>
          <w:rFonts w:ascii="Consolas" w:hAnsi="Consolas" w:cs="Consolas"/>
          <w:color w:val="000000"/>
          <w:szCs w:val="19"/>
        </w:rPr>
        <w:t xml:space="preserve">        </w:t>
      </w:r>
      <w:r>
        <w:rPr>
          <w:rFonts w:ascii="Consolas" w:hAnsi="Consolas" w:cs="Consolas"/>
          <w:color w:val="000000"/>
          <w:szCs w:val="19"/>
        </w:rPr>
        <w:t xml:space="preserve"> </w:t>
      </w:r>
      <w:r w:rsidRPr="00FD2305">
        <w:rPr>
          <w:rFonts w:ascii="Consolas" w:hAnsi="Consolas" w:cs="Consolas"/>
          <w:color w:val="000000"/>
          <w:szCs w:val="19"/>
        </w:rPr>
        <w:t>}</w:t>
      </w:r>
    </w:p>
    <w:p w14:paraId="0F8D7E3B" w14:textId="77777777" w:rsidR="001F1E53" w:rsidRPr="00FD2305" w:rsidRDefault="001F1E53" w:rsidP="0066439F">
      <w:pPr>
        <w:rPr>
          <w:rFonts w:ascii="Consolas" w:hAnsi="Consolas" w:cs="Consolas"/>
          <w:color w:val="000000"/>
          <w:szCs w:val="19"/>
        </w:rPr>
      </w:pPr>
    </w:p>
    <w:p w14:paraId="4230678A" w14:textId="77777777" w:rsidR="00FA510A" w:rsidRDefault="001F1E53" w:rsidP="00FD2305">
      <w:r w:rsidRPr="00FD2305">
        <w:lastRenderedPageBreak/>
        <w:t>You</w:t>
      </w:r>
      <w:r w:rsidR="00FD2305" w:rsidRPr="00FD2305">
        <w:t xml:space="preserve"> might find that you can make things clearer by using </w:t>
      </w:r>
      <w:r w:rsidR="0066439F">
        <w:t>multiple</w:t>
      </w:r>
      <w:r w:rsidR="00FD2305" w:rsidRPr="00FD2305">
        <w:t xml:space="preserve"> if statement</w:t>
      </w:r>
      <w:r>
        <w:t>s</w:t>
      </w:r>
      <w:r w:rsidR="00FD2305" w:rsidRPr="00FD2305">
        <w:t xml:space="preserve">, and indenting the code in an appropriate way. This will make the code easier to debug as well, because you can watch the program step through your conditions one at a time, instead of going off in a particular direction based on a huge condition you will then have to </w:t>
      </w:r>
      <w:r w:rsidR="0066439F">
        <w:t>try and decipher</w:t>
      </w:r>
      <w:r w:rsidR="00FD2305" w:rsidRPr="00FD2305">
        <w:t>.</w:t>
      </w:r>
      <w:r>
        <w:t xml:space="preserve">  Here is that same exact logic expressed with </w:t>
      </w:r>
      <w:r w:rsidRPr="001F1E53">
        <w:rPr>
          <w:rFonts w:ascii="Consolas" w:hAnsi="Consolas" w:cs="Consolas"/>
          <w:color w:val="0000FF"/>
          <w:szCs w:val="19"/>
        </w:rPr>
        <w:t>if</w:t>
      </w:r>
      <w:r w:rsidRPr="001F1E53">
        <w:rPr>
          <w:rFonts w:ascii="Consolas" w:hAnsi="Consolas" w:cs="Consolas"/>
          <w:color w:val="000000"/>
          <w:szCs w:val="19"/>
        </w:rPr>
        <w:t xml:space="preserve"> </w:t>
      </w:r>
      <w:r>
        <w:t>statements:</w:t>
      </w:r>
    </w:p>
    <w:p w14:paraId="5600E542" w14:textId="77777777" w:rsidR="001F1E53" w:rsidRPr="001F1E53" w:rsidRDefault="001F1E53" w:rsidP="001F1E53">
      <w:pPr>
        <w:autoSpaceDE w:val="0"/>
        <w:autoSpaceDN w:val="0"/>
        <w:adjustRightInd w:val="0"/>
        <w:spacing w:before="0" w:after="0" w:line="240" w:lineRule="auto"/>
        <w:rPr>
          <w:rFonts w:ascii="Consolas" w:hAnsi="Consolas" w:cs="Consolas"/>
          <w:color w:val="000000"/>
          <w:szCs w:val="19"/>
        </w:rPr>
      </w:pPr>
      <w:r w:rsidRPr="001F1E53">
        <w:rPr>
          <w:rFonts w:ascii="Consolas" w:hAnsi="Consolas" w:cs="Consolas"/>
          <w:color w:val="0000FF"/>
          <w:szCs w:val="19"/>
        </w:rPr>
        <w:t xml:space="preserve">        if</w:t>
      </w:r>
      <w:r w:rsidRPr="001F1E53">
        <w:rPr>
          <w:rFonts w:ascii="Consolas" w:hAnsi="Consolas" w:cs="Consolas"/>
          <w:color w:val="000000"/>
          <w:szCs w:val="19"/>
        </w:rPr>
        <w:t xml:space="preserve"> ((</w:t>
      </w:r>
      <w:r w:rsidRPr="001F1E53">
        <w:rPr>
          <w:rFonts w:ascii="Consolas" w:hAnsi="Consolas" w:cs="Consolas"/>
          <w:color w:val="0000FF"/>
          <w:szCs w:val="19"/>
        </w:rPr>
        <w:t>this</w:t>
      </w:r>
      <w:r w:rsidRPr="001F1E53">
        <w:rPr>
          <w:rFonts w:ascii="Consolas" w:hAnsi="Consolas" w:cs="Consolas"/>
          <w:color w:val="000000"/>
          <w:szCs w:val="19"/>
        </w:rPr>
        <w:t xml:space="preserve"> &gt; 8) || (that &lt; 19))</w:t>
      </w:r>
    </w:p>
    <w:p w14:paraId="7B6803CB" w14:textId="77777777" w:rsidR="001F1E53" w:rsidRPr="001F1E53" w:rsidRDefault="001F1E53" w:rsidP="001F1E53">
      <w:pPr>
        <w:autoSpaceDE w:val="0"/>
        <w:autoSpaceDN w:val="0"/>
        <w:adjustRightInd w:val="0"/>
        <w:spacing w:before="0" w:after="0" w:line="240" w:lineRule="auto"/>
        <w:rPr>
          <w:rFonts w:ascii="Consolas" w:hAnsi="Consolas" w:cs="Consolas"/>
          <w:color w:val="000000"/>
          <w:szCs w:val="19"/>
        </w:rPr>
      </w:pPr>
      <w:r w:rsidRPr="001F1E53">
        <w:rPr>
          <w:rFonts w:ascii="Consolas" w:hAnsi="Consolas" w:cs="Consolas"/>
          <w:color w:val="000000"/>
          <w:szCs w:val="19"/>
        </w:rPr>
        <w:t xml:space="preserve">        {</w:t>
      </w:r>
    </w:p>
    <w:p w14:paraId="60667562" w14:textId="77777777" w:rsidR="001F1E53" w:rsidRPr="001F1E53" w:rsidRDefault="001F1E53" w:rsidP="001F1E53">
      <w:pPr>
        <w:autoSpaceDE w:val="0"/>
        <w:autoSpaceDN w:val="0"/>
        <w:adjustRightInd w:val="0"/>
        <w:spacing w:before="0" w:after="0" w:line="240" w:lineRule="auto"/>
        <w:rPr>
          <w:rFonts w:ascii="Consolas" w:hAnsi="Consolas" w:cs="Consolas"/>
          <w:color w:val="000000"/>
          <w:szCs w:val="19"/>
        </w:rPr>
      </w:pPr>
      <w:r w:rsidRPr="001F1E53">
        <w:rPr>
          <w:rFonts w:ascii="Consolas" w:hAnsi="Consolas" w:cs="Consolas"/>
          <w:color w:val="000000"/>
          <w:szCs w:val="19"/>
        </w:rPr>
        <w:t xml:space="preserve">            </w:t>
      </w:r>
      <w:r w:rsidRPr="001F1E53">
        <w:rPr>
          <w:rFonts w:ascii="Consolas" w:hAnsi="Consolas" w:cs="Consolas"/>
          <w:color w:val="0000FF"/>
          <w:szCs w:val="19"/>
        </w:rPr>
        <w:t>if</w:t>
      </w:r>
      <w:r w:rsidRPr="001F1E53">
        <w:rPr>
          <w:rFonts w:ascii="Consolas" w:hAnsi="Consolas" w:cs="Consolas"/>
          <w:color w:val="000000"/>
          <w:szCs w:val="19"/>
        </w:rPr>
        <w:t xml:space="preserve"> (otherThing == 15)</w:t>
      </w:r>
    </w:p>
    <w:p w14:paraId="55B22D82" w14:textId="77777777" w:rsidR="001F1E53" w:rsidRPr="001F1E53" w:rsidRDefault="001F1E53" w:rsidP="001F1E53">
      <w:pPr>
        <w:autoSpaceDE w:val="0"/>
        <w:autoSpaceDN w:val="0"/>
        <w:adjustRightInd w:val="0"/>
        <w:spacing w:before="0" w:after="0" w:line="240" w:lineRule="auto"/>
        <w:rPr>
          <w:rFonts w:ascii="Consolas" w:hAnsi="Consolas" w:cs="Consolas"/>
          <w:color w:val="000000"/>
          <w:szCs w:val="19"/>
        </w:rPr>
      </w:pPr>
      <w:r w:rsidRPr="001F1E53">
        <w:rPr>
          <w:rFonts w:ascii="Consolas" w:hAnsi="Consolas" w:cs="Consolas"/>
          <w:color w:val="000000"/>
          <w:szCs w:val="19"/>
        </w:rPr>
        <w:t xml:space="preserve">            {</w:t>
      </w:r>
    </w:p>
    <w:p w14:paraId="2F88A633" w14:textId="77777777" w:rsidR="001F1E53" w:rsidRPr="001F1E53" w:rsidRDefault="001F1E53" w:rsidP="001F1E53">
      <w:pPr>
        <w:autoSpaceDE w:val="0"/>
        <w:autoSpaceDN w:val="0"/>
        <w:adjustRightInd w:val="0"/>
        <w:spacing w:before="0" w:after="0" w:line="240" w:lineRule="auto"/>
        <w:rPr>
          <w:rFonts w:ascii="Consolas" w:hAnsi="Consolas" w:cs="Consolas"/>
          <w:color w:val="000000"/>
          <w:szCs w:val="19"/>
        </w:rPr>
      </w:pPr>
      <w:r w:rsidRPr="001F1E53">
        <w:rPr>
          <w:rFonts w:ascii="Consolas" w:hAnsi="Consolas" w:cs="Consolas"/>
          <w:color w:val="000000"/>
          <w:szCs w:val="19"/>
        </w:rPr>
        <w:t xml:space="preserve">                </w:t>
      </w:r>
      <w:r w:rsidRPr="001F1E53">
        <w:rPr>
          <w:rFonts w:ascii="Consolas" w:hAnsi="Consolas" w:cs="Consolas"/>
          <w:color w:val="0000FF"/>
          <w:szCs w:val="19"/>
        </w:rPr>
        <w:t>if</w:t>
      </w:r>
      <w:r w:rsidRPr="001F1E53">
        <w:rPr>
          <w:rFonts w:ascii="Consolas" w:hAnsi="Consolas" w:cs="Consolas"/>
          <w:color w:val="000000"/>
          <w:szCs w:val="19"/>
        </w:rPr>
        <w:t xml:space="preserve"> (day != </w:t>
      </w:r>
      <w:r w:rsidRPr="001F1E53">
        <w:rPr>
          <w:rFonts w:ascii="Consolas" w:hAnsi="Consolas" w:cs="Consolas"/>
          <w:color w:val="A31515"/>
          <w:szCs w:val="19"/>
        </w:rPr>
        <w:t>"Friday"</w:t>
      </w:r>
      <w:r w:rsidRPr="001F1E53">
        <w:rPr>
          <w:rFonts w:ascii="Consolas" w:hAnsi="Consolas" w:cs="Consolas"/>
          <w:color w:val="000000"/>
          <w:szCs w:val="19"/>
        </w:rPr>
        <w:t>)</w:t>
      </w:r>
    </w:p>
    <w:p w14:paraId="285CC16E" w14:textId="77777777" w:rsidR="001F1E53" w:rsidRPr="001F1E53" w:rsidRDefault="001F1E53" w:rsidP="001F1E53">
      <w:pPr>
        <w:autoSpaceDE w:val="0"/>
        <w:autoSpaceDN w:val="0"/>
        <w:adjustRightInd w:val="0"/>
        <w:spacing w:before="0" w:after="0" w:line="240" w:lineRule="auto"/>
        <w:rPr>
          <w:rFonts w:ascii="Consolas" w:hAnsi="Consolas" w:cs="Consolas"/>
          <w:color w:val="000000"/>
          <w:szCs w:val="19"/>
        </w:rPr>
      </w:pPr>
      <w:r w:rsidRPr="001F1E53">
        <w:rPr>
          <w:rFonts w:ascii="Consolas" w:hAnsi="Consolas" w:cs="Consolas"/>
          <w:color w:val="000000"/>
          <w:szCs w:val="19"/>
        </w:rPr>
        <w:t xml:space="preserve">                {</w:t>
      </w:r>
    </w:p>
    <w:p w14:paraId="097556B5" w14:textId="77777777" w:rsidR="001F1E53" w:rsidRPr="001F1E53" w:rsidRDefault="001F1E53" w:rsidP="001F1E53">
      <w:pPr>
        <w:autoSpaceDE w:val="0"/>
        <w:autoSpaceDN w:val="0"/>
        <w:adjustRightInd w:val="0"/>
        <w:spacing w:before="0" w:after="0" w:line="240" w:lineRule="auto"/>
        <w:rPr>
          <w:rFonts w:ascii="Consolas" w:hAnsi="Consolas" w:cs="Consolas"/>
          <w:color w:val="000000"/>
          <w:szCs w:val="19"/>
        </w:rPr>
      </w:pPr>
      <w:r w:rsidRPr="001F1E53">
        <w:rPr>
          <w:rFonts w:ascii="Consolas" w:hAnsi="Consolas" w:cs="Consolas"/>
          <w:color w:val="000000"/>
          <w:szCs w:val="19"/>
        </w:rPr>
        <w:t xml:space="preserve">                    </w:t>
      </w:r>
      <w:r w:rsidRPr="001F1E53">
        <w:rPr>
          <w:rFonts w:ascii="Consolas" w:hAnsi="Consolas" w:cs="Consolas"/>
          <w:color w:val="008000"/>
          <w:szCs w:val="19"/>
        </w:rPr>
        <w:t xml:space="preserve">// do something only if these conditions are met        </w:t>
      </w:r>
    </w:p>
    <w:p w14:paraId="758C04A4" w14:textId="77777777" w:rsidR="001F1E53" w:rsidRPr="001F1E53" w:rsidRDefault="001F1E53" w:rsidP="001F1E53">
      <w:pPr>
        <w:autoSpaceDE w:val="0"/>
        <w:autoSpaceDN w:val="0"/>
        <w:adjustRightInd w:val="0"/>
        <w:spacing w:before="0" w:after="0" w:line="240" w:lineRule="auto"/>
        <w:rPr>
          <w:rFonts w:ascii="Consolas" w:hAnsi="Consolas" w:cs="Consolas"/>
          <w:color w:val="000000"/>
          <w:szCs w:val="19"/>
        </w:rPr>
      </w:pPr>
      <w:r w:rsidRPr="001F1E53">
        <w:rPr>
          <w:rFonts w:ascii="Consolas" w:hAnsi="Consolas" w:cs="Consolas"/>
          <w:color w:val="000000"/>
          <w:szCs w:val="19"/>
        </w:rPr>
        <w:t xml:space="preserve">                }</w:t>
      </w:r>
    </w:p>
    <w:p w14:paraId="179AEBD6" w14:textId="77777777" w:rsidR="001F1E53" w:rsidRPr="001F1E53" w:rsidRDefault="001F1E53" w:rsidP="001F1E53">
      <w:pPr>
        <w:autoSpaceDE w:val="0"/>
        <w:autoSpaceDN w:val="0"/>
        <w:adjustRightInd w:val="0"/>
        <w:spacing w:before="0" w:after="0" w:line="240" w:lineRule="auto"/>
        <w:rPr>
          <w:rFonts w:ascii="Consolas" w:hAnsi="Consolas" w:cs="Consolas"/>
          <w:color w:val="000000"/>
          <w:szCs w:val="19"/>
        </w:rPr>
      </w:pPr>
      <w:r w:rsidRPr="001F1E53">
        <w:rPr>
          <w:rFonts w:ascii="Consolas" w:hAnsi="Consolas" w:cs="Consolas"/>
          <w:color w:val="000000"/>
          <w:szCs w:val="19"/>
        </w:rPr>
        <w:t xml:space="preserve">            }</w:t>
      </w:r>
    </w:p>
    <w:p w14:paraId="2D5625B8" w14:textId="77777777" w:rsidR="001F1E53" w:rsidRPr="001F1E53" w:rsidRDefault="001F1E53" w:rsidP="001F1E53">
      <w:pPr>
        <w:rPr>
          <w:sz w:val="24"/>
        </w:rPr>
      </w:pPr>
      <w:r w:rsidRPr="001F1E53">
        <w:rPr>
          <w:rFonts w:ascii="Consolas" w:hAnsi="Consolas" w:cs="Consolas"/>
          <w:color w:val="000000"/>
          <w:szCs w:val="19"/>
        </w:rPr>
        <w:t xml:space="preserve">        }</w:t>
      </w:r>
    </w:p>
    <w:p w14:paraId="5CF1C76D" w14:textId="77777777" w:rsidR="00CA3D06" w:rsidRDefault="00CA3D06" w:rsidP="00FD2305"/>
    <w:p w14:paraId="427C9AA8" w14:textId="77777777" w:rsidR="00CA3D06" w:rsidRDefault="00CA3D06" w:rsidP="00CA3D06">
      <w:pPr>
        <w:pStyle w:val="Heading3"/>
      </w:pPr>
      <w:bookmarkStart w:id="42" w:name="_Toc44348504"/>
      <w:r w:rsidRPr="00CA3D06">
        <w:t>Using the else and if else structures for better logic flow</w:t>
      </w:r>
      <w:bookmarkEnd w:id="42"/>
    </w:p>
    <w:p w14:paraId="4145F4C0" w14:textId="77777777" w:rsidR="00CA3D06" w:rsidRPr="00CA3D06" w:rsidRDefault="00CA3D06" w:rsidP="00CA3D06">
      <w:r>
        <w:t xml:space="preserve">As we used the </w:t>
      </w:r>
      <w:r w:rsidRPr="00213E4A">
        <w:rPr>
          <w:rFonts w:ascii="Consolas" w:eastAsia="Consolas" w:hAnsi="Consolas" w:cs="Consolas"/>
          <w:color w:val="0000FF"/>
        </w:rPr>
        <w:t>if</w:t>
      </w:r>
      <w:r w:rsidRPr="00213E4A">
        <w:rPr>
          <w:rFonts w:ascii="Consolas" w:eastAsia="Consolas" w:hAnsi="Consolas" w:cs="Consolas"/>
        </w:rPr>
        <w:t xml:space="preserve"> </w:t>
      </w:r>
      <w:r>
        <w:t xml:space="preserve">structure above, you might have thought to yourself, </w:t>
      </w:r>
      <w:r w:rsidR="00B84EBD">
        <w:t>“</w:t>
      </w:r>
      <w:r>
        <w:t>but if the</w:t>
      </w:r>
      <w:r w:rsidR="00B84EBD" w:rsidRPr="00B84EBD">
        <w:rPr>
          <w:rFonts w:ascii="Consolas" w:eastAsia="Consolas" w:hAnsi="Consolas" w:cs="Consolas"/>
          <w:color w:val="0000FF"/>
        </w:rPr>
        <w:t xml:space="preserve"> </w:t>
      </w:r>
      <w:r w:rsidR="00B84EBD" w:rsidRPr="00213E4A">
        <w:rPr>
          <w:rFonts w:ascii="Consolas" w:eastAsia="Consolas" w:hAnsi="Consolas" w:cs="Consolas"/>
          <w:color w:val="0000FF"/>
        </w:rPr>
        <w:t>if</w:t>
      </w:r>
      <w:r w:rsidR="00B84EBD" w:rsidRPr="00213E4A">
        <w:rPr>
          <w:rFonts w:ascii="Consolas" w:eastAsia="Consolas" w:hAnsi="Consolas" w:cs="Consolas"/>
        </w:rPr>
        <w:t xml:space="preserve"> </w:t>
      </w:r>
      <w:r>
        <w:t>condition is false, and I can’t do the thing I wanted, how can I express what to do instead?</w:t>
      </w:r>
      <w:r w:rsidR="00B84EBD">
        <w:t>”</w:t>
      </w:r>
      <w:r w:rsidR="003F1574">
        <w:t xml:space="preserve">  Well, just like in real life, “I think I’ll have waffles for breakfast if the strawberries are fresh, </w:t>
      </w:r>
      <w:r w:rsidR="003F1574" w:rsidRPr="001A2B60">
        <w:rPr>
          <w:b/>
        </w:rPr>
        <w:t>else</w:t>
      </w:r>
      <w:r w:rsidR="003F1574">
        <w:t xml:space="preserve"> I’ll get the pancakes.”</w:t>
      </w:r>
    </w:p>
    <w:p w14:paraId="33CB3BCC" w14:textId="77777777" w:rsidR="003F1574" w:rsidRDefault="003F1574" w:rsidP="003F1574"/>
    <w:p w14:paraId="16C1D6FB" w14:textId="77777777" w:rsidR="003F1574" w:rsidRDefault="003F1574" w:rsidP="003F1574">
      <w:pPr>
        <w:spacing w:after="4" w:line="247" w:lineRule="auto"/>
        <w:ind w:right="23"/>
        <w:rPr>
          <w:rFonts w:ascii="Consolas" w:eastAsia="Consolas" w:hAnsi="Consolas" w:cs="Consolas"/>
        </w:rPr>
      </w:pPr>
      <w:r>
        <w:rPr>
          <w:rFonts w:ascii="Consolas" w:eastAsia="Consolas" w:hAnsi="Consolas" w:cs="Consolas"/>
          <w:color w:val="0000FF"/>
          <w:sz w:val="18"/>
        </w:rPr>
        <w:t xml:space="preserve">      </w:t>
      </w:r>
      <w:r w:rsidRPr="00213E4A">
        <w:rPr>
          <w:rFonts w:ascii="Consolas" w:eastAsia="Consolas" w:hAnsi="Consolas" w:cs="Consolas"/>
          <w:color w:val="0000FF"/>
        </w:rPr>
        <w:t>if</w:t>
      </w:r>
      <w:r w:rsidRPr="00213E4A">
        <w:rPr>
          <w:rFonts w:ascii="Consolas" w:eastAsia="Consolas" w:hAnsi="Consolas" w:cs="Consolas"/>
        </w:rPr>
        <w:t xml:space="preserve"> (</w:t>
      </w:r>
      <w:r>
        <w:rPr>
          <w:rFonts w:ascii="Consolas" w:eastAsia="Consolas" w:hAnsi="Consolas" w:cs="Consolas"/>
        </w:rPr>
        <w:t>strawberries are fresh</w:t>
      </w:r>
      <w:r w:rsidRPr="00213E4A">
        <w:rPr>
          <w:rFonts w:ascii="Consolas" w:eastAsia="Consolas" w:hAnsi="Consolas" w:cs="Consolas"/>
        </w:rPr>
        <w:t xml:space="preserve">) </w:t>
      </w:r>
      <w:r w:rsidR="007B1296">
        <w:rPr>
          <w:rFonts w:ascii="Consolas" w:hAnsi="Consolas" w:cs="Consolas"/>
          <w:color w:val="008000"/>
          <w:szCs w:val="19"/>
        </w:rPr>
        <w:t>// test a condition</w:t>
      </w:r>
    </w:p>
    <w:p w14:paraId="256114CE" w14:textId="77777777" w:rsidR="003F1574" w:rsidRPr="00213E4A" w:rsidRDefault="003F1574" w:rsidP="003F1574">
      <w:pPr>
        <w:spacing w:after="4" w:line="247" w:lineRule="auto"/>
        <w:ind w:right="23"/>
        <w:rPr>
          <w:sz w:val="28"/>
        </w:rPr>
      </w:pPr>
      <w:r>
        <w:rPr>
          <w:rFonts w:ascii="Consolas" w:eastAsia="Consolas" w:hAnsi="Consolas" w:cs="Consolas"/>
        </w:rPr>
        <w:t xml:space="preserve">     {</w:t>
      </w:r>
    </w:p>
    <w:p w14:paraId="1867F077" w14:textId="77777777" w:rsidR="003F1574" w:rsidRDefault="003F1574" w:rsidP="003F1574">
      <w:pPr>
        <w:spacing w:after="4" w:line="247" w:lineRule="auto"/>
        <w:ind w:right="722"/>
        <w:rPr>
          <w:rFonts w:ascii="Consolas" w:eastAsia="Consolas" w:hAnsi="Consolas" w:cs="Consolas"/>
        </w:rPr>
      </w:pPr>
      <w:r w:rsidRPr="00213E4A">
        <w:rPr>
          <w:rFonts w:ascii="Consolas" w:eastAsia="Consolas" w:hAnsi="Consolas" w:cs="Consolas"/>
        </w:rPr>
        <w:t xml:space="preserve">          </w:t>
      </w:r>
      <w:r>
        <w:rPr>
          <w:rFonts w:ascii="Consolas" w:eastAsia="Consolas" w:hAnsi="Consolas" w:cs="Consolas"/>
        </w:rPr>
        <w:t>Waiter, I’ll have the waffles with strawberries</w:t>
      </w:r>
    </w:p>
    <w:p w14:paraId="6680BF99" w14:textId="77777777" w:rsidR="003F1574" w:rsidRPr="00213E4A" w:rsidRDefault="003F1574" w:rsidP="003F1574">
      <w:pPr>
        <w:spacing w:after="4" w:line="247" w:lineRule="auto"/>
        <w:ind w:right="722"/>
        <w:rPr>
          <w:rFonts w:ascii="Consolas" w:eastAsia="Consolas" w:hAnsi="Consolas" w:cs="Consolas"/>
        </w:rPr>
      </w:pPr>
      <w:r>
        <w:rPr>
          <w:rFonts w:ascii="Consolas" w:eastAsia="Consolas" w:hAnsi="Consolas" w:cs="Consolas"/>
        </w:rPr>
        <w:t xml:space="preserve">     }</w:t>
      </w:r>
    </w:p>
    <w:p w14:paraId="74433D86" w14:textId="77777777" w:rsidR="007B1296" w:rsidRDefault="003F1574" w:rsidP="003F1574">
      <w:pPr>
        <w:spacing w:after="4" w:line="247" w:lineRule="auto"/>
        <w:ind w:right="722"/>
        <w:rPr>
          <w:rFonts w:ascii="Consolas" w:hAnsi="Consolas" w:cs="Consolas"/>
          <w:color w:val="008000"/>
          <w:szCs w:val="19"/>
        </w:rPr>
      </w:pPr>
      <w:r w:rsidRPr="00213E4A">
        <w:rPr>
          <w:rFonts w:ascii="Consolas" w:eastAsia="Consolas" w:hAnsi="Consolas" w:cs="Consolas"/>
        </w:rPr>
        <w:t xml:space="preserve">     </w:t>
      </w:r>
      <w:r w:rsidRPr="00213E4A">
        <w:rPr>
          <w:rFonts w:ascii="Consolas" w:eastAsia="Consolas" w:hAnsi="Consolas" w:cs="Consolas"/>
          <w:color w:val="0000FF"/>
        </w:rPr>
        <w:t>else</w:t>
      </w:r>
      <w:r w:rsidRPr="00213E4A">
        <w:rPr>
          <w:rFonts w:ascii="Consolas" w:eastAsia="Consolas" w:hAnsi="Consolas" w:cs="Consolas"/>
        </w:rPr>
        <w:t xml:space="preserve"> </w:t>
      </w:r>
      <w:r w:rsidR="007B1296" w:rsidRPr="00FA510A">
        <w:rPr>
          <w:rFonts w:ascii="Consolas" w:hAnsi="Consolas" w:cs="Consolas"/>
          <w:color w:val="008000"/>
          <w:szCs w:val="19"/>
        </w:rPr>
        <w:t>//</w:t>
      </w:r>
      <w:r w:rsidR="007B1296">
        <w:rPr>
          <w:rFonts w:ascii="Consolas" w:hAnsi="Consolas" w:cs="Consolas"/>
          <w:color w:val="008000"/>
          <w:szCs w:val="19"/>
        </w:rPr>
        <w:t xml:space="preserve"> there is no condition with the else, </w:t>
      </w:r>
    </w:p>
    <w:p w14:paraId="529C41ED" w14:textId="77777777" w:rsidR="003F1574" w:rsidRPr="00213E4A" w:rsidRDefault="007B1296" w:rsidP="003F1574">
      <w:pPr>
        <w:spacing w:after="4" w:line="247" w:lineRule="auto"/>
        <w:ind w:right="722"/>
        <w:rPr>
          <w:sz w:val="28"/>
        </w:rPr>
      </w:pPr>
      <w:r>
        <w:rPr>
          <w:rFonts w:ascii="Consolas" w:hAnsi="Consolas" w:cs="Consolas"/>
          <w:color w:val="008000"/>
          <w:szCs w:val="19"/>
        </w:rPr>
        <w:t xml:space="preserve"> </w:t>
      </w:r>
      <w:r w:rsidR="001A2B60">
        <w:rPr>
          <w:rFonts w:ascii="Consolas" w:hAnsi="Consolas" w:cs="Consolas"/>
          <w:color w:val="008000"/>
          <w:szCs w:val="19"/>
        </w:rPr>
        <w:t xml:space="preserve">         // you ALWAYS do this when</w:t>
      </w:r>
      <w:r>
        <w:rPr>
          <w:rFonts w:ascii="Consolas" w:hAnsi="Consolas" w:cs="Consolas"/>
          <w:color w:val="008000"/>
          <w:szCs w:val="19"/>
        </w:rPr>
        <w:t xml:space="preserve"> the </w:t>
      </w:r>
      <w:r w:rsidR="001A2B60">
        <w:rPr>
          <w:rFonts w:ascii="Consolas" w:hAnsi="Consolas" w:cs="Consolas"/>
          <w:color w:val="008000"/>
          <w:szCs w:val="19"/>
        </w:rPr>
        <w:t xml:space="preserve">if </w:t>
      </w:r>
      <w:r>
        <w:rPr>
          <w:rFonts w:ascii="Consolas" w:hAnsi="Consolas" w:cs="Consolas"/>
          <w:color w:val="008000"/>
          <w:szCs w:val="19"/>
        </w:rPr>
        <w:t>condition was false.</w:t>
      </w:r>
    </w:p>
    <w:p w14:paraId="4F9A11DD" w14:textId="77777777" w:rsidR="003F1574" w:rsidRPr="00213E4A" w:rsidRDefault="003F1574" w:rsidP="003F1574">
      <w:pPr>
        <w:spacing w:after="4" w:line="247" w:lineRule="auto"/>
        <w:ind w:right="23"/>
        <w:rPr>
          <w:sz w:val="28"/>
        </w:rPr>
      </w:pPr>
      <w:r>
        <w:rPr>
          <w:rFonts w:ascii="Consolas" w:eastAsia="Consolas" w:hAnsi="Consolas" w:cs="Consolas"/>
        </w:rPr>
        <w:t xml:space="preserve">     {</w:t>
      </w:r>
    </w:p>
    <w:p w14:paraId="64AC3349" w14:textId="77777777" w:rsidR="003F1574" w:rsidRDefault="003F1574" w:rsidP="003F1574">
      <w:pPr>
        <w:spacing w:after="4" w:line="247" w:lineRule="auto"/>
        <w:ind w:right="722"/>
        <w:rPr>
          <w:rFonts w:ascii="Consolas" w:eastAsia="Consolas" w:hAnsi="Consolas" w:cs="Consolas"/>
        </w:rPr>
      </w:pPr>
      <w:r w:rsidRPr="00213E4A">
        <w:rPr>
          <w:rFonts w:ascii="Consolas" w:eastAsia="Consolas" w:hAnsi="Consolas" w:cs="Consolas"/>
        </w:rPr>
        <w:t xml:space="preserve">          </w:t>
      </w:r>
      <w:r>
        <w:rPr>
          <w:rFonts w:ascii="Consolas" w:eastAsia="Consolas" w:hAnsi="Consolas" w:cs="Consolas"/>
        </w:rPr>
        <w:t>Waiter, I’ll have the pancakes</w:t>
      </w:r>
    </w:p>
    <w:p w14:paraId="3D3855DB" w14:textId="77777777" w:rsidR="003F1574" w:rsidRDefault="003F1574" w:rsidP="003F1574">
      <w:pPr>
        <w:spacing w:after="4" w:line="247" w:lineRule="auto"/>
        <w:ind w:right="722"/>
        <w:rPr>
          <w:rFonts w:ascii="Consolas" w:eastAsia="Consolas" w:hAnsi="Consolas" w:cs="Consolas"/>
        </w:rPr>
      </w:pPr>
      <w:r>
        <w:rPr>
          <w:rFonts w:ascii="Consolas" w:eastAsia="Consolas" w:hAnsi="Consolas" w:cs="Consolas"/>
        </w:rPr>
        <w:t xml:space="preserve">     }</w:t>
      </w:r>
    </w:p>
    <w:p w14:paraId="35428056" w14:textId="77777777" w:rsidR="007B1296" w:rsidRDefault="007B1296" w:rsidP="003F1574">
      <w:pPr>
        <w:spacing w:after="4" w:line="247" w:lineRule="auto"/>
        <w:ind w:right="722"/>
        <w:rPr>
          <w:rFonts w:ascii="Consolas" w:eastAsia="Consolas" w:hAnsi="Consolas" w:cs="Consolas"/>
        </w:rPr>
      </w:pPr>
    </w:p>
    <w:p w14:paraId="53422B8C" w14:textId="77777777" w:rsidR="00CA3D06" w:rsidRDefault="003F1574" w:rsidP="003F1574">
      <w:pPr>
        <w:rPr>
          <w:rFonts w:ascii="Consolas" w:eastAsia="Consolas" w:hAnsi="Consolas" w:cs="Consolas"/>
          <w:color w:val="0000FF"/>
        </w:rPr>
      </w:pPr>
      <w:r>
        <w:t xml:space="preserve">Furth more, if there are several choices and you need to pick the best choice, you can use the </w:t>
      </w:r>
      <w:r w:rsidRPr="00213E4A">
        <w:rPr>
          <w:rFonts w:ascii="Consolas" w:eastAsia="Consolas" w:hAnsi="Consolas" w:cs="Consolas"/>
          <w:color w:val="0000FF"/>
        </w:rPr>
        <w:t>if</w:t>
      </w:r>
      <w:r>
        <w:rPr>
          <w:rFonts w:ascii="Consolas" w:eastAsia="Consolas" w:hAnsi="Consolas" w:cs="Consolas"/>
          <w:color w:val="0000FF"/>
        </w:rPr>
        <w:t xml:space="preserve"> else</w:t>
      </w:r>
    </w:p>
    <w:p w14:paraId="2C8D7E91" w14:textId="77777777" w:rsidR="003F1574" w:rsidRDefault="003F1574" w:rsidP="003F1574">
      <w:pPr>
        <w:spacing w:after="4" w:line="247" w:lineRule="auto"/>
        <w:ind w:right="23"/>
        <w:rPr>
          <w:rFonts w:ascii="Consolas" w:eastAsia="Consolas" w:hAnsi="Consolas" w:cs="Consolas"/>
        </w:rPr>
      </w:pPr>
      <w:r>
        <w:rPr>
          <w:rFonts w:ascii="Consolas" w:eastAsia="Consolas" w:hAnsi="Consolas" w:cs="Consolas"/>
          <w:color w:val="0000FF"/>
          <w:sz w:val="18"/>
        </w:rPr>
        <w:t xml:space="preserve">      </w:t>
      </w:r>
      <w:r w:rsidRPr="00213E4A">
        <w:rPr>
          <w:rFonts w:ascii="Consolas" w:eastAsia="Consolas" w:hAnsi="Consolas" w:cs="Consolas"/>
          <w:color w:val="0000FF"/>
        </w:rPr>
        <w:t>if</w:t>
      </w:r>
      <w:r w:rsidRPr="00213E4A">
        <w:rPr>
          <w:rFonts w:ascii="Consolas" w:eastAsia="Consolas" w:hAnsi="Consolas" w:cs="Consolas"/>
        </w:rPr>
        <w:t xml:space="preserve"> (</w:t>
      </w:r>
      <w:r>
        <w:rPr>
          <w:rFonts w:ascii="Consolas" w:eastAsia="Consolas" w:hAnsi="Consolas" w:cs="Consolas"/>
        </w:rPr>
        <w:t>strawberries are fresh</w:t>
      </w:r>
      <w:r w:rsidRPr="00213E4A">
        <w:rPr>
          <w:rFonts w:ascii="Consolas" w:eastAsia="Consolas" w:hAnsi="Consolas" w:cs="Consolas"/>
        </w:rPr>
        <w:t xml:space="preserve">) </w:t>
      </w:r>
      <w:r w:rsidR="007B1296">
        <w:rPr>
          <w:rFonts w:ascii="Consolas" w:hAnsi="Consolas" w:cs="Consolas"/>
          <w:color w:val="008000"/>
          <w:szCs w:val="19"/>
        </w:rPr>
        <w:t>// test 1st condition</w:t>
      </w:r>
    </w:p>
    <w:p w14:paraId="4B3D38F2" w14:textId="77777777" w:rsidR="003F1574" w:rsidRPr="00213E4A" w:rsidRDefault="003F1574" w:rsidP="003F1574">
      <w:pPr>
        <w:spacing w:after="4" w:line="247" w:lineRule="auto"/>
        <w:ind w:right="23"/>
        <w:rPr>
          <w:sz w:val="28"/>
        </w:rPr>
      </w:pPr>
      <w:r>
        <w:rPr>
          <w:rFonts w:ascii="Consolas" w:eastAsia="Consolas" w:hAnsi="Consolas" w:cs="Consolas"/>
        </w:rPr>
        <w:t xml:space="preserve">     {</w:t>
      </w:r>
    </w:p>
    <w:p w14:paraId="06BE8591" w14:textId="77777777" w:rsidR="003F1574" w:rsidRDefault="003F1574" w:rsidP="003F1574">
      <w:pPr>
        <w:spacing w:after="4" w:line="247" w:lineRule="auto"/>
        <w:ind w:right="722"/>
        <w:rPr>
          <w:rFonts w:ascii="Consolas" w:eastAsia="Consolas" w:hAnsi="Consolas" w:cs="Consolas"/>
        </w:rPr>
      </w:pPr>
      <w:r w:rsidRPr="00213E4A">
        <w:rPr>
          <w:rFonts w:ascii="Consolas" w:eastAsia="Consolas" w:hAnsi="Consolas" w:cs="Consolas"/>
        </w:rPr>
        <w:t xml:space="preserve">          </w:t>
      </w:r>
      <w:r>
        <w:rPr>
          <w:rFonts w:ascii="Consolas" w:eastAsia="Consolas" w:hAnsi="Consolas" w:cs="Consolas"/>
        </w:rPr>
        <w:t>Waiter, I’ll have the waffles with strawberries</w:t>
      </w:r>
    </w:p>
    <w:p w14:paraId="5616C37F" w14:textId="77777777" w:rsidR="003F1574" w:rsidRDefault="003F1574" w:rsidP="003F1574">
      <w:pPr>
        <w:spacing w:after="4" w:line="247" w:lineRule="auto"/>
        <w:ind w:right="722"/>
        <w:rPr>
          <w:rFonts w:ascii="Consolas" w:eastAsia="Consolas" w:hAnsi="Consolas" w:cs="Consolas"/>
        </w:rPr>
      </w:pPr>
      <w:r>
        <w:rPr>
          <w:rFonts w:ascii="Consolas" w:eastAsia="Consolas" w:hAnsi="Consolas" w:cs="Consolas"/>
        </w:rPr>
        <w:t xml:space="preserve">     }</w:t>
      </w:r>
    </w:p>
    <w:p w14:paraId="4256C557" w14:textId="77777777" w:rsidR="007B1296" w:rsidRDefault="003F1574" w:rsidP="007B1296">
      <w:pPr>
        <w:spacing w:after="4" w:line="247" w:lineRule="auto"/>
        <w:ind w:right="23"/>
        <w:rPr>
          <w:rFonts w:ascii="Consolas" w:eastAsia="Consolas" w:hAnsi="Consolas" w:cs="Consolas"/>
        </w:rPr>
      </w:pPr>
      <w:r>
        <w:rPr>
          <w:rFonts w:ascii="Consolas" w:eastAsia="Consolas" w:hAnsi="Consolas" w:cs="Consolas"/>
          <w:color w:val="0000FF"/>
          <w:sz w:val="18"/>
        </w:rPr>
        <w:t xml:space="preserve">      else </w:t>
      </w:r>
      <w:r w:rsidRPr="00213E4A">
        <w:rPr>
          <w:rFonts w:ascii="Consolas" w:eastAsia="Consolas" w:hAnsi="Consolas" w:cs="Consolas"/>
          <w:color w:val="0000FF"/>
        </w:rPr>
        <w:t>if</w:t>
      </w:r>
      <w:r w:rsidRPr="00213E4A">
        <w:rPr>
          <w:rFonts w:ascii="Consolas" w:eastAsia="Consolas" w:hAnsi="Consolas" w:cs="Consolas"/>
        </w:rPr>
        <w:t xml:space="preserve"> (</w:t>
      </w:r>
      <w:r>
        <w:rPr>
          <w:rFonts w:ascii="Consolas" w:eastAsia="Consolas" w:hAnsi="Consolas" w:cs="Consolas"/>
        </w:rPr>
        <w:t>blueberries are fresh</w:t>
      </w:r>
      <w:r w:rsidRPr="00213E4A">
        <w:rPr>
          <w:rFonts w:ascii="Consolas" w:eastAsia="Consolas" w:hAnsi="Consolas" w:cs="Consolas"/>
        </w:rPr>
        <w:t xml:space="preserve">) </w:t>
      </w:r>
      <w:r w:rsidR="007B1296">
        <w:rPr>
          <w:rFonts w:ascii="Consolas" w:hAnsi="Consolas" w:cs="Consolas"/>
          <w:color w:val="008000"/>
          <w:szCs w:val="19"/>
        </w:rPr>
        <w:t>// test 2nd condition</w:t>
      </w:r>
    </w:p>
    <w:p w14:paraId="15DD6B28" w14:textId="77777777" w:rsidR="003F1574" w:rsidRPr="00213E4A" w:rsidRDefault="003F1574" w:rsidP="003F1574">
      <w:pPr>
        <w:spacing w:after="4" w:line="247" w:lineRule="auto"/>
        <w:ind w:right="23"/>
        <w:rPr>
          <w:sz w:val="28"/>
        </w:rPr>
      </w:pPr>
      <w:r>
        <w:rPr>
          <w:rFonts w:ascii="Consolas" w:eastAsia="Consolas" w:hAnsi="Consolas" w:cs="Consolas"/>
        </w:rPr>
        <w:t xml:space="preserve">     {</w:t>
      </w:r>
    </w:p>
    <w:p w14:paraId="6A649B1F" w14:textId="77777777" w:rsidR="003F1574" w:rsidRDefault="003F1574" w:rsidP="003F1574">
      <w:pPr>
        <w:spacing w:after="4" w:line="247" w:lineRule="auto"/>
        <w:ind w:right="722"/>
        <w:rPr>
          <w:rFonts w:ascii="Consolas" w:eastAsia="Consolas" w:hAnsi="Consolas" w:cs="Consolas"/>
        </w:rPr>
      </w:pPr>
      <w:r w:rsidRPr="00213E4A">
        <w:rPr>
          <w:rFonts w:ascii="Consolas" w:eastAsia="Consolas" w:hAnsi="Consolas" w:cs="Consolas"/>
        </w:rPr>
        <w:t xml:space="preserve">          </w:t>
      </w:r>
      <w:r>
        <w:rPr>
          <w:rFonts w:ascii="Consolas" w:eastAsia="Consolas" w:hAnsi="Consolas" w:cs="Consolas"/>
        </w:rPr>
        <w:t>Waiter, I’ll have the waffles with blueberries</w:t>
      </w:r>
    </w:p>
    <w:p w14:paraId="309FD9F1" w14:textId="77777777" w:rsidR="003F1574" w:rsidRPr="00213E4A" w:rsidRDefault="003F1574" w:rsidP="003F1574">
      <w:pPr>
        <w:spacing w:after="4" w:line="247" w:lineRule="auto"/>
        <w:ind w:right="722"/>
        <w:rPr>
          <w:rFonts w:ascii="Consolas" w:eastAsia="Consolas" w:hAnsi="Consolas" w:cs="Consolas"/>
        </w:rPr>
      </w:pPr>
      <w:r>
        <w:rPr>
          <w:rFonts w:ascii="Consolas" w:eastAsia="Consolas" w:hAnsi="Consolas" w:cs="Consolas"/>
        </w:rPr>
        <w:t xml:space="preserve">     }</w:t>
      </w:r>
    </w:p>
    <w:p w14:paraId="7F78B8AE" w14:textId="77777777" w:rsidR="007B1296" w:rsidRDefault="003F1574" w:rsidP="007B1296">
      <w:pPr>
        <w:spacing w:after="4" w:line="247" w:lineRule="auto"/>
        <w:ind w:right="23"/>
        <w:rPr>
          <w:rFonts w:ascii="Consolas" w:eastAsia="Consolas" w:hAnsi="Consolas" w:cs="Consolas"/>
        </w:rPr>
      </w:pPr>
      <w:r>
        <w:rPr>
          <w:rFonts w:ascii="Consolas" w:eastAsia="Consolas" w:hAnsi="Consolas" w:cs="Consolas"/>
          <w:color w:val="0000FF"/>
          <w:sz w:val="18"/>
        </w:rPr>
        <w:lastRenderedPageBreak/>
        <w:t xml:space="preserve">      else </w:t>
      </w:r>
      <w:r w:rsidRPr="00213E4A">
        <w:rPr>
          <w:rFonts w:ascii="Consolas" w:eastAsia="Consolas" w:hAnsi="Consolas" w:cs="Consolas"/>
          <w:color w:val="0000FF"/>
        </w:rPr>
        <w:t>if</w:t>
      </w:r>
      <w:r w:rsidRPr="00213E4A">
        <w:rPr>
          <w:rFonts w:ascii="Consolas" w:eastAsia="Consolas" w:hAnsi="Consolas" w:cs="Consolas"/>
        </w:rPr>
        <w:t xml:space="preserve"> (</w:t>
      </w:r>
      <w:r>
        <w:rPr>
          <w:rFonts w:ascii="Consolas" w:eastAsia="Consolas" w:hAnsi="Consolas" w:cs="Consolas"/>
        </w:rPr>
        <w:t>pancakes are buttermilk pancakes</w:t>
      </w:r>
      <w:r w:rsidRPr="00213E4A">
        <w:rPr>
          <w:rFonts w:ascii="Consolas" w:eastAsia="Consolas" w:hAnsi="Consolas" w:cs="Consolas"/>
        </w:rPr>
        <w:t xml:space="preserve">) </w:t>
      </w:r>
      <w:r w:rsidR="007B1296">
        <w:rPr>
          <w:rFonts w:ascii="Consolas" w:hAnsi="Consolas" w:cs="Consolas"/>
          <w:color w:val="008000"/>
          <w:szCs w:val="19"/>
        </w:rPr>
        <w:t>// test 3rd condition</w:t>
      </w:r>
    </w:p>
    <w:p w14:paraId="5551EC03" w14:textId="77777777" w:rsidR="003F1574" w:rsidRPr="00213E4A" w:rsidRDefault="003F1574" w:rsidP="003F1574">
      <w:pPr>
        <w:spacing w:after="4" w:line="247" w:lineRule="auto"/>
        <w:ind w:right="23"/>
        <w:rPr>
          <w:sz w:val="28"/>
        </w:rPr>
      </w:pPr>
      <w:r>
        <w:rPr>
          <w:rFonts w:ascii="Consolas" w:eastAsia="Consolas" w:hAnsi="Consolas" w:cs="Consolas"/>
        </w:rPr>
        <w:t xml:space="preserve">     {</w:t>
      </w:r>
    </w:p>
    <w:p w14:paraId="42D81238" w14:textId="77777777" w:rsidR="003F1574" w:rsidRDefault="003F1574" w:rsidP="003F1574">
      <w:pPr>
        <w:spacing w:after="4" w:line="247" w:lineRule="auto"/>
        <w:ind w:right="722"/>
        <w:rPr>
          <w:rFonts w:ascii="Consolas" w:eastAsia="Consolas" w:hAnsi="Consolas" w:cs="Consolas"/>
        </w:rPr>
      </w:pPr>
      <w:r w:rsidRPr="00213E4A">
        <w:rPr>
          <w:rFonts w:ascii="Consolas" w:eastAsia="Consolas" w:hAnsi="Consolas" w:cs="Consolas"/>
        </w:rPr>
        <w:t xml:space="preserve">          </w:t>
      </w:r>
      <w:r>
        <w:rPr>
          <w:rFonts w:ascii="Consolas" w:eastAsia="Consolas" w:hAnsi="Consolas" w:cs="Consolas"/>
        </w:rPr>
        <w:t xml:space="preserve">Waiter, I’ll have the </w:t>
      </w:r>
      <w:r w:rsidR="007B1296">
        <w:rPr>
          <w:rFonts w:ascii="Consolas" w:eastAsia="Consolas" w:hAnsi="Consolas" w:cs="Consolas"/>
        </w:rPr>
        <w:t>buttermilk pancakes</w:t>
      </w:r>
    </w:p>
    <w:p w14:paraId="763FD418" w14:textId="77777777" w:rsidR="003F1574" w:rsidRPr="00213E4A" w:rsidRDefault="003F1574" w:rsidP="003F1574">
      <w:pPr>
        <w:spacing w:after="4" w:line="247" w:lineRule="auto"/>
        <w:ind w:right="722"/>
        <w:rPr>
          <w:rFonts w:ascii="Consolas" w:eastAsia="Consolas" w:hAnsi="Consolas" w:cs="Consolas"/>
        </w:rPr>
      </w:pPr>
      <w:r>
        <w:rPr>
          <w:rFonts w:ascii="Consolas" w:eastAsia="Consolas" w:hAnsi="Consolas" w:cs="Consolas"/>
        </w:rPr>
        <w:t xml:space="preserve">     }</w:t>
      </w:r>
    </w:p>
    <w:p w14:paraId="09B89030" w14:textId="77777777" w:rsidR="003F1574" w:rsidRDefault="003F1574" w:rsidP="007B1296">
      <w:pPr>
        <w:spacing w:after="4" w:line="247" w:lineRule="auto"/>
        <w:ind w:right="722"/>
        <w:rPr>
          <w:rFonts w:ascii="Consolas" w:hAnsi="Consolas" w:cs="Consolas"/>
          <w:color w:val="008000"/>
          <w:szCs w:val="19"/>
        </w:rPr>
      </w:pPr>
      <w:r w:rsidRPr="00213E4A">
        <w:rPr>
          <w:rFonts w:ascii="Consolas" w:eastAsia="Consolas" w:hAnsi="Consolas" w:cs="Consolas"/>
        </w:rPr>
        <w:t xml:space="preserve">     </w:t>
      </w:r>
      <w:r w:rsidRPr="00213E4A">
        <w:rPr>
          <w:rFonts w:ascii="Consolas" w:eastAsia="Consolas" w:hAnsi="Consolas" w:cs="Consolas"/>
          <w:color w:val="0000FF"/>
        </w:rPr>
        <w:t>else</w:t>
      </w:r>
      <w:r w:rsidRPr="00213E4A">
        <w:rPr>
          <w:rFonts w:ascii="Consolas" w:eastAsia="Consolas" w:hAnsi="Consolas" w:cs="Consolas"/>
        </w:rPr>
        <w:t xml:space="preserve"> </w:t>
      </w:r>
      <w:r w:rsidR="007B1296" w:rsidRPr="00FA510A">
        <w:rPr>
          <w:rFonts w:ascii="Consolas" w:hAnsi="Consolas" w:cs="Consolas"/>
          <w:color w:val="008000"/>
          <w:szCs w:val="19"/>
        </w:rPr>
        <w:t>//</w:t>
      </w:r>
      <w:r w:rsidR="007B1296">
        <w:rPr>
          <w:rFonts w:ascii="Consolas" w:hAnsi="Consolas" w:cs="Consolas"/>
          <w:color w:val="008000"/>
          <w:szCs w:val="19"/>
        </w:rPr>
        <w:t xml:space="preserve"> again, there is no condition with the else,</w:t>
      </w:r>
    </w:p>
    <w:p w14:paraId="08803178" w14:textId="77777777" w:rsidR="007B1296" w:rsidRPr="00213E4A" w:rsidRDefault="007B1296" w:rsidP="007B1296">
      <w:pPr>
        <w:spacing w:after="4" w:line="247" w:lineRule="auto"/>
        <w:ind w:right="722"/>
        <w:rPr>
          <w:sz w:val="28"/>
        </w:rPr>
      </w:pPr>
      <w:r>
        <w:rPr>
          <w:rFonts w:ascii="Consolas" w:hAnsi="Consolas" w:cs="Consolas"/>
          <w:color w:val="008000"/>
          <w:szCs w:val="19"/>
        </w:rPr>
        <w:t xml:space="preserve">          // you ALWAYS do this if all the prior conditions were false.</w:t>
      </w:r>
    </w:p>
    <w:p w14:paraId="38F68CA1" w14:textId="77777777" w:rsidR="003F1574" w:rsidRPr="00213E4A" w:rsidRDefault="003F1574" w:rsidP="003F1574">
      <w:pPr>
        <w:spacing w:after="4" w:line="247" w:lineRule="auto"/>
        <w:ind w:right="23"/>
        <w:rPr>
          <w:sz w:val="28"/>
        </w:rPr>
      </w:pPr>
      <w:r>
        <w:rPr>
          <w:rFonts w:ascii="Consolas" w:eastAsia="Consolas" w:hAnsi="Consolas" w:cs="Consolas"/>
        </w:rPr>
        <w:t xml:space="preserve">     {</w:t>
      </w:r>
    </w:p>
    <w:p w14:paraId="657DD3A1" w14:textId="77777777" w:rsidR="003F1574" w:rsidRDefault="003F1574" w:rsidP="003F1574">
      <w:pPr>
        <w:spacing w:after="4" w:line="247" w:lineRule="auto"/>
        <w:ind w:right="722"/>
        <w:rPr>
          <w:rFonts w:ascii="Consolas" w:eastAsia="Consolas" w:hAnsi="Consolas" w:cs="Consolas"/>
        </w:rPr>
      </w:pPr>
      <w:r w:rsidRPr="00213E4A">
        <w:rPr>
          <w:rFonts w:ascii="Consolas" w:eastAsia="Consolas" w:hAnsi="Consolas" w:cs="Consolas"/>
        </w:rPr>
        <w:t xml:space="preserve">          </w:t>
      </w:r>
      <w:r>
        <w:rPr>
          <w:rFonts w:ascii="Consolas" w:eastAsia="Consolas" w:hAnsi="Consolas" w:cs="Consolas"/>
        </w:rPr>
        <w:t xml:space="preserve">Waiter, </w:t>
      </w:r>
      <w:r w:rsidR="007B1296">
        <w:rPr>
          <w:rFonts w:ascii="Consolas" w:eastAsia="Consolas" w:hAnsi="Consolas" w:cs="Consolas"/>
        </w:rPr>
        <w:t xml:space="preserve">that’s disappointing, </w:t>
      </w:r>
      <w:r>
        <w:rPr>
          <w:rFonts w:ascii="Consolas" w:eastAsia="Consolas" w:hAnsi="Consolas" w:cs="Consolas"/>
        </w:rPr>
        <w:t xml:space="preserve">I’ll </w:t>
      </w:r>
      <w:r w:rsidR="007B1296">
        <w:rPr>
          <w:rFonts w:ascii="Consolas" w:eastAsia="Consolas" w:hAnsi="Consolas" w:cs="Consolas"/>
        </w:rPr>
        <w:t>just have toast</w:t>
      </w:r>
    </w:p>
    <w:p w14:paraId="272CAAD8" w14:textId="77777777" w:rsidR="003F1574" w:rsidRDefault="003F1574" w:rsidP="003F1574">
      <w:pPr>
        <w:spacing w:after="4" w:line="247" w:lineRule="auto"/>
        <w:ind w:right="722"/>
        <w:rPr>
          <w:rFonts w:ascii="Consolas" w:eastAsia="Consolas" w:hAnsi="Consolas" w:cs="Consolas"/>
        </w:rPr>
      </w:pPr>
      <w:r>
        <w:rPr>
          <w:rFonts w:ascii="Consolas" w:eastAsia="Consolas" w:hAnsi="Consolas" w:cs="Consolas"/>
        </w:rPr>
        <w:t xml:space="preserve">     }</w:t>
      </w:r>
    </w:p>
    <w:p w14:paraId="77A2F4C3" w14:textId="77777777" w:rsidR="001A2B60" w:rsidRDefault="001A2B60" w:rsidP="003F1574">
      <w:pPr>
        <w:spacing w:after="4" w:line="247" w:lineRule="auto"/>
        <w:ind w:right="722"/>
        <w:rPr>
          <w:rFonts w:ascii="Consolas" w:eastAsia="Consolas" w:hAnsi="Consolas" w:cs="Consolas"/>
        </w:rPr>
      </w:pPr>
    </w:p>
    <w:p w14:paraId="4194C3F1" w14:textId="77777777" w:rsidR="003F1574" w:rsidRDefault="007B1296" w:rsidP="007B1296">
      <w:r>
        <w:t xml:space="preserve">In this example, if the strawberries were </w:t>
      </w:r>
      <w:r w:rsidRPr="007B1296">
        <w:rPr>
          <w:b/>
        </w:rPr>
        <w:t>not</w:t>
      </w:r>
      <w:r>
        <w:t xml:space="preserve"> fresh, but the blueberries </w:t>
      </w:r>
      <w:r w:rsidRPr="007B1296">
        <w:rPr>
          <w:b/>
        </w:rPr>
        <w:t>were</w:t>
      </w:r>
      <w:r>
        <w:t xml:space="preserve"> fresh, then the first </w:t>
      </w:r>
      <w:r w:rsidRPr="00213E4A">
        <w:rPr>
          <w:rFonts w:ascii="Consolas" w:eastAsia="Consolas" w:hAnsi="Consolas" w:cs="Consolas"/>
          <w:color w:val="0000FF"/>
        </w:rPr>
        <w:t>if</w:t>
      </w:r>
      <w:r w:rsidRPr="00213E4A">
        <w:rPr>
          <w:rFonts w:ascii="Consolas" w:eastAsia="Consolas" w:hAnsi="Consolas" w:cs="Consolas"/>
        </w:rPr>
        <w:t xml:space="preserve"> </w:t>
      </w:r>
      <w:r>
        <w:t>would have been false, so you would skip down to the 2</w:t>
      </w:r>
      <w:r w:rsidRPr="007B1296">
        <w:rPr>
          <w:vertAlign w:val="superscript"/>
        </w:rPr>
        <w:t>nd</w:t>
      </w:r>
      <w:r>
        <w:t xml:space="preserve"> </w:t>
      </w:r>
      <w:r>
        <w:rPr>
          <w:rFonts w:ascii="Consolas" w:eastAsia="Consolas" w:hAnsi="Consolas" w:cs="Consolas"/>
          <w:color w:val="0000FF"/>
          <w:sz w:val="18"/>
        </w:rPr>
        <w:t xml:space="preserve">else </w:t>
      </w:r>
      <w:r w:rsidRPr="00213E4A">
        <w:rPr>
          <w:rFonts w:ascii="Consolas" w:eastAsia="Consolas" w:hAnsi="Consolas" w:cs="Consolas"/>
          <w:color w:val="0000FF"/>
        </w:rPr>
        <w:t>if</w:t>
      </w:r>
      <w:r w:rsidRPr="00213E4A">
        <w:rPr>
          <w:rFonts w:ascii="Consolas" w:eastAsia="Consolas" w:hAnsi="Consolas" w:cs="Consolas"/>
        </w:rPr>
        <w:t xml:space="preserve"> </w:t>
      </w:r>
      <w:r>
        <w:t xml:space="preserve">test, which in this case returns true, so you order the waffles with blueberries and the next </w:t>
      </w:r>
      <w:r>
        <w:rPr>
          <w:rFonts w:ascii="Consolas" w:eastAsia="Consolas" w:hAnsi="Consolas" w:cs="Consolas"/>
          <w:color w:val="0000FF"/>
          <w:sz w:val="18"/>
        </w:rPr>
        <w:t xml:space="preserve">else </w:t>
      </w:r>
      <w:r w:rsidRPr="00213E4A">
        <w:rPr>
          <w:rFonts w:ascii="Consolas" w:eastAsia="Consolas" w:hAnsi="Consolas" w:cs="Consolas"/>
          <w:color w:val="0000FF"/>
        </w:rPr>
        <w:t>if</w:t>
      </w:r>
      <w:r w:rsidRPr="00213E4A">
        <w:rPr>
          <w:rFonts w:ascii="Consolas" w:eastAsia="Consolas" w:hAnsi="Consolas" w:cs="Consolas"/>
        </w:rPr>
        <w:t xml:space="preserve"> </w:t>
      </w:r>
      <w:r>
        <w:t xml:space="preserve">and </w:t>
      </w:r>
      <w:r>
        <w:rPr>
          <w:rFonts w:ascii="Consolas" w:eastAsia="Consolas" w:hAnsi="Consolas" w:cs="Consolas"/>
          <w:color w:val="0000FF"/>
          <w:sz w:val="18"/>
        </w:rPr>
        <w:t xml:space="preserve">else </w:t>
      </w:r>
      <w:r>
        <w:t>statements are never executed.  No matter what the state of strawberries, blueberries, and buttermilk, you will only execute one of the four Waiter statements.</w:t>
      </w:r>
    </w:p>
    <w:p w14:paraId="032DCBFF" w14:textId="77777777" w:rsidR="005D6408" w:rsidRDefault="005D6408" w:rsidP="005D6408">
      <w:r>
        <w:t xml:space="preserve">Let’s go back to our window program and let the customer pick a wood finish using our new </w:t>
      </w:r>
      <w:r>
        <w:rPr>
          <w:rFonts w:ascii="Consolas" w:eastAsia="Consolas" w:hAnsi="Consolas" w:cs="Consolas"/>
          <w:color w:val="0000FF"/>
          <w:sz w:val="18"/>
        </w:rPr>
        <w:t xml:space="preserve">else </w:t>
      </w:r>
      <w:r w:rsidRPr="00213E4A">
        <w:rPr>
          <w:rFonts w:ascii="Consolas" w:eastAsia="Consolas" w:hAnsi="Consolas" w:cs="Consolas"/>
          <w:color w:val="0000FF"/>
        </w:rPr>
        <w:t>if</w:t>
      </w:r>
      <w:r w:rsidRPr="00213E4A">
        <w:rPr>
          <w:rFonts w:ascii="Consolas" w:eastAsia="Consolas" w:hAnsi="Consolas" w:cs="Consolas"/>
        </w:rPr>
        <w:t xml:space="preserve"> </w:t>
      </w:r>
      <w:r>
        <w:t xml:space="preserve">and </w:t>
      </w:r>
      <w:r>
        <w:rPr>
          <w:rFonts w:ascii="Consolas" w:eastAsia="Consolas" w:hAnsi="Consolas" w:cs="Consolas"/>
          <w:color w:val="0000FF"/>
          <w:sz w:val="18"/>
        </w:rPr>
        <w:t xml:space="preserve">else </w:t>
      </w:r>
      <w:r w:rsidRPr="005D6408">
        <w:t>structures.</w:t>
      </w:r>
    </w:p>
    <w:p w14:paraId="0EF7A824" w14:textId="77777777" w:rsidR="005D6408" w:rsidRPr="005D6408" w:rsidRDefault="005D6408" w:rsidP="005D6408">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 xml:space="preserve">    </w:t>
      </w:r>
      <w:r w:rsidRPr="005D6408">
        <w:rPr>
          <w:rFonts w:ascii="Consolas" w:hAnsi="Consolas" w:cs="Consolas"/>
          <w:color w:val="000000"/>
          <w:szCs w:val="19"/>
        </w:rPr>
        <w:t>Console.WriteLine(</w:t>
      </w:r>
      <w:r w:rsidRPr="005D6408">
        <w:rPr>
          <w:rFonts w:ascii="Consolas" w:hAnsi="Consolas" w:cs="Consolas"/>
          <w:color w:val="A31515"/>
          <w:szCs w:val="19"/>
        </w:rPr>
        <w:t xml:space="preserve">"Please </w:t>
      </w:r>
      <w:r w:rsidR="00ED7976">
        <w:rPr>
          <w:rFonts w:ascii="Consolas" w:hAnsi="Consolas" w:cs="Consolas"/>
          <w:color w:val="A31515"/>
          <w:szCs w:val="19"/>
        </w:rPr>
        <w:t>enter</w:t>
      </w:r>
      <w:r w:rsidRPr="005D6408">
        <w:rPr>
          <w:rFonts w:ascii="Consolas" w:hAnsi="Consolas" w:cs="Consolas"/>
          <w:color w:val="A31515"/>
          <w:szCs w:val="19"/>
        </w:rPr>
        <w:t xml:space="preserve"> black, white, or natural for the wood paint."</w:t>
      </w:r>
      <w:r w:rsidRPr="005D6408">
        <w:rPr>
          <w:rFonts w:ascii="Consolas" w:hAnsi="Consolas" w:cs="Consolas"/>
          <w:color w:val="000000"/>
          <w:szCs w:val="19"/>
        </w:rPr>
        <w:t>);</w:t>
      </w:r>
    </w:p>
    <w:p w14:paraId="4DFA30E4" w14:textId="77777777" w:rsidR="005D6408" w:rsidRDefault="005D6408" w:rsidP="005D6408">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 xml:space="preserve">    </w:t>
      </w:r>
      <w:r w:rsidRPr="005D6408">
        <w:rPr>
          <w:rFonts w:ascii="Consolas" w:hAnsi="Consolas" w:cs="Consolas"/>
          <w:color w:val="0000FF"/>
          <w:szCs w:val="19"/>
        </w:rPr>
        <w:t>string</w:t>
      </w:r>
      <w:r w:rsidRPr="005D6408">
        <w:rPr>
          <w:rFonts w:ascii="Consolas" w:hAnsi="Consolas" w:cs="Consolas"/>
          <w:color w:val="000000"/>
          <w:szCs w:val="19"/>
        </w:rPr>
        <w:t xml:space="preserve"> w</w:t>
      </w:r>
      <w:r>
        <w:rPr>
          <w:rFonts w:ascii="Consolas" w:hAnsi="Consolas" w:cs="Consolas"/>
          <w:color w:val="000000"/>
          <w:szCs w:val="19"/>
        </w:rPr>
        <w:t>oodFinish = Console.ReadLine();</w:t>
      </w:r>
    </w:p>
    <w:p w14:paraId="12327412" w14:textId="77777777" w:rsidR="005D6408" w:rsidRPr="005D6408" w:rsidRDefault="005D6408" w:rsidP="005D6408">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w:t>
      </w:r>
      <w:r w:rsidRPr="005D6408">
        <w:rPr>
          <w:rFonts w:ascii="Consolas" w:hAnsi="Consolas" w:cs="Consolas"/>
          <w:color w:val="0000FF"/>
          <w:szCs w:val="19"/>
        </w:rPr>
        <w:t>if</w:t>
      </w:r>
      <w:r w:rsidRPr="005D6408">
        <w:rPr>
          <w:rFonts w:ascii="Consolas" w:hAnsi="Consolas" w:cs="Consolas"/>
          <w:color w:val="000000"/>
          <w:szCs w:val="19"/>
        </w:rPr>
        <w:t xml:space="preserve"> (woodFinish == </w:t>
      </w:r>
      <w:r w:rsidRPr="005D6408">
        <w:rPr>
          <w:rFonts w:ascii="Consolas" w:hAnsi="Consolas" w:cs="Consolas"/>
          <w:color w:val="A31515"/>
          <w:szCs w:val="19"/>
        </w:rPr>
        <w:t>"black"</w:t>
      </w:r>
      <w:r w:rsidRPr="005D6408">
        <w:rPr>
          <w:rFonts w:ascii="Consolas" w:hAnsi="Consolas" w:cs="Consolas"/>
          <w:color w:val="000000"/>
          <w:szCs w:val="19"/>
        </w:rPr>
        <w:t>)</w:t>
      </w:r>
    </w:p>
    <w:p w14:paraId="349B96D4" w14:textId="77777777" w:rsidR="005D6408" w:rsidRPr="005D6408" w:rsidRDefault="005D6408" w:rsidP="005D6408">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w:t>
      </w:r>
    </w:p>
    <w:p w14:paraId="4FF61702" w14:textId="77777777" w:rsidR="005D6408" w:rsidRPr="005D6408" w:rsidRDefault="005D6408" w:rsidP="005D6408">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Console.WriteLine(</w:t>
      </w:r>
      <w:r w:rsidRPr="005D6408">
        <w:rPr>
          <w:rFonts w:ascii="Consolas" w:hAnsi="Consolas" w:cs="Consolas"/>
          <w:color w:val="A31515"/>
          <w:szCs w:val="19"/>
        </w:rPr>
        <w:t>"Ok, we will paint the window frame black."</w:t>
      </w:r>
      <w:r w:rsidRPr="005D6408">
        <w:rPr>
          <w:rFonts w:ascii="Consolas" w:hAnsi="Consolas" w:cs="Consolas"/>
          <w:color w:val="000000"/>
          <w:szCs w:val="19"/>
        </w:rPr>
        <w:t>);</w:t>
      </w:r>
    </w:p>
    <w:p w14:paraId="2EDD9952" w14:textId="77777777" w:rsidR="005D6408" w:rsidRPr="005D6408" w:rsidRDefault="005D6408" w:rsidP="005D6408">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w:t>
      </w:r>
    </w:p>
    <w:p w14:paraId="064FA05B" w14:textId="77777777" w:rsidR="005D6408" w:rsidRPr="005D6408" w:rsidRDefault="005D6408" w:rsidP="005D6408">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w:t>
      </w:r>
      <w:r w:rsidRPr="005D6408">
        <w:rPr>
          <w:rFonts w:ascii="Consolas" w:hAnsi="Consolas" w:cs="Consolas"/>
          <w:color w:val="0000FF"/>
          <w:szCs w:val="19"/>
        </w:rPr>
        <w:t>else</w:t>
      </w:r>
      <w:r w:rsidRPr="005D6408">
        <w:rPr>
          <w:rFonts w:ascii="Consolas" w:hAnsi="Consolas" w:cs="Consolas"/>
          <w:color w:val="000000"/>
          <w:szCs w:val="19"/>
        </w:rPr>
        <w:t xml:space="preserve"> </w:t>
      </w:r>
      <w:r w:rsidRPr="005D6408">
        <w:rPr>
          <w:rFonts w:ascii="Consolas" w:hAnsi="Consolas" w:cs="Consolas"/>
          <w:color w:val="0000FF"/>
          <w:szCs w:val="19"/>
        </w:rPr>
        <w:t>if</w:t>
      </w:r>
      <w:r w:rsidRPr="005D6408">
        <w:rPr>
          <w:rFonts w:ascii="Consolas" w:hAnsi="Consolas" w:cs="Consolas"/>
          <w:color w:val="000000"/>
          <w:szCs w:val="19"/>
        </w:rPr>
        <w:t xml:space="preserve"> (woodFinish == </w:t>
      </w:r>
      <w:r w:rsidRPr="005D6408">
        <w:rPr>
          <w:rFonts w:ascii="Consolas" w:hAnsi="Consolas" w:cs="Consolas"/>
          <w:color w:val="A31515"/>
          <w:szCs w:val="19"/>
        </w:rPr>
        <w:t>"white"</w:t>
      </w:r>
      <w:r w:rsidRPr="005D6408">
        <w:rPr>
          <w:rFonts w:ascii="Consolas" w:hAnsi="Consolas" w:cs="Consolas"/>
          <w:color w:val="000000"/>
          <w:szCs w:val="19"/>
        </w:rPr>
        <w:t>)</w:t>
      </w:r>
    </w:p>
    <w:p w14:paraId="37C77410" w14:textId="77777777" w:rsidR="005D6408" w:rsidRPr="005D6408" w:rsidRDefault="005D6408" w:rsidP="005D6408">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w:t>
      </w:r>
    </w:p>
    <w:p w14:paraId="79BC5BB5" w14:textId="77777777" w:rsidR="005D6408" w:rsidRPr="005D6408" w:rsidRDefault="005D6408" w:rsidP="005D6408">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Console.WriteLine(</w:t>
      </w:r>
      <w:r w:rsidRPr="005D6408">
        <w:rPr>
          <w:rFonts w:ascii="Consolas" w:hAnsi="Consolas" w:cs="Consolas"/>
          <w:color w:val="A31515"/>
          <w:szCs w:val="19"/>
        </w:rPr>
        <w:t>"Ok, we will paint the window frame white."</w:t>
      </w:r>
      <w:r w:rsidRPr="005D6408">
        <w:rPr>
          <w:rFonts w:ascii="Consolas" w:hAnsi="Consolas" w:cs="Consolas"/>
          <w:color w:val="000000"/>
          <w:szCs w:val="19"/>
        </w:rPr>
        <w:t>);</w:t>
      </w:r>
    </w:p>
    <w:p w14:paraId="4A171D0C" w14:textId="77777777" w:rsidR="005D6408" w:rsidRPr="005D6408" w:rsidRDefault="005D6408" w:rsidP="005D6408">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w:t>
      </w:r>
    </w:p>
    <w:p w14:paraId="73C23D95" w14:textId="77777777" w:rsidR="005D6408" w:rsidRPr="005D6408" w:rsidRDefault="005D6408" w:rsidP="005D6408">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w:t>
      </w:r>
      <w:r w:rsidRPr="005D6408">
        <w:rPr>
          <w:rFonts w:ascii="Consolas" w:hAnsi="Consolas" w:cs="Consolas"/>
          <w:color w:val="0000FF"/>
          <w:szCs w:val="19"/>
        </w:rPr>
        <w:t>else</w:t>
      </w:r>
    </w:p>
    <w:p w14:paraId="7DC1705D" w14:textId="77777777" w:rsidR="005D6408" w:rsidRPr="005D6408" w:rsidRDefault="005D6408" w:rsidP="005D6408">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w:t>
      </w:r>
    </w:p>
    <w:p w14:paraId="0100AE14" w14:textId="06A2D4AC" w:rsidR="005D6408" w:rsidRPr="005D6408" w:rsidRDefault="005D6408" w:rsidP="005D6408">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Console.WriteLine(</w:t>
      </w:r>
      <w:r w:rsidRPr="005D6408">
        <w:rPr>
          <w:rFonts w:ascii="Consolas" w:hAnsi="Consolas" w:cs="Consolas"/>
          <w:color w:val="A31515"/>
          <w:szCs w:val="19"/>
        </w:rPr>
        <w:t>"Ok, we will leav</w:t>
      </w:r>
      <w:r>
        <w:rPr>
          <w:rFonts w:ascii="Consolas" w:hAnsi="Consolas" w:cs="Consolas"/>
          <w:color w:val="A31515"/>
          <w:szCs w:val="19"/>
        </w:rPr>
        <w:t>e</w:t>
      </w:r>
      <w:r w:rsidRPr="005D6408">
        <w:rPr>
          <w:rFonts w:ascii="Consolas" w:hAnsi="Consolas" w:cs="Consolas"/>
          <w:color w:val="A31515"/>
          <w:szCs w:val="19"/>
        </w:rPr>
        <w:t xml:space="preserve"> the window frame unpainted</w:t>
      </w:r>
      <w:r w:rsidR="004C4A44">
        <w:rPr>
          <w:rFonts w:ascii="Consolas" w:hAnsi="Consolas" w:cs="Consolas"/>
          <w:color w:val="A31515"/>
          <w:szCs w:val="19"/>
        </w:rPr>
        <w:t>.</w:t>
      </w:r>
      <w:r w:rsidRPr="005D6408">
        <w:rPr>
          <w:rFonts w:ascii="Consolas" w:hAnsi="Consolas" w:cs="Consolas"/>
          <w:color w:val="A31515"/>
          <w:szCs w:val="19"/>
        </w:rPr>
        <w:t>"</w:t>
      </w:r>
      <w:r w:rsidRPr="005D6408">
        <w:rPr>
          <w:rFonts w:ascii="Consolas" w:hAnsi="Consolas" w:cs="Consolas"/>
          <w:color w:val="000000"/>
          <w:szCs w:val="19"/>
        </w:rPr>
        <w:t>);</w:t>
      </w:r>
    </w:p>
    <w:p w14:paraId="1222E659" w14:textId="77777777" w:rsidR="005D6408" w:rsidRDefault="005D6408" w:rsidP="005D6408">
      <w:pPr>
        <w:rPr>
          <w:rFonts w:ascii="Consolas" w:hAnsi="Consolas" w:cs="Consolas"/>
          <w:color w:val="000000"/>
          <w:szCs w:val="19"/>
        </w:rPr>
      </w:pPr>
      <w:r w:rsidRPr="005D6408">
        <w:rPr>
          <w:rFonts w:ascii="Consolas" w:hAnsi="Consolas" w:cs="Consolas"/>
          <w:color w:val="000000"/>
          <w:szCs w:val="19"/>
        </w:rPr>
        <w:t xml:space="preserve">    }</w:t>
      </w:r>
    </w:p>
    <w:p w14:paraId="5FEB96D5" w14:textId="3626C71F" w:rsidR="005D6408" w:rsidRDefault="005D6408" w:rsidP="005D6408">
      <w:r>
        <w:t xml:space="preserve">In our example, there is no need to test “if they want natural”, since we are only offering 3 choices, and by the time we skip over the </w:t>
      </w:r>
      <w:r w:rsidR="007502A1" w:rsidRPr="005D6408">
        <w:rPr>
          <w:rFonts w:ascii="Consolas" w:hAnsi="Consolas" w:cs="Consolas"/>
          <w:color w:val="0000FF"/>
          <w:szCs w:val="19"/>
        </w:rPr>
        <w:t>if</w:t>
      </w:r>
      <w:r w:rsidR="007502A1" w:rsidRPr="005D6408">
        <w:rPr>
          <w:rFonts w:ascii="Consolas" w:hAnsi="Consolas" w:cs="Consolas"/>
          <w:color w:val="000000"/>
          <w:szCs w:val="19"/>
        </w:rPr>
        <w:t xml:space="preserve"> </w:t>
      </w:r>
      <w:r>
        <w:t xml:space="preserve">and then the </w:t>
      </w:r>
      <w:r w:rsidR="007502A1" w:rsidRPr="005D6408">
        <w:rPr>
          <w:rFonts w:ascii="Consolas" w:hAnsi="Consolas" w:cs="Consolas"/>
          <w:color w:val="0000FF"/>
          <w:szCs w:val="19"/>
        </w:rPr>
        <w:t>else</w:t>
      </w:r>
      <w:r w:rsidR="007502A1" w:rsidRPr="005D6408">
        <w:rPr>
          <w:rFonts w:ascii="Consolas" w:hAnsi="Consolas" w:cs="Consolas"/>
          <w:color w:val="000000"/>
          <w:szCs w:val="19"/>
        </w:rPr>
        <w:t xml:space="preserve"> </w:t>
      </w:r>
      <w:r w:rsidR="007502A1" w:rsidRPr="005D6408">
        <w:rPr>
          <w:rFonts w:ascii="Consolas" w:hAnsi="Consolas" w:cs="Consolas"/>
          <w:color w:val="0000FF"/>
          <w:szCs w:val="19"/>
        </w:rPr>
        <w:t>if</w:t>
      </w:r>
      <w:r w:rsidR="007502A1" w:rsidRPr="005D6408">
        <w:rPr>
          <w:rFonts w:ascii="Consolas" w:hAnsi="Consolas" w:cs="Consolas"/>
          <w:color w:val="000000"/>
          <w:szCs w:val="19"/>
        </w:rPr>
        <w:t xml:space="preserve"> </w:t>
      </w:r>
      <w:r>
        <w:t xml:space="preserve">to get to the final </w:t>
      </w:r>
      <w:r w:rsidR="007502A1" w:rsidRPr="005D6408">
        <w:rPr>
          <w:rFonts w:ascii="Consolas" w:hAnsi="Consolas" w:cs="Consolas"/>
          <w:color w:val="0000FF"/>
          <w:szCs w:val="19"/>
        </w:rPr>
        <w:t>else</w:t>
      </w:r>
      <w:r>
        <w:t>, the only choice left is natural.</w:t>
      </w:r>
    </w:p>
    <w:p w14:paraId="08B1BC3E" w14:textId="29E8B5A5" w:rsidR="004C4A44" w:rsidRDefault="004C4A44" w:rsidP="005D6408">
      <w:r>
        <w:t>However, what if they entered balck by mistake, our program would give them unpainted!  So a better version of that logic would be:</w:t>
      </w:r>
    </w:p>
    <w:p w14:paraId="069ED9F7" w14:textId="77777777" w:rsidR="004C4A44" w:rsidRDefault="004C4A44" w:rsidP="004C4A44"/>
    <w:p w14:paraId="171C8E3B" w14:textId="77777777" w:rsidR="004C4A44" w:rsidRPr="005D6408" w:rsidRDefault="004C4A44" w:rsidP="004C4A44">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 xml:space="preserve">    </w:t>
      </w:r>
      <w:r w:rsidRPr="005D6408">
        <w:rPr>
          <w:rFonts w:ascii="Consolas" w:hAnsi="Consolas" w:cs="Consolas"/>
          <w:color w:val="000000"/>
          <w:szCs w:val="19"/>
        </w:rPr>
        <w:t>Console.WriteLine(</w:t>
      </w:r>
      <w:r w:rsidRPr="005D6408">
        <w:rPr>
          <w:rFonts w:ascii="Consolas" w:hAnsi="Consolas" w:cs="Consolas"/>
          <w:color w:val="A31515"/>
          <w:szCs w:val="19"/>
        </w:rPr>
        <w:t xml:space="preserve">"Please </w:t>
      </w:r>
      <w:r>
        <w:rPr>
          <w:rFonts w:ascii="Consolas" w:hAnsi="Consolas" w:cs="Consolas"/>
          <w:color w:val="A31515"/>
          <w:szCs w:val="19"/>
        </w:rPr>
        <w:t>enter</w:t>
      </w:r>
      <w:r w:rsidRPr="005D6408">
        <w:rPr>
          <w:rFonts w:ascii="Consolas" w:hAnsi="Consolas" w:cs="Consolas"/>
          <w:color w:val="A31515"/>
          <w:szCs w:val="19"/>
        </w:rPr>
        <w:t xml:space="preserve"> black, white, or natural for the wood paint."</w:t>
      </w:r>
      <w:r w:rsidRPr="005D6408">
        <w:rPr>
          <w:rFonts w:ascii="Consolas" w:hAnsi="Consolas" w:cs="Consolas"/>
          <w:color w:val="000000"/>
          <w:szCs w:val="19"/>
        </w:rPr>
        <w:t>);</w:t>
      </w:r>
    </w:p>
    <w:p w14:paraId="3D893B6F" w14:textId="77777777" w:rsidR="004C4A44" w:rsidRDefault="004C4A44" w:rsidP="004C4A44">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 xml:space="preserve">    </w:t>
      </w:r>
      <w:r w:rsidRPr="005D6408">
        <w:rPr>
          <w:rFonts w:ascii="Consolas" w:hAnsi="Consolas" w:cs="Consolas"/>
          <w:color w:val="0000FF"/>
          <w:szCs w:val="19"/>
        </w:rPr>
        <w:t>string</w:t>
      </w:r>
      <w:r w:rsidRPr="005D6408">
        <w:rPr>
          <w:rFonts w:ascii="Consolas" w:hAnsi="Consolas" w:cs="Consolas"/>
          <w:color w:val="000000"/>
          <w:szCs w:val="19"/>
        </w:rPr>
        <w:t xml:space="preserve"> w</w:t>
      </w:r>
      <w:r>
        <w:rPr>
          <w:rFonts w:ascii="Consolas" w:hAnsi="Consolas" w:cs="Consolas"/>
          <w:color w:val="000000"/>
          <w:szCs w:val="19"/>
        </w:rPr>
        <w:t>oodFinish = Console.ReadLine();</w:t>
      </w:r>
    </w:p>
    <w:p w14:paraId="54B9EE89" w14:textId="77777777" w:rsidR="004C4A44" w:rsidRPr="005D6408" w:rsidRDefault="004C4A44" w:rsidP="004C4A44">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w:t>
      </w:r>
      <w:r w:rsidRPr="005D6408">
        <w:rPr>
          <w:rFonts w:ascii="Consolas" w:hAnsi="Consolas" w:cs="Consolas"/>
          <w:color w:val="0000FF"/>
          <w:szCs w:val="19"/>
        </w:rPr>
        <w:t>if</w:t>
      </w:r>
      <w:r w:rsidRPr="005D6408">
        <w:rPr>
          <w:rFonts w:ascii="Consolas" w:hAnsi="Consolas" w:cs="Consolas"/>
          <w:color w:val="000000"/>
          <w:szCs w:val="19"/>
        </w:rPr>
        <w:t xml:space="preserve"> (woodFinish == </w:t>
      </w:r>
      <w:r w:rsidRPr="005D6408">
        <w:rPr>
          <w:rFonts w:ascii="Consolas" w:hAnsi="Consolas" w:cs="Consolas"/>
          <w:color w:val="A31515"/>
          <w:szCs w:val="19"/>
        </w:rPr>
        <w:t>"black"</w:t>
      </w:r>
      <w:r w:rsidRPr="005D6408">
        <w:rPr>
          <w:rFonts w:ascii="Consolas" w:hAnsi="Consolas" w:cs="Consolas"/>
          <w:color w:val="000000"/>
          <w:szCs w:val="19"/>
        </w:rPr>
        <w:t>)</w:t>
      </w:r>
    </w:p>
    <w:p w14:paraId="7C00D61B" w14:textId="77777777" w:rsidR="004C4A44" w:rsidRPr="005D6408" w:rsidRDefault="004C4A44" w:rsidP="004C4A44">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w:t>
      </w:r>
    </w:p>
    <w:p w14:paraId="4722CFEE" w14:textId="77777777" w:rsidR="004C4A44" w:rsidRPr="005D6408" w:rsidRDefault="004C4A44" w:rsidP="004C4A44">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Console.WriteLine(</w:t>
      </w:r>
      <w:r w:rsidRPr="005D6408">
        <w:rPr>
          <w:rFonts w:ascii="Consolas" w:hAnsi="Consolas" w:cs="Consolas"/>
          <w:color w:val="A31515"/>
          <w:szCs w:val="19"/>
        </w:rPr>
        <w:t>"Ok, we will paint the window frame black."</w:t>
      </w:r>
      <w:r w:rsidRPr="005D6408">
        <w:rPr>
          <w:rFonts w:ascii="Consolas" w:hAnsi="Consolas" w:cs="Consolas"/>
          <w:color w:val="000000"/>
          <w:szCs w:val="19"/>
        </w:rPr>
        <w:t>);</w:t>
      </w:r>
    </w:p>
    <w:p w14:paraId="1D8FBCB2" w14:textId="77777777" w:rsidR="004C4A44" w:rsidRPr="005D6408" w:rsidRDefault="004C4A44" w:rsidP="004C4A44">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w:t>
      </w:r>
    </w:p>
    <w:p w14:paraId="2E46CD56" w14:textId="77777777" w:rsidR="004C4A44" w:rsidRPr="005D6408" w:rsidRDefault="004C4A44" w:rsidP="004C4A44">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w:t>
      </w:r>
      <w:r w:rsidRPr="005D6408">
        <w:rPr>
          <w:rFonts w:ascii="Consolas" w:hAnsi="Consolas" w:cs="Consolas"/>
          <w:color w:val="0000FF"/>
          <w:szCs w:val="19"/>
        </w:rPr>
        <w:t>else</w:t>
      </w:r>
      <w:r w:rsidRPr="005D6408">
        <w:rPr>
          <w:rFonts w:ascii="Consolas" w:hAnsi="Consolas" w:cs="Consolas"/>
          <w:color w:val="000000"/>
          <w:szCs w:val="19"/>
        </w:rPr>
        <w:t xml:space="preserve"> </w:t>
      </w:r>
      <w:r w:rsidRPr="005D6408">
        <w:rPr>
          <w:rFonts w:ascii="Consolas" w:hAnsi="Consolas" w:cs="Consolas"/>
          <w:color w:val="0000FF"/>
          <w:szCs w:val="19"/>
        </w:rPr>
        <w:t>if</w:t>
      </w:r>
      <w:r w:rsidRPr="005D6408">
        <w:rPr>
          <w:rFonts w:ascii="Consolas" w:hAnsi="Consolas" w:cs="Consolas"/>
          <w:color w:val="000000"/>
          <w:szCs w:val="19"/>
        </w:rPr>
        <w:t xml:space="preserve"> (woodFinish == </w:t>
      </w:r>
      <w:r w:rsidRPr="005D6408">
        <w:rPr>
          <w:rFonts w:ascii="Consolas" w:hAnsi="Consolas" w:cs="Consolas"/>
          <w:color w:val="A31515"/>
          <w:szCs w:val="19"/>
        </w:rPr>
        <w:t>"white"</w:t>
      </w:r>
      <w:r w:rsidRPr="005D6408">
        <w:rPr>
          <w:rFonts w:ascii="Consolas" w:hAnsi="Consolas" w:cs="Consolas"/>
          <w:color w:val="000000"/>
          <w:szCs w:val="19"/>
        </w:rPr>
        <w:t>)</w:t>
      </w:r>
    </w:p>
    <w:p w14:paraId="6D401975" w14:textId="77777777" w:rsidR="004C4A44" w:rsidRPr="005D6408" w:rsidRDefault="004C4A44" w:rsidP="004C4A44">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w:t>
      </w:r>
    </w:p>
    <w:p w14:paraId="4F1D86B4" w14:textId="77777777" w:rsidR="004C4A44" w:rsidRPr="005D6408" w:rsidRDefault="004C4A44" w:rsidP="004C4A44">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lastRenderedPageBreak/>
        <w:t xml:space="preserve">        Console.WriteLine(</w:t>
      </w:r>
      <w:r w:rsidRPr="005D6408">
        <w:rPr>
          <w:rFonts w:ascii="Consolas" w:hAnsi="Consolas" w:cs="Consolas"/>
          <w:color w:val="A31515"/>
          <w:szCs w:val="19"/>
        </w:rPr>
        <w:t>"Ok, we will paint the window frame white."</w:t>
      </w:r>
      <w:r w:rsidRPr="005D6408">
        <w:rPr>
          <w:rFonts w:ascii="Consolas" w:hAnsi="Consolas" w:cs="Consolas"/>
          <w:color w:val="000000"/>
          <w:szCs w:val="19"/>
        </w:rPr>
        <w:t>);</w:t>
      </w:r>
    </w:p>
    <w:p w14:paraId="3AC58221" w14:textId="77777777" w:rsidR="004C4A44" w:rsidRPr="005D6408" w:rsidRDefault="004C4A44" w:rsidP="004C4A44">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w:t>
      </w:r>
    </w:p>
    <w:p w14:paraId="6ABF1315" w14:textId="1885235B" w:rsidR="004C4A44" w:rsidRPr="005D6408" w:rsidRDefault="004C4A44" w:rsidP="004C4A44">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w:t>
      </w:r>
      <w:r w:rsidRPr="005D6408">
        <w:rPr>
          <w:rFonts w:ascii="Consolas" w:hAnsi="Consolas" w:cs="Consolas"/>
          <w:color w:val="0000FF"/>
          <w:szCs w:val="19"/>
        </w:rPr>
        <w:t>else</w:t>
      </w:r>
      <w:r w:rsidRPr="005D6408">
        <w:rPr>
          <w:rFonts w:ascii="Consolas" w:hAnsi="Consolas" w:cs="Consolas"/>
          <w:color w:val="000000"/>
          <w:szCs w:val="19"/>
        </w:rPr>
        <w:t xml:space="preserve"> </w:t>
      </w:r>
      <w:r w:rsidRPr="005D6408">
        <w:rPr>
          <w:rFonts w:ascii="Consolas" w:hAnsi="Consolas" w:cs="Consolas"/>
          <w:color w:val="0000FF"/>
          <w:szCs w:val="19"/>
        </w:rPr>
        <w:t>if</w:t>
      </w:r>
      <w:r w:rsidRPr="005D6408">
        <w:rPr>
          <w:rFonts w:ascii="Consolas" w:hAnsi="Consolas" w:cs="Consolas"/>
          <w:color w:val="000000"/>
          <w:szCs w:val="19"/>
        </w:rPr>
        <w:t xml:space="preserve"> (woodFinish == </w:t>
      </w:r>
      <w:r w:rsidRPr="005D6408">
        <w:rPr>
          <w:rFonts w:ascii="Consolas" w:hAnsi="Consolas" w:cs="Consolas"/>
          <w:color w:val="A31515"/>
          <w:szCs w:val="19"/>
        </w:rPr>
        <w:t>"</w:t>
      </w:r>
      <w:r w:rsidRPr="004C4A44">
        <w:rPr>
          <w:rFonts w:ascii="Consolas" w:hAnsi="Consolas" w:cs="Consolas"/>
          <w:color w:val="A31515"/>
          <w:szCs w:val="19"/>
        </w:rPr>
        <w:t xml:space="preserve"> </w:t>
      </w:r>
      <w:r w:rsidRPr="005D6408">
        <w:rPr>
          <w:rFonts w:ascii="Consolas" w:hAnsi="Consolas" w:cs="Consolas"/>
          <w:color w:val="A31515"/>
          <w:szCs w:val="19"/>
        </w:rPr>
        <w:t>unpainted "</w:t>
      </w:r>
      <w:r w:rsidRPr="005D6408">
        <w:rPr>
          <w:rFonts w:ascii="Consolas" w:hAnsi="Consolas" w:cs="Consolas"/>
          <w:color w:val="000000"/>
          <w:szCs w:val="19"/>
        </w:rPr>
        <w:t>)</w:t>
      </w:r>
    </w:p>
    <w:p w14:paraId="08A189E4" w14:textId="77777777" w:rsidR="004C4A44" w:rsidRPr="005D6408" w:rsidRDefault="004C4A44" w:rsidP="004C4A44">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w:t>
      </w:r>
    </w:p>
    <w:p w14:paraId="38339C30" w14:textId="21C11080" w:rsidR="004C4A44" w:rsidRPr="005D6408" w:rsidRDefault="004C4A44" w:rsidP="004C4A44">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Console.WriteLine(</w:t>
      </w:r>
      <w:r w:rsidRPr="005D6408">
        <w:rPr>
          <w:rFonts w:ascii="Consolas" w:hAnsi="Consolas" w:cs="Consolas"/>
          <w:color w:val="A31515"/>
          <w:szCs w:val="19"/>
        </w:rPr>
        <w:t>"Ok, we will leav</w:t>
      </w:r>
      <w:r>
        <w:rPr>
          <w:rFonts w:ascii="Consolas" w:hAnsi="Consolas" w:cs="Consolas"/>
          <w:color w:val="A31515"/>
          <w:szCs w:val="19"/>
        </w:rPr>
        <w:t>e</w:t>
      </w:r>
      <w:r w:rsidRPr="005D6408">
        <w:rPr>
          <w:rFonts w:ascii="Consolas" w:hAnsi="Consolas" w:cs="Consolas"/>
          <w:color w:val="A31515"/>
          <w:szCs w:val="19"/>
        </w:rPr>
        <w:t xml:space="preserve"> the window frame unpainted</w:t>
      </w:r>
      <w:r>
        <w:rPr>
          <w:rFonts w:ascii="Consolas" w:hAnsi="Consolas" w:cs="Consolas"/>
          <w:color w:val="A31515"/>
          <w:szCs w:val="19"/>
        </w:rPr>
        <w:t>.</w:t>
      </w:r>
      <w:r w:rsidRPr="005D6408">
        <w:rPr>
          <w:rFonts w:ascii="Consolas" w:hAnsi="Consolas" w:cs="Consolas"/>
          <w:color w:val="A31515"/>
          <w:szCs w:val="19"/>
        </w:rPr>
        <w:t>"</w:t>
      </w:r>
      <w:r w:rsidRPr="005D6408">
        <w:rPr>
          <w:rFonts w:ascii="Consolas" w:hAnsi="Consolas" w:cs="Consolas"/>
          <w:color w:val="000000"/>
          <w:szCs w:val="19"/>
        </w:rPr>
        <w:t>);</w:t>
      </w:r>
    </w:p>
    <w:p w14:paraId="2EFBA54C" w14:textId="70600C30" w:rsidR="004C4A44" w:rsidRDefault="004C4A44" w:rsidP="004C4A44">
      <w:pPr>
        <w:spacing w:before="0" w:after="0"/>
        <w:rPr>
          <w:rFonts w:ascii="Consolas" w:hAnsi="Consolas" w:cs="Consolas"/>
          <w:color w:val="000000"/>
          <w:szCs w:val="19"/>
        </w:rPr>
      </w:pPr>
      <w:r w:rsidRPr="005D6408">
        <w:rPr>
          <w:rFonts w:ascii="Consolas" w:hAnsi="Consolas" w:cs="Consolas"/>
          <w:color w:val="000000"/>
          <w:szCs w:val="19"/>
        </w:rPr>
        <w:t xml:space="preserve">    }</w:t>
      </w:r>
    </w:p>
    <w:p w14:paraId="05F301C4" w14:textId="77777777" w:rsidR="004C4A44" w:rsidRPr="005D6408" w:rsidRDefault="004C4A44" w:rsidP="004C4A44">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w:t>
      </w:r>
      <w:r w:rsidRPr="005D6408">
        <w:rPr>
          <w:rFonts w:ascii="Consolas" w:hAnsi="Consolas" w:cs="Consolas"/>
          <w:color w:val="0000FF"/>
          <w:szCs w:val="19"/>
        </w:rPr>
        <w:t>else</w:t>
      </w:r>
    </w:p>
    <w:p w14:paraId="56976078" w14:textId="77777777" w:rsidR="004C4A44" w:rsidRPr="005D6408" w:rsidRDefault="004C4A44" w:rsidP="004C4A44">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w:t>
      </w:r>
    </w:p>
    <w:p w14:paraId="085CB224" w14:textId="1105ACC1" w:rsidR="004C4A44" w:rsidRPr="005D6408" w:rsidRDefault="004C4A44" w:rsidP="004C4A44">
      <w:pPr>
        <w:autoSpaceDE w:val="0"/>
        <w:autoSpaceDN w:val="0"/>
        <w:adjustRightInd w:val="0"/>
        <w:spacing w:before="0" w:after="0" w:line="240" w:lineRule="auto"/>
        <w:rPr>
          <w:rFonts w:ascii="Consolas" w:hAnsi="Consolas" w:cs="Consolas"/>
          <w:color w:val="000000"/>
          <w:szCs w:val="19"/>
        </w:rPr>
      </w:pPr>
      <w:r w:rsidRPr="005D6408">
        <w:rPr>
          <w:rFonts w:ascii="Consolas" w:hAnsi="Consolas" w:cs="Consolas"/>
          <w:color w:val="000000"/>
          <w:szCs w:val="19"/>
        </w:rPr>
        <w:t xml:space="preserve">        Console.WriteLine(</w:t>
      </w:r>
      <w:r w:rsidRPr="005D6408">
        <w:rPr>
          <w:rFonts w:ascii="Consolas" w:hAnsi="Consolas" w:cs="Consolas"/>
          <w:color w:val="A31515"/>
          <w:szCs w:val="19"/>
        </w:rPr>
        <w:t>"</w:t>
      </w:r>
      <w:r>
        <w:rPr>
          <w:rFonts w:ascii="Consolas" w:hAnsi="Consolas" w:cs="Consolas"/>
          <w:color w:val="A31515"/>
          <w:szCs w:val="19"/>
        </w:rPr>
        <w:t>Sorry, that was an invalid choice.</w:t>
      </w:r>
      <w:r w:rsidRPr="005D6408">
        <w:rPr>
          <w:rFonts w:ascii="Consolas" w:hAnsi="Consolas" w:cs="Consolas"/>
          <w:color w:val="A31515"/>
          <w:szCs w:val="19"/>
        </w:rPr>
        <w:t>"</w:t>
      </w:r>
      <w:r w:rsidRPr="005D6408">
        <w:rPr>
          <w:rFonts w:ascii="Consolas" w:hAnsi="Consolas" w:cs="Consolas"/>
          <w:color w:val="000000"/>
          <w:szCs w:val="19"/>
        </w:rPr>
        <w:t>);</w:t>
      </w:r>
    </w:p>
    <w:p w14:paraId="672ABAAF" w14:textId="77777777" w:rsidR="004C4A44" w:rsidRDefault="004C4A44" w:rsidP="004C4A44">
      <w:pPr>
        <w:spacing w:before="0" w:after="0"/>
        <w:rPr>
          <w:rFonts w:ascii="Consolas" w:hAnsi="Consolas" w:cs="Consolas"/>
          <w:color w:val="000000"/>
          <w:szCs w:val="19"/>
        </w:rPr>
      </w:pPr>
      <w:r w:rsidRPr="005D6408">
        <w:rPr>
          <w:rFonts w:ascii="Consolas" w:hAnsi="Consolas" w:cs="Consolas"/>
          <w:color w:val="000000"/>
          <w:szCs w:val="19"/>
        </w:rPr>
        <w:t xml:space="preserve">    }</w:t>
      </w:r>
    </w:p>
    <w:p w14:paraId="2FC0791C" w14:textId="77777777" w:rsidR="004C4A44" w:rsidRDefault="004C4A44" w:rsidP="004C4A44">
      <w:pPr>
        <w:rPr>
          <w:rFonts w:ascii="Consolas" w:hAnsi="Consolas" w:cs="Consolas"/>
          <w:color w:val="000000"/>
          <w:szCs w:val="19"/>
        </w:rPr>
      </w:pPr>
    </w:p>
    <w:p w14:paraId="3C8097BA" w14:textId="2C499B74" w:rsidR="004C4A44" w:rsidRDefault="004C4A44" w:rsidP="005D6408"/>
    <w:p w14:paraId="1EDD85A9" w14:textId="77777777" w:rsidR="004C4A44" w:rsidRPr="005D6408" w:rsidRDefault="004C4A44" w:rsidP="005D6408">
      <w:pPr>
        <w:rPr>
          <w:b/>
          <w:sz w:val="28"/>
        </w:rPr>
      </w:pPr>
    </w:p>
    <w:p w14:paraId="6C065F0D" w14:textId="77777777" w:rsidR="00C54C88" w:rsidRDefault="00C54C88" w:rsidP="00C54C88">
      <w:pPr>
        <w:pStyle w:val="Heading3"/>
      </w:pPr>
      <w:bookmarkStart w:id="43" w:name="_Toc44348505"/>
      <w:r>
        <w:t>Applying our new knowledge to our window program</w:t>
      </w:r>
      <w:bookmarkEnd w:id="43"/>
    </w:p>
    <w:p w14:paraId="4B796D02" w14:textId="7C6B7385" w:rsidR="00C54C88" w:rsidRPr="00EE7773" w:rsidRDefault="00C54C88" w:rsidP="00C54C88">
      <w:r>
        <w:t xml:space="preserve">Here is our program updated using </w:t>
      </w:r>
      <w:r w:rsidR="005E52A9" w:rsidRPr="00E752C6">
        <w:rPr>
          <w:rFonts w:ascii="Consolas" w:hAnsi="Consolas" w:cs="Consolas"/>
          <w:color w:val="0000FF"/>
          <w:szCs w:val="19"/>
        </w:rPr>
        <w:t>const</w:t>
      </w:r>
      <w:r w:rsidR="005E52A9" w:rsidRPr="00E752C6">
        <w:rPr>
          <w:rFonts w:ascii="Consolas" w:hAnsi="Consolas" w:cs="Consolas"/>
          <w:color w:val="000000"/>
          <w:szCs w:val="19"/>
        </w:rPr>
        <w:t xml:space="preserve"> </w:t>
      </w:r>
      <w:r>
        <w:t xml:space="preserve">variables and our new </w:t>
      </w:r>
      <w:r w:rsidR="005E52A9" w:rsidRPr="00E752C6">
        <w:rPr>
          <w:rFonts w:ascii="Consolas" w:hAnsi="Consolas" w:cs="Consolas"/>
          <w:color w:val="0000FF"/>
          <w:szCs w:val="19"/>
        </w:rPr>
        <w:t>if</w:t>
      </w:r>
      <w:r w:rsidR="005E52A9" w:rsidRPr="00E752C6">
        <w:rPr>
          <w:rFonts w:ascii="Consolas" w:hAnsi="Consolas" w:cs="Consolas"/>
          <w:color w:val="000000"/>
          <w:szCs w:val="19"/>
        </w:rPr>
        <w:t xml:space="preserve"> </w:t>
      </w:r>
      <w:r>
        <w:t>structure</w:t>
      </w:r>
      <w:r w:rsidR="00A369C7">
        <w:t xml:space="preserve"> to verify the user’s inputs on measurement sizes</w:t>
      </w:r>
      <w:r>
        <w:t>.  Paste it into VS, run it, and examine it until you are sure you understand every single line.</w:t>
      </w:r>
    </w:p>
    <w:p w14:paraId="0C57C62A" w14:textId="77777777" w:rsidR="00C54C88" w:rsidRDefault="00C54C88" w:rsidP="00C54C88">
      <w:pPr>
        <w:autoSpaceDE w:val="0"/>
        <w:autoSpaceDN w:val="0"/>
        <w:adjustRightInd w:val="0"/>
        <w:spacing w:before="0" w:after="0" w:line="240" w:lineRule="auto"/>
        <w:rPr>
          <w:rFonts w:ascii="Consolas" w:hAnsi="Consolas" w:cs="Consolas"/>
          <w:color w:val="0000FF"/>
          <w:szCs w:val="19"/>
        </w:rPr>
      </w:pPr>
    </w:p>
    <w:p w14:paraId="1E59E3F8"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FF"/>
          <w:szCs w:val="19"/>
        </w:rPr>
        <w:t>using</w:t>
      </w:r>
      <w:r w:rsidRPr="00E752C6">
        <w:rPr>
          <w:rFonts w:ascii="Consolas" w:hAnsi="Consolas" w:cs="Consolas"/>
          <w:color w:val="000000"/>
          <w:szCs w:val="19"/>
        </w:rPr>
        <w:t xml:space="preserve"> System;</w:t>
      </w:r>
    </w:p>
    <w:p w14:paraId="798B6919" w14:textId="77777777" w:rsidR="00C54C88" w:rsidRPr="008874EB" w:rsidRDefault="00C54C88" w:rsidP="00C54C88">
      <w:pPr>
        <w:autoSpaceDE w:val="0"/>
        <w:autoSpaceDN w:val="0"/>
        <w:adjustRightInd w:val="0"/>
        <w:spacing w:before="0" w:after="0" w:line="240" w:lineRule="auto"/>
        <w:rPr>
          <w:rFonts w:ascii="Consolas" w:hAnsi="Consolas" w:cs="Consolas"/>
          <w:color w:val="008000"/>
          <w:szCs w:val="19"/>
        </w:rPr>
      </w:pPr>
      <w:r w:rsidRPr="008874EB">
        <w:rPr>
          <w:rFonts w:ascii="Consolas" w:hAnsi="Consolas" w:cs="Consolas"/>
          <w:color w:val="008000"/>
          <w:szCs w:val="19"/>
        </w:rPr>
        <w:t>/*</w:t>
      </w:r>
    </w:p>
    <w:p w14:paraId="744BD346" w14:textId="77777777" w:rsidR="00C54C88" w:rsidRPr="008874EB" w:rsidRDefault="00C54C88" w:rsidP="00C54C88">
      <w:pPr>
        <w:autoSpaceDE w:val="0"/>
        <w:autoSpaceDN w:val="0"/>
        <w:adjustRightInd w:val="0"/>
        <w:spacing w:before="0" w:after="0" w:line="240" w:lineRule="auto"/>
        <w:rPr>
          <w:rFonts w:ascii="Consolas" w:hAnsi="Consolas" w:cs="Consolas"/>
          <w:color w:val="008000"/>
          <w:szCs w:val="19"/>
        </w:rPr>
      </w:pPr>
      <w:r w:rsidRPr="008874EB">
        <w:rPr>
          <w:rFonts w:ascii="Consolas" w:hAnsi="Consolas" w:cs="Consolas"/>
          <w:color w:val="008000"/>
          <w:szCs w:val="19"/>
        </w:rPr>
        <w:t xml:space="preserve"> * This program asks the user for the size of a window.</w:t>
      </w:r>
    </w:p>
    <w:p w14:paraId="1BF5138D" w14:textId="77777777" w:rsidR="00C54C88" w:rsidRPr="008874EB" w:rsidRDefault="00C54C88" w:rsidP="00C54C88">
      <w:pPr>
        <w:autoSpaceDE w:val="0"/>
        <w:autoSpaceDN w:val="0"/>
        <w:adjustRightInd w:val="0"/>
        <w:spacing w:before="0" w:after="0" w:line="240" w:lineRule="auto"/>
        <w:rPr>
          <w:rFonts w:ascii="Consolas" w:hAnsi="Consolas" w:cs="Consolas"/>
          <w:color w:val="008000"/>
          <w:szCs w:val="19"/>
        </w:rPr>
      </w:pPr>
      <w:r>
        <w:rPr>
          <w:rFonts w:ascii="Consolas" w:hAnsi="Consolas" w:cs="Consolas"/>
          <w:color w:val="008000"/>
          <w:szCs w:val="19"/>
        </w:rPr>
        <w:t xml:space="preserve"> </w:t>
      </w:r>
      <w:r w:rsidRPr="008874EB">
        <w:rPr>
          <w:rFonts w:ascii="Consolas" w:hAnsi="Consolas" w:cs="Consolas"/>
          <w:color w:val="008000"/>
          <w:szCs w:val="19"/>
        </w:rPr>
        <w:t>* It then calculates the total length of wood needed for the frame</w:t>
      </w:r>
    </w:p>
    <w:p w14:paraId="23FBCA16" w14:textId="77777777" w:rsidR="00C54C88" w:rsidRPr="008874EB" w:rsidRDefault="00C54C88" w:rsidP="00C54C88">
      <w:pPr>
        <w:autoSpaceDE w:val="0"/>
        <w:autoSpaceDN w:val="0"/>
        <w:adjustRightInd w:val="0"/>
        <w:spacing w:before="0" w:after="0" w:line="240" w:lineRule="auto"/>
        <w:rPr>
          <w:rFonts w:ascii="Consolas" w:hAnsi="Consolas" w:cs="Consolas"/>
          <w:color w:val="008000"/>
          <w:szCs w:val="19"/>
        </w:rPr>
      </w:pPr>
      <w:r w:rsidRPr="008874EB">
        <w:rPr>
          <w:rFonts w:ascii="Consolas" w:hAnsi="Consolas" w:cs="Consolas"/>
          <w:color w:val="008000"/>
          <w:szCs w:val="19"/>
        </w:rPr>
        <w:t xml:space="preserve"> * and the total area of the glass.</w:t>
      </w:r>
    </w:p>
    <w:p w14:paraId="0D847ADF" w14:textId="77777777" w:rsidR="00C54C88" w:rsidRPr="008874EB" w:rsidRDefault="00C54C88" w:rsidP="00C54C88">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8000"/>
          <w:szCs w:val="19"/>
        </w:rPr>
        <w:t xml:space="preserve"> */</w:t>
      </w:r>
    </w:p>
    <w:p w14:paraId="2E6A7E6D"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p>
    <w:p w14:paraId="4680E507"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FF"/>
          <w:szCs w:val="19"/>
        </w:rPr>
        <w:t>class</w:t>
      </w:r>
      <w:r w:rsidRPr="00E752C6">
        <w:rPr>
          <w:rFonts w:ascii="Consolas" w:hAnsi="Consolas" w:cs="Consolas"/>
          <w:color w:val="000000"/>
          <w:szCs w:val="19"/>
        </w:rPr>
        <w:t xml:space="preserve"> </w:t>
      </w:r>
      <w:r w:rsidRPr="00E752C6">
        <w:rPr>
          <w:rFonts w:ascii="Consolas" w:hAnsi="Consolas" w:cs="Consolas"/>
          <w:color w:val="2B91AF"/>
          <w:szCs w:val="19"/>
        </w:rPr>
        <w:t>Progam</w:t>
      </w:r>
    </w:p>
    <w:p w14:paraId="59DF17AE"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w:t>
      </w:r>
    </w:p>
    <w:p w14:paraId="5E9C5BC1"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r w:rsidRPr="00E752C6">
        <w:rPr>
          <w:rFonts w:ascii="Consolas" w:hAnsi="Consolas" w:cs="Consolas"/>
          <w:color w:val="0000FF"/>
          <w:szCs w:val="19"/>
        </w:rPr>
        <w:t>static</w:t>
      </w:r>
      <w:r w:rsidRPr="00E752C6">
        <w:rPr>
          <w:rFonts w:ascii="Consolas" w:hAnsi="Consolas" w:cs="Consolas"/>
          <w:color w:val="000000"/>
          <w:szCs w:val="19"/>
        </w:rPr>
        <w:t xml:space="preserve"> </w:t>
      </w:r>
      <w:r w:rsidRPr="00E752C6">
        <w:rPr>
          <w:rFonts w:ascii="Consolas" w:hAnsi="Consolas" w:cs="Consolas"/>
          <w:color w:val="0000FF"/>
          <w:szCs w:val="19"/>
        </w:rPr>
        <w:t>void</w:t>
      </w:r>
      <w:r w:rsidRPr="00E752C6">
        <w:rPr>
          <w:rFonts w:ascii="Consolas" w:hAnsi="Consolas" w:cs="Consolas"/>
          <w:color w:val="000000"/>
          <w:szCs w:val="19"/>
        </w:rPr>
        <w:t xml:space="preserve"> Main()</w:t>
      </w:r>
    </w:p>
    <w:p w14:paraId="2F78EA62"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p>
    <w:p w14:paraId="4CC48153"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r w:rsidRPr="00E752C6">
        <w:rPr>
          <w:rFonts w:ascii="Consolas" w:hAnsi="Consolas" w:cs="Consolas"/>
          <w:color w:val="0000FF"/>
          <w:szCs w:val="19"/>
        </w:rPr>
        <w:t>double</w:t>
      </w:r>
      <w:r w:rsidRPr="00E752C6">
        <w:rPr>
          <w:rFonts w:ascii="Consolas" w:hAnsi="Consolas" w:cs="Consolas"/>
          <w:color w:val="000000"/>
          <w:szCs w:val="19"/>
        </w:rPr>
        <w:t xml:space="preserve"> width;</w:t>
      </w:r>
    </w:p>
    <w:p w14:paraId="29A2312F"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r w:rsidRPr="00E752C6">
        <w:rPr>
          <w:rFonts w:ascii="Consolas" w:hAnsi="Consolas" w:cs="Consolas"/>
          <w:color w:val="0000FF"/>
          <w:szCs w:val="19"/>
        </w:rPr>
        <w:t>double</w:t>
      </w:r>
      <w:r w:rsidRPr="00E752C6">
        <w:rPr>
          <w:rFonts w:ascii="Consolas" w:hAnsi="Consolas" w:cs="Consolas"/>
          <w:color w:val="000000"/>
          <w:szCs w:val="19"/>
        </w:rPr>
        <w:t xml:space="preserve"> height;</w:t>
      </w:r>
    </w:p>
    <w:p w14:paraId="4E459E5B"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r w:rsidRPr="00E752C6">
        <w:rPr>
          <w:rFonts w:ascii="Consolas" w:hAnsi="Consolas" w:cs="Consolas"/>
          <w:color w:val="0000FF"/>
          <w:szCs w:val="19"/>
        </w:rPr>
        <w:t>double</w:t>
      </w:r>
      <w:r w:rsidRPr="00E752C6">
        <w:rPr>
          <w:rFonts w:ascii="Consolas" w:hAnsi="Consolas" w:cs="Consolas"/>
          <w:color w:val="000000"/>
          <w:szCs w:val="19"/>
        </w:rPr>
        <w:t xml:space="preserve"> woodLength;</w:t>
      </w:r>
    </w:p>
    <w:p w14:paraId="5FD8F16F"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r w:rsidRPr="00E752C6">
        <w:rPr>
          <w:rFonts w:ascii="Consolas" w:hAnsi="Consolas" w:cs="Consolas"/>
          <w:color w:val="0000FF"/>
          <w:szCs w:val="19"/>
        </w:rPr>
        <w:t>double</w:t>
      </w:r>
      <w:r w:rsidRPr="00E752C6">
        <w:rPr>
          <w:rFonts w:ascii="Consolas" w:hAnsi="Consolas" w:cs="Consolas"/>
          <w:color w:val="000000"/>
          <w:szCs w:val="19"/>
        </w:rPr>
        <w:t xml:space="preserve"> glassArea;</w:t>
      </w:r>
    </w:p>
    <w:p w14:paraId="20B30A24"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p>
    <w:p w14:paraId="0F98C040"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r w:rsidRPr="00E752C6">
        <w:rPr>
          <w:rFonts w:ascii="Consolas" w:hAnsi="Consolas" w:cs="Consolas"/>
          <w:color w:val="0000FF"/>
          <w:szCs w:val="19"/>
        </w:rPr>
        <w:t>const</w:t>
      </w:r>
      <w:r w:rsidRPr="00E752C6">
        <w:rPr>
          <w:rFonts w:ascii="Consolas" w:hAnsi="Consolas" w:cs="Consolas"/>
          <w:color w:val="000000"/>
          <w:szCs w:val="19"/>
        </w:rPr>
        <w:t xml:space="preserve"> </w:t>
      </w:r>
      <w:r w:rsidRPr="00E752C6">
        <w:rPr>
          <w:rFonts w:ascii="Consolas" w:hAnsi="Consolas" w:cs="Consolas"/>
          <w:color w:val="0000FF"/>
          <w:szCs w:val="19"/>
        </w:rPr>
        <w:t>double</w:t>
      </w:r>
      <w:r w:rsidRPr="00E752C6">
        <w:rPr>
          <w:rFonts w:ascii="Consolas" w:hAnsi="Consolas" w:cs="Consolas"/>
          <w:color w:val="000000"/>
          <w:szCs w:val="19"/>
        </w:rPr>
        <w:t xml:space="preserve"> MAX_WIDTH = 5.0;</w:t>
      </w:r>
    </w:p>
    <w:p w14:paraId="7214216D"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r w:rsidRPr="00E752C6">
        <w:rPr>
          <w:rFonts w:ascii="Consolas" w:hAnsi="Consolas" w:cs="Consolas"/>
          <w:color w:val="0000FF"/>
          <w:szCs w:val="19"/>
        </w:rPr>
        <w:t>const</w:t>
      </w:r>
      <w:r w:rsidRPr="00E752C6">
        <w:rPr>
          <w:rFonts w:ascii="Consolas" w:hAnsi="Consolas" w:cs="Consolas"/>
          <w:color w:val="000000"/>
          <w:szCs w:val="19"/>
        </w:rPr>
        <w:t xml:space="preserve"> </w:t>
      </w:r>
      <w:r w:rsidRPr="00E752C6">
        <w:rPr>
          <w:rFonts w:ascii="Consolas" w:hAnsi="Consolas" w:cs="Consolas"/>
          <w:color w:val="0000FF"/>
          <w:szCs w:val="19"/>
        </w:rPr>
        <w:t>double</w:t>
      </w:r>
      <w:r w:rsidRPr="00E752C6">
        <w:rPr>
          <w:rFonts w:ascii="Consolas" w:hAnsi="Consolas" w:cs="Consolas"/>
          <w:color w:val="000000"/>
          <w:szCs w:val="19"/>
        </w:rPr>
        <w:t xml:space="preserve"> MIN_WIDTH = 0.5;</w:t>
      </w:r>
    </w:p>
    <w:p w14:paraId="09534C0F"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r w:rsidRPr="00E752C6">
        <w:rPr>
          <w:rFonts w:ascii="Consolas" w:hAnsi="Consolas" w:cs="Consolas"/>
          <w:color w:val="0000FF"/>
          <w:szCs w:val="19"/>
        </w:rPr>
        <w:t>const</w:t>
      </w:r>
      <w:r w:rsidRPr="00E752C6">
        <w:rPr>
          <w:rFonts w:ascii="Consolas" w:hAnsi="Consolas" w:cs="Consolas"/>
          <w:color w:val="000000"/>
          <w:szCs w:val="19"/>
        </w:rPr>
        <w:t xml:space="preserve"> </w:t>
      </w:r>
      <w:r w:rsidRPr="00E752C6">
        <w:rPr>
          <w:rFonts w:ascii="Consolas" w:hAnsi="Consolas" w:cs="Consolas"/>
          <w:color w:val="0000FF"/>
          <w:szCs w:val="19"/>
        </w:rPr>
        <w:t>double</w:t>
      </w:r>
      <w:r w:rsidRPr="00E752C6">
        <w:rPr>
          <w:rFonts w:ascii="Consolas" w:hAnsi="Consolas" w:cs="Consolas"/>
          <w:color w:val="000000"/>
          <w:szCs w:val="19"/>
        </w:rPr>
        <w:t xml:space="preserve"> MAX_HEIGHT = 3.0;</w:t>
      </w:r>
    </w:p>
    <w:p w14:paraId="5B999FDB"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r w:rsidRPr="00E752C6">
        <w:rPr>
          <w:rFonts w:ascii="Consolas" w:hAnsi="Consolas" w:cs="Consolas"/>
          <w:color w:val="0000FF"/>
          <w:szCs w:val="19"/>
        </w:rPr>
        <w:t>const</w:t>
      </w:r>
      <w:r w:rsidRPr="00E752C6">
        <w:rPr>
          <w:rFonts w:ascii="Consolas" w:hAnsi="Consolas" w:cs="Consolas"/>
          <w:color w:val="000000"/>
          <w:szCs w:val="19"/>
        </w:rPr>
        <w:t xml:space="preserve"> </w:t>
      </w:r>
      <w:r w:rsidRPr="00E752C6">
        <w:rPr>
          <w:rFonts w:ascii="Consolas" w:hAnsi="Consolas" w:cs="Consolas"/>
          <w:color w:val="0000FF"/>
          <w:szCs w:val="19"/>
        </w:rPr>
        <w:t>double</w:t>
      </w:r>
      <w:r w:rsidRPr="00E752C6">
        <w:rPr>
          <w:rFonts w:ascii="Consolas" w:hAnsi="Consolas" w:cs="Consolas"/>
          <w:color w:val="000000"/>
          <w:szCs w:val="19"/>
        </w:rPr>
        <w:t xml:space="preserve"> MIN_HEIGHT = 0.75;</w:t>
      </w:r>
    </w:p>
    <w:p w14:paraId="2F968E8B"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p>
    <w:p w14:paraId="3DE7393F"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r w:rsidRPr="00E752C6">
        <w:rPr>
          <w:rFonts w:ascii="Consolas" w:hAnsi="Consolas" w:cs="Consolas"/>
          <w:color w:val="0000FF"/>
          <w:szCs w:val="19"/>
        </w:rPr>
        <w:t>string</w:t>
      </w:r>
      <w:r w:rsidRPr="00E752C6">
        <w:rPr>
          <w:rFonts w:ascii="Consolas" w:hAnsi="Consolas" w:cs="Consolas"/>
          <w:color w:val="000000"/>
          <w:szCs w:val="19"/>
        </w:rPr>
        <w:t xml:space="preserve"> widthString;</w:t>
      </w:r>
    </w:p>
    <w:p w14:paraId="6A8BFC0D"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r w:rsidRPr="00E752C6">
        <w:rPr>
          <w:rFonts w:ascii="Consolas" w:hAnsi="Consolas" w:cs="Consolas"/>
          <w:color w:val="0000FF"/>
          <w:szCs w:val="19"/>
        </w:rPr>
        <w:t>string</w:t>
      </w:r>
      <w:r w:rsidRPr="00E752C6">
        <w:rPr>
          <w:rFonts w:ascii="Consolas" w:hAnsi="Consolas" w:cs="Consolas"/>
          <w:color w:val="000000"/>
          <w:szCs w:val="19"/>
        </w:rPr>
        <w:t xml:space="preserve"> heightString;</w:t>
      </w:r>
    </w:p>
    <w:p w14:paraId="17517A95" w14:textId="77777777" w:rsidR="00C54C88" w:rsidRDefault="00C54C88" w:rsidP="00C54C88">
      <w:pPr>
        <w:autoSpaceDE w:val="0"/>
        <w:autoSpaceDN w:val="0"/>
        <w:adjustRightInd w:val="0"/>
        <w:spacing w:before="0" w:after="0" w:line="240" w:lineRule="auto"/>
        <w:rPr>
          <w:rFonts w:ascii="Consolas" w:hAnsi="Consolas" w:cs="Consolas"/>
          <w:color w:val="000000"/>
          <w:szCs w:val="19"/>
        </w:rPr>
      </w:pPr>
    </w:p>
    <w:p w14:paraId="2BD86346" w14:textId="77777777" w:rsidR="00C54C88" w:rsidRPr="008874EB" w:rsidRDefault="00C54C88" w:rsidP="00C54C88">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w:t>
      </w:r>
      <w:r w:rsidRPr="008874EB">
        <w:rPr>
          <w:rFonts w:ascii="Consolas" w:hAnsi="Consolas" w:cs="Consolas"/>
          <w:color w:val="008000"/>
          <w:szCs w:val="19"/>
        </w:rPr>
        <w:t>// read in the width</w:t>
      </w:r>
    </w:p>
    <w:p w14:paraId="2765304D"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Console.Write(</w:t>
      </w:r>
      <w:r w:rsidRPr="00E752C6">
        <w:rPr>
          <w:rFonts w:ascii="Consolas" w:hAnsi="Consolas" w:cs="Consolas"/>
          <w:color w:val="A31515"/>
          <w:szCs w:val="19"/>
        </w:rPr>
        <w:t>"Give the width of the window : "</w:t>
      </w:r>
      <w:r w:rsidRPr="00E752C6">
        <w:rPr>
          <w:rFonts w:ascii="Consolas" w:hAnsi="Consolas" w:cs="Consolas"/>
          <w:color w:val="000000"/>
          <w:szCs w:val="19"/>
        </w:rPr>
        <w:t>);</w:t>
      </w:r>
    </w:p>
    <w:p w14:paraId="6FFAB277"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widthString = Console.ReadLine();</w:t>
      </w:r>
    </w:p>
    <w:p w14:paraId="7F9D7DC8"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width = </w:t>
      </w:r>
      <w:r w:rsidRPr="00E752C6">
        <w:rPr>
          <w:rFonts w:ascii="Consolas" w:hAnsi="Consolas" w:cs="Consolas"/>
          <w:color w:val="0000FF"/>
          <w:szCs w:val="19"/>
        </w:rPr>
        <w:t>double</w:t>
      </w:r>
      <w:r w:rsidRPr="00E752C6">
        <w:rPr>
          <w:rFonts w:ascii="Consolas" w:hAnsi="Consolas" w:cs="Consolas"/>
          <w:color w:val="000000"/>
          <w:szCs w:val="19"/>
        </w:rPr>
        <w:t>.Parse(widthString);</w:t>
      </w:r>
    </w:p>
    <w:p w14:paraId="57EF59EA"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p>
    <w:p w14:paraId="14595461"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r w:rsidRPr="00E752C6">
        <w:rPr>
          <w:rFonts w:ascii="Consolas" w:hAnsi="Consolas" w:cs="Consolas"/>
          <w:color w:val="0000FF"/>
          <w:szCs w:val="19"/>
        </w:rPr>
        <w:t>if</w:t>
      </w:r>
      <w:r w:rsidRPr="00E752C6">
        <w:rPr>
          <w:rFonts w:ascii="Consolas" w:hAnsi="Consolas" w:cs="Consolas"/>
          <w:color w:val="000000"/>
          <w:szCs w:val="19"/>
        </w:rPr>
        <w:t xml:space="preserve"> (width &lt; MIN_WIDTH)</w:t>
      </w:r>
    </w:p>
    <w:p w14:paraId="4206D612"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p>
    <w:p w14:paraId="1B4F394C"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Console.WriteLine(</w:t>
      </w:r>
      <w:r w:rsidRPr="00E752C6">
        <w:rPr>
          <w:rFonts w:ascii="Consolas" w:hAnsi="Consolas" w:cs="Consolas"/>
          <w:color w:val="A31515"/>
          <w:szCs w:val="19"/>
        </w:rPr>
        <w:t>"Width is too small.\n\n "</w:t>
      </w:r>
      <w:r w:rsidRPr="00E752C6">
        <w:rPr>
          <w:rFonts w:ascii="Consolas" w:hAnsi="Consolas" w:cs="Consolas"/>
          <w:color w:val="000000"/>
          <w:szCs w:val="19"/>
        </w:rPr>
        <w:t>);</w:t>
      </w:r>
    </w:p>
    <w:p w14:paraId="4955DA65"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lastRenderedPageBreak/>
        <w:t xml:space="preserve">            Console.WriteLine(</w:t>
      </w:r>
      <w:r w:rsidRPr="00E752C6">
        <w:rPr>
          <w:rFonts w:ascii="Consolas" w:hAnsi="Consolas" w:cs="Consolas"/>
          <w:color w:val="A31515"/>
          <w:szCs w:val="19"/>
        </w:rPr>
        <w:t>"Using minimum"</w:t>
      </w:r>
      <w:r w:rsidRPr="00E752C6">
        <w:rPr>
          <w:rFonts w:ascii="Consolas" w:hAnsi="Consolas" w:cs="Consolas"/>
          <w:color w:val="000000"/>
          <w:szCs w:val="19"/>
        </w:rPr>
        <w:t>);</w:t>
      </w:r>
    </w:p>
    <w:p w14:paraId="7DA840F6"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width = MIN_WIDTH;</w:t>
      </w:r>
    </w:p>
    <w:p w14:paraId="3AD10944"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p>
    <w:p w14:paraId="005D3EC3"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p>
    <w:p w14:paraId="143D7624"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r w:rsidRPr="00E752C6">
        <w:rPr>
          <w:rFonts w:ascii="Consolas" w:hAnsi="Consolas" w:cs="Consolas"/>
          <w:color w:val="0000FF"/>
          <w:szCs w:val="19"/>
        </w:rPr>
        <w:t>if</w:t>
      </w:r>
      <w:r w:rsidRPr="00E752C6">
        <w:rPr>
          <w:rFonts w:ascii="Consolas" w:hAnsi="Consolas" w:cs="Consolas"/>
          <w:color w:val="000000"/>
          <w:szCs w:val="19"/>
        </w:rPr>
        <w:t xml:space="preserve"> (width &gt; MAX_WIDTH)</w:t>
      </w:r>
    </w:p>
    <w:p w14:paraId="14E9F882"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p>
    <w:p w14:paraId="6EEF4243"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Console.WriteLine(</w:t>
      </w:r>
      <w:r w:rsidRPr="00E752C6">
        <w:rPr>
          <w:rFonts w:ascii="Consolas" w:hAnsi="Consolas" w:cs="Consolas"/>
          <w:color w:val="A31515"/>
          <w:szCs w:val="19"/>
        </w:rPr>
        <w:t>"Width is too large.\n\n"</w:t>
      </w:r>
      <w:r w:rsidRPr="00E752C6">
        <w:rPr>
          <w:rFonts w:ascii="Consolas" w:hAnsi="Consolas" w:cs="Consolas"/>
          <w:color w:val="000000"/>
          <w:szCs w:val="19"/>
        </w:rPr>
        <w:t>);</w:t>
      </w:r>
    </w:p>
    <w:p w14:paraId="6BCDE8B9"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Console.WriteLine(</w:t>
      </w:r>
      <w:r w:rsidRPr="00E752C6">
        <w:rPr>
          <w:rFonts w:ascii="Consolas" w:hAnsi="Consolas" w:cs="Consolas"/>
          <w:color w:val="A31515"/>
          <w:szCs w:val="19"/>
        </w:rPr>
        <w:t>"Using maximum"</w:t>
      </w:r>
      <w:r w:rsidRPr="00E752C6">
        <w:rPr>
          <w:rFonts w:ascii="Consolas" w:hAnsi="Consolas" w:cs="Consolas"/>
          <w:color w:val="000000"/>
          <w:szCs w:val="19"/>
        </w:rPr>
        <w:t>);</w:t>
      </w:r>
    </w:p>
    <w:p w14:paraId="5565F246"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width = MAX_WIDTH;</w:t>
      </w:r>
    </w:p>
    <w:p w14:paraId="430C4504"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p>
    <w:p w14:paraId="48C07F46" w14:textId="77777777" w:rsidR="00C54C88" w:rsidRDefault="00C54C88" w:rsidP="00C54C88">
      <w:pPr>
        <w:autoSpaceDE w:val="0"/>
        <w:autoSpaceDN w:val="0"/>
        <w:adjustRightInd w:val="0"/>
        <w:spacing w:before="0" w:after="0" w:line="240" w:lineRule="auto"/>
        <w:rPr>
          <w:rFonts w:ascii="Consolas" w:hAnsi="Consolas" w:cs="Consolas"/>
          <w:color w:val="000000"/>
          <w:szCs w:val="19"/>
        </w:rPr>
      </w:pPr>
    </w:p>
    <w:p w14:paraId="1BDF6B96" w14:textId="77777777" w:rsidR="00C54C88" w:rsidRPr="00A976FD" w:rsidRDefault="00C54C88" w:rsidP="00C54C88">
      <w:pPr>
        <w:autoSpaceDE w:val="0"/>
        <w:autoSpaceDN w:val="0"/>
        <w:adjustRightInd w:val="0"/>
        <w:spacing w:before="0" w:after="0" w:line="240" w:lineRule="auto"/>
        <w:rPr>
          <w:rFonts w:ascii="Consolas" w:hAnsi="Consolas" w:cs="Consolas"/>
          <w:color w:val="008000"/>
          <w:szCs w:val="19"/>
        </w:rPr>
      </w:pPr>
      <w:r w:rsidRPr="008874EB">
        <w:rPr>
          <w:rFonts w:ascii="Consolas" w:hAnsi="Consolas" w:cs="Consolas"/>
          <w:color w:val="000000"/>
          <w:szCs w:val="19"/>
        </w:rPr>
        <w:t xml:space="preserve">        </w:t>
      </w:r>
      <w:r w:rsidRPr="008874EB">
        <w:rPr>
          <w:rFonts w:ascii="Consolas" w:hAnsi="Consolas" w:cs="Consolas"/>
          <w:color w:val="008000"/>
          <w:szCs w:val="19"/>
        </w:rPr>
        <w:t xml:space="preserve">// read in the </w:t>
      </w:r>
      <w:r w:rsidRPr="00A976FD">
        <w:rPr>
          <w:rFonts w:ascii="Consolas" w:hAnsi="Consolas" w:cs="Consolas"/>
          <w:color w:val="008000"/>
          <w:szCs w:val="19"/>
        </w:rPr>
        <w:t>height</w:t>
      </w:r>
    </w:p>
    <w:p w14:paraId="652F1416"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Console.Write(</w:t>
      </w:r>
      <w:r w:rsidRPr="00E752C6">
        <w:rPr>
          <w:rFonts w:ascii="Consolas" w:hAnsi="Consolas" w:cs="Consolas"/>
          <w:color w:val="A31515"/>
          <w:szCs w:val="19"/>
        </w:rPr>
        <w:t>"Give the height of the window : "</w:t>
      </w:r>
      <w:r w:rsidRPr="00E752C6">
        <w:rPr>
          <w:rFonts w:ascii="Consolas" w:hAnsi="Consolas" w:cs="Consolas"/>
          <w:color w:val="000000"/>
          <w:szCs w:val="19"/>
        </w:rPr>
        <w:t>);</w:t>
      </w:r>
    </w:p>
    <w:p w14:paraId="5A226B7A"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heightString = Console.ReadLine();</w:t>
      </w:r>
    </w:p>
    <w:p w14:paraId="75821F34"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height = </w:t>
      </w:r>
      <w:r w:rsidRPr="00E752C6">
        <w:rPr>
          <w:rFonts w:ascii="Consolas" w:hAnsi="Consolas" w:cs="Consolas"/>
          <w:color w:val="0000FF"/>
          <w:szCs w:val="19"/>
        </w:rPr>
        <w:t>double</w:t>
      </w:r>
      <w:r w:rsidRPr="00E752C6">
        <w:rPr>
          <w:rFonts w:ascii="Consolas" w:hAnsi="Consolas" w:cs="Consolas"/>
          <w:color w:val="000000"/>
          <w:szCs w:val="19"/>
        </w:rPr>
        <w:t>.Parse(heightString);</w:t>
      </w:r>
    </w:p>
    <w:p w14:paraId="1BF3FFB6"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p>
    <w:p w14:paraId="7AA5994B"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r w:rsidRPr="00E752C6">
        <w:rPr>
          <w:rFonts w:ascii="Consolas" w:hAnsi="Consolas" w:cs="Consolas"/>
          <w:color w:val="0000FF"/>
          <w:szCs w:val="19"/>
        </w:rPr>
        <w:t>if</w:t>
      </w:r>
      <w:r w:rsidRPr="00E752C6">
        <w:rPr>
          <w:rFonts w:ascii="Consolas" w:hAnsi="Consolas" w:cs="Consolas"/>
          <w:color w:val="000000"/>
          <w:szCs w:val="19"/>
        </w:rPr>
        <w:t xml:space="preserve"> (height &lt; MIN_HEIGHT)</w:t>
      </w:r>
    </w:p>
    <w:p w14:paraId="3DF6CA95"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p>
    <w:p w14:paraId="3FC6852E"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Console.WriteLine(</w:t>
      </w:r>
      <w:r w:rsidRPr="00E752C6">
        <w:rPr>
          <w:rFonts w:ascii="Consolas" w:hAnsi="Consolas" w:cs="Consolas"/>
          <w:color w:val="A31515"/>
          <w:szCs w:val="19"/>
        </w:rPr>
        <w:t>"Height is too small.\n\n"</w:t>
      </w:r>
      <w:r w:rsidRPr="00E752C6">
        <w:rPr>
          <w:rFonts w:ascii="Consolas" w:hAnsi="Consolas" w:cs="Consolas"/>
          <w:color w:val="000000"/>
          <w:szCs w:val="19"/>
        </w:rPr>
        <w:t>);</w:t>
      </w:r>
    </w:p>
    <w:p w14:paraId="3DF00164"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Console.WriteLine(</w:t>
      </w:r>
      <w:r w:rsidRPr="00E752C6">
        <w:rPr>
          <w:rFonts w:ascii="Consolas" w:hAnsi="Consolas" w:cs="Consolas"/>
          <w:color w:val="A31515"/>
          <w:szCs w:val="19"/>
        </w:rPr>
        <w:t>"Using minimum"</w:t>
      </w:r>
      <w:r w:rsidRPr="00E752C6">
        <w:rPr>
          <w:rFonts w:ascii="Consolas" w:hAnsi="Consolas" w:cs="Consolas"/>
          <w:color w:val="000000"/>
          <w:szCs w:val="19"/>
        </w:rPr>
        <w:t>);</w:t>
      </w:r>
    </w:p>
    <w:p w14:paraId="3B721E56"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height = MIN_HEIGHT;</w:t>
      </w:r>
    </w:p>
    <w:p w14:paraId="2402AE3F"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p>
    <w:p w14:paraId="15E37B09"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p>
    <w:p w14:paraId="52F3BB12"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r w:rsidRPr="00E752C6">
        <w:rPr>
          <w:rFonts w:ascii="Consolas" w:hAnsi="Consolas" w:cs="Consolas"/>
          <w:color w:val="0000FF"/>
          <w:szCs w:val="19"/>
        </w:rPr>
        <w:t>if</w:t>
      </w:r>
      <w:r w:rsidRPr="00E752C6">
        <w:rPr>
          <w:rFonts w:ascii="Consolas" w:hAnsi="Consolas" w:cs="Consolas"/>
          <w:color w:val="000000"/>
          <w:szCs w:val="19"/>
        </w:rPr>
        <w:t xml:space="preserve"> (height &gt; MAX_HEIGHT)</w:t>
      </w:r>
    </w:p>
    <w:p w14:paraId="6B5C8138"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p>
    <w:p w14:paraId="56D63FD2"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Console.WriteLine(</w:t>
      </w:r>
      <w:r w:rsidRPr="00E752C6">
        <w:rPr>
          <w:rFonts w:ascii="Consolas" w:hAnsi="Consolas" w:cs="Consolas"/>
          <w:color w:val="A31515"/>
          <w:szCs w:val="19"/>
        </w:rPr>
        <w:t>"Height is too large.\n\n"</w:t>
      </w:r>
      <w:r w:rsidRPr="00E752C6">
        <w:rPr>
          <w:rFonts w:ascii="Consolas" w:hAnsi="Consolas" w:cs="Consolas"/>
          <w:color w:val="000000"/>
          <w:szCs w:val="19"/>
        </w:rPr>
        <w:t>);</w:t>
      </w:r>
    </w:p>
    <w:p w14:paraId="745B4C81"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Console.WriteLine(</w:t>
      </w:r>
      <w:r w:rsidRPr="00E752C6">
        <w:rPr>
          <w:rFonts w:ascii="Consolas" w:hAnsi="Consolas" w:cs="Consolas"/>
          <w:color w:val="A31515"/>
          <w:szCs w:val="19"/>
        </w:rPr>
        <w:t>"Using maximum"</w:t>
      </w:r>
      <w:r w:rsidRPr="00E752C6">
        <w:rPr>
          <w:rFonts w:ascii="Consolas" w:hAnsi="Consolas" w:cs="Consolas"/>
          <w:color w:val="000000"/>
          <w:szCs w:val="19"/>
        </w:rPr>
        <w:t>);</w:t>
      </w:r>
    </w:p>
    <w:p w14:paraId="6D92DC4F"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height = MAX_HEIGHT;</w:t>
      </w:r>
    </w:p>
    <w:p w14:paraId="361AAED2"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p>
    <w:p w14:paraId="38B18C53" w14:textId="77777777" w:rsidR="00C54C88"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p>
    <w:p w14:paraId="0E61246C" w14:textId="77777777" w:rsidR="00C54C88" w:rsidRPr="008874EB" w:rsidRDefault="00C54C88" w:rsidP="00C54C88">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8000"/>
          <w:szCs w:val="19"/>
        </w:rPr>
        <w:t xml:space="preserve">        </w:t>
      </w:r>
      <w:r w:rsidRPr="008874EB">
        <w:rPr>
          <w:rFonts w:ascii="Consolas" w:hAnsi="Consolas" w:cs="Consolas"/>
          <w:color w:val="008000"/>
          <w:szCs w:val="19"/>
        </w:rPr>
        <w:t xml:space="preserve">// calculate ( width + height ) * 2 * 3.25 </w:t>
      </w:r>
    </w:p>
    <w:p w14:paraId="3FBEF5A9" w14:textId="77777777" w:rsidR="00C54C88" w:rsidRPr="008874EB" w:rsidRDefault="00C54C88" w:rsidP="00C54C88">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woodLength = 2 * (width + height) * 3.25;</w:t>
      </w:r>
    </w:p>
    <w:p w14:paraId="1BE3379A" w14:textId="77777777" w:rsidR="00C54C88" w:rsidRPr="008874EB" w:rsidRDefault="00C54C88" w:rsidP="00C54C88">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w:t>
      </w:r>
      <w:r w:rsidRPr="008874EB">
        <w:rPr>
          <w:rFonts w:ascii="Consolas" w:hAnsi="Consolas" w:cs="Consolas"/>
          <w:color w:val="008000"/>
          <w:szCs w:val="19"/>
        </w:rPr>
        <w:t xml:space="preserve">// calculate width times height </w:t>
      </w:r>
    </w:p>
    <w:p w14:paraId="76D8D54D" w14:textId="77777777" w:rsidR="00C54C88" w:rsidRPr="008874EB" w:rsidRDefault="00C54C88" w:rsidP="00C54C88">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glassArea = </w:t>
      </w:r>
      <w:r w:rsidR="005E4340" w:rsidRPr="005E4340">
        <w:rPr>
          <w:rFonts w:ascii="Consolas" w:hAnsi="Consolas" w:cs="Consolas"/>
          <w:color w:val="000000"/>
          <w:szCs w:val="19"/>
        </w:rPr>
        <w:t>(width * 3.25) * (height * 3.25);</w:t>
      </w:r>
    </w:p>
    <w:p w14:paraId="777BDA50" w14:textId="77777777" w:rsidR="00C54C88" w:rsidRPr="008874EB" w:rsidRDefault="00C54C88" w:rsidP="00C54C88">
      <w:pPr>
        <w:autoSpaceDE w:val="0"/>
        <w:autoSpaceDN w:val="0"/>
        <w:adjustRightInd w:val="0"/>
        <w:spacing w:before="0" w:after="0" w:line="240" w:lineRule="auto"/>
        <w:rPr>
          <w:rFonts w:ascii="Consolas" w:hAnsi="Consolas" w:cs="Consolas"/>
          <w:color w:val="000000"/>
          <w:szCs w:val="19"/>
        </w:rPr>
      </w:pPr>
    </w:p>
    <w:p w14:paraId="65732C44" w14:textId="77777777" w:rsidR="00C54C88" w:rsidRPr="008874EB" w:rsidRDefault="00C54C88" w:rsidP="00C54C88">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8000"/>
          <w:szCs w:val="19"/>
        </w:rPr>
        <w:t xml:space="preserve">        // and print it</w:t>
      </w:r>
    </w:p>
    <w:p w14:paraId="0E761AA0" w14:textId="77777777" w:rsidR="00C54C88" w:rsidRPr="008874EB" w:rsidRDefault="00C54C88" w:rsidP="00C54C88">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Console.WriteLine(</w:t>
      </w:r>
      <w:r w:rsidRPr="008874EB">
        <w:rPr>
          <w:rFonts w:ascii="Consolas" w:hAnsi="Consolas" w:cs="Consolas"/>
          <w:color w:val="A31515"/>
          <w:szCs w:val="19"/>
        </w:rPr>
        <w:t>"The length of the wood is "</w:t>
      </w:r>
      <w:r w:rsidRPr="008874EB">
        <w:rPr>
          <w:rFonts w:ascii="Consolas" w:hAnsi="Consolas" w:cs="Consolas"/>
          <w:color w:val="000000"/>
          <w:szCs w:val="19"/>
        </w:rPr>
        <w:t xml:space="preserve"> + woodLength + </w:t>
      </w:r>
      <w:r w:rsidRPr="008874EB">
        <w:rPr>
          <w:rFonts w:ascii="Consolas" w:hAnsi="Consolas" w:cs="Consolas"/>
          <w:color w:val="A31515"/>
          <w:szCs w:val="19"/>
        </w:rPr>
        <w:t>" feet"</w:t>
      </w:r>
      <w:r w:rsidRPr="008874EB">
        <w:rPr>
          <w:rFonts w:ascii="Consolas" w:hAnsi="Consolas" w:cs="Consolas"/>
          <w:color w:val="000000"/>
          <w:szCs w:val="19"/>
        </w:rPr>
        <w:t xml:space="preserve">);     </w:t>
      </w:r>
    </w:p>
    <w:p w14:paraId="63E83182" w14:textId="77777777" w:rsidR="00C54C88" w:rsidRPr="008874EB" w:rsidRDefault="00C54C88" w:rsidP="00C54C88">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Console.WriteLine(</w:t>
      </w:r>
      <w:r w:rsidRPr="008874EB">
        <w:rPr>
          <w:rFonts w:ascii="Consolas" w:hAnsi="Consolas" w:cs="Consolas"/>
          <w:color w:val="A31515"/>
          <w:szCs w:val="19"/>
        </w:rPr>
        <w:t>"The area of the glass is "</w:t>
      </w:r>
      <w:r w:rsidRPr="008874EB">
        <w:rPr>
          <w:rFonts w:ascii="Consolas" w:hAnsi="Consolas" w:cs="Consolas"/>
          <w:color w:val="000000"/>
          <w:szCs w:val="19"/>
        </w:rPr>
        <w:t xml:space="preserve"> +  glassArea + </w:t>
      </w:r>
      <w:r w:rsidRPr="008874EB">
        <w:rPr>
          <w:rFonts w:ascii="Consolas" w:hAnsi="Consolas" w:cs="Consolas"/>
          <w:color w:val="A31515"/>
          <w:szCs w:val="19"/>
        </w:rPr>
        <w:t xml:space="preserve">" square </w:t>
      </w:r>
      <w:r w:rsidR="005E4340">
        <w:rPr>
          <w:rFonts w:ascii="Consolas" w:hAnsi="Consolas" w:cs="Consolas"/>
          <w:color w:val="A31515"/>
          <w:szCs w:val="19"/>
        </w:rPr>
        <w:t>feet</w:t>
      </w:r>
      <w:r w:rsidRPr="008874EB">
        <w:rPr>
          <w:rFonts w:ascii="Consolas" w:hAnsi="Consolas" w:cs="Consolas"/>
          <w:color w:val="A31515"/>
          <w:szCs w:val="19"/>
        </w:rPr>
        <w:t>"</w:t>
      </w:r>
      <w:r w:rsidRPr="008874EB">
        <w:rPr>
          <w:rFonts w:ascii="Consolas" w:hAnsi="Consolas" w:cs="Consolas"/>
          <w:color w:val="000000"/>
          <w:szCs w:val="19"/>
        </w:rPr>
        <w:t>);</w:t>
      </w:r>
    </w:p>
    <w:p w14:paraId="5DC029B5" w14:textId="77777777" w:rsidR="00C54C88" w:rsidRPr="008874EB" w:rsidRDefault="00C54C88" w:rsidP="00C54C88">
      <w:pPr>
        <w:autoSpaceDE w:val="0"/>
        <w:autoSpaceDN w:val="0"/>
        <w:adjustRightInd w:val="0"/>
        <w:spacing w:before="0" w:after="0" w:line="240" w:lineRule="auto"/>
        <w:rPr>
          <w:rFonts w:ascii="Consolas" w:hAnsi="Consolas" w:cs="Consolas"/>
          <w:color w:val="000000"/>
          <w:szCs w:val="19"/>
        </w:rPr>
      </w:pPr>
    </w:p>
    <w:p w14:paraId="300CEAA8" w14:textId="77777777" w:rsidR="00C54C88" w:rsidRPr="008874EB" w:rsidRDefault="00C54C88" w:rsidP="00C54C88">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w:t>
      </w:r>
      <w:r w:rsidRPr="008874EB">
        <w:rPr>
          <w:rFonts w:ascii="Consolas" w:hAnsi="Consolas" w:cs="Consolas"/>
          <w:color w:val="008000"/>
          <w:szCs w:val="19"/>
        </w:rPr>
        <w:t>// this line just prevents the window from closing until you type the Enter key</w:t>
      </w:r>
    </w:p>
    <w:p w14:paraId="7A930A11" w14:textId="77777777" w:rsidR="00C54C88" w:rsidRPr="008874EB" w:rsidRDefault="00C54C88" w:rsidP="00C54C88">
      <w:pPr>
        <w:autoSpaceDE w:val="0"/>
        <w:autoSpaceDN w:val="0"/>
        <w:adjustRightInd w:val="0"/>
        <w:spacing w:before="0" w:after="0" w:line="240" w:lineRule="auto"/>
        <w:rPr>
          <w:rFonts w:ascii="Consolas" w:hAnsi="Consolas" w:cs="Consolas"/>
          <w:color w:val="000000"/>
          <w:szCs w:val="19"/>
        </w:rPr>
      </w:pPr>
      <w:r w:rsidRPr="008874EB">
        <w:rPr>
          <w:rFonts w:ascii="Consolas" w:hAnsi="Consolas" w:cs="Consolas"/>
          <w:color w:val="000000"/>
          <w:szCs w:val="19"/>
        </w:rPr>
        <w:t xml:space="preserve">        Console.ReadLine();</w:t>
      </w:r>
    </w:p>
    <w:p w14:paraId="75F6229D"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p>
    <w:p w14:paraId="7E9AC55C"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 xml:space="preserve">    }</w:t>
      </w:r>
    </w:p>
    <w:p w14:paraId="12926305" w14:textId="77777777" w:rsidR="00C54C88" w:rsidRPr="00E752C6" w:rsidRDefault="00C54C88" w:rsidP="00C54C88">
      <w:pPr>
        <w:autoSpaceDE w:val="0"/>
        <w:autoSpaceDN w:val="0"/>
        <w:adjustRightInd w:val="0"/>
        <w:spacing w:before="0" w:after="0" w:line="240" w:lineRule="auto"/>
        <w:rPr>
          <w:rFonts w:ascii="Consolas" w:hAnsi="Consolas" w:cs="Consolas"/>
          <w:color w:val="000000"/>
          <w:szCs w:val="19"/>
        </w:rPr>
      </w:pPr>
      <w:r w:rsidRPr="00E752C6">
        <w:rPr>
          <w:rFonts w:ascii="Consolas" w:hAnsi="Consolas" w:cs="Consolas"/>
          <w:color w:val="000000"/>
          <w:szCs w:val="19"/>
        </w:rPr>
        <w:t>}</w:t>
      </w:r>
    </w:p>
    <w:p w14:paraId="14ED6F64" w14:textId="77777777" w:rsidR="00C54C88" w:rsidRDefault="00C54C88" w:rsidP="00BB1A0A">
      <w:pPr>
        <w:rPr>
          <w:sz w:val="28"/>
        </w:rPr>
      </w:pPr>
    </w:p>
    <w:p w14:paraId="73D7081F" w14:textId="77777777" w:rsidR="00A80BA0" w:rsidRDefault="00A80BA0" w:rsidP="00A80BA0">
      <w:pPr>
        <w:pStyle w:val="Heading3"/>
      </w:pPr>
      <w:bookmarkStart w:id="44" w:name="_Toc44348506"/>
      <w:r>
        <w:t>Range Checking with if statements</w:t>
      </w:r>
      <w:bookmarkEnd w:id="44"/>
    </w:p>
    <w:p w14:paraId="1B5F8154" w14:textId="2F89D263" w:rsidR="00A80BA0" w:rsidRDefault="00A80BA0" w:rsidP="00A80BA0">
      <w:r>
        <w:t>Beware of a common coding mistake made when selecting an answer based on a range. Imagine you have a program to help some</w:t>
      </w:r>
      <w:r w:rsidR="00A369C7">
        <w:t>one</w:t>
      </w:r>
      <w:r>
        <w:t xml:space="preserve"> decide what size T-shirt they should buy. Examine this code and see if you can spot the problem.</w:t>
      </w:r>
    </w:p>
    <w:p w14:paraId="39F134EE"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FF"/>
          <w:szCs w:val="19"/>
        </w:rPr>
        <w:t>string</w:t>
      </w:r>
      <w:r w:rsidRPr="00561737">
        <w:rPr>
          <w:rFonts w:ascii="Consolas" w:hAnsi="Consolas" w:cs="Consolas"/>
          <w:color w:val="000000"/>
          <w:szCs w:val="19"/>
        </w:rPr>
        <w:t xml:space="preserve"> size = </w:t>
      </w:r>
      <w:r w:rsidRPr="00561737">
        <w:rPr>
          <w:rFonts w:ascii="Consolas" w:hAnsi="Consolas" w:cs="Consolas"/>
          <w:color w:val="A31515"/>
          <w:szCs w:val="19"/>
        </w:rPr>
        <w:t>""</w:t>
      </w:r>
      <w:r w:rsidRPr="00561737">
        <w:rPr>
          <w:rFonts w:ascii="Consolas" w:hAnsi="Consolas" w:cs="Consolas"/>
          <w:color w:val="000000"/>
          <w:szCs w:val="19"/>
        </w:rPr>
        <w:t>;</w:t>
      </w:r>
    </w:p>
    <w:p w14:paraId="758857E3"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00"/>
          <w:szCs w:val="19"/>
        </w:rPr>
        <w:t>Console.Write(</w:t>
      </w:r>
      <w:r w:rsidRPr="00561737">
        <w:rPr>
          <w:rFonts w:ascii="Consolas" w:hAnsi="Consolas" w:cs="Consolas"/>
          <w:color w:val="A31515"/>
          <w:szCs w:val="19"/>
        </w:rPr>
        <w:t>"How much do you weigh?"</w:t>
      </w:r>
      <w:r w:rsidRPr="00561737">
        <w:rPr>
          <w:rFonts w:ascii="Consolas" w:hAnsi="Consolas" w:cs="Consolas"/>
          <w:color w:val="000000"/>
          <w:szCs w:val="19"/>
        </w:rPr>
        <w:t>);</w:t>
      </w:r>
    </w:p>
    <w:p w14:paraId="0AA09FF8"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FF"/>
          <w:szCs w:val="19"/>
        </w:rPr>
        <w:lastRenderedPageBreak/>
        <w:t>int</w:t>
      </w:r>
      <w:r w:rsidRPr="00561737">
        <w:rPr>
          <w:rFonts w:ascii="Consolas" w:hAnsi="Consolas" w:cs="Consolas"/>
          <w:color w:val="000000"/>
          <w:szCs w:val="19"/>
        </w:rPr>
        <w:t xml:space="preserve"> weight = Convert.ToInt32(Console.ReadLine());</w:t>
      </w:r>
    </w:p>
    <w:p w14:paraId="4F25B45A"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FF"/>
          <w:szCs w:val="19"/>
        </w:rPr>
        <w:t>if</w:t>
      </w:r>
      <w:r w:rsidRPr="00561737">
        <w:rPr>
          <w:rFonts w:ascii="Consolas" w:hAnsi="Consolas" w:cs="Consolas"/>
          <w:color w:val="000000"/>
          <w:szCs w:val="19"/>
        </w:rPr>
        <w:t xml:space="preserve"> (weight &lt; 50)</w:t>
      </w:r>
    </w:p>
    <w:p w14:paraId="7484B091"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00"/>
          <w:szCs w:val="19"/>
        </w:rPr>
        <w:t>{</w:t>
      </w:r>
    </w:p>
    <w:p w14:paraId="21769CA5"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00"/>
          <w:szCs w:val="19"/>
        </w:rPr>
        <w:t xml:space="preserve">    size = </w:t>
      </w:r>
      <w:r w:rsidRPr="00561737">
        <w:rPr>
          <w:rFonts w:ascii="Consolas" w:hAnsi="Consolas" w:cs="Consolas"/>
          <w:color w:val="A31515"/>
          <w:szCs w:val="19"/>
        </w:rPr>
        <w:t>"small"</w:t>
      </w:r>
      <w:r w:rsidRPr="00561737">
        <w:rPr>
          <w:rFonts w:ascii="Consolas" w:hAnsi="Consolas" w:cs="Consolas"/>
          <w:color w:val="000000"/>
          <w:szCs w:val="19"/>
        </w:rPr>
        <w:t>;</w:t>
      </w:r>
    </w:p>
    <w:p w14:paraId="5E64240E"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00"/>
          <w:szCs w:val="19"/>
        </w:rPr>
        <w:t>}</w:t>
      </w:r>
    </w:p>
    <w:p w14:paraId="42C81D2E"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FF"/>
          <w:szCs w:val="19"/>
        </w:rPr>
        <w:t>if</w:t>
      </w:r>
      <w:r w:rsidRPr="00561737">
        <w:rPr>
          <w:rFonts w:ascii="Consolas" w:hAnsi="Consolas" w:cs="Consolas"/>
          <w:color w:val="000000"/>
          <w:szCs w:val="19"/>
        </w:rPr>
        <w:t xml:space="preserve"> (weight &lt; 100)</w:t>
      </w:r>
    </w:p>
    <w:p w14:paraId="12143D5D"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00"/>
          <w:szCs w:val="19"/>
        </w:rPr>
        <w:t>{</w:t>
      </w:r>
    </w:p>
    <w:p w14:paraId="2D82CF7C"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00"/>
          <w:szCs w:val="19"/>
        </w:rPr>
        <w:t xml:space="preserve">    size = </w:t>
      </w:r>
      <w:r w:rsidRPr="00561737">
        <w:rPr>
          <w:rFonts w:ascii="Consolas" w:hAnsi="Consolas" w:cs="Consolas"/>
          <w:color w:val="A31515"/>
          <w:szCs w:val="19"/>
        </w:rPr>
        <w:t>"medium"</w:t>
      </w:r>
      <w:r w:rsidRPr="00561737">
        <w:rPr>
          <w:rFonts w:ascii="Consolas" w:hAnsi="Consolas" w:cs="Consolas"/>
          <w:color w:val="000000"/>
          <w:szCs w:val="19"/>
        </w:rPr>
        <w:t>;</w:t>
      </w:r>
    </w:p>
    <w:p w14:paraId="0E5E9274"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00"/>
          <w:szCs w:val="19"/>
        </w:rPr>
        <w:t>}</w:t>
      </w:r>
    </w:p>
    <w:p w14:paraId="5D252DC7"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FF"/>
          <w:szCs w:val="19"/>
        </w:rPr>
        <w:t>if</w:t>
      </w:r>
      <w:r w:rsidRPr="00561737">
        <w:rPr>
          <w:rFonts w:ascii="Consolas" w:hAnsi="Consolas" w:cs="Consolas"/>
          <w:color w:val="000000"/>
          <w:szCs w:val="19"/>
        </w:rPr>
        <w:t xml:space="preserve"> (weight &lt; 150)</w:t>
      </w:r>
    </w:p>
    <w:p w14:paraId="765A09A0"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00"/>
          <w:szCs w:val="19"/>
        </w:rPr>
        <w:t>{</w:t>
      </w:r>
    </w:p>
    <w:p w14:paraId="77303343"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00"/>
          <w:szCs w:val="19"/>
        </w:rPr>
        <w:t xml:space="preserve">    size = </w:t>
      </w:r>
      <w:r w:rsidRPr="00561737">
        <w:rPr>
          <w:rFonts w:ascii="Consolas" w:hAnsi="Consolas" w:cs="Consolas"/>
          <w:color w:val="A31515"/>
          <w:szCs w:val="19"/>
        </w:rPr>
        <w:t>"large"</w:t>
      </w:r>
      <w:r w:rsidRPr="00561737">
        <w:rPr>
          <w:rFonts w:ascii="Consolas" w:hAnsi="Consolas" w:cs="Consolas"/>
          <w:color w:val="000000"/>
          <w:szCs w:val="19"/>
        </w:rPr>
        <w:t>;</w:t>
      </w:r>
    </w:p>
    <w:p w14:paraId="0F2B8029"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00"/>
          <w:szCs w:val="19"/>
        </w:rPr>
        <w:t>}</w:t>
      </w:r>
    </w:p>
    <w:p w14:paraId="12E07140"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00"/>
          <w:szCs w:val="19"/>
        </w:rPr>
        <w:t>Console.WriteLine(</w:t>
      </w:r>
      <w:r w:rsidRPr="00561737">
        <w:rPr>
          <w:rFonts w:ascii="Consolas" w:hAnsi="Consolas" w:cs="Consolas"/>
          <w:color w:val="A31515"/>
          <w:szCs w:val="19"/>
        </w:rPr>
        <w:t>"Please select a {0} T-shirt"</w:t>
      </w:r>
      <w:r w:rsidRPr="00561737">
        <w:rPr>
          <w:rFonts w:ascii="Consolas" w:hAnsi="Consolas" w:cs="Consolas"/>
          <w:color w:val="000000"/>
          <w:szCs w:val="19"/>
        </w:rPr>
        <w:t>, size);</w:t>
      </w:r>
    </w:p>
    <w:p w14:paraId="47655B3F" w14:textId="77777777" w:rsidR="00561737" w:rsidRDefault="00561737" w:rsidP="00561737">
      <w:r>
        <w:t>Imagine you weighed 45 pounds, what size would the program tell you to get?</w:t>
      </w:r>
    </w:p>
    <w:p w14:paraId="166A662B" w14:textId="77777777" w:rsidR="00561737" w:rsidRDefault="00561737" w:rsidP="00561737">
      <w:r>
        <w:t>45 satisfies all three if statements, so you will end up with the last one, a large. It is important to use if else structures to avoid this, that way when a condition is satisfied, it does not look at the other choices. This code will work correctly.</w:t>
      </w:r>
    </w:p>
    <w:p w14:paraId="0ADE30C7"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FF"/>
          <w:szCs w:val="19"/>
        </w:rPr>
        <w:t>string</w:t>
      </w:r>
      <w:r w:rsidRPr="00561737">
        <w:rPr>
          <w:rFonts w:ascii="Consolas" w:hAnsi="Consolas" w:cs="Consolas"/>
          <w:color w:val="000000"/>
          <w:szCs w:val="19"/>
        </w:rPr>
        <w:t xml:space="preserve"> size = </w:t>
      </w:r>
      <w:r w:rsidRPr="00561737">
        <w:rPr>
          <w:rFonts w:ascii="Consolas" w:hAnsi="Consolas" w:cs="Consolas"/>
          <w:color w:val="A31515"/>
          <w:szCs w:val="19"/>
        </w:rPr>
        <w:t>""</w:t>
      </w:r>
      <w:r w:rsidRPr="00561737">
        <w:rPr>
          <w:rFonts w:ascii="Consolas" w:hAnsi="Consolas" w:cs="Consolas"/>
          <w:color w:val="000000"/>
          <w:szCs w:val="19"/>
        </w:rPr>
        <w:t>;</w:t>
      </w:r>
    </w:p>
    <w:p w14:paraId="0901FBC4"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00"/>
          <w:szCs w:val="19"/>
        </w:rPr>
        <w:t>Console.Write(</w:t>
      </w:r>
      <w:r w:rsidRPr="00561737">
        <w:rPr>
          <w:rFonts w:ascii="Consolas" w:hAnsi="Consolas" w:cs="Consolas"/>
          <w:color w:val="A31515"/>
          <w:szCs w:val="19"/>
        </w:rPr>
        <w:t>"How much do you weigh?"</w:t>
      </w:r>
      <w:r w:rsidRPr="00561737">
        <w:rPr>
          <w:rFonts w:ascii="Consolas" w:hAnsi="Consolas" w:cs="Consolas"/>
          <w:color w:val="000000"/>
          <w:szCs w:val="19"/>
        </w:rPr>
        <w:t>);</w:t>
      </w:r>
    </w:p>
    <w:p w14:paraId="2C244DE5"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FF"/>
          <w:szCs w:val="19"/>
        </w:rPr>
        <w:t>int</w:t>
      </w:r>
      <w:r w:rsidRPr="00561737">
        <w:rPr>
          <w:rFonts w:ascii="Consolas" w:hAnsi="Consolas" w:cs="Consolas"/>
          <w:color w:val="000000"/>
          <w:szCs w:val="19"/>
        </w:rPr>
        <w:t xml:space="preserve"> weight = Convert.ToInt32(Console.ReadLine());</w:t>
      </w:r>
    </w:p>
    <w:p w14:paraId="07CD0CCE"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FF"/>
          <w:szCs w:val="19"/>
        </w:rPr>
        <w:t>if</w:t>
      </w:r>
      <w:r w:rsidRPr="00561737">
        <w:rPr>
          <w:rFonts w:ascii="Consolas" w:hAnsi="Consolas" w:cs="Consolas"/>
          <w:color w:val="000000"/>
          <w:szCs w:val="19"/>
        </w:rPr>
        <w:t xml:space="preserve"> (weight &lt; 50)</w:t>
      </w:r>
    </w:p>
    <w:p w14:paraId="607100AB"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00"/>
          <w:szCs w:val="19"/>
        </w:rPr>
        <w:t>{</w:t>
      </w:r>
    </w:p>
    <w:p w14:paraId="6A33850C"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00"/>
          <w:szCs w:val="19"/>
        </w:rPr>
        <w:t xml:space="preserve">    size = </w:t>
      </w:r>
      <w:r w:rsidRPr="00561737">
        <w:rPr>
          <w:rFonts w:ascii="Consolas" w:hAnsi="Consolas" w:cs="Consolas"/>
          <w:color w:val="A31515"/>
          <w:szCs w:val="19"/>
        </w:rPr>
        <w:t>"small"</w:t>
      </w:r>
      <w:r w:rsidRPr="00561737">
        <w:rPr>
          <w:rFonts w:ascii="Consolas" w:hAnsi="Consolas" w:cs="Consolas"/>
          <w:color w:val="000000"/>
          <w:szCs w:val="19"/>
        </w:rPr>
        <w:t>;</w:t>
      </w:r>
    </w:p>
    <w:p w14:paraId="558410E6"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00"/>
          <w:szCs w:val="19"/>
        </w:rPr>
        <w:t>}</w:t>
      </w:r>
    </w:p>
    <w:p w14:paraId="468924D7" w14:textId="7D6C512D"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FF"/>
          <w:szCs w:val="19"/>
        </w:rPr>
        <w:t>else</w:t>
      </w:r>
      <w:r w:rsidRPr="00561737">
        <w:rPr>
          <w:rFonts w:ascii="Consolas" w:hAnsi="Consolas" w:cs="Consolas"/>
          <w:color w:val="000000"/>
          <w:szCs w:val="19"/>
        </w:rPr>
        <w:t xml:space="preserve"> </w:t>
      </w:r>
      <w:r w:rsidRPr="00561737">
        <w:rPr>
          <w:rFonts w:ascii="Consolas" w:hAnsi="Consolas" w:cs="Consolas"/>
          <w:color w:val="0000FF"/>
          <w:szCs w:val="19"/>
        </w:rPr>
        <w:t>if</w:t>
      </w:r>
      <w:r w:rsidRPr="00561737">
        <w:rPr>
          <w:rFonts w:ascii="Consolas" w:hAnsi="Consolas" w:cs="Consolas"/>
          <w:color w:val="000000"/>
          <w:szCs w:val="19"/>
        </w:rPr>
        <w:t xml:space="preserve"> (weight &lt; 100)</w:t>
      </w:r>
      <w:r w:rsidR="00A369C7">
        <w:rPr>
          <w:rFonts w:ascii="Consolas" w:hAnsi="Consolas" w:cs="Consolas"/>
          <w:color w:val="000000"/>
          <w:szCs w:val="19"/>
        </w:rPr>
        <w:t xml:space="preserve">  </w:t>
      </w:r>
      <w:r w:rsidR="00A369C7" w:rsidRPr="008874EB">
        <w:rPr>
          <w:rFonts w:ascii="Consolas" w:hAnsi="Consolas" w:cs="Consolas"/>
          <w:color w:val="008000"/>
          <w:szCs w:val="19"/>
        </w:rPr>
        <w:t>//</w:t>
      </w:r>
      <w:r w:rsidR="00A369C7">
        <w:rPr>
          <w:rFonts w:ascii="Consolas" w:hAnsi="Consolas" w:cs="Consolas"/>
          <w:color w:val="008000"/>
          <w:szCs w:val="19"/>
        </w:rPr>
        <w:t xml:space="preserve"> a user who weighs 45 pounds will never get to this line</w:t>
      </w:r>
    </w:p>
    <w:p w14:paraId="16572B6B"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00"/>
          <w:szCs w:val="19"/>
        </w:rPr>
        <w:t>{</w:t>
      </w:r>
    </w:p>
    <w:p w14:paraId="29295D26"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00"/>
          <w:szCs w:val="19"/>
        </w:rPr>
        <w:t xml:space="preserve">    size = </w:t>
      </w:r>
      <w:r w:rsidRPr="00561737">
        <w:rPr>
          <w:rFonts w:ascii="Consolas" w:hAnsi="Consolas" w:cs="Consolas"/>
          <w:color w:val="A31515"/>
          <w:szCs w:val="19"/>
        </w:rPr>
        <w:t>"medium"</w:t>
      </w:r>
      <w:r w:rsidRPr="00561737">
        <w:rPr>
          <w:rFonts w:ascii="Consolas" w:hAnsi="Consolas" w:cs="Consolas"/>
          <w:color w:val="000000"/>
          <w:szCs w:val="19"/>
        </w:rPr>
        <w:t>;</w:t>
      </w:r>
    </w:p>
    <w:p w14:paraId="32E733E7"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00"/>
          <w:szCs w:val="19"/>
        </w:rPr>
        <w:t>}</w:t>
      </w:r>
    </w:p>
    <w:p w14:paraId="6ABEE820"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FF"/>
          <w:szCs w:val="19"/>
        </w:rPr>
        <w:t>else</w:t>
      </w:r>
      <w:r w:rsidRPr="00561737">
        <w:rPr>
          <w:rFonts w:ascii="Consolas" w:hAnsi="Consolas" w:cs="Consolas"/>
          <w:color w:val="000000"/>
          <w:szCs w:val="19"/>
        </w:rPr>
        <w:t xml:space="preserve"> </w:t>
      </w:r>
      <w:r w:rsidRPr="00561737">
        <w:rPr>
          <w:rFonts w:ascii="Consolas" w:hAnsi="Consolas" w:cs="Consolas"/>
          <w:color w:val="0000FF"/>
          <w:szCs w:val="19"/>
        </w:rPr>
        <w:t>if</w:t>
      </w:r>
      <w:r w:rsidRPr="00561737">
        <w:rPr>
          <w:rFonts w:ascii="Consolas" w:hAnsi="Consolas" w:cs="Consolas"/>
          <w:color w:val="000000"/>
          <w:szCs w:val="19"/>
        </w:rPr>
        <w:t xml:space="preserve"> (weight &lt; 150)</w:t>
      </w:r>
    </w:p>
    <w:p w14:paraId="38DC1135"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00"/>
          <w:szCs w:val="19"/>
        </w:rPr>
        <w:t>{</w:t>
      </w:r>
    </w:p>
    <w:p w14:paraId="6D8CE236"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00"/>
          <w:szCs w:val="19"/>
        </w:rPr>
        <w:t xml:space="preserve">    size = </w:t>
      </w:r>
      <w:r w:rsidRPr="00561737">
        <w:rPr>
          <w:rFonts w:ascii="Consolas" w:hAnsi="Consolas" w:cs="Consolas"/>
          <w:color w:val="A31515"/>
          <w:szCs w:val="19"/>
        </w:rPr>
        <w:t>"large"</w:t>
      </w:r>
      <w:r w:rsidRPr="00561737">
        <w:rPr>
          <w:rFonts w:ascii="Consolas" w:hAnsi="Consolas" w:cs="Consolas"/>
          <w:color w:val="000000"/>
          <w:szCs w:val="19"/>
        </w:rPr>
        <w:t>;</w:t>
      </w:r>
    </w:p>
    <w:p w14:paraId="50CF2827" w14:textId="77777777" w:rsidR="00561737" w:rsidRPr="00561737" w:rsidRDefault="00561737" w:rsidP="00561737">
      <w:pPr>
        <w:autoSpaceDE w:val="0"/>
        <w:autoSpaceDN w:val="0"/>
        <w:adjustRightInd w:val="0"/>
        <w:spacing w:before="0" w:after="0" w:line="240" w:lineRule="auto"/>
        <w:rPr>
          <w:rFonts w:ascii="Consolas" w:hAnsi="Consolas" w:cs="Consolas"/>
          <w:color w:val="000000"/>
          <w:szCs w:val="19"/>
        </w:rPr>
      </w:pPr>
      <w:r w:rsidRPr="00561737">
        <w:rPr>
          <w:rFonts w:ascii="Consolas" w:hAnsi="Consolas" w:cs="Consolas"/>
          <w:color w:val="000000"/>
          <w:szCs w:val="19"/>
        </w:rPr>
        <w:t>}</w:t>
      </w:r>
    </w:p>
    <w:p w14:paraId="364447CB" w14:textId="77777777" w:rsidR="00561737" w:rsidRPr="00561737" w:rsidRDefault="00561737" w:rsidP="00561737">
      <w:pPr>
        <w:rPr>
          <w:sz w:val="36"/>
        </w:rPr>
      </w:pPr>
      <w:r w:rsidRPr="00561737">
        <w:rPr>
          <w:rFonts w:ascii="Consolas" w:hAnsi="Consolas" w:cs="Consolas"/>
          <w:color w:val="000000"/>
          <w:szCs w:val="19"/>
        </w:rPr>
        <w:t>Console.WriteLine(</w:t>
      </w:r>
      <w:r w:rsidRPr="00561737">
        <w:rPr>
          <w:rFonts w:ascii="Consolas" w:hAnsi="Consolas" w:cs="Consolas"/>
          <w:color w:val="A31515"/>
          <w:szCs w:val="19"/>
        </w:rPr>
        <w:t>"Please select a {0} T-shirt"</w:t>
      </w:r>
      <w:r w:rsidRPr="00561737">
        <w:rPr>
          <w:rFonts w:ascii="Consolas" w:hAnsi="Consolas" w:cs="Consolas"/>
          <w:color w:val="000000"/>
          <w:szCs w:val="19"/>
        </w:rPr>
        <w:t>, size);</w:t>
      </w:r>
    </w:p>
    <w:p w14:paraId="74831899" w14:textId="77777777" w:rsidR="008B1C80" w:rsidRDefault="008B1C80" w:rsidP="000A01CB"/>
    <w:p w14:paraId="6453AE53" w14:textId="77777777" w:rsidR="007701DE" w:rsidRPr="00CA3D06" w:rsidRDefault="007701DE" w:rsidP="007701DE"/>
    <w:p w14:paraId="79539305" w14:textId="77777777" w:rsidR="007701DE" w:rsidRPr="00FD2305" w:rsidRDefault="007701DE" w:rsidP="007701DE">
      <w:pPr>
        <w:pStyle w:val="Heading3"/>
      </w:pPr>
      <w:bookmarkStart w:id="45" w:name="_Toc44348507"/>
      <w:r>
        <w:t>Using the switch statement to make decisions</w:t>
      </w:r>
      <w:bookmarkEnd w:id="45"/>
    </w:p>
    <w:p w14:paraId="163C2419" w14:textId="7F6FA7C2" w:rsidR="007701DE" w:rsidRDefault="007701DE" w:rsidP="007701DE">
      <w:pPr>
        <w:rPr>
          <w:rFonts w:ascii="Consolas" w:hAnsi="Consolas" w:cs="Consolas"/>
          <w:color w:val="000000"/>
        </w:rPr>
      </w:pPr>
      <w:r>
        <w:t xml:space="preserve">Many times you will have nested if/if else/else structures that are making a decision based on different variables, such as the temperature, is it raining, is the barometer rising or falling, etc.  But sometimes you are choosing among several options based on </w:t>
      </w:r>
      <w:r w:rsidRPr="006B431B">
        <w:rPr>
          <w:i/>
        </w:rPr>
        <w:t>just one variable</w:t>
      </w:r>
      <w:r>
        <w:t>, as we did above with woodFinish</w:t>
      </w:r>
      <w:r w:rsidR="00581B98">
        <w:t>. If you are making a decision based on just one variable</w:t>
      </w:r>
      <w:r>
        <w:t xml:space="preserve">, then a </w:t>
      </w:r>
      <w:r w:rsidRPr="007E018D">
        <w:rPr>
          <w:rFonts w:ascii="Consolas" w:hAnsi="Consolas" w:cs="Consolas"/>
          <w:color w:val="0000FF"/>
        </w:rPr>
        <w:t>switch</w:t>
      </w:r>
      <w:r w:rsidRPr="007E018D">
        <w:rPr>
          <w:rFonts w:ascii="Consolas" w:hAnsi="Consolas" w:cs="Consolas"/>
          <w:color w:val="000000"/>
        </w:rPr>
        <w:t xml:space="preserve"> </w:t>
      </w:r>
      <w:r>
        <w:t xml:space="preserve">structure works very well in place if a series of if / if else / else statements. </w:t>
      </w:r>
      <w:r w:rsidR="00581B98">
        <w:t xml:space="preserve">Here is an example that avoids a long list of </w:t>
      </w:r>
      <w:r w:rsidR="00581B98" w:rsidRPr="00561737">
        <w:rPr>
          <w:rFonts w:ascii="Consolas" w:hAnsi="Consolas" w:cs="Consolas"/>
          <w:color w:val="0000FF"/>
          <w:szCs w:val="19"/>
        </w:rPr>
        <w:t>else</w:t>
      </w:r>
      <w:r w:rsidR="00581B98" w:rsidRPr="00561737">
        <w:rPr>
          <w:rFonts w:ascii="Consolas" w:hAnsi="Consolas" w:cs="Consolas"/>
          <w:color w:val="000000"/>
          <w:szCs w:val="19"/>
        </w:rPr>
        <w:t xml:space="preserve"> </w:t>
      </w:r>
      <w:r w:rsidR="00581B98" w:rsidRPr="00561737">
        <w:rPr>
          <w:rFonts w:ascii="Consolas" w:hAnsi="Consolas" w:cs="Consolas"/>
          <w:color w:val="0000FF"/>
          <w:szCs w:val="19"/>
        </w:rPr>
        <w:t>if</w:t>
      </w:r>
      <w:r w:rsidR="00581B98" w:rsidRPr="00561737">
        <w:rPr>
          <w:rFonts w:ascii="Consolas" w:hAnsi="Consolas" w:cs="Consolas"/>
          <w:color w:val="000000"/>
          <w:szCs w:val="19"/>
        </w:rPr>
        <w:t xml:space="preserve"> </w:t>
      </w:r>
      <w:r w:rsidR="00581B98">
        <w:t>statements</w:t>
      </w:r>
      <w:r>
        <w:t xml:space="preserve">: </w:t>
      </w:r>
    </w:p>
    <w:p w14:paraId="1C41A189"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t>Console.WriteLine(</w:t>
      </w:r>
      <w:r w:rsidRPr="007E018D">
        <w:rPr>
          <w:rFonts w:ascii="Consolas" w:hAnsi="Consolas" w:cs="Consolas"/>
          <w:color w:val="A31515"/>
        </w:rPr>
        <w:t>"Please enter black, white, antiqueWhite or natural for the wood paint."</w:t>
      </w:r>
      <w:r w:rsidRPr="007E018D">
        <w:rPr>
          <w:rFonts w:ascii="Consolas" w:hAnsi="Consolas" w:cs="Consolas"/>
          <w:color w:val="000000"/>
        </w:rPr>
        <w:t>);</w:t>
      </w:r>
    </w:p>
    <w:p w14:paraId="1CDEBF11"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FF"/>
        </w:rPr>
        <w:t>string</w:t>
      </w:r>
      <w:r w:rsidRPr="007E018D">
        <w:rPr>
          <w:rFonts w:ascii="Consolas" w:hAnsi="Consolas" w:cs="Consolas"/>
          <w:color w:val="000000"/>
        </w:rPr>
        <w:t xml:space="preserve"> woodFinish = Console.ReadLine();</w:t>
      </w:r>
    </w:p>
    <w:p w14:paraId="2854AECB"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FF"/>
        </w:rPr>
        <w:t>switch</w:t>
      </w:r>
      <w:r w:rsidRPr="007E018D">
        <w:rPr>
          <w:rFonts w:ascii="Consolas" w:hAnsi="Consolas" w:cs="Consolas"/>
          <w:color w:val="000000"/>
        </w:rPr>
        <w:t xml:space="preserve"> (</w:t>
      </w:r>
      <w:r w:rsidRPr="008B1C80">
        <w:rPr>
          <w:rFonts w:ascii="Consolas" w:hAnsi="Consolas" w:cs="Consolas"/>
          <w:b/>
          <w:color w:val="000000"/>
        </w:rPr>
        <w:t>woodFinish</w:t>
      </w:r>
      <w:r w:rsidRPr="007E018D">
        <w:rPr>
          <w:rFonts w:ascii="Consolas" w:hAnsi="Consolas" w:cs="Consolas"/>
          <w:color w:val="000000"/>
        </w:rPr>
        <w:t>)</w:t>
      </w:r>
    </w:p>
    <w:p w14:paraId="53C25D63"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lastRenderedPageBreak/>
        <w:t>{</w:t>
      </w:r>
    </w:p>
    <w:p w14:paraId="62858F48"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t xml:space="preserve">    </w:t>
      </w:r>
      <w:r w:rsidRPr="007E018D">
        <w:rPr>
          <w:rFonts w:ascii="Consolas" w:hAnsi="Consolas" w:cs="Consolas"/>
          <w:color w:val="0000FF"/>
        </w:rPr>
        <w:t>case</w:t>
      </w:r>
      <w:r w:rsidRPr="007E018D">
        <w:rPr>
          <w:rFonts w:ascii="Consolas" w:hAnsi="Consolas" w:cs="Consolas"/>
          <w:color w:val="000000"/>
        </w:rPr>
        <w:t xml:space="preserve"> </w:t>
      </w:r>
      <w:r w:rsidRPr="008B1C80">
        <w:rPr>
          <w:rFonts w:ascii="Consolas" w:hAnsi="Consolas" w:cs="Consolas"/>
          <w:b/>
          <w:color w:val="A31515"/>
        </w:rPr>
        <w:t>"black"</w:t>
      </w:r>
      <w:r w:rsidRPr="007E018D">
        <w:rPr>
          <w:rFonts w:ascii="Consolas" w:hAnsi="Consolas" w:cs="Consolas"/>
          <w:color w:val="000000"/>
        </w:rPr>
        <w:t>:</w:t>
      </w:r>
    </w:p>
    <w:p w14:paraId="38D6A1B6"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t xml:space="preserve">        Console.WriteLine(</w:t>
      </w:r>
      <w:r w:rsidRPr="007E018D">
        <w:rPr>
          <w:rFonts w:ascii="Consolas" w:hAnsi="Consolas" w:cs="Consolas"/>
          <w:color w:val="A31515"/>
        </w:rPr>
        <w:t>"Ok, we will paint the window frame black."</w:t>
      </w:r>
      <w:r w:rsidRPr="007E018D">
        <w:rPr>
          <w:rFonts w:ascii="Consolas" w:hAnsi="Consolas" w:cs="Consolas"/>
          <w:color w:val="000000"/>
        </w:rPr>
        <w:t>);</w:t>
      </w:r>
    </w:p>
    <w:p w14:paraId="1D0693D1"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t xml:space="preserve">        </w:t>
      </w:r>
      <w:r w:rsidRPr="007E018D">
        <w:rPr>
          <w:rFonts w:ascii="Consolas" w:hAnsi="Consolas" w:cs="Consolas"/>
          <w:color w:val="0000FF"/>
        </w:rPr>
        <w:t>break</w:t>
      </w:r>
      <w:r w:rsidRPr="007E018D">
        <w:rPr>
          <w:rFonts w:ascii="Consolas" w:hAnsi="Consolas" w:cs="Consolas"/>
          <w:color w:val="000000"/>
        </w:rPr>
        <w:t>;</w:t>
      </w:r>
    </w:p>
    <w:p w14:paraId="20618475"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t xml:space="preserve">    </w:t>
      </w:r>
      <w:r w:rsidRPr="007E018D">
        <w:rPr>
          <w:rFonts w:ascii="Consolas" w:hAnsi="Consolas" w:cs="Consolas"/>
          <w:color w:val="0000FF"/>
        </w:rPr>
        <w:t>case</w:t>
      </w:r>
      <w:r w:rsidRPr="007E018D">
        <w:rPr>
          <w:rFonts w:ascii="Consolas" w:hAnsi="Consolas" w:cs="Consolas"/>
          <w:color w:val="000000"/>
        </w:rPr>
        <w:t xml:space="preserve"> </w:t>
      </w:r>
      <w:r w:rsidRPr="008B1C80">
        <w:rPr>
          <w:rFonts w:ascii="Consolas" w:hAnsi="Consolas" w:cs="Consolas"/>
          <w:b/>
          <w:color w:val="A31515"/>
        </w:rPr>
        <w:t>"white"</w:t>
      </w:r>
      <w:r w:rsidRPr="007E018D">
        <w:rPr>
          <w:rFonts w:ascii="Consolas" w:hAnsi="Consolas" w:cs="Consolas"/>
          <w:color w:val="000000"/>
        </w:rPr>
        <w:t>:</w:t>
      </w:r>
    </w:p>
    <w:p w14:paraId="58233393"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t xml:space="preserve">        Console.WriteLine(</w:t>
      </w:r>
      <w:r w:rsidRPr="007E018D">
        <w:rPr>
          <w:rFonts w:ascii="Consolas" w:hAnsi="Consolas" w:cs="Consolas"/>
          <w:color w:val="A31515"/>
        </w:rPr>
        <w:t>"Ok, we will paint the window frame white."</w:t>
      </w:r>
      <w:r w:rsidRPr="007E018D">
        <w:rPr>
          <w:rFonts w:ascii="Consolas" w:hAnsi="Consolas" w:cs="Consolas"/>
          <w:color w:val="000000"/>
        </w:rPr>
        <w:t>);</w:t>
      </w:r>
    </w:p>
    <w:p w14:paraId="597E7BA6" w14:textId="77777777" w:rsidR="007701DE"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t xml:space="preserve">        </w:t>
      </w:r>
      <w:r w:rsidRPr="007E018D">
        <w:rPr>
          <w:rFonts w:ascii="Consolas" w:hAnsi="Consolas" w:cs="Consolas"/>
          <w:color w:val="0000FF"/>
        </w:rPr>
        <w:t>break</w:t>
      </w:r>
      <w:r w:rsidRPr="007E018D">
        <w:rPr>
          <w:rFonts w:ascii="Consolas" w:hAnsi="Consolas" w:cs="Consolas"/>
          <w:color w:val="000000"/>
        </w:rPr>
        <w:t>;</w:t>
      </w:r>
    </w:p>
    <w:p w14:paraId="645A62B3"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Pr>
          <w:rFonts w:ascii="Consolas" w:hAnsi="Consolas" w:cs="Consolas"/>
          <w:color w:val="0000FF"/>
        </w:rPr>
        <w:t xml:space="preserve">    </w:t>
      </w:r>
      <w:r w:rsidRPr="007E018D">
        <w:rPr>
          <w:rFonts w:ascii="Consolas" w:hAnsi="Consolas" w:cs="Consolas"/>
          <w:color w:val="0000FF"/>
        </w:rPr>
        <w:t>case</w:t>
      </w:r>
      <w:r w:rsidRPr="007E018D">
        <w:rPr>
          <w:rFonts w:ascii="Consolas" w:hAnsi="Consolas" w:cs="Consolas"/>
          <w:color w:val="000000"/>
        </w:rPr>
        <w:t xml:space="preserve"> </w:t>
      </w:r>
      <w:r w:rsidRPr="008B1C80">
        <w:rPr>
          <w:rFonts w:ascii="Consolas" w:hAnsi="Consolas" w:cs="Consolas"/>
          <w:b/>
          <w:color w:val="A31515"/>
        </w:rPr>
        <w:t>"antiqueWhite"</w:t>
      </w:r>
      <w:r w:rsidRPr="007E018D">
        <w:rPr>
          <w:rFonts w:ascii="Consolas" w:hAnsi="Consolas" w:cs="Consolas"/>
          <w:color w:val="000000"/>
        </w:rPr>
        <w:t>:</w:t>
      </w:r>
    </w:p>
    <w:p w14:paraId="7A894D3B"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t xml:space="preserve">        Console.WriteLine(</w:t>
      </w:r>
      <w:r w:rsidRPr="007E018D">
        <w:rPr>
          <w:rFonts w:ascii="Consolas" w:hAnsi="Consolas" w:cs="Consolas"/>
          <w:color w:val="A31515"/>
        </w:rPr>
        <w:t>"Ok, we will paint the window frame antiqueWhite."</w:t>
      </w:r>
      <w:r w:rsidRPr="007E018D">
        <w:rPr>
          <w:rFonts w:ascii="Consolas" w:hAnsi="Consolas" w:cs="Consolas"/>
          <w:color w:val="000000"/>
        </w:rPr>
        <w:t>);</w:t>
      </w:r>
    </w:p>
    <w:p w14:paraId="0064D955"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t xml:space="preserve">        </w:t>
      </w:r>
      <w:r w:rsidRPr="007E018D">
        <w:rPr>
          <w:rFonts w:ascii="Consolas" w:hAnsi="Consolas" w:cs="Consolas"/>
          <w:color w:val="0000FF"/>
        </w:rPr>
        <w:t>break</w:t>
      </w:r>
      <w:r w:rsidRPr="007E018D">
        <w:rPr>
          <w:rFonts w:ascii="Consolas" w:hAnsi="Consolas" w:cs="Consolas"/>
          <w:color w:val="000000"/>
        </w:rPr>
        <w:t>;</w:t>
      </w:r>
    </w:p>
    <w:p w14:paraId="37F23FF6"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t xml:space="preserve">    </w:t>
      </w:r>
      <w:r w:rsidRPr="007E018D">
        <w:rPr>
          <w:rFonts w:ascii="Consolas" w:hAnsi="Consolas" w:cs="Consolas"/>
          <w:color w:val="0000FF"/>
        </w:rPr>
        <w:t>case</w:t>
      </w:r>
      <w:r w:rsidRPr="007E018D">
        <w:rPr>
          <w:rFonts w:ascii="Consolas" w:hAnsi="Consolas" w:cs="Consolas"/>
          <w:color w:val="000000"/>
        </w:rPr>
        <w:t xml:space="preserve"> </w:t>
      </w:r>
      <w:r w:rsidRPr="008B1C80">
        <w:rPr>
          <w:rFonts w:ascii="Consolas" w:hAnsi="Consolas" w:cs="Consolas"/>
          <w:b/>
          <w:color w:val="A31515"/>
        </w:rPr>
        <w:t>"natural"</w:t>
      </w:r>
      <w:r w:rsidRPr="007E018D">
        <w:rPr>
          <w:rFonts w:ascii="Consolas" w:hAnsi="Consolas" w:cs="Consolas"/>
          <w:color w:val="000000"/>
        </w:rPr>
        <w:t>:</w:t>
      </w:r>
    </w:p>
    <w:p w14:paraId="638C8F0B"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t xml:space="preserve">        Console.WriteLine(</w:t>
      </w:r>
      <w:r w:rsidRPr="007E018D">
        <w:rPr>
          <w:rFonts w:ascii="Consolas" w:hAnsi="Consolas" w:cs="Consolas"/>
          <w:color w:val="A31515"/>
        </w:rPr>
        <w:t>"Ok, we will paint the window frame natural."</w:t>
      </w:r>
      <w:r w:rsidRPr="007E018D">
        <w:rPr>
          <w:rFonts w:ascii="Consolas" w:hAnsi="Consolas" w:cs="Consolas"/>
          <w:color w:val="000000"/>
        </w:rPr>
        <w:t>);</w:t>
      </w:r>
    </w:p>
    <w:p w14:paraId="22587695"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t xml:space="preserve">        </w:t>
      </w:r>
      <w:r w:rsidRPr="007E018D">
        <w:rPr>
          <w:rFonts w:ascii="Consolas" w:hAnsi="Consolas" w:cs="Consolas"/>
          <w:color w:val="0000FF"/>
        </w:rPr>
        <w:t>break</w:t>
      </w:r>
      <w:r w:rsidRPr="007E018D">
        <w:rPr>
          <w:rFonts w:ascii="Consolas" w:hAnsi="Consolas" w:cs="Consolas"/>
          <w:color w:val="000000"/>
        </w:rPr>
        <w:t>;</w:t>
      </w:r>
    </w:p>
    <w:p w14:paraId="36CA06F3"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t xml:space="preserve">    </w:t>
      </w:r>
      <w:r w:rsidRPr="007E018D">
        <w:rPr>
          <w:rFonts w:ascii="Consolas" w:hAnsi="Consolas" w:cs="Consolas"/>
          <w:color w:val="0000FF"/>
        </w:rPr>
        <w:t>default</w:t>
      </w:r>
      <w:r w:rsidRPr="007E018D">
        <w:rPr>
          <w:rFonts w:ascii="Consolas" w:hAnsi="Consolas" w:cs="Consolas"/>
          <w:color w:val="000000"/>
        </w:rPr>
        <w:t>:</w:t>
      </w:r>
    </w:p>
    <w:p w14:paraId="7F79636D"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t xml:space="preserve">        Console.WriteLine(</w:t>
      </w:r>
      <w:r w:rsidRPr="007E018D">
        <w:rPr>
          <w:rFonts w:ascii="Consolas" w:hAnsi="Consolas" w:cs="Consolas"/>
          <w:color w:val="A31515"/>
        </w:rPr>
        <w:t>"Sorry, that was not a valid choice."</w:t>
      </w:r>
      <w:r w:rsidRPr="007E018D">
        <w:rPr>
          <w:rFonts w:ascii="Consolas" w:hAnsi="Consolas" w:cs="Consolas"/>
          <w:color w:val="000000"/>
        </w:rPr>
        <w:t>);</w:t>
      </w:r>
    </w:p>
    <w:p w14:paraId="6EE853EA"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t xml:space="preserve">        </w:t>
      </w:r>
      <w:r w:rsidRPr="007E018D">
        <w:rPr>
          <w:rFonts w:ascii="Consolas" w:hAnsi="Consolas" w:cs="Consolas"/>
          <w:color w:val="0000FF"/>
        </w:rPr>
        <w:t>break</w:t>
      </w:r>
      <w:r w:rsidRPr="007E018D">
        <w:rPr>
          <w:rFonts w:ascii="Consolas" w:hAnsi="Consolas" w:cs="Consolas"/>
          <w:color w:val="000000"/>
        </w:rPr>
        <w:t>;;</w:t>
      </w:r>
    </w:p>
    <w:p w14:paraId="61E83A02" w14:textId="77777777" w:rsidR="007701DE" w:rsidRPr="007E018D" w:rsidRDefault="007701DE" w:rsidP="007701DE">
      <w:pPr>
        <w:rPr>
          <w:rFonts w:ascii="Arial" w:hAnsi="Arial" w:cs="Arial"/>
        </w:rPr>
      </w:pPr>
      <w:r w:rsidRPr="007E018D">
        <w:rPr>
          <w:rFonts w:ascii="Arial" w:hAnsi="Arial" w:cs="Arial"/>
        </w:rPr>
        <w:t>}</w:t>
      </w:r>
    </w:p>
    <w:p w14:paraId="25063E43" w14:textId="7DADF9F9" w:rsidR="007701DE" w:rsidRDefault="007701DE" w:rsidP="007701DE">
      <w:pPr>
        <w:rPr>
          <w:szCs w:val="19"/>
        </w:rPr>
      </w:pPr>
      <w:r>
        <w:rPr>
          <w:szCs w:val="19"/>
        </w:rPr>
        <w:t>Notice I added a 4</w:t>
      </w:r>
      <w:r w:rsidRPr="00ED7976">
        <w:rPr>
          <w:szCs w:val="19"/>
          <w:vertAlign w:val="superscript"/>
        </w:rPr>
        <w:t>th</w:t>
      </w:r>
      <w:r>
        <w:rPr>
          <w:szCs w:val="19"/>
        </w:rPr>
        <w:t xml:space="preserve"> choice to make the use of the </w:t>
      </w:r>
      <w:r w:rsidRPr="007E018D">
        <w:rPr>
          <w:rFonts w:ascii="Consolas" w:hAnsi="Consolas" w:cs="Consolas"/>
          <w:color w:val="0000FF"/>
        </w:rPr>
        <w:t>switch</w:t>
      </w:r>
      <w:r w:rsidRPr="007E018D">
        <w:rPr>
          <w:rFonts w:ascii="Consolas" w:hAnsi="Consolas" w:cs="Consolas"/>
          <w:color w:val="000000"/>
        </w:rPr>
        <w:t xml:space="preserve"> </w:t>
      </w:r>
      <w:r>
        <w:rPr>
          <w:szCs w:val="19"/>
        </w:rPr>
        <w:t xml:space="preserve">even more compelling. The </w:t>
      </w:r>
      <w:r w:rsidRPr="007E018D">
        <w:rPr>
          <w:rFonts w:ascii="Consolas" w:hAnsi="Consolas" w:cs="Consolas"/>
          <w:color w:val="0000FF"/>
        </w:rPr>
        <w:t>switch</w:t>
      </w:r>
      <w:r w:rsidRPr="007E018D">
        <w:rPr>
          <w:rFonts w:ascii="Consolas" w:hAnsi="Consolas" w:cs="Consolas"/>
          <w:color w:val="000000"/>
        </w:rPr>
        <w:t xml:space="preserve"> </w:t>
      </w:r>
      <w:r>
        <w:rPr>
          <w:szCs w:val="19"/>
        </w:rPr>
        <w:t xml:space="preserve">has a few advantages when it can be used.  Probably most important, is how clear the code is about what is going on.  We are choosing one of 4 code paths based on one single variable. It allows for (but does not require) the </w:t>
      </w:r>
      <w:r w:rsidRPr="007E018D">
        <w:rPr>
          <w:rFonts w:ascii="Consolas" w:hAnsi="Consolas" w:cs="Consolas"/>
          <w:color w:val="0000FF"/>
        </w:rPr>
        <w:t>default</w:t>
      </w:r>
      <w:r>
        <w:rPr>
          <w:szCs w:val="19"/>
        </w:rPr>
        <w:t xml:space="preserve"> </w:t>
      </w:r>
      <w:r w:rsidRPr="007E018D">
        <w:rPr>
          <w:rFonts w:ascii="Consolas" w:hAnsi="Consolas" w:cs="Consolas"/>
          <w:color w:val="0000FF"/>
        </w:rPr>
        <w:t>case</w:t>
      </w:r>
      <w:r>
        <w:rPr>
          <w:szCs w:val="19"/>
        </w:rPr>
        <w:t>, which is the code it will run if the item we are switching on (</w:t>
      </w:r>
      <w:r w:rsidRPr="007E018D">
        <w:rPr>
          <w:rFonts w:ascii="Consolas" w:hAnsi="Consolas" w:cs="Consolas"/>
          <w:color w:val="000000"/>
        </w:rPr>
        <w:t>woodFinish</w:t>
      </w:r>
      <w:r>
        <w:rPr>
          <w:szCs w:val="19"/>
        </w:rPr>
        <w:t xml:space="preserve">) does not match any of the </w:t>
      </w:r>
      <w:r w:rsidRPr="007E018D">
        <w:rPr>
          <w:rFonts w:ascii="Consolas" w:hAnsi="Consolas" w:cs="Consolas"/>
          <w:color w:val="0000FF"/>
        </w:rPr>
        <w:t>case</w:t>
      </w:r>
      <w:r w:rsidRPr="007E018D">
        <w:rPr>
          <w:rFonts w:ascii="Consolas" w:hAnsi="Consolas" w:cs="Consolas"/>
          <w:color w:val="000000"/>
        </w:rPr>
        <w:t xml:space="preserve"> </w:t>
      </w:r>
      <w:r>
        <w:rPr>
          <w:szCs w:val="19"/>
        </w:rPr>
        <w:t>choices we coded.</w:t>
      </w:r>
      <w:r w:rsidR="00581B98">
        <w:rPr>
          <w:szCs w:val="19"/>
        </w:rPr>
        <w:t xml:space="preserve"> This makes dealing with bad user inputs easier.</w:t>
      </w:r>
    </w:p>
    <w:p w14:paraId="7B8F5A84" w14:textId="77777777" w:rsidR="007701DE" w:rsidRDefault="007701DE" w:rsidP="007701DE">
      <w:r>
        <w:t xml:space="preserve">The format for a </w:t>
      </w:r>
      <w:r w:rsidRPr="007E018D">
        <w:rPr>
          <w:rFonts w:ascii="Consolas" w:hAnsi="Consolas" w:cs="Consolas"/>
          <w:color w:val="0000FF"/>
        </w:rPr>
        <w:t>switch</w:t>
      </w:r>
      <w:r w:rsidRPr="007E018D">
        <w:rPr>
          <w:rFonts w:ascii="Consolas" w:hAnsi="Consolas" w:cs="Consolas"/>
          <w:color w:val="000000"/>
        </w:rPr>
        <w:t xml:space="preserve"> </w:t>
      </w:r>
      <w:r>
        <w:t xml:space="preserve">starts with the key word </w:t>
      </w:r>
      <w:r w:rsidRPr="007E018D">
        <w:rPr>
          <w:rFonts w:ascii="Consolas" w:hAnsi="Consolas" w:cs="Consolas"/>
          <w:color w:val="0000FF"/>
        </w:rPr>
        <w:t>switch</w:t>
      </w:r>
      <w:r w:rsidRPr="007E018D">
        <w:rPr>
          <w:rFonts w:ascii="Consolas" w:hAnsi="Consolas" w:cs="Consolas"/>
          <w:color w:val="000000"/>
        </w:rPr>
        <w:t xml:space="preserve"> </w:t>
      </w:r>
      <w:r w:rsidRPr="005E52A9">
        <w:t>followed by an</w:t>
      </w:r>
      <w:r w:rsidRPr="000A01CB">
        <w:t xml:space="preserve"> expression </w:t>
      </w:r>
      <w:r>
        <w:t xml:space="preserve">inside of a set of parenthesis, that is followed by  a pair of </w:t>
      </w:r>
      <w:r w:rsidRPr="007E018D">
        <w:rPr>
          <w:rFonts w:ascii="Arial" w:hAnsi="Arial" w:cs="Arial"/>
        </w:rPr>
        <w:t>{ }</w:t>
      </w:r>
      <w:r>
        <w:rPr>
          <w:rFonts w:ascii="Arial" w:hAnsi="Arial" w:cs="Arial"/>
        </w:rPr>
        <w:t xml:space="preserve"> </w:t>
      </w:r>
      <w:r w:rsidRPr="000A01CB">
        <w:t>to mark a code block</w:t>
      </w:r>
      <w:r>
        <w:t xml:space="preserve">.  Inside of those braces you add </w:t>
      </w:r>
      <w:r w:rsidRPr="005E52A9">
        <w:rPr>
          <w:rFonts w:ascii="Arial" w:hAnsi="Arial" w:cs="Arial"/>
        </w:rPr>
        <w:t>1</w:t>
      </w:r>
      <w:r>
        <w:t xml:space="preserve"> or more case statements. </w:t>
      </w:r>
    </w:p>
    <w:p w14:paraId="45907369" w14:textId="1C055A6E" w:rsidR="007701DE" w:rsidRDefault="007701DE" w:rsidP="007701DE">
      <w:r>
        <w:t xml:space="preserve">The expression can be any C# code as long as when that code is done executing what is left is a single value of some data type.  In this example, my expression is simply a </w:t>
      </w:r>
      <w:r w:rsidRPr="007E018D">
        <w:rPr>
          <w:rFonts w:ascii="Consolas" w:hAnsi="Consolas" w:cs="Consolas"/>
          <w:color w:val="0000FF"/>
        </w:rPr>
        <w:t>string</w:t>
      </w:r>
      <w:r w:rsidRPr="007E018D">
        <w:rPr>
          <w:rFonts w:ascii="Consolas" w:hAnsi="Consolas" w:cs="Consolas"/>
          <w:color w:val="000000"/>
        </w:rPr>
        <w:t xml:space="preserve"> </w:t>
      </w:r>
      <w:r>
        <w:t xml:space="preserve">variable, </w:t>
      </w:r>
      <w:r w:rsidRPr="007E018D">
        <w:rPr>
          <w:rFonts w:ascii="Consolas" w:hAnsi="Consolas" w:cs="Consolas"/>
          <w:color w:val="000000"/>
        </w:rPr>
        <w:t>woodFinish</w:t>
      </w:r>
      <w:r>
        <w:rPr>
          <w:rFonts w:ascii="Consolas" w:hAnsi="Consolas" w:cs="Consolas"/>
          <w:color w:val="000000"/>
        </w:rPr>
        <w:t xml:space="preserve">. </w:t>
      </w:r>
      <w:r w:rsidRPr="000A01CB">
        <w:t>It could have been</w:t>
      </w:r>
      <w:r>
        <w:rPr>
          <w:rFonts w:ascii="Consolas" w:hAnsi="Consolas" w:cs="Consolas"/>
          <w:color w:val="000000"/>
        </w:rPr>
        <w:t xml:space="preserve"> </w:t>
      </w:r>
      <w:r w:rsidRPr="000A01CB">
        <w:t>something</w:t>
      </w:r>
      <w:r>
        <w:t xml:space="preserve"> much or just a bit</w:t>
      </w:r>
      <w:r w:rsidRPr="000A01CB">
        <w:t xml:space="preserve"> more complicated, such as</w:t>
      </w:r>
      <w:r>
        <w:rPr>
          <w:rFonts w:ascii="Consolas" w:hAnsi="Consolas" w:cs="Consolas"/>
          <w:color w:val="000000"/>
        </w:rPr>
        <w:t xml:space="preserve"> </w:t>
      </w:r>
      <w:r w:rsidR="00581B98">
        <w:rPr>
          <w:rFonts w:ascii="Consolas" w:hAnsi="Consolas" w:cs="Consolas"/>
          <w:color w:val="000000"/>
        </w:rPr>
        <w:t>firstName</w:t>
      </w:r>
      <w:r>
        <w:rPr>
          <w:rFonts w:ascii="Consolas" w:hAnsi="Consolas" w:cs="Consolas"/>
          <w:color w:val="000000"/>
        </w:rPr>
        <w:t xml:space="preserve"> + </w:t>
      </w:r>
      <w:r w:rsidR="00581B98">
        <w:rPr>
          <w:rFonts w:ascii="Consolas" w:hAnsi="Consolas" w:cs="Consolas"/>
          <w:color w:val="000000"/>
        </w:rPr>
        <w:t>lastName</w:t>
      </w:r>
      <w:r w:rsidRPr="000A01CB">
        <w:t>.</w:t>
      </w:r>
    </w:p>
    <w:p w14:paraId="51A86DEB" w14:textId="77777777" w:rsidR="007701DE" w:rsidRDefault="007701DE" w:rsidP="007701DE">
      <w:r>
        <w:t xml:space="preserve">Each </w:t>
      </w:r>
      <w:r w:rsidRPr="007E018D">
        <w:rPr>
          <w:rFonts w:ascii="Consolas" w:hAnsi="Consolas" w:cs="Consolas"/>
          <w:color w:val="0000FF"/>
        </w:rPr>
        <w:t>case</w:t>
      </w:r>
      <w:r w:rsidRPr="007E018D">
        <w:rPr>
          <w:rFonts w:ascii="Consolas" w:hAnsi="Consolas" w:cs="Consolas"/>
          <w:color w:val="000000"/>
        </w:rPr>
        <w:t xml:space="preserve"> </w:t>
      </w:r>
      <w:r>
        <w:t xml:space="preserve">section (possible code path) you add is comprised of the key word </w:t>
      </w:r>
      <w:r w:rsidRPr="007E018D">
        <w:rPr>
          <w:rFonts w:ascii="Consolas" w:hAnsi="Consolas" w:cs="Consolas"/>
          <w:color w:val="0000FF"/>
        </w:rPr>
        <w:t>case</w:t>
      </w:r>
      <w:r w:rsidRPr="007E018D">
        <w:rPr>
          <w:rFonts w:ascii="Consolas" w:hAnsi="Consolas" w:cs="Consolas"/>
          <w:color w:val="000000"/>
        </w:rPr>
        <w:t xml:space="preserve"> </w:t>
      </w:r>
      <w:r>
        <w:t xml:space="preserve">and then a value you want to compare to the expression and then that line must end with a colon </w:t>
      </w:r>
      <w:r w:rsidRPr="005E52A9">
        <w:rPr>
          <w:rFonts w:ascii="Arial" w:hAnsi="Arial" w:cs="Arial"/>
          <w:b/>
          <w:color w:val="000000" w:themeColor="text1"/>
        </w:rPr>
        <w:t>:</w:t>
      </w:r>
      <w:r>
        <w:t xml:space="preserve">  (NOT a semicolon</w:t>
      </w:r>
      <w:r w:rsidRPr="005E52A9">
        <w:rPr>
          <w:rFonts w:ascii="Arial" w:hAnsi="Arial" w:cs="Arial"/>
          <w:b/>
          <w:color w:val="000000" w:themeColor="text1"/>
        </w:rPr>
        <w:t xml:space="preserve"> ;</w:t>
      </w:r>
      <w:r w:rsidRPr="005E52A9">
        <w:rPr>
          <w:color w:val="000000" w:themeColor="text1"/>
        </w:rPr>
        <w:t xml:space="preserve"> </w:t>
      </w:r>
      <w:r>
        <w:t xml:space="preserve">). Note carefully, that the item you want to compare to the expression result must be of the same data type. In my example, since my expression resolves to be a </w:t>
      </w:r>
      <w:r w:rsidRPr="007E018D">
        <w:rPr>
          <w:rFonts w:ascii="Consolas" w:hAnsi="Consolas" w:cs="Consolas"/>
          <w:color w:val="0000FF"/>
        </w:rPr>
        <w:t>string</w:t>
      </w:r>
      <w:r>
        <w:t xml:space="preserve">, each case statement must be followed by a </w:t>
      </w:r>
      <w:r w:rsidRPr="007E018D">
        <w:rPr>
          <w:rFonts w:ascii="Consolas" w:hAnsi="Consolas" w:cs="Consolas"/>
          <w:color w:val="0000FF"/>
        </w:rPr>
        <w:t>string</w:t>
      </w:r>
      <w:r>
        <w:t xml:space="preserve">, so that the code can compare a </w:t>
      </w:r>
      <w:r w:rsidRPr="007E018D">
        <w:rPr>
          <w:rFonts w:ascii="Consolas" w:hAnsi="Consolas" w:cs="Consolas"/>
          <w:color w:val="0000FF"/>
        </w:rPr>
        <w:t>string</w:t>
      </w:r>
      <w:r w:rsidRPr="007E018D">
        <w:rPr>
          <w:rFonts w:ascii="Consolas" w:hAnsi="Consolas" w:cs="Consolas"/>
          <w:color w:val="000000"/>
        </w:rPr>
        <w:t xml:space="preserve"> </w:t>
      </w:r>
      <w:r>
        <w:t xml:space="preserve">to a </w:t>
      </w:r>
      <w:r w:rsidRPr="007E018D">
        <w:rPr>
          <w:rFonts w:ascii="Consolas" w:hAnsi="Consolas" w:cs="Consolas"/>
          <w:color w:val="0000FF"/>
        </w:rPr>
        <w:t>string</w:t>
      </w:r>
      <w:r>
        <w:t xml:space="preserve">. If instead I had a switch with an </w:t>
      </w:r>
      <w:r w:rsidRPr="007E018D">
        <w:rPr>
          <w:rFonts w:ascii="Consolas" w:hAnsi="Consolas" w:cs="Consolas"/>
          <w:color w:val="0000FF"/>
        </w:rPr>
        <w:t>in</w:t>
      </w:r>
      <w:r>
        <w:rPr>
          <w:rFonts w:ascii="Consolas" w:hAnsi="Consolas" w:cs="Consolas"/>
          <w:color w:val="0000FF"/>
        </w:rPr>
        <w:t>t</w:t>
      </w:r>
      <w:r>
        <w:t xml:space="preserve"> expression, then the compare-to item after each case statement would also have to be an </w:t>
      </w:r>
      <w:r w:rsidRPr="007E018D">
        <w:rPr>
          <w:rFonts w:ascii="Consolas" w:hAnsi="Consolas" w:cs="Consolas"/>
          <w:color w:val="0000FF"/>
        </w:rPr>
        <w:t>in</w:t>
      </w:r>
      <w:r>
        <w:rPr>
          <w:rFonts w:ascii="Consolas" w:hAnsi="Consolas" w:cs="Consolas"/>
          <w:color w:val="0000FF"/>
        </w:rPr>
        <w:t>t</w:t>
      </w:r>
      <w:r>
        <w:t>.</w:t>
      </w:r>
    </w:p>
    <w:p w14:paraId="458DA3FE"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FF"/>
        </w:rPr>
        <w:t>switch</w:t>
      </w:r>
      <w:r w:rsidRPr="007E018D">
        <w:rPr>
          <w:rFonts w:ascii="Consolas" w:hAnsi="Consolas" w:cs="Consolas"/>
          <w:color w:val="000000"/>
        </w:rPr>
        <w:t xml:space="preserve"> (</w:t>
      </w:r>
      <w:r w:rsidRPr="008B1C80">
        <w:rPr>
          <w:rFonts w:ascii="Consolas" w:hAnsi="Consolas" w:cs="Consolas"/>
          <w:b/>
          <w:color w:val="000000"/>
        </w:rPr>
        <w:t>x + y</w:t>
      </w:r>
      <w:r w:rsidRPr="007E018D">
        <w:rPr>
          <w:rFonts w:ascii="Consolas" w:hAnsi="Consolas" w:cs="Consolas"/>
          <w:color w:val="000000"/>
        </w:rPr>
        <w:t>)</w:t>
      </w:r>
    </w:p>
    <w:p w14:paraId="65D91605"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t>{</w:t>
      </w:r>
    </w:p>
    <w:p w14:paraId="542EBA59"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t xml:space="preserve">    </w:t>
      </w:r>
      <w:r w:rsidRPr="007E018D">
        <w:rPr>
          <w:rFonts w:ascii="Consolas" w:hAnsi="Consolas" w:cs="Consolas"/>
          <w:color w:val="0000FF"/>
        </w:rPr>
        <w:t>case</w:t>
      </w:r>
      <w:r w:rsidRPr="007E018D">
        <w:rPr>
          <w:rFonts w:ascii="Consolas" w:hAnsi="Consolas" w:cs="Consolas"/>
          <w:color w:val="000000"/>
        </w:rPr>
        <w:t xml:space="preserve"> </w:t>
      </w:r>
      <w:r w:rsidRPr="008B1C80">
        <w:rPr>
          <w:rFonts w:ascii="Consolas" w:hAnsi="Consolas" w:cs="Consolas"/>
          <w:b/>
          <w:color w:val="000000"/>
        </w:rPr>
        <w:t>17</w:t>
      </w:r>
      <w:r w:rsidRPr="007E018D">
        <w:rPr>
          <w:rFonts w:ascii="Consolas" w:hAnsi="Consolas" w:cs="Consolas"/>
          <w:color w:val="000000"/>
        </w:rPr>
        <w:t>:</w:t>
      </w:r>
    </w:p>
    <w:p w14:paraId="1FAFBDD4"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t xml:space="preserve">        Console.WriteLine(</w:t>
      </w:r>
      <w:r w:rsidRPr="007E018D">
        <w:rPr>
          <w:rFonts w:ascii="Consolas" w:hAnsi="Consolas" w:cs="Consolas"/>
          <w:color w:val="A31515"/>
        </w:rPr>
        <w:t xml:space="preserve">"Ok, we will </w:t>
      </w:r>
      <w:r>
        <w:rPr>
          <w:rFonts w:ascii="Consolas" w:hAnsi="Consolas" w:cs="Consolas"/>
          <w:color w:val="A31515"/>
        </w:rPr>
        <w:t>send you 17 of them</w:t>
      </w:r>
      <w:r w:rsidRPr="007E018D">
        <w:rPr>
          <w:rFonts w:ascii="Consolas" w:hAnsi="Consolas" w:cs="Consolas"/>
          <w:color w:val="A31515"/>
        </w:rPr>
        <w:t>."</w:t>
      </w:r>
      <w:r w:rsidRPr="007E018D">
        <w:rPr>
          <w:rFonts w:ascii="Consolas" w:hAnsi="Consolas" w:cs="Consolas"/>
          <w:color w:val="000000"/>
        </w:rPr>
        <w:t>);</w:t>
      </w:r>
    </w:p>
    <w:p w14:paraId="34122B28" w14:textId="556CEAE4"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t xml:space="preserve">        </w:t>
      </w:r>
      <w:r w:rsidRPr="007E018D">
        <w:rPr>
          <w:rFonts w:ascii="Consolas" w:hAnsi="Consolas" w:cs="Consolas"/>
          <w:color w:val="0000FF"/>
        </w:rPr>
        <w:t>break</w:t>
      </w:r>
      <w:r w:rsidRPr="007E018D">
        <w:rPr>
          <w:rFonts w:ascii="Consolas" w:hAnsi="Consolas" w:cs="Consolas"/>
          <w:color w:val="000000"/>
        </w:rPr>
        <w:t>;</w:t>
      </w:r>
      <w:r w:rsidR="00581B98">
        <w:rPr>
          <w:rFonts w:ascii="Consolas" w:hAnsi="Consolas" w:cs="Consolas"/>
          <w:color w:val="000000"/>
        </w:rPr>
        <w:t xml:space="preserve">  </w:t>
      </w:r>
      <w:r w:rsidR="00581B98" w:rsidRPr="008874EB">
        <w:rPr>
          <w:rFonts w:ascii="Consolas" w:hAnsi="Consolas" w:cs="Consolas"/>
          <w:color w:val="008000"/>
          <w:szCs w:val="19"/>
        </w:rPr>
        <w:t>//</w:t>
      </w:r>
      <w:r w:rsidR="00581B98">
        <w:rPr>
          <w:rFonts w:ascii="Consolas" w:hAnsi="Consolas" w:cs="Consolas"/>
          <w:color w:val="008000"/>
          <w:szCs w:val="19"/>
        </w:rPr>
        <w:t xml:space="preserve"> ok, found a match, we are done, leave the switch statement</w:t>
      </w:r>
    </w:p>
    <w:p w14:paraId="380E7FC3"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t xml:space="preserve">    </w:t>
      </w:r>
      <w:r w:rsidRPr="007E018D">
        <w:rPr>
          <w:rFonts w:ascii="Consolas" w:hAnsi="Consolas" w:cs="Consolas"/>
          <w:color w:val="0000FF"/>
        </w:rPr>
        <w:t>case</w:t>
      </w:r>
      <w:r w:rsidRPr="007E018D">
        <w:rPr>
          <w:rFonts w:ascii="Consolas" w:hAnsi="Consolas" w:cs="Consolas"/>
          <w:color w:val="000000"/>
        </w:rPr>
        <w:t xml:space="preserve"> </w:t>
      </w:r>
      <w:r w:rsidRPr="008B1C80">
        <w:rPr>
          <w:rFonts w:ascii="Consolas" w:hAnsi="Consolas" w:cs="Consolas"/>
          <w:b/>
          <w:color w:val="000000"/>
        </w:rPr>
        <w:t>3</w:t>
      </w:r>
      <w:r w:rsidRPr="007E018D">
        <w:rPr>
          <w:rFonts w:ascii="Consolas" w:hAnsi="Consolas" w:cs="Consolas"/>
          <w:color w:val="000000"/>
        </w:rPr>
        <w:t>:</w:t>
      </w:r>
    </w:p>
    <w:p w14:paraId="1F483AB4" w14:textId="77777777" w:rsidR="007701DE" w:rsidRPr="007E018D"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t xml:space="preserve">        Console.WriteLine(</w:t>
      </w:r>
      <w:r w:rsidRPr="007E018D">
        <w:rPr>
          <w:rFonts w:ascii="Consolas" w:hAnsi="Consolas" w:cs="Consolas"/>
          <w:color w:val="A31515"/>
        </w:rPr>
        <w:t xml:space="preserve">"Ok, we will </w:t>
      </w:r>
      <w:r>
        <w:rPr>
          <w:rFonts w:ascii="Consolas" w:hAnsi="Consolas" w:cs="Consolas"/>
          <w:color w:val="A31515"/>
        </w:rPr>
        <w:t>send you 3 of them</w:t>
      </w:r>
      <w:r w:rsidRPr="007E018D">
        <w:rPr>
          <w:rFonts w:ascii="Consolas" w:hAnsi="Consolas" w:cs="Consolas"/>
          <w:color w:val="A31515"/>
        </w:rPr>
        <w:t>."</w:t>
      </w:r>
      <w:r w:rsidRPr="007E018D">
        <w:rPr>
          <w:rFonts w:ascii="Consolas" w:hAnsi="Consolas" w:cs="Consolas"/>
          <w:color w:val="000000"/>
        </w:rPr>
        <w:t>);</w:t>
      </w:r>
    </w:p>
    <w:p w14:paraId="3100BD38" w14:textId="53481160" w:rsidR="007701DE" w:rsidRDefault="007701DE" w:rsidP="007701DE">
      <w:pPr>
        <w:autoSpaceDE w:val="0"/>
        <w:autoSpaceDN w:val="0"/>
        <w:adjustRightInd w:val="0"/>
        <w:spacing w:before="0" w:after="0" w:line="240" w:lineRule="auto"/>
        <w:rPr>
          <w:rFonts w:ascii="Consolas" w:hAnsi="Consolas" w:cs="Consolas"/>
          <w:color w:val="000000"/>
        </w:rPr>
      </w:pPr>
      <w:r w:rsidRPr="007E018D">
        <w:rPr>
          <w:rFonts w:ascii="Consolas" w:hAnsi="Consolas" w:cs="Consolas"/>
          <w:color w:val="000000"/>
        </w:rPr>
        <w:t xml:space="preserve">        </w:t>
      </w:r>
      <w:r w:rsidRPr="007E018D">
        <w:rPr>
          <w:rFonts w:ascii="Consolas" w:hAnsi="Consolas" w:cs="Consolas"/>
          <w:color w:val="0000FF"/>
        </w:rPr>
        <w:t>break</w:t>
      </w:r>
      <w:r w:rsidRPr="007E018D">
        <w:rPr>
          <w:rFonts w:ascii="Consolas" w:hAnsi="Consolas" w:cs="Consolas"/>
          <w:color w:val="000000"/>
        </w:rPr>
        <w:t>;</w:t>
      </w:r>
      <w:r w:rsidR="00581B98">
        <w:rPr>
          <w:rFonts w:ascii="Consolas" w:hAnsi="Consolas" w:cs="Consolas"/>
          <w:color w:val="000000"/>
        </w:rPr>
        <w:t xml:space="preserve">  </w:t>
      </w:r>
      <w:r w:rsidR="00581B98" w:rsidRPr="008874EB">
        <w:rPr>
          <w:rFonts w:ascii="Consolas" w:hAnsi="Consolas" w:cs="Consolas"/>
          <w:color w:val="008000"/>
          <w:szCs w:val="19"/>
        </w:rPr>
        <w:t>//</w:t>
      </w:r>
      <w:r w:rsidR="00581B98">
        <w:rPr>
          <w:rFonts w:ascii="Consolas" w:hAnsi="Consolas" w:cs="Consolas"/>
          <w:color w:val="008000"/>
          <w:szCs w:val="19"/>
        </w:rPr>
        <w:t xml:space="preserve"> ok, found a match, we are done, leave the switch statement</w:t>
      </w:r>
    </w:p>
    <w:p w14:paraId="0467DF2B" w14:textId="77777777" w:rsidR="007701DE" w:rsidRDefault="007701DE" w:rsidP="007701DE">
      <w:pPr>
        <w:rPr>
          <w:rFonts w:ascii="Consolas" w:hAnsi="Consolas" w:cs="Consolas"/>
          <w:color w:val="000000"/>
          <w:szCs w:val="19"/>
        </w:rPr>
      </w:pPr>
      <w:r w:rsidRPr="00BB1A0A">
        <w:rPr>
          <w:rFonts w:ascii="Consolas" w:hAnsi="Consolas" w:cs="Consolas"/>
          <w:color w:val="000000"/>
          <w:szCs w:val="19"/>
        </w:rPr>
        <w:t>}</w:t>
      </w:r>
    </w:p>
    <w:p w14:paraId="1FE93596" w14:textId="77777777" w:rsidR="007701DE" w:rsidRDefault="007701DE" w:rsidP="007701DE"/>
    <w:p w14:paraId="50B98179" w14:textId="77777777" w:rsidR="007701DE" w:rsidRDefault="007701DE" w:rsidP="007701DE">
      <w:r>
        <w:lastRenderedPageBreak/>
        <w:t xml:space="preserve">After each </w:t>
      </w:r>
      <w:r w:rsidRPr="007E018D">
        <w:rPr>
          <w:rFonts w:ascii="Consolas" w:hAnsi="Consolas" w:cs="Consolas"/>
          <w:color w:val="0000FF"/>
        </w:rPr>
        <w:t>case</w:t>
      </w:r>
      <w:r w:rsidRPr="007E018D">
        <w:rPr>
          <w:rFonts w:ascii="Consolas" w:hAnsi="Consolas" w:cs="Consolas"/>
          <w:color w:val="000000"/>
        </w:rPr>
        <w:t xml:space="preserve"> </w:t>
      </w:r>
      <w:r>
        <w:t xml:space="preserve">line </w:t>
      </w:r>
      <w:r w:rsidRPr="005E52A9">
        <w:t>comes zero to</w:t>
      </w:r>
      <w:r>
        <w:t xml:space="preserve"> as many as you need lines of C# code. My example only has one line of code, but it can certainly be </w:t>
      </w:r>
      <w:r w:rsidRPr="001312C9">
        <w:rPr>
          <w:rFonts w:ascii="Arial" w:hAnsi="Arial" w:cs="Arial"/>
        </w:rPr>
        <w:t>3</w:t>
      </w:r>
      <w:r>
        <w:t xml:space="preserve"> lines, or </w:t>
      </w:r>
      <w:r w:rsidRPr="001312C9">
        <w:rPr>
          <w:rFonts w:ascii="Arial" w:hAnsi="Arial" w:cs="Arial"/>
        </w:rPr>
        <w:t>13</w:t>
      </w:r>
      <w:r>
        <w:t xml:space="preserve">, or </w:t>
      </w:r>
      <w:r w:rsidRPr="001312C9">
        <w:rPr>
          <w:rFonts w:ascii="Arial" w:hAnsi="Arial" w:cs="Arial"/>
        </w:rPr>
        <w:t>300</w:t>
      </w:r>
      <w:r>
        <w:t xml:space="preserve">!  At the end your lines of code in each case section, you must add the keyword </w:t>
      </w:r>
      <w:r w:rsidRPr="007E018D">
        <w:rPr>
          <w:rFonts w:ascii="Consolas" w:hAnsi="Consolas" w:cs="Consolas"/>
          <w:color w:val="0000FF"/>
        </w:rPr>
        <w:t>break</w:t>
      </w:r>
      <w:r>
        <w:t xml:space="preserve">.  </w:t>
      </w:r>
      <w:r w:rsidRPr="007E018D">
        <w:rPr>
          <w:rFonts w:ascii="Consolas" w:hAnsi="Consolas" w:cs="Consolas"/>
          <w:color w:val="0000FF"/>
        </w:rPr>
        <w:t>break</w:t>
      </w:r>
      <w:r>
        <w:t xml:space="preserve"> always causes the code to leave whatever structure you are in. In this case, it leaves the </w:t>
      </w:r>
      <w:r w:rsidRPr="007E018D">
        <w:rPr>
          <w:rFonts w:ascii="Consolas" w:hAnsi="Consolas" w:cs="Consolas"/>
          <w:color w:val="0000FF"/>
        </w:rPr>
        <w:t>switch</w:t>
      </w:r>
      <w:r w:rsidRPr="007E018D">
        <w:rPr>
          <w:rFonts w:ascii="Consolas" w:hAnsi="Consolas" w:cs="Consolas"/>
          <w:color w:val="000000"/>
        </w:rPr>
        <w:t xml:space="preserve"> </w:t>
      </w:r>
      <w:r>
        <w:t>statement and moves on to whatever code follows.</w:t>
      </w:r>
    </w:p>
    <w:p w14:paraId="77A8F1D2" w14:textId="77777777" w:rsidR="007701DE" w:rsidRDefault="007701DE" w:rsidP="007701DE">
      <w:r>
        <w:t xml:space="preserve">You can also add the special </w:t>
      </w:r>
      <w:r w:rsidRPr="007E018D">
        <w:rPr>
          <w:rFonts w:ascii="Consolas" w:hAnsi="Consolas" w:cs="Consolas"/>
          <w:color w:val="0000FF"/>
        </w:rPr>
        <w:t>case</w:t>
      </w:r>
      <w:r>
        <w:t xml:space="preserve">, </w:t>
      </w:r>
      <w:r w:rsidRPr="007E018D">
        <w:rPr>
          <w:rFonts w:ascii="Consolas" w:hAnsi="Consolas" w:cs="Consolas"/>
          <w:color w:val="0000FF"/>
        </w:rPr>
        <w:t>default</w:t>
      </w:r>
      <w:r>
        <w:t xml:space="preserve">, which is a match to the expression no matter what the expression is, as long as it does not match any other </w:t>
      </w:r>
      <w:r w:rsidRPr="007E018D">
        <w:rPr>
          <w:rFonts w:ascii="Consolas" w:hAnsi="Consolas" w:cs="Consolas"/>
          <w:color w:val="0000FF"/>
        </w:rPr>
        <w:t>case</w:t>
      </w:r>
      <w:r>
        <w:t xml:space="preserve"> line.  Typically the </w:t>
      </w:r>
      <w:r w:rsidRPr="007E018D">
        <w:rPr>
          <w:rFonts w:ascii="Consolas" w:hAnsi="Consolas" w:cs="Consolas"/>
          <w:color w:val="0000FF"/>
        </w:rPr>
        <w:t>default</w:t>
      </w:r>
      <w:r>
        <w:t xml:space="preserve"> is at the bottom.</w:t>
      </w:r>
    </w:p>
    <w:p w14:paraId="2751F097" w14:textId="77777777" w:rsidR="007701DE" w:rsidRDefault="007701DE" w:rsidP="007701DE">
      <w:pPr>
        <w:pStyle w:val="Heading4"/>
        <w:rPr>
          <w:b/>
          <w:i w:val="0"/>
        </w:rPr>
      </w:pPr>
      <w:r w:rsidRPr="001312C9">
        <w:rPr>
          <w:b/>
          <w:i w:val="0"/>
        </w:rPr>
        <w:t>One unique case feature</w:t>
      </w:r>
    </w:p>
    <w:p w14:paraId="0D878888" w14:textId="240AD7DD" w:rsidR="007701DE" w:rsidRDefault="00581B98" w:rsidP="007701DE">
      <w:r>
        <w:t xml:space="preserve">Tricky!  Slow down and read this carefully!  </w:t>
      </w:r>
      <w:r w:rsidR="007701DE">
        <w:t xml:space="preserve">I said that any case line must be followed </w:t>
      </w:r>
      <w:r w:rsidR="007701DE" w:rsidRPr="005E52A9">
        <w:t xml:space="preserve">by </w:t>
      </w:r>
      <w:r w:rsidR="007701DE" w:rsidRPr="00581B98">
        <w:rPr>
          <w:b/>
          <w:bCs/>
          <w:i/>
          <w:iCs/>
        </w:rPr>
        <w:t>zero</w:t>
      </w:r>
      <w:r w:rsidR="007701DE" w:rsidRPr="005E52A9">
        <w:t xml:space="preserve"> t</w:t>
      </w:r>
      <w:r w:rsidR="007701DE">
        <w:t xml:space="preserve">o as many as you need lines of C# code and then the keyword </w:t>
      </w:r>
      <w:r w:rsidR="007701DE" w:rsidRPr="007E018D">
        <w:rPr>
          <w:rFonts w:ascii="Consolas" w:hAnsi="Consolas" w:cs="Consolas"/>
          <w:color w:val="0000FF"/>
        </w:rPr>
        <w:t>break</w:t>
      </w:r>
      <w:r w:rsidR="007701DE">
        <w:rPr>
          <w:rFonts w:ascii="Consolas" w:hAnsi="Consolas" w:cs="Consolas"/>
          <w:color w:val="0000FF"/>
        </w:rPr>
        <w:t xml:space="preserve">. </w:t>
      </w:r>
      <w:r>
        <w:t>H</w:t>
      </w:r>
      <w:r w:rsidR="007701DE" w:rsidRPr="001312C9">
        <w:t xml:space="preserve">ere is an </w:t>
      </w:r>
      <w:r>
        <w:t>example when it might be zero lines. I</w:t>
      </w:r>
      <w:r w:rsidR="007701DE" w:rsidRPr="001312C9">
        <w:t>magine</w:t>
      </w:r>
      <w:r w:rsidR="007701DE">
        <w:t xml:space="preserve"> that the fee for a bus ride is $5 Monday thru Friday, $4 on Saturday, and $3 on Sunday.  If you want </w:t>
      </w:r>
      <w:r w:rsidR="007701DE" w:rsidRPr="005E52A9">
        <w:rPr>
          <w:b/>
        </w:rPr>
        <w:t>multiple case statements to all execute the same code</w:t>
      </w:r>
      <w:r w:rsidR="007701DE">
        <w:t xml:space="preserve">, you can structure the </w:t>
      </w:r>
      <w:r w:rsidR="007701DE" w:rsidRPr="007E018D">
        <w:rPr>
          <w:rFonts w:ascii="Consolas" w:hAnsi="Consolas" w:cs="Consolas"/>
          <w:color w:val="0000FF"/>
        </w:rPr>
        <w:t>switch</w:t>
      </w:r>
      <w:r w:rsidR="007701DE">
        <w:t xml:space="preserve"> like this:</w:t>
      </w:r>
    </w:p>
    <w:p w14:paraId="238D7B50" w14:textId="77777777" w:rsidR="007701DE" w:rsidRPr="00BB1A0A" w:rsidRDefault="007701DE" w:rsidP="007701DE">
      <w:pPr>
        <w:autoSpaceDE w:val="0"/>
        <w:autoSpaceDN w:val="0"/>
        <w:adjustRightInd w:val="0"/>
        <w:spacing w:before="0" w:after="0" w:line="240" w:lineRule="auto"/>
        <w:rPr>
          <w:rFonts w:ascii="Consolas" w:hAnsi="Consolas" w:cs="Consolas"/>
          <w:color w:val="000000"/>
          <w:szCs w:val="19"/>
        </w:rPr>
      </w:pPr>
      <w:r w:rsidRPr="00BB1A0A">
        <w:rPr>
          <w:rFonts w:ascii="Consolas" w:hAnsi="Consolas" w:cs="Consolas"/>
          <w:color w:val="0000FF"/>
          <w:szCs w:val="19"/>
        </w:rPr>
        <w:t>string</w:t>
      </w:r>
      <w:r w:rsidRPr="00BB1A0A">
        <w:rPr>
          <w:rFonts w:ascii="Consolas" w:hAnsi="Consolas" w:cs="Consolas"/>
          <w:color w:val="000000"/>
          <w:szCs w:val="19"/>
        </w:rPr>
        <w:t xml:space="preserve"> dayOfWeek = Console.ReadLine();</w:t>
      </w:r>
    </w:p>
    <w:p w14:paraId="05C05E7E" w14:textId="77777777" w:rsidR="007701DE" w:rsidRPr="00BB1A0A" w:rsidRDefault="007701DE" w:rsidP="007701DE">
      <w:pPr>
        <w:autoSpaceDE w:val="0"/>
        <w:autoSpaceDN w:val="0"/>
        <w:adjustRightInd w:val="0"/>
        <w:spacing w:before="0" w:after="0" w:line="240" w:lineRule="auto"/>
        <w:rPr>
          <w:rFonts w:ascii="Consolas" w:hAnsi="Consolas" w:cs="Consolas"/>
          <w:color w:val="000000"/>
          <w:szCs w:val="19"/>
        </w:rPr>
      </w:pPr>
      <w:r w:rsidRPr="00BB1A0A">
        <w:rPr>
          <w:rFonts w:ascii="Consolas" w:hAnsi="Consolas" w:cs="Consolas"/>
          <w:color w:val="0000FF"/>
          <w:szCs w:val="19"/>
        </w:rPr>
        <w:t>int</w:t>
      </w:r>
      <w:r w:rsidRPr="00BB1A0A">
        <w:rPr>
          <w:rFonts w:ascii="Consolas" w:hAnsi="Consolas" w:cs="Consolas"/>
          <w:color w:val="000000"/>
          <w:szCs w:val="19"/>
        </w:rPr>
        <w:t xml:space="preserve"> fare = 0;</w:t>
      </w:r>
    </w:p>
    <w:p w14:paraId="3FF5C49E" w14:textId="77777777" w:rsidR="007701DE" w:rsidRPr="00BB1A0A" w:rsidRDefault="007701DE" w:rsidP="007701DE">
      <w:pPr>
        <w:autoSpaceDE w:val="0"/>
        <w:autoSpaceDN w:val="0"/>
        <w:adjustRightInd w:val="0"/>
        <w:spacing w:before="0" w:after="0" w:line="240" w:lineRule="auto"/>
        <w:rPr>
          <w:rFonts w:ascii="Consolas" w:hAnsi="Consolas" w:cs="Consolas"/>
          <w:color w:val="000000"/>
          <w:szCs w:val="19"/>
        </w:rPr>
      </w:pPr>
      <w:r w:rsidRPr="00BB1A0A">
        <w:rPr>
          <w:rFonts w:ascii="Consolas" w:hAnsi="Consolas" w:cs="Consolas"/>
          <w:color w:val="0000FF"/>
          <w:szCs w:val="19"/>
        </w:rPr>
        <w:t>switch</w:t>
      </w:r>
      <w:r w:rsidRPr="00BB1A0A">
        <w:rPr>
          <w:rFonts w:ascii="Consolas" w:hAnsi="Consolas" w:cs="Consolas"/>
          <w:color w:val="000000"/>
          <w:szCs w:val="19"/>
        </w:rPr>
        <w:t xml:space="preserve"> (dayOfWeek)</w:t>
      </w:r>
    </w:p>
    <w:p w14:paraId="5284A7C1" w14:textId="77777777" w:rsidR="007701DE" w:rsidRPr="00BB1A0A" w:rsidRDefault="007701DE" w:rsidP="007701DE">
      <w:pPr>
        <w:autoSpaceDE w:val="0"/>
        <w:autoSpaceDN w:val="0"/>
        <w:adjustRightInd w:val="0"/>
        <w:spacing w:before="0" w:after="0" w:line="240" w:lineRule="auto"/>
        <w:rPr>
          <w:rFonts w:ascii="Consolas" w:hAnsi="Consolas" w:cs="Consolas"/>
          <w:color w:val="000000"/>
          <w:szCs w:val="19"/>
        </w:rPr>
      </w:pPr>
      <w:r w:rsidRPr="00BB1A0A">
        <w:rPr>
          <w:rFonts w:ascii="Consolas" w:hAnsi="Consolas" w:cs="Consolas"/>
          <w:color w:val="000000"/>
          <w:szCs w:val="19"/>
        </w:rPr>
        <w:t>{</w:t>
      </w:r>
    </w:p>
    <w:p w14:paraId="46248675" w14:textId="77777777" w:rsidR="007701DE" w:rsidRPr="00BB1A0A" w:rsidRDefault="007701DE" w:rsidP="007701DE">
      <w:pPr>
        <w:autoSpaceDE w:val="0"/>
        <w:autoSpaceDN w:val="0"/>
        <w:adjustRightInd w:val="0"/>
        <w:spacing w:before="0" w:after="0" w:line="240" w:lineRule="auto"/>
        <w:rPr>
          <w:rFonts w:ascii="Consolas" w:hAnsi="Consolas" w:cs="Consolas"/>
          <w:color w:val="000000"/>
          <w:szCs w:val="19"/>
        </w:rPr>
      </w:pPr>
      <w:r w:rsidRPr="00BB1A0A">
        <w:rPr>
          <w:rFonts w:ascii="Consolas" w:hAnsi="Consolas" w:cs="Consolas"/>
          <w:color w:val="000000"/>
          <w:szCs w:val="19"/>
        </w:rPr>
        <w:t xml:space="preserve">    </w:t>
      </w:r>
      <w:r w:rsidRPr="00BB1A0A">
        <w:rPr>
          <w:rFonts w:ascii="Consolas" w:hAnsi="Consolas" w:cs="Consolas"/>
          <w:color w:val="0000FF"/>
          <w:szCs w:val="19"/>
        </w:rPr>
        <w:t>case</w:t>
      </w:r>
      <w:r w:rsidRPr="00BB1A0A">
        <w:rPr>
          <w:rFonts w:ascii="Consolas" w:hAnsi="Consolas" w:cs="Consolas"/>
          <w:color w:val="000000"/>
          <w:szCs w:val="19"/>
        </w:rPr>
        <w:t xml:space="preserve"> </w:t>
      </w:r>
      <w:r w:rsidRPr="00BB1A0A">
        <w:rPr>
          <w:rFonts w:ascii="Consolas" w:hAnsi="Consolas" w:cs="Consolas"/>
          <w:color w:val="A31515"/>
          <w:szCs w:val="19"/>
        </w:rPr>
        <w:t>"Monday"</w:t>
      </w:r>
      <w:r w:rsidRPr="00BB1A0A">
        <w:rPr>
          <w:rFonts w:ascii="Consolas" w:hAnsi="Consolas" w:cs="Consolas"/>
          <w:color w:val="000000"/>
          <w:szCs w:val="19"/>
        </w:rPr>
        <w:t>:</w:t>
      </w:r>
    </w:p>
    <w:p w14:paraId="02470D33" w14:textId="77777777" w:rsidR="007701DE" w:rsidRPr="00BB1A0A" w:rsidRDefault="007701DE" w:rsidP="007701DE">
      <w:pPr>
        <w:autoSpaceDE w:val="0"/>
        <w:autoSpaceDN w:val="0"/>
        <w:adjustRightInd w:val="0"/>
        <w:spacing w:before="0" w:after="0" w:line="240" w:lineRule="auto"/>
        <w:rPr>
          <w:rFonts w:ascii="Consolas" w:hAnsi="Consolas" w:cs="Consolas"/>
          <w:color w:val="000000"/>
          <w:szCs w:val="19"/>
        </w:rPr>
      </w:pPr>
      <w:r w:rsidRPr="00BB1A0A">
        <w:rPr>
          <w:rFonts w:ascii="Consolas" w:hAnsi="Consolas" w:cs="Consolas"/>
          <w:color w:val="000000"/>
          <w:szCs w:val="19"/>
        </w:rPr>
        <w:t xml:space="preserve">    </w:t>
      </w:r>
      <w:r w:rsidRPr="00BB1A0A">
        <w:rPr>
          <w:rFonts w:ascii="Consolas" w:hAnsi="Consolas" w:cs="Consolas"/>
          <w:color w:val="0000FF"/>
          <w:szCs w:val="19"/>
        </w:rPr>
        <w:t>case</w:t>
      </w:r>
      <w:r w:rsidRPr="00BB1A0A">
        <w:rPr>
          <w:rFonts w:ascii="Consolas" w:hAnsi="Consolas" w:cs="Consolas"/>
          <w:color w:val="000000"/>
          <w:szCs w:val="19"/>
        </w:rPr>
        <w:t xml:space="preserve"> </w:t>
      </w:r>
      <w:r w:rsidRPr="00BB1A0A">
        <w:rPr>
          <w:rFonts w:ascii="Consolas" w:hAnsi="Consolas" w:cs="Consolas"/>
          <w:color w:val="A31515"/>
          <w:szCs w:val="19"/>
        </w:rPr>
        <w:t>"Tuesday"</w:t>
      </w:r>
      <w:r w:rsidRPr="00BB1A0A">
        <w:rPr>
          <w:rFonts w:ascii="Consolas" w:hAnsi="Consolas" w:cs="Consolas"/>
          <w:color w:val="000000"/>
          <w:szCs w:val="19"/>
        </w:rPr>
        <w:t>:</w:t>
      </w:r>
    </w:p>
    <w:p w14:paraId="7AD21712" w14:textId="77777777" w:rsidR="007701DE" w:rsidRPr="00BB1A0A" w:rsidRDefault="007701DE" w:rsidP="007701DE">
      <w:pPr>
        <w:autoSpaceDE w:val="0"/>
        <w:autoSpaceDN w:val="0"/>
        <w:adjustRightInd w:val="0"/>
        <w:spacing w:before="0" w:after="0" w:line="240" w:lineRule="auto"/>
        <w:rPr>
          <w:rFonts w:ascii="Consolas" w:hAnsi="Consolas" w:cs="Consolas"/>
          <w:color w:val="000000"/>
          <w:szCs w:val="19"/>
        </w:rPr>
      </w:pPr>
      <w:r w:rsidRPr="00BB1A0A">
        <w:rPr>
          <w:rFonts w:ascii="Consolas" w:hAnsi="Consolas" w:cs="Consolas"/>
          <w:color w:val="000000"/>
          <w:szCs w:val="19"/>
        </w:rPr>
        <w:t xml:space="preserve">    </w:t>
      </w:r>
      <w:r w:rsidRPr="00BB1A0A">
        <w:rPr>
          <w:rFonts w:ascii="Consolas" w:hAnsi="Consolas" w:cs="Consolas"/>
          <w:color w:val="0000FF"/>
          <w:szCs w:val="19"/>
        </w:rPr>
        <w:t>case</w:t>
      </w:r>
      <w:r w:rsidRPr="00BB1A0A">
        <w:rPr>
          <w:rFonts w:ascii="Consolas" w:hAnsi="Consolas" w:cs="Consolas"/>
          <w:color w:val="000000"/>
          <w:szCs w:val="19"/>
        </w:rPr>
        <w:t xml:space="preserve"> </w:t>
      </w:r>
      <w:r w:rsidRPr="00BB1A0A">
        <w:rPr>
          <w:rFonts w:ascii="Consolas" w:hAnsi="Consolas" w:cs="Consolas"/>
          <w:color w:val="A31515"/>
          <w:szCs w:val="19"/>
        </w:rPr>
        <w:t>"Wednesday"</w:t>
      </w:r>
      <w:r w:rsidRPr="00BB1A0A">
        <w:rPr>
          <w:rFonts w:ascii="Consolas" w:hAnsi="Consolas" w:cs="Consolas"/>
          <w:color w:val="000000"/>
          <w:szCs w:val="19"/>
        </w:rPr>
        <w:t>:</w:t>
      </w:r>
    </w:p>
    <w:p w14:paraId="68CBFA8F" w14:textId="77777777" w:rsidR="007701DE" w:rsidRPr="00BB1A0A" w:rsidRDefault="007701DE" w:rsidP="007701DE">
      <w:pPr>
        <w:autoSpaceDE w:val="0"/>
        <w:autoSpaceDN w:val="0"/>
        <w:adjustRightInd w:val="0"/>
        <w:spacing w:before="0" w:after="0" w:line="240" w:lineRule="auto"/>
        <w:rPr>
          <w:rFonts w:ascii="Consolas" w:hAnsi="Consolas" w:cs="Consolas"/>
          <w:color w:val="000000"/>
          <w:szCs w:val="19"/>
        </w:rPr>
      </w:pPr>
      <w:r w:rsidRPr="00BB1A0A">
        <w:rPr>
          <w:rFonts w:ascii="Consolas" w:hAnsi="Consolas" w:cs="Consolas"/>
          <w:color w:val="000000"/>
          <w:szCs w:val="19"/>
        </w:rPr>
        <w:t xml:space="preserve">    </w:t>
      </w:r>
      <w:r w:rsidRPr="00BB1A0A">
        <w:rPr>
          <w:rFonts w:ascii="Consolas" w:hAnsi="Consolas" w:cs="Consolas"/>
          <w:color w:val="0000FF"/>
          <w:szCs w:val="19"/>
        </w:rPr>
        <w:t>case</w:t>
      </w:r>
      <w:r w:rsidRPr="00BB1A0A">
        <w:rPr>
          <w:rFonts w:ascii="Consolas" w:hAnsi="Consolas" w:cs="Consolas"/>
          <w:color w:val="000000"/>
          <w:szCs w:val="19"/>
        </w:rPr>
        <w:t xml:space="preserve"> </w:t>
      </w:r>
      <w:r w:rsidRPr="00BB1A0A">
        <w:rPr>
          <w:rFonts w:ascii="Consolas" w:hAnsi="Consolas" w:cs="Consolas"/>
          <w:color w:val="A31515"/>
          <w:szCs w:val="19"/>
        </w:rPr>
        <w:t>"Thursday"</w:t>
      </w:r>
      <w:r w:rsidRPr="00BB1A0A">
        <w:rPr>
          <w:rFonts w:ascii="Consolas" w:hAnsi="Consolas" w:cs="Consolas"/>
          <w:color w:val="000000"/>
          <w:szCs w:val="19"/>
        </w:rPr>
        <w:t>:</w:t>
      </w:r>
    </w:p>
    <w:p w14:paraId="74583BCE" w14:textId="77777777" w:rsidR="007701DE" w:rsidRPr="00BB1A0A" w:rsidRDefault="007701DE" w:rsidP="007701DE">
      <w:pPr>
        <w:autoSpaceDE w:val="0"/>
        <w:autoSpaceDN w:val="0"/>
        <w:adjustRightInd w:val="0"/>
        <w:spacing w:before="0" w:after="0" w:line="240" w:lineRule="auto"/>
        <w:rPr>
          <w:rFonts w:ascii="Consolas" w:hAnsi="Consolas" w:cs="Consolas"/>
          <w:color w:val="000000"/>
          <w:szCs w:val="19"/>
        </w:rPr>
      </w:pPr>
      <w:r w:rsidRPr="00BB1A0A">
        <w:rPr>
          <w:rFonts w:ascii="Consolas" w:hAnsi="Consolas" w:cs="Consolas"/>
          <w:color w:val="000000"/>
          <w:szCs w:val="19"/>
        </w:rPr>
        <w:t xml:space="preserve">    </w:t>
      </w:r>
      <w:r w:rsidRPr="00BB1A0A">
        <w:rPr>
          <w:rFonts w:ascii="Consolas" w:hAnsi="Consolas" w:cs="Consolas"/>
          <w:color w:val="0000FF"/>
          <w:szCs w:val="19"/>
        </w:rPr>
        <w:t>case</w:t>
      </w:r>
      <w:r w:rsidRPr="00BB1A0A">
        <w:rPr>
          <w:rFonts w:ascii="Consolas" w:hAnsi="Consolas" w:cs="Consolas"/>
          <w:color w:val="000000"/>
          <w:szCs w:val="19"/>
        </w:rPr>
        <w:t xml:space="preserve"> </w:t>
      </w:r>
      <w:r w:rsidRPr="00BB1A0A">
        <w:rPr>
          <w:rFonts w:ascii="Consolas" w:hAnsi="Consolas" w:cs="Consolas"/>
          <w:color w:val="A31515"/>
          <w:szCs w:val="19"/>
        </w:rPr>
        <w:t>"Friday"</w:t>
      </w:r>
      <w:r w:rsidRPr="00BB1A0A">
        <w:rPr>
          <w:rFonts w:ascii="Consolas" w:hAnsi="Consolas" w:cs="Consolas"/>
          <w:color w:val="000000"/>
          <w:szCs w:val="19"/>
        </w:rPr>
        <w:t>:</w:t>
      </w:r>
    </w:p>
    <w:p w14:paraId="77FB3156" w14:textId="77777777" w:rsidR="007701DE" w:rsidRPr="00BB1A0A" w:rsidRDefault="007701DE" w:rsidP="007701DE">
      <w:pPr>
        <w:autoSpaceDE w:val="0"/>
        <w:autoSpaceDN w:val="0"/>
        <w:adjustRightInd w:val="0"/>
        <w:spacing w:before="0" w:after="0" w:line="240" w:lineRule="auto"/>
        <w:rPr>
          <w:rFonts w:ascii="Consolas" w:hAnsi="Consolas" w:cs="Consolas"/>
          <w:color w:val="000000"/>
          <w:szCs w:val="19"/>
        </w:rPr>
      </w:pPr>
      <w:r w:rsidRPr="00BB1A0A">
        <w:rPr>
          <w:rFonts w:ascii="Consolas" w:hAnsi="Consolas" w:cs="Consolas"/>
          <w:color w:val="000000"/>
          <w:szCs w:val="19"/>
        </w:rPr>
        <w:t xml:space="preserve">        fare = 5;</w:t>
      </w:r>
    </w:p>
    <w:p w14:paraId="7AA0B8D5" w14:textId="77777777" w:rsidR="007701DE" w:rsidRPr="00BB1A0A" w:rsidRDefault="007701DE" w:rsidP="007701DE">
      <w:pPr>
        <w:autoSpaceDE w:val="0"/>
        <w:autoSpaceDN w:val="0"/>
        <w:adjustRightInd w:val="0"/>
        <w:spacing w:before="0" w:after="0" w:line="240" w:lineRule="auto"/>
        <w:rPr>
          <w:rFonts w:ascii="Consolas" w:hAnsi="Consolas" w:cs="Consolas"/>
          <w:color w:val="000000"/>
          <w:szCs w:val="19"/>
        </w:rPr>
      </w:pPr>
      <w:r w:rsidRPr="00BB1A0A">
        <w:rPr>
          <w:rFonts w:ascii="Consolas" w:hAnsi="Consolas" w:cs="Consolas"/>
          <w:color w:val="000000"/>
          <w:szCs w:val="19"/>
        </w:rPr>
        <w:t xml:space="preserve">        </w:t>
      </w:r>
      <w:r w:rsidRPr="00BB1A0A">
        <w:rPr>
          <w:rFonts w:ascii="Consolas" w:hAnsi="Consolas" w:cs="Consolas"/>
          <w:color w:val="0000FF"/>
          <w:szCs w:val="19"/>
        </w:rPr>
        <w:t>break</w:t>
      </w:r>
      <w:r w:rsidRPr="00BB1A0A">
        <w:rPr>
          <w:rFonts w:ascii="Consolas" w:hAnsi="Consolas" w:cs="Consolas"/>
          <w:color w:val="000000"/>
          <w:szCs w:val="19"/>
        </w:rPr>
        <w:t>;</w:t>
      </w:r>
    </w:p>
    <w:p w14:paraId="02DFC8AE" w14:textId="77777777" w:rsidR="007701DE" w:rsidRPr="00BB1A0A" w:rsidRDefault="007701DE" w:rsidP="007701DE">
      <w:pPr>
        <w:autoSpaceDE w:val="0"/>
        <w:autoSpaceDN w:val="0"/>
        <w:adjustRightInd w:val="0"/>
        <w:spacing w:before="0" w:after="0" w:line="240" w:lineRule="auto"/>
        <w:rPr>
          <w:rFonts w:ascii="Consolas" w:hAnsi="Consolas" w:cs="Consolas"/>
          <w:color w:val="000000"/>
          <w:szCs w:val="19"/>
        </w:rPr>
      </w:pPr>
      <w:r w:rsidRPr="00BB1A0A">
        <w:rPr>
          <w:rFonts w:ascii="Consolas" w:hAnsi="Consolas" w:cs="Consolas"/>
          <w:color w:val="000000"/>
          <w:szCs w:val="19"/>
        </w:rPr>
        <w:t xml:space="preserve">    </w:t>
      </w:r>
      <w:r w:rsidRPr="00BB1A0A">
        <w:rPr>
          <w:rFonts w:ascii="Consolas" w:hAnsi="Consolas" w:cs="Consolas"/>
          <w:color w:val="0000FF"/>
          <w:szCs w:val="19"/>
        </w:rPr>
        <w:t>case</w:t>
      </w:r>
      <w:r w:rsidRPr="00BB1A0A">
        <w:rPr>
          <w:rFonts w:ascii="Consolas" w:hAnsi="Consolas" w:cs="Consolas"/>
          <w:color w:val="000000"/>
          <w:szCs w:val="19"/>
        </w:rPr>
        <w:t xml:space="preserve"> </w:t>
      </w:r>
      <w:r w:rsidRPr="00BB1A0A">
        <w:rPr>
          <w:rFonts w:ascii="Consolas" w:hAnsi="Consolas" w:cs="Consolas"/>
          <w:color w:val="A31515"/>
          <w:szCs w:val="19"/>
        </w:rPr>
        <w:t>"Saturday"</w:t>
      </w:r>
      <w:r w:rsidRPr="00BB1A0A">
        <w:rPr>
          <w:rFonts w:ascii="Consolas" w:hAnsi="Consolas" w:cs="Consolas"/>
          <w:color w:val="000000"/>
          <w:szCs w:val="19"/>
        </w:rPr>
        <w:t>:</w:t>
      </w:r>
    </w:p>
    <w:p w14:paraId="5E227414" w14:textId="77777777" w:rsidR="007701DE" w:rsidRPr="00BB1A0A" w:rsidRDefault="007701DE" w:rsidP="007701DE">
      <w:pPr>
        <w:autoSpaceDE w:val="0"/>
        <w:autoSpaceDN w:val="0"/>
        <w:adjustRightInd w:val="0"/>
        <w:spacing w:before="0" w:after="0" w:line="240" w:lineRule="auto"/>
        <w:rPr>
          <w:rFonts w:ascii="Consolas" w:hAnsi="Consolas" w:cs="Consolas"/>
          <w:color w:val="000000"/>
          <w:szCs w:val="19"/>
        </w:rPr>
      </w:pPr>
      <w:r w:rsidRPr="00BB1A0A">
        <w:rPr>
          <w:rFonts w:ascii="Consolas" w:hAnsi="Consolas" w:cs="Consolas"/>
          <w:color w:val="000000"/>
          <w:szCs w:val="19"/>
        </w:rPr>
        <w:t xml:space="preserve">        fare = 4;</w:t>
      </w:r>
    </w:p>
    <w:p w14:paraId="6ACC1E4C" w14:textId="77777777" w:rsidR="007701DE" w:rsidRPr="00BB1A0A" w:rsidRDefault="007701DE" w:rsidP="007701DE">
      <w:pPr>
        <w:autoSpaceDE w:val="0"/>
        <w:autoSpaceDN w:val="0"/>
        <w:adjustRightInd w:val="0"/>
        <w:spacing w:before="0" w:after="0" w:line="240" w:lineRule="auto"/>
        <w:rPr>
          <w:rFonts w:ascii="Consolas" w:hAnsi="Consolas" w:cs="Consolas"/>
          <w:color w:val="000000"/>
          <w:szCs w:val="19"/>
        </w:rPr>
      </w:pPr>
      <w:r w:rsidRPr="00BB1A0A">
        <w:rPr>
          <w:rFonts w:ascii="Consolas" w:hAnsi="Consolas" w:cs="Consolas"/>
          <w:color w:val="000000"/>
          <w:szCs w:val="19"/>
        </w:rPr>
        <w:t xml:space="preserve">        </w:t>
      </w:r>
      <w:r w:rsidRPr="00BB1A0A">
        <w:rPr>
          <w:rFonts w:ascii="Consolas" w:hAnsi="Consolas" w:cs="Consolas"/>
          <w:color w:val="0000FF"/>
          <w:szCs w:val="19"/>
        </w:rPr>
        <w:t>break</w:t>
      </w:r>
      <w:r w:rsidRPr="00BB1A0A">
        <w:rPr>
          <w:rFonts w:ascii="Consolas" w:hAnsi="Consolas" w:cs="Consolas"/>
          <w:color w:val="000000"/>
          <w:szCs w:val="19"/>
        </w:rPr>
        <w:t>;</w:t>
      </w:r>
    </w:p>
    <w:p w14:paraId="33B34431" w14:textId="77777777" w:rsidR="007701DE" w:rsidRPr="00BB1A0A" w:rsidRDefault="007701DE" w:rsidP="007701DE">
      <w:pPr>
        <w:autoSpaceDE w:val="0"/>
        <w:autoSpaceDN w:val="0"/>
        <w:adjustRightInd w:val="0"/>
        <w:spacing w:before="0" w:after="0" w:line="240" w:lineRule="auto"/>
        <w:rPr>
          <w:rFonts w:ascii="Consolas" w:hAnsi="Consolas" w:cs="Consolas"/>
          <w:color w:val="000000"/>
          <w:szCs w:val="19"/>
        </w:rPr>
      </w:pPr>
      <w:r w:rsidRPr="00BB1A0A">
        <w:rPr>
          <w:rFonts w:ascii="Consolas" w:hAnsi="Consolas" w:cs="Consolas"/>
          <w:color w:val="000000"/>
          <w:szCs w:val="19"/>
        </w:rPr>
        <w:t xml:space="preserve">    </w:t>
      </w:r>
      <w:r w:rsidRPr="00BB1A0A">
        <w:rPr>
          <w:rFonts w:ascii="Consolas" w:hAnsi="Consolas" w:cs="Consolas"/>
          <w:color w:val="0000FF"/>
          <w:szCs w:val="19"/>
        </w:rPr>
        <w:t>case</w:t>
      </w:r>
      <w:r w:rsidRPr="00BB1A0A">
        <w:rPr>
          <w:rFonts w:ascii="Consolas" w:hAnsi="Consolas" w:cs="Consolas"/>
          <w:color w:val="000000"/>
          <w:szCs w:val="19"/>
        </w:rPr>
        <w:t xml:space="preserve"> </w:t>
      </w:r>
      <w:r w:rsidRPr="00BB1A0A">
        <w:rPr>
          <w:rFonts w:ascii="Consolas" w:hAnsi="Consolas" w:cs="Consolas"/>
          <w:color w:val="A31515"/>
          <w:szCs w:val="19"/>
        </w:rPr>
        <w:t>"Sunday"</w:t>
      </w:r>
      <w:r w:rsidRPr="00BB1A0A">
        <w:rPr>
          <w:rFonts w:ascii="Consolas" w:hAnsi="Consolas" w:cs="Consolas"/>
          <w:color w:val="000000"/>
          <w:szCs w:val="19"/>
        </w:rPr>
        <w:t>:</w:t>
      </w:r>
    </w:p>
    <w:p w14:paraId="7F4BEBEE" w14:textId="77777777" w:rsidR="007701DE" w:rsidRPr="00BB1A0A" w:rsidRDefault="007701DE" w:rsidP="007701DE">
      <w:pPr>
        <w:autoSpaceDE w:val="0"/>
        <w:autoSpaceDN w:val="0"/>
        <w:adjustRightInd w:val="0"/>
        <w:spacing w:before="0" w:after="0" w:line="240" w:lineRule="auto"/>
        <w:rPr>
          <w:rFonts w:ascii="Consolas" w:hAnsi="Consolas" w:cs="Consolas"/>
          <w:color w:val="000000"/>
          <w:szCs w:val="19"/>
        </w:rPr>
      </w:pPr>
      <w:r w:rsidRPr="00BB1A0A">
        <w:rPr>
          <w:rFonts w:ascii="Consolas" w:hAnsi="Consolas" w:cs="Consolas"/>
          <w:color w:val="000000"/>
          <w:szCs w:val="19"/>
        </w:rPr>
        <w:t xml:space="preserve">        fare = 3;</w:t>
      </w:r>
    </w:p>
    <w:p w14:paraId="1EA70B64" w14:textId="77777777" w:rsidR="007701DE" w:rsidRPr="00BB1A0A" w:rsidRDefault="007701DE" w:rsidP="007701DE">
      <w:pPr>
        <w:autoSpaceDE w:val="0"/>
        <w:autoSpaceDN w:val="0"/>
        <w:adjustRightInd w:val="0"/>
        <w:spacing w:before="0" w:after="0" w:line="240" w:lineRule="auto"/>
        <w:rPr>
          <w:rFonts w:ascii="Consolas" w:hAnsi="Consolas" w:cs="Consolas"/>
          <w:color w:val="000000"/>
          <w:szCs w:val="19"/>
        </w:rPr>
      </w:pPr>
      <w:r w:rsidRPr="00BB1A0A">
        <w:rPr>
          <w:rFonts w:ascii="Consolas" w:hAnsi="Consolas" w:cs="Consolas"/>
          <w:color w:val="000000"/>
          <w:szCs w:val="19"/>
        </w:rPr>
        <w:t xml:space="preserve">        </w:t>
      </w:r>
      <w:r w:rsidRPr="00BB1A0A">
        <w:rPr>
          <w:rFonts w:ascii="Consolas" w:hAnsi="Consolas" w:cs="Consolas"/>
          <w:color w:val="0000FF"/>
          <w:szCs w:val="19"/>
        </w:rPr>
        <w:t>break</w:t>
      </w:r>
      <w:r w:rsidRPr="00BB1A0A">
        <w:rPr>
          <w:rFonts w:ascii="Consolas" w:hAnsi="Consolas" w:cs="Consolas"/>
          <w:color w:val="000000"/>
          <w:szCs w:val="19"/>
        </w:rPr>
        <w:t>;</w:t>
      </w:r>
    </w:p>
    <w:p w14:paraId="096CAD9C" w14:textId="77777777" w:rsidR="007701DE" w:rsidRPr="00BB1A0A" w:rsidRDefault="007701DE" w:rsidP="007701DE">
      <w:pPr>
        <w:autoSpaceDE w:val="0"/>
        <w:autoSpaceDN w:val="0"/>
        <w:adjustRightInd w:val="0"/>
        <w:spacing w:before="0" w:after="0" w:line="240" w:lineRule="auto"/>
        <w:rPr>
          <w:rFonts w:ascii="Consolas" w:hAnsi="Consolas" w:cs="Consolas"/>
          <w:color w:val="000000"/>
          <w:szCs w:val="19"/>
        </w:rPr>
      </w:pPr>
      <w:r w:rsidRPr="00BB1A0A">
        <w:rPr>
          <w:rFonts w:ascii="Consolas" w:hAnsi="Consolas" w:cs="Consolas"/>
          <w:color w:val="000000"/>
          <w:szCs w:val="19"/>
        </w:rPr>
        <w:t xml:space="preserve">    </w:t>
      </w:r>
      <w:r w:rsidRPr="00BB1A0A">
        <w:rPr>
          <w:rFonts w:ascii="Consolas" w:hAnsi="Consolas" w:cs="Consolas"/>
          <w:color w:val="0000FF"/>
          <w:szCs w:val="19"/>
        </w:rPr>
        <w:t>default</w:t>
      </w:r>
      <w:r w:rsidRPr="00BB1A0A">
        <w:rPr>
          <w:rFonts w:ascii="Consolas" w:hAnsi="Consolas" w:cs="Consolas"/>
          <w:color w:val="000000"/>
          <w:szCs w:val="19"/>
        </w:rPr>
        <w:t>:</w:t>
      </w:r>
    </w:p>
    <w:p w14:paraId="294CE894" w14:textId="77777777" w:rsidR="007701DE" w:rsidRPr="00BB1A0A" w:rsidRDefault="007701DE" w:rsidP="007701DE">
      <w:pPr>
        <w:autoSpaceDE w:val="0"/>
        <w:autoSpaceDN w:val="0"/>
        <w:adjustRightInd w:val="0"/>
        <w:spacing w:before="0" w:after="0" w:line="240" w:lineRule="auto"/>
        <w:rPr>
          <w:rFonts w:ascii="Consolas" w:hAnsi="Consolas" w:cs="Consolas"/>
          <w:color w:val="000000"/>
          <w:szCs w:val="19"/>
        </w:rPr>
      </w:pPr>
      <w:r w:rsidRPr="00BB1A0A">
        <w:rPr>
          <w:rFonts w:ascii="Consolas" w:hAnsi="Consolas" w:cs="Consolas"/>
          <w:color w:val="000000"/>
          <w:szCs w:val="19"/>
        </w:rPr>
        <w:t xml:space="preserve">        Console.WriteLine(</w:t>
      </w:r>
      <w:r w:rsidRPr="00BB1A0A">
        <w:rPr>
          <w:rFonts w:ascii="Consolas" w:hAnsi="Consolas" w:cs="Consolas"/>
          <w:color w:val="A31515"/>
          <w:szCs w:val="19"/>
        </w:rPr>
        <w:t>"Sorry, that was not a valid choice."</w:t>
      </w:r>
      <w:r w:rsidRPr="00BB1A0A">
        <w:rPr>
          <w:rFonts w:ascii="Consolas" w:hAnsi="Consolas" w:cs="Consolas"/>
          <w:color w:val="000000"/>
          <w:szCs w:val="19"/>
        </w:rPr>
        <w:t>);</w:t>
      </w:r>
    </w:p>
    <w:p w14:paraId="0683445F" w14:textId="77777777" w:rsidR="007701DE" w:rsidRPr="00BB1A0A" w:rsidRDefault="007701DE" w:rsidP="007701DE">
      <w:pPr>
        <w:autoSpaceDE w:val="0"/>
        <w:autoSpaceDN w:val="0"/>
        <w:adjustRightInd w:val="0"/>
        <w:spacing w:before="0" w:after="0" w:line="240" w:lineRule="auto"/>
        <w:rPr>
          <w:rFonts w:ascii="Consolas" w:hAnsi="Consolas" w:cs="Consolas"/>
          <w:color w:val="000000"/>
          <w:szCs w:val="19"/>
        </w:rPr>
      </w:pPr>
      <w:r w:rsidRPr="00BB1A0A">
        <w:rPr>
          <w:rFonts w:ascii="Consolas" w:hAnsi="Consolas" w:cs="Consolas"/>
          <w:color w:val="000000"/>
          <w:szCs w:val="19"/>
        </w:rPr>
        <w:t xml:space="preserve">        </w:t>
      </w:r>
      <w:r w:rsidRPr="00BB1A0A">
        <w:rPr>
          <w:rFonts w:ascii="Consolas" w:hAnsi="Consolas" w:cs="Consolas"/>
          <w:color w:val="0000FF"/>
          <w:szCs w:val="19"/>
        </w:rPr>
        <w:t>break</w:t>
      </w:r>
      <w:r w:rsidRPr="00BB1A0A">
        <w:rPr>
          <w:rFonts w:ascii="Consolas" w:hAnsi="Consolas" w:cs="Consolas"/>
          <w:color w:val="000000"/>
          <w:szCs w:val="19"/>
        </w:rPr>
        <w:t>;</w:t>
      </w:r>
    </w:p>
    <w:p w14:paraId="74E29260" w14:textId="77777777" w:rsidR="007701DE" w:rsidRDefault="007701DE" w:rsidP="007701DE">
      <w:pPr>
        <w:rPr>
          <w:rFonts w:ascii="Consolas" w:hAnsi="Consolas" w:cs="Consolas"/>
          <w:color w:val="000000"/>
          <w:szCs w:val="19"/>
        </w:rPr>
      </w:pPr>
      <w:r w:rsidRPr="00BB1A0A">
        <w:rPr>
          <w:rFonts w:ascii="Consolas" w:hAnsi="Consolas" w:cs="Consolas"/>
          <w:color w:val="000000"/>
          <w:szCs w:val="19"/>
        </w:rPr>
        <w:t>}</w:t>
      </w:r>
    </w:p>
    <w:p w14:paraId="331670FA" w14:textId="77777777" w:rsidR="007701DE" w:rsidRDefault="007701DE" w:rsidP="007701DE">
      <w:r>
        <w:t xml:space="preserve">If a </w:t>
      </w:r>
      <w:r w:rsidRPr="00BB1A0A">
        <w:rPr>
          <w:rFonts w:ascii="Consolas" w:hAnsi="Consolas" w:cs="Consolas"/>
          <w:color w:val="0000FF"/>
          <w:szCs w:val="19"/>
        </w:rPr>
        <w:t>case</w:t>
      </w:r>
      <w:r w:rsidRPr="00BB1A0A">
        <w:rPr>
          <w:rFonts w:ascii="Consolas" w:hAnsi="Consolas" w:cs="Consolas"/>
          <w:color w:val="000000"/>
          <w:szCs w:val="19"/>
        </w:rPr>
        <w:t xml:space="preserve"> </w:t>
      </w:r>
      <w:r>
        <w:t xml:space="preserve">section has </w:t>
      </w:r>
      <w:r w:rsidRPr="00BB1A0A">
        <w:rPr>
          <w:b/>
          <w:i/>
        </w:rPr>
        <w:t>any</w:t>
      </w:r>
      <w:r>
        <w:t xml:space="preserve"> line of C# code, then it must end with a </w:t>
      </w:r>
      <w:r w:rsidRPr="00BB1A0A">
        <w:rPr>
          <w:rFonts w:ascii="Consolas" w:hAnsi="Consolas" w:cs="Consolas"/>
          <w:color w:val="0000FF"/>
          <w:szCs w:val="19"/>
        </w:rPr>
        <w:t>break</w:t>
      </w:r>
      <w:r>
        <w:t xml:space="preserve">, but if it has </w:t>
      </w:r>
      <w:r w:rsidRPr="005E52A9">
        <w:rPr>
          <w:b/>
        </w:rPr>
        <w:t>no</w:t>
      </w:r>
      <w:r>
        <w:t xml:space="preserve"> lines of code </w:t>
      </w:r>
      <w:r w:rsidRPr="007701DE">
        <w:rPr>
          <w:b/>
        </w:rPr>
        <w:t>and</w:t>
      </w:r>
      <w:r>
        <w:t xml:space="preserve"> you want the same behavior for this case as the one that follows, then the </w:t>
      </w:r>
      <w:r w:rsidRPr="00BB1A0A">
        <w:rPr>
          <w:rFonts w:ascii="Consolas" w:hAnsi="Consolas" w:cs="Consolas"/>
          <w:color w:val="0000FF"/>
          <w:szCs w:val="19"/>
        </w:rPr>
        <w:t>case</w:t>
      </w:r>
      <w:r w:rsidRPr="00BB1A0A">
        <w:rPr>
          <w:rFonts w:ascii="Consolas" w:hAnsi="Consolas" w:cs="Consolas"/>
          <w:color w:val="000000"/>
          <w:szCs w:val="19"/>
        </w:rPr>
        <w:t xml:space="preserve"> </w:t>
      </w:r>
      <w:r>
        <w:t xml:space="preserve">section can be otherwise empty and it will do what C# code is in the next </w:t>
      </w:r>
      <w:r w:rsidRPr="00BB1A0A">
        <w:rPr>
          <w:rFonts w:ascii="Consolas" w:hAnsi="Consolas" w:cs="Consolas"/>
          <w:color w:val="0000FF"/>
          <w:szCs w:val="19"/>
        </w:rPr>
        <w:t>case</w:t>
      </w:r>
      <w:r w:rsidRPr="00BB1A0A">
        <w:rPr>
          <w:rFonts w:ascii="Consolas" w:hAnsi="Consolas" w:cs="Consolas"/>
          <w:color w:val="000000"/>
          <w:szCs w:val="19"/>
        </w:rPr>
        <w:t xml:space="preserve"> </w:t>
      </w:r>
      <w:r>
        <w:t>statement under it..</w:t>
      </w:r>
    </w:p>
    <w:p w14:paraId="7EF8E349" w14:textId="77777777" w:rsidR="007701DE" w:rsidRDefault="007701DE" w:rsidP="007701DE"/>
    <w:p w14:paraId="2D3457C3" w14:textId="77777777" w:rsidR="00DC4E80" w:rsidRDefault="00DC4E80" w:rsidP="00DC4E80">
      <w:pPr>
        <w:pStyle w:val="Heading2"/>
      </w:pPr>
      <w:bookmarkStart w:id="46" w:name="_Toc44348508"/>
      <w:r>
        <w:t>Check your understanding</w:t>
      </w:r>
      <w:bookmarkEnd w:id="46"/>
    </w:p>
    <w:p w14:paraId="4C17B193" w14:textId="77777777" w:rsidR="00DC4E80" w:rsidRDefault="00DC4E80" w:rsidP="00DC4E80">
      <w:pPr>
        <w:pStyle w:val="Heading4"/>
        <w:rPr>
          <w:b/>
          <w:i w:val="0"/>
        </w:rPr>
      </w:pPr>
      <w:r w:rsidRPr="004F2DA2">
        <w:rPr>
          <w:b/>
          <w:i w:val="0"/>
        </w:rPr>
        <w:t xml:space="preserve">Questions 1: </w:t>
      </w:r>
      <w:r w:rsidR="006B597A">
        <w:rPr>
          <w:b/>
          <w:i w:val="0"/>
        </w:rPr>
        <w:t xml:space="preserve"> </w:t>
      </w:r>
    </w:p>
    <w:p w14:paraId="44043728" w14:textId="77777777" w:rsidR="006B597A" w:rsidRDefault="006B597A" w:rsidP="006B597A">
      <w:r>
        <w:t xml:space="preserve">Write </w:t>
      </w:r>
      <w:r w:rsidR="00986543">
        <w:t xml:space="preserve">and test </w:t>
      </w:r>
      <w:r>
        <w:t>a simple dice game.  Using Console.WriteLine statements, explain the rules to the user.  Have them type the enter key to start the game.  Declare two int variables, dice1 and dice2 then using code like this, set their values:</w:t>
      </w:r>
    </w:p>
    <w:p w14:paraId="70C4E2CE" w14:textId="77777777" w:rsidR="006B597A" w:rsidRPr="00BD25F3" w:rsidRDefault="006B597A" w:rsidP="006B597A">
      <w:pPr>
        <w:autoSpaceDE w:val="0"/>
        <w:autoSpaceDN w:val="0"/>
        <w:adjustRightInd w:val="0"/>
        <w:spacing w:before="0" w:after="0" w:line="240" w:lineRule="auto"/>
        <w:rPr>
          <w:rFonts w:ascii="Consolas" w:hAnsi="Consolas" w:cs="Consolas"/>
          <w:color w:val="008000"/>
          <w:szCs w:val="19"/>
        </w:rPr>
      </w:pPr>
      <w:r w:rsidRPr="00BD25F3">
        <w:rPr>
          <w:rFonts w:ascii="Consolas" w:hAnsi="Consolas" w:cs="Consolas"/>
          <w:color w:val="000000"/>
          <w:szCs w:val="19"/>
        </w:rPr>
        <w:t>Random myRandom</w:t>
      </w:r>
      <w:r w:rsidR="00BD25F3" w:rsidRPr="00BD25F3">
        <w:rPr>
          <w:rFonts w:ascii="Consolas" w:hAnsi="Consolas" w:cs="Consolas"/>
          <w:color w:val="000000"/>
          <w:szCs w:val="19"/>
        </w:rPr>
        <w:t>Object</w:t>
      </w:r>
      <w:r w:rsidRPr="00BD25F3">
        <w:rPr>
          <w:rFonts w:ascii="Consolas" w:hAnsi="Consolas" w:cs="Consolas"/>
          <w:color w:val="000000"/>
          <w:szCs w:val="19"/>
        </w:rPr>
        <w:t xml:space="preserve"> = </w:t>
      </w:r>
      <w:r w:rsidRPr="00BD25F3">
        <w:rPr>
          <w:rFonts w:ascii="Consolas" w:hAnsi="Consolas" w:cs="Consolas"/>
          <w:color w:val="0000FF"/>
          <w:szCs w:val="19"/>
        </w:rPr>
        <w:t>new</w:t>
      </w:r>
      <w:r w:rsidRPr="00BD25F3">
        <w:rPr>
          <w:rFonts w:ascii="Consolas" w:hAnsi="Consolas" w:cs="Consolas"/>
          <w:color w:val="000000"/>
          <w:szCs w:val="19"/>
        </w:rPr>
        <w:t xml:space="preserve"> Random();  </w:t>
      </w:r>
      <w:r w:rsidRPr="00BD25F3">
        <w:rPr>
          <w:rFonts w:ascii="Consolas" w:hAnsi="Consolas" w:cs="Consolas"/>
          <w:color w:val="008000"/>
          <w:szCs w:val="19"/>
        </w:rPr>
        <w:t>// using a .NET library class Random</w:t>
      </w:r>
    </w:p>
    <w:p w14:paraId="4C3DDA8B" w14:textId="77777777" w:rsidR="006B597A" w:rsidRPr="00BD25F3" w:rsidRDefault="006B597A" w:rsidP="006B597A">
      <w:pPr>
        <w:autoSpaceDE w:val="0"/>
        <w:autoSpaceDN w:val="0"/>
        <w:adjustRightInd w:val="0"/>
        <w:spacing w:before="0" w:after="0" w:line="240" w:lineRule="auto"/>
        <w:rPr>
          <w:rFonts w:ascii="Consolas" w:hAnsi="Consolas" w:cs="Consolas"/>
          <w:color w:val="000000"/>
          <w:szCs w:val="19"/>
        </w:rPr>
      </w:pPr>
      <w:r w:rsidRPr="00BD25F3">
        <w:rPr>
          <w:rFonts w:ascii="Consolas" w:hAnsi="Consolas" w:cs="Consolas"/>
          <w:color w:val="0000FF"/>
          <w:szCs w:val="19"/>
        </w:rPr>
        <w:t>int</w:t>
      </w:r>
      <w:r w:rsidRPr="00BD25F3">
        <w:rPr>
          <w:rFonts w:ascii="Consolas" w:hAnsi="Consolas" w:cs="Consolas"/>
          <w:color w:val="000000"/>
          <w:szCs w:val="19"/>
        </w:rPr>
        <w:t xml:space="preserve"> dice1 = </w:t>
      </w:r>
      <w:r w:rsidR="00BD25F3" w:rsidRPr="00BD25F3">
        <w:rPr>
          <w:rFonts w:ascii="Consolas" w:hAnsi="Consolas" w:cs="Consolas"/>
          <w:color w:val="000000"/>
          <w:szCs w:val="19"/>
        </w:rPr>
        <w:t>myRandomObject</w:t>
      </w:r>
      <w:r w:rsidRPr="00BD25F3">
        <w:rPr>
          <w:rFonts w:ascii="Consolas" w:hAnsi="Consolas" w:cs="Consolas"/>
          <w:color w:val="000000"/>
          <w:szCs w:val="19"/>
        </w:rPr>
        <w:t xml:space="preserve">.Next(1, 7);   </w:t>
      </w:r>
      <w:r w:rsidRPr="00BD25F3">
        <w:rPr>
          <w:rFonts w:ascii="Consolas" w:hAnsi="Consolas" w:cs="Consolas"/>
          <w:color w:val="008000"/>
          <w:szCs w:val="19"/>
        </w:rPr>
        <w:t>// will emulate dice values</w:t>
      </w:r>
    </w:p>
    <w:p w14:paraId="7BF5DAF0" w14:textId="77777777" w:rsidR="006B597A" w:rsidRDefault="006B597A" w:rsidP="006B597A">
      <w:pPr>
        <w:rPr>
          <w:rFonts w:ascii="Consolas" w:hAnsi="Consolas" w:cs="Consolas"/>
          <w:color w:val="000000"/>
          <w:szCs w:val="19"/>
        </w:rPr>
      </w:pPr>
      <w:r w:rsidRPr="00BD25F3">
        <w:rPr>
          <w:rFonts w:ascii="Consolas" w:hAnsi="Consolas" w:cs="Consolas"/>
          <w:color w:val="0000FF"/>
          <w:szCs w:val="19"/>
        </w:rPr>
        <w:t>int</w:t>
      </w:r>
      <w:r w:rsidRPr="00BD25F3">
        <w:rPr>
          <w:rFonts w:ascii="Consolas" w:hAnsi="Consolas" w:cs="Consolas"/>
          <w:color w:val="000000"/>
          <w:szCs w:val="19"/>
        </w:rPr>
        <w:t xml:space="preserve"> dice2 = </w:t>
      </w:r>
      <w:r w:rsidR="00BD25F3" w:rsidRPr="00BD25F3">
        <w:rPr>
          <w:rFonts w:ascii="Consolas" w:hAnsi="Consolas" w:cs="Consolas"/>
          <w:color w:val="000000"/>
          <w:szCs w:val="19"/>
        </w:rPr>
        <w:t>myRandomObject</w:t>
      </w:r>
      <w:r w:rsidRPr="00BD25F3">
        <w:rPr>
          <w:rFonts w:ascii="Consolas" w:hAnsi="Consolas" w:cs="Consolas"/>
          <w:color w:val="000000"/>
          <w:szCs w:val="19"/>
        </w:rPr>
        <w:t>.Next(1, 7);</w:t>
      </w:r>
    </w:p>
    <w:p w14:paraId="21DD1E3A" w14:textId="77777777" w:rsidR="00C23714" w:rsidRPr="00BD25F3" w:rsidRDefault="00C23714" w:rsidP="00C23714">
      <w:pPr>
        <w:rPr>
          <w:sz w:val="28"/>
        </w:rPr>
      </w:pPr>
      <w:r>
        <w:lastRenderedPageBreak/>
        <w:t>Write a message to the user showing what the value of their two dice are, and then …</w:t>
      </w:r>
    </w:p>
    <w:p w14:paraId="3ADD666C" w14:textId="77777777" w:rsidR="006B597A" w:rsidRPr="00BD25F3" w:rsidRDefault="00BD25F3" w:rsidP="00C23714">
      <w:pPr>
        <w:pStyle w:val="Heading5"/>
        <w:ind w:left="720"/>
      </w:pPr>
      <w:r w:rsidRPr="00BD25F3">
        <w:t>Version 1</w:t>
      </w:r>
    </w:p>
    <w:p w14:paraId="5AAEFE6C" w14:textId="77777777" w:rsidR="00BD25F3" w:rsidRDefault="00BD25F3" w:rsidP="00C23714">
      <w:pPr>
        <w:ind w:left="720"/>
      </w:pPr>
      <w:r>
        <w:t xml:space="preserve">Using </w:t>
      </w:r>
      <w:r w:rsidR="00C23714">
        <w:rPr>
          <w:color w:val="0070C0"/>
        </w:rPr>
        <w:t>if</w:t>
      </w:r>
      <w:r w:rsidR="00C23714">
        <w:t xml:space="preserve"> </w:t>
      </w:r>
      <w:r>
        <w:t xml:space="preserve">statements, tell the user they won if the total of the dice is </w:t>
      </w:r>
      <w:r w:rsidRPr="00BD25F3">
        <w:rPr>
          <w:rFonts w:ascii="Arial" w:hAnsi="Arial" w:cs="Arial"/>
        </w:rPr>
        <w:t>7</w:t>
      </w:r>
      <w:r>
        <w:t xml:space="preserve"> or </w:t>
      </w:r>
      <w:r w:rsidRPr="00BD25F3">
        <w:rPr>
          <w:rFonts w:ascii="Arial" w:hAnsi="Arial" w:cs="Arial"/>
        </w:rPr>
        <w:t>11</w:t>
      </w:r>
      <w:r>
        <w:t>.</w:t>
      </w:r>
    </w:p>
    <w:p w14:paraId="06635020" w14:textId="77777777" w:rsidR="00BD25F3" w:rsidRDefault="00BD25F3" w:rsidP="00C23714">
      <w:pPr>
        <w:pStyle w:val="Heading5"/>
        <w:ind w:left="720"/>
      </w:pPr>
      <w:r>
        <w:t>Version 2</w:t>
      </w:r>
    </w:p>
    <w:p w14:paraId="2B059BC4" w14:textId="77777777" w:rsidR="00BD25F3" w:rsidRDefault="00BD25F3" w:rsidP="00C23714">
      <w:pPr>
        <w:ind w:left="720"/>
      </w:pPr>
      <w:r>
        <w:t xml:space="preserve">Using </w:t>
      </w:r>
      <w:r w:rsidR="00C23714">
        <w:rPr>
          <w:color w:val="0070C0"/>
        </w:rPr>
        <w:t>if</w:t>
      </w:r>
      <w:r w:rsidR="00C23714">
        <w:t xml:space="preserve">, </w:t>
      </w:r>
      <w:r w:rsidR="00C23714">
        <w:rPr>
          <w:color w:val="0070C0"/>
        </w:rPr>
        <w:t>if else</w:t>
      </w:r>
      <w:r w:rsidR="00C23714">
        <w:t xml:space="preserve">, and </w:t>
      </w:r>
      <w:r w:rsidR="00C23714">
        <w:rPr>
          <w:color w:val="0070C0"/>
        </w:rPr>
        <w:t xml:space="preserve">else </w:t>
      </w:r>
      <w:r w:rsidR="00C23714">
        <w:t>structures</w:t>
      </w:r>
      <w:r>
        <w:t xml:space="preserve">, tell the user they won if the total of the dice is </w:t>
      </w:r>
      <w:r w:rsidRPr="00BD25F3">
        <w:rPr>
          <w:rFonts w:ascii="Arial" w:hAnsi="Arial" w:cs="Arial"/>
        </w:rPr>
        <w:t>7</w:t>
      </w:r>
      <w:r>
        <w:t xml:space="preserve"> or </w:t>
      </w:r>
      <w:r w:rsidRPr="00BD25F3">
        <w:rPr>
          <w:rFonts w:ascii="Arial" w:hAnsi="Arial" w:cs="Arial"/>
        </w:rPr>
        <w:t>11</w:t>
      </w:r>
      <w:r>
        <w:rPr>
          <w:rFonts w:ascii="Arial" w:hAnsi="Arial" w:cs="Arial"/>
        </w:rPr>
        <w:t xml:space="preserve">, </w:t>
      </w:r>
      <w:r>
        <w:t>otherwise tell them they lost.</w:t>
      </w:r>
    </w:p>
    <w:p w14:paraId="11357444" w14:textId="77777777" w:rsidR="00BD25F3" w:rsidRDefault="00BD25F3" w:rsidP="00C23714">
      <w:pPr>
        <w:pStyle w:val="Heading5"/>
        <w:ind w:left="720"/>
      </w:pPr>
      <w:r>
        <w:t>Version 3</w:t>
      </w:r>
    </w:p>
    <w:p w14:paraId="4ABA01CF" w14:textId="77777777" w:rsidR="00BD25F3" w:rsidRDefault="00BD25F3" w:rsidP="00C23714">
      <w:pPr>
        <w:ind w:left="720"/>
      </w:pPr>
      <w:r>
        <w:t xml:space="preserve">Using </w:t>
      </w:r>
      <w:r w:rsidR="00C23714">
        <w:rPr>
          <w:color w:val="0070C0"/>
        </w:rPr>
        <w:t>if</w:t>
      </w:r>
      <w:r w:rsidR="00C23714">
        <w:t xml:space="preserve">, </w:t>
      </w:r>
      <w:r w:rsidR="00C23714">
        <w:rPr>
          <w:color w:val="0070C0"/>
        </w:rPr>
        <w:t>if else</w:t>
      </w:r>
      <w:r w:rsidR="00C23714">
        <w:t xml:space="preserve">, and </w:t>
      </w:r>
      <w:r w:rsidR="00C23714">
        <w:rPr>
          <w:color w:val="0070C0"/>
        </w:rPr>
        <w:t xml:space="preserve">else </w:t>
      </w:r>
      <w:r w:rsidR="00C23714">
        <w:t>structures</w:t>
      </w:r>
      <w:r>
        <w:t xml:space="preserve">, tell the user they won if the total of the dice is </w:t>
      </w:r>
      <w:r w:rsidRPr="00BD25F3">
        <w:rPr>
          <w:rFonts w:ascii="Arial" w:hAnsi="Arial" w:cs="Arial"/>
        </w:rPr>
        <w:t>7</w:t>
      </w:r>
      <w:r>
        <w:t xml:space="preserve"> or </w:t>
      </w:r>
      <w:r w:rsidRPr="00BD25F3">
        <w:rPr>
          <w:rFonts w:ascii="Arial" w:hAnsi="Arial" w:cs="Arial"/>
        </w:rPr>
        <w:t>11</w:t>
      </w:r>
      <w:r>
        <w:rPr>
          <w:rFonts w:ascii="Arial" w:hAnsi="Arial" w:cs="Arial"/>
        </w:rPr>
        <w:t xml:space="preserve">, </w:t>
      </w:r>
      <w:r>
        <w:t>or if the 2 dice have the same value, otherwise tell them they lost.</w:t>
      </w:r>
    </w:p>
    <w:p w14:paraId="5CE44960" w14:textId="77777777" w:rsidR="00BD25F3" w:rsidRDefault="00BD25F3" w:rsidP="00C23714">
      <w:pPr>
        <w:pStyle w:val="Heading5"/>
        <w:ind w:left="720"/>
      </w:pPr>
      <w:r>
        <w:t>Version 4</w:t>
      </w:r>
    </w:p>
    <w:p w14:paraId="3CDFC649" w14:textId="77777777" w:rsidR="00BD25F3" w:rsidRDefault="00BD25F3" w:rsidP="00C23714">
      <w:pPr>
        <w:ind w:left="720"/>
      </w:pPr>
      <w:r>
        <w:t xml:space="preserve">Using </w:t>
      </w:r>
      <w:r w:rsidR="00C23714">
        <w:rPr>
          <w:color w:val="0070C0"/>
        </w:rPr>
        <w:t>if</w:t>
      </w:r>
      <w:r w:rsidR="00C23714">
        <w:t xml:space="preserve">, </w:t>
      </w:r>
      <w:r w:rsidR="00C23714">
        <w:rPr>
          <w:color w:val="0070C0"/>
        </w:rPr>
        <w:t>if else</w:t>
      </w:r>
      <w:r w:rsidR="00C23714">
        <w:t xml:space="preserve">, and </w:t>
      </w:r>
      <w:r w:rsidR="00C23714">
        <w:rPr>
          <w:color w:val="0070C0"/>
        </w:rPr>
        <w:t xml:space="preserve">else </w:t>
      </w:r>
      <w:r w:rsidR="00C23714">
        <w:t>structures</w:t>
      </w:r>
      <w:r>
        <w:t>, but also using a combination of logical expressions ( such as</w:t>
      </w:r>
    </w:p>
    <w:p w14:paraId="6FC6B343" w14:textId="77777777" w:rsidR="00C14AAA" w:rsidRPr="00C14AAA" w:rsidRDefault="00C14AAA" w:rsidP="00C23714">
      <w:pPr>
        <w:ind w:left="720"/>
        <w:rPr>
          <w:rFonts w:ascii="Consolas" w:hAnsi="Consolas" w:cs="Consolas"/>
          <w:color w:val="000000"/>
          <w:szCs w:val="19"/>
        </w:rPr>
      </w:pPr>
      <w:r>
        <w:rPr>
          <w:rFonts w:ascii="Consolas" w:hAnsi="Consolas" w:cs="Consolas"/>
          <w:color w:val="0000FF"/>
          <w:szCs w:val="19"/>
        </w:rPr>
        <w:t xml:space="preserve">    </w:t>
      </w:r>
      <w:r w:rsidRPr="00C14AAA">
        <w:rPr>
          <w:rFonts w:ascii="Consolas" w:hAnsi="Consolas" w:cs="Consolas"/>
          <w:color w:val="0000FF"/>
          <w:szCs w:val="19"/>
        </w:rPr>
        <w:t>if</w:t>
      </w:r>
      <w:r w:rsidRPr="00C14AAA">
        <w:rPr>
          <w:rFonts w:ascii="Consolas" w:hAnsi="Consolas" w:cs="Consolas"/>
          <w:color w:val="000000"/>
          <w:szCs w:val="19"/>
        </w:rPr>
        <w:t xml:space="preserve"> ((condition 1) || (condition 2)</w:t>
      </w:r>
    </w:p>
    <w:p w14:paraId="34D7FBE4" w14:textId="77777777" w:rsidR="00BD25F3" w:rsidRDefault="00BD25F3" w:rsidP="00C23714">
      <w:pPr>
        <w:ind w:left="720"/>
      </w:pPr>
      <w:r>
        <w:t xml:space="preserve">tell the user they won if the total of the dice is </w:t>
      </w:r>
      <w:r w:rsidRPr="00BD25F3">
        <w:rPr>
          <w:rFonts w:ascii="Arial" w:hAnsi="Arial" w:cs="Arial"/>
        </w:rPr>
        <w:t>7</w:t>
      </w:r>
      <w:r>
        <w:t xml:space="preserve"> or </w:t>
      </w:r>
      <w:r w:rsidRPr="00BD25F3">
        <w:rPr>
          <w:rFonts w:ascii="Arial" w:hAnsi="Arial" w:cs="Arial"/>
        </w:rPr>
        <w:t>11</w:t>
      </w:r>
      <w:r>
        <w:rPr>
          <w:rFonts w:ascii="Arial" w:hAnsi="Arial" w:cs="Arial"/>
        </w:rPr>
        <w:t xml:space="preserve">, </w:t>
      </w:r>
      <w:r>
        <w:t>or if the 2 dice have the same value, otherwise tell them they lost.</w:t>
      </w:r>
    </w:p>
    <w:p w14:paraId="5CE718B1" w14:textId="77777777" w:rsidR="00C14AAA" w:rsidRDefault="00C14AAA" w:rsidP="00BD25F3"/>
    <w:p w14:paraId="28AB275A" w14:textId="77777777" w:rsidR="00C14AAA" w:rsidRDefault="00C14AAA" w:rsidP="00C14AAA">
      <w:pPr>
        <w:pStyle w:val="Heading4"/>
        <w:rPr>
          <w:b/>
          <w:i w:val="0"/>
        </w:rPr>
      </w:pPr>
      <w:r>
        <w:rPr>
          <w:b/>
          <w:i w:val="0"/>
        </w:rPr>
        <w:t>Questions 2</w:t>
      </w:r>
      <w:r w:rsidRPr="004F2DA2">
        <w:rPr>
          <w:b/>
          <w:i w:val="0"/>
        </w:rPr>
        <w:t xml:space="preserve">: </w:t>
      </w:r>
      <w:r>
        <w:rPr>
          <w:b/>
          <w:i w:val="0"/>
        </w:rPr>
        <w:t xml:space="preserve"> </w:t>
      </w:r>
    </w:p>
    <w:p w14:paraId="4911747F" w14:textId="77777777" w:rsidR="00C14AAA" w:rsidRDefault="00C14AAA" w:rsidP="00C14AAA">
      <w:r>
        <w:t xml:space="preserve">Write </w:t>
      </w:r>
      <w:r w:rsidR="00986543">
        <w:t xml:space="preserve">and test </w:t>
      </w:r>
      <w:r>
        <w:t xml:space="preserve">an automobile pollution testing program where the user is asked to </w:t>
      </w:r>
      <w:r w:rsidR="00740351">
        <w:t>enter 3</w:t>
      </w:r>
      <w:r>
        <w:t xml:space="preserve"> values. Save the three float answers as CM (Carbon monoxide), HY (Hydrocarbons), and NO (Nitrogen oxides).  Next ask them how many miles the car has on the odometer and save that value as an int.  </w:t>
      </w:r>
      <w:r w:rsidR="00C23714">
        <w:t xml:space="preserve">Using </w:t>
      </w:r>
      <w:r w:rsidR="00C23714">
        <w:rPr>
          <w:color w:val="0070C0"/>
        </w:rPr>
        <w:t>if</w:t>
      </w:r>
      <w:r w:rsidR="00C23714">
        <w:t xml:space="preserve">, </w:t>
      </w:r>
      <w:r w:rsidR="00C23714">
        <w:rPr>
          <w:color w:val="0070C0"/>
        </w:rPr>
        <w:t>if else</w:t>
      </w:r>
      <w:r w:rsidR="00C23714">
        <w:t xml:space="preserve">, and </w:t>
      </w:r>
      <w:r w:rsidR="00C23714">
        <w:rPr>
          <w:color w:val="0070C0"/>
        </w:rPr>
        <w:t xml:space="preserve">else </w:t>
      </w:r>
      <w:r w:rsidR="00C23714">
        <w:t>structures</w:t>
      </w:r>
      <w:r>
        <w:t>, tell the user if the car passes the pollution test or fails.  If it fails, tell them which of tests it fails (1, 2, or 3 tests). The conditions to pass are:</w:t>
      </w:r>
    </w:p>
    <w:p w14:paraId="3DAF0CF2" w14:textId="77777777" w:rsidR="00C14AAA" w:rsidRDefault="00C14AAA" w:rsidP="00C14AAA">
      <w:r>
        <w:t>For cars with less than 50,000 miles,</w:t>
      </w:r>
    </w:p>
    <w:p w14:paraId="7F906D76" w14:textId="77777777" w:rsidR="00C14AAA" w:rsidRDefault="00C14AAA" w:rsidP="00CD2127">
      <w:pPr>
        <w:pStyle w:val="ListParagraph"/>
        <w:numPr>
          <w:ilvl w:val="0"/>
          <w:numId w:val="18"/>
        </w:numPr>
      </w:pPr>
      <w:r>
        <w:t>Carbon monoxide must be less than 3.4</w:t>
      </w:r>
    </w:p>
    <w:p w14:paraId="62C447FE" w14:textId="77777777" w:rsidR="00C14AAA" w:rsidRDefault="00C14AAA" w:rsidP="00CD2127">
      <w:pPr>
        <w:pStyle w:val="ListParagraph"/>
        <w:numPr>
          <w:ilvl w:val="0"/>
          <w:numId w:val="18"/>
        </w:numPr>
      </w:pPr>
      <w:r>
        <w:t>Hydrocarbons must be less than 0.31</w:t>
      </w:r>
    </w:p>
    <w:p w14:paraId="1F0ACC7E" w14:textId="77777777" w:rsidR="00C14AAA" w:rsidRDefault="00C14AAA" w:rsidP="00CD2127">
      <w:pPr>
        <w:pStyle w:val="ListParagraph"/>
        <w:numPr>
          <w:ilvl w:val="0"/>
          <w:numId w:val="18"/>
        </w:numPr>
      </w:pPr>
      <w:r>
        <w:t>Nitrogen oxides must be less than 0.4</w:t>
      </w:r>
    </w:p>
    <w:p w14:paraId="7C53C2DB" w14:textId="77777777" w:rsidR="00C14AAA" w:rsidRDefault="00C14AAA" w:rsidP="00C14AAA">
      <w:r>
        <w:t>For cars with 50,000 or more miles</w:t>
      </w:r>
    </w:p>
    <w:p w14:paraId="34673788" w14:textId="77777777" w:rsidR="00C14AAA" w:rsidRDefault="00C14AAA" w:rsidP="00CD2127">
      <w:pPr>
        <w:pStyle w:val="ListParagraph"/>
        <w:numPr>
          <w:ilvl w:val="0"/>
          <w:numId w:val="19"/>
        </w:numPr>
      </w:pPr>
      <w:r>
        <w:t>Carbon monoxide must be less than 4.2</w:t>
      </w:r>
    </w:p>
    <w:p w14:paraId="76CA2C80" w14:textId="77777777" w:rsidR="00C14AAA" w:rsidRDefault="00C14AAA" w:rsidP="00CD2127">
      <w:pPr>
        <w:pStyle w:val="ListParagraph"/>
        <w:numPr>
          <w:ilvl w:val="0"/>
          <w:numId w:val="19"/>
        </w:numPr>
      </w:pPr>
      <w:r>
        <w:t>Hydrocarbons must be less than 0.39</w:t>
      </w:r>
    </w:p>
    <w:p w14:paraId="451A315F" w14:textId="77777777" w:rsidR="00C14AAA" w:rsidRDefault="00C14AAA" w:rsidP="00CD2127">
      <w:pPr>
        <w:pStyle w:val="ListParagraph"/>
        <w:numPr>
          <w:ilvl w:val="0"/>
          <w:numId w:val="19"/>
        </w:numPr>
      </w:pPr>
      <w:r>
        <w:t>Nitrogen oxides must be less than 0.5</w:t>
      </w:r>
    </w:p>
    <w:p w14:paraId="18E4E18E" w14:textId="77777777" w:rsidR="00C14AAA" w:rsidRDefault="00C14AAA" w:rsidP="00C14AAA">
      <w:pPr>
        <w:pStyle w:val="Heading4"/>
        <w:rPr>
          <w:b/>
          <w:i w:val="0"/>
        </w:rPr>
      </w:pPr>
    </w:p>
    <w:p w14:paraId="1FADC879" w14:textId="77777777" w:rsidR="00C14AAA" w:rsidRDefault="00C14AAA" w:rsidP="00C14AAA">
      <w:pPr>
        <w:pStyle w:val="Heading4"/>
        <w:rPr>
          <w:b/>
          <w:i w:val="0"/>
        </w:rPr>
      </w:pPr>
      <w:r>
        <w:rPr>
          <w:b/>
          <w:i w:val="0"/>
        </w:rPr>
        <w:t>Questions 3</w:t>
      </w:r>
      <w:r w:rsidRPr="004F2DA2">
        <w:rPr>
          <w:b/>
          <w:i w:val="0"/>
        </w:rPr>
        <w:t xml:space="preserve">: </w:t>
      </w:r>
      <w:r>
        <w:rPr>
          <w:b/>
          <w:i w:val="0"/>
        </w:rPr>
        <w:t xml:space="preserve"> </w:t>
      </w:r>
    </w:p>
    <w:p w14:paraId="68F09329" w14:textId="77777777" w:rsidR="00C14AAA" w:rsidRDefault="00C14AAA" w:rsidP="00C14AAA">
      <w:r>
        <w:t xml:space="preserve">Write </w:t>
      </w:r>
      <w:r w:rsidR="00986543">
        <w:t xml:space="preserve">and test </w:t>
      </w:r>
      <w:r>
        <w:t>a</w:t>
      </w:r>
      <w:r w:rsidR="00986543">
        <w:t xml:space="preserve"> program that will compute what a salesperson commission will be.  Start by asking the user to enter the dollar amount the salesperson sold, save that as a decimal variable.  Now compute the commission. The commission rates are:</w:t>
      </w:r>
    </w:p>
    <w:p w14:paraId="704A777D" w14:textId="77777777" w:rsidR="00986543" w:rsidRDefault="00986543" w:rsidP="00CD2127">
      <w:pPr>
        <w:pStyle w:val="ListParagraph"/>
        <w:numPr>
          <w:ilvl w:val="0"/>
          <w:numId w:val="20"/>
        </w:numPr>
      </w:pPr>
      <w:r>
        <w:t>salesperson sold more than $1000, gets a 8% commission</w:t>
      </w:r>
    </w:p>
    <w:p w14:paraId="73D6F051" w14:textId="77777777" w:rsidR="00986543" w:rsidRDefault="00986543" w:rsidP="00CD2127">
      <w:pPr>
        <w:pStyle w:val="ListParagraph"/>
        <w:numPr>
          <w:ilvl w:val="0"/>
          <w:numId w:val="20"/>
        </w:numPr>
      </w:pPr>
      <w:r>
        <w:lastRenderedPageBreak/>
        <w:t>salesperson sold more than $500, gets a 6% commission</w:t>
      </w:r>
    </w:p>
    <w:p w14:paraId="17CE41A6" w14:textId="77777777" w:rsidR="00986543" w:rsidRDefault="00986543" w:rsidP="00CD2127">
      <w:pPr>
        <w:pStyle w:val="ListParagraph"/>
        <w:numPr>
          <w:ilvl w:val="0"/>
          <w:numId w:val="20"/>
        </w:numPr>
      </w:pPr>
      <w:r>
        <w:t>salesperson sold $500 or less, gets a 4% commission</w:t>
      </w:r>
    </w:p>
    <w:p w14:paraId="5EB93846" w14:textId="77777777" w:rsidR="00986543" w:rsidRDefault="00986543" w:rsidP="00986543">
      <w:r>
        <w:t>After you calculate the commission, reduce it by 10% for income tax, and then write out the amount they should be paid.</w:t>
      </w:r>
      <w:r w:rsidR="007701DE">
        <w:t xml:space="preserve">  (Be careful with this one, check your code with several dollar amounts to make sure it always gets the correct answer.)</w:t>
      </w:r>
    </w:p>
    <w:p w14:paraId="02B0AD66" w14:textId="77777777" w:rsidR="00C23714" w:rsidRDefault="00C23714" w:rsidP="00986543"/>
    <w:p w14:paraId="4EF8DEF9" w14:textId="77777777" w:rsidR="00C23714" w:rsidRDefault="00C23714" w:rsidP="00C23714">
      <w:pPr>
        <w:pStyle w:val="Heading4"/>
        <w:rPr>
          <w:b/>
          <w:i w:val="0"/>
        </w:rPr>
      </w:pPr>
      <w:r>
        <w:rPr>
          <w:b/>
          <w:i w:val="0"/>
        </w:rPr>
        <w:t>Questions 4</w:t>
      </w:r>
      <w:r w:rsidRPr="004F2DA2">
        <w:rPr>
          <w:b/>
          <w:i w:val="0"/>
        </w:rPr>
        <w:t xml:space="preserve">: </w:t>
      </w:r>
      <w:r>
        <w:rPr>
          <w:b/>
          <w:i w:val="0"/>
        </w:rPr>
        <w:t xml:space="preserve"> </w:t>
      </w:r>
    </w:p>
    <w:p w14:paraId="3C8EC3C9" w14:textId="77777777" w:rsidR="00C23714" w:rsidRDefault="00C23714" w:rsidP="00C23714">
      <w:r>
        <w:t xml:space="preserve">Write a program that will calculate the total cost of a pizza. The code should ask the user if they want a S, M, or L pizza (small, medium, or large). Based on their answer, they should add $5.00, $7.00, or $9.00 to the total bill.  Next ask the user if they want 0, 1, or 2 extra toppings.  If they choose 1, add $1.00 to the bill. If they choose 2, add $1.50. Now add 9% tax to the bill, and write out a message telling them how much the total bill is. You can assume perfect data entry, no user mistakes. Keep track of the cost with a type decimal. Use </w:t>
      </w:r>
      <w:r>
        <w:rPr>
          <w:color w:val="0070C0"/>
        </w:rPr>
        <w:t>if</w:t>
      </w:r>
      <w:r>
        <w:t xml:space="preserve">, </w:t>
      </w:r>
      <w:r>
        <w:rPr>
          <w:color w:val="0070C0"/>
        </w:rPr>
        <w:t>if else</w:t>
      </w:r>
      <w:r>
        <w:t xml:space="preserve">, and </w:t>
      </w:r>
      <w:r>
        <w:rPr>
          <w:color w:val="0070C0"/>
        </w:rPr>
        <w:t xml:space="preserve">else </w:t>
      </w:r>
      <w:r>
        <w:t>structures.</w:t>
      </w:r>
    </w:p>
    <w:p w14:paraId="4BF9D1E2" w14:textId="77777777" w:rsidR="007701DE" w:rsidRDefault="007701DE" w:rsidP="00C23714"/>
    <w:p w14:paraId="49F5991A" w14:textId="77777777" w:rsidR="007701DE" w:rsidRDefault="007701DE" w:rsidP="007701DE">
      <w:pPr>
        <w:pStyle w:val="Heading4"/>
        <w:rPr>
          <w:b/>
          <w:i w:val="0"/>
        </w:rPr>
      </w:pPr>
      <w:r>
        <w:rPr>
          <w:b/>
          <w:i w:val="0"/>
        </w:rPr>
        <w:t>Questions 5</w:t>
      </w:r>
      <w:r w:rsidRPr="004F2DA2">
        <w:rPr>
          <w:b/>
          <w:i w:val="0"/>
        </w:rPr>
        <w:t xml:space="preserve">: </w:t>
      </w:r>
      <w:r>
        <w:rPr>
          <w:b/>
          <w:i w:val="0"/>
        </w:rPr>
        <w:t xml:space="preserve"> </w:t>
      </w:r>
    </w:p>
    <w:p w14:paraId="6DFF57A7" w14:textId="77777777" w:rsidR="007701DE" w:rsidRDefault="007701DE" w:rsidP="007701DE">
      <w:r>
        <w:t xml:space="preserve">Re-do your code from Question 4 to make use of a switch statement to determine the cost for a pizza based on size. Also re-do the logic for </w:t>
      </w:r>
      <w:r w:rsidR="00D50E83">
        <w:t>toppings</w:t>
      </w:r>
      <w:r>
        <w:t xml:space="preserve"> to also use a switch, but this time the pricing should be </w:t>
      </w:r>
      <w:r w:rsidR="00D50E83">
        <w:t>if they choose 1, add $1.00 to the bill. If they choose 2, add $1.75, and if they choose 3, add $2.50.</w:t>
      </w:r>
    </w:p>
    <w:p w14:paraId="77D2A05E" w14:textId="77777777" w:rsidR="00010702" w:rsidRDefault="00010702" w:rsidP="007701DE"/>
    <w:p w14:paraId="665F3C58" w14:textId="77777777" w:rsidR="00010702" w:rsidRDefault="00010702" w:rsidP="00010702">
      <w:pPr>
        <w:pStyle w:val="Heading4"/>
        <w:rPr>
          <w:b/>
          <w:i w:val="0"/>
        </w:rPr>
      </w:pPr>
      <w:r>
        <w:rPr>
          <w:b/>
          <w:i w:val="0"/>
        </w:rPr>
        <w:t>Questions 6</w:t>
      </w:r>
      <w:r w:rsidRPr="004F2DA2">
        <w:rPr>
          <w:b/>
          <w:i w:val="0"/>
        </w:rPr>
        <w:t xml:space="preserve">: </w:t>
      </w:r>
      <w:r>
        <w:rPr>
          <w:b/>
          <w:i w:val="0"/>
        </w:rPr>
        <w:t xml:space="preserve"> </w:t>
      </w:r>
    </w:p>
    <w:p w14:paraId="6E9AE218" w14:textId="77777777" w:rsidR="00010702" w:rsidRPr="00010702" w:rsidRDefault="00010702" w:rsidP="00010702">
      <w:r>
        <w:t xml:space="preserve">Write a new program. </w:t>
      </w:r>
      <w:r w:rsidRPr="00010702">
        <w:t>Ask the user to enter a number between 1 and 12 which corresponds to the month they were born in.</w:t>
      </w:r>
      <w:r>
        <w:t xml:space="preserve"> </w:t>
      </w:r>
      <w:r w:rsidRPr="00010702">
        <w:t>Using a switch statement, tell the user if they were born in Spring, Summer, Fall, or Winter.</w:t>
      </w:r>
    </w:p>
    <w:p w14:paraId="46E0A2A9" w14:textId="77777777" w:rsidR="00010702" w:rsidRPr="00010702" w:rsidRDefault="00010702" w:rsidP="00010702">
      <w:r w:rsidRPr="00010702">
        <w:t>For our program we will just assume that</w:t>
      </w:r>
    </w:p>
    <w:p w14:paraId="32CD159F" w14:textId="77777777" w:rsidR="00010702" w:rsidRPr="00010702" w:rsidRDefault="00010702" w:rsidP="00CD2127">
      <w:pPr>
        <w:pStyle w:val="ListParagraph"/>
        <w:numPr>
          <w:ilvl w:val="0"/>
          <w:numId w:val="21"/>
        </w:numPr>
      </w:pPr>
      <w:r w:rsidRPr="00010702">
        <w:t>Winter is months 12, 1, 2</w:t>
      </w:r>
    </w:p>
    <w:p w14:paraId="00C341A4" w14:textId="77777777" w:rsidR="00010702" w:rsidRPr="00010702" w:rsidRDefault="00010702" w:rsidP="00CD2127">
      <w:pPr>
        <w:pStyle w:val="ListParagraph"/>
        <w:numPr>
          <w:ilvl w:val="0"/>
          <w:numId w:val="21"/>
        </w:numPr>
      </w:pPr>
      <w:r w:rsidRPr="00010702">
        <w:t>Spring is months 3, 4, 5</w:t>
      </w:r>
    </w:p>
    <w:p w14:paraId="5DB9F1FD" w14:textId="77777777" w:rsidR="00010702" w:rsidRPr="00010702" w:rsidRDefault="00010702" w:rsidP="00CD2127">
      <w:pPr>
        <w:pStyle w:val="ListParagraph"/>
        <w:numPr>
          <w:ilvl w:val="0"/>
          <w:numId w:val="21"/>
        </w:numPr>
      </w:pPr>
      <w:r w:rsidRPr="00010702">
        <w:t>Summer is months 6, 7, 8</w:t>
      </w:r>
    </w:p>
    <w:p w14:paraId="418566B4" w14:textId="77777777" w:rsidR="00010702" w:rsidRDefault="00010702" w:rsidP="00CD2127">
      <w:pPr>
        <w:pStyle w:val="ListParagraph"/>
        <w:numPr>
          <w:ilvl w:val="0"/>
          <w:numId w:val="21"/>
        </w:numPr>
      </w:pPr>
      <w:r w:rsidRPr="00010702">
        <w:t>Fall is months 9, 10, 11</w:t>
      </w:r>
    </w:p>
    <w:p w14:paraId="35C1ECFF" w14:textId="77777777" w:rsidR="00AD26E9" w:rsidRDefault="00AD26E9" w:rsidP="00AD26E9"/>
    <w:p w14:paraId="6BADB1CD" w14:textId="77777777" w:rsidR="00AD26E9" w:rsidRDefault="00AD26E9" w:rsidP="00AD26E9">
      <w:pPr>
        <w:pStyle w:val="Heading4"/>
        <w:rPr>
          <w:b/>
          <w:i w:val="0"/>
        </w:rPr>
      </w:pPr>
      <w:r>
        <w:rPr>
          <w:b/>
          <w:i w:val="0"/>
        </w:rPr>
        <w:t>Questions 7</w:t>
      </w:r>
      <w:r w:rsidRPr="004F2DA2">
        <w:rPr>
          <w:b/>
          <w:i w:val="0"/>
        </w:rPr>
        <w:t xml:space="preserve">: </w:t>
      </w:r>
      <w:r>
        <w:rPr>
          <w:b/>
          <w:i w:val="0"/>
        </w:rPr>
        <w:t xml:space="preserve"> </w:t>
      </w:r>
    </w:p>
    <w:p w14:paraId="018AE409" w14:textId="77777777" w:rsidR="00AD26E9" w:rsidRDefault="00AD26E9" w:rsidP="00AD26E9">
      <w:r>
        <w:t>Write and test a simple dice game very similar to the one in Question 1.  But in this game, winning is getting a total of 2, 12, 7, or 11.  Use a switch statement.</w:t>
      </w:r>
      <w:r w:rsidR="0074250D">
        <w:t xml:space="preserve">  (Unlike the game in Question 1, getting two dice the same is not an automatic win.)</w:t>
      </w:r>
    </w:p>
    <w:p w14:paraId="485AE9BD" w14:textId="77777777" w:rsidR="009227E3" w:rsidRDefault="009227E3" w:rsidP="00AD26E9"/>
    <w:p w14:paraId="62C5C18A" w14:textId="77777777" w:rsidR="009227E3" w:rsidRDefault="009227E3" w:rsidP="009227E3">
      <w:pPr>
        <w:pStyle w:val="Heading4"/>
        <w:rPr>
          <w:b/>
          <w:i w:val="0"/>
        </w:rPr>
      </w:pPr>
      <w:r>
        <w:rPr>
          <w:b/>
          <w:i w:val="0"/>
        </w:rPr>
        <w:t>Questions 8</w:t>
      </w:r>
      <w:r w:rsidRPr="004F2DA2">
        <w:rPr>
          <w:b/>
          <w:i w:val="0"/>
        </w:rPr>
        <w:t xml:space="preserve">: </w:t>
      </w:r>
      <w:r>
        <w:rPr>
          <w:b/>
          <w:i w:val="0"/>
        </w:rPr>
        <w:t xml:space="preserve"> </w:t>
      </w:r>
    </w:p>
    <w:p w14:paraId="579EB42E" w14:textId="77777777" w:rsidR="009227E3" w:rsidRDefault="009227E3" w:rsidP="009227E3">
      <w:r>
        <w:t>Write a new program to calculate bus fares.  Ask the user to enter the day of the week, and then their age. Here are the rules for the fare.</w:t>
      </w:r>
    </w:p>
    <w:p w14:paraId="7E733BDF" w14:textId="77777777" w:rsidR="009227E3" w:rsidRDefault="009227E3" w:rsidP="00CD2127">
      <w:pPr>
        <w:pStyle w:val="ListParagraph"/>
        <w:numPr>
          <w:ilvl w:val="0"/>
          <w:numId w:val="22"/>
        </w:numPr>
      </w:pPr>
      <w:r>
        <w:lastRenderedPageBreak/>
        <w:t>On weekdays, the normal fare is $6.00, but for people under 16 or over 65 years old, the fare is $5.00.</w:t>
      </w:r>
    </w:p>
    <w:p w14:paraId="25CCE12F" w14:textId="77777777" w:rsidR="009227E3" w:rsidRDefault="009227E3" w:rsidP="00CD2127">
      <w:pPr>
        <w:pStyle w:val="ListParagraph"/>
        <w:numPr>
          <w:ilvl w:val="0"/>
          <w:numId w:val="22"/>
        </w:numPr>
      </w:pPr>
      <w:r>
        <w:t>On Saturdays, the normal fare is $5.00, but for people under 16 or over 65 years old, the fare is $4.00</w:t>
      </w:r>
    </w:p>
    <w:p w14:paraId="3FE795A0" w14:textId="77777777" w:rsidR="009227E3" w:rsidRDefault="009227E3" w:rsidP="00CD2127">
      <w:pPr>
        <w:pStyle w:val="ListParagraph"/>
        <w:numPr>
          <w:ilvl w:val="0"/>
          <w:numId w:val="22"/>
        </w:numPr>
      </w:pPr>
      <w:r>
        <w:t>On Sundays, the normal fare is $4.00, but for people under 16 or over 65 years old, the fare is $3.00</w:t>
      </w:r>
    </w:p>
    <w:p w14:paraId="3263F4E4" w14:textId="77777777" w:rsidR="009227E3" w:rsidRDefault="009227E3" w:rsidP="009227E3">
      <w:r>
        <w:t>Using a switch structure, decide which day of the week it is and in the appropriate case statements, then decide the fare based on age using if / if else / else, or if statements with compound logic.  Write out the fare you calculate.</w:t>
      </w:r>
    </w:p>
    <w:p w14:paraId="3FB69988" w14:textId="77777777" w:rsidR="00C23714" w:rsidRDefault="00C23714" w:rsidP="00986543"/>
    <w:p w14:paraId="5B2CD3EA" w14:textId="77777777" w:rsidR="00986543" w:rsidRDefault="00986543" w:rsidP="00C14AAA"/>
    <w:p w14:paraId="61CAAC38" w14:textId="77777777" w:rsidR="008B1C80" w:rsidRPr="00ED7976" w:rsidRDefault="008B1C80" w:rsidP="000A01CB">
      <w:pPr>
        <w:rPr>
          <w:sz w:val="28"/>
        </w:rPr>
      </w:pPr>
    </w:p>
    <w:p w14:paraId="517C2C8A" w14:textId="77777777" w:rsidR="00657563" w:rsidRDefault="00657563">
      <w:pPr>
        <w:rPr>
          <w:rFonts w:asciiTheme="majorHAnsi" w:eastAsiaTheme="majorEastAsia" w:hAnsiTheme="majorHAnsi" w:cstheme="majorBidi"/>
          <w:color w:val="007789" w:themeColor="accent1" w:themeShade="BF"/>
          <w:sz w:val="32"/>
        </w:rPr>
      </w:pPr>
      <w:bookmarkStart w:id="47" w:name="_Toc44348509"/>
      <w:r>
        <w:br w:type="page"/>
      </w:r>
    </w:p>
    <w:p w14:paraId="6BDCE436" w14:textId="47C56550" w:rsidR="002A28AF" w:rsidRDefault="00694F7F" w:rsidP="002A28AF">
      <w:pPr>
        <w:pStyle w:val="Heading1"/>
      </w:pPr>
      <w:r>
        <w:lastRenderedPageBreak/>
        <w:t>Chapter 6</w:t>
      </w:r>
      <w:r w:rsidR="00B809CB">
        <w:t xml:space="preserve"> </w:t>
      </w:r>
      <w:r w:rsidR="00657563">
        <w:t>–</w:t>
      </w:r>
      <w:r w:rsidR="00B809CB">
        <w:t xml:space="preserve"> Loops</w:t>
      </w:r>
      <w:bookmarkEnd w:id="47"/>
    </w:p>
    <w:p w14:paraId="186FF8D2" w14:textId="45066D43" w:rsidR="00657563" w:rsidRDefault="00657563" w:rsidP="00D12848">
      <w:pPr>
        <w:jc w:val="center"/>
      </w:pPr>
      <w:r>
        <w:rPr>
          <w:noProof/>
        </w:rPr>
        <w:drawing>
          <wp:inline distT="0" distB="0" distL="0" distR="0" wp14:anchorId="229A820D" wp14:editId="1C7BF6FB">
            <wp:extent cx="2715895" cy="2790825"/>
            <wp:effectExtent l="0" t="0" r="8255" b="9525"/>
            <wp:docPr id="278788" name="Picture 27878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5895" cy="2790825"/>
                    </a:xfrm>
                    <a:prstGeom prst="rect">
                      <a:avLst/>
                    </a:prstGeom>
                    <a:noFill/>
                    <a:ln>
                      <a:noFill/>
                    </a:ln>
                  </pic:spPr>
                </pic:pic>
              </a:graphicData>
            </a:graphic>
          </wp:inline>
        </w:drawing>
      </w:r>
    </w:p>
    <w:p w14:paraId="2ABC4CFA" w14:textId="77777777" w:rsidR="00657563" w:rsidRPr="00657563" w:rsidRDefault="00657563" w:rsidP="00657563"/>
    <w:p w14:paraId="142BD1BF" w14:textId="77777777" w:rsidR="006B431B" w:rsidRDefault="006B431B" w:rsidP="006B431B">
      <w:r>
        <w:t xml:space="preserve">Conditional statements allow you to do something if a given condition is true. However often you want to repeat something </w:t>
      </w:r>
      <w:r w:rsidR="00826A82">
        <w:t xml:space="preserve">over and over again until something changes, or maybe </w:t>
      </w:r>
      <w:r>
        <w:t xml:space="preserve">a specific number of times. </w:t>
      </w:r>
    </w:p>
    <w:p w14:paraId="701A560A" w14:textId="11E2E2A0" w:rsidR="006B431B" w:rsidRDefault="006B431B" w:rsidP="006B431B">
      <w:r>
        <w:t xml:space="preserve">C# has three ways of doing this, depending on precisely what you are trying to do. Note that we </w:t>
      </w:r>
      <w:r w:rsidR="00826A82">
        <w:t>have</w:t>
      </w:r>
      <w:r>
        <w:t xml:space="preserve"> three </w:t>
      </w:r>
      <w:r w:rsidR="00826A82">
        <w:t>ways</w:t>
      </w:r>
      <w:r>
        <w:t xml:space="preserve"> not because we need three but because they make </w:t>
      </w:r>
      <w:r w:rsidR="00681E08">
        <w:t>coding</w:t>
      </w:r>
      <w:r>
        <w:t xml:space="preserve"> easier</w:t>
      </w:r>
      <w:r w:rsidR="00826A82">
        <w:t xml:space="preserve">. As with many aspects of programming, there are many ways to achieve a correct result. The more structures and patterns you learn, the faster you can see how to solve a problem and generally the </w:t>
      </w:r>
      <w:r w:rsidR="00681E08">
        <w:t>clearer</w:t>
      </w:r>
      <w:r w:rsidR="00826A82">
        <w:t xml:space="preserve"> your code will be.</w:t>
      </w:r>
      <w:r>
        <w:t xml:space="preserve"> </w:t>
      </w:r>
    </w:p>
    <w:p w14:paraId="3D63ACAD" w14:textId="77777777" w:rsidR="00826A82" w:rsidRDefault="00826A82" w:rsidP="006B431B">
      <w:r>
        <w:t>Let’s look again at our window program</w:t>
      </w:r>
      <w:r w:rsidRPr="00826A82">
        <w:t xml:space="preserve">. If our salesman </w:t>
      </w:r>
      <w:r>
        <w:t xml:space="preserve">using our program inputs </w:t>
      </w:r>
      <w:r w:rsidRPr="00826A82">
        <w:t>a</w:t>
      </w:r>
      <w:r>
        <w:t xml:space="preserve">n unacceptable </w:t>
      </w:r>
      <w:r w:rsidRPr="00826A82">
        <w:t>height</w:t>
      </w:r>
      <w:r>
        <w:t>,</w:t>
      </w:r>
      <w:r w:rsidRPr="00826A82">
        <w:t xml:space="preserve"> the program simply limits the value and</w:t>
      </w:r>
      <w:r>
        <w:t xml:space="preserve"> they will have </w:t>
      </w:r>
      <w:r w:rsidRPr="00826A82">
        <w:t>to re-run</w:t>
      </w:r>
      <w:r w:rsidR="00881579">
        <w:t xml:space="preserve"> the program</w:t>
      </w:r>
      <w:r w:rsidRPr="00826A82">
        <w:t xml:space="preserve">, </w:t>
      </w:r>
      <w:r>
        <w:t>re-entering all the data</w:t>
      </w:r>
      <w:r w:rsidRPr="00826A82">
        <w:t xml:space="preserve"> again</w:t>
      </w:r>
      <w:r>
        <w:t xml:space="preserve"> and hoping they don’t make a mistake. This is not a “friendly” program</w:t>
      </w:r>
      <w:r w:rsidRPr="00826A82">
        <w:t xml:space="preserve">. </w:t>
      </w:r>
      <w:r>
        <w:t xml:space="preserve">It would be much better that when we ask for a number, we keep asking over and over (in code, we call this looping) until they enter a valid number, and then continue with the rest of the program. </w:t>
      </w:r>
      <w:r w:rsidR="006B431B">
        <w:t xml:space="preserve"> </w:t>
      </w:r>
    </w:p>
    <w:p w14:paraId="33E44A2E" w14:textId="77777777" w:rsidR="00DB7FE9" w:rsidRDefault="00826A82" w:rsidP="006B431B">
      <w:r>
        <w:t>Let’s introduce the 3 types of loops, and</w:t>
      </w:r>
      <w:r w:rsidR="003507BA">
        <w:t xml:space="preserve"> the</w:t>
      </w:r>
      <w:r w:rsidR="00881579">
        <w:t>n</w:t>
      </w:r>
      <w:r w:rsidR="003507BA">
        <w:t xml:space="preserve"> use each one of them to apply </w:t>
      </w:r>
      <w:r>
        <w:t>to this problem.</w:t>
      </w:r>
    </w:p>
    <w:p w14:paraId="57FE9EAD" w14:textId="77777777" w:rsidR="00DB7FE9" w:rsidRDefault="00DB7FE9" w:rsidP="00DF4C0C">
      <w:pPr>
        <w:pStyle w:val="Heading3"/>
        <w:rPr>
          <w:rFonts w:eastAsia="Arial"/>
        </w:rPr>
      </w:pPr>
      <w:bookmarkStart w:id="48" w:name="_Toc44348510"/>
      <w:r w:rsidRPr="00DB7FE9">
        <w:rPr>
          <w:rFonts w:eastAsia="Arial"/>
        </w:rPr>
        <w:t>while loop</w:t>
      </w:r>
      <w:bookmarkEnd w:id="48"/>
      <w:r w:rsidRPr="00DB7FE9">
        <w:rPr>
          <w:rFonts w:eastAsia="Arial"/>
        </w:rPr>
        <w:t xml:space="preserve"> </w:t>
      </w:r>
    </w:p>
    <w:p w14:paraId="5E1A3620" w14:textId="77777777" w:rsidR="00DB7FE9" w:rsidRDefault="00DB7FE9" w:rsidP="00DB7FE9">
      <w:r>
        <w:t xml:space="preserve">The </w:t>
      </w:r>
      <w:r w:rsidRPr="004B474B">
        <w:rPr>
          <w:b/>
        </w:rPr>
        <w:t>while loop</w:t>
      </w:r>
      <w:r>
        <w:t xml:space="preserve"> does something, </w:t>
      </w:r>
      <w:r w:rsidRPr="00881579">
        <w:rPr>
          <w:i/>
        </w:rPr>
        <w:t>while</w:t>
      </w:r>
      <w:r>
        <w:t xml:space="preserve"> some variable has (or does not have) a particular value. So it has the basic form of:</w:t>
      </w:r>
    </w:p>
    <w:p w14:paraId="2E9B5D51" w14:textId="77777777" w:rsidR="00DB7FE9" w:rsidRDefault="00DB7FE9" w:rsidP="00DB7FE9">
      <w:pPr>
        <w:spacing w:after="123" w:line="247" w:lineRule="auto"/>
        <w:ind w:right="3976"/>
        <w:rPr>
          <w:rFonts w:ascii="Consolas" w:eastAsia="Consolas" w:hAnsi="Consolas" w:cs="Consolas"/>
        </w:rPr>
      </w:pPr>
      <w:r>
        <w:rPr>
          <w:rFonts w:ascii="Consolas" w:eastAsia="Consolas" w:hAnsi="Consolas" w:cs="Consolas"/>
          <w:color w:val="0000FF"/>
        </w:rPr>
        <w:t xml:space="preserve">    </w:t>
      </w:r>
      <w:r w:rsidRPr="00DB7FE9">
        <w:rPr>
          <w:rFonts w:ascii="Consolas" w:eastAsia="Consolas" w:hAnsi="Consolas" w:cs="Consolas"/>
          <w:color w:val="0000FF"/>
        </w:rPr>
        <w:t>while</w:t>
      </w:r>
      <w:r w:rsidRPr="00DB7FE9">
        <w:rPr>
          <w:rFonts w:ascii="Consolas" w:eastAsia="Consolas" w:hAnsi="Consolas" w:cs="Consolas"/>
        </w:rPr>
        <w:t xml:space="preserve"> (condition</w:t>
      </w:r>
      <w:r>
        <w:rPr>
          <w:rFonts w:ascii="Consolas" w:eastAsia="Consolas" w:hAnsi="Consolas" w:cs="Consolas"/>
        </w:rPr>
        <w:t xml:space="preserve"> is true</w:t>
      </w:r>
      <w:r w:rsidRPr="00DB7FE9">
        <w:rPr>
          <w:rFonts w:ascii="Consolas" w:eastAsia="Consolas" w:hAnsi="Consolas" w:cs="Consolas"/>
        </w:rPr>
        <w:t>)</w:t>
      </w:r>
    </w:p>
    <w:p w14:paraId="1957B14A" w14:textId="77777777" w:rsidR="00DB7FE9" w:rsidRDefault="00DB7FE9" w:rsidP="00DB7FE9">
      <w:pPr>
        <w:spacing w:after="123" w:line="247" w:lineRule="auto"/>
        <w:ind w:right="3976"/>
        <w:rPr>
          <w:rFonts w:ascii="Consolas" w:eastAsia="Consolas" w:hAnsi="Consolas" w:cs="Consolas"/>
        </w:rPr>
      </w:pPr>
      <w:r>
        <w:rPr>
          <w:rFonts w:ascii="Consolas" w:eastAsia="Consolas" w:hAnsi="Consolas" w:cs="Consolas"/>
        </w:rPr>
        <w:t xml:space="preserve">    {</w:t>
      </w:r>
    </w:p>
    <w:p w14:paraId="54391496" w14:textId="77777777" w:rsidR="00DB7FE9" w:rsidRDefault="00DB7FE9" w:rsidP="00DB7FE9">
      <w:pPr>
        <w:spacing w:after="123" w:line="247" w:lineRule="auto"/>
        <w:ind w:right="3976"/>
        <w:rPr>
          <w:rFonts w:ascii="Consolas" w:eastAsia="Consolas" w:hAnsi="Consolas" w:cs="Consolas"/>
        </w:rPr>
      </w:pPr>
      <w:r>
        <w:rPr>
          <w:rFonts w:ascii="Consolas" w:eastAsia="Consolas" w:hAnsi="Consolas" w:cs="Consolas"/>
        </w:rPr>
        <w:t xml:space="preserve">        </w:t>
      </w:r>
      <w:r w:rsidR="006E2F5C">
        <w:rPr>
          <w:rFonts w:ascii="Consolas" w:eastAsia="Consolas" w:hAnsi="Consolas" w:cs="Consolas"/>
        </w:rPr>
        <w:t xml:space="preserve">Execute a </w:t>
      </w:r>
      <w:r w:rsidRPr="00DB7FE9">
        <w:rPr>
          <w:rFonts w:ascii="Consolas" w:eastAsia="Consolas" w:hAnsi="Consolas" w:cs="Consolas"/>
        </w:rPr>
        <w:t xml:space="preserve">block </w:t>
      </w:r>
      <w:r>
        <w:rPr>
          <w:rFonts w:ascii="Consolas" w:eastAsia="Consolas" w:hAnsi="Consolas" w:cs="Consolas"/>
        </w:rPr>
        <w:t>of code, over and over and over.</w:t>
      </w:r>
    </w:p>
    <w:p w14:paraId="2CD79AE1" w14:textId="77777777" w:rsidR="00DB7FE9" w:rsidRDefault="00DB7FE9" w:rsidP="00DB7FE9">
      <w:pPr>
        <w:spacing w:after="123" w:line="247" w:lineRule="auto"/>
        <w:ind w:right="3976"/>
        <w:rPr>
          <w:rFonts w:ascii="Consolas" w:eastAsia="Consolas" w:hAnsi="Consolas" w:cs="Consolas"/>
        </w:rPr>
      </w:pPr>
      <w:r>
        <w:rPr>
          <w:rFonts w:ascii="Consolas" w:eastAsia="Consolas" w:hAnsi="Consolas" w:cs="Consolas"/>
        </w:rPr>
        <w:t xml:space="preserve">    }</w:t>
      </w:r>
    </w:p>
    <w:p w14:paraId="665D8227" w14:textId="77777777" w:rsidR="000C56C9" w:rsidRDefault="000C56C9" w:rsidP="000C56C9">
      <w:r>
        <w:t>Notice that if the block of code does not do something t</w:t>
      </w:r>
      <w:r w:rsidR="003507BA">
        <w:t>o change the condition, the code will be stuck in the loop forever. This is the famous infinite loop, an expression that even non-programmers use</w:t>
      </w:r>
      <w:r w:rsidR="00881579">
        <w:t xml:space="preserve"> in everyday conversations</w:t>
      </w:r>
      <w:r w:rsidR="003507BA">
        <w:t>.</w:t>
      </w:r>
    </w:p>
    <w:p w14:paraId="2C56F8E5" w14:textId="77777777" w:rsidR="003507BA" w:rsidRDefault="003507BA" w:rsidP="000C56C9">
      <w:r>
        <w:lastRenderedPageBreak/>
        <w:t xml:space="preserve">Let’s use a </w:t>
      </w:r>
      <w:r w:rsidRPr="004B474B">
        <w:rPr>
          <w:b/>
        </w:rPr>
        <w:t>while loop</w:t>
      </w:r>
      <w:r>
        <w:t xml:space="preserve"> to </w:t>
      </w:r>
      <w:r w:rsidR="00881579">
        <w:t xml:space="preserve">achieve the </w:t>
      </w:r>
      <w:r>
        <w:t>multiplication</w:t>
      </w:r>
      <w:r w:rsidR="00B91B95">
        <w:t xml:space="preserve"> of 14 times 5</w:t>
      </w:r>
      <w:r>
        <w:t>.</w:t>
      </w:r>
      <w:r w:rsidR="00B91B95">
        <w:t xml:space="preserve"> </w:t>
      </w:r>
      <w:r w:rsidR="00881579">
        <w:t xml:space="preserve">(We could just say </w:t>
      </w:r>
      <w:r w:rsidR="00881579" w:rsidRPr="00881579">
        <w:rPr>
          <w:rFonts w:ascii="Consolas" w:hAnsi="Consolas"/>
          <w:color w:val="000000" w:themeColor="text1"/>
        </w:rPr>
        <w:t>14 * 5</w:t>
      </w:r>
      <w:r w:rsidR="00881579">
        <w:t xml:space="preserve">, but this is an example to learn looping.) </w:t>
      </w:r>
      <w:r w:rsidR="00B91B95">
        <w:t xml:space="preserve">Our variable </w:t>
      </w:r>
      <w:r w:rsidR="00881579" w:rsidRPr="00B91B95">
        <w:rPr>
          <w:rFonts w:ascii="Consolas" w:hAnsi="Consolas" w:cs="Consolas"/>
          <w:color w:val="000000"/>
          <w:szCs w:val="19"/>
        </w:rPr>
        <w:t xml:space="preserve">count </w:t>
      </w:r>
      <w:r w:rsidR="00B91B95">
        <w:t xml:space="preserve">is what is often called the control variable, as it controls when we get out of the loop. </w:t>
      </w:r>
      <w:r w:rsidR="00606742">
        <w:t>We initialize the control variable, we test it each time before doing the loop again, and e</w:t>
      </w:r>
      <w:r w:rsidR="00B91B95">
        <w:t>ach time though the loop we increment it (we count). In this example we will go through the loop 5 times and then exit.</w:t>
      </w:r>
    </w:p>
    <w:p w14:paraId="1F974428" w14:textId="77777777" w:rsidR="003507BA" w:rsidRPr="00B91B95" w:rsidRDefault="003507BA" w:rsidP="003507BA">
      <w:pPr>
        <w:autoSpaceDE w:val="0"/>
        <w:autoSpaceDN w:val="0"/>
        <w:adjustRightInd w:val="0"/>
        <w:spacing w:before="0" w:after="0" w:line="240" w:lineRule="auto"/>
        <w:rPr>
          <w:rFonts w:ascii="Consolas" w:hAnsi="Consolas" w:cs="Consolas"/>
          <w:color w:val="000000"/>
          <w:szCs w:val="19"/>
        </w:rPr>
      </w:pPr>
      <w:r w:rsidRPr="00B91B95">
        <w:rPr>
          <w:rFonts w:ascii="Consolas" w:hAnsi="Consolas" w:cs="Consolas"/>
          <w:color w:val="0000FF"/>
          <w:szCs w:val="19"/>
        </w:rPr>
        <w:t>int</w:t>
      </w:r>
      <w:r w:rsidRPr="00B91B95">
        <w:rPr>
          <w:rFonts w:ascii="Consolas" w:hAnsi="Consolas" w:cs="Consolas"/>
          <w:color w:val="000000"/>
          <w:szCs w:val="19"/>
        </w:rPr>
        <w:t xml:space="preserve"> multiplicand = 14;</w:t>
      </w:r>
    </w:p>
    <w:p w14:paraId="091E79A4" w14:textId="77777777" w:rsidR="003507BA" w:rsidRPr="00B91B95" w:rsidRDefault="003507BA" w:rsidP="003507BA">
      <w:pPr>
        <w:autoSpaceDE w:val="0"/>
        <w:autoSpaceDN w:val="0"/>
        <w:adjustRightInd w:val="0"/>
        <w:spacing w:before="0" w:after="0" w:line="240" w:lineRule="auto"/>
        <w:rPr>
          <w:rFonts w:ascii="Consolas" w:hAnsi="Consolas" w:cs="Consolas"/>
          <w:color w:val="000000"/>
          <w:szCs w:val="19"/>
        </w:rPr>
      </w:pPr>
      <w:r w:rsidRPr="00B91B95">
        <w:rPr>
          <w:rFonts w:ascii="Consolas" w:hAnsi="Consolas" w:cs="Consolas"/>
          <w:color w:val="0000FF"/>
          <w:szCs w:val="19"/>
        </w:rPr>
        <w:t>int</w:t>
      </w:r>
      <w:r w:rsidRPr="00B91B95">
        <w:rPr>
          <w:rFonts w:ascii="Consolas" w:hAnsi="Consolas" w:cs="Consolas"/>
          <w:color w:val="000000"/>
          <w:szCs w:val="19"/>
        </w:rPr>
        <w:t xml:space="preserve"> multiplier = 5;</w:t>
      </w:r>
    </w:p>
    <w:p w14:paraId="712D4A83" w14:textId="77777777" w:rsidR="003507BA" w:rsidRPr="00B91B95" w:rsidRDefault="003507BA" w:rsidP="003507BA">
      <w:pPr>
        <w:autoSpaceDE w:val="0"/>
        <w:autoSpaceDN w:val="0"/>
        <w:adjustRightInd w:val="0"/>
        <w:spacing w:before="0" w:after="0" w:line="240" w:lineRule="auto"/>
        <w:rPr>
          <w:rFonts w:ascii="Consolas" w:hAnsi="Consolas" w:cs="Consolas"/>
          <w:color w:val="000000"/>
          <w:szCs w:val="19"/>
        </w:rPr>
      </w:pPr>
      <w:r w:rsidRPr="00B91B95">
        <w:rPr>
          <w:rFonts w:ascii="Consolas" w:hAnsi="Consolas" w:cs="Consolas"/>
          <w:color w:val="0000FF"/>
          <w:szCs w:val="19"/>
        </w:rPr>
        <w:t>int</w:t>
      </w:r>
      <w:r w:rsidRPr="00B91B95">
        <w:rPr>
          <w:rFonts w:ascii="Consolas" w:hAnsi="Consolas" w:cs="Consolas"/>
          <w:color w:val="000000"/>
          <w:szCs w:val="19"/>
        </w:rPr>
        <w:t xml:space="preserve"> answer = 0;</w:t>
      </w:r>
    </w:p>
    <w:p w14:paraId="71907DCC" w14:textId="77777777" w:rsidR="003507BA" w:rsidRPr="00B91B95" w:rsidRDefault="003507BA" w:rsidP="003507BA">
      <w:pPr>
        <w:autoSpaceDE w:val="0"/>
        <w:autoSpaceDN w:val="0"/>
        <w:adjustRightInd w:val="0"/>
        <w:spacing w:before="0" w:after="0" w:line="240" w:lineRule="auto"/>
        <w:rPr>
          <w:rFonts w:ascii="Consolas" w:hAnsi="Consolas" w:cs="Consolas"/>
          <w:color w:val="000000"/>
          <w:szCs w:val="19"/>
        </w:rPr>
      </w:pPr>
      <w:r w:rsidRPr="00B91B95">
        <w:rPr>
          <w:rFonts w:ascii="Consolas" w:hAnsi="Consolas" w:cs="Consolas"/>
          <w:color w:val="0000FF"/>
          <w:szCs w:val="19"/>
        </w:rPr>
        <w:t>int</w:t>
      </w:r>
      <w:r w:rsidRPr="00B91B95">
        <w:rPr>
          <w:rFonts w:ascii="Consolas" w:hAnsi="Consolas" w:cs="Consolas"/>
          <w:color w:val="000000"/>
          <w:szCs w:val="19"/>
        </w:rPr>
        <w:t xml:space="preserve"> count = 0;</w:t>
      </w:r>
    </w:p>
    <w:p w14:paraId="4F36DED7" w14:textId="77777777" w:rsidR="003507BA" w:rsidRPr="00B91B95" w:rsidRDefault="003507BA" w:rsidP="003507BA">
      <w:pPr>
        <w:autoSpaceDE w:val="0"/>
        <w:autoSpaceDN w:val="0"/>
        <w:adjustRightInd w:val="0"/>
        <w:spacing w:before="0" w:after="0" w:line="240" w:lineRule="auto"/>
        <w:rPr>
          <w:rFonts w:ascii="Consolas" w:hAnsi="Consolas" w:cs="Consolas"/>
          <w:color w:val="000000"/>
          <w:szCs w:val="19"/>
        </w:rPr>
      </w:pPr>
      <w:r w:rsidRPr="00B91B95">
        <w:rPr>
          <w:rFonts w:ascii="Consolas" w:hAnsi="Consolas" w:cs="Consolas"/>
          <w:color w:val="000000"/>
          <w:szCs w:val="19"/>
        </w:rPr>
        <w:t xml:space="preserve">     </w:t>
      </w:r>
    </w:p>
    <w:p w14:paraId="070FAEF5" w14:textId="77777777" w:rsidR="003507BA" w:rsidRPr="00B91B95" w:rsidRDefault="003507BA" w:rsidP="003507BA">
      <w:pPr>
        <w:autoSpaceDE w:val="0"/>
        <w:autoSpaceDN w:val="0"/>
        <w:adjustRightInd w:val="0"/>
        <w:spacing w:before="0" w:after="0" w:line="240" w:lineRule="auto"/>
        <w:rPr>
          <w:rFonts w:ascii="Consolas" w:hAnsi="Consolas" w:cs="Consolas"/>
          <w:color w:val="000000"/>
          <w:szCs w:val="19"/>
        </w:rPr>
      </w:pPr>
      <w:r w:rsidRPr="00B91B95">
        <w:rPr>
          <w:rFonts w:ascii="Consolas" w:hAnsi="Consolas" w:cs="Consolas"/>
          <w:color w:val="0000FF"/>
          <w:szCs w:val="19"/>
        </w:rPr>
        <w:t>while</w:t>
      </w:r>
      <w:r w:rsidRPr="00B91B95">
        <w:rPr>
          <w:rFonts w:ascii="Consolas" w:hAnsi="Consolas" w:cs="Consolas"/>
          <w:color w:val="000000"/>
          <w:szCs w:val="19"/>
        </w:rPr>
        <w:t xml:space="preserve"> (count != multiplier)</w:t>
      </w:r>
    </w:p>
    <w:p w14:paraId="7FB7A01A" w14:textId="77777777" w:rsidR="003507BA" w:rsidRPr="00B91B95" w:rsidRDefault="003507BA" w:rsidP="003507BA">
      <w:pPr>
        <w:autoSpaceDE w:val="0"/>
        <w:autoSpaceDN w:val="0"/>
        <w:adjustRightInd w:val="0"/>
        <w:spacing w:before="0" w:after="0" w:line="240" w:lineRule="auto"/>
        <w:rPr>
          <w:rFonts w:ascii="Consolas" w:hAnsi="Consolas" w:cs="Consolas"/>
          <w:color w:val="000000"/>
          <w:szCs w:val="19"/>
        </w:rPr>
      </w:pPr>
      <w:r w:rsidRPr="00B91B95">
        <w:rPr>
          <w:rFonts w:ascii="Consolas" w:hAnsi="Consolas" w:cs="Consolas"/>
          <w:color w:val="000000"/>
          <w:szCs w:val="19"/>
        </w:rPr>
        <w:t>{</w:t>
      </w:r>
    </w:p>
    <w:p w14:paraId="42860101" w14:textId="6F96E93A" w:rsidR="003507BA" w:rsidRPr="00B91B95" w:rsidRDefault="003507BA" w:rsidP="003507BA">
      <w:pPr>
        <w:autoSpaceDE w:val="0"/>
        <w:autoSpaceDN w:val="0"/>
        <w:adjustRightInd w:val="0"/>
        <w:spacing w:before="0" w:after="0" w:line="240" w:lineRule="auto"/>
        <w:rPr>
          <w:rFonts w:ascii="Consolas" w:hAnsi="Consolas" w:cs="Consolas"/>
          <w:color w:val="000000"/>
          <w:szCs w:val="19"/>
        </w:rPr>
      </w:pPr>
      <w:r w:rsidRPr="00B91B95">
        <w:rPr>
          <w:rFonts w:ascii="Consolas" w:hAnsi="Consolas" w:cs="Consolas"/>
          <w:color w:val="000000"/>
          <w:szCs w:val="19"/>
        </w:rPr>
        <w:t xml:space="preserve">    count = count + 1; </w:t>
      </w:r>
      <w:r w:rsidRPr="00B91B95">
        <w:rPr>
          <w:rFonts w:ascii="Consolas" w:hAnsi="Consolas" w:cs="Consolas"/>
          <w:color w:val="008000"/>
          <w:szCs w:val="19"/>
        </w:rPr>
        <w:t xml:space="preserve">// </w:t>
      </w:r>
      <w:r w:rsidR="00681E08">
        <w:rPr>
          <w:rFonts w:ascii="Consolas" w:hAnsi="Consolas" w:cs="Consolas"/>
          <w:color w:val="008000"/>
          <w:szCs w:val="19"/>
        </w:rPr>
        <w:t>change control variable value</w:t>
      </w:r>
      <w:r w:rsidRPr="00B91B95">
        <w:rPr>
          <w:rFonts w:ascii="Consolas" w:hAnsi="Consolas" w:cs="Consolas"/>
          <w:color w:val="008000"/>
          <w:szCs w:val="19"/>
        </w:rPr>
        <w:t xml:space="preserve"> so </w:t>
      </w:r>
      <w:r w:rsidR="00681E08">
        <w:rPr>
          <w:rFonts w:ascii="Consolas" w:hAnsi="Consolas" w:cs="Consolas"/>
          <w:color w:val="008000"/>
          <w:szCs w:val="19"/>
        </w:rPr>
        <w:t>eventually we’ll</w:t>
      </w:r>
      <w:r w:rsidRPr="00B91B95">
        <w:rPr>
          <w:rFonts w:ascii="Consolas" w:hAnsi="Consolas" w:cs="Consolas"/>
          <w:color w:val="008000"/>
          <w:szCs w:val="19"/>
        </w:rPr>
        <w:t xml:space="preserve"> exit the loop</w:t>
      </w:r>
    </w:p>
    <w:p w14:paraId="29E14B12" w14:textId="77777777" w:rsidR="003507BA" w:rsidRPr="00B91B95" w:rsidRDefault="003507BA" w:rsidP="003507BA">
      <w:pPr>
        <w:autoSpaceDE w:val="0"/>
        <w:autoSpaceDN w:val="0"/>
        <w:adjustRightInd w:val="0"/>
        <w:spacing w:before="0" w:after="0" w:line="240" w:lineRule="auto"/>
        <w:rPr>
          <w:rFonts w:ascii="Consolas" w:hAnsi="Consolas" w:cs="Consolas"/>
          <w:color w:val="000000"/>
          <w:szCs w:val="19"/>
        </w:rPr>
      </w:pPr>
      <w:r w:rsidRPr="00B91B95">
        <w:rPr>
          <w:rFonts w:ascii="Consolas" w:hAnsi="Consolas" w:cs="Consolas"/>
          <w:color w:val="000000"/>
          <w:szCs w:val="19"/>
        </w:rPr>
        <w:t xml:space="preserve">    answer = answer + multiplicand;</w:t>
      </w:r>
    </w:p>
    <w:p w14:paraId="4309C4DC" w14:textId="77777777" w:rsidR="003507BA" w:rsidRPr="00B91B95" w:rsidRDefault="003507BA" w:rsidP="003507BA">
      <w:pPr>
        <w:autoSpaceDE w:val="0"/>
        <w:autoSpaceDN w:val="0"/>
        <w:adjustRightInd w:val="0"/>
        <w:spacing w:before="0" w:after="0" w:line="240" w:lineRule="auto"/>
        <w:rPr>
          <w:rFonts w:ascii="Consolas" w:hAnsi="Consolas" w:cs="Consolas"/>
          <w:color w:val="000000"/>
          <w:szCs w:val="19"/>
        </w:rPr>
      </w:pPr>
      <w:r w:rsidRPr="00B91B95">
        <w:rPr>
          <w:rFonts w:ascii="Consolas" w:hAnsi="Consolas" w:cs="Consolas"/>
          <w:color w:val="000000"/>
          <w:szCs w:val="19"/>
        </w:rPr>
        <w:t>}</w:t>
      </w:r>
    </w:p>
    <w:p w14:paraId="68D20529" w14:textId="77777777" w:rsidR="003507BA" w:rsidRDefault="003507BA" w:rsidP="003507BA">
      <w:pPr>
        <w:rPr>
          <w:rFonts w:ascii="Consolas" w:hAnsi="Consolas" w:cs="Consolas"/>
          <w:color w:val="000000"/>
          <w:szCs w:val="19"/>
        </w:rPr>
      </w:pPr>
      <w:r w:rsidRPr="00B91B95">
        <w:rPr>
          <w:rFonts w:ascii="Consolas" w:hAnsi="Consolas" w:cs="Consolas"/>
          <w:color w:val="000000"/>
          <w:szCs w:val="19"/>
        </w:rPr>
        <w:t>Console.WriteLine(</w:t>
      </w:r>
      <w:r w:rsidRPr="00B91B95">
        <w:rPr>
          <w:rFonts w:ascii="Consolas" w:hAnsi="Consolas" w:cs="Consolas"/>
          <w:color w:val="A31515"/>
          <w:szCs w:val="19"/>
        </w:rPr>
        <w:t>"Multiplying 14 by 5 is equal to:  "</w:t>
      </w:r>
      <w:r w:rsidRPr="00B91B95">
        <w:rPr>
          <w:rFonts w:ascii="Consolas" w:hAnsi="Consolas" w:cs="Consolas"/>
          <w:color w:val="000000"/>
          <w:szCs w:val="19"/>
        </w:rPr>
        <w:t xml:space="preserve"> + answer );</w:t>
      </w:r>
    </w:p>
    <w:p w14:paraId="5C1CDC8B" w14:textId="0E15F212" w:rsidR="001E1294" w:rsidRDefault="00681E08" w:rsidP="001E1294">
      <w:r>
        <w:t xml:space="preserve">Aside: </w:t>
      </w:r>
      <w:r w:rsidR="001E1294">
        <w:t>Notice how I wrote out the string message and then I “added” the answer to the string. This is using two techniques that we will cover in more detail later. The first is, if you put a plus sign between two strings, C# will glu</w:t>
      </w:r>
      <w:r w:rsidR="00881579">
        <w:t>e them together into one string;</w:t>
      </w:r>
      <w:r w:rsidR="001E1294">
        <w:t xml:space="preserve"> this is called concatenation. </w:t>
      </w:r>
      <w:r w:rsidR="00554E6E">
        <w:t xml:space="preserve"> The second is, answer is actually an integer, not a string, so this should be an illegal operation. In almost all cases, it will be, but this nice chunk of code, the WriteLine method of the class </w:t>
      </w:r>
      <w:r w:rsidR="00554E6E" w:rsidRPr="00881579">
        <w:rPr>
          <w:color w:val="0070C0"/>
        </w:rPr>
        <w:t>Console</w:t>
      </w:r>
      <w:r w:rsidR="00554E6E">
        <w:t>, is very forgiving and when you tell it to write almost any type of variable out to the console, it will automatically con</w:t>
      </w:r>
      <w:r w:rsidR="00881579">
        <w:t>vert them into a string.  M</w:t>
      </w:r>
      <w:r w:rsidR="00554E6E">
        <w:t>ore on these two ideas later.</w:t>
      </w:r>
    </w:p>
    <w:p w14:paraId="5A45BADA" w14:textId="77777777" w:rsidR="006E2F5C" w:rsidRPr="00B91B95" w:rsidRDefault="006E2F5C" w:rsidP="001E1294">
      <w:pPr>
        <w:rPr>
          <w:sz w:val="28"/>
        </w:rPr>
      </w:pPr>
      <w:r>
        <w:t xml:space="preserve">While loops come in two forms, </w:t>
      </w:r>
      <w:r w:rsidRPr="006E2F5C">
        <w:rPr>
          <w:b/>
        </w:rPr>
        <w:t>definite</w:t>
      </w:r>
      <w:r>
        <w:t xml:space="preserve"> and </w:t>
      </w:r>
      <w:r w:rsidRPr="006E2F5C">
        <w:rPr>
          <w:b/>
        </w:rPr>
        <w:t>indefinite</w:t>
      </w:r>
      <w:r>
        <w:t>. A definite while loop is one in which a counter is set up before entering the loop, and then that counter is used to determine how many</w:t>
      </w:r>
      <w:r w:rsidR="00EF772A">
        <w:t xml:space="preserve"> times the loop will execute. In</w:t>
      </w:r>
      <w:r>
        <w:t xml:space="preserve"> the example we just looked at, we entered the loop with multiplier set to 5, so that while loop will always execute exactly 5 times.  Indefinite loops are ones which execute until something changes the loop control variable. In many cases, this will be done by asking the user a question, such as “do you want to quit, Y or N”? So as you enter the loop, it is not pre-set how many times the loop will execute.  One user may choose to execute the code in the loop 3 times, while another may choose 15 times.</w:t>
      </w:r>
      <w:r w:rsidR="00EF772A">
        <w:t xml:space="preserve"> The next example is another definite while loop.</w:t>
      </w:r>
    </w:p>
    <w:p w14:paraId="401E2EC9" w14:textId="77777777" w:rsidR="00DB7FE9" w:rsidRDefault="00DB7FE9" w:rsidP="003507BA">
      <w:r>
        <w:t>Here is code that will do integer division</w:t>
      </w:r>
      <w:r w:rsidR="004B474B">
        <w:t xml:space="preserve"> using a </w:t>
      </w:r>
      <w:r w:rsidR="004B474B" w:rsidRPr="004B474B">
        <w:rPr>
          <w:b/>
        </w:rPr>
        <w:t>while loop</w:t>
      </w:r>
      <w:r>
        <w:t>.</w:t>
      </w:r>
      <w:r w:rsidR="009519EB">
        <w:t xml:space="preserve"> It should ask the user for the dividend and the divisor but for simplicity, I hard coded them to </w:t>
      </w:r>
      <w:r w:rsidR="009519EB" w:rsidRPr="00881579">
        <w:rPr>
          <w:rFonts w:ascii="Arial" w:hAnsi="Arial" w:cs="Arial"/>
        </w:rPr>
        <w:t>16</w:t>
      </w:r>
      <w:r w:rsidR="009519EB">
        <w:t xml:space="preserve"> and </w:t>
      </w:r>
      <w:r w:rsidR="00881579" w:rsidRPr="00881579">
        <w:rPr>
          <w:rFonts w:ascii="Arial" w:hAnsi="Arial" w:cs="Arial"/>
        </w:rPr>
        <w:t>5</w:t>
      </w:r>
      <w:r w:rsidR="009519EB">
        <w:t>.</w:t>
      </w:r>
      <w:r w:rsidR="00881579">
        <w:t xml:space="preserve"> (Remember, integer division truncates any remainder, so </w:t>
      </w:r>
      <w:r w:rsidR="00881579" w:rsidRPr="00881579">
        <w:rPr>
          <w:rFonts w:ascii="Arial" w:hAnsi="Arial" w:cs="Arial"/>
        </w:rPr>
        <w:t>16/5 = 3</w:t>
      </w:r>
      <w:r w:rsidR="005B4021">
        <w:t xml:space="preserve"> and we throw</w:t>
      </w:r>
      <w:r w:rsidR="00881579">
        <w:t xml:space="preserve"> the left over </w:t>
      </w:r>
      <w:r w:rsidR="00881579" w:rsidRPr="00881579">
        <w:rPr>
          <w:rFonts w:ascii="Arial" w:hAnsi="Arial" w:cs="Arial"/>
        </w:rPr>
        <w:t>1</w:t>
      </w:r>
      <w:r w:rsidR="00881579">
        <w:t xml:space="preserve"> away.)</w:t>
      </w:r>
    </w:p>
    <w:p w14:paraId="60F5BCF2" w14:textId="77777777" w:rsidR="009519EB" w:rsidRPr="009519EB" w:rsidRDefault="009519EB" w:rsidP="009519EB">
      <w:pPr>
        <w:autoSpaceDE w:val="0"/>
        <w:autoSpaceDN w:val="0"/>
        <w:adjustRightInd w:val="0"/>
        <w:spacing w:before="0" w:after="0" w:line="240" w:lineRule="auto"/>
        <w:rPr>
          <w:rFonts w:ascii="Consolas" w:hAnsi="Consolas" w:cs="Consolas"/>
          <w:color w:val="000000"/>
          <w:szCs w:val="19"/>
        </w:rPr>
      </w:pPr>
      <w:r w:rsidRPr="009519EB">
        <w:rPr>
          <w:rFonts w:ascii="Consolas" w:hAnsi="Consolas" w:cs="Consolas"/>
          <w:color w:val="0000FF"/>
          <w:szCs w:val="19"/>
        </w:rPr>
        <w:t>int</w:t>
      </w:r>
      <w:r w:rsidRPr="009519EB">
        <w:rPr>
          <w:rFonts w:ascii="Consolas" w:hAnsi="Consolas" w:cs="Consolas"/>
          <w:color w:val="000000"/>
          <w:szCs w:val="19"/>
        </w:rPr>
        <w:t xml:space="preserve"> dividend = 16;</w:t>
      </w:r>
    </w:p>
    <w:p w14:paraId="4E5E6748" w14:textId="77777777" w:rsidR="009519EB" w:rsidRPr="009519EB" w:rsidRDefault="009519EB" w:rsidP="009519EB">
      <w:pPr>
        <w:autoSpaceDE w:val="0"/>
        <w:autoSpaceDN w:val="0"/>
        <w:adjustRightInd w:val="0"/>
        <w:spacing w:before="0" w:after="0" w:line="240" w:lineRule="auto"/>
        <w:rPr>
          <w:rFonts w:ascii="Consolas" w:hAnsi="Consolas" w:cs="Consolas"/>
          <w:color w:val="000000"/>
          <w:szCs w:val="19"/>
        </w:rPr>
      </w:pPr>
      <w:r w:rsidRPr="009519EB">
        <w:rPr>
          <w:rFonts w:ascii="Consolas" w:hAnsi="Consolas" w:cs="Consolas"/>
          <w:color w:val="0000FF"/>
          <w:szCs w:val="19"/>
        </w:rPr>
        <w:t>int</w:t>
      </w:r>
      <w:r w:rsidRPr="009519EB">
        <w:rPr>
          <w:rFonts w:ascii="Consolas" w:hAnsi="Consolas" w:cs="Consolas"/>
          <w:color w:val="000000"/>
          <w:szCs w:val="19"/>
        </w:rPr>
        <w:t xml:space="preserve"> divisor = 5;</w:t>
      </w:r>
    </w:p>
    <w:p w14:paraId="16AD070E" w14:textId="77777777" w:rsidR="009519EB" w:rsidRPr="009519EB" w:rsidRDefault="009519EB" w:rsidP="009519EB">
      <w:pPr>
        <w:autoSpaceDE w:val="0"/>
        <w:autoSpaceDN w:val="0"/>
        <w:adjustRightInd w:val="0"/>
        <w:spacing w:before="0" w:after="0" w:line="240" w:lineRule="auto"/>
        <w:rPr>
          <w:rFonts w:ascii="Consolas" w:hAnsi="Consolas" w:cs="Consolas"/>
          <w:color w:val="000000"/>
          <w:szCs w:val="19"/>
        </w:rPr>
      </w:pPr>
      <w:r w:rsidRPr="009519EB">
        <w:rPr>
          <w:rFonts w:ascii="Consolas" w:hAnsi="Consolas" w:cs="Consolas"/>
          <w:color w:val="0000FF"/>
          <w:szCs w:val="19"/>
        </w:rPr>
        <w:t>int</w:t>
      </w:r>
      <w:r w:rsidRPr="009519EB">
        <w:rPr>
          <w:rFonts w:ascii="Consolas" w:hAnsi="Consolas" w:cs="Consolas"/>
          <w:color w:val="000000"/>
          <w:szCs w:val="19"/>
        </w:rPr>
        <w:t xml:space="preserve"> answer = 0;</w:t>
      </w:r>
    </w:p>
    <w:p w14:paraId="06F46C05" w14:textId="77777777" w:rsidR="009519EB" w:rsidRPr="009519EB" w:rsidRDefault="009519EB" w:rsidP="009519EB">
      <w:pPr>
        <w:autoSpaceDE w:val="0"/>
        <w:autoSpaceDN w:val="0"/>
        <w:adjustRightInd w:val="0"/>
        <w:spacing w:before="0" w:after="0" w:line="240" w:lineRule="auto"/>
        <w:rPr>
          <w:rFonts w:ascii="Consolas" w:hAnsi="Consolas" w:cs="Consolas"/>
          <w:color w:val="000000"/>
          <w:szCs w:val="19"/>
        </w:rPr>
      </w:pPr>
      <w:r w:rsidRPr="009519EB">
        <w:rPr>
          <w:rFonts w:ascii="Consolas" w:hAnsi="Consolas" w:cs="Consolas"/>
          <w:color w:val="0000FF"/>
          <w:szCs w:val="19"/>
        </w:rPr>
        <w:t>bool</w:t>
      </w:r>
      <w:r w:rsidRPr="009519EB">
        <w:rPr>
          <w:rFonts w:ascii="Consolas" w:hAnsi="Consolas" w:cs="Consolas"/>
          <w:color w:val="000000"/>
          <w:szCs w:val="19"/>
        </w:rPr>
        <w:t xml:space="preserve"> notDoneYet = </w:t>
      </w:r>
      <w:r w:rsidRPr="009519EB">
        <w:rPr>
          <w:rFonts w:ascii="Consolas" w:hAnsi="Consolas" w:cs="Consolas"/>
          <w:color w:val="0000FF"/>
          <w:szCs w:val="19"/>
        </w:rPr>
        <w:t>true</w:t>
      </w:r>
      <w:r w:rsidRPr="009519EB">
        <w:rPr>
          <w:rFonts w:ascii="Consolas" w:hAnsi="Consolas" w:cs="Consolas"/>
          <w:color w:val="000000"/>
          <w:szCs w:val="19"/>
        </w:rPr>
        <w:t xml:space="preserve">; </w:t>
      </w:r>
      <w:r w:rsidRPr="009519EB">
        <w:rPr>
          <w:rFonts w:ascii="Consolas" w:hAnsi="Consolas" w:cs="Consolas"/>
          <w:color w:val="008000"/>
          <w:szCs w:val="19"/>
        </w:rPr>
        <w:t>// initialize our test condition</w:t>
      </w:r>
    </w:p>
    <w:p w14:paraId="69E0BDAD" w14:textId="77777777" w:rsidR="009519EB" w:rsidRPr="009519EB" w:rsidRDefault="009519EB" w:rsidP="009519EB">
      <w:pPr>
        <w:autoSpaceDE w:val="0"/>
        <w:autoSpaceDN w:val="0"/>
        <w:adjustRightInd w:val="0"/>
        <w:spacing w:before="0" w:after="0" w:line="240" w:lineRule="auto"/>
        <w:rPr>
          <w:rFonts w:ascii="Consolas" w:hAnsi="Consolas" w:cs="Consolas"/>
          <w:color w:val="000000"/>
          <w:szCs w:val="19"/>
        </w:rPr>
      </w:pPr>
      <w:r w:rsidRPr="009519EB">
        <w:rPr>
          <w:rFonts w:ascii="Consolas" w:hAnsi="Consolas" w:cs="Consolas"/>
          <w:color w:val="0000FF"/>
          <w:szCs w:val="19"/>
        </w:rPr>
        <w:t>while</w:t>
      </w:r>
      <w:r w:rsidRPr="009519EB">
        <w:rPr>
          <w:rFonts w:ascii="Consolas" w:hAnsi="Consolas" w:cs="Consolas"/>
          <w:color w:val="000000"/>
          <w:szCs w:val="19"/>
        </w:rPr>
        <w:t xml:space="preserve"> (notDoneYet)</w:t>
      </w:r>
    </w:p>
    <w:p w14:paraId="6DD98916" w14:textId="77777777" w:rsidR="009519EB" w:rsidRPr="009519EB" w:rsidRDefault="009519EB" w:rsidP="009519EB">
      <w:pPr>
        <w:autoSpaceDE w:val="0"/>
        <w:autoSpaceDN w:val="0"/>
        <w:adjustRightInd w:val="0"/>
        <w:spacing w:before="0" w:after="0" w:line="240" w:lineRule="auto"/>
        <w:rPr>
          <w:rFonts w:ascii="Consolas" w:hAnsi="Consolas" w:cs="Consolas"/>
          <w:color w:val="000000"/>
          <w:szCs w:val="19"/>
        </w:rPr>
      </w:pPr>
      <w:r w:rsidRPr="009519EB">
        <w:rPr>
          <w:rFonts w:ascii="Consolas" w:hAnsi="Consolas" w:cs="Consolas"/>
          <w:color w:val="000000"/>
          <w:szCs w:val="19"/>
        </w:rPr>
        <w:t>{</w:t>
      </w:r>
    </w:p>
    <w:p w14:paraId="4D6CF8C4" w14:textId="77777777" w:rsidR="009519EB" w:rsidRPr="009519EB" w:rsidRDefault="009519EB" w:rsidP="009519EB">
      <w:pPr>
        <w:autoSpaceDE w:val="0"/>
        <w:autoSpaceDN w:val="0"/>
        <w:adjustRightInd w:val="0"/>
        <w:spacing w:before="0" w:after="0" w:line="240" w:lineRule="auto"/>
        <w:rPr>
          <w:rFonts w:ascii="Consolas" w:hAnsi="Consolas" w:cs="Consolas"/>
          <w:color w:val="000000"/>
          <w:szCs w:val="19"/>
        </w:rPr>
      </w:pPr>
      <w:r w:rsidRPr="009519EB">
        <w:rPr>
          <w:rFonts w:ascii="Consolas" w:hAnsi="Consolas" w:cs="Consolas"/>
          <w:color w:val="000000"/>
          <w:szCs w:val="19"/>
        </w:rPr>
        <w:t xml:space="preserve">    dividend = dividend - divisor;</w:t>
      </w:r>
      <w:r w:rsidRPr="009519EB">
        <w:rPr>
          <w:rFonts w:ascii="Consolas" w:hAnsi="Consolas" w:cs="Consolas"/>
          <w:color w:val="008000"/>
          <w:szCs w:val="19"/>
        </w:rPr>
        <w:t xml:space="preserve"> //</w:t>
      </w:r>
      <w:r>
        <w:rPr>
          <w:rFonts w:ascii="Consolas" w:hAnsi="Consolas" w:cs="Consolas"/>
          <w:color w:val="008000"/>
          <w:szCs w:val="19"/>
        </w:rPr>
        <w:t>keep subtracting</w:t>
      </w:r>
    </w:p>
    <w:p w14:paraId="68906712" w14:textId="77777777" w:rsidR="009519EB" w:rsidRPr="009519EB" w:rsidRDefault="009519EB" w:rsidP="009519EB">
      <w:pPr>
        <w:autoSpaceDE w:val="0"/>
        <w:autoSpaceDN w:val="0"/>
        <w:adjustRightInd w:val="0"/>
        <w:spacing w:before="0" w:after="0" w:line="240" w:lineRule="auto"/>
        <w:rPr>
          <w:rFonts w:ascii="Consolas" w:hAnsi="Consolas" w:cs="Consolas"/>
          <w:color w:val="000000"/>
          <w:szCs w:val="19"/>
        </w:rPr>
      </w:pPr>
      <w:r w:rsidRPr="009519EB">
        <w:rPr>
          <w:rFonts w:ascii="Consolas" w:hAnsi="Consolas" w:cs="Consolas"/>
          <w:color w:val="000000"/>
          <w:szCs w:val="19"/>
        </w:rPr>
        <w:t xml:space="preserve">    </w:t>
      </w:r>
      <w:r w:rsidRPr="009519EB">
        <w:rPr>
          <w:rFonts w:ascii="Consolas" w:hAnsi="Consolas" w:cs="Consolas"/>
          <w:color w:val="0000FF"/>
          <w:szCs w:val="19"/>
        </w:rPr>
        <w:t>if</w:t>
      </w:r>
      <w:r w:rsidRPr="009519EB">
        <w:rPr>
          <w:rFonts w:ascii="Consolas" w:hAnsi="Consolas" w:cs="Consolas"/>
          <w:color w:val="000000"/>
          <w:szCs w:val="19"/>
        </w:rPr>
        <w:t xml:space="preserve"> (dividend &gt;= 0)</w:t>
      </w:r>
      <w:r>
        <w:rPr>
          <w:rFonts w:ascii="Consolas" w:hAnsi="Consolas" w:cs="Consolas"/>
          <w:color w:val="000000"/>
          <w:szCs w:val="19"/>
        </w:rPr>
        <w:t xml:space="preserve">             </w:t>
      </w:r>
      <w:r w:rsidRPr="009519EB">
        <w:rPr>
          <w:rFonts w:ascii="Consolas" w:hAnsi="Consolas" w:cs="Consolas"/>
          <w:color w:val="008000"/>
          <w:szCs w:val="19"/>
        </w:rPr>
        <w:t>//</w:t>
      </w:r>
      <w:r>
        <w:rPr>
          <w:rFonts w:ascii="Consolas" w:hAnsi="Consolas" w:cs="Consolas"/>
          <w:color w:val="008000"/>
          <w:szCs w:val="19"/>
        </w:rPr>
        <w:t xml:space="preserve"> until the dividend gets to 0 or less</w:t>
      </w:r>
    </w:p>
    <w:p w14:paraId="06CEFEA6" w14:textId="77777777" w:rsidR="009519EB" w:rsidRPr="009519EB" w:rsidRDefault="009519EB" w:rsidP="009519EB">
      <w:pPr>
        <w:autoSpaceDE w:val="0"/>
        <w:autoSpaceDN w:val="0"/>
        <w:adjustRightInd w:val="0"/>
        <w:spacing w:before="0" w:after="0" w:line="240" w:lineRule="auto"/>
        <w:rPr>
          <w:rFonts w:ascii="Consolas" w:hAnsi="Consolas" w:cs="Consolas"/>
          <w:color w:val="000000"/>
          <w:szCs w:val="19"/>
        </w:rPr>
      </w:pPr>
      <w:r w:rsidRPr="009519EB">
        <w:rPr>
          <w:rFonts w:ascii="Consolas" w:hAnsi="Consolas" w:cs="Consolas"/>
          <w:color w:val="000000"/>
          <w:szCs w:val="19"/>
        </w:rPr>
        <w:t xml:space="preserve">    {</w:t>
      </w:r>
    </w:p>
    <w:p w14:paraId="4E0BE95D" w14:textId="77777777" w:rsidR="009519EB" w:rsidRPr="009519EB" w:rsidRDefault="009519EB" w:rsidP="009519EB">
      <w:pPr>
        <w:autoSpaceDE w:val="0"/>
        <w:autoSpaceDN w:val="0"/>
        <w:adjustRightInd w:val="0"/>
        <w:spacing w:before="0" w:after="0" w:line="240" w:lineRule="auto"/>
        <w:rPr>
          <w:rFonts w:ascii="Consolas" w:hAnsi="Consolas" w:cs="Consolas"/>
          <w:color w:val="000000"/>
          <w:szCs w:val="19"/>
        </w:rPr>
      </w:pPr>
      <w:r w:rsidRPr="009519EB">
        <w:rPr>
          <w:rFonts w:ascii="Consolas" w:hAnsi="Consolas" w:cs="Consolas"/>
          <w:color w:val="000000"/>
          <w:szCs w:val="19"/>
        </w:rPr>
        <w:t xml:space="preserve">        answer = answer + 1;</w:t>
      </w:r>
      <w:r>
        <w:rPr>
          <w:rFonts w:ascii="Consolas" w:hAnsi="Consolas" w:cs="Consolas"/>
          <w:color w:val="000000"/>
          <w:szCs w:val="19"/>
        </w:rPr>
        <w:t xml:space="preserve">  </w:t>
      </w:r>
      <w:r w:rsidRPr="009519EB">
        <w:rPr>
          <w:rFonts w:ascii="Consolas" w:hAnsi="Consolas" w:cs="Consolas"/>
          <w:color w:val="008000"/>
          <w:szCs w:val="19"/>
        </w:rPr>
        <w:t>//</w:t>
      </w:r>
      <w:r>
        <w:rPr>
          <w:rFonts w:ascii="Consolas" w:hAnsi="Consolas" w:cs="Consolas"/>
          <w:color w:val="008000"/>
          <w:szCs w:val="19"/>
        </w:rPr>
        <w:t xml:space="preserve"> keep track of how many times we subtracted</w:t>
      </w:r>
    </w:p>
    <w:p w14:paraId="3A04846E" w14:textId="77777777" w:rsidR="009519EB" w:rsidRPr="009519EB" w:rsidRDefault="009519EB" w:rsidP="009519EB">
      <w:pPr>
        <w:autoSpaceDE w:val="0"/>
        <w:autoSpaceDN w:val="0"/>
        <w:adjustRightInd w:val="0"/>
        <w:spacing w:before="0" w:after="0" w:line="240" w:lineRule="auto"/>
        <w:rPr>
          <w:rFonts w:ascii="Consolas" w:hAnsi="Consolas" w:cs="Consolas"/>
          <w:color w:val="000000"/>
          <w:szCs w:val="19"/>
        </w:rPr>
      </w:pPr>
      <w:r w:rsidRPr="009519EB">
        <w:rPr>
          <w:rFonts w:ascii="Consolas" w:hAnsi="Consolas" w:cs="Consolas"/>
          <w:color w:val="000000"/>
          <w:szCs w:val="19"/>
        </w:rPr>
        <w:t xml:space="preserve">    }</w:t>
      </w:r>
    </w:p>
    <w:p w14:paraId="5A593C29" w14:textId="77777777" w:rsidR="009519EB" w:rsidRPr="009519EB" w:rsidRDefault="009519EB" w:rsidP="009519EB">
      <w:pPr>
        <w:autoSpaceDE w:val="0"/>
        <w:autoSpaceDN w:val="0"/>
        <w:adjustRightInd w:val="0"/>
        <w:spacing w:before="0" w:after="0" w:line="240" w:lineRule="auto"/>
        <w:rPr>
          <w:rFonts w:ascii="Consolas" w:hAnsi="Consolas" w:cs="Consolas"/>
          <w:color w:val="000000"/>
          <w:szCs w:val="19"/>
        </w:rPr>
      </w:pPr>
      <w:r w:rsidRPr="009519EB">
        <w:rPr>
          <w:rFonts w:ascii="Consolas" w:hAnsi="Consolas" w:cs="Consolas"/>
          <w:color w:val="000000"/>
          <w:szCs w:val="19"/>
        </w:rPr>
        <w:t xml:space="preserve">    </w:t>
      </w:r>
      <w:r w:rsidRPr="009519EB">
        <w:rPr>
          <w:rFonts w:ascii="Consolas" w:hAnsi="Consolas" w:cs="Consolas"/>
          <w:color w:val="0000FF"/>
          <w:szCs w:val="19"/>
        </w:rPr>
        <w:t>else</w:t>
      </w:r>
    </w:p>
    <w:p w14:paraId="2C65E6AF" w14:textId="77777777" w:rsidR="009519EB" w:rsidRPr="009519EB" w:rsidRDefault="009519EB" w:rsidP="009519EB">
      <w:pPr>
        <w:autoSpaceDE w:val="0"/>
        <w:autoSpaceDN w:val="0"/>
        <w:adjustRightInd w:val="0"/>
        <w:spacing w:before="0" w:after="0" w:line="240" w:lineRule="auto"/>
        <w:rPr>
          <w:rFonts w:ascii="Consolas" w:hAnsi="Consolas" w:cs="Consolas"/>
          <w:color w:val="000000"/>
          <w:szCs w:val="19"/>
        </w:rPr>
      </w:pPr>
      <w:r w:rsidRPr="009519EB">
        <w:rPr>
          <w:rFonts w:ascii="Consolas" w:hAnsi="Consolas" w:cs="Consolas"/>
          <w:color w:val="000000"/>
          <w:szCs w:val="19"/>
        </w:rPr>
        <w:t xml:space="preserve">    {</w:t>
      </w:r>
    </w:p>
    <w:p w14:paraId="5C4F8FBB" w14:textId="77777777" w:rsidR="009519EB" w:rsidRDefault="009519EB" w:rsidP="009519EB">
      <w:pPr>
        <w:autoSpaceDE w:val="0"/>
        <w:autoSpaceDN w:val="0"/>
        <w:adjustRightInd w:val="0"/>
        <w:spacing w:before="0" w:after="0" w:line="240" w:lineRule="auto"/>
        <w:rPr>
          <w:rFonts w:ascii="Consolas" w:hAnsi="Consolas" w:cs="Consolas"/>
          <w:color w:val="008000"/>
          <w:szCs w:val="19"/>
        </w:rPr>
      </w:pPr>
      <w:r w:rsidRPr="009519EB">
        <w:rPr>
          <w:rFonts w:ascii="Consolas" w:hAnsi="Consolas" w:cs="Consolas"/>
          <w:color w:val="000000"/>
          <w:szCs w:val="19"/>
        </w:rPr>
        <w:t xml:space="preserve">        notDoneYet = </w:t>
      </w:r>
      <w:r w:rsidRPr="009519EB">
        <w:rPr>
          <w:rFonts w:ascii="Consolas" w:hAnsi="Consolas" w:cs="Consolas"/>
          <w:color w:val="0000FF"/>
          <w:szCs w:val="19"/>
        </w:rPr>
        <w:t>false</w:t>
      </w:r>
      <w:r w:rsidRPr="009519EB">
        <w:rPr>
          <w:rFonts w:ascii="Consolas" w:hAnsi="Consolas" w:cs="Consolas"/>
          <w:color w:val="000000"/>
          <w:szCs w:val="19"/>
        </w:rPr>
        <w:t>;</w:t>
      </w:r>
      <w:r>
        <w:rPr>
          <w:rFonts w:ascii="Consolas" w:hAnsi="Consolas" w:cs="Consolas"/>
          <w:color w:val="000000"/>
          <w:szCs w:val="19"/>
        </w:rPr>
        <w:t xml:space="preserve">   </w:t>
      </w:r>
      <w:r w:rsidRPr="009519EB">
        <w:rPr>
          <w:rFonts w:ascii="Consolas" w:hAnsi="Consolas" w:cs="Consolas"/>
          <w:color w:val="008000"/>
          <w:szCs w:val="19"/>
        </w:rPr>
        <w:t>//</w:t>
      </w:r>
      <w:r>
        <w:rPr>
          <w:rFonts w:ascii="Consolas" w:hAnsi="Consolas" w:cs="Consolas"/>
          <w:color w:val="008000"/>
          <w:szCs w:val="19"/>
        </w:rPr>
        <w:t xml:space="preserve"> when the dividend is 0 or less,</w:t>
      </w:r>
    </w:p>
    <w:p w14:paraId="7349CFB3" w14:textId="77777777" w:rsidR="009519EB" w:rsidRPr="009519EB" w:rsidRDefault="009519EB" w:rsidP="009519EB">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8000"/>
          <w:szCs w:val="19"/>
        </w:rPr>
        <w:t xml:space="preserve">                              </w:t>
      </w:r>
      <w:r w:rsidRPr="009519EB">
        <w:rPr>
          <w:rFonts w:ascii="Consolas" w:hAnsi="Consolas" w:cs="Consolas"/>
          <w:color w:val="008000"/>
          <w:szCs w:val="19"/>
        </w:rPr>
        <w:t>//</w:t>
      </w:r>
      <w:r>
        <w:rPr>
          <w:rFonts w:ascii="Consolas" w:hAnsi="Consolas" w:cs="Consolas"/>
          <w:color w:val="008000"/>
          <w:szCs w:val="19"/>
        </w:rPr>
        <w:t xml:space="preserve"> set the condition to be false so we leave the loop</w:t>
      </w:r>
    </w:p>
    <w:p w14:paraId="71B1ECE7" w14:textId="77777777" w:rsidR="009519EB" w:rsidRPr="009519EB" w:rsidRDefault="009519EB" w:rsidP="009519EB">
      <w:pPr>
        <w:autoSpaceDE w:val="0"/>
        <w:autoSpaceDN w:val="0"/>
        <w:adjustRightInd w:val="0"/>
        <w:spacing w:before="0" w:after="0" w:line="240" w:lineRule="auto"/>
        <w:rPr>
          <w:rFonts w:ascii="Consolas" w:hAnsi="Consolas" w:cs="Consolas"/>
          <w:color w:val="000000"/>
          <w:szCs w:val="19"/>
        </w:rPr>
      </w:pPr>
      <w:r w:rsidRPr="009519EB">
        <w:rPr>
          <w:rFonts w:ascii="Consolas" w:hAnsi="Consolas" w:cs="Consolas"/>
          <w:color w:val="000000"/>
          <w:szCs w:val="19"/>
        </w:rPr>
        <w:lastRenderedPageBreak/>
        <w:t xml:space="preserve">    }</w:t>
      </w:r>
    </w:p>
    <w:p w14:paraId="51DA42E4" w14:textId="77777777" w:rsidR="009519EB" w:rsidRPr="009519EB" w:rsidRDefault="009519EB" w:rsidP="009519EB">
      <w:pPr>
        <w:autoSpaceDE w:val="0"/>
        <w:autoSpaceDN w:val="0"/>
        <w:adjustRightInd w:val="0"/>
        <w:spacing w:before="0" w:after="0" w:line="240" w:lineRule="auto"/>
        <w:rPr>
          <w:rFonts w:ascii="Consolas" w:hAnsi="Consolas" w:cs="Consolas"/>
          <w:color w:val="000000"/>
          <w:szCs w:val="19"/>
        </w:rPr>
      </w:pPr>
      <w:r w:rsidRPr="009519EB">
        <w:rPr>
          <w:rFonts w:ascii="Consolas" w:hAnsi="Consolas" w:cs="Consolas"/>
          <w:color w:val="000000"/>
          <w:szCs w:val="19"/>
        </w:rPr>
        <w:t>}</w:t>
      </w:r>
    </w:p>
    <w:p w14:paraId="3D45111A" w14:textId="77777777" w:rsidR="00606742" w:rsidRPr="004B474B" w:rsidRDefault="004B474B" w:rsidP="00606742">
      <w:pPr>
        <w:pStyle w:val="Heading4"/>
        <w:rPr>
          <w:rFonts w:asciiTheme="minorHAnsi" w:eastAsiaTheme="minorHAnsi" w:hAnsiTheme="minorHAnsi" w:cstheme="minorBidi"/>
          <w:i w:val="0"/>
          <w:iCs w:val="0"/>
          <w:color w:val="595959" w:themeColor="text1" w:themeTint="A6"/>
          <w:sz w:val="44"/>
        </w:rPr>
      </w:pPr>
      <w:r w:rsidRPr="00881579">
        <w:rPr>
          <w:rFonts w:ascii="Consolas" w:hAnsi="Consolas" w:cs="Consolas"/>
          <w:i w:val="0"/>
          <w:color w:val="0070C0"/>
          <w:szCs w:val="19"/>
        </w:rPr>
        <w:t>Console</w:t>
      </w:r>
      <w:r w:rsidRPr="004B474B">
        <w:rPr>
          <w:rFonts w:ascii="Consolas" w:hAnsi="Consolas" w:cs="Consolas"/>
          <w:i w:val="0"/>
          <w:color w:val="000000"/>
          <w:szCs w:val="19"/>
        </w:rPr>
        <w:t>.WriteLine(</w:t>
      </w:r>
      <w:r w:rsidRPr="004B474B">
        <w:rPr>
          <w:rFonts w:ascii="Consolas" w:hAnsi="Consolas" w:cs="Consolas"/>
          <w:i w:val="0"/>
          <w:color w:val="A31515"/>
          <w:szCs w:val="19"/>
        </w:rPr>
        <w:t>"The answer is: "</w:t>
      </w:r>
      <w:r w:rsidRPr="004B474B">
        <w:rPr>
          <w:rFonts w:ascii="Consolas" w:hAnsi="Consolas" w:cs="Consolas"/>
          <w:i w:val="0"/>
          <w:color w:val="000000"/>
          <w:szCs w:val="19"/>
        </w:rPr>
        <w:t xml:space="preserve"> + answer);</w:t>
      </w:r>
    </w:p>
    <w:p w14:paraId="1DADD7FB" w14:textId="77777777" w:rsidR="004B474B" w:rsidRDefault="004B474B" w:rsidP="004B474B"/>
    <w:p w14:paraId="3143813D" w14:textId="77777777" w:rsidR="005B4021" w:rsidRDefault="005B4021" w:rsidP="004B474B">
      <w:r>
        <w:t xml:space="preserve">If that example asked the user for the dividend and the divisor, it would still be a definite loop, as when you get to the while section, the number of times it will loop is fixed.  Imagine you had a program that calculated the value of </w:t>
      </w:r>
      <w:r w:rsidRPr="005B4021">
        <w:rPr>
          <w:rFonts w:cs="Arial"/>
          <w:color w:val="666666"/>
          <w:sz w:val="20"/>
          <w:szCs w:val="20"/>
          <w:shd w:val="clear" w:color="auto" w:fill="FFFFFF"/>
        </w:rPr>
        <w:t>π</w:t>
      </w:r>
      <w:r>
        <w:t xml:space="preserve"> (pi) to as many digits of accuracy as the user wanted.  The program might write out </w:t>
      </w:r>
      <w:r w:rsidRPr="005B4021">
        <w:rPr>
          <w:b/>
        </w:rPr>
        <w:t>3</w:t>
      </w:r>
      <w:r>
        <w:t xml:space="preserve"> and then ask the user if they wanted more accuracy, and if they said yes, it would write out </w:t>
      </w:r>
      <w:r w:rsidRPr="005B4021">
        <w:rPr>
          <w:b/>
        </w:rPr>
        <w:t>3.1</w:t>
      </w:r>
      <w:r>
        <w:t xml:space="preserve">, and ask again, and on and on and on, maybe getting all the way to </w:t>
      </w:r>
      <w:r w:rsidRPr="005B4021">
        <w:rPr>
          <w:b/>
        </w:rPr>
        <w:t>3.141592653589793238462643383279502884197169399375</w:t>
      </w:r>
      <w:r>
        <w:t xml:space="preserve"> before the user finally says that’s good enough.  That code would be an indefinite while loop, as the decision to exit the loop is made based on user input, and there is no way of knowing beforehand how many times it will loop.</w:t>
      </w:r>
    </w:p>
    <w:p w14:paraId="05C1DED3" w14:textId="77777777" w:rsidR="00EF772A" w:rsidRDefault="00EF772A" w:rsidP="004B474B">
      <w:r>
        <w:t>Let’s look at an indefinite while loop.</w:t>
      </w:r>
      <w:r w:rsidR="00C9583D">
        <w:t xml:space="preserve"> Note the 4 steps that are generally there.</w:t>
      </w:r>
    </w:p>
    <w:p w14:paraId="798DFA13" w14:textId="77777777" w:rsidR="003F5257" w:rsidRDefault="003F5257" w:rsidP="004B474B">
      <w:pPr>
        <w:rPr>
          <w:rFonts w:ascii="Consolas" w:hAnsi="Consolas" w:cs="Consolas"/>
          <w:color w:val="008000"/>
          <w:sz w:val="19"/>
          <w:szCs w:val="19"/>
        </w:rPr>
      </w:pPr>
      <w:r>
        <w:rPr>
          <w:rFonts w:ascii="Consolas" w:hAnsi="Consolas" w:cs="Consolas"/>
          <w:color w:val="008000"/>
          <w:sz w:val="19"/>
          <w:szCs w:val="19"/>
        </w:rPr>
        <w:t>[1] create the control variable</w:t>
      </w:r>
    </w:p>
    <w:p w14:paraId="56BF984C" w14:textId="0B09CC1B" w:rsidR="003F5257" w:rsidRDefault="003F5257" w:rsidP="004B474B">
      <w:pPr>
        <w:rPr>
          <w:rFonts w:ascii="Consolas" w:hAnsi="Consolas" w:cs="Consolas"/>
          <w:color w:val="008000"/>
          <w:sz w:val="19"/>
          <w:szCs w:val="19"/>
        </w:rPr>
      </w:pPr>
      <w:r>
        <w:rPr>
          <w:rFonts w:ascii="Consolas" w:hAnsi="Consolas" w:cs="Consolas"/>
          <w:color w:val="008000"/>
          <w:sz w:val="19"/>
          <w:szCs w:val="19"/>
        </w:rPr>
        <w:t>[2] ask the user a question which will set the</w:t>
      </w:r>
      <w:r w:rsidR="00681E08">
        <w:rPr>
          <w:rFonts w:ascii="Consolas" w:hAnsi="Consolas" w:cs="Consolas"/>
          <w:color w:val="008000"/>
          <w:sz w:val="19"/>
          <w:szCs w:val="19"/>
        </w:rPr>
        <w:t xml:space="preserve"> value of the</w:t>
      </w:r>
      <w:r>
        <w:rPr>
          <w:rFonts w:ascii="Consolas" w:hAnsi="Consolas" w:cs="Consolas"/>
          <w:color w:val="008000"/>
          <w:sz w:val="19"/>
          <w:szCs w:val="19"/>
        </w:rPr>
        <w:t xml:space="preserve"> control variable</w:t>
      </w:r>
    </w:p>
    <w:p w14:paraId="0F427CF2" w14:textId="77777777" w:rsidR="003F5257" w:rsidRDefault="003F5257" w:rsidP="004B474B">
      <w:pPr>
        <w:rPr>
          <w:rFonts w:ascii="Consolas" w:hAnsi="Consolas" w:cs="Consolas"/>
          <w:color w:val="008000"/>
          <w:sz w:val="19"/>
          <w:szCs w:val="19"/>
        </w:rPr>
      </w:pPr>
      <w:r>
        <w:rPr>
          <w:rFonts w:ascii="Consolas" w:hAnsi="Consolas" w:cs="Consolas"/>
          <w:color w:val="008000"/>
          <w:sz w:val="19"/>
          <w:szCs w:val="19"/>
        </w:rPr>
        <w:t>[3] Enter the while loop</w:t>
      </w:r>
    </w:p>
    <w:p w14:paraId="04C00185" w14:textId="77777777" w:rsidR="003F5257" w:rsidRDefault="003F5257" w:rsidP="004B474B">
      <w:pPr>
        <w:rPr>
          <w:rFonts w:ascii="Consolas" w:hAnsi="Consolas" w:cs="Consolas"/>
          <w:color w:val="008000"/>
          <w:sz w:val="19"/>
          <w:szCs w:val="19"/>
        </w:rPr>
      </w:pPr>
      <w:r>
        <w:rPr>
          <w:rFonts w:ascii="Consolas" w:hAnsi="Consolas" w:cs="Consolas"/>
          <w:color w:val="008000"/>
          <w:sz w:val="19"/>
          <w:szCs w:val="19"/>
        </w:rPr>
        <w:t>And then the bottom of the while loop  block</w:t>
      </w:r>
    </w:p>
    <w:p w14:paraId="5507083B" w14:textId="77777777" w:rsidR="003F5257" w:rsidRDefault="003F5257" w:rsidP="004B474B">
      <w:pPr>
        <w:rPr>
          <w:rFonts w:ascii="Consolas" w:hAnsi="Consolas" w:cs="Consolas"/>
          <w:color w:val="008000"/>
          <w:sz w:val="19"/>
          <w:szCs w:val="19"/>
        </w:rPr>
      </w:pPr>
      <w:r>
        <w:rPr>
          <w:rFonts w:ascii="Consolas" w:hAnsi="Consolas" w:cs="Consolas"/>
          <w:color w:val="008000"/>
          <w:sz w:val="19"/>
          <w:szCs w:val="19"/>
        </w:rPr>
        <w:t>[4] Re-ask the same question to allow user to change the control variable</w:t>
      </w:r>
    </w:p>
    <w:p w14:paraId="09D3B320" w14:textId="77777777" w:rsidR="003F5257" w:rsidRDefault="003F5257" w:rsidP="004B474B"/>
    <w:p w14:paraId="198B977D"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1B3F471E"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14:paraId="6597FFEB"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"This program will calcualte the cube of any interger you like."</w:t>
      </w:r>
      <w:r>
        <w:rPr>
          <w:rFonts w:ascii="Consolas" w:hAnsi="Consolas" w:cs="Consolas"/>
          <w:color w:val="000000"/>
          <w:sz w:val="19"/>
          <w:szCs w:val="19"/>
        </w:rPr>
        <w:t>);</w:t>
      </w:r>
    </w:p>
    <w:p w14:paraId="1341D927"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
    <w:p w14:paraId="60346D88"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Int64 cubebase; </w:t>
      </w:r>
      <w:r>
        <w:rPr>
          <w:rFonts w:ascii="Consolas" w:hAnsi="Consolas" w:cs="Consolas"/>
          <w:color w:val="008000"/>
          <w:sz w:val="19"/>
          <w:szCs w:val="19"/>
        </w:rPr>
        <w:t>// will hold the number the user wants to cube</w:t>
      </w:r>
    </w:p>
    <w:p w14:paraId="565AD55E"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Int64 cubeAnswer; </w:t>
      </w:r>
      <w:r>
        <w:rPr>
          <w:rFonts w:ascii="Consolas" w:hAnsi="Consolas" w:cs="Consolas"/>
          <w:color w:val="008000"/>
          <w:sz w:val="19"/>
          <w:szCs w:val="19"/>
        </w:rPr>
        <w:t>// will hold the cubed answer</w:t>
      </w:r>
    </w:p>
    <w:p w14:paraId="75B8649E"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p>
    <w:p w14:paraId="3DF8E9B3"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steps in an indefinate while loop.</w:t>
      </w:r>
    </w:p>
    <w:p w14:paraId="112A4BE0"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 create the control variable</w:t>
      </w:r>
    </w:p>
    <w:p w14:paraId="1EAD8DAB"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userAnswser;</w:t>
      </w:r>
    </w:p>
    <w:p w14:paraId="0320A2EE"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 ask the user a question which will set the control variable</w:t>
      </w:r>
    </w:p>
    <w:p w14:paraId="161734B8"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"Would you like to exit the program? Please enter y or n"</w:t>
      </w:r>
      <w:r>
        <w:rPr>
          <w:rFonts w:ascii="Consolas" w:hAnsi="Consolas" w:cs="Consolas"/>
          <w:color w:val="000000"/>
          <w:sz w:val="19"/>
          <w:szCs w:val="19"/>
        </w:rPr>
        <w:t>);</w:t>
      </w:r>
    </w:p>
    <w:p w14:paraId="134E296D"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userAnswser = Console.ReadLine();</w:t>
      </w:r>
    </w:p>
    <w:p w14:paraId="3897F604"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p>
    <w:p w14:paraId="38C5D2DE"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 Enter the while loop</w:t>
      </w:r>
    </w:p>
    <w:p w14:paraId="18375934"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(userAnswser == </w:t>
      </w:r>
      <w:r>
        <w:rPr>
          <w:rFonts w:ascii="Consolas" w:hAnsi="Consolas" w:cs="Consolas"/>
          <w:color w:val="A31515"/>
          <w:sz w:val="19"/>
          <w:szCs w:val="19"/>
        </w:rPr>
        <w:t>"n"</w:t>
      </w:r>
      <w:r>
        <w:rPr>
          <w:rFonts w:ascii="Consolas" w:hAnsi="Consolas" w:cs="Consolas"/>
          <w:color w:val="000000"/>
          <w:sz w:val="19"/>
          <w:szCs w:val="19"/>
        </w:rPr>
        <w:t xml:space="preserve">) </w:t>
      </w:r>
      <w:r>
        <w:rPr>
          <w:rFonts w:ascii="Consolas" w:hAnsi="Consolas" w:cs="Consolas"/>
          <w:color w:val="008000"/>
          <w:sz w:val="19"/>
          <w:szCs w:val="19"/>
        </w:rPr>
        <w:t>// if user not done, go into the while block</w:t>
      </w:r>
    </w:p>
    <w:p w14:paraId="1E65EF78"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07E53"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now do the work of the loop</w:t>
      </w:r>
    </w:p>
    <w:p w14:paraId="731B04AD"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"What interger would you like me to cube?"</w:t>
      </w:r>
      <w:r>
        <w:rPr>
          <w:rFonts w:ascii="Consolas" w:hAnsi="Consolas" w:cs="Consolas"/>
          <w:color w:val="000000"/>
          <w:sz w:val="19"/>
          <w:szCs w:val="19"/>
        </w:rPr>
        <w:t>);</w:t>
      </w:r>
    </w:p>
    <w:p w14:paraId="6E8F4879"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cubebase = Convert.ToInt64(Console.ReadLine());</w:t>
      </w:r>
    </w:p>
    <w:p w14:paraId="09DC2BE4"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cubeAnswer = cubebase * cubebase * cubebase;</w:t>
      </w:r>
    </w:p>
    <w:p w14:paraId="5E8C8CE3"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"The cube of "</w:t>
      </w:r>
      <w:r>
        <w:rPr>
          <w:rFonts w:ascii="Consolas" w:hAnsi="Consolas" w:cs="Consolas"/>
          <w:color w:val="000000"/>
          <w:sz w:val="19"/>
          <w:szCs w:val="19"/>
        </w:rPr>
        <w:t xml:space="preserve"> + cubebase + </w:t>
      </w:r>
      <w:r>
        <w:rPr>
          <w:rFonts w:ascii="Consolas" w:hAnsi="Consolas" w:cs="Consolas"/>
          <w:color w:val="A31515"/>
          <w:sz w:val="19"/>
          <w:szCs w:val="19"/>
        </w:rPr>
        <w:t>" is "</w:t>
      </w:r>
      <w:r>
        <w:rPr>
          <w:rFonts w:ascii="Consolas" w:hAnsi="Consolas" w:cs="Consolas"/>
          <w:color w:val="000000"/>
          <w:sz w:val="19"/>
          <w:szCs w:val="19"/>
        </w:rPr>
        <w:t xml:space="preserve"> + cubeAnswer);</w:t>
      </w:r>
    </w:p>
    <w:p w14:paraId="5105D01B"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
    <w:p w14:paraId="670D8E5F"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p>
    <w:p w14:paraId="0E1BC84D"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//[4] Re-ask the same question to allow user to change the control variable</w:t>
      </w:r>
    </w:p>
    <w:p w14:paraId="5ADFFA21"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"Would you like to exit the program? Please enter y or n"</w:t>
      </w:r>
      <w:r>
        <w:rPr>
          <w:rFonts w:ascii="Consolas" w:hAnsi="Consolas" w:cs="Consolas"/>
          <w:color w:val="000000"/>
          <w:sz w:val="19"/>
          <w:szCs w:val="19"/>
        </w:rPr>
        <w:t>);</w:t>
      </w:r>
    </w:p>
    <w:p w14:paraId="5D8B9AC1"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userAnswser = Console.ReadLine();</w:t>
      </w:r>
    </w:p>
    <w:p w14:paraId="4FBCC4FD"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now the code will flow back to the while(test) above</w:t>
      </w:r>
    </w:p>
    <w:p w14:paraId="17DE06D0"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B8186E"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p>
    <w:p w14:paraId="208DF6A6"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now we are out of the loop.</w:t>
      </w:r>
    </w:p>
    <w:p w14:paraId="013C0B1C"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
    <w:p w14:paraId="7782EB9D"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r>
        <w:rPr>
          <w:rFonts w:ascii="Consolas" w:hAnsi="Consolas" w:cs="Consolas"/>
          <w:color w:val="A31515"/>
          <w:sz w:val="19"/>
          <w:szCs w:val="19"/>
        </w:rPr>
        <w:t>"Have a nice day"</w:t>
      </w:r>
      <w:r>
        <w:rPr>
          <w:rFonts w:ascii="Consolas" w:hAnsi="Consolas" w:cs="Consolas"/>
          <w:color w:val="000000"/>
          <w:sz w:val="19"/>
          <w:szCs w:val="19"/>
        </w:rPr>
        <w:t>);</w:t>
      </w:r>
    </w:p>
    <w:p w14:paraId="7495D9F3" w14:textId="77777777" w:rsidR="00C9583D" w:rsidRDefault="00C9583D" w:rsidP="00C9583D">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Console.ReadLine();</w:t>
      </w:r>
    </w:p>
    <w:p w14:paraId="33D724A8" w14:textId="77777777" w:rsidR="00C9583D" w:rsidRDefault="00C9583D" w:rsidP="00C9583D">
      <w:r>
        <w:rPr>
          <w:rFonts w:ascii="Consolas" w:hAnsi="Consolas" w:cs="Consolas"/>
          <w:color w:val="000000"/>
          <w:sz w:val="19"/>
          <w:szCs w:val="19"/>
        </w:rPr>
        <w:t>}</w:t>
      </w:r>
    </w:p>
    <w:p w14:paraId="5FA611BA" w14:textId="5730BCC6" w:rsidR="00216DE2" w:rsidRDefault="00216DE2" w:rsidP="004B474B">
      <w:r>
        <w:t>Whenever you want to create</w:t>
      </w:r>
      <w:r w:rsidR="00C9583D">
        <w:t xml:space="preserve"> a while loop (either a definite or indefinite loop</w:t>
      </w:r>
      <w:r>
        <w:t>) make sure you always:</w:t>
      </w:r>
    </w:p>
    <w:p w14:paraId="0102FE77" w14:textId="77777777" w:rsidR="00216DE2" w:rsidRPr="00216DE2" w:rsidRDefault="00216DE2" w:rsidP="00CD2127">
      <w:pPr>
        <w:pStyle w:val="ListParagraph"/>
        <w:numPr>
          <w:ilvl w:val="0"/>
          <w:numId w:val="23"/>
        </w:numPr>
      </w:pPr>
      <w:r w:rsidRPr="00216DE2">
        <w:t xml:space="preserve">Initialize </w:t>
      </w:r>
      <w:r>
        <w:t>some</w:t>
      </w:r>
      <w:r w:rsidRPr="00216DE2">
        <w:t xml:space="preserve"> loop </w:t>
      </w:r>
      <w:r w:rsidRPr="00216DE2">
        <w:rPr>
          <w:b/>
        </w:rPr>
        <w:t>control variable</w:t>
      </w:r>
    </w:p>
    <w:p w14:paraId="6AE8D24D" w14:textId="77777777" w:rsidR="00216DE2" w:rsidRPr="00216DE2" w:rsidRDefault="00216DE2" w:rsidP="00CD2127">
      <w:pPr>
        <w:pStyle w:val="ListParagraph"/>
        <w:numPr>
          <w:ilvl w:val="0"/>
          <w:numId w:val="23"/>
        </w:numPr>
      </w:pPr>
      <w:r>
        <w:t>Test that</w:t>
      </w:r>
      <w:r w:rsidRPr="00216DE2">
        <w:t xml:space="preserve"> </w:t>
      </w:r>
      <w:r w:rsidRPr="00216DE2">
        <w:rPr>
          <w:b/>
        </w:rPr>
        <w:t>control variable</w:t>
      </w:r>
      <w:r w:rsidRPr="00216DE2">
        <w:t xml:space="preserve"> in the while expression</w:t>
      </w:r>
    </w:p>
    <w:p w14:paraId="00D8C139" w14:textId="77777777" w:rsidR="00216DE2" w:rsidRDefault="00216DE2" w:rsidP="00CD2127">
      <w:pPr>
        <w:pStyle w:val="ListParagraph"/>
        <w:numPr>
          <w:ilvl w:val="0"/>
          <w:numId w:val="23"/>
        </w:numPr>
      </w:pPr>
      <w:r w:rsidRPr="00216DE2">
        <w:t xml:space="preserve">Alter the value of the </w:t>
      </w:r>
      <w:r w:rsidRPr="00216DE2">
        <w:rPr>
          <w:b/>
        </w:rPr>
        <w:t>control variable</w:t>
      </w:r>
      <w:r>
        <w:t xml:space="preserve"> someplace inside the loop so you can get out of the loop</w:t>
      </w:r>
    </w:p>
    <w:p w14:paraId="16796048" w14:textId="77777777" w:rsidR="00216DE2" w:rsidRDefault="00216DE2" w:rsidP="00216DE2">
      <w:r>
        <w:t>While loops (and the other two loop forms) do not have to always count up by one.  You can count up, or down, and by 1, 2, or any other increment.</w:t>
      </w:r>
    </w:p>
    <w:p w14:paraId="496F62F4" w14:textId="77777777" w:rsidR="00216DE2" w:rsidRPr="004B474B" w:rsidRDefault="00216DE2" w:rsidP="00216DE2">
      <w:pPr>
        <w:pStyle w:val="ListParagraph"/>
      </w:pPr>
    </w:p>
    <w:p w14:paraId="513403D8" w14:textId="77777777" w:rsidR="00606742" w:rsidRDefault="00606742" w:rsidP="00DF4C0C">
      <w:pPr>
        <w:pStyle w:val="Heading3"/>
        <w:rPr>
          <w:rFonts w:eastAsia="Arial"/>
        </w:rPr>
      </w:pPr>
      <w:bookmarkStart w:id="49" w:name="_Toc44348511"/>
      <w:r>
        <w:rPr>
          <w:rFonts w:eastAsia="Arial"/>
        </w:rPr>
        <w:t>do w</w:t>
      </w:r>
      <w:r w:rsidRPr="00DB7FE9">
        <w:rPr>
          <w:rFonts w:eastAsia="Arial"/>
        </w:rPr>
        <w:t xml:space="preserve">hile loop </w:t>
      </w:r>
      <w:r w:rsidR="00AA366A">
        <w:rPr>
          <w:rFonts w:eastAsia="Arial"/>
        </w:rPr>
        <w:t xml:space="preserve"> (often called just the do loop)</w:t>
      </w:r>
      <w:bookmarkEnd w:id="49"/>
    </w:p>
    <w:p w14:paraId="5384457E" w14:textId="77777777" w:rsidR="006B431B" w:rsidRDefault="00606742" w:rsidP="00606742">
      <w:r>
        <w:t xml:space="preserve">The </w:t>
      </w:r>
      <w:r w:rsidRPr="004B474B">
        <w:rPr>
          <w:b/>
        </w:rPr>
        <w:t>while loop</w:t>
      </w:r>
      <w:r>
        <w:t xml:space="preserve"> starts by testing a condition, and then doing something in a code block. The </w:t>
      </w:r>
      <w:r w:rsidRPr="004B474B">
        <w:rPr>
          <w:b/>
        </w:rPr>
        <w:t>do while loop</w:t>
      </w:r>
      <w:r>
        <w:t xml:space="preserve"> is very similar,</w:t>
      </w:r>
      <w:r w:rsidR="005B4021">
        <w:t xml:space="preserve"> and</w:t>
      </w:r>
      <w:r>
        <w:t xml:space="preserve"> is a bit like a </w:t>
      </w:r>
      <w:r w:rsidRPr="004B474B">
        <w:rPr>
          <w:b/>
        </w:rPr>
        <w:t>while loop</w:t>
      </w:r>
      <w:r>
        <w:t xml:space="preserve"> flipped upside down.  With a </w:t>
      </w:r>
      <w:r w:rsidRPr="004B474B">
        <w:rPr>
          <w:b/>
        </w:rPr>
        <w:t>do while loop</w:t>
      </w:r>
      <w:r>
        <w:t>, we do the code block</w:t>
      </w:r>
      <w:r w:rsidR="00881579">
        <w:t xml:space="preserve"> </w:t>
      </w:r>
      <w:r w:rsidR="00881579" w:rsidRPr="004973E6">
        <w:rPr>
          <w:b/>
          <w:i/>
        </w:rPr>
        <w:t>first</w:t>
      </w:r>
      <w:r w:rsidR="004973E6">
        <w:rPr>
          <w:b/>
          <w:i/>
        </w:rPr>
        <w:t xml:space="preserve"> </w:t>
      </w:r>
      <w:r w:rsidR="004973E6" w:rsidRPr="004973E6">
        <w:rPr>
          <w:i/>
        </w:rPr>
        <w:t>(and always at least once!)</w:t>
      </w:r>
      <w:r w:rsidRPr="004973E6">
        <w:t>,</w:t>
      </w:r>
      <w:r>
        <w:t xml:space="preserve"> and then at the end of the code block, we test if we should go back and do the code block again, or if we are done. </w:t>
      </w:r>
      <w:r w:rsidR="004B474B">
        <w:t>Its</w:t>
      </w:r>
      <w:r>
        <w:t xml:space="preserve"> basic form is:</w:t>
      </w:r>
    </w:p>
    <w:p w14:paraId="146ACC51" w14:textId="77777777" w:rsidR="00606742" w:rsidRPr="00606742" w:rsidRDefault="00606742" w:rsidP="00606742">
      <w:pPr>
        <w:autoSpaceDE w:val="0"/>
        <w:autoSpaceDN w:val="0"/>
        <w:adjustRightInd w:val="0"/>
        <w:spacing w:before="0" w:after="0" w:line="240" w:lineRule="auto"/>
        <w:rPr>
          <w:rFonts w:ascii="Consolas" w:hAnsi="Consolas" w:cs="Consolas"/>
          <w:color w:val="000000"/>
          <w:szCs w:val="19"/>
        </w:rPr>
      </w:pPr>
      <w:r w:rsidRPr="00606742">
        <w:rPr>
          <w:rFonts w:ascii="Consolas" w:hAnsi="Consolas" w:cs="Consolas"/>
          <w:color w:val="0000FF"/>
          <w:szCs w:val="19"/>
        </w:rPr>
        <w:t>do</w:t>
      </w:r>
    </w:p>
    <w:p w14:paraId="602CF539" w14:textId="77777777" w:rsidR="00606742" w:rsidRPr="00606742" w:rsidRDefault="00606742" w:rsidP="00606742">
      <w:pPr>
        <w:autoSpaceDE w:val="0"/>
        <w:autoSpaceDN w:val="0"/>
        <w:adjustRightInd w:val="0"/>
        <w:spacing w:before="0" w:after="0" w:line="240" w:lineRule="auto"/>
        <w:rPr>
          <w:rFonts w:ascii="Consolas" w:hAnsi="Consolas" w:cs="Consolas"/>
          <w:color w:val="000000"/>
          <w:szCs w:val="19"/>
        </w:rPr>
      </w:pPr>
      <w:r w:rsidRPr="00606742">
        <w:rPr>
          <w:rFonts w:ascii="Consolas" w:hAnsi="Consolas" w:cs="Consolas"/>
          <w:color w:val="000000"/>
          <w:szCs w:val="19"/>
        </w:rPr>
        <w:t>{</w:t>
      </w:r>
    </w:p>
    <w:p w14:paraId="37C87595" w14:textId="77777777" w:rsidR="00606742" w:rsidRDefault="00606742" w:rsidP="00606742">
      <w:pPr>
        <w:autoSpaceDE w:val="0"/>
        <w:autoSpaceDN w:val="0"/>
        <w:adjustRightInd w:val="0"/>
        <w:spacing w:before="0" w:after="0" w:line="240" w:lineRule="auto"/>
        <w:rPr>
          <w:rFonts w:ascii="Consolas" w:eastAsia="Consolas" w:hAnsi="Consolas" w:cs="Consolas"/>
        </w:rPr>
      </w:pPr>
      <w:r w:rsidRPr="00606742">
        <w:rPr>
          <w:rFonts w:ascii="Consolas" w:hAnsi="Consolas" w:cs="Consolas"/>
          <w:color w:val="000000"/>
          <w:szCs w:val="19"/>
        </w:rPr>
        <w:t xml:space="preserve">    </w:t>
      </w:r>
      <w:r w:rsidRPr="00DB7FE9">
        <w:rPr>
          <w:rFonts w:ascii="Consolas" w:eastAsia="Consolas" w:hAnsi="Consolas" w:cs="Consolas"/>
        </w:rPr>
        <w:t xml:space="preserve">block </w:t>
      </w:r>
      <w:r>
        <w:rPr>
          <w:rFonts w:ascii="Consolas" w:eastAsia="Consolas" w:hAnsi="Consolas" w:cs="Consolas"/>
        </w:rPr>
        <w:t>of code, over and over and over.</w:t>
      </w:r>
    </w:p>
    <w:p w14:paraId="2053A1DC" w14:textId="77777777" w:rsidR="00606742" w:rsidRPr="00606742" w:rsidRDefault="00606742" w:rsidP="00606742">
      <w:pPr>
        <w:autoSpaceDE w:val="0"/>
        <w:autoSpaceDN w:val="0"/>
        <w:adjustRightInd w:val="0"/>
        <w:spacing w:before="0" w:after="0" w:line="240" w:lineRule="auto"/>
        <w:rPr>
          <w:rFonts w:ascii="Consolas" w:hAnsi="Consolas" w:cs="Consolas"/>
          <w:color w:val="000000"/>
          <w:szCs w:val="19"/>
        </w:rPr>
      </w:pPr>
      <w:r w:rsidRPr="00606742">
        <w:rPr>
          <w:rFonts w:ascii="Consolas" w:hAnsi="Consolas" w:cs="Consolas"/>
          <w:color w:val="000000"/>
          <w:szCs w:val="19"/>
        </w:rPr>
        <w:t>}</w:t>
      </w:r>
    </w:p>
    <w:p w14:paraId="43752866" w14:textId="77777777" w:rsidR="00606742" w:rsidRPr="00606742" w:rsidRDefault="00606742" w:rsidP="00606742">
      <w:pPr>
        <w:autoSpaceDE w:val="0"/>
        <w:autoSpaceDN w:val="0"/>
        <w:adjustRightInd w:val="0"/>
        <w:spacing w:before="0" w:after="0" w:line="240" w:lineRule="auto"/>
        <w:rPr>
          <w:rFonts w:ascii="Consolas" w:hAnsi="Consolas" w:cs="Consolas"/>
          <w:color w:val="000000"/>
          <w:szCs w:val="19"/>
        </w:rPr>
      </w:pPr>
      <w:r w:rsidRPr="00606742">
        <w:rPr>
          <w:rFonts w:ascii="Consolas" w:hAnsi="Consolas" w:cs="Consolas"/>
          <w:color w:val="0000FF"/>
          <w:szCs w:val="19"/>
        </w:rPr>
        <w:t>while</w:t>
      </w:r>
      <w:r w:rsidRPr="00606742">
        <w:rPr>
          <w:rFonts w:ascii="Consolas" w:hAnsi="Consolas" w:cs="Consolas"/>
          <w:color w:val="000000"/>
          <w:szCs w:val="19"/>
        </w:rPr>
        <w:t xml:space="preserve"> (</w:t>
      </w:r>
      <w:r w:rsidRPr="00DB7FE9">
        <w:rPr>
          <w:rFonts w:ascii="Consolas" w:eastAsia="Consolas" w:hAnsi="Consolas" w:cs="Consolas"/>
        </w:rPr>
        <w:t>condition</w:t>
      </w:r>
      <w:r>
        <w:rPr>
          <w:rFonts w:ascii="Consolas" w:eastAsia="Consolas" w:hAnsi="Consolas" w:cs="Consolas"/>
        </w:rPr>
        <w:t xml:space="preserve"> is true</w:t>
      </w:r>
      <w:r w:rsidRPr="00606742">
        <w:rPr>
          <w:rFonts w:ascii="Consolas" w:hAnsi="Consolas" w:cs="Consolas"/>
          <w:color w:val="000000"/>
          <w:szCs w:val="19"/>
        </w:rPr>
        <w:t>);</w:t>
      </w:r>
    </w:p>
    <w:p w14:paraId="009BA2BB" w14:textId="77777777" w:rsidR="00606742" w:rsidRDefault="00606742" w:rsidP="00606742"/>
    <w:p w14:paraId="6DBE92F5" w14:textId="77777777" w:rsidR="00606742" w:rsidRDefault="00606742" w:rsidP="00606742">
      <w:r>
        <w:t xml:space="preserve">So here is the same multiplication code using the </w:t>
      </w:r>
      <w:r w:rsidRPr="004B474B">
        <w:rPr>
          <w:b/>
        </w:rPr>
        <w:t>do while</w:t>
      </w:r>
      <w:r w:rsidR="004B474B" w:rsidRPr="004B474B">
        <w:rPr>
          <w:b/>
        </w:rPr>
        <w:t xml:space="preserve"> loop</w:t>
      </w:r>
      <w:r>
        <w:t>:</w:t>
      </w:r>
    </w:p>
    <w:p w14:paraId="4318B598" w14:textId="77777777" w:rsidR="00606742" w:rsidRPr="00606742" w:rsidRDefault="00606742" w:rsidP="00606742">
      <w:pPr>
        <w:autoSpaceDE w:val="0"/>
        <w:autoSpaceDN w:val="0"/>
        <w:adjustRightInd w:val="0"/>
        <w:spacing w:before="0" w:after="0" w:line="240" w:lineRule="auto"/>
        <w:rPr>
          <w:rFonts w:ascii="Consolas" w:hAnsi="Consolas" w:cs="Consolas"/>
          <w:color w:val="000000"/>
          <w:szCs w:val="19"/>
        </w:rPr>
      </w:pPr>
      <w:r w:rsidRPr="00606742">
        <w:rPr>
          <w:rFonts w:ascii="Consolas" w:hAnsi="Consolas" w:cs="Consolas"/>
          <w:color w:val="0000FF"/>
          <w:szCs w:val="19"/>
        </w:rPr>
        <w:t>int</w:t>
      </w:r>
      <w:r w:rsidRPr="00606742">
        <w:rPr>
          <w:rFonts w:ascii="Consolas" w:hAnsi="Consolas" w:cs="Consolas"/>
          <w:color w:val="000000"/>
          <w:szCs w:val="19"/>
        </w:rPr>
        <w:t xml:space="preserve"> multiplicand = 14;</w:t>
      </w:r>
    </w:p>
    <w:p w14:paraId="25FB5F83" w14:textId="77777777" w:rsidR="00606742" w:rsidRPr="00606742" w:rsidRDefault="00606742" w:rsidP="00606742">
      <w:pPr>
        <w:autoSpaceDE w:val="0"/>
        <w:autoSpaceDN w:val="0"/>
        <w:adjustRightInd w:val="0"/>
        <w:spacing w:before="0" w:after="0" w:line="240" w:lineRule="auto"/>
        <w:rPr>
          <w:rFonts w:ascii="Consolas" w:hAnsi="Consolas" w:cs="Consolas"/>
          <w:color w:val="000000"/>
          <w:szCs w:val="19"/>
        </w:rPr>
      </w:pPr>
      <w:r w:rsidRPr="00606742">
        <w:rPr>
          <w:rFonts w:ascii="Consolas" w:hAnsi="Consolas" w:cs="Consolas"/>
          <w:color w:val="0000FF"/>
          <w:szCs w:val="19"/>
        </w:rPr>
        <w:t>int</w:t>
      </w:r>
      <w:r w:rsidRPr="00606742">
        <w:rPr>
          <w:rFonts w:ascii="Consolas" w:hAnsi="Consolas" w:cs="Consolas"/>
          <w:color w:val="000000"/>
          <w:szCs w:val="19"/>
        </w:rPr>
        <w:t xml:space="preserve"> multiplier = 5;</w:t>
      </w:r>
    </w:p>
    <w:p w14:paraId="378BEF85" w14:textId="77777777" w:rsidR="00606742" w:rsidRPr="00606742" w:rsidRDefault="00606742" w:rsidP="00606742">
      <w:pPr>
        <w:autoSpaceDE w:val="0"/>
        <w:autoSpaceDN w:val="0"/>
        <w:adjustRightInd w:val="0"/>
        <w:spacing w:before="0" w:after="0" w:line="240" w:lineRule="auto"/>
        <w:rPr>
          <w:rFonts w:ascii="Consolas" w:hAnsi="Consolas" w:cs="Consolas"/>
          <w:color w:val="000000"/>
          <w:szCs w:val="19"/>
        </w:rPr>
      </w:pPr>
      <w:r w:rsidRPr="00606742">
        <w:rPr>
          <w:rFonts w:ascii="Consolas" w:hAnsi="Consolas" w:cs="Consolas"/>
          <w:color w:val="0000FF"/>
          <w:szCs w:val="19"/>
        </w:rPr>
        <w:t>int</w:t>
      </w:r>
      <w:r w:rsidRPr="00606742">
        <w:rPr>
          <w:rFonts w:ascii="Consolas" w:hAnsi="Consolas" w:cs="Consolas"/>
          <w:color w:val="000000"/>
          <w:szCs w:val="19"/>
        </w:rPr>
        <w:t xml:space="preserve"> answer = 0;</w:t>
      </w:r>
    </w:p>
    <w:p w14:paraId="0E708D5F" w14:textId="77777777" w:rsidR="00606742" w:rsidRPr="00606742" w:rsidRDefault="00606742" w:rsidP="00606742">
      <w:pPr>
        <w:autoSpaceDE w:val="0"/>
        <w:autoSpaceDN w:val="0"/>
        <w:adjustRightInd w:val="0"/>
        <w:spacing w:before="0" w:after="0" w:line="240" w:lineRule="auto"/>
        <w:rPr>
          <w:rFonts w:ascii="Consolas" w:hAnsi="Consolas" w:cs="Consolas"/>
          <w:color w:val="000000"/>
          <w:szCs w:val="19"/>
        </w:rPr>
      </w:pPr>
      <w:r w:rsidRPr="00606742">
        <w:rPr>
          <w:rFonts w:ascii="Consolas" w:hAnsi="Consolas" w:cs="Consolas"/>
          <w:color w:val="0000FF"/>
          <w:szCs w:val="19"/>
        </w:rPr>
        <w:t>int</w:t>
      </w:r>
      <w:r w:rsidRPr="00606742">
        <w:rPr>
          <w:rFonts w:ascii="Consolas" w:hAnsi="Consolas" w:cs="Consolas"/>
          <w:color w:val="000000"/>
          <w:szCs w:val="19"/>
        </w:rPr>
        <w:t xml:space="preserve"> count = 0;</w:t>
      </w:r>
    </w:p>
    <w:p w14:paraId="0EEC3701" w14:textId="77777777" w:rsidR="00606742" w:rsidRPr="00606742" w:rsidRDefault="00606742" w:rsidP="00606742">
      <w:pPr>
        <w:autoSpaceDE w:val="0"/>
        <w:autoSpaceDN w:val="0"/>
        <w:adjustRightInd w:val="0"/>
        <w:spacing w:before="0" w:after="0" w:line="240" w:lineRule="auto"/>
        <w:rPr>
          <w:rFonts w:ascii="Consolas" w:hAnsi="Consolas" w:cs="Consolas"/>
          <w:color w:val="000000"/>
          <w:szCs w:val="19"/>
        </w:rPr>
      </w:pPr>
      <w:r w:rsidRPr="00606742">
        <w:rPr>
          <w:rFonts w:ascii="Consolas" w:hAnsi="Consolas" w:cs="Consolas"/>
          <w:color w:val="000000"/>
          <w:szCs w:val="19"/>
        </w:rPr>
        <w:t xml:space="preserve"> </w:t>
      </w:r>
    </w:p>
    <w:p w14:paraId="1706CB67" w14:textId="77777777" w:rsidR="00606742" w:rsidRPr="00606742" w:rsidRDefault="00606742" w:rsidP="00606742">
      <w:pPr>
        <w:autoSpaceDE w:val="0"/>
        <w:autoSpaceDN w:val="0"/>
        <w:adjustRightInd w:val="0"/>
        <w:spacing w:before="0" w:after="0" w:line="240" w:lineRule="auto"/>
        <w:rPr>
          <w:rFonts w:ascii="Consolas" w:hAnsi="Consolas" w:cs="Consolas"/>
          <w:color w:val="000000"/>
          <w:szCs w:val="19"/>
        </w:rPr>
      </w:pPr>
      <w:r w:rsidRPr="00606742">
        <w:rPr>
          <w:rFonts w:ascii="Consolas" w:hAnsi="Consolas" w:cs="Consolas"/>
          <w:color w:val="0000FF"/>
          <w:szCs w:val="19"/>
        </w:rPr>
        <w:t>do</w:t>
      </w:r>
    </w:p>
    <w:p w14:paraId="7AB5DE12" w14:textId="77777777" w:rsidR="00606742" w:rsidRPr="00606742" w:rsidRDefault="00606742" w:rsidP="00606742">
      <w:pPr>
        <w:autoSpaceDE w:val="0"/>
        <w:autoSpaceDN w:val="0"/>
        <w:adjustRightInd w:val="0"/>
        <w:spacing w:before="0" w:after="0" w:line="240" w:lineRule="auto"/>
        <w:rPr>
          <w:rFonts w:ascii="Consolas" w:hAnsi="Consolas" w:cs="Consolas"/>
          <w:color w:val="000000"/>
          <w:szCs w:val="19"/>
        </w:rPr>
      </w:pPr>
      <w:r w:rsidRPr="00606742">
        <w:rPr>
          <w:rFonts w:ascii="Consolas" w:hAnsi="Consolas" w:cs="Consolas"/>
          <w:color w:val="000000"/>
          <w:szCs w:val="19"/>
        </w:rPr>
        <w:t>{</w:t>
      </w:r>
    </w:p>
    <w:p w14:paraId="2E154676" w14:textId="77777777" w:rsidR="00606742" w:rsidRPr="00606742" w:rsidRDefault="00606742" w:rsidP="00606742">
      <w:pPr>
        <w:autoSpaceDE w:val="0"/>
        <w:autoSpaceDN w:val="0"/>
        <w:adjustRightInd w:val="0"/>
        <w:spacing w:before="0" w:after="0" w:line="240" w:lineRule="auto"/>
        <w:rPr>
          <w:rFonts w:ascii="Consolas" w:hAnsi="Consolas" w:cs="Consolas"/>
          <w:color w:val="000000"/>
          <w:szCs w:val="19"/>
        </w:rPr>
      </w:pPr>
      <w:r w:rsidRPr="00606742">
        <w:rPr>
          <w:rFonts w:ascii="Consolas" w:hAnsi="Consolas" w:cs="Consolas"/>
          <w:color w:val="000000"/>
          <w:szCs w:val="19"/>
        </w:rPr>
        <w:t xml:space="preserve">    count = count + 1; </w:t>
      </w:r>
      <w:r w:rsidRPr="00606742">
        <w:rPr>
          <w:rFonts w:ascii="Consolas" w:hAnsi="Consolas" w:cs="Consolas"/>
          <w:color w:val="008000"/>
          <w:szCs w:val="19"/>
        </w:rPr>
        <w:t>// keep track so we will exit the loop</w:t>
      </w:r>
    </w:p>
    <w:p w14:paraId="013CE254" w14:textId="77777777" w:rsidR="00606742" w:rsidRPr="00606742" w:rsidRDefault="00606742" w:rsidP="00606742">
      <w:pPr>
        <w:autoSpaceDE w:val="0"/>
        <w:autoSpaceDN w:val="0"/>
        <w:adjustRightInd w:val="0"/>
        <w:spacing w:before="0" w:after="0" w:line="240" w:lineRule="auto"/>
        <w:rPr>
          <w:rFonts w:ascii="Consolas" w:hAnsi="Consolas" w:cs="Consolas"/>
          <w:color w:val="000000"/>
          <w:szCs w:val="19"/>
        </w:rPr>
      </w:pPr>
      <w:r w:rsidRPr="00606742">
        <w:rPr>
          <w:rFonts w:ascii="Consolas" w:hAnsi="Consolas" w:cs="Consolas"/>
          <w:color w:val="000000"/>
          <w:szCs w:val="19"/>
        </w:rPr>
        <w:t xml:space="preserve">    answer = answer + multiplicand;</w:t>
      </w:r>
    </w:p>
    <w:p w14:paraId="17C3729B" w14:textId="77777777" w:rsidR="00606742" w:rsidRPr="00606742" w:rsidRDefault="00606742" w:rsidP="00606742">
      <w:pPr>
        <w:autoSpaceDE w:val="0"/>
        <w:autoSpaceDN w:val="0"/>
        <w:adjustRightInd w:val="0"/>
        <w:spacing w:before="0" w:after="0" w:line="240" w:lineRule="auto"/>
        <w:rPr>
          <w:rFonts w:ascii="Consolas" w:hAnsi="Consolas" w:cs="Consolas"/>
          <w:color w:val="000000"/>
          <w:szCs w:val="19"/>
        </w:rPr>
      </w:pPr>
      <w:r w:rsidRPr="00606742">
        <w:rPr>
          <w:rFonts w:ascii="Consolas" w:hAnsi="Consolas" w:cs="Consolas"/>
          <w:color w:val="000000"/>
          <w:szCs w:val="19"/>
        </w:rPr>
        <w:t>}</w:t>
      </w:r>
    </w:p>
    <w:p w14:paraId="40105FBA" w14:textId="77777777" w:rsidR="00606742" w:rsidRPr="00606742" w:rsidRDefault="00606742" w:rsidP="00606742">
      <w:pPr>
        <w:autoSpaceDE w:val="0"/>
        <w:autoSpaceDN w:val="0"/>
        <w:adjustRightInd w:val="0"/>
        <w:spacing w:before="0" w:after="0" w:line="240" w:lineRule="auto"/>
        <w:rPr>
          <w:rFonts w:ascii="Consolas" w:hAnsi="Consolas" w:cs="Consolas"/>
          <w:color w:val="000000"/>
          <w:szCs w:val="19"/>
        </w:rPr>
      </w:pPr>
      <w:r w:rsidRPr="00606742">
        <w:rPr>
          <w:rFonts w:ascii="Consolas" w:hAnsi="Consolas" w:cs="Consolas"/>
          <w:color w:val="0000FF"/>
          <w:szCs w:val="19"/>
        </w:rPr>
        <w:t>while</w:t>
      </w:r>
      <w:r w:rsidRPr="00606742">
        <w:rPr>
          <w:rFonts w:ascii="Consolas" w:hAnsi="Consolas" w:cs="Consolas"/>
          <w:color w:val="000000"/>
          <w:szCs w:val="19"/>
        </w:rPr>
        <w:t xml:space="preserve"> (count != multiplier);</w:t>
      </w:r>
    </w:p>
    <w:p w14:paraId="4F35497C" w14:textId="77777777" w:rsidR="002A28AF" w:rsidRPr="00606742" w:rsidRDefault="00606742" w:rsidP="00606742">
      <w:pPr>
        <w:rPr>
          <w:sz w:val="28"/>
        </w:rPr>
      </w:pPr>
      <w:r w:rsidRPr="00606742">
        <w:rPr>
          <w:rFonts w:ascii="Consolas" w:hAnsi="Consolas" w:cs="Consolas"/>
          <w:color w:val="000000"/>
          <w:szCs w:val="19"/>
        </w:rPr>
        <w:t>Console.WriteLine(</w:t>
      </w:r>
      <w:r w:rsidRPr="00606742">
        <w:rPr>
          <w:rFonts w:ascii="Consolas" w:hAnsi="Consolas" w:cs="Consolas"/>
          <w:color w:val="A31515"/>
          <w:szCs w:val="19"/>
        </w:rPr>
        <w:t>"Multiplying 14 by 5 is equal to:  "</w:t>
      </w:r>
      <w:r w:rsidRPr="00606742">
        <w:rPr>
          <w:rFonts w:ascii="Consolas" w:hAnsi="Consolas" w:cs="Consolas"/>
          <w:color w:val="000000"/>
          <w:szCs w:val="19"/>
        </w:rPr>
        <w:t xml:space="preserve"> + answer);</w:t>
      </w:r>
    </w:p>
    <w:p w14:paraId="4A50F336" w14:textId="77777777" w:rsidR="002A28AF" w:rsidRDefault="004B474B" w:rsidP="004B474B">
      <w:r>
        <w:t xml:space="preserve">And here is the same division code using a </w:t>
      </w:r>
      <w:r w:rsidRPr="004B474B">
        <w:rPr>
          <w:b/>
        </w:rPr>
        <w:t>do while loop</w:t>
      </w:r>
      <w:r>
        <w:t>:</w:t>
      </w:r>
    </w:p>
    <w:p w14:paraId="1E8F3E4E" w14:textId="77777777" w:rsidR="004B474B" w:rsidRPr="004B474B" w:rsidRDefault="004B474B" w:rsidP="004B474B">
      <w:pPr>
        <w:autoSpaceDE w:val="0"/>
        <w:autoSpaceDN w:val="0"/>
        <w:adjustRightInd w:val="0"/>
        <w:spacing w:before="0" w:after="0" w:line="240" w:lineRule="auto"/>
        <w:rPr>
          <w:rFonts w:ascii="Consolas" w:hAnsi="Consolas" w:cs="Consolas"/>
          <w:color w:val="000000"/>
          <w:szCs w:val="19"/>
        </w:rPr>
      </w:pPr>
      <w:r w:rsidRPr="004B474B">
        <w:rPr>
          <w:rFonts w:ascii="Consolas" w:hAnsi="Consolas" w:cs="Consolas"/>
          <w:color w:val="0000FF"/>
          <w:szCs w:val="19"/>
        </w:rPr>
        <w:t>int</w:t>
      </w:r>
      <w:r w:rsidRPr="004B474B">
        <w:rPr>
          <w:rFonts w:ascii="Consolas" w:hAnsi="Consolas" w:cs="Consolas"/>
          <w:color w:val="000000"/>
          <w:szCs w:val="19"/>
        </w:rPr>
        <w:t xml:space="preserve"> dividend = 16;</w:t>
      </w:r>
    </w:p>
    <w:p w14:paraId="7855E816" w14:textId="77777777" w:rsidR="004B474B" w:rsidRPr="004B474B" w:rsidRDefault="004B474B" w:rsidP="004B474B">
      <w:pPr>
        <w:autoSpaceDE w:val="0"/>
        <w:autoSpaceDN w:val="0"/>
        <w:adjustRightInd w:val="0"/>
        <w:spacing w:before="0" w:after="0" w:line="240" w:lineRule="auto"/>
        <w:rPr>
          <w:rFonts w:ascii="Consolas" w:hAnsi="Consolas" w:cs="Consolas"/>
          <w:color w:val="000000"/>
          <w:szCs w:val="19"/>
        </w:rPr>
      </w:pPr>
      <w:r w:rsidRPr="004B474B">
        <w:rPr>
          <w:rFonts w:ascii="Consolas" w:hAnsi="Consolas" w:cs="Consolas"/>
          <w:color w:val="0000FF"/>
          <w:szCs w:val="19"/>
        </w:rPr>
        <w:t>int</w:t>
      </w:r>
      <w:r w:rsidRPr="004B474B">
        <w:rPr>
          <w:rFonts w:ascii="Consolas" w:hAnsi="Consolas" w:cs="Consolas"/>
          <w:color w:val="000000"/>
          <w:szCs w:val="19"/>
        </w:rPr>
        <w:t xml:space="preserve"> divisor = 5;</w:t>
      </w:r>
    </w:p>
    <w:p w14:paraId="12B58536" w14:textId="77777777" w:rsidR="004B474B" w:rsidRPr="004B474B" w:rsidRDefault="004B474B" w:rsidP="004B474B">
      <w:pPr>
        <w:autoSpaceDE w:val="0"/>
        <w:autoSpaceDN w:val="0"/>
        <w:adjustRightInd w:val="0"/>
        <w:spacing w:before="0" w:after="0" w:line="240" w:lineRule="auto"/>
        <w:rPr>
          <w:rFonts w:ascii="Consolas" w:hAnsi="Consolas" w:cs="Consolas"/>
          <w:color w:val="000000"/>
          <w:szCs w:val="19"/>
        </w:rPr>
      </w:pPr>
      <w:r w:rsidRPr="004B474B">
        <w:rPr>
          <w:rFonts w:ascii="Consolas" w:hAnsi="Consolas" w:cs="Consolas"/>
          <w:color w:val="0000FF"/>
          <w:szCs w:val="19"/>
        </w:rPr>
        <w:t>int</w:t>
      </w:r>
      <w:r w:rsidRPr="004B474B">
        <w:rPr>
          <w:rFonts w:ascii="Consolas" w:hAnsi="Consolas" w:cs="Consolas"/>
          <w:color w:val="000000"/>
          <w:szCs w:val="19"/>
        </w:rPr>
        <w:t xml:space="preserve"> answer = 0;</w:t>
      </w:r>
    </w:p>
    <w:p w14:paraId="58C42DC6" w14:textId="77777777" w:rsidR="004B474B" w:rsidRPr="004B474B" w:rsidRDefault="004B474B" w:rsidP="004B474B">
      <w:pPr>
        <w:autoSpaceDE w:val="0"/>
        <w:autoSpaceDN w:val="0"/>
        <w:adjustRightInd w:val="0"/>
        <w:spacing w:before="0" w:after="0" w:line="240" w:lineRule="auto"/>
        <w:rPr>
          <w:rFonts w:ascii="Consolas" w:hAnsi="Consolas" w:cs="Consolas"/>
          <w:color w:val="000000"/>
          <w:szCs w:val="19"/>
        </w:rPr>
      </w:pPr>
      <w:r w:rsidRPr="004B474B">
        <w:rPr>
          <w:rFonts w:ascii="Consolas" w:hAnsi="Consolas" w:cs="Consolas"/>
          <w:color w:val="0000FF"/>
          <w:szCs w:val="19"/>
        </w:rPr>
        <w:t>bool</w:t>
      </w:r>
      <w:r w:rsidRPr="004B474B">
        <w:rPr>
          <w:rFonts w:ascii="Consolas" w:hAnsi="Consolas" w:cs="Consolas"/>
          <w:color w:val="000000"/>
          <w:szCs w:val="19"/>
        </w:rPr>
        <w:t xml:space="preserve"> notDoneYet = </w:t>
      </w:r>
      <w:r w:rsidRPr="004B474B">
        <w:rPr>
          <w:rFonts w:ascii="Consolas" w:hAnsi="Consolas" w:cs="Consolas"/>
          <w:color w:val="0000FF"/>
          <w:szCs w:val="19"/>
        </w:rPr>
        <w:t>true</w:t>
      </w:r>
      <w:r w:rsidRPr="004B474B">
        <w:rPr>
          <w:rFonts w:ascii="Consolas" w:hAnsi="Consolas" w:cs="Consolas"/>
          <w:color w:val="000000"/>
          <w:szCs w:val="19"/>
        </w:rPr>
        <w:t xml:space="preserve">; </w:t>
      </w:r>
      <w:r w:rsidRPr="004B474B">
        <w:rPr>
          <w:rFonts w:ascii="Consolas" w:hAnsi="Consolas" w:cs="Consolas"/>
          <w:color w:val="008000"/>
          <w:szCs w:val="19"/>
        </w:rPr>
        <w:t>// initialize our test condition</w:t>
      </w:r>
    </w:p>
    <w:p w14:paraId="791CF7DE" w14:textId="77777777" w:rsidR="004B474B" w:rsidRPr="004B474B" w:rsidRDefault="004B474B" w:rsidP="004B474B">
      <w:pPr>
        <w:autoSpaceDE w:val="0"/>
        <w:autoSpaceDN w:val="0"/>
        <w:adjustRightInd w:val="0"/>
        <w:spacing w:before="0" w:after="0" w:line="240" w:lineRule="auto"/>
        <w:rPr>
          <w:rFonts w:ascii="Consolas" w:hAnsi="Consolas" w:cs="Consolas"/>
          <w:color w:val="000000"/>
          <w:szCs w:val="19"/>
        </w:rPr>
      </w:pPr>
      <w:r w:rsidRPr="004B474B">
        <w:rPr>
          <w:rFonts w:ascii="Consolas" w:hAnsi="Consolas" w:cs="Consolas"/>
          <w:color w:val="0000FF"/>
          <w:szCs w:val="19"/>
        </w:rPr>
        <w:t>do</w:t>
      </w:r>
    </w:p>
    <w:p w14:paraId="675DF1E9" w14:textId="77777777" w:rsidR="004B474B" w:rsidRPr="004B474B" w:rsidRDefault="004B474B" w:rsidP="004B474B">
      <w:pPr>
        <w:autoSpaceDE w:val="0"/>
        <w:autoSpaceDN w:val="0"/>
        <w:adjustRightInd w:val="0"/>
        <w:spacing w:before="0" w:after="0" w:line="240" w:lineRule="auto"/>
        <w:rPr>
          <w:rFonts w:ascii="Consolas" w:hAnsi="Consolas" w:cs="Consolas"/>
          <w:color w:val="000000"/>
          <w:szCs w:val="19"/>
        </w:rPr>
      </w:pPr>
      <w:r w:rsidRPr="004B474B">
        <w:rPr>
          <w:rFonts w:ascii="Consolas" w:hAnsi="Consolas" w:cs="Consolas"/>
          <w:color w:val="000000"/>
          <w:szCs w:val="19"/>
        </w:rPr>
        <w:t>{</w:t>
      </w:r>
    </w:p>
    <w:p w14:paraId="1A167800" w14:textId="77777777" w:rsidR="004B474B" w:rsidRPr="004B474B" w:rsidRDefault="004B474B" w:rsidP="004B474B">
      <w:pPr>
        <w:autoSpaceDE w:val="0"/>
        <w:autoSpaceDN w:val="0"/>
        <w:adjustRightInd w:val="0"/>
        <w:spacing w:before="0" w:after="0" w:line="240" w:lineRule="auto"/>
        <w:rPr>
          <w:rFonts w:ascii="Consolas" w:hAnsi="Consolas" w:cs="Consolas"/>
          <w:color w:val="000000"/>
          <w:szCs w:val="19"/>
        </w:rPr>
      </w:pPr>
      <w:r w:rsidRPr="004B474B">
        <w:rPr>
          <w:rFonts w:ascii="Consolas" w:hAnsi="Consolas" w:cs="Consolas"/>
          <w:color w:val="000000"/>
          <w:szCs w:val="19"/>
        </w:rPr>
        <w:t xml:space="preserve">    dividend = dividend - divisor; </w:t>
      </w:r>
      <w:r w:rsidRPr="004B474B">
        <w:rPr>
          <w:rFonts w:ascii="Consolas" w:hAnsi="Consolas" w:cs="Consolas"/>
          <w:color w:val="008000"/>
          <w:szCs w:val="19"/>
        </w:rPr>
        <w:t>//keep subtracting</w:t>
      </w:r>
    </w:p>
    <w:p w14:paraId="6B06513E" w14:textId="77777777" w:rsidR="004B474B" w:rsidRPr="004B474B" w:rsidRDefault="004B474B" w:rsidP="004B474B">
      <w:pPr>
        <w:autoSpaceDE w:val="0"/>
        <w:autoSpaceDN w:val="0"/>
        <w:adjustRightInd w:val="0"/>
        <w:spacing w:before="0" w:after="0" w:line="240" w:lineRule="auto"/>
        <w:rPr>
          <w:rFonts w:ascii="Consolas" w:hAnsi="Consolas" w:cs="Consolas"/>
          <w:color w:val="000000"/>
          <w:szCs w:val="19"/>
        </w:rPr>
      </w:pPr>
      <w:r w:rsidRPr="004B474B">
        <w:rPr>
          <w:rFonts w:ascii="Consolas" w:hAnsi="Consolas" w:cs="Consolas"/>
          <w:color w:val="000000"/>
          <w:szCs w:val="19"/>
        </w:rPr>
        <w:t xml:space="preserve">    </w:t>
      </w:r>
      <w:r w:rsidRPr="004B474B">
        <w:rPr>
          <w:rFonts w:ascii="Consolas" w:hAnsi="Consolas" w:cs="Consolas"/>
          <w:color w:val="0000FF"/>
          <w:szCs w:val="19"/>
        </w:rPr>
        <w:t>if</w:t>
      </w:r>
      <w:r w:rsidRPr="004B474B">
        <w:rPr>
          <w:rFonts w:ascii="Consolas" w:hAnsi="Consolas" w:cs="Consolas"/>
          <w:color w:val="000000"/>
          <w:szCs w:val="19"/>
        </w:rPr>
        <w:t xml:space="preserve"> (dividend &gt;= 0)             </w:t>
      </w:r>
      <w:r w:rsidRPr="004B474B">
        <w:rPr>
          <w:rFonts w:ascii="Consolas" w:hAnsi="Consolas" w:cs="Consolas"/>
          <w:color w:val="008000"/>
          <w:szCs w:val="19"/>
        </w:rPr>
        <w:t>// until the dividend gets to 0 or less</w:t>
      </w:r>
    </w:p>
    <w:p w14:paraId="6C67AF08" w14:textId="77777777" w:rsidR="004B474B" w:rsidRPr="004B474B" w:rsidRDefault="004B474B" w:rsidP="004B474B">
      <w:pPr>
        <w:autoSpaceDE w:val="0"/>
        <w:autoSpaceDN w:val="0"/>
        <w:adjustRightInd w:val="0"/>
        <w:spacing w:before="0" w:after="0" w:line="240" w:lineRule="auto"/>
        <w:rPr>
          <w:rFonts w:ascii="Consolas" w:hAnsi="Consolas" w:cs="Consolas"/>
          <w:color w:val="000000"/>
          <w:szCs w:val="19"/>
        </w:rPr>
      </w:pPr>
      <w:r w:rsidRPr="004B474B">
        <w:rPr>
          <w:rFonts w:ascii="Consolas" w:hAnsi="Consolas" w:cs="Consolas"/>
          <w:color w:val="000000"/>
          <w:szCs w:val="19"/>
        </w:rPr>
        <w:lastRenderedPageBreak/>
        <w:t xml:space="preserve">    {</w:t>
      </w:r>
    </w:p>
    <w:p w14:paraId="60B2BB51" w14:textId="77777777" w:rsidR="004B474B" w:rsidRPr="004B474B" w:rsidRDefault="004B474B" w:rsidP="004B474B">
      <w:pPr>
        <w:autoSpaceDE w:val="0"/>
        <w:autoSpaceDN w:val="0"/>
        <w:adjustRightInd w:val="0"/>
        <w:spacing w:before="0" w:after="0" w:line="240" w:lineRule="auto"/>
        <w:rPr>
          <w:rFonts w:ascii="Consolas" w:hAnsi="Consolas" w:cs="Consolas"/>
          <w:color w:val="000000"/>
          <w:szCs w:val="19"/>
        </w:rPr>
      </w:pPr>
      <w:r w:rsidRPr="004B474B">
        <w:rPr>
          <w:rFonts w:ascii="Consolas" w:hAnsi="Consolas" w:cs="Consolas"/>
          <w:color w:val="000000"/>
          <w:szCs w:val="19"/>
        </w:rPr>
        <w:t xml:space="preserve">        answer = answer + 1;  </w:t>
      </w:r>
      <w:r w:rsidRPr="004B474B">
        <w:rPr>
          <w:rFonts w:ascii="Consolas" w:hAnsi="Consolas" w:cs="Consolas"/>
          <w:color w:val="008000"/>
          <w:szCs w:val="19"/>
        </w:rPr>
        <w:t>// keep track of how many times we subtracted</w:t>
      </w:r>
    </w:p>
    <w:p w14:paraId="43C9048B" w14:textId="77777777" w:rsidR="004B474B" w:rsidRPr="004B474B" w:rsidRDefault="004B474B" w:rsidP="004B474B">
      <w:pPr>
        <w:autoSpaceDE w:val="0"/>
        <w:autoSpaceDN w:val="0"/>
        <w:adjustRightInd w:val="0"/>
        <w:spacing w:before="0" w:after="0" w:line="240" w:lineRule="auto"/>
        <w:rPr>
          <w:rFonts w:ascii="Consolas" w:hAnsi="Consolas" w:cs="Consolas"/>
          <w:color w:val="000000"/>
          <w:szCs w:val="19"/>
        </w:rPr>
      </w:pPr>
      <w:r w:rsidRPr="004B474B">
        <w:rPr>
          <w:rFonts w:ascii="Consolas" w:hAnsi="Consolas" w:cs="Consolas"/>
          <w:color w:val="000000"/>
          <w:szCs w:val="19"/>
        </w:rPr>
        <w:t xml:space="preserve">    }</w:t>
      </w:r>
    </w:p>
    <w:p w14:paraId="11C0147A" w14:textId="77777777" w:rsidR="004B474B" w:rsidRPr="004B474B" w:rsidRDefault="004B474B" w:rsidP="004B474B">
      <w:pPr>
        <w:autoSpaceDE w:val="0"/>
        <w:autoSpaceDN w:val="0"/>
        <w:adjustRightInd w:val="0"/>
        <w:spacing w:before="0" w:after="0" w:line="240" w:lineRule="auto"/>
        <w:rPr>
          <w:rFonts w:ascii="Consolas" w:hAnsi="Consolas" w:cs="Consolas"/>
          <w:color w:val="000000"/>
          <w:szCs w:val="19"/>
        </w:rPr>
      </w:pPr>
      <w:r w:rsidRPr="004B474B">
        <w:rPr>
          <w:rFonts w:ascii="Consolas" w:hAnsi="Consolas" w:cs="Consolas"/>
          <w:color w:val="000000"/>
          <w:szCs w:val="19"/>
        </w:rPr>
        <w:t xml:space="preserve">    </w:t>
      </w:r>
      <w:r w:rsidRPr="004B474B">
        <w:rPr>
          <w:rFonts w:ascii="Consolas" w:hAnsi="Consolas" w:cs="Consolas"/>
          <w:color w:val="0000FF"/>
          <w:szCs w:val="19"/>
        </w:rPr>
        <w:t>else</w:t>
      </w:r>
    </w:p>
    <w:p w14:paraId="10DE46D8" w14:textId="77777777" w:rsidR="004B474B" w:rsidRPr="004B474B" w:rsidRDefault="004B474B" w:rsidP="004B474B">
      <w:pPr>
        <w:autoSpaceDE w:val="0"/>
        <w:autoSpaceDN w:val="0"/>
        <w:adjustRightInd w:val="0"/>
        <w:spacing w:before="0" w:after="0" w:line="240" w:lineRule="auto"/>
        <w:rPr>
          <w:rFonts w:ascii="Consolas" w:hAnsi="Consolas" w:cs="Consolas"/>
          <w:color w:val="000000"/>
          <w:szCs w:val="19"/>
        </w:rPr>
      </w:pPr>
      <w:r w:rsidRPr="004B474B">
        <w:rPr>
          <w:rFonts w:ascii="Consolas" w:hAnsi="Consolas" w:cs="Consolas"/>
          <w:color w:val="000000"/>
          <w:szCs w:val="19"/>
        </w:rPr>
        <w:t xml:space="preserve">    {</w:t>
      </w:r>
    </w:p>
    <w:p w14:paraId="3A507AA0" w14:textId="77777777" w:rsidR="004B474B" w:rsidRPr="004B474B" w:rsidRDefault="004B474B" w:rsidP="004B474B">
      <w:pPr>
        <w:autoSpaceDE w:val="0"/>
        <w:autoSpaceDN w:val="0"/>
        <w:adjustRightInd w:val="0"/>
        <w:spacing w:before="0" w:after="0" w:line="240" w:lineRule="auto"/>
        <w:rPr>
          <w:rFonts w:ascii="Consolas" w:hAnsi="Consolas" w:cs="Consolas"/>
          <w:color w:val="000000"/>
          <w:szCs w:val="19"/>
        </w:rPr>
      </w:pPr>
      <w:r w:rsidRPr="004B474B">
        <w:rPr>
          <w:rFonts w:ascii="Consolas" w:hAnsi="Consolas" w:cs="Consolas"/>
          <w:color w:val="000000"/>
          <w:szCs w:val="19"/>
        </w:rPr>
        <w:t xml:space="preserve">        notDoneYet = </w:t>
      </w:r>
      <w:r w:rsidRPr="004B474B">
        <w:rPr>
          <w:rFonts w:ascii="Consolas" w:hAnsi="Consolas" w:cs="Consolas"/>
          <w:color w:val="0000FF"/>
          <w:szCs w:val="19"/>
        </w:rPr>
        <w:t>false</w:t>
      </w:r>
      <w:r w:rsidRPr="004B474B">
        <w:rPr>
          <w:rFonts w:ascii="Consolas" w:hAnsi="Consolas" w:cs="Consolas"/>
          <w:color w:val="000000"/>
          <w:szCs w:val="19"/>
        </w:rPr>
        <w:t xml:space="preserve">;   </w:t>
      </w:r>
      <w:r w:rsidRPr="004B474B">
        <w:rPr>
          <w:rFonts w:ascii="Consolas" w:hAnsi="Consolas" w:cs="Consolas"/>
          <w:color w:val="008000"/>
          <w:szCs w:val="19"/>
        </w:rPr>
        <w:t>// when the dividend is 0 or less,</w:t>
      </w:r>
    </w:p>
    <w:p w14:paraId="3C7D21C5" w14:textId="77777777" w:rsidR="004B474B" w:rsidRPr="004B474B" w:rsidRDefault="004B474B" w:rsidP="004B474B">
      <w:pPr>
        <w:autoSpaceDE w:val="0"/>
        <w:autoSpaceDN w:val="0"/>
        <w:adjustRightInd w:val="0"/>
        <w:spacing w:before="0" w:after="0" w:line="240" w:lineRule="auto"/>
        <w:rPr>
          <w:rFonts w:ascii="Consolas" w:hAnsi="Consolas" w:cs="Consolas"/>
          <w:color w:val="000000"/>
          <w:szCs w:val="19"/>
        </w:rPr>
      </w:pPr>
      <w:r w:rsidRPr="004B474B">
        <w:rPr>
          <w:rFonts w:ascii="Consolas" w:hAnsi="Consolas" w:cs="Consolas"/>
          <w:color w:val="000000"/>
          <w:szCs w:val="19"/>
        </w:rPr>
        <w:t xml:space="preserve">                                </w:t>
      </w:r>
      <w:r w:rsidRPr="004B474B">
        <w:rPr>
          <w:rFonts w:ascii="Consolas" w:hAnsi="Consolas" w:cs="Consolas"/>
          <w:color w:val="008000"/>
          <w:szCs w:val="19"/>
        </w:rPr>
        <w:t>// set the condition to be false so we leave the loop</w:t>
      </w:r>
    </w:p>
    <w:p w14:paraId="27854DA5" w14:textId="77777777" w:rsidR="004B474B" w:rsidRPr="004B474B" w:rsidRDefault="004B474B" w:rsidP="004B474B">
      <w:pPr>
        <w:autoSpaceDE w:val="0"/>
        <w:autoSpaceDN w:val="0"/>
        <w:adjustRightInd w:val="0"/>
        <w:spacing w:before="0" w:after="0" w:line="240" w:lineRule="auto"/>
        <w:rPr>
          <w:rFonts w:ascii="Consolas" w:hAnsi="Consolas" w:cs="Consolas"/>
          <w:color w:val="000000"/>
          <w:szCs w:val="19"/>
        </w:rPr>
      </w:pPr>
      <w:r w:rsidRPr="004B474B">
        <w:rPr>
          <w:rFonts w:ascii="Consolas" w:hAnsi="Consolas" w:cs="Consolas"/>
          <w:color w:val="000000"/>
          <w:szCs w:val="19"/>
        </w:rPr>
        <w:t xml:space="preserve">    }</w:t>
      </w:r>
    </w:p>
    <w:p w14:paraId="40008CEE" w14:textId="77777777" w:rsidR="004B474B" w:rsidRPr="004B474B" w:rsidRDefault="004B474B" w:rsidP="004B474B">
      <w:pPr>
        <w:autoSpaceDE w:val="0"/>
        <w:autoSpaceDN w:val="0"/>
        <w:adjustRightInd w:val="0"/>
        <w:spacing w:before="0" w:after="0" w:line="240" w:lineRule="auto"/>
        <w:rPr>
          <w:rFonts w:ascii="Consolas" w:hAnsi="Consolas" w:cs="Consolas"/>
          <w:color w:val="000000"/>
          <w:szCs w:val="19"/>
        </w:rPr>
      </w:pPr>
      <w:r w:rsidRPr="004B474B">
        <w:rPr>
          <w:rFonts w:ascii="Consolas" w:hAnsi="Consolas" w:cs="Consolas"/>
          <w:color w:val="000000"/>
          <w:szCs w:val="19"/>
        </w:rPr>
        <w:t>}</w:t>
      </w:r>
    </w:p>
    <w:p w14:paraId="702B6611" w14:textId="77777777" w:rsidR="004B474B" w:rsidRPr="004B474B" w:rsidRDefault="004B474B" w:rsidP="004B474B">
      <w:pPr>
        <w:autoSpaceDE w:val="0"/>
        <w:autoSpaceDN w:val="0"/>
        <w:adjustRightInd w:val="0"/>
        <w:spacing w:before="0" w:after="0" w:line="240" w:lineRule="auto"/>
        <w:rPr>
          <w:rFonts w:ascii="Consolas" w:hAnsi="Consolas" w:cs="Consolas"/>
          <w:color w:val="000000"/>
          <w:szCs w:val="19"/>
        </w:rPr>
      </w:pPr>
      <w:r w:rsidRPr="004B474B">
        <w:rPr>
          <w:rFonts w:ascii="Consolas" w:hAnsi="Consolas" w:cs="Consolas"/>
          <w:color w:val="0000FF"/>
          <w:szCs w:val="19"/>
        </w:rPr>
        <w:t>while</w:t>
      </w:r>
      <w:r w:rsidRPr="004B474B">
        <w:rPr>
          <w:rFonts w:ascii="Consolas" w:hAnsi="Consolas" w:cs="Consolas"/>
          <w:color w:val="000000"/>
          <w:szCs w:val="19"/>
        </w:rPr>
        <w:t xml:space="preserve"> (notDoneYet);</w:t>
      </w:r>
    </w:p>
    <w:p w14:paraId="4BF791B0" w14:textId="77777777" w:rsidR="004B474B" w:rsidRDefault="004B474B" w:rsidP="004B474B">
      <w:pPr>
        <w:rPr>
          <w:rFonts w:ascii="Consolas" w:hAnsi="Consolas" w:cs="Consolas"/>
          <w:color w:val="000000"/>
          <w:szCs w:val="19"/>
        </w:rPr>
      </w:pPr>
      <w:r w:rsidRPr="004B474B">
        <w:rPr>
          <w:rFonts w:ascii="Consolas" w:hAnsi="Consolas" w:cs="Consolas"/>
          <w:color w:val="000000"/>
          <w:szCs w:val="19"/>
        </w:rPr>
        <w:t>Console.WriteLine(</w:t>
      </w:r>
      <w:r w:rsidRPr="004B474B">
        <w:rPr>
          <w:rFonts w:ascii="Consolas" w:hAnsi="Consolas" w:cs="Consolas"/>
          <w:color w:val="A31515"/>
          <w:szCs w:val="19"/>
        </w:rPr>
        <w:t>"The answer is: "</w:t>
      </w:r>
      <w:r w:rsidRPr="004B474B">
        <w:rPr>
          <w:rFonts w:ascii="Consolas" w:hAnsi="Consolas" w:cs="Consolas"/>
          <w:color w:val="000000"/>
          <w:szCs w:val="19"/>
        </w:rPr>
        <w:t xml:space="preserve"> + answer); </w:t>
      </w:r>
    </w:p>
    <w:p w14:paraId="739CDBFC" w14:textId="77777777" w:rsidR="004B474B" w:rsidRDefault="004B474B" w:rsidP="004B474B">
      <w:r>
        <w:t xml:space="preserve">Why do we have both forms? Well, we could get by with just either one of them.  They have one big difference, the </w:t>
      </w:r>
      <w:r w:rsidRPr="004B474B">
        <w:rPr>
          <w:b/>
        </w:rPr>
        <w:t>do while loop</w:t>
      </w:r>
      <w:r>
        <w:t xml:space="preserve"> will always go through the code block at least once. And sometimes the logic of your program is easier to implement if you are sure that code block will be executed at least once.</w:t>
      </w:r>
      <w:r w:rsidR="00DF3A55">
        <w:t xml:space="preserve"> Whereas, if the condition happens not to be true, a </w:t>
      </w:r>
      <w:r w:rsidR="00DF3A55" w:rsidRPr="00DF3A55">
        <w:rPr>
          <w:b/>
        </w:rPr>
        <w:t>while loop</w:t>
      </w:r>
      <w:r w:rsidR="00DF3A55">
        <w:t xml:space="preserve"> might never go into the code block even once.</w:t>
      </w:r>
    </w:p>
    <w:p w14:paraId="63B04496" w14:textId="5B56CFC6" w:rsidR="00DF3A55" w:rsidRDefault="0033764C" w:rsidP="004B474B">
      <w:r>
        <w:t>This difference shows up clearly when you use</w:t>
      </w:r>
      <w:r w:rsidR="00DF3A55">
        <w:t xml:space="preserve"> the </w:t>
      </w:r>
      <w:r w:rsidR="00DF3A55" w:rsidRPr="00DF3A55">
        <w:rPr>
          <w:b/>
        </w:rPr>
        <w:t>do while loop</w:t>
      </w:r>
      <w:r w:rsidR="00DF3A55">
        <w:t xml:space="preserve"> </w:t>
      </w:r>
      <w:r>
        <w:t>when</w:t>
      </w:r>
      <w:r w:rsidR="00DF3A55">
        <w:t xml:space="preserve"> your loop condition is based on user input. So in the loop you ask the user a question, and based on their answer, you will continue to loop or leave the loop. </w:t>
      </w:r>
      <w:r w:rsidR="00AC45C8">
        <w:t>L</w:t>
      </w:r>
      <w:r w:rsidR="00881579">
        <w:t>et</w:t>
      </w:r>
      <w:r w:rsidR="00DF3A55">
        <w:t xml:space="preserve">’s </w:t>
      </w:r>
      <w:r w:rsidR="00881579">
        <w:t xml:space="preserve">start by </w:t>
      </w:r>
      <w:r w:rsidR="00DF3A55">
        <w:t>look</w:t>
      </w:r>
      <w:r w:rsidR="00881579">
        <w:t>ing</w:t>
      </w:r>
      <w:r w:rsidR="00DF3A55">
        <w:t xml:space="preserve"> at an example using a </w:t>
      </w:r>
      <w:r w:rsidR="00DF3A55" w:rsidRPr="00DF3A55">
        <w:rPr>
          <w:b/>
        </w:rPr>
        <w:t>while loop</w:t>
      </w:r>
      <w:r w:rsidR="00DF3A55">
        <w:t>.</w:t>
      </w:r>
    </w:p>
    <w:p w14:paraId="7C441A03" w14:textId="77777777" w:rsidR="000364AD" w:rsidRPr="000364AD" w:rsidRDefault="000364AD" w:rsidP="000364AD">
      <w:pPr>
        <w:autoSpaceDE w:val="0"/>
        <w:autoSpaceDN w:val="0"/>
        <w:adjustRightInd w:val="0"/>
        <w:spacing w:before="0" w:after="0" w:line="240" w:lineRule="auto"/>
        <w:rPr>
          <w:rFonts w:ascii="Consolas" w:hAnsi="Consolas" w:cs="Consolas"/>
          <w:color w:val="000000"/>
          <w:sz w:val="24"/>
          <w:szCs w:val="19"/>
        </w:rPr>
      </w:pPr>
      <w:r w:rsidRPr="000364AD">
        <w:rPr>
          <w:rFonts w:ascii="Consolas" w:hAnsi="Consolas" w:cs="Consolas"/>
          <w:color w:val="0000FF"/>
          <w:sz w:val="24"/>
          <w:szCs w:val="19"/>
        </w:rPr>
        <w:t>int</w:t>
      </w:r>
      <w:r w:rsidRPr="000364AD">
        <w:rPr>
          <w:rFonts w:ascii="Consolas" w:hAnsi="Consolas" w:cs="Consolas"/>
          <w:color w:val="000000"/>
          <w:sz w:val="24"/>
          <w:szCs w:val="19"/>
        </w:rPr>
        <w:t xml:space="preserve"> userNumber;</w:t>
      </w:r>
    </w:p>
    <w:p w14:paraId="5BA6D807" w14:textId="77777777" w:rsidR="000364AD" w:rsidRPr="000364AD" w:rsidRDefault="000364AD" w:rsidP="000364AD">
      <w:pPr>
        <w:autoSpaceDE w:val="0"/>
        <w:autoSpaceDN w:val="0"/>
        <w:adjustRightInd w:val="0"/>
        <w:spacing w:before="0" w:after="0" w:line="240" w:lineRule="auto"/>
        <w:rPr>
          <w:rFonts w:ascii="Consolas" w:hAnsi="Consolas" w:cs="Consolas"/>
          <w:color w:val="000000"/>
          <w:sz w:val="24"/>
          <w:szCs w:val="19"/>
        </w:rPr>
      </w:pPr>
      <w:r w:rsidRPr="000364AD">
        <w:rPr>
          <w:rFonts w:ascii="Consolas" w:hAnsi="Consolas" w:cs="Consolas"/>
          <w:color w:val="0000FF"/>
          <w:sz w:val="24"/>
          <w:szCs w:val="19"/>
        </w:rPr>
        <w:t>string</w:t>
      </w:r>
      <w:r w:rsidRPr="000364AD">
        <w:rPr>
          <w:rFonts w:ascii="Consolas" w:hAnsi="Consolas" w:cs="Consolas"/>
          <w:color w:val="000000"/>
          <w:sz w:val="24"/>
          <w:szCs w:val="19"/>
        </w:rPr>
        <w:t xml:space="preserve"> userString;</w:t>
      </w:r>
    </w:p>
    <w:p w14:paraId="2ABA76F6" w14:textId="77777777" w:rsidR="000364AD" w:rsidRPr="000364AD" w:rsidRDefault="000364AD" w:rsidP="000364AD">
      <w:pPr>
        <w:autoSpaceDE w:val="0"/>
        <w:autoSpaceDN w:val="0"/>
        <w:adjustRightInd w:val="0"/>
        <w:spacing w:before="0" w:after="0" w:line="240" w:lineRule="auto"/>
        <w:rPr>
          <w:rFonts w:ascii="Consolas" w:hAnsi="Consolas" w:cs="Consolas"/>
          <w:color w:val="000000"/>
          <w:sz w:val="24"/>
          <w:szCs w:val="19"/>
        </w:rPr>
      </w:pPr>
      <w:r w:rsidRPr="000364AD">
        <w:rPr>
          <w:rFonts w:ascii="Consolas" w:hAnsi="Consolas" w:cs="Consolas"/>
          <w:color w:val="000000"/>
          <w:sz w:val="24"/>
          <w:szCs w:val="19"/>
        </w:rPr>
        <w:t>Console.WriteLine(</w:t>
      </w:r>
      <w:r w:rsidRPr="000364AD">
        <w:rPr>
          <w:rFonts w:ascii="Consolas" w:hAnsi="Consolas" w:cs="Consolas"/>
          <w:color w:val="A31515"/>
          <w:sz w:val="24"/>
          <w:szCs w:val="19"/>
        </w:rPr>
        <w:t>"Enter a number, I will calculate its square."</w:t>
      </w:r>
      <w:r w:rsidRPr="000364AD">
        <w:rPr>
          <w:rFonts w:ascii="Consolas" w:hAnsi="Consolas" w:cs="Consolas"/>
          <w:color w:val="000000"/>
          <w:sz w:val="24"/>
          <w:szCs w:val="19"/>
        </w:rPr>
        <w:t>);</w:t>
      </w:r>
    </w:p>
    <w:p w14:paraId="4E727CDB" w14:textId="77777777" w:rsidR="000364AD" w:rsidRPr="000364AD" w:rsidRDefault="000364AD" w:rsidP="000364AD">
      <w:pPr>
        <w:autoSpaceDE w:val="0"/>
        <w:autoSpaceDN w:val="0"/>
        <w:adjustRightInd w:val="0"/>
        <w:spacing w:before="0" w:after="0" w:line="240" w:lineRule="auto"/>
        <w:rPr>
          <w:rFonts w:ascii="Consolas" w:hAnsi="Consolas" w:cs="Consolas"/>
          <w:color w:val="000000"/>
          <w:sz w:val="24"/>
          <w:szCs w:val="19"/>
        </w:rPr>
      </w:pPr>
      <w:r w:rsidRPr="000364AD">
        <w:rPr>
          <w:rFonts w:ascii="Consolas" w:hAnsi="Consolas" w:cs="Consolas"/>
          <w:color w:val="000000"/>
          <w:sz w:val="24"/>
          <w:szCs w:val="19"/>
        </w:rPr>
        <w:t>Console.WriteLine(</w:t>
      </w:r>
      <w:r w:rsidRPr="000364AD">
        <w:rPr>
          <w:rFonts w:ascii="Consolas" w:hAnsi="Consolas" w:cs="Consolas"/>
          <w:color w:val="A31515"/>
          <w:sz w:val="24"/>
          <w:szCs w:val="19"/>
        </w:rPr>
        <w:t>"Enter the number 0 if you want to quit"</w:t>
      </w:r>
      <w:r w:rsidRPr="000364AD">
        <w:rPr>
          <w:rFonts w:ascii="Consolas" w:hAnsi="Consolas" w:cs="Consolas"/>
          <w:color w:val="000000"/>
          <w:sz w:val="24"/>
          <w:szCs w:val="19"/>
        </w:rPr>
        <w:t>);</w:t>
      </w:r>
    </w:p>
    <w:p w14:paraId="192CADF6" w14:textId="77777777" w:rsidR="000364AD" w:rsidRPr="000364AD" w:rsidRDefault="000364AD" w:rsidP="000364AD">
      <w:pPr>
        <w:autoSpaceDE w:val="0"/>
        <w:autoSpaceDN w:val="0"/>
        <w:adjustRightInd w:val="0"/>
        <w:spacing w:before="0" w:after="0" w:line="240" w:lineRule="auto"/>
        <w:rPr>
          <w:rFonts w:ascii="Consolas" w:hAnsi="Consolas" w:cs="Consolas"/>
          <w:color w:val="000000"/>
          <w:sz w:val="24"/>
          <w:szCs w:val="19"/>
        </w:rPr>
      </w:pPr>
      <w:r w:rsidRPr="000364AD">
        <w:rPr>
          <w:rFonts w:ascii="Consolas" w:hAnsi="Consolas" w:cs="Consolas"/>
          <w:color w:val="000000"/>
          <w:sz w:val="24"/>
          <w:szCs w:val="19"/>
        </w:rPr>
        <w:t>userString = Console.ReadLine();</w:t>
      </w:r>
    </w:p>
    <w:p w14:paraId="621A6605" w14:textId="77777777" w:rsidR="000364AD" w:rsidRPr="000364AD" w:rsidRDefault="000364AD" w:rsidP="000364AD">
      <w:pPr>
        <w:autoSpaceDE w:val="0"/>
        <w:autoSpaceDN w:val="0"/>
        <w:adjustRightInd w:val="0"/>
        <w:spacing w:before="0" w:after="0" w:line="240" w:lineRule="auto"/>
        <w:rPr>
          <w:rFonts w:ascii="Consolas" w:hAnsi="Consolas" w:cs="Consolas"/>
          <w:color w:val="000000"/>
          <w:sz w:val="24"/>
          <w:szCs w:val="19"/>
        </w:rPr>
      </w:pPr>
      <w:r w:rsidRPr="000364AD">
        <w:rPr>
          <w:rFonts w:ascii="Consolas" w:hAnsi="Consolas" w:cs="Consolas"/>
          <w:color w:val="000000"/>
          <w:sz w:val="24"/>
          <w:szCs w:val="19"/>
        </w:rPr>
        <w:t>userNumber = Convert.ToInt32(userString);</w:t>
      </w:r>
    </w:p>
    <w:p w14:paraId="29C8BBBD" w14:textId="77777777" w:rsidR="000364AD" w:rsidRPr="000364AD" w:rsidRDefault="000364AD" w:rsidP="000364AD">
      <w:pPr>
        <w:autoSpaceDE w:val="0"/>
        <w:autoSpaceDN w:val="0"/>
        <w:adjustRightInd w:val="0"/>
        <w:spacing w:before="0" w:after="0" w:line="240" w:lineRule="auto"/>
        <w:rPr>
          <w:rFonts w:ascii="Consolas" w:hAnsi="Consolas" w:cs="Consolas"/>
          <w:color w:val="000000"/>
          <w:sz w:val="24"/>
          <w:szCs w:val="19"/>
        </w:rPr>
      </w:pPr>
      <w:r w:rsidRPr="000364AD">
        <w:rPr>
          <w:rFonts w:ascii="Consolas" w:hAnsi="Consolas" w:cs="Consolas"/>
          <w:color w:val="0000FF"/>
          <w:sz w:val="24"/>
          <w:szCs w:val="19"/>
        </w:rPr>
        <w:t>while</w:t>
      </w:r>
      <w:r w:rsidRPr="000364AD">
        <w:rPr>
          <w:rFonts w:ascii="Consolas" w:hAnsi="Consolas" w:cs="Consolas"/>
          <w:color w:val="000000"/>
          <w:sz w:val="24"/>
          <w:szCs w:val="19"/>
        </w:rPr>
        <w:t xml:space="preserve"> (userNumber != 0)</w:t>
      </w:r>
    </w:p>
    <w:p w14:paraId="14D7070C" w14:textId="77777777" w:rsidR="000364AD" w:rsidRPr="000364AD" w:rsidRDefault="000364AD" w:rsidP="000364AD">
      <w:pPr>
        <w:autoSpaceDE w:val="0"/>
        <w:autoSpaceDN w:val="0"/>
        <w:adjustRightInd w:val="0"/>
        <w:spacing w:before="0" w:after="0" w:line="240" w:lineRule="auto"/>
        <w:rPr>
          <w:rFonts w:ascii="Consolas" w:hAnsi="Consolas" w:cs="Consolas"/>
          <w:color w:val="000000"/>
          <w:sz w:val="24"/>
          <w:szCs w:val="19"/>
        </w:rPr>
      </w:pPr>
      <w:r w:rsidRPr="000364AD">
        <w:rPr>
          <w:rFonts w:ascii="Consolas" w:hAnsi="Consolas" w:cs="Consolas"/>
          <w:color w:val="000000"/>
          <w:sz w:val="24"/>
          <w:szCs w:val="19"/>
        </w:rPr>
        <w:t>{</w:t>
      </w:r>
    </w:p>
    <w:p w14:paraId="1836127B" w14:textId="77777777" w:rsidR="000364AD" w:rsidRPr="000364AD" w:rsidRDefault="000364AD" w:rsidP="000364AD">
      <w:pPr>
        <w:autoSpaceDE w:val="0"/>
        <w:autoSpaceDN w:val="0"/>
        <w:adjustRightInd w:val="0"/>
        <w:spacing w:before="0" w:after="0" w:line="240" w:lineRule="auto"/>
        <w:rPr>
          <w:rFonts w:ascii="Consolas" w:hAnsi="Consolas" w:cs="Consolas"/>
          <w:color w:val="000000"/>
          <w:sz w:val="24"/>
          <w:szCs w:val="19"/>
        </w:rPr>
      </w:pPr>
      <w:r w:rsidRPr="000364AD">
        <w:rPr>
          <w:rFonts w:ascii="Consolas" w:hAnsi="Consolas" w:cs="Consolas"/>
          <w:color w:val="000000"/>
          <w:sz w:val="24"/>
          <w:szCs w:val="19"/>
        </w:rPr>
        <w:t xml:space="preserve">    Console.WriteLine(</w:t>
      </w:r>
      <w:r w:rsidRPr="000364AD">
        <w:rPr>
          <w:rFonts w:ascii="Consolas" w:hAnsi="Consolas" w:cs="Consolas"/>
          <w:color w:val="A31515"/>
          <w:sz w:val="24"/>
          <w:szCs w:val="19"/>
        </w:rPr>
        <w:t>"The square of "</w:t>
      </w:r>
      <w:r w:rsidRPr="000364AD">
        <w:rPr>
          <w:rFonts w:ascii="Consolas" w:hAnsi="Consolas" w:cs="Consolas"/>
          <w:color w:val="000000"/>
          <w:sz w:val="24"/>
          <w:szCs w:val="19"/>
        </w:rPr>
        <w:t xml:space="preserve"> + userNumber);</w:t>
      </w:r>
    </w:p>
    <w:p w14:paraId="6D6FB838" w14:textId="77777777" w:rsidR="000364AD" w:rsidRPr="000364AD" w:rsidRDefault="000364AD" w:rsidP="000364AD">
      <w:pPr>
        <w:autoSpaceDE w:val="0"/>
        <w:autoSpaceDN w:val="0"/>
        <w:adjustRightInd w:val="0"/>
        <w:spacing w:before="0" w:after="0" w:line="240" w:lineRule="auto"/>
        <w:rPr>
          <w:rFonts w:ascii="Consolas" w:hAnsi="Consolas" w:cs="Consolas"/>
          <w:color w:val="000000"/>
          <w:sz w:val="24"/>
          <w:szCs w:val="19"/>
        </w:rPr>
      </w:pPr>
      <w:r w:rsidRPr="000364AD">
        <w:rPr>
          <w:rFonts w:ascii="Consolas" w:hAnsi="Consolas" w:cs="Consolas"/>
          <w:color w:val="000000"/>
          <w:sz w:val="24"/>
          <w:szCs w:val="19"/>
        </w:rPr>
        <w:t xml:space="preserve">    Console.WriteLine(</w:t>
      </w:r>
      <w:r w:rsidRPr="000364AD">
        <w:rPr>
          <w:rFonts w:ascii="Consolas" w:hAnsi="Consolas" w:cs="Consolas"/>
          <w:color w:val="A31515"/>
          <w:sz w:val="24"/>
          <w:szCs w:val="19"/>
        </w:rPr>
        <w:t>"is: "</w:t>
      </w:r>
      <w:r w:rsidRPr="000364AD">
        <w:rPr>
          <w:rFonts w:ascii="Consolas" w:hAnsi="Consolas" w:cs="Consolas"/>
          <w:color w:val="000000"/>
          <w:sz w:val="24"/>
          <w:szCs w:val="19"/>
        </w:rPr>
        <w:t xml:space="preserve"> + (userNumber * userNumber) );</w:t>
      </w:r>
    </w:p>
    <w:p w14:paraId="71FB3DBE" w14:textId="77777777" w:rsidR="000364AD" w:rsidRPr="000364AD" w:rsidRDefault="000364AD" w:rsidP="000364AD">
      <w:pPr>
        <w:autoSpaceDE w:val="0"/>
        <w:autoSpaceDN w:val="0"/>
        <w:adjustRightInd w:val="0"/>
        <w:spacing w:before="0" w:after="0" w:line="240" w:lineRule="auto"/>
        <w:rPr>
          <w:rFonts w:ascii="Consolas" w:hAnsi="Consolas" w:cs="Consolas"/>
          <w:color w:val="000000"/>
          <w:sz w:val="24"/>
          <w:szCs w:val="19"/>
        </w:rPr>
      </w:pPr>
      <w:r w:rsidRPr="000364AD">
        <w:rPr>
          <w:rFonts w:ascii="Consolas" w:hAnsi="Consolas" w:cs="Consolas"/>
          <w:color w:val="000000"/>
          <w:sz w:val="24"/>
          <w:szCs w:val="19"/>
        </w:rPr>
        <w:t xml:space="preserve">    Console.WriteLine(</w:t>
      </w:r>
      <w:r w:rsidRPr="000364AD">
        <w:rPr>
          <w:rFonts w:ascii="Consolas" w:hAnsi="Consolas" w:cs="Consolas"/>
          <w:color w:val="A31515"/>
          <w:sz w:val="24"/>
          <w:szCs w:val="19"/>
        </w:rPr>
        <w:t>"Enter a number, I will calculate its square."</w:t>
      </w:r>
      <w:r w:rsidRPr="000364AD">
        <w:rPr>
          <w:rFonts w:ascii="Consolas" w:hAnsi="Consolas" w:cs="Consolas"/>
          <w:color w:val="000000"/>
          <w:sz w:val="24"/>
          <w:szCs w:val="19"/>
        </w:rPr>
        <w:t>);</w:t>
      </w:r>
    </w:p>
    <w:p w14:paraId="4E7C9689" w14:textId="77777777" w:rsidR="000364AD" w:rsidRPr="000364AD" w:rsidRDefault="000364AD" w:rsidP="000364AD">
      <w:pPr>
        <w:autoSpaceDE w:val="0"/>
        <w:autoSpaceDN w:val="0"/>
        <w:adjustRightInd w:val="0"/>
        <w:spacing w:before="0" w:after="0" w:line="240" w:lineRule="auto"/>
        <w:rPr>
          <w:rFonts w:ascii="Consolas" w:hAnsi="Consolas" w:cs="Consolas"/>
          <w:color w:val="000000"/>
          <w:sz w:val="24"/>
          <w:szCs w:val="19"/>
        </w:rPr>
      </w:pPr>
      <w:r w:rsidRPr="000364AD">
        <w:rPr>
          <w:rFonts w:ascii="Consolas" w:hAnsi="Consolas" w:cs="Consolas"/>
          <w:color w:val="000000"/>
          <w:sz w:val="24"/>
          <w:szCs w:val="19"/>
        </w:rPr>
        <w:t xml:space="preserve">    Console.WriteLine(</w:t>
      </w:r>
      <w:r w:rsidRPr="000364AD">
        <w:rPr>
          <w:rFonts w:ascii="Consolas" w:hAnsi="Consolas" w:cs="Consolas"/>
          <w:color w:val="A31515"/>
          <w:sz w:val="24"/>
          <w:szCs w:val="19"/>
        </w:rPr>
        <w:t>"Enter the number 0 if you want to quit"</w:t>
      </w:r>
      <w:r w:rsidRPr="000364AD">
        <w:rPr>
          <w:rFonts w:ascii="Consolas" w:hAnsi="Consolas" w:cs="Consolas"/>
          <w:color w:val="000000"/>
          <w:sz w:val="24"/>
          <w:szCs w:val="19"/>
        </w:rPr>
        <w:t>);</w:t>
      </w:r>
    </w:p>
    <w:p w14:paraId="1CA7F0FF" w14:textId="77777777" w:rsidR="000364AD" w:rsidRPr="000364AD" w:rsidRDefault="000364AD" w:rsidP="000364AD">
      <w:pPr>
        <w:autoSpaceDE w:val="0"/>
        <w:autoSpaceDN w:val="0"/>
        <w:adjustRightInd w:val="0"/>
        <w:spacing w:before="0" w:after="0" w:line="240" w:lineRule="auto"/>
        <w:rPr>
          <w:rFonts w:ascii="Consolas" w:hAnsi="Consolas" w:cs="Consolas"/>
          <w:color w:val="000000"/>
          <w:sz w:val="24"/>
          <w:szCs w:val="19"/>
        </w:rPr>
      </w:pPr>
      <w:r w:rsidRPr="000364AD">
        <w:rPr>
          <w:rFonts w:ascii="Consolas" w:hAnsi="Consolas" w:cs="Consolas"/>
          <w:color w:val="000000"/>
          <w:sz w:val="24"/>
          <w:szCs w:val="19"/>
        </w:rPr>
        <w:t xml:space="preserve">    userString = Console.ReadLine();</w:t>
      </w:r>
    </w:p>
    <w:p w14:paraId="71D51756" w14:textId="77777777" w:rsidR="000364AD" w:rsidRPr="000364AD" w:rsidRDefault="000364AD" w:rsidP="000364AD">
      <w:pPr>
        <w:autoSpaceDE w:val="0"/>
        <w:autoSpaceDN w:val="0"/>
        <w:adjustRightInd w:val="0"/>
        <w:spacing w:before="0" w:after="0" w:line="240" w:lineRule="auto"/>
        <w:rPr>
          <w:rFonts w:ascii="Consolas" w:hAnsi="Consolas" w:cs="Consolas"/>
          <w:color w:val="000000"/>
          <w:sz w:val="24"/>
          <w:szCs w:val="19"/>
        </w:rPr>
      </w:pPr>
      <w:r w:rsidRPr="000364AD">
        <w:rPr>
          <w:rFonts w:ascii="Consolas" w:hAnsi="Consolas" w:cs="Consolas"/>
          <w:color w:val="000000"/>
          <w:sz w:val="24"/>
          <w:szCs w:val="19"/>
        </w:rPr>
        <w:t xml:space="preserve">    userNumber = Convert.ToInt32(userString);</w:t>
      </w:r>
    </w:p>
    <w:p w14:paraId="16ED40FF" w14:textId="77777777" w:rsidR="000364AD" w:rsidRDefault="000364AD" w:rsidP="000364AD">
      <w:pPr>
        <w:rPr>
          <w:rFonts w:ascii="Consolas" w:hAnsi="Consolas" w:cs="Consolas"/>
          <w:color w:val="000000"/>
          <w:sz w:val="24"/>
          <w:szCs w:val="19"/>
        </w:rPr>
      </w:pPr>
      <w:r w:rsidRPr="000364AD">
        <w:rPr>
          <w:rFonts w:ascii="Consolas" w:hAnsi="Consolas" w:cs="Consolas"/>
          <w:color w:val="000000"/>
          <w:sz w:val="24"/>
          <w:szCs w:val="19"/>
        </w:rPr>
        <w:t>}</w:t>
      </w:r>
    </w:p>
    <w:p w14:paraId="26E328C4" w14:textId="77777777" w:rsidR="000364AD" w:rsidRDefault="000364AD" w:rsidP="000364AD">
      <w:r>
        <w:t xml:space="preserve">This program uses another concept we will cover later. When the user enters their choice, your code is handed a string.  But we can’t do math on a string, so we have to create an integer variable out of the string. There is a nice library class named </w:t>
      </w:r>
      <w:r w:rsidRPr="00881579">
        <w:rPr>
          <w:color w:val="0070C0"/>
        </w:rPr>
        <w:t xml:space="preserve">Convert </w:t>
      </w:r>
      <w:r>
        <w:t>which has many methods to let you convert from one</w:t>
      </w:r>
      <w:r w:rsidR="00CB0297">
        <w:t xml:space="preserve"> type of variable to another. In</w:t>
      </w:r>
      <w:r>
        <w:t xml:space="preserve"> this case, we are using the convert from a string to an int method. More on this later.</w:t>
      </w:r>
    </w:p>
    <w:p w14:paraId="739FAE88" w14:textId="77777777" w:rsidR="004973E6" w:rsidRDefault="000364AD" w:rsidP="000364AD">
      <w:r>
        <w:t xml:space="preserve">Notice we are deciding </w:t>
      </w:r>
      <w:r w:rsidRPr="00C27C4E">
        <w:rPr>
          <w:b/>
        </w:rPr>
        <w:t>to enter</w:t>
      </w:r>
      <w:r>
        <w:t xml:space="preserve"> and also to stay in the loop based on what the user types. If the first time we ask the user for a number, they enter a zero, the code will not go into the loop, it will skip right over it. Also notice, that once we do fall into the loop, the only way of getting out is to change the control (the user’s number) to a zero.  Any </w:t>
      </w:r>
      <w:r w:rsidRPr="000364AD">
        <w:rPr>
          <w:b/>
        </w:rPr>
        <w:t>while loop</w:t>
      </w:r>
      <w:r>
        <w:t xml:space="preserve"> must have a way of changing the control variable. Therefore</w:t>
      </w:r>
      <w:r w:rsidR="004973E6">
        <w:t>, inside</w:t>
      </w:r>
      <w:r w:rsidR="00C27C4E">
        <w:t xml:space="preserve"> the loop, again</w:t>
      </w:r>
      <w:r>
        <w:t xml:space="preserve"> we have to ask the user for a new number, read the number, and then again convert the number to an int. </w:t>
      </w:r>
    </w:p>
    <w:p w14:paraId="4FF7949C" w14:textId="77777777" w:rsidR="000364AD" w:rsidRDefault="000364AD" w:rsidP="000364AD">
      <w:r>
        <w:t>So the lines:</w:t>
      </w:r>
    </w:p>
    <w:p w14:paraId="680D1297" w14:textId="77777777" w:rsidR="000364AD" w:rsidRPr="000364AD" w:rsidRDefault="000364AD" w:rsidP="000364AD">
      <w:pPr>
        <w:autoSpaceDE w:val="0"/>
        <w:autoSpaceDN w:val="0"/>
        <w:adjustRightInd w:val="0"/>
        <w:spacing w:before="0" w:after="0" w:line="240" w:lineRule="auto"/>
        <w:rPr>
          <w:rFonts w:ascii="Consolas" w:hAnsi="Consolas" w:cs="Consolas"/>
          <w:color w:val="000000"/>
          <w:sz w:val="24"/>
          <w:szCs w:val="19"/>
        </w:rPr>
      </w:pPr>
      <w:r>
        <w:rPr>
          <w:rFonts w:ascii="Consolas" w:hAnsi="Consolas" w:cs="Consolas"/>
          <w:color w:val="000000"/>
          <w:sz w:val="24"/>
          <w:szCs w:val="19"/>
        </w:rPr>
        <w:t xml:space="preserve">    </w:t>
      </w:r>
      <w:r w:rsidRPr="000364AD">
        <w:rPr>
          <w:rFonts w:ascii="Consolas" w:hAnsi="Consolas" w:cs="Consolas"/>
          <w:color w:val="000000"/>
          <w:sz w:val="24"/>
          <w:szCs w:val="19"/>
        </w:rPr>
        <w:t>Console.WriteLine(</w:t>
      </w:r>
      <w:r w:rsidRPr="000364AD">
        <w:rPr>
          <w:rFonts w:ascii="Consolas" w:hAnsi="Consolas" w:cs="Consolas"/>
          <w:color w:val="A31515"/>
          <w:sz w:val="24"/>
          <w:szCs w:val="19"/>
        </w:rPr>
        <w:t>"Enter a number, I will calculate its square."</w:t>
      </w:r>
      <w:r w:rsidRPr="000364AD">
        <w:rPr>
          <w:rFonts w:ascii="Consolas" w:hAnsi="Consolas" w:cs="Consolas"/>
          <w:color w:val="000000"/>
          <w:sz w:val="24"/>
          <w:szCs w:val="19"/>
        </w:rPr>
        <w:t>);</w:t>
      </w:r>
    </w:p>
    <w:p w14:paraId="588F169A" w14:textId="77777777" w:rsidR="000364AD" w:rsidRPr="000364AD" w:rsidRDefault="000364AD" w:rsidP="000364AD">
      <w:pPr>
        <w:autoSpaceDE w:val="0"/>
        <w:autoSpaceDN w:val="0"/>
        <w:adjustRightInd w:val="0"/>
        <w:spacing w:before="0" w:after="0" w:line="240" w:lineRule="auto"/>
        <w:rPr>
          <w:rFonts w:ascii="Consolas" w:hAnsi="Consolas" w:cs="Consolas"/>
          <w:color w:val="000000"/>
          <w:sz w:val="24"/>
          <w:szCs w:val="19"/>
        </w:rPr>
      </w:pPr>
      <w:r w:rsidRPr="000364AD">
        <w:rPr>
          <w:rFonts w:ascii="Consolas" w:hAnsi="Consolas" w:cs="Consolas"/>
          <w:color w:val="000000"/>
          <w:sz w:val="24"/>
          <w:szCs w:val="19"/>
        </w:rPr>
        <w:lastRenderedPageBreak/>
        <w:t xml:space="preserve">    Console.WriteLine(</w:t>
      </w:r>
      <w:r w:rsidRPr="000364AD">
        <w:rPr>
          <w:rFonts w:ascii="Consolas" w:hAnsi="Consolas" w:cs="Consolas"/>
          <w:color w:val="A31515"/>
          <w:sz w:val="24"/>
          <w:szCs w:val="19"/>
        </w:rPr>
        <w:t>"Enter the number 0 if you want to quit"</w:t>
      </w:r>
      <w:r w:rsidRPr="000364AD">
        <w:rPr>
          <w:rFonts w:ascii="Consolas" w:hAnsi="Consolas" w:cs="Consolas"/>
          <w:color w:val="000000"/>
          <w:sz w:val="24"/>
          <w:szCs w:val="19"/>
        </w:rPr>
        <w:t>);</w:t>
      </w:r>
    </w:p>
    <w:p w14:paraId="0462F36E" w14:textId="77777777" w:rsidR="000364AD" w:rsidRPr="000364AD" w:rsidRDefault="000364AD" w:rsidP="000364AD">
      <w:pPr>
        <w:autoSpaceDE w:val="0"/>
        <w:autoSpaceDN w:val="0"/>
        <w:adjustRightInd w:val="0"/>
        <w:spacing w:before="0" w:after="0" w:line="240" w:lineRule="auto"/>
        <w:rPr>
          <w:rFonts w:ascii="Consolas" w:hAnsi="Consolas" w:cs="Consolas"/>
          <w:color w:val="000000"/>
          <w:sz w:val="24"/>
          <w:szCs w:val="19"/>
        </w:rPr>
      </w:pPr>
      <w:r w:rsidRPr="000364AD">
        <w:rPr>
          <w:rFonts w:ascii="Consolas" w:hAnsi="Consolas" w:cs="Consolas"/>
          <w:color w:val="000000"/>
          <w:sz w:val="24"/>
          <w:szCs w:val="19"/>
        </w:rPr>
        <w:t xml:space="preserve">    userString = Console.ReadLine();</w:t>
      </w:r>
    </w:p>
    <w:p w14:paraId="63218280" w14:textId="77777777" w:rsidR="000364AD" w:rsidRDefault="000364AD" w:rsidP="000364AD">
      <w:pPr>
        <w:autoSpaceDE w:val="0"/>
        <w:autoSpaceDN w:val="0"/>
        <w:adjustRightInd w:val="0"/>
        <w:spacing w:before="0" w:after="0" w:line="240" w:lineRule="auto"/>
        <w:rPr>
          <w:rFonts w:ascii="Consolas" w:hAnsi="Consolas" w:cs="Consolas"/>
          <w:color w:val="000000"/>
          <w:sz w:val="24"/>
          <w:szCs w:val="19"/>
        </w:rPr>
      </w:pPr>
      <w:r w:rsidRPr="000364AD">
        <w:rPr>
          <w:rFonts w:ascii="Consolas" w:hAnsi="Consolas" w:cs="Consolas"/>
          <w:color w:val="000000"/>
          <w:sz w:val="24"/>
          <w:szCs w:val="19"/>
        </w:rPr>
        <w:t xml:space="preserve">    userNumber = Convert.ToInt32(userString);</w:t>
      </w:r>
    </w:p>
    <w:p w14:paraId="1798438A" w14:textId="77777777" w:rsidR="000364AD" w:rsidRDefault="000364AD" w:rsidP="000364AD">
      <w:r>
        <w:t>are repeated, once before going into the loop, and then again inside the loop at the bottom, so you are ready to go back up to the while condition and de</w:t>
      </w:r>
      <w:r w:rsidR="006D6922">
        <w:t>cide to stay in the loop or not</w:t>
      </w:r>
      <w:r>
        <w:t xml:space="preserve">. This is not terrible, but this same program implemented with a </w:t>
      </w:r>
      <w:r w:rsidR="00C27C4E" w:rsidRPr="00DF3A55">
        <w:rPr>
          <w:b/>
        </w:rPr>
        <w:t>do while loop</w:t>
      </w:r>
      <w:r w:rsidR="00C27C4E">
        <w:t xml:space="preserve"> </w:t>
      </w:r>
      <w:r>
        <w:t>works a bit nicer.</w:t>
      </w:r>
    </w:p>
    <w:p w14:paraId="4763D335" w14:textId="77777777" w:rsidR="006D6922" w:rsidRPr="006D6922" w:rsidRDefault="006D6922" w:rsidP="006D6922">
      <w:pPr>
        <w:autoSpaceDE w:val="0"/>
        <w:autoSpaceDN w:val="0"/>
        <w:adjustRightInd w:val="0"/>
        <w:spacing w:before="0" w:after="0" w:line="240" w:lineRule="auto"/>
        <w:rPr>
          <w:rFonts w:ascii="Consolas" w:hAnsi="Consolas" w:cs="Consolas"/>
          <w:color w:val="000000"/>
          <w:szCs w:val="19"/>
        </w:rPr>
      </w:pPr>
      <w:r w:rsidRPr="006D6922">
        <w:rPr>
          <w:rFonts w:ascii="Consolas" w:hAnsi="Consolas" w:cs="Consolas"/>
          <w:color w:val="0000FF"/>
          <w:szCs w:val="19"/>
        </w:rPr>
        <w:t>int</w:t>
      </w:r>
      <w:r w:rsidRPr="006D6922">
        <w:rPr>
          <w:rFonts w:ascii="Consolas" w:hAnsi="Consolas" w:cs="Consolas"/>
          <w:color w:val="000000"/>
          <w:szCs w:val="19"/>
        </w:rPr>
        <w:t xml:space="preserve"> userNumber;</w:t>
      </w:r>
    </w:p>
    <w:p w14:paraId="5BAA7C6F" w14:textId="77777777" w:rsidR="006D6922" w:rsidRPr="006D6922" w:rsidRDefault="006D6922" w:rsidP="006D6922">
      <w:pPr>
        <w:autoSpaceDE w:val="0"/>
        <w:autoSpaceDN w:val="0"/>
        <w:adjustRightInd w:val="0"/>
        <w:spacing w:before="0" w:after="0" w:line="240" w:lineRule="auto"/>
        <w:rPr>
          <w:rFonts w:ascii="Consolas" w:hAnsi="Consolas" w:cs="Consolas"/>
          <w:color w:val="000000"/>
          <w:szCs w:val="19"/>
        </w:rPr>
      </w:pPr>
      <w:r w:rsidRPr="006D6922">
        <w:rPr>
          <w:rFonts w:ascii="Consolas" w:hAnsi="Consolas" w:cs="Consolas"/>
          <w:color w:val="0000FF"/>
          <w:szCs w:val="19"/>
        </w:rPr>
        <w:t>string</w:t>
      </w:r>
      <w:r w:rsidRPr="006D6922">
        <w:rPr>
          <w:rFonts w:ascii="Consolas" w:hAnsi="Consolas" w:cs="Consolas"/>
          <w:color w:val="000000"/>
          <w:szCs w:val="19"/>
        </w:rPr>
        <w:t xml:space="preserve"> userString;</w:t>
      </w:r>
    </w:p>
    <w:p w14:paraId="3674828B" w14:textId="77777777" w:rsidR="006D6922" w:rsidRPr="006D6922" w:rsidRDefault="006D6922" w:rsidP="006D6922">
      <w:pPr>
        <w:autoSpaceDE w:val="0"/>
        <w:autoSpaceDN w:val="0"/>
        <w:adjustRightInd w:val="0"/>
        <w:spacing w:before="0" w:after="0" w:line="240" w:lineRule="auto"/>
        <w:rPr>
          <w:rFonts w:ascii="Consolas" w:hAnsi="Consolas" w:cs="Consolas"/>
          <w:color w:val="000000"/>
          <w:szCs w:val="19"/>
        </w:rPr>
      </w:pPr>
      <w:r w:rsidRPr="006D6922">
        <w:rPr>
          <w:rFonts w:ascii="Consolas" w:hAnsi="Consolas" w:cs="Consolas"/>
          <w:color w:val="0000FF"/>
          <w:szCs w:val="19"/>
        </w:rPr>
        <w:t>do</w:t>
      </w:r>
    </w:p>
    <w:p w14:paraId="2EC0EEA1" w14:textId="77777777" w:rsidR="006D6922" w:rsidRPr="006D6922" w:rsidRDefault="006D6922" w:rsidP="006D6922">
      <w:pPr>
        <w:autoSpaceDE w:val="0"/>
        <w:autoSpaceDN w:val="0"/>
        <w:adjustRightInd w:val="0"/>
        <w:spacing w:before="0" w:after="0" w:line="240" w:lineRule="auto"/>
        <w:rPr>
          <w:rFonts w:ascii="Consolas" w:hAnsi="Consolas" w:cs="Consolas"/>
          <w:color w:val="000000"/>
          <w:szCs w:val="19"/>
        </w:rPr>
      </w:pPr>
      <w:r w:rsidRPr="006D6922">
        <w:rPr>
          <w:rFonts w:ascii="Consolas" w:hAnsi="Consolas" w:cs="Consolas"/>
          <w:color w:val="000000"/>
          <w:szCs w:val="19"/>
        </w:rPr>
        <w:t>{</w:t>
      </w:r>
    </w:p>
    <w:p w14:paraId="3A8F720D" w14:textId="77777777" w:rsidR="006D6922" w:rsidRPr="006D6922" w:rsidRDefault="006D6922" w:rsidP="006D6922">
      <w:pPr>
        <w:autoSpaceDE w:val="0"/>
        <w:autoSpaceDN w:val="0"/>
        <w:adjustRightInd w:val="0"/>
        <w:spacing w:before="0" w:after="0" w:line="240" w:lineRule="auto"/>
        <w:rPr>
          <w:rFonts w:ascii="Consolas" w:hAnsi="Consolas" w:cs="Consolas"/>
          <w:color w:val="000000"/>
          <w:szCs w:val="19"/>
        </w:rPr>
      </w:pPr>
      <w:r w:rsidRPr="006D6922">
        <w:rPr>
          <w:rFonts w:ascii="Consolas" w:hAnsi="Consolas" w:cs="Consolas"/>
          <w:color w:val="000000"/>
          <w:szCs w:val="19"/>
        </w:rPr>
        <w:t xml:space="preserve">    Console.WriteLine(</w:t>
      </w:r>
      <w:r w:rsidRPr="006D6922">
        <w:rPr>
          <w:rFonts w:ascii="Consolas" w:hAnsi="Consolas" w:cs="Consolas"/>
          <w:color w:val="A31515"/>
          <w:szCs w:val="19"/>
        </w:rPr>
        <w:t>"Enter a number, I will calculate its square."</w:t>
      </w:r>
      <w:r w:rsidRPr="006D6922">
        <w:rPr>
          <w:rFonts w:ascii="Consolas" w:hAnsi="Consolas" w:cs="Consolas"/>
          <w:color w:val="000000"/>
          <w:szCs w:val="19"/>
        </w:rPr>
        <w:t>);</w:t>
      </w:r>
    </w:p>
    <w:p w14:paraId="2C173537" w14:textId="77777777" w:rsidR="006D6922" w:rsidRPr="006D6922" w:rsidRDefault="006D6922" w:rsidP="006D6922">
      <w:pPr>
        <w:autoSpaceDE w:val="0"/>
        <w:autoSpaceDN w:val="0"/>
        <w:adjustRightInd w:val="0"/>
        <w:spacing w:before="0" w:after="0" w:line="240" w:lineRule="auto"/>
        <w:rPr>
          <w:rFonts w:ascii="Consolas" w:hAnsi="Consolas" w:cs="Consolas"/>
          <w:color w:val="000000"/>
          <w:szCs w:val="19"/>
        </w:rPr>
      </w:pPr>
      <w:r w:rsidRPr="006D6922">
        <w:rPr>
          <w:rFonts w:ascii="Consolas" w:hAnsi="Consolas" w:cs="Consolas"/>
          <w:color w:val="000000"/>
          <w:szCs w:val="19"/>
        </w:rPr>
        <w:t xml:space="preserve">    Console.WriteLine(</w:t>
      </w:r>
      <w:r w:rsidRPr="006D6922">
        <w:rPr>
          <w:rFonts w:ascii="Consolas" w:hAnsi="Consolas" w:cs="Consolas"/>
          <w:color w:val="A31515"/>
          <w:szCs w:val="19"/>
        </w:rPr>
        <w:t>"Enter the number 0 if you want to quit"</w:t>
      </w:r>
      <w:r w:rsidRPr="006D6922">
        <w:rPr>
          <w:rFonts w:ascii="Consolas" w:hAnsi="Consolas" w:cs="Consolas"/>
          <w:color w:val="000000"/>
          <w:szCs w:val="19"/>
        </w:rPr>
        <w:t>);</w:t>
      </w:r>
    </w:p>
    <w:p w14:paraId="11614651" w14:textId="77777777" w:rsidR="006D6922" w:rsidRPr="006D6922" w:rsidRDefault="006D6922" w:rsidP="006D6922">
      <w:pPr>
        <w:autoSpaceDE w:val="0"/>
        <w:autoSpaceDN w:val="0"/>
        <w:adjustRightInd w:val="0"/>
        <w:spacing w:before="0" w:after="0" w:line="240" w:lineRule="auto"/>
        <w:rPr>
          <w:rFonts w:ascii="Consolas" w:hAnsi="Consolas" w:cs="Consolas"/>
          <w:color w:val="000000"/>
          <w:szCs w:val="19"/>
        </w:rPr>
      </w:pPr>
      <w:r w:rsidRPr="006D6922">
        <w:rPr>
          <w:rFonts w:ascii="Consolas" w:hAnsi="Consolas" w:cs="Consolas"/>
          <w:color w:val="000000"/>
          <w:szCs w:val="19"/>
        </w:rPr>
        <w:t xml:space="preserve">    userString = Console.ReadLine();</w:t>
      </w:r>
    </w:p>
    <w:p w14:paraId="5BD341E7" w14:textId="77777777" w:rsidR="006D6922" w:rsidRPr="006D6922" w:rsidRDefault="006D6922" w:rsidP="006D6922">
      <w:pPr>
        <w:autoSpaceDE w:val="0"/>
        <w:autoSpaceDN w:val="0"/>
        <w:adjustRightInd w:val="0"/>
        <w:spacing w:before="0" w:after="0" w:line="240" w:lineRule="auto"/>
        <w:rPr>
          <w:rFonts w:ascii="Consolas" w:hAnsi="Consolas" w:cs="Consolas"/>
          <w:color w:val="000000"/>
          <w:szCs w:val="19"/>
        </w:rPr>
      </w:pPr>
      <w:r w:rsidRPr="006D6922">
        <w:rPr>
          <w:rFonts w:ascii="Consolas" w:hAnsi="Consolas" w:cs="Consolas"/>
          <w:color w:val="000000"/>
          <w:szCs w:val="19"/>
        </w:rPr>
        <w:t xml:space="preserve">    userNumber = Convert.ToInt32(userString);</w:t>
      </w:r>
    </w:p>
    <w:p w14:paraId="529428C3" w14:textId="77777777" w:rsidR="006D6922" w:rsidRPr="006D6922" w:rsidRDefault="006D6922" w:rsidP="006D6922">
      <w:pPr>
        <w:autoSpaceDE w:val="0"/>
        <w:autoSpaceDN w:val="0"/>
        <w:adjustRightInd w:val="0"/>
        <w:spacing w:before="0" w:after="0" w:line="240" w:lineRule="auto"/>
        <w:rPr>
          <w:rFonts w:ascii="Consolas" w:hAnsi="Consolas" w:cs="Consolas"/>
          <w:color w:val="000000"/>
          <w:szCs w:val="19"/>
        </w:rPr>
      </w:pPr>
      <w:r w:rsidRPr="006D6922">
        <w:rPr>
          <w:rFonts w:ascii="Consolas" w:hAnsi="Consolas" w:cs="Consolas"/>
          <w:color w:val="000000"/>
          <w:szCs w:val="19"/>
        </w:rPr>
        <w:t xml:space="preserve">    </w:t>
      </w:r>
      <w:r w:rsidRPr="006D6922">
        <w:rPr>
          <w:rFonts w:ascii="Consolas" w:hAnsi="Consolas" w:cs="Consolas"/>
          <w:color w:val="0000FF"/>
          <w:szCs w:val="19"/>
        </w:rPr>
        <w:t>if</w:t>
      </w:r>
      <w:r w:rsidRPr="006D6922">
        <w:rPr>
          <w:rFonts w:ascii="Consolas" w:hAnsi="Consolas" w:cs="Consolas"/>
          <w:color w:val="000000"/>
          <w:szCs w:val="19"/>
        </w:rPr>
        <w:t xml:space="preserve"> (userNumber != 0)</w:t>
      </w:r>
    </w:p>
    <w:p w14:paraId="18ECA59F" w14:textId="77777777" w:rsidR="006D6922" w:rsidRPr="006D6922" w:rsidRDefault="006D6922" w:rsidP="006D6922">
      <w:pPr>
        <w:autoSpaceDE w:val="0"/>
        <w:autoSpaceDN w:val="0"/>
        <w:adjustRightInd w:val="0"/>
        <w:spacing w:before="0" w:after="0" w:line="240" w:lineRule="auto"/>
        <w:rPr>
          <w:rFonts w:ascii="Consolas" w:hAnsi="Consolas" w:cs="Consolas"/>
          <w:color w:val="000000"/>
          <w:szCs w:val="19"/>
        </w:rPr>
      </w:pPr>
      <w:r w:rsidRPr="006D6922">
        <w:rPr>
          <w:rFonts w:ascii="Consolas" w:hAnsi="Consolas" w:cs="Consolas"/>
          <w:color w:val="000000"/>
          <w:szCs w:val="19"/>
        </w:rPr>
        <w:t xml:space="preserve">    {</w:t>
      </w:r>
    </w:p>
    <w:p w14:paraId="499A8400" w14:textId="77777777" w:rsidR="006D6922" w:rsidRPr="006D6922" w:rsidRDefault="006D6922" w:rsidP="006D6922">
      <w:pPr>
        <w:autoSpaceDE w:val="0"/>
        <w:autoSpaceDN w:val="0"/>
        <w:adjustRightInd w:val="0"/>
        <w:spacing w:before="0" w:after="0" w:line="240" w:lineRule="auto"/>
        <w:rPr>
          <w:rFonts w:ascii="Consolas" w:hAnsi="Consolas" w:cs="Consolas"/>
          <w:color w:val="000000"/>
          <w:szCs w:val="19"/>
        </w:rPr>
      </w:pPr>
      <w:r w:rsidRPr="006D6922">
        <w:rPr>
          <w:rFonts w:ascii="Consolas" w:hAnsi="Consolas" w:cs="Consolas"/>
          <w:color w:val="000000"/>
          <w:szCs w:val="19"/>
        </w:rPr>
        <w:t xml:space="preserve">        Console.WriteLine(</w:t>
      </w:r>
      <w:r w:rsidRPr="006D6922">
        <w:rPr>
          <w:rFonts w:ascii="Consolas" w:hAnsi="Consolas" w:cs="Consolas"/>
          <w:color w:val="A31515"/>
          <w:szCs w:val="19"/>
        </w:rPr>
        <w:t>"The square of "</w:t>
      </w:r>
      <w:r w:rsidRPr="006D6922">
        <w:rPr>
          <w:rFonts w:ascii="Consolas" w:hAnsi="Consolas" w:cs="Consolas"/>
          <w:color w:val="000000"/>
          <w:szCs w:val="19"/>
        </w:rPr>
        <w:t xml:space="preserve"> + userNumber);</w:t>
      </w:r>
    </w:p>
    <w:p w14:paraId="47C6D987" w14:textId="77777777" w:rsidR="006D6922" w:rsidRPr="006D6922" w:rsidRDefault="006D6922" w:rsidP="006D6922">
      <w:pPr>
        <w:autoSpaceDE w:val="0"/>
        <w:autoSpaceDN w:val="0"/>
        <w:adjustRightInd w:val="0"/>
        <w:spacing w:before="0" w:after="0" w:line="240" w:lineRule="auto"/>
        <w:rPr>
          <w:rFonts w:ascii="Consolas" w:hAnsi="Consolas" w:cs="Consolas"/>
          <w:color w:val="000000"/>
          <w:szCs w:val="19"/>
        </w:rPr>
      </w:pPr>
      <w:r w:rsidRPr="006D6922">
        <w:rPr>
          <w:rFonts w:ascii="Consolas" w:hAnsi="Consolas" w:cs="Consolas"/>
          <w:color w:val="000000"/>
          <w:szCs w:val="19"/>
        </w:rPr>
        <w:t xml:space="preserve">        Console.WriteLine(</w:t>
      </w:r>
      <w:r w:rsidRPr="006D6922">
        <w:rPr>
          <w:rFonts w:ascii="Consolas" w:hAnsi="Consolas" w:cs="Consolas"/>
          <w:color w:val="A31515"/>
          <w:szCs w:val="19"/>
        </w:rPr>
        <w:t>"is: "</w:t>
      </w:r>
      <w:r w:rsidRPr="006D6922">
        <w:rPr>
          <w:rFonts w:ascii="Consolas" w:hAnsi="Consolas" w:cs="Consolas"/>
          <w:color w:val="000000"/>
          <w:szCs w:val="19"/>
        </w:rPr>
        <w:t xml:space="preserve"> + (userNumber * userNumber));</w:t>
      </w:r>
    </w:p>
    <w:p w14:paraId="3293EE9B" w14:textId="77777777" w:rsidR="006D6922" w:rsidRPr="006D6922" w:rsidRDefault="006D6922" w:rsidP="006D6922">
      <w:pPr>
        <w:autoSpaceDE w:val="0"/>
        <w:autoSpaceDN w:val="0"/>
        <w:adjustRightInd w:val="0"/>
        <w:spacing w:before="0" w:after="0" w:line="240" w:lineRule="auto"/>
        <w:rPr>
          <w:rFonts w:ascii="Consolas" w:hAnsi="Consolas" w:cs="Consolas"/>
          <w:color w:val="000000"/>
          <w:szCs w:val="19"/>
        </w:rPr>
      </w:pPr>
      <w:r w:rsidRPr="006D6922">
        <w:rPr>
          <w:rFonts w:ascii="Consolas" w:hAnsi="Consolas" w:cs="Consolas"/>
          <w:color w:val="000000"/>
          <w:szCs w:val="19"/>
        </w:rPr>
        <w:t xml:space="preserve">    }</w:t>
      </w:r>
    </w:p>
    <w:p w14:paraId="70356CA0" w14:textId="77777777" w:rsidR="006D6922" w:rsidRPr="006D6922" w:rsidRDefault="006D6922" w:rsidP="006D6922">
      <w:pPr>
        <w:autoSpaceDE w:val="0"/>
        <w:autoSpaceDN w:val="0"/>
        <w:adjustRightInd w:val="0"/>
        <w:spacing w:before="0" w:after="0" w:line="240" w:lineRule="auto"/>
        <w:rPr>
          <w:rFonts w:ascii="Consolas" w:hAnsi="Consolas" w:cs="Consolas"/>
          <w:color w:val="000000"/>
          <w:szCs w:val="19"/>
        </w:rPr>
      </w:pPr>
      <w:r w:rsidRPr="006D6922">
        <w:rPr>
          <w:rFonts w:ascii="Consolas" w:hAnsi="Consolas" w:cs="Consolas"/>
          <w:color w:val="000000"/>
          <w:szCs w:val="19"/>
        </w:rPr>
        <w:t>}</w:t>
      </w:r>
    </w:p>
    <w:p w14:paraId="4C95186E" w14:textId="77777777" w:rsidR="000364AD" w:rsidRPr="006D6922" w:rsidRDefault="006D6922" w:rsidP="006D6922">
      <w:pPr>
        <w:rPr>
          <w:sz w:val="28"/>
        </w:rPr>
      </w:pPr>
      <w:r w:rsidRPr="006D6922">
        <w:rPr>
          <w:rFonts w:ascii="Consolas" w:hAnsi="Consolas" w:cs="Consolas"/>
          <w:color w:val="0000FF"/>
          <w:szCs w:val="19"/>
        </w:rPr>
        <w:t>while</w:t>
      </w:r>
      <w:r w:rsidRPr="006D6922">
        <w:rPr>
          <w:rFonts w:ascii="Consolas" w:hAnsi="Consolas" w:cs="Consolas"/>
          <w:color w:val="000000"/>
          <w:szCs w:val="19"/>
        </w:rPr>
        <w:t xml:space="preserve"> (userNumber != 0);</w:t>
      </w:r>
    </w:p>
    <w:p w14:paraId="0ED719CB" w14:textId="77777777" w:rsidR="000364AD" w:rsidRDefault="006D6922" w:rsidP="006D6922">
      <w:r>
        <w:t xml:space="preserve">Notice we do not </w:t>
      </w:r>
      <w:r w:rsidR="004973E6">
        <w:t>have to repeat those four lines. And instead of asking the question a 2</w:t>
      </w:r>
      <w:r w:rsidR="004973E6" w:rsidRPr="004973E6">
        <w:rPr>
          <w:vertAlign w:val="superscript"/>
        </w:rPr>
        <w:t>nd</w:t>
      </w:r>
      <w:r w:rsidR="004973E6">
        <w:t xml:space="preserve"> time at the bottom of the loop, you only ask it once, and you ask at the </w:t>
      </w:r>
      <w:r w:rsidR="004973E6" w:rsidRPr="004973E6">
        <w:rPr>
          <w:b/>
        </w:rPr>
        <w:t>top</w:t>
      </w:r>
      <w:r w:rsidR="004973E6">
        <w:t xml:space="preserve"> of the loop.</w:t>
      </w:r>
    </w:p>
    <w:p w14:paraId="6D052E73" w14:textId="739251EF" w:rsidR="006D6922" w:rsidRDefault="006D6922" w:rsidP="006D6922">
      <w:r>
        <w:t xml:space="preserve">So again, the difference between the </w:t>
      </w:r>
      <w:r w:rsidRPr="006D6922">
        <w:rPr>
          <w:b/>
        </w:rPr>
        <w:t>while loop</w:t>
      </w:r>
      <w:r>
        <w:t xml:space="preserve"> and the </w:t>
      </w:r>
      <w:r w:rsidRPr="006D6922">
        <w:rPr>
          <w:b/>
        </w:rPr>
        <w:t>do while loop</w:t>
      </w:r>
      <w:r>
        <w:t xml:space="preserve"> is, </w:t>
      </w:r>
      <w:r w:rsidRPr="00C27C4E">
        <w:rPr>
          <w:b/>
          <w:i/>
        </w:rPr>
        <w:t>when</w:t>
      </w:r>
      <w:r>
        <w:t xml:space="preserve"> do you test if you are done looping, before the repeatable code block or after it, and therefore, a </w:t>
      </w:r>
      <w:r w:rsidRPr="006D6922">
        <w:rPr>
          <w:b/>
        </w:rPr>
        <w:t>while loop</w:t>
      </w:r>
      <w:r>
        <w:t xml:space="preserve"> might not ever go into the loop, whereas a </w:t>
      </w:r>
      <w:r w:rsidRPr="006D6922">
        <w:rPr>
          <w:b/>
        </w:rPr>
        <w:t>do while loop</w:t>
      </w:r>
      <w:r>
        <w:t xml:space="preserve"> will always go through the loop at least once.</w:t>
      </w:r>
    </w:p>
    <w:p w14:paraId="4F5E43A5" w14:textId="6E55FAAA" w:rsidR="006D5F86" w:rsidRDefault="006D5F86" w:rsidP="006D6922"/>
    <w:p w14:paraId="737E30E9" w14:textId="43E5FDFC" w:rsidR="006D5F86" w:rsidRDefault="006D5F86" w:rsidP="006D6922">
      <w:r w:rsidRPr="0002507D">
        <w:rPr>
          <w:b/>
          <w:bCs/>
        </w:rPr>
        <w:t>Tricky bug potential!!!</w:t>
      </w:r>
      <w:r>
        <w:t xml:space="preserve">  We haven’t yet covered a big topic called “scope”, but I need to warn you about one thing here. In a do while loop, and variables that are defined inside the block are not available to test in the while test.  Look at this code which is almost a copy of an example from above:</w:t>
      </w:r>
    </w:p>
    <w:p w14:paraId="660631F9" w14:textId="77777777" w:rsidR="006D5F86" w:rsidRPr="006D5F86" w:rsidRDefault="006D5F86" w:rsidP="006D5F86">
      <w:pPr>
        <w:autoSpaceDE w:val="0"/>
        <w:autoSpaceDN w:val="0"/>
        <w:adjustRightInd w:val="0"/>
        <w:spacing w:before="0" w:after="0" w:line="240" w:lineRule="auto"/>
        <w:rPr>
          <w:rFonts w:ascii="Consolas" w:hAnsi="Consolas" w:cs="Consolas"/>
          <w:color w:val="000000"/>
        </w:rPr>
      </w:pPr>
      <w:r w:rsidRPr="006D5F86">
        <w:rPr>
          <w:rFonts w:ascii="Consolas" w:hAnsi="Consolas" w:cs="Consolas"/>
          <w:color w:val="0000FF"/>
        </w:rPr>
        <w:t>int</w:t>
      </w:r>
      <w:r w:rsidRPr="006D5F86">
        <w:rPr>
          <w:rFonts w:ascii="Consolas" w:hAnsi="Consolas" w:cs="Consolas"/>
          <w:color w:val="000000"/>
        </w:rPr>
        <w:t xml:space="preserve"> dividend = 16;</w:t>
      </w:r>
    </w:p>
    <w:p w14:paraId="16B81B44" w14:textId="77777777" w:rsidR="006D5F86" w:rsidRPr="006D5F86" w:rsidRDefault="006D5F86" w:rsidP="006D5F86">
      <w:pPr>
        <w:autoSpaceDE w:val="0"/>
        <w:autoSpaceDN w:val="0"/>
        <w:adjustRightInd w:val="0"/>
        <w:spacing w:before="0" w:after="0" w:line="240" w:lineRule="auto"/>
        <w:rPr>
          <w:rFonts w:ascii="Consolas" w:hAnsi="Consolas" w:cs="Consolas"/>
          <w:color w:val="000000"/>
        </w:rPr>
      </w:pPr>
      <w:r w:rsidRPr="006D5F86">
        <w:rPr>
          <w:rFonts w:ascii="Consolas" w:hAnsi="Consolas" w:cs="Consolas"/>
          <w:color w:val="0000FF"/>
        </w:rPr>
        <w:t>int</w:t>
      </w:r>
      <w:r w:rsidRPr="006D5F86">
        <w:rPr>
          <w:rFonts w:ascii="Consolas" w:hAnsi="Consolas" w:cs="Consolas"/>
          <w:color w:val="000000"/>
        </w:rPr>
        <w:t xml:space="preserve"> divisor = 5;</w:t>
      </w:r>
    </w:p>
    <w:p w14:paraId="2FFAB235" w14:textId="77777777" w:rsidR="006D5F86" w:rsidRPr="006D5F86" w:rsidRDefault="006D5F86" w:rsidP="006D5F86">
      <w:pPr>
        <w:autoSpaceDE w:val="0"/>
        <w:autoSpaceDN w:val="0"/>
        <w:adjustRightInd w:val="0"/>
        <w:spacing w:before="0" w:after="0" w:line="240" w:lineRule="auto"/>
        <w:rPr>
          <w:rFonts w:ascii="Consolas" w:hAnsi="Consolas" w:cs="Consolas"/>
          <w:color w:val="000000"/>
        </w:rPr>
      </w:pPr>
      <w:r w:rsidRPr="006D5F86">
        <w:rPr>
          <w:rFonts w:ascii="Consolas" w:hAnsi="Consolas" w:cs="Consolas"/>
          <w:color w:val="0000FF"/>
        </w:rPr>
        <w:t>int</w:t>
      </w:r>
      <w:r w:rsidRPr="006D5F86">
        <w:rPr>
          <w:rFonts w:ascii="Consolas" w:hAnsi="Consolas" w:cs="Consolas"/>
          <w:color w:val="000000"/>
        </w:rPr>
        <w:t xml:space="preserve"> answer = 0;</w:t>
      </w:r>
    </w:p>
    <w:p w14:paraId="3F935F10" w14:textId="226AAC8D" w:rsidR="006D5F86" w:rsidRPr="006D5F86" w:rsidRDefault="006D5F86" w:rsidP="006D5F86">
      <w:pPr>
        <w:autoSpaceDE w:val="0"/>
        <w:autoSpaceDN w:val="0"/>
        <w:adjustRightInd w:val="0"/>
        <w:spacing w:before="0" w:after="0" w:line="240" w:lineRule="auto"/>
        <w:rPr>
          <w:rFonts w:ascii="Consolas" w:hAnsi="Consolas" w:cs="Consolas"/>
          <w:color w:val="000000"/>
        </w:rPr>
      </w:pPr>
      <w:r w:rsidRPr="006D5F86">
        <w:rPr>
          <w:rFonts w:ascii="Consolas" w:hAnsi="Consolas" w:cs="Consolas"/>
          <w:color w:val="008000"/>
        </w:rPr>
        <w:t xml:space="preserve">//bool notDoneYet = true; // </w:t>
      </w:r>
      <w:r>
        <w:rPr>
          <w:rFonts w:ascii="Consolas" w:hAnsi="Consolas" w:cs="Consolas"/>
          <w:color w:val="008000"/>
        </w:rPr>
        <w:t>I moved this line from before the “do”</w:t>
      </w:r>
    </w:p>
    <w:p w14:paraId="13B2D16A" w14:textId="77777777" w:rsidR="006D5F86" w:rsidRPr="006D5F86" w:rsidRDefault="006D5F86" w:rsidP="006D5F86">
      <w:pPr>
        <w:autoSpaceDE w:val="0"/>
        <w:autoSpaceDN w:val="0"/>
        <w:adjustRightInd w:val="0"/>
        <w:spacing w:before="0" w:after="0" w:line="240" w:lineRule="auto"/>
        <w:rPr>
          <w:rFonts w:ascii="Consolas" w:hAnsi="Consolas" w:cs="Consolas"/>
          <w:color w:val="000000"/>
        </w:rPr>
      </w:pPr>
      <w:r w:rsidRPr="006D5F86">
        <w:rPr>
          <w:rFonts w:ascii="Consolas" w:hAnsi="Consolas" w:cs="Consolas"/>
          <w:color w:val="0000FF"/>
        </w:rPr>
        <w:t>do</w:t>
      </w:r>
    </w:p>
    <w:p w14:paraId="4E1898DD" w14:textId="77777777" w:rsidR="006D5F86" w:rsidRPr="006D5F86" w:rsidRDefault="006D5F86" w:rsidP="006D5F86">
      <w:pPr>
        <w:autoSpaceDE w:val="0"/>
        <w:autoSpaceDN w:val="0"/>
        <w:adjustRightInd w:val="0"/>
        <w:spacing w:before="0" w:after="0" w:line="240" w:lineRule="auto"/>
        <w:rPr>
          <w:rFonts w:ascii="Consolas" w:hAnsi="Consolas" w:cs="Consolas"/>
          <w:color w:val="000000"/>
        </w:rPr>
      </w:pPr>
      <w:r w:rsidRPr="006D5F86">
        <w:rPr>
          <w:rFonts w:ascii="Consolas" w:hAnsi="Consolas" w:cs="Consolas"/>
          <w:color w:val="000000"/>
        </w:rPr>
        <w:t>{</w:t>
      </w:r>
    </w:p>
    <w:p w14:paraId="20AD2975" w14:textId="4A74A853" w:rsidR="006D5F86" w:rsidRPr="006D5F86" w:rsidRDefault="006D5F86" w:rsidP="006D5F86">
      <w:pPr>
        <w:autoSpaceDE w:val="0"/>
        <w:autoSpaceDN w:val="0"/>
        <w:adjustRightInd w:val="0"/>
        <w:spacing w:before="0" w:after="0" w:line="240" w:lineRule="auto"/>
        <w:rPr>
          <w:rFonts w:ascii="Consolas" w:hAnsi="Consolas" w:cs="Consolas"/>
          <w:color w:val="000000"/>
        </w:rPr>
      </w:pPr>
      <w:r w:rsidRPr="006D5F86">
        <w:rPr>
          <w:rFonts w:ascii="Consolas" w:hAnsi="Consolas" w:cs="Consolas"/>
          <w:color w:val="000000"/>
        </w:rPr>
        <w:t xml:space="preserve">    </w:t>
      </w:r>
      <w:r w:rsidRPr="006D5F86">
        <w:rPr>
          <w:rFonts w:ascii="Consolas" w:hAnsi="Consolas" w:cs="Consolas"/>
          <w:color w:val="0000FF"/>
        </w:rPr>
        <w:t>bool</w:t>
      </w:r>
      <w:r w:rsidRPr="006D5F86">
        <w:rPr>
          <w:rFonts w:ascii="Consolas" w:hAnsi="Consolas" w:cs="Consolas"/>
          <w:color w:val="000000"/>
        </w:rPr>
        <w:t xml:space="preserve"> notDoneYet = </w:t>
      </w:r>
      <w:r w:rsidRPr="006D5F86">
        <w:rPr>
          <w:rFonts w:ascii="Consolas" w:hAnsi="Consolas" w:cs="Consolas"/>
          <w:color w:val="0000FF"/>
        </w:rPr>
        <w:t>true</w:t>
      </w:r>
      <w:r w:rsidRPr="006D5F86">
        <w:rPr>
          <w:rFonts w:ascii="Consolas" w:hAnsi="Consolas" w:cs="Consolas"/>
          <w:color w:val="000000"/>
        </w:rPr>
        <w:t xml:space="preserve">; </w:t>
      </w:r>
      <w:r w:rsidRPr="006D5F86">
        <w:rPr>
          <w:rFonts w:ascii="Consolas" w:hAnsi="Consolas" w:cs="Consolas"/>
          <w:color w:val="008000"/>
        </w:rPr>
        <w:t xml:space="preserve">// </w:t>
      </w:r>
      <w:r>
        <w:rPr>
          <w:rFonts w:ascii="Consolas" w:hAnsi="Consolas" w:cs="Consolas"/>
          <w:color w:val="008000"/>
        </w:rPr>
        <w:t>here is the line I moved</w:t>
      </w:r>
    </w:p>
    <w:p w14:paraId="2E1C38CF" w14:textId="77777777" w:rsidR="006D5F86" w:rsidRPr="006D5F86" w:rsidRDefault="006D5F86" w:rsidP="006D5F86">
      <w:pPr>
        <w:autoSpaceDE w:val="0"/>
        <w:autoSpaceDN w:val="0"/>
        <w:adjustRightInd w:val="0"/>
        <w:spacing w:before="0" w:after="0" w:line="240" w:lineRule="auto"/>
        <w:rPr>
          <w:rFonts w:ascii="Consolas" w:hAnsi="Consolas" w:cs="Consolas"/>
          <w:color w:val="000000"/>
        </w:rPr>
      </w:pPr>
      <w:r w:rsidRPr="006D5F86">
        <w:rPr>
          <w:rFonts w:ascii="Consolas" w:hAnsi="Consolas" w:cs="Consolas"/>
          <w:color w:val="000000"/>
        </w:rPr>
        <w:t xml:space="preserve">    dividend = dividend - divisor; </w:t>
      </w:r>
      <w:r w:rsidRPr="006D5F86">
        <w:rPr>
          <w:rFonts w:ascii="Consolas" w:hAnsi="Consolas" w:cs="Consolas"/>
          <w:color w:val="008000"/>
        </w:rPr>
        <w:t>//keep subtracting</w:t>
      </w:r>
    </w:p>
    <w:p w14:paraId="0BBC25BC" w14:textId="77777777" w:rsidR="006D5F86" w:rsidRPr="006D5F86" w:rsidRDefault="006D5F86" w:rsidP="006D5F86">
      <w:pPr>
        <w:autoSpaceDE w:val="0"/>
        <w:autoSpaceDN w:val="0"/>
        <w:adjustRightInd w:val="0"/>
        <w:spacing w:before="0" w:after="0" w:line="240" w:lineRule="auto"/>
        <w:rPr>
          <w:rFonts w:ascii="Consolas" w:hAnsi="Consolas" w:cs="Consolas"/>
          <w:color w:val="000000"/>
        </w:rPr>
      </w:pPr>
      <w:r w:rsidRPr="006D5F86">
        <w:rPr>
          <w:rFonts w:ascii="Consolas" w:hAnsi="Consolas" w:cs="Consolas"/>
          <w:color w:val="000000"/>
        </w:rPr>
        <w:t xml:space="preserve">    </w:t>
      </w:r>
      <w:r w:rsidRPr="006D5F86">
        <w:rPr>
          <w:rFonts w:ascii="Consolas" w:hAnsi="Consolas" w:cs="Consolas"/>
          <w:color w:val="0000FF"/>
        </w:rPr>
        <w:t>if</w:t>
      </w:r>
      <w:r w:rsidRPr="006D5F86">
        <w:rPr>
          <w:rFonts w:ascii="Consolas" w:hAnsi="Consolas" w:cs="Consolas"/>
          <w:color w:val="000000"/>
        </w:rPr>
        <w:t xml:space="preserve"> (dividend &gt;= 0)             </w:t>
      </w:r>
      <w:r w:rsidRPr="006D5F86">
        <w:rPr>
          <w:rFonts w:ascii="Consolas" w:hAnsi="Consolas" w:cs="Consolas"/>
          <w:color w:val="008000"/>
        </w:rPr>
        <w:t>// until the dividend gets to 0 or less</w:t>
      </w:r>
    </w:p>
    <w:p w14:paraId="4C004A2E" w14:textId="77777777" w:rsidR="006D5F86" w:rsidRPr="006D5F86" w:rsidRDefault="006D5F86" w:rsidP="006D5F86">
      <w:pPr>
        <w:autoSpaceDE w:val="0"/>
        <w:autoSpaceDN w:val="0"/>
        <w:adjustRightInd w:val="0"/>
        <w:spacing w:before="0" w:after="0" w:line="240" w:lineRule="auto"/>
        <w:rPr>
          <w:rFonts w:ascii="Consolas" w:hAnsi="Consolas" w:cs="Consolas"/>
          <w:color w:val="000000"/>
        </w:rPr>
      </w:pPr>
      <w:r w:rsidRPr="006D5F86">
        <w:rPr>
          <w:rFonts w:ascii="Consolas" w:hAnsi="Consolas" w:cs="Consolas"/>
          <w:color w:val="000000"/>
        </w:rPr>
        <w:t xml:space="preserve">    {</w:t>
      </w:r>
    </w:p>
    <w:p w14:paraId="422A98FB" w14:textId="77777777" w:rsidR="006D5F86" w:rsidRPr="006D5F86" w:rsidRDefault="006D5F86" w:rsidP="006D5F86">
      <w:pPr>
        <w:autoSpaceDE w:val="0"/>
        <w:autoSpaceDN w:val="0"/>
        <w:adjustRightInd w:val="0"/>
        <w:spacing w:before="0" w:after="0" w:line="240" w:lineRule="auto"/>
        <w:rPr>
          <w:rFonts w:ascii="Consolas" w:hAnsi="Consolas" w:cs="Consolas"/>
          <w:color w:val="000000"/>
        </w:rPr>
      </w:pPr>
      <w:r w:rsidRPr="006D5F86">
        <w:rPr>
          <w:rFonts w:ascii="Consolas" w:hAnsi="Consolas" w:cs="Consolas"/>
          <w:color w:val="000000"/>
        </w:rPr>
        <w:t xml:space="preserve">        answer = answer + 1;  </w:t>
      </w:r>
      <w:r w:rsidRPr="006D5F86">
        <w:rPr>
          <w:rFonts w:ascii="Consolas" w:hAnsi="Consolas" w:cs="Consolas"/>
          <w:color w:val="008000"/>
        </w:rPr>
        <w:t>// keep track of how many times we subtracted</w:t>
      </w:r>
    </w:p>
    <w:p w14:paraId="773BBFF4" w14:textId="77777777" w:rsidR="006D5F86" w:rsidRPr="006D5F86" w:rsidRDefault="006D5F86" w:rsidP="006D5F86">
      <w:pPr>
        <w:autoSpaceDE w:val="0"/>
        <w:autoSpaceDN w:val="0"/>
        <w:adjustRightInd w:val="0"/>
        <w:spacing w:before="0" w:after="0" w:line="240" w:lineRule="auto"/>
        <w:rPr>
          <w:rFonts w:ascii="Consolas" w:hAnsi="Consolas" w:cs="Consolas"/>
          <w:color w:val="000000"/>
        </w:rPr>
      </w:pPr>
      <w:r w:rsidRPr="006D5F86">
        <w:rPr>
          <w:rFonts w:ascii="Consolas" w:hAnsi="Consolas" w:cs="Consolas"/>
          <w:color w:val="000000"/>
        </w:rPr>
        <w:t xml:space="preserve">    }</w:t>
      </w:r>
    </w:p>
    <w:p w14:paraId="4A3FEDA0" w14:textId="77777777" w:rsidR="006D5F86" w:rsidRPr="006D5F86" w:rsidRDefault="006D5F86" w:rsidP="006D5F86">
      <w:pPr>
        <w:autoSpaceDE w:val="0"/>
        <w:autoSpaceDN w:val="0"/>
        <w:adjustRightInd w:val="0"/>
        <w:spacing w:before="0" w:after="0" w:line="240" w:lineRule="auto"/>
        <w:rPr>
          <w:rFonts w:ascii="Consolas" w:hAnsi="Consolas" w:cs="Consolas"/>
          <w:color w:val="000000"/>
        </w:rPr>
      </w:pPr>
      <w:r w:rsidRPr="006D5F86">
        <w:rPr>
          <w:rFonts w:ascii="Consolas" w:hAnsi="Consolas" w:cs="Consolas"/>
          <w:color w:val="000000"/>
        </w:rPr>
        <w:t xml:space="preserve">    </w:t>
      </w:r>
      <w:r w:rsidRPr="006D5F86">
        <w:rPr>
          <w:rFonts w:ascii="Consolas" w:hAnsi="Consolas" w:cs="Consolas"/>
          <w:color w:val="0000FF"/>
        </w:rPr>
        <w:t>else</w:t>
      </w:r>
    </w:p>
    <w:p w14:paraId="118BE1E1" w14:textId="77777777" w:rsidR="006D5F86" w:rsidRPr="006D5F86" w:rsidRDefault="006D5F86" w:rsidP="006D5F86">
      <w:pPr>
        <w:autoSpaceDE w:val="0"/>
        <w:autoSpaceDN w:val="0"/>
        <w:adjustRightInd w:val="0"/>
        <w:spacing w:before="0" w:after="0" w:line="240" w:lineRule="auto"/>
        <w:rPr>
          <w:rFonts w:ascii="Consolas" w:hAnsi="Consolas" w:cs="Consolas"/>
          <w:color w:val="000000"/>
        </w:rPr>
      </w:pPr>
      <w:r w:rsidRPr="006D5F86">
        <w:rPr>
          <w:rFonts w:ascii="Consolas" w:hAnsi="Consolas" w:cs="Consolas"/>
          <w:color w:val="000000"/>
        </w:rPr>
        <w:t xml:space="preserve">    {</w:t>
      </w:r>
    </w:p>
    <w:p w14:paraId="3E65248B" w14:textId="77777777" w:rsidR="006D5F86" w:rsidRPr="006D5F86" w:rsidRDefault="006D5F86" w:rsidP="006D5F86">
      <w:pPr>
        <w:autoSpaceDE w:val="0"/>
        <w:autoSpaceDN w:val="0"/>
        <w:adjustRightInd w:val="0"/>
        <w:spacing w:before="0" w:after="0" w:line="240" w:lineRule="auto"/>
        <w:rPr>
          <w:rFonts w:ascii="Consolas" w:hAnsi="Consolas" w:cs="Consolas"/>
          <w:color w:val="000000"/>
        </w:rPr>
      </w:pPr>
      <w:r w:rsidRPr="006D5F86">
        <w:rPr>
          <w:rFonts w:ascii="Consolas" w:hAnsi="Consolas" w:cs="Consolas"/>
          <w:color w:val="000000"/>
        </w:rPr>
        <w:t xml:space="preserve">        notDoneYet = </w:t>
      </w:r>
      <w:r w:rsidRPr="006D5F86">
        <w:rPr>
          <w:rFonts w:ascii="Consolas" w:hAnsi="Consolas" w:cs="Consolas"/>
          <w:color w:val="0000FF"/>
        </w:rPr>
        <w:t>false</w:t>
      </w:r>
      <w:r w:rsidRPr="006D5F86">
        <w:rPr>
          <w:rFonts w:ascii="Consolas" w:hAnsi="Consolas" w:cs="Consolas"/>
          <w:color w:val="000000"/>
        </w:rPr>
        <w:t xml:space="preserve">;   </w:t>
      </w:r>
      <w:r w:rsidRPr="006D5F86">
        <w:rPr>
          <w:rFonts w:ascii="Consolas" w:hAnsi="Consolas" w:cs="Consolas"/>
          <w:color w:val="008000"/>
        </w:rPr>
        <w:t>// when the dividend is 0 or less,</w:t>
      </w:r>
    </w:p>
    <w:p w14:paraId="4937BDFD" w14:textId="77777777" w:rsidR="006D5F86" w:rsidRPr="006D5F86" w:rsidRDefault="006D5F86" w:rsidP="006D5F86">
      <w:pPr>
        <w:autoSpaceDE w:val="0"/>
        <w:autoSpaceDN w:val="0"/>
        <w:adjustRightInd w:val="0"/>
        <w:spacing w:before="0" w:after="0" w:line="240" w:lineRule="auto"/>
        <w:rPr>
          <w:rFonts w:ascii="Consolas" w:hAnsi="Consolas" w:cs="Consolas"/>
          <w:color w:val="000000"/>
        </w:rPr>
      </w:pPr>
      <w:r w:rsidRPr="006D5F86">
        <w:rPr>
          <w:rFonts w:ascii="Consolas" w:hAnsi="Consolas" w:cs="Consolas"/>
          <w:color w:val="000000"/>
        </w:rPr>
        <w:t xml:space="preserve">                                </w:t>
      </w:r>
      <w:r w:rsidRPr="006D5F86">
        <w:rPr>
          <w:rFonts w:ascii="Consolas" w:hAnsi="Consolas" w:cs="Consolas"/>
          <w:color w:val="008000"/>
        </w:rPr>
        <w:t>// set the condition to be false so we leave the loop</w:t>
      </w:r>
    </w:p>
    <w:p w14:paraId="7A807669" w14:textId="77777777" w:rsidR="006D5F86" w:rsidRPr="006D5F86" w:rsidRDefault="006D5F86" w:rsidP="006D5F86">
      <w:pPr>
        <w:autoSpaceDE w:val="0"/>
        <w:autoSpaceDN w:val="0"/>
        <w:adjustRightInd w:val="0"/>
        <w:spacing w:before="0" w:after="0" w:line="240" w:lineRule="auto"/>
        <w:rPr>
          <w:rFonts w:ascii="Consolas" w:hAnsi="Consolas" w:cs="Consolas"/>
          <w:color w:val="000000"/>
        </w:rPr>
      </w:pPr>
      <w:r w:rsidRPr="006D5F86">
        <w:rPr>
          <w:rFonts w:ascii="Consolas" w:hAnsi="Consolas" w:cs="Consolas"/>
          <w:color w:val="000000"/>
        </w:rPr>
        <w:t xml:space="preserve">    }</w:t>
      </w:r>
    </w:p>
    <w:p w14:paraId="2D4BA2BE" w14:textId="77777777" w:rsidR="006D5F86" w:rsidRPr="006D5F86" w:rsidRDefault="006D5F86" w:rsidP="006D5F86">
      <w:pPr>
        <w:autoSpaceDE w:val="0"/>
        <w:autoSpaceDN w:val="0"/>
        <w:adjustRightInd w:val="0"/>
        <w:spacing w:before="0" w:after="0" w:line="240" w:lineRule="auto"/>
        <w:rPr>
          <w:rFonts w:ascii="Consolas" w:hAnsi="Consolas" w:cs="Consolas"/>
          <w:color w:val="000000"/>
        </w:rPr>
      </w:pPr>
      <w:r w:rsidRPr="006D5F86">
        <w:rPr>
          <w:rFonts w:ascii="Consolas" w:hAnsi="Consolas" w:cs="Consolas"/>
          <w:color w:val="000000"/>
        </w:rPr>
        <w:lastRenderedPageBreak/>
        <w:t>}</w:t>
      </w:r>
    </w:p>
    <w:p w14:paraId="49AF0B98" w14:textId="5F86AD35" w:rsidR="006D5F86" w:rsidRPr="006D5F86" w:rsidRDefault="006D5F86" w:rsidP="006D5F86">
      <w:pPr>
        <w:autoSpaceDE w:val="0"/>
        <w:autoSpaceDN w:val="0"/>
        <w:adjustRightInd w:val="0"/>
        <w:spacing w:before="0" w:after="0" w:line="240" w:lineRule="auto"/>
        <w:rPr>
          <w:rFonts w:ascii="Consolas" w:hAnsi="Consolas" w:cs="Consolas"/>
          <w:color w:val="000000"/>
        </w:rPr>
      </w:pPr>
      <w:r w:rsidRPr="006D5F86">
        <w:rPr>
          <w:rFonts w:ascii="Consolas" w:hAnsi="Consolas" w:cs="Consolas"/>
          <w:color w:val="0000FF"/>
        </w:rPr>
        <w:t>while</w:t>
      </w:r>
      <w:r w:rsidRPr="006D5F86">
        <w:rPr>
          <w:rFonts w:ascii="Consolas" w:hAnsi="Consolas" w:cs="Consolas"/>
          <w:color w:val="000000"/>
        </w:rPr>
        <w:t xml:space="preserve"> (notDoneYet);</w:t>
      </w:r>
      <w:r>
        <w:rPr>
          <w:rFonts w:ascii="Consolas" w:hAnsi="Consolas" w:cs="Consolas"/>
          <w:color w:val="000000"/>
        </w:rPr>
        <w:t xml:space="preserve"> </w:t>
      </w:r>
      <w:r w:rsidRPr="006D5F86">
        <w:rPr>
          <w:rFonts w:ascii="Consolas" w:hAnsi="Consolas" w:cs="Consolas"/>
          <w:color w:val="008000"/>
        </w:rPr>
        <w:t>//</w:t>
      </w:r>
      <w:r w:rsidR="0002507D">
        <w:rPr>
          <w:rFonts w:ascii="Consolas" w:hAnsi="Consolas" w:cs="Consolas"/>
          <w:color w:val="008000"/>
        </w:rPr>
        <w:t xml:space="preserve"> this code is broken.  notDoneYet is not available to us to test</w:t>
      </w:r>
    </w:p>
    <w:p w14:paraId="694D7394" w14:textId="46D2D705" w:rsidR="006D5F86" w:rsidRDefault="006D5F86" w:rsidP="006D5F86">
      <w:pPr>
        <w:rPr>
          <w:rFonts w:ascii="Consolas" w:hAnsi="Consolas" w:cs="Consolas"/>
          <w:color w:val="000000"/>
        </w:rPr>
      </w:pPr>
      <w:r w:rsidRPr="006D5F86">
        <w:rPr>
          <w:rFonts w:ascii="Consolas" w:hAnsi="Consolas" w:cs="Consolas"/>
          <w:color w:val="000000"/>
        </w:rPr>
        <w:t>Console.WriteLine(</w:t>
      </w:r>
      <w:r w:rsidRPr="006D5F86">
        <w:rPr>
          <w:rFonts w:ascii="Consolas" w:hAnsi="Consolas" w:cs="Consolas"/>
          <w:color w:val="A31515"/>
        </w:rPr>
        <w:t>"The answer is: "</w:t>
      </w:r>
      <w:r w:rsidRPr="006D5F86">
        <w:rPr>
          <w:rFonts w:ascii="Consolas" w:hAnsi="Consolas" w:cs="Consolas"/>
          <w:color w:val="000000"/>
        </w:rPr>
        <w:t xml:space="preserve"> + answer);</w:t>
      </w:r>
    </w:p>
    <w:p w14:paraId="218FC2BE" w14:textId="232ECA64" w:rsidR="0002507D" w:rsidRDefault="0002507D" w:rsidP="006D5F86">
      <w:pPr>
        <w:rPr>
          <w:rFonts w:ascii="Consolas" w:hAnsi="Consolas" w:cs="Consolas"/>
          <w:color w:val="000000"/>
        </w:rPr>
      </w:pPr>
    </w:p>
    <w:p w14:paraId="04C791A2" w14:textId="2F3CC3F4" w:rsidR="0002507D" w:rsidRPr="006D5F86" w:rsidRDefault="0002507D" w:rsidP="0002507D">
      <w:pPr>
        <w:autoSpaceDE w:val="0"/>
        <w:autoSpaceDN w:val="0"/>
        <w:adjustRightInd w:val="0"/>
        <w:spacing w:before="0" w:after="0" w:line="240" w:lineRule="auto"/>
        <w:rPr>
          <w:rFonts w:ascii="Consolas" w:hAnsi="Consolas" w:cs="Consolas"/>
          <w:color w:val="000000"/>
        </w:rPr>
      </w:pPr>
      <w:r>
        <w:t>Notice I moved the definition of the notDoneYet variable from before the do statement and put it inside of the do code block. If I do this, the compiler will flag the 2</w:t>
      </w:r>
      <w:r w:rsidRPr="0002507D">
        <w:rPr>
          <w:vertAlign w:val="superscript"/>
        </w:rPr>
        <w:t>nd</w:t>
      </w:r>
      <w:r>
        <w:t xml:space="preserve"> to last line as a bug, as the while loop is trying to check on the condition of the notDoneYet variable. The notDoneYet variable is not defined outside of the </w:t>
      </w:r>
      <w:r w:rsidRPr="006D5F86">
        <w:rPr>
          <w:rFonts w:ascii="Consolas" w:hAnsi="Consolas" w:cs="Consolas"/>
          <w:color w:val="000000"/>
        </w:rPr>
        <w:t>{</w:t>
      </w:r>
      <w:r>
        <w:rPr>
          <w:rFonts w:ascii="Consolas" w:hAnsi="Consolas" w:cs="Consolas"/>
          <w:color w:val="000000"/>
        </w:rPr>
        <w:t xml:space="preserve"> </w:t>
      </w:r>
      <w:r w:rsidRPr="006D5F86">
        <w:rPr>
          <w:rFonts w:ascii="Consolas" w:hAnsi="Consolas" w:cs="Consolas"/>
          <w:color w:val="000000"/>
        </w:rPr>
        <w:t>}</w:t>
      </w:r>
    </w:p>
    <w:p w14:paraId="55173039" w14:textId="524043FA" w:rsidR="0002507D" w:rsidRPr="006D5F86" w:rsidRDefault="0002507D" w:rsidP="006D5F86">
      <w:pPr>
        <w:rPr>
          <w:b/>
          <w:bCs/>
          <w:sz w:val="28"/>
          <w:szCs w:val="28"/>
        </w:rPr>
      </w:pPr>
      <w:r>
        <w:t>code block it was defined in. In general, if a variable is defined inside of a code block, it can only be used inside of the code block.  If I want to use it outside AND inside, then I must define it on the outside.</w:t>
      </w:r>
    </w:p>
    <w:p w14:paraId="7AD3EA55" w14:textId="77777777" w:rsidR="00D31C95" w:rsidRDefault="00D31C95">
      <w:r>
        <w:br w:type="page"/>
      </w:r>
    </w:p>
    <w:p w14:paraId="2ED1C91F" w14:textId="77777777" w:rsidR="004C6DB3" w:rsidRPr="004C6DB3" w:rsidRDefault="004C6DB3" w:rsidP="004C6DB3">
      <w:pPr>
        <w:pStyle w:val="Heading4"/>
        <w:rPr>
          <w:b/>
          <w:i w:val="0"/>
        </w:rPr>
      </w:pPr>
      <w:r w:rsidRPr="004C6DB3">
        <w:rPr>
          <w:b/>
          <w:i w:val="0"/>
        </w:rPr>
        <w:lastRenderedPageBreak/>
        <w:t>General form of while and do while loops</w:t>
      </w:r>
    </w:p>
    <w:p w14:paraId="411D890C" w14:textId="77777777" w:rsidR="004C6DB3" w:rsidRDefault="004C6DB3" w:rsidP="00D31C95">
      <w:pPr>
        <w:jc w:val="center"/>
        <w:rPr>
          <w:b/>
          <w:sz w:val="24"/>
        </w:rPr>
      </w:pPr>
      <w:r w:rsidRPr="004C6DB3">
        <w:rPr>
          <w:b/>
          <w:sz w:val="24"/>
        </w:rPr>
        <w:t>while loop ask</w:t>
      </w:r>
      <w:r>
        <w:rPr>
          <w:b/>
          <w:sz w:val="24"/>
        </w:rPr>
        <w:t>s</w:t>
      </w:r>
      <w:r w:rsidRPr="004C6DB3">
        <w:rPr>
          <w:b/>
          <w:sz w:val="24"/>
        </w:rPr>
        <w:t xml:space="preserve"> question before loop and then asks same question at the bottom of loop</w:t>
      </w:r>
      <w:r>
        <w:rPr>
          <w:b/>
          <w:sz w:val="24"/>
        </w:rPr>
        <w:t xml:space="preserve"> </w:t>
      </w:r>
    </w:p>
    <w:p w14:paraId="251F6295" w14:textId="77777777" w:rsidR="00D31C95" w:rsidRDefault="00597C0C" w:rsidP="00D31C95">
      <w:pPr>
        <w:jc w:val="center"/>
        <w:rPr>
          <w:b/>
        </w:rPr>
      </w:pPr>
      <w:r>
        <w:rPr>
          <w:b/>
          <w:noProof/>
        </w:rPr>
        <w:drawing>
          <wp:inline distT="0" distB="0" distL="0" distR="0" wp14:anchorId="0F09BE6C" wp14:editId="03DAFAEC">
            <wp:extent cx="2733675" cy="2838280"/>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ile.jpg"/>
                    <pic:cNvPicPr/>
                  </pic:nvPicPr>
                  <pic:blipFill>
                    <a:blip r:embed="rId29">
                      <a:extLst>
                        <a:ext uri="{28A0092B-C50C-407E-A947-70E740481C1C}">
                          <a14:useLocalDpi xmlns:a14="http://schemas.microsoft.com/office/drawing/2010/main" val="0"/>
                        </a:ext>
                      </a:extLst>
                    </a:blip>
                    <a:stretch>
                      <a:fillRect/>
                    </a:stretch>
                  </pic:blipFill>
                  <pic:spPr>
                    <a:xfrm>
                      <a:off x="0" y="0"/>
                      <a:ext cx="2749558" cy="2854771"/>
                    </a:xfrm>
                    <a:prstGeom prst="rect">
                      <a:avLst/>
                    </a:prstGeom>
                  </pic:spPr>
                </pic:pic>
              </a:graphicData>
            </a:graphic>
          </wp:inline>
        </w:drawing>
      </w:r>
    </w:p>
    <w:p w14:paraId="4015C412" w14:textId="77777777" w:rsidR="00D31C95" w:rsidRDefault="00D31C95" w:rsidP="00D31C95">
      <w:pPr>
        <w:jc w:val="center"/>
        <w:rPr>
          <w:b/>
        </w:rPr>
      </w:pPr>
    </w:p>
    <w:p w14:paraId="1E0FCD7E" w14:textId="77777777" w:rsidR="004C6DB3" w:rsidRPr="004C6DB3" w:rsidRDefault="004C6DB3" w:rsidP="00D31C95">
      <w:pPr>
        <w:jc w:val="center"/>
        <w:rPr>
          <w:b/>
          <w:sz w:val="24"/>
        </w:rPr>
      </w:pPr>
      <w:r w:rsidRPr="004C6DB3">
        <w:rPr>
          <w:b/>
        </w:rPr>
        <w:t>do loop asks question only once, and</w:t>
      </w:r>
      <w:r>
        <w:rPr>
          <w:b/>
        </w:rPr>
        <w:t xml:space="preserve"> often</w:t>
      </w:r>
      <w:r w:rsidRPr="004C6DB3">
        <w:rPr>
          <w:b/>
          <w:sz w:val="24"/>
        </w:rPr>
        <w:t xml:space="preserve"> as the first thing inside the loop</w:t>
      </w:r>
    </w:p>
    <w:p w14:paraId="5F4B2447" w14:textId="77777777" w:rsidR="004C6DB3" w:rsidRPr="004C6DB3" w:rsidRDefault="00597C0C" w:rsidP="00D31C95">
      <w:pPr>
        <w:jc w:val="center"/>
        <w:rPr>
          <w:b/>
          <w:sz w:val="24"/>
        </w:rPr>
      </w:pPr>
      <w:r>
        <w:rPr>
          <w:b/>
          <w:noProof/>
          <w:sz w:val="24"/>
        </w:rPr>
        <w:drawing>
          <wp:inline distT="0" distB="0" distL="0" distR="0" wp14:anchorId="02D8E05E" wp14:editId="55242534">
            <wp:extent cx="2771775" cy="2392080"/>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hile.jpg"/>
                    <pic:cNvPicPr/>
                  </pic:nvPicPr>
                  <pic:blipFill>
                    <a:blip r:embed="rId30">
                      <a:extLst>
                        <a:ext uri="{28A0092B-C50C-407E-A947-70E740481C1C}">
                          <a14:useLocalDpi xmlns:a14="http://schemas.microsoft.com/office/drawing/2010/main" val="0"/>
                        </a:ext>
                      </a:extLst>
                    </a:blip>
                    <a:stretch>
                      <a:fillRect/>
                    </a:stretch>
                  </pic:blipFill>
                  <pic:spPr>
                    <a:xfrm>
                      <a:off x="0" y="0"/>
                      <a:ext cx="2793915" cy="2411187"/>
                    </a:xfrm>
                    <a:prstGeom prst="rect">
                      <a:avLst/>
                    </a:prstGeom>
                  </pic:spPr>
                </pic:pic>
              </a:graphicData>
            </a:graphic>
          </wp:inline>
        </w:drawing>
      </w:r>
    </w:p>
    <w:p w14:paraId="60BB98E6" w14:textId="77777777" w:rsidR="004C6DB3" w:rsidRDefault="004C6DB3" w:rsidP="006D6922"/>
    <w:p w14:paraId="17E598FB" w14:textId="77777777" w:rsidR="004C6DB3" w:rsidRDefault="004C6DB3" w:rsidP="006D6922"/>
    <w:p w14:paraId="5E2A9E76" w14:textId="77777777" w:rsidR="00597C0C" w:rsidRDefault="00597C0C">
      <w:pPr>
        <w:rPr>
          <w:rFonts w:asciiTheme="majorHAnsi" w:eastAsia="Arial" w:hAnsiTheme="majorHAnsi" w:cstheme="majorBidi"/>
          <w:color w:val="004F5B" w:themeColor="accent1" w:themeShade="7F"/>
          <w:sz w:val="24"/>
          <w:szCs w:val="24"/>
        </w:rPr>
      </w:pPr>
      <w:r>
        <w:rPr>
          <w:rFonts w:eastAsia="Arial"/>
        </w:rPr>
        <w:br w:type="page"/>
      </w:r>
    </w:p>
    <w:p w14:paraId="240E076F" w14:textId="77777777" w:rsidR="004973E6" w:rsidRDefault="004973E6" w:rsidP="004973E6">
      <w:pPr>
        <w:pStyle w:val="Heading4"/>
        <w:rPr>
          <w:b/>
          <w:i w:val="0"/>
        </w:rPr>
      </w:pPr>
      <w:r>
        <w:rPr>
          <w:b/>
          <w:i w:val="0"/>
        </w:rPr>
        <w:lastRenderedPageBreak/>
        <w:t>Using a while loop as though it were a do loop</w:t>
      </w:r>
    </w:p>
    <w:p w14:paraId="493FFCBF" w14:textId="134193B4" w:rsidR="004973E6" w:rsidRDefault="004973E6" w:rsidP="004973E6">
      <w:r>
        <w:t xml:space="preserve">I </w:t>
      </w:r>
      <w:r w:rsidR="00AC45C8">
        <w:t>require</w:t>
      </w:r>
      <w:r>
        <w:t xml:space="preserve"> students </w:t>
      </w:r>
      <w:r w:rsidR="00AC45C8">
        <w:t xml:space="preserve">to </w:t>
      </w:r>
      <w:r>
        <w:t xml:space="preserve">really understand how to use </w:t>
      </w:r>
      <w:r w:rsidR="00AC45C8">
        <w:t>while</w:t>
      </w:r>
      <w:r>
        <w:t xml:space="preserve"> and do loops well, and</w:t>
      </w:r>
      <w:r w:rsidR="00AC45C8">
        <w:t xml:space="preserve"> understand</w:t>
      </w:r>
      <w:r>
        <w:t xml:space="preserve"> where they ask questions to control the loop exit.  But, many programmers will bend the design of a while loop to turn it into a do loop.  </w:t>
      </w:r>
      <w:r w:rsidRPr="00AC45C8">
        <w:rPr>
          <w:b/>
          <w:bCs/>
          <w:i/>
          <w:iCs/>
        </w:rPr>
        <w:t>After</w:t>
      </w:r>
      <w:r>
        <w:t xml:space="preserve"> we are done with this chapter, </w:t>
      </w:r>
      <w:r w:rsidR="00DC727C">
        <w:t>it’s</w:t>
      </w:r>
      <w:r>
        <w:t xml:space="preserve"> ok to do this, but for now, don’t do it.  Learn the correct ways.  Here is what I don’t want you to do </w:t>
      </w:r>
      <w:r w:rsidR="00AC45C8">
        <w:t xml:space="preserve">as we work though </w:t>
      </w:r>
      <w:r>
        <w:t>this chapter.</w:t>
      </w:r>
      <w:r w:rsidR="00DC727C">
        <w:t xml:space="preserve">  This is the same program from above, but the while loop to behave like a do loop.</w:t>
      </w:r>
    </w:p>
    <w:p w14:paraId="36D019E8" w14:textId="77777777" w:rsidR="00DC727C" w:rsidRDefault="00DC727C" w:rsidP="00DC727C">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687EB00C" w14:textId="77777777" w:rsidR="00DC727C" w:rsidRDefault="00DC727C" w:rsidP="00DC727C">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14:paraId="5F34A33C" w14:textId="77777777" w:rsidR="00DC727C" w:rsidRDefault="00DC727C" w:rsidP="00DC727C">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userNumber = 777;  </w:t>
      </w:r>
      <w:r>
        <w:rPr>
          <w:rFonts w:ascii="Consolas" w:hAnsi="Consolas" w:cs="Consolas"/>
          <w:color w:val="008000"/>
          <w:sz w:val="19"/>
          <w:szCs w:val="19"/>
        </w:rPr>
        <w:t>// force the control variable to a value that</w:t>
      </w:r>
    </w:p>
    <w:p w14:paraId="01671DB3" w14:textId="77777777" w:rsidR="00DC727C" w:rsidRDefault="00DC727C" w:rsidP="00DC727C">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will make it ALWAYS go into the while loop</w:t>
      </w:r>
    </w:p>
    <w:p w14:paraId="6BEB1AE4" w14:textId="77777777" w:rsidR="00DC727C" w:rsidRDefault="00DC727C" w:rsidP="00DC727C">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userString;</w:t>
      </w:r>
    </w:p>
    <w:p w14:paraId="357385E1" w14:textId="77777777" w:rsidR="00DC727C" w:rsidRDefault="00DC727C" w:rsidP="00DC727C">
      <w:pPr>
        <w:autoSpaceDE w:val="0"/>
        <w:autoSpaceDN w:val="0"/>
        <w:adjustRightInd w:val="0"/>
        <w:spacing w:before="0" w:after="0" w:line="240" w:lineRule="auto"/>
        <w:rPr>
          <w:rFonts w:ascii="Consolas" w:hAnsi="Consolas" w:cs="Consolas"/>
          <w:color w:val="000000"/>
          <w:sz w:val="19"/>
          <w:szCs w:val="19"/>
        </w:rPr>
      </w:pPr>
    </w:p>
    <w:p w14:paraId="2BE3E115" w14:textId="77777777" w:rsidR="00DC727C" w:rsidRDefault="00DC727C" w:rsidP="00DC727C">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remove these 4 "correct" lines from the while loop</w:t>
      </w:r>
    </w:p>
    <w:p w14:paraId="603E9C06" w14:textId="77777777" w:rsidR="00DC727C" w:rsidRDefault="00DC727C" w:rsidP="00DC727C">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//Console.WriteLine("Enter a number, I will calculate its square.");</w:t>
      </w:r>
    </w:p>
    <w:p w14:paraId="5CF47143" w14:textId="77777777" w:rsidR="00DC727C" w:rsidRDefault="00DC727C" w:rsidP="00DC727C">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//Console.WriteLine("Enter the number 0 if you want to quit");</w:t>
      </w:r>
    </w:p>
    <w:p w14:paraId="28AA0470" w14:textId="77777777" w:rsidR="00DC727C" w:rsidRDefault="00DC727C" w:rsidP="00DC727C">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//userString = Console.ReadLine();</w:t>
      </w:r>
    </w:p>
    <w:p w14:paraId="1D790226" w14:textId="77777777" w:rsidR="00DC727C" w:rsidRDefault="00DC727C" w:rsidP="00DC727C">
      <w:pPr>
        <w:autoSpaceDE w:val="0"/>
        <w:autoSpaceDN w:val="0"/>
        <w:adjustRightInd w:val="0"/>
        <w:spacing w:before="0"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//userNumber = Convert.ToInt32(userString);</w:t>
      </w:r>
    </w:p>
    <w:p w14:paraId="46542DE4" w14:textId="77777777" w:rsidR="00DC727C" w:rsidRDefault="00DC727C" w:rsidP="00DC727C">
      <w:pPr>
        <w:autoSpaceDE w:val="0"/>
        <w:autoSpaceDN w:val="0"/>
        <w:adjustRightInd w:val="0"/>
        <w:spacing w:before="0" w:after="0" w:line="240" w:lineRule="auto"/>
        <w:rPr>
          <w:rFonts w:ascii="Consolas" w:hAnsi="Consolas" w:cs="Consolas"/>
          <w:color w:val="000000"/>
          <w:sz w:val="19"/>
          <w:szCs w:val="19"/>
        </w:rPr>
      </w:pPr>
    </w:p>
    <w:p w14:paraId="2671659D" w14:textId="77777777" w:rsidR="00DC727C" w:rsidRDefault="00DC727C" w:rsidP="00DC727C">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(userNumber != 0)</w:t>
      </w:r>
    </w:p>
    <w:p w14:paraId="6753ED15" w14:textId="77777777" w:rsidR="00DC727C" w:rsidRDefault="00DC727C" w:rsidP="00DC727C">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BB2F8C" w14:textId="77777777" w:rsidR="00DC727C" w:rsidRDefault="00DC727C" w:rsidP="00DC727C">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moved these next four lines of code from the bottom to the top.</w:t>
      </w:r>
    </w:p>
    <w:p w14:paraId="3D1BDD6F" w14:textId="77777777" w:rsidR="00DC727C" w:rsidRDefault="00DC727C" w:rsidP="00DC727C">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"Enter a number, I will calculate its square."</w:t>
      </w:r>
      <w:r>
        <w:rPr>
          <w:rFonts w:ascii="Consolas" w:hAnsi="Consolas" w:cs="Consolas"/>
          <w:color w:val="000000"/>
          <w:sz w:val="19"/>
          <w:szCs w:val="19"/>
        </w:rPr>
        <w:t>);</w:t>
      </w:r>
    </w:p>
    <w:p w14:paraId="710AC16A" w14:textId="77777777" w:rsidR="00DC727C" w:rsidRDefault="00DC727C" w:rsidP="00DC727C">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"Enter the number 0 if you want to quit"</w:t>
      </w:r>
      <w:r>
        <w:rPr>
          <w:rFonts w:ascii="Consolas" w:hAnsi="Consolas" w:cs="Consolas"/>
          <w:color w:val="000000"/>
          <w:sz w:val="19"/>
          <w:szCs w:val="19"/>
        </w:rPr>
        <w:t>);</w:t>
      </w:r>
    </w:p>
    <w:p w14:paraId="44AAF465" w14:textId="77777777" w:rsidR="00DC727C" w:rsidRDefault="00DC727C" w:rsidP="00DC727C">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userString = Console.ReadLine();</w:t>
      </w:r>
    </w:p>
    <w:p w14:paraId="6D6EAE51" w14:textId="77777777" w:rsidR="00DC727C" w:rsidRDefault="00DC727C" w:rsidP="00DC727C">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userNumber = Convert.ToInt32(userString);</w:t>
      </w:r>
    </w:p>
    <w:p w14:paraId="4A223B48" w14:textId="77777777" w:rsidR="00DC727C" w:rsidRDefault="00DC727C" w:rsidP="00DC727C">
      <w:pPr>
        <w:autoSpaceDE w:val="0"/>
        <w:autoSpaceDN w:val="0"/>
        <w:adjustRightInd w:val="0"/>
        <w:spacing w:before="0" w:after="0" w:line="240" w:lineRule="auto"/>
        <w:rPr>
          <w:rFonts w:ascii="Consolas" w:hAnsi="Consolas" w:cs="Consolas"/>
          <w:color w:val="000000"/>
          <w:sz w:val="19"/>
          <w:szCs w:val="19"/>
        </w:rPr>
      </w:pPr>
    </w:p>
    <w:p w14:paraId="1E491BB0" w14:textId="77777777" w:rsidR="00DC727C" w:rsidRDefault="00DC727C" w:rsidP="00DC727C">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"The square of "</w:t>
      </w:r>
      <w:r>
        <w:rPr>
          <w:rFonts w:ascii="Consolas" w:hAnsi="Consolas" w:cs="Consolas"/>
          <w:color w:val="000000"/>
          <w:sz w:val="19"/>
          <w:szCs w:val="19"/>
        </w:rPr>
        <w:t xml:space="preserve"> + userNumber);</w:t>
      </w:r>
    </w:p>
    <w:p w14:paraId="75B8034E" w14:textId="77777777" w:rsidR="00DC727C" w:rsidRDefault="00DC727C" w:rsidP="00DC727C">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"is: "</w:t>
      </w:r>
      <w:r>
        <w:rPr>
          <w:rFonts w:ascii="Consolas" w:hAnsi="Consolas" w:cs="Consolas"/>
          <w:color w:val="000000"/>
          <w:sz w:val="19"/>
          <w:szCs w:val="19"/>
        </w:rPr>
        <w:t xml:space="preserve"> + (userNumber * userNumber));</w:t>
      </w:r>
    </w:p>
    <w:p w14:paraId="2F63B568" w14:textId="77777777" w:rsidR="00DC727C" w:rsidRDefault="00DC727C" w:rsidP="00DC727C">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332A2E" w14:textId="77777777" w:rsidR="00DC727C" w:rsidRDefault="00DC727C" w:rsidP="00DC727C">
      <w:r>
        <w:rPr>
          <w:rFonts w:ascii="Consolas" w:hAnsi="Consolas" w:cs="Consolas"/>
          <w:color w:val="000000"/>
          <w:sz w:val="19"/>
          <w:szCs w:val="19"/>
        </w:rPr>
        <w:t>}</w:t>
      </w:r>
    </w:p>
    <w:p w14:paraId="08E5E08F" w14:textId="6C2F7CCA" w:rsidR="004973E6" w:rsidRPr="004973E6" w:rsidRDefault="00DC727C" w:rsidP="00DC727C">
      <w:r>
        <w:t xml:space="preserve">Notice how the user has no choice, the code will </w:t>
      </w:r>
      <w:r w:rsidR="00AC45C8">
        <w:t>always</w:t>
      </w:r>
      <w:r>
        <w:t xml:space="preserve"> enter the </w:t>
      </w:r>
      <w:r w:rsidRPr="00DC727C">
        <w:rPr>
          <w:b/>
        </w:rPr>
        <w:t>while loop</w:t>
      </w:r>
      <w:r>
        <w:t xml:space="preserve"> the first time; just like a </w:t>
      </w:r>
      <w:r w:rsidRPr="00DC727C">
        <w:rPr>
          <w:b/>
        </w:rPr>
        <w:t>do loop</w:t>
      </w:r>
      <w:r>
        <w:t xml:space="preserve">.  And also, asking the user for input is only done once, and at the top of the loop, just like a </w:t>
      </w:r>
      <w:r w:rsidRPr="00DC727C">
        <w:rPr>
          <w:b/>
        </w:rPr>
        <w:t>do loop</w:t>
      </w:r>
      <w:r>
        <w:t>.  This code is not “bad code”, coders do this all the time.  Just make sure you fully understand a pure while and pure do loop before you start coding while loops to behave like do loops.</w:t>
      </w:r>
      <w:r w:rsidR="00AC45C8">
        <w:t xml:space="preserve">  And do not do this corrupted form of a while loop while we are working in this chapter.</w:t>
      </w:r>
    </w:p>
    <w:p w14:paraId="75E48A1D" w14:textId="77777777" w:rsidR="004973E6" w:rsidRDefault="004973E6" w:rsidP="00DF4C0C">
      <w:pPr>
        <w:pStyle w:val="Heading3"/>
        <w:rPr>
          <w:rFonts w:eastAsia="Arial"/>
        </w:rPr>
      </w:pPr>
    </w:p>
    <w:p w14:paraId="5B937544" w14:textId="77777777" w:rsidR="004973E6" w:rsidRPr="004C6DB3" w:rsidRDefault="004973E6" w:rsidP="004973E6">
      <w:pPr>
        <w:pStyle w:val="Heading4"/>
        <w:rPr>
          <w:b/>
          <w:i w:val="0"/>
        </w:rPr>
      </w:pPr>
      <w:r>
        <w:rPr>
          <w:b/>
          <w:i w:val="0"/>
        </w:rPr>
        <w:t>for</w:t>
      </w:r>
      <w:r w:rsidRPr="004C6DB3">
        <w:rPr>
          <w:b/>
          <w:i w:val="0"/>
        </w:rPr>
        <w:t xml:space="preserve"> loops</w:t>
      </w:r>
      <w:r w:rsidR="00DC727C">
        <w:rPr>
          <w:b/>
          <w:i w:val="0"/>
        </w:rPr>
        <w:t xml:space="preserve">  </w:t>
      </w:r>
      <w:r w:rsidR="00DC727C" w:rsidRPr="00DC727C">
        <w:rPr>
          <w:i w:val="0"/>
        </w:rPr>
        <w:t>(a shortcut for a definite while loop)</w:t>
      </w:r>
    </w:p>
    <w:p w14:paraId="43069FEC" w14:textId="77777777" w:rsidR="00DF4C0C" w:rsidRDefault="00DF4C0C" w:rsidP="00DF4C0C">
      <w:r>
        <w:t xml:space="preserve">Now for the third choice for loops.  </w:t>
      </w:r>
      <w:r w:rsidR="008239E7">
        <w:t xml:space="preserve">The </w:t>
      </w:r>
      <w:r w:rsidR="008239E7" w:rsidRPr="00C27C4E">
        <w:rPr>
          <w:b/>
        </w:rPr>
        <w:t>for</w:t>
      </w:r>
      <w:r w:rsidR="008239E7">
        <w:t xml:space="preserve"> </w:t>
      </w:r>
      <w:r w:rsidR="008239E7" w:rsidRPr="00C27C4E">
        <w:rPr>
          <w:b/>
        </w:rPr>
        <w:t>loop</w:t>
      </w:r>
      <w:r w:rsidR="008239E7">
        <w:t xml:space="preserve"> is not really a new type of loop. </w:t>
      </w:r>
      <w:r>
        <w:t xml:space="preserve">Remember that a </w:t>
      </w:r>
      <w:r w:rsidRPr="00DF4C0C">
        <w:rPr>
          <w:b/>
        </w:rPr>
        <w:t>while loop</w:t>
      </w:r>
      <w:r>
        <w:t xml:space="preserve"> can work one of two ways</w:t>
      </w:r>
      <w:r w:rsidR="005A47AD">
        <w:t>, indefinite or definite</w:t>
      </w:r>
      <w:r>
        <w:t xml:space="preserve">. It can loop until some condition changes, often based on user input, or it can loop a fixed number of times. If you look at our multiplication </w:t>
      </w:r>
      <w:r w:rsidR="005A47AD">
        <w:t>definite</w:t>
      </w:r>
      <w:r w:rsidR="005A47AD" w:rsidRPr="00DF4C0C">
        <w:rPr>
          <w:b/>
        </w:rPr>
        <w:t xml:space="preserve"> </w:t>
      </w:r>
      <w:r w:rsidRPr="00DF4C0C">
        <w:rPr>
          <w:b/>
        </w:rPr>
        <w:t>while loop</w:t>
      </w:r>
      <w:r>
        <w:t xml:space="preserve"> example above, it will always loop an exact number of times, namely, as many times as is the size of the </w:t>
      </w:r>
      <w:r w:rsidRPr="00DF4C0C">
        <w:t>multiplier</w:t>
      </w:r>
      <w:r>
        <w:t xml:space="preserve"> value. </w:t>
      </w:r>
    </w:p>
    <w:p w14:paraId="703201FD" w14:textId="4414D5BD" w:rsidR="00DF4C0C" w:rsidRDefault="00DF4C0C" w:rsidP="00DF4C0C">
      <w:r>
        <w:t xml:space="preserve">A </w:t>
      </w:r>
      <w:r w:rsidRPr="00DF4C0C">
        <w:rPr>
          <w:b/>
        </w:rPr>
        <w:t>for loop</w:t>
      </w:r>
      <w:r>
        <w:t xml:space="preserve"> is really </w:t>
      </w:r>
      <w:r w:rsidR="0002507D">
        <w:t xml:space="preserve">just </w:t>
      </w:r>
      <w:r>
        <w:t xml:space="preserve">a shorthand way of coding the </w:t>
      </w:r>
      <w:r w:rsidR="004973E6">
        <w:rPr>
          <w:i/>
        </w:rPr>
        <w:t>fixed-number-</w:t>
      </w:r>
      <w:r w:rsidRPr="00DF4C0C">
        <w:rPr>
          <w:i/>
        </w:rPr>
        <w:t>0f-times</w:t>
      </w:r>
      <w:r w:rsidR="005A47AD">
        <w:rPr>
          <w:i/>
        </w:rPr>
        <w:t xml:space="preserve">, </w:t>
      </w:r>
      <w:r w:rsidR="005A47AD">
        <w:t>definite</w:t>
      </w:r>
      <w:r>
        <w:t xml:space="preserve"> </w:t>
      </w:r>
      <w:r w:rsidRPr="00DF4C0C">
        <w:rPr>
          <w:b/>
        </w:rPr>
        <w:t>while loop</w:t>
      </w:r>
      <w:r>
        <w:t xml:space="preserve">. It allows you to write in one line what a normal </w:t>
      </w:r>
      <w:r w:rsidRPr="00DF4C0C">
        <w:rPr>
          <w:b/>
        </w:rPr>
        <w:t>while loop</w:t>
      </w:r>
      <w:r>
        <w:t xml:space="preserve"> takes </w:t>
      </w:r>
      <w:r w:rsidR="007B1129">
        <w:t>three or four</w:t>
      </w:r>
      <w:r>
        <w:t xml:space="preserve"> lines </w:t>
      </w:r>
      <w:r w:rsidR="007B1129">
        <w:t>to do</w:t>
      </w:r>
      <w:r>
        <w:t>. The general structure is:</w:t>
      </w:r>
    </w:p>
    <w:p w14:paraId="49833E45" w14:textId="77777777" w:rsidR="00110325" w:rsidRPr="00110325" w:rsidRDefault="00110325" w:rsidP="00110325">
      <w:pPr>
        <w:autoSpaceDE w:val="0"/>
        <w:autoSpaceDN w:val="0"/>
        <w:adjustRightInd w:val="0"/>
        <w:spacing w:before="0" w:after="0" w:line="240" w:lineRule="auto"/>
        <w:ind w:left="720"/>
        <w:rPr>
          <w:rFonts w:ascii="Consolas" w:hAnsi="Consolas" w:cs="Consolas"/>
          <w:color w:val="0000FF"/>
          <w:szCs w:val="19"/>
        </w:rPr>
      </w:pPr>
      <w:r w:rsidRPr="00DF4C0C">
        <w:rPr>
          <w:rFonts w:ascii="Consolas" w:hAnsi="Consolas" w:cs="Consolas"/>
          <w:color w:val="0000FF"/>
          <w:szCs w:val="19"/>
        </w:rPr>
        <w:t>for</w:t>
      </w:r>
      <w:r w:rsidRPr="00DF4C0C">
        <w:rPr>
          <w:rFonts w:ascii="Consolas" w:hAnsi="Consolas" w:cs="Consolas"/>
          <w:color w:val="000000"/>
          <w:szCs w:val="19"/>
        </w:rPr>
        <w:t xml:space="preserve"> </w:t>
      </w:r>
      <w:r w:rsidRPr="00110325">
        <w:rPr>
          <w:rFonts w:ascii="Consolas" w:hAnsi="Consolas" w:cs="Consolas"/>
          <w:color w:val="000000" w:themeColor="text1"/>
          <w:szCs w:val="19"/>
        </w:rPr>
        <w:t>(setup ; test</w:t>
      </w:r>
      <w:r w:rsidR="00C27C4E">
        <w:rPr>
          <w:rFonts w:ascii="Consolas" w:hAnsi="Consolas" w:cs="Consolas"/>
          <w:color w:val="000000" w:themeColor="text1"/>
          <w:szCs w:val="19"/>
        </w:rPr>
        <w:t xml:space="preserve"> if done</w:t>
      </w:r>
      <w:r w:rsidRPr="00110325">
        <w:rPr>
          <w:rFonts w:ascii="Consolas" w:hAnsi="Consolas" w:cs="Consolas"/>
          <w:color w:val="000000" w:themeColor="text1"/>
          <w:szCs w:val="19"/>
        </w:rPr>
        <w:t xml:space="preserve"> ; update</w:t>
      </w:r>
      <w:r w:rsidR="00C27C4E">
        <w:rPr>
          <w:rFonts w:ascii="Consolas" w:hAnsi="Consolas" w:cs="Consolas"/>
          <w:color w:val="000000" w:themeColor="text1"/>
          <w:szCs w:val="19"/>
        </w:rPr>
        <w:t xml:space="preserve"> control variable</w:t>
      </w:r>
      <w:r w:rsidRPr="00110325">
        <w:rPr>
          <w:rFonts w:ascii="Consolas" w:hAnsi="Consolas" w:cs="Consolas"/>
          <w:color w:val="000000" w:themeColor="text1"/>
          <w:szCs w:val="19"/>
        </w:rPr>
        <w:t>)</w:t>
      </w:r>
    </w:p>
    <w:p w14:paraId="4AF8C48B" w14:textId="77777777" w:rsidR="00110325" w:rsidRPr="00DF4C0C" w:rsidRDefault="00110325" w:rsidP="00110325">
      <w:pPr>
        <w:autoSpaceDE w:val="0"/>
        <w:autoSpaceDN w:val="0"/>
        <w:adjustRightInd w:val="0"/>
        <w:spacing w:before="0" w:after="0" w:line="240" w:lineRule="auto"/>
        <w:ind w:left="720"/>
        <w:rPr>
          <w:rFonts w:ascii="Consolas" w:hAnsi="Consolas" w:cs="Consolas"/>
          <w:color w:val="000000"/>
          <w:szCs w:val="19"/>
        </w:rPr>
      </w:pPr>
      <w:r w:rsidRPr="00DF4C0C">
        <w:rPr>
          <w:rFonts w:ascii="Consolas" w:hAnsi="Consolas" w:cs="Consolas"/>
          <w:color w:val="000000"/>
          <w:szCs w:val="19"/>
        </w:rPr>
        <w:t>{</w:t>
      </w:r>
    </w:p>
    <w:p w14:paraId="4498DC6A" w14:textId="77777777" w:rsidR="00110325" w:rsidRPr="00DF4C0C" w:rsidRDefault="00110325" w:rsidP="00110325">
      <w:pPr>
        <w:autoSpaceDE w:val="0"/>
        <w:autoSpaceDN w:val="0"/>
        <w:adjustRightInd w:val="0"/>
        <w:spacing w:before="0" w:after="0" w:line="240" w:lineRule="auto"/>
        <w:ind w:left="720"/>
        <w:rPr>
          <w:rFonts w:ascii="Consolas" w:hAnsi="Consolas" w:cs="Consolas"/>
          <w:color w:val="000000"/>
          <w:szCs w:val="19"/>
        </w:rPr>
      </w:pPr>
      <w:r>
        <w:rPr>
          <w:rFonts w:ascii="Consolas" w:eastAsia="Consolas" w:hAnsi="Consolas" w:cs="Consolas"/>
        </w:rPr>
        <w:t xml:space="preserve">    </w:t>
      </w:r>
      <w:r w:rsidRPr="00DB7FE9">
        <w:rPr>
          <w:rFonts w:ascii="Consolas" w:eastAsia="Consolas" w:hAnsi="Consolas" w:cs="Consolas"/>
        </w:rPr>
        <w:t xml:space="preserve">block </w:t>
      </w:r>
      <w:r>
        <w:rPr>
          <w:rFonts w:ascii="Consolas" w:eastAsia="Consolas" w:hAnsi="Consolas" w:cs="Consolas"/>
        </w:rPr>
        <w:t>of code, done a specific number of times</w:t>
      </w:r>
    </w:p>
    <w:p w14:paraId="374CB922" w14:textId="77777777" w:rsidR="00110325" w:rsidRDefault="00110325" w:rsidP="00110325">
      <w:pPr>
        <w:ind w:left="720"/>
        <w:rPr>
          <w:rFonts w:ascii="Consolas" w:hAnsi="Consolas" w:cs="Consolas"/>
          <w:color w:val="000000"/>
          <w:szCs w:val="19"/>
        </w:rPr>
      </w:pPr>
      <w:r w:rsidRPr="00DF4C0C">
        <w:rPr>
          <w:rFonts w:ascii="Consolas" w:hAnsi="Consolas" w:cs="Consolas"/>
          <w:color w:val="000000"/>
          <w:szCs w:val="19"/>
        </w:rPr>
        <w:t>}</w:t>
      </w:r>
      <w:r>
        <w:rPr>
          <w:rFonts w:ascii="Consolas" w:hAnsi="Consolas" w:cs="Consolas"/>
          <w:color w:val="000000"/>
          <w:szCs w:val="19"/>
        </w:rPr>
        <w:t xml:space="preserve"> </w:t>
      </w:r>
    </w:p>
    <w:p w14:paraId="1567130A" w14:textId="77777777" w:rsidR="00110325" w:rsidRDefault="00110325" w:rsidP="00110325">
      <w:r>
        <w:t xml:space="preserve">Or as often used, </w:t>
      </w:r>
    </w:p>
    <w:p w14:paraId="2E521743" w14:textId="77777777" w:rsidR="00DF4C0C" w:rsidRPr="00DF4C0C" w:rsidRDefault="00DF4C0C" w:rsidP="00DF4C0C">
      <w:pPr>
        <w:autoSpaceDE w:val="0"/>
        <w:autoSpaceDN w:val="0"/>
        <w:adjustRightInd w:val="0"/>
        <w:spacing w:before="0" w:after="0" w:line="240" w:lineRule="auto"/>
        <w:ind w:left="720"/>
        <w:rPr>
          <w:rFonts w:ascii="Consolas" w:hAnsi="Consolas" w:cs="Consolas"/>
          <w:color w:val="000000"/>
          <w:szCs w:val="19"/>
        </w:rPr>
      </w:pPr>
      <w:r w:rsidRPr="00DF4C0C">
        <w:rPr>
          <w:rFonts w:ascii="Consolas" w:hAnsi="Consolas" w:cs="Consolas"/>
          <w:color w:val="0000FF"/>
          <w:szCs w:val="19"/>
        </w:rPr>
        <w:lastRenderedPageBreak/>
        <w:t>for</w:t>
      </w:r>
      <w:r w:rsidRPr="00DF4C0C">
        <w:rPr>
          <w:rFonts w:ascii="Consolas" w:hAnsi="Consolas" w:cs="Consolas"/>
          <w:color w:val="000000"/>
          <w:szCs w:val="19"/>
        </w:rPr>
        <w:t xml:space="preserve"> (</w:t>
      </w:r>
      <w:r w:rsidRPr="00DF4C0C">
        <w:rPr>
          <w:rFonts w:ascii="Consolas" w:hAnsi="Consolas" w:cs="Consolas"/>
          <w:color w:val="0000FF"/>
          <w:szCs w:val="19"/>
        </w:rPr>
        <w:t>int</w:t>
      </w:r>
      <w:r w:rsidRPr="00DF4C0C">
        <w:rPr>
          <w:rFonts w:ascii="Consolas" w:hAnsi="Consolas" w:cs="Consolas"/>
          <w:color w:val="000000"/>
          <w:szCs w:val="19"/>
        </w:rPr>
        <w:t xml:space="preserve"> i = 0; i &lt; length; i++)</w:t>
      </w:r>
    </w:p>
    <w:p w14:paraId="1E533AC3" w14:textId="77777777" w:rsidR="00DF4C0C" w:rsidRPr="00DF4C0C" w:rsidRDefault="00DF4C0C" w:rsidP="00DF4C0C">
      <w:pPr>
        <w:autoSpaceDE w:val="0"/>
        <w:autoSpaceDN w:val="0"/>
        <w:adjustRightInd w:val="0"/>
        <w:spacing w:before="0" w:after="0" w:line="240" w:lineRule="auto"/>
        <w:ind w:left="720"/>
        <w:rPr>
          <w:rFonts w:ascii="Consolas" w:hAnsi="Consolas" w:cs="Consolas"/>
          <w:color w:val="000000"/>
          <w:szCs w:val="19"/>
        </w:rPr>
      </w:pPr>
      <w:r w:rsidRPr="00DF4C0C">
        <w:rPr>
          <w:rFonts w:ascii="Consolas" w:hAnsi="Consolas" w:cs="Consolas"/>
          <w:color w:val="000000"/>
          <w:szCs w:val="19"/>
        </w:rPr>
        <w:t>{</w:t>
      </w:r>
    </w:p>
    <w:p w14:paraId="7A020103" w14:textId="77777777" w:rsidR="00DF4C0C" w:rsidRPr="00DF4C0C" w:rsidRDefault="00DF4C0C" w:rsidP="00DF4C0C">
      <w:pPr>
        <w:autoSpaceDE w:val="0"/>
        <w:autoSpaceDN w:val="0"/>
        <w:adjustRightInd w:val="0"/>
        <w:spacing w:before="0" w:after="0" w:line="240" w:lineRule="auto"/>
        <w:ind w:left="720"/>
        <w:rPr>
          <w:rFonts w:ascii="Consolas" w:hAnsi="Consolas" w:cs="Consolas"/>
          <w:color w:val="000000"/>
          <w:szCs w:val="19"/>
        </w:rPr>
      </w:pPr>
      <w:r>
        <w:rPr>
          <w:rFonts w:ascii="Consolas" w:eastAsia="Consolas" w:hAnsi="Consolas" w:cs="Consolas"/>
        </w:rPr>
        <w:t xml:space="preserve">    </w:t>
      </w:r>
      <w:r w:rsidRPr="00DB7FE9">
        <w:rPr>
          <w:rFonts w:ascii="Consolas" w:eastAsia="Consolas" w:hAnsi="Consolas" w:cs="Consolas"/>
        </w:rPr>
        <w:t xml:space="preserve">block </w:t>
      </w:r>
      <w:r>
        <w:rPr>
          <w:rFonts w:ascii="Consolas" w:eastAsia="Consolas" w:hAnsi="Consolas" w:cs="Consolas"/>
        </w:rPr>
        <w:t>of code, done a specific number of times</w:t>
      </w:r>
    </w:p>
    <w:p w14:paraId="39EDB671" w14:textId="77777777" w:rsidR="00DF4C0C" w:rsidRDefault="00DF4C0C" w:rsidP="00DF4C0C">
      <w:pPr>
        <w:ind w:left="720"/>
        <w:rPr>
          <w:rFonts w:ascii="Consolas" w:hAnsi="Consolas" w:cs="Consolas"/>
          <w:color w:val="000000"/>
          <w:szCs w:val="19"/>
        </w:rPr>
      </w:pPr>
      <w:r w:rsidRPr="00DF4C0C">
        <w:rPr>
          <w:rFonts w:ascii="Consolas" w:hAnsi="Consolas" w:cs="Consolas"/>
          <w:color w:val="000000"/>
          <w:szCs w:val="19"/>
        </w:rPr>
        <w:t>}</w:t>
      </w:r>
    </w:p>
    <w:p w14:paraId="6F7CEBAF" w14:textId="77777777" w:rsidR="00DF4C0C" w:rsidRDefault="00110325" w:rsidP="007B1129">
      <w:r>
        <w:t xml:space="preserve">That </w:t>
      </w:r>
      <w:r w:rsidR="00DF4C0C">
        <w:t>same</w:t>
      </w:r>
      <w:r>
        <w:t xml:space="preserve"> </w:t>
      </w:r>
      <w:r w:rsidRPr="00110325">
        <w:rPr>
          <w:b/>
        </w:rPr>
        <w:t>for loop</w:t>
      </w:r>
      <w:r w:rsidR="00DF4C0C">
        <w:t xml:space="preserve"> </w:t>
      </w:r>
      <w:r>
        <w:t>code expressed as a</w:t>
      </w:r>
      <w:r w:rsidR="00DF4C0C">
        <w:t xml:space="preserve"> </w:t>
      </w:r>
      <w:r w:rsidR="00DF4C0C" w:rsidRPr="00110325">
        <w:rPr>
          <w:b/>
        </w:rPr>
        <w:t>while loop</w:t>
      </w:r>
      <w:r w:rsidR="00DF4C0C">
        <w:t xml:space="preserve"> would be</w:t>
      </w:r>
    </w:p>
    <w:p w14:paraId="266A823A" w14:textId="77777777" w:rsidR="007B1129" w:rsidRDefault="007B1129" w:rsidP="007B1129">
      <w:pPr>
        <w:autoSpaceDE w:val="0"/>
        <w:autoSpaceDN w:val="0"/>
        <w:adjustRightInd w:val="0"/>
        <w:spacing w:before="0" w:after="0" w:line="240" w:lineRule="auto"/>
        <w:ind w:left="720"/>
        <w:rPr>
          <w:rFonts w:ascii="Consolas" w:hAnsi="Consolas" w:cs="Consolas"/>
          <w:color w:val="000000"/>
          <w:szCs w:val="19"/>
        </w:rPr>
      </w:pPr>
      <w:r w:rsidRPr="00DF4C0C">
        <w:rPr>
          <w:rFonts w:ascii="Consolas" w:hAnsi="Consolas" w:cs="Consolas"/>
          <w:color w:val="0000FF"/>
          <w:szCs w:val="19"/>
        </w:rPr>
        <w:t>int</w:t>
      </w:r>
      <w:r w:rsidRPr="00DF4C0C">
        <w:rPr>
          <w:rFonts w:ascii="Consolas" w:hAnsi="Consolas" w:cs="Consolas"/>
          <w:color w:val="000000"/>
          <w:szCs w:val="19"/>
        </w:rPr>
        <w:t xml:space="preserve"> i = 0; </w:t>
      </w:r>
    </w:p>
    <w:p w14:paraId="5F12A30A" w14:textId="77777777" w:rsidR="007B1129" w:rsidRDefault="007B1129" w:rsidP="007B1129">
      <w:pPr>
        <w:autoSpaceDE w:val="0"/>
        <w:autoSpaceDN w:val="0"/>
        <w:adjustRightInd w:val="0"/>
        <w:spacing w:before="0" w:after="0" w:line="240" w:lineRule="auto"/>
        <w:ind w:left="720"/>
        <w:rPr>
          <w:rFonts w:ascii="Consolas" w:hAnsi="Consolas" w:cs="Consolas"/>
          <w:color w:val="000000"/>
          <w:szCs w:val="19"/>
        </w:rPr>
      </w:pPr>
      <w:r>
        <w:rPr>
          <w:rFonts w:ascii="Consolas" w:hAnsi="Consolas" w:cs="Consolas"/>
          <w:color w:val="0000FF"/>
          <w:szCs w:val="19"/>
        </w:rPr>
        <w:t xml:space="preserve">int </w:t>
      </w:r>
      <w:r w:rsidRPr="00DF4C0C">
        <w:rPr>
          <w:rFonts w:ascii="Consolas" w:hAnsi="Consolas" w:cs="Consolas"/>
          <w:color w:val="000000"/>
          <w:szCs w:val="19"/>
        </w:rPr>
        <w:t>length</w:t>
      </w:r>
      <w:r>
        <w:rPr>
          <w:rFonts w:ascii="Consolas" w:hAnsi="Consolas" w:cs="Consolas"/>
          <w:color w:val="000000"/>
          <w:szCs w:val="19"/>
        </w:rPr>
        <w:t xml:space="preserve"> = 5;</w:t>
      </w:r>
    </w:p>
    <w:p w14:paraId="6905AAC5" w14:textId="77777777" w:rsidR="007B1129" w:rsidRPr="007B1129" w:rsidRDefault="007B1129" w:rsidP="007B1129">
      <w:pPr>
        <w:autoSpaceDE w:val="0"/>
        <w:autoSpaceDN w:val="0"/>
        <w:adjustRightInd w:val="0"/>
        <w:spacing w:before="0" w:after="0" w:line="240" w:lineRule="auto"/>
        <w:ind w:left="720"/>
        <w:rPr>
          <w:rFonts w:ascii="Consolas" w:hAnsi="Consolas" w:cs="Consolas"/>
          <w:color w:val="000000"/>
          <w:szCs w:val="19"/>
        </w:rPr>
      </w:pPr>
      <w:r w:rsidRPr="007B1129">
        <w:rPr>
          <w:rFonts w:ascii="Consolas" w:hAnsi="Consolas" w:cs="Consolas"/>
          <w:color w:val="0000FF"/>
          <w:szCs w:val="19"/>
        </w:rPr>
        <w:t>while</w:t>
      </w:r>
      <w:r w:rsidRPr="007B1129">
        <w:rPr>
          <w:rFonts w:ascii="Consolas" w:hAnsi="Consolas" w:cs="Consolas"/>
          <w:color w:val="000000"/>
          <w:szCs w:val="19"/>
        </w:rPr>
        <w:t xml:space="preserve"> (</w:t>
      </w:r>
      <w:r w:rsidR="00B7289D">
        <w:rPr>
          <w:rFonts w:ascii="Consolas" w:hAnsi="Consolas" w:cs="Consolas"/>
          <w:color w:val="000000"/>
          <w:szCs w:val="19"/>
        </w:rPr>
        <w:t>i</w:t>
      </w:r>
      <w:r>
        <w:rPr>
          <w:rFonts w:ascii="Consolas" w:hAnsi="Consolas" w:cs="Consolas"/>
          <w:color w:val="000000"/>
          <w:szCs w:val="19"/>
        </w:rPr>
        <w:t xml:space="preserve"> &lt; length</w:t>
      </w:r>
      <w:r w:rsidRPr="007B1129">
        <w:rPr>
          <w:rFonts w:ascii="Consolas" w:hAnsi="Consolas" w:cs="Consolas"/>
          <w:color w:val="000000"/>
          <w:szCs w:val="19"/>
        </w:rPr>
        <w:t>)</w:t>
      </w:r>
    </w:p>
    <w:p w14:paraId="1975363D" w14:textId="77777777" w:rsidR="007B1129" w:rsidRPr="007B1129" w:rsidRDefault="007B1129" w:rsidP="007B1129">
      <w:pPr>
        <w:autoSpaceDE w:val="0"/>
        <w:autoSpaceDN w:val="0"/>
        <w:adjustRightInd w:val="0"/>
        <w:spacing w:before="0" w:after="0" w:line="240" w:lineRule="auto"/>
        <w:ind w:left="720"/>
        <w:rPr>
          <w:rFonts w:ascii="Consolas" w:hAnsi="Consolas" w:cs="Consolas"/>
          <w:color w:val="000000"/>
          <w:szCs w:val="19"/>
        </w:rPr>
      </w:pPr>
      <w:r w:rsidRPr="007B1129">
        <w:rPr>
          <w:rFonts w:ascii="Consolas" w:hAnsi="Consolas" w:cs="Consolas"/>
          <w:color w:val="000000"/>
          <w:szCs w:val="19"/>
        </w:rPr>
        <w:t>{</w:t>
      </w:r>
    </w:p>
    <w:p w14:paraId="40AE8080" w14:textId="77777777" w:rsidR="007B1129" w:rsidRDefault="007B1129" w:rsidP="007B1129">
      <w:pPr>
        <w:autoSpaceDE w:val="0"/>
        <w:autoSpaceDN w:val="0"/>
        <w:adjustRightInd w:val="0"/>
        <w:spacing w:before="0" w:after="0" w:line="240" w:lineRule="auto"/>
        <w:ind w:left="720"/>
        <w:rPr>
          <w:rFonts w:ascii="Consolas" w:eastAsia="Consolas" w:hAnsi="Consolas" w:cs="Consolas"/>
        </w:rPr>
      </w:pPr>
      <w:r>
        <w:rPr>
          <w:rFonts w:ascii="Consolas" w:eastAsia="Consolas" w:hAnsi="Consolas" w:cs="Consolas"/>
        </w:rPr>
        <w:t xml:space="preserve">    </w:t>
      </w:r>
      <w:r w:rsidRPr="00DB7FE9">
        <w:rPr>
          <w:rFonts w:ascii="Consolas" w:eastAsia="Consolas" w:hAnsi="Consolas" w:cs="Consolas"/>
        </w:rPr>
        <w:t xml:space="preserve">block </w:t>
      </w:r>
      <w:r>
        <w:rPr>
          <w:rFonts w:ascii="Consolas" w:eastAsia="Consolas" w:hAnsi="Consolas" w:cs="Consolas"/>
        </w:rPr>
        <w:t>of code, done a 5 times</w:t>
      </w:r>
    </w:p>
    <w:p w14:paraId="01848D23" w14:textId="77777777" w:rsidR="007B1129" w:rsidRPr="007B1129" w:rsidRDefault="007B1129" w:rsidP="007B1129">
      <w:pPr>
        <w:autoSpaceDE w:val="0"/>
        <w:autoSpaceDN w:val="0"/>
        <w:adjustRightInd w:val="0"/>
        <w:spacing w:before="0" w:after="0" w:line="240" w:lineRule="auto"/>
        <w:ind w:left="720"/>
        <w:rPr>
          <w:rFonts w:ascii="Consolas" w:hAnsi="Consolas" w:cs="Consolas"/>
          <w:color w:val="000000"/>
          <w:szCs w:val="19"/>
        </w:rPr>
      </w:pPr>
      <w:r>
        <w:rPr>
          <w:rFonts w:ascii="Consolas" w:eastAsia="Consolas" w:hAnsi="Consolas" w:cs="Consolas"/>
        </w:rPr>
        <w:t xml:space="preserve">    i++; </w:t>
      </w:r>
      <w:r w:rsidR="00110325">
        <w:rPr>
          <w:rFonts w:ascii="Consolas" w:eastAsia="Consolas" w:hAnsi="Consolas" w:cs="Consolas"/>
        </w:rPr>
        <w:t xml:space="preserve"> </w:t>
      </w:r>
      <w:r w:rsidRPr="004B474B">
        <w:rPr>
          <w:rFonts w:ascii="Consolas" w:hAnsi="Consolas" w:cs="Consolas"/>
          <w:color w:val="008000"/>
          <w:szCs w:val="19"/>
        </w:rPr>
        <w:t>//</w:t>
      </w:r>
      <w:r w:rsidR="00110325">
        <w:rPr>
          <w:rFonts w:ascii="Consolas" w:hAnsi="Consolas" w:cs="Consolas"/>
          <w:color w:val="008000"/>
          <w:szCs w:val="19"/>
        </w:rPr>
        <w:t xml:space="preserve"> note, this</w:t>
      </w:r>
      <w:r>
        <w:rPr>
          <w:rFonts w:ascii="Consolas" w:hAnsi="Consolas" w:cs="Consolas"/>
          <w:color w:val="008000"/>
          <w:szCs w:val="19"/>
        </w:rPr>
        <w:t xml:space="preserve"> is a shorthand way of writing i = i + 1 </w:t>
      </w:r>
    </w:p>
    <w:p w14:paraId="55273B00" w14:textId="77777777" w:rsidR="00DF4C0C" w:rsidRPr="00DF4C0C" w:rsidRDefault="007B1129" w:rsidP="007B1129">
      <w:pPr>
        <w:ind w:left="720"/>
        <w:rPr>
          <w:sz w:val="36"/>
        </w:rPr>
      </w:pPr>
      <w:r w:rsidRPr="007B1129">
        <w:rPr>
          <w:rFonts w:ascii="Consolas" w:hAnsi="Consolas" w:cs="Consolas"/>
          <w:color w:val="000000"/>
          <w:szCs w:val="19"/>
        </w:rPr>
        <w:t>}</w:t>
      </w:r>
    </w:p>
    <w:p w14:paraId="5D0F4D2F" w14:textId="77777777" w:rsidR="00DF4C0C" w:rsidRDefault="00B7289D" w:rsidP="006D6922">
      <w:r>
        <w:t xml:space="preserve">Notice in this diagram how the 3 lines of the </w:t>
      </w:r>
      <w:r w:rsidRPr="00B7289D">
        <w:rPr>
          <w:b/>
        </w:rPr>
        <w:t>while loop</w:t>
      </w:r>
      <w:r>
        <w:t xml:space="preserve"> have been combined into one line of the </w:t>
      </w:r>
      <w:r w:rsidRPr="00B7289D">
        <w:rPr>
          <w:b/>
        </w:rPr>
        <w:t>for loop</w:t>
      </w:r>
      <w:r>
        <w:t>.</w:t>
      </w:r>
    </w:p>
    <w:p w14:paraId="2F10F5BE" w14:textId="77777777" w:rsidR="00B7289D" w:rsidRDefault="00B7289D" w:rsidP="00B7289D">
      <w:r>
        <w:rPr>
          <w:noProof/>
        </w:rPr>
        <w:drawing>
          <wp:inline distT="0" distB="0" distL="0" distR="0" wp14:anchorId="66B4186D" wp14:editId="261A0AF4">
            <wp:extent cx="4638675" cy="2809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2.jpg"/>
                    <pic:cNvPicPr/>
                  </pic:nvPicPr>
                  <pic:blipFill>
                    <a:blip r:embed="rId31">
                      <a:extLst>
                        <a:ext uri="{28A0092B-C50C-407E-A947-70E740481C1C}">
                          <a14:useLocalDpi xmlns:a14="http://schemas.microsoft.com/office/drawing/2010/main" val="0"/>
                        </a:ext>
                      </a:extLst>
                    </a:blip>
                    <a:stretch>
                      <a:fillRect/>
                    </a:stretch>
                  </pic:blipFill>
                  <pic:spPr>
                    <a:xfrm>
                      <a:off x="0" y="0"/>
                      <a:ext cx="4638675" cy="2809875"/>
                    </a:xfrm>
                    <a:prstGeom prst="rect">
                      <a:avLst/>
                    </a:prstGeom>
                  </pic:spPr>
                </pic:pic>
              </a:graphicData>
            </a:graphic>
          </wp:inline>
        </w:drawing>
      </w:r>
    </w:p>
    <w:p w14:paraId="548FCC50" w14:textId="77777777" w:rsidR="0002507D" w:rsidRDefault="008239E7" w:rsidP="00B7289D">
      <w:r>
        <w:t xml:space="preserve">I think it is wise to code with the </w:t>
      </w:r>
      <w:r w:rsidRPr="00FC4448">
        <w:rPr>
          <w:b/>
        </w:rPr>
        <w:t>while loop</w:t>
      </w:r>
      <w:r>
        <w:t xml:space="preserve"> until you are quite comfortable with it, and then learn this </w:t>
      </w:r>
      <w:r w:rsidRPr="00FC4448">
        <w:t>nice</w:t>
      </w:r>
      <w:r w:rsidRPr="008239E7">
        <w:rPr>
          <w:b/>
        </w:rPr>
        <w:t xml:space="preserve"> for loop </w:t>
      </w:r>
      <w:r>
        <w:t>shortcut.</w:t>
      </w:r>
      <w:r w:rsidR="00FC4448">
        <w:t xml:space="preserve"> One thing that is confusing about the </w:t>
      </w:r>
      <w:r w:rsidR="00FC4448" w:rsidRPr="00FC4448">
        <w:rPr>
          <w:b/>
        </w:rPr>
        <w:t>for loop</w:t>
      </w:r>
      <w:r w:rsidR="00FC4448">
        <w:t xml:space="preserve">, even though the change to the control variable (the </w:t>
      </w:r>
      <w:r w:rsidR="00FC4448" w:rsidRPr="00C27C4E">
        <w:rPr>
          <w:rFonts w:ascii="Consolas" w:hAnsi="Consolas"/>
          <w:color w:val="000000" w:themeColor="text1"/>
        </w:rPr>
        <w:t>i++</w:t>
      </w:r>
      <w:r w:rsidR="00FC4448" w:rsidRPr="00C27C4E">
        <w:rPr>
          <w:color w:val="000000" w:themeColor="text1"/>
        </w:rPr>
        <w:t xml:space="preserve"> </w:t>
      </w:r>
      <w:r w:rsidR="00FC4448">
        <w:t xml:space="preserve">code) is written on the same line as the </w:t>
      </w:r>
      <w:r w:rsidR="00FC4448" w:rsidRPr="00FC4448">
        <w:rPr>
          <w:b/>
        </w:rPr>
        <w:t>for loop</w:t>
      </w:r>
      <w:r w:rsidR="00FC4448">
        <w:t xml:space="preserve">, it is always executed </w:t>
      </w:r>
      <w:r w:rsidR="00FC4448" w:rsidRPr="004973E6">
        <w:rPr>
          <w:b/>
        </w:rPr>
        <w:t>as the very last line</w:t>
      </w:r>
      <w:r w:rsidR="00FC4448">
        <w:t xml:space="preserve"> of the block of code.  </w:t>
      </w:r>
    </w:p>
    <w:p w14:paraId="38B0428E" w14:textId="1B13D080" w:rsidR="009B0202" w:rsidRDefault="00FC4448" w:rsidP="00B7289D">
      <w:r>
        <w:t xml:space="preserve">All of these three loops types show up in most other computer languages, and as it turns out, the </w:t>
      </w:r>
      <w:r w:rsidRPr="00FC4448">
        <w:rPr>
          <w:b/>
        </w:rPr>
        <w:t>for loop</w:t>
      </w:r>
      <w:r>
        <w:t xml:space="preserve"> is used much more often than the other ones.  After we</w:t>
      </w:r>
      <w:r w:rsidR="0002507D">
        <w:t xml:space="preserve"> later</w:t>
      </w:r>
      <w:r>
        <w:t xml:space="preserve"> learn</w:t>
      </w:r>
      <w:r w:rsidR="0002507D">
        <w:t xml:space="preserve"> about</w:t>
      </w:r>
      <w:r>
        <w:t xml:space="preserve"> arrays and Lists, which are very common ways of storing data, you will see how convenient a </w:t>
      </w:r>
      <w:r w:rsidRPr="00FC4448">
        <w:rPr>
          <w:b/>
        </w:rPr>
        <w:t>for loop</w:t>
      </w:r>
      <w:r>
        <w:t xml:space="preserve"> is for processing each item in the array or loop. More on that later.</w:t>
      </w:r>
      <w:r w:rsidR="009B0202">
        <w:t xml:space="preserve">  The most common variable used in a for loop to keep track of the number of times you are going through the loop (the control variable) is the letter </w:t>
      </w:r>
      <w:r w:rsidR="009B0202" w:rsidRPr="00C27C4E">
        <w:rPr>
          <w:rFonts w:ascii="Consolas" w:hAnsi="Consolas"/>
          <w:color w:val="000000" w:themeColor="text1"/>
        </w:rPr>
        <w:t>i</w:t>
      </w:r>
      <w:r w:rsidR="009B0202">
        <w:t xml:space="preserve">. This practice goes way back in the years, </w:t>
      </w:r>
      <w:r w:rsidR="00C27C4E">
        <w:t xml:space="preserve">at least </w:t>
      </w:r>
      <w:r w:rsidR="009B0202">
        <w:t xml:space="preserve">to the </w:t>
      </w:r>
      <w:r w:rsidR="00C27C4E">
        <w:t xml:space="preserve">1960’s </w:t>
      </w:r>
      <w:r w:rsidR="009B0202">
        <w:t xml:space="preserve">days of FORTRAN and other early languages. Memory was expensive so variable names were kept very short. You might as well get used to seeing </w:t>
      </w:r>
      <w:r w:rsidR="009B0202" w:rsidRPr="00C27C4E">
        <w:rPr>
          <w:rFonts w:ascii="Consolas" w:hAnsi="Consolas"/>
          <w:color w:val="000000" w:themeColor="text1"/>
        </w:rPr>
        <w:t>i</w:t>
      </w:r>
      <w:r w:rsidR="009B0202">
        <w:t xml:space="preserve">, </w:t>
      </w:r>
      <w:r w:rsidR="009B0202" w:rsidRPr="00C27C4E">
        <w:rPr>
          <w:rFonts w:ascii="Consolas" w:hAnsi="Consolas"/>
          <w:color w:val="000000" w:themeColor="text1"/>
        </w:rPr>
        <w:t>j</w:t>
      </w:r>
      <w:r w:rsidR="009B0202">
        <w:t>, or other single letters used as the control variable, since it is done so often.  But I suggest you use a more descriptive term for your control variables.</w:t>
      </w:r>
    </w:p>
    <w:p w14:paraId="5CF614D4" w14:textId="102FDE34" w:rsidR="00CD0037" w:rsidRDefault="0002507D" w:rsidP="00B7289D">
      <w:pPr>
        <w:rPr>
          <w:rFonts w:ascii="Consolas" w:hAnsi="Consolas"/>
          <w:color w:val="000000" w:themeColor="text1"/>
        </w:rPr>
      </w:pPr>
      <w:r>
        <w:t>When coding a for loop, y</w:t>
      </w:r>
      <w:r w:rsidR="00CD0037">
        <w:t xml:space="preserve">ou are also free to use any comparison as needed, such as &gt;=, ==, etc. And the iteration count can start at </w:t>
      </w:r>
      <w:r w:rsidR="00CD0037" w:rsidRPr="00CD0037">
        <w:rPr>
          <w:rFonts w:ascii="Arial" w:hAnsi="Arial" w:cs="Arial"/>
        </w:rPr>
        <w:t>0</w:t>
      </w:r>
      <w:r w:rsidR="00CD0037">
        <w:t>,</w:t>
      </w:r>
      <w:r w:rsidR="00CD0037" w:rsidRPr="00CD0037">
        <w:rPr>
          <w:rFonts w:ascii="Arial" w:hAnsi="Arial" w:cs="Arial"/>
        </w:rPr>
        <w:t xml:space="preserve"> 1</w:t>
      </w:r>
      <w:r w:rsidR="00CD0037">
        <w:t xml:space="preserve">, or </w:t>
      </w:r>
      <w:r w:rsidR="00CD0037" w:rsidRPr="00CD0037">
        <w:rPr>
          <w:rFonts w:ascii="Arial" w:hAnsi="Arial" w:cs="Arial"/>
        </w:rPr>
        <w:t>123</w:t>
      </w:r>
      <w:r w:rsidR="00CD0037">
        <w:t xml:space="preserve">, in other words, any number you like. Also, the </w:t>
      </w:r>
      <w:r w:rsidR="00CD0037" w:rsidRPr="00C27C4E">
        <w:rPr>
          <w:rFonts w:ascii="Consolas" w:hAnsi="Consolas"/>
          <w:color w:val="000000" w:themeColor="text1"/>
        </w:rPr>
        <w:t>i++</w:t>
      </w:r>
      <w:r w:rsidR="00CD0037" w:rsidRPr="00C27C4E">
        <w:rPr>
          <w:color w:val="000000" w:themeColor="text1"/>
        </w:rPr>
        <w:t xml:space="preserve"> </w:t>
      </w:r>
      <w:r w:rsidR="00CD0037">
        <w:t xml:space="preserve">doesn’t have to be just </w:t>
      </w:r>
      <w:r w:rsidR="00CD0037">
        <w:lastRenderedPageBreak/>
        <w:t xml:space="preserve">counting by </w:t>
      </w:r>
      <w:r w:rsidR="00CD0037" w:rsidRPr="00CD0037">
        <w:rPr>
          <w:rFonts w:ascii="Arial" w:hAnsi="Arial" w:cs="Arial"/>
        </w:rPr>
        <w:t>1</w:t>
      </w:r>
      <w:r w:rsidR="00CD0037">
        <w:t>, you can make you</w:t>
      </w:r>
      <w:r w:rsidR="00C27C4E">
        <w:t>r</w:t>
      </w:r>
      <w:r w:rsidR="00CD0037">
        <w:t xml:space="preserve"> </w:t>
      </w:r>
      <w:r w:rsidR="00CD0037" w:rsidRPr="00C27C4E">
        <w:rPr>
          <w:b/>
        </w:rPr>
        <w:t>for loop</w:t>
      </w:r>
      <w:r w:rsidR="00CD0037">
        <w:t xml:space="preserve"> do only even numbers by saying instead, </w:t>
      </w:r>
      <w:r w:rsidR="00CD0037" w:rsidRPr="00C27C4E">
        <w:rPr>
          <w:rFonts w:ascii="Consolas" w:hAnsi="Consolas"/>
          <w:color w:val="000000" w:themeColor="text1"/>
        </w:rPr>
        <w:t>i=i+2</w:t>
      </w:r>
      <w:r w:rsidR="00CD0037">
        <w:t xml:space="preserve">. You can even start at a big number, and count backwards, using </w:t>
      </w:r>
      <w:r w:rsidR="00CD0037" w:rsidRPr="00C27C4E">
        <w:rPr>
          <w:rFonts w:ascii="Consolas" w:hAnsi="Consolas"/>
          <w:color w:val="000000" w:themeColor="text1"/>
        </w:rPr>
        <w:t>i--.</w:t>
      </w:r>
    </w:p>
    <w:p w14:paraId="176C365A" w14:textId="77777777" w:rsidR="0002507D" w:rsidRDefault="0002507D" w:rsidP="00B7289D"/>
    <w:p w14:paraId="678A01A6" w14:textId="77777777" w:rsidR="008239E7" w:rsidRDefault="009B0202" w:rsidP="00B7289D">
      <w:r>
        <w:t xml:space="preserve">Let’s look our same multiplication problem in the structure of a </w:t>
      </w:r>
      <w:r w:rsidRPr="009B0202">
        <w:rPr>
          <w:b/>
        </w:rPr>
        <w:t>for loop</w:t>
      </w:r>
      <w:r>
        <w:t>.</w:t>
      </w:r>
    </w:p>
    <w:p w14:paraId="346E2814" w14:textId="77777777" w:rsidR="003A509E" w:rsidRPr="003A509E" w:rsidRDefault="003A509E" w:rsidP="003A509E">
      <w:pPr>
        <w:autoSpaceDE w:val="0"/>
        <w:autoSpaceDN w:val="0"/>
        <w:adjustRightInd w:val="0"/>
        <w:spacing w:before="0" w:after="0" w:line="240" w:lineRule="auto"/>
        <w:rPr>
          <w:rFonts w:ascii="Consolas" w:hAnsi="Consolas" w:cs="Consolas"/>
          <w:color w:val="000000"/>
          <w:szCs w:val="19"/>
        </w:rPr>
      </w:pPr>
      <w:r w:rsidRPr="003A509E">
        <w:rPr>
          <w:rFonts w:ascii="Consolas" w:hAnsi="Consolas" w:cs="Consolas"/>
          <w:color w:val="0000FF"/>
          <w:szCs w:val="19"/>
        </w:rPr>
        <w:t>int</w:t>
      </w:r>
      <w:r w:rsidRPr="003A509E">
        <w:rPr>
          <w:rFonts w:ascii="Consolas" w:hAnsi="Consolas" w:cs="Consolas"/>
          <w:color w:val="000000"/>
          <w:szCs w:val="19"/>
        </w:rPr>
        <w:t xml:space="preserve"> multiplicand = 14;</w:t>
      </w:r>
    </w:p>
    <w:p w14:paraId="01045AE4" w14:textId="77777777" w:rsidR="003A509E" w:rsidRPr="003A509E" w:rsidRDefault="003A509E" w:rsidP="003A509E">
      <w:pPr>
        <w:autoSpaceDE w:val="0"/>
        <w:autoSpaceDN w:val="0"/>
        <w:adjustRightInd w:val="0"/>
        <w:spacing w:before="0" w:after="0" w:line="240" w:lineRule="auto"/>
        <w:rPr>
          <w:rFonts w:ascii="Consolas" w:hAnsi="Consolas" w:cs="Consolas"/>
          <w:color w:val="000000"/>
          <w:szCs w:val="19"/>
        </w:rPr>
      </w:pPr>
      <w:r w:rsidRPr="003A509E">
        <w:rPr>
          <w:rFonts w:ascii="Consolas" w:hAnsi="Consolas" w:cs="Consolas"/>
          <w:color w:val="0000FF"/>
          <w:szCs w:val="19"/>
        </w:rPr>
        <w:t>int</w:t>
      </w:r>
      <w:r w:rsidRPr="003A509E">
        <w:rPr>
          <w:rFonts w:ascii="Consolas" w:hAnsi="Consolas" w:cs="Consolas"/>
          <w:color w:val="000000"/>
          <w:szCs w:val="19"/>
        </w:rPr>
        <w:t xml:space="preserve"> multiplier = 5;</w:t>
      </w:r>
    </w:p>
    <w:p w14:paraId="1F1F8538" w14:textId="77777777" w:rsidR="003A509E" w:rsidRPr="003A509E" w:rsidRDefault="003A509E" w:rsidP="003A509E">
      <w:pPr>
        <w:autoSpaceDE w:val="0"/>
        <w:autoSpaceDN w:val="0"/>
        <w:adjustRightInd w:val="0"/>
        <w:spacing w:before="0" w:after="0" w:line="240" w:lineRule="auto"/>
        <w:rPr>
          <w:rFonts w:ascii="Consolas" w:hAnsi="Consolas" w:cs="Consolas"/>
          <w:color w:val="000000"/>
          <w:szCs w:val="19"/>
        </w:rPr>
      </w:pPr>
      <w:r w:rsidRPr="003A509E">
        <w:rPr>
          <w:rFonts w:ascii="Consolas" w:hAnsi="Consolas" w:cs="Consolas"/>
          <w:color w:val="0000FF"/>
          <w:szCs w:val="19"/>
        </w:rPr>
        <w:t>int</w:t>
      </w:r>
      <w:r w:rsidRPr="003A509E">
        <w:rPr>
          <w:rFonts w:ascii="Consolas" w:hAnsi="Consolas" w:cs="Consolas"/>
          <w:color w:val="000000"/>
          <w:szCs w:val="19"/>
        </w:rPr>
        <w:t xml:space="preserve"> answer = 0;</w:t>
      </w:r>
    </w:p>
    <w:p w14:paraId="17466527" w14:textId="77777777" w:rsidR="003A509E" w:rsidRPr="003A509E" w:rsidRDefault="003A509E" w:rsidP="003A509E">
      <w:pPr>
        <w:autoSpaceDE w:val="0"/>
        <w:autoSpaceDN w:val="0"/>
        <w:adjustRightInd w:val="0"/>
        <w:spacing w:before="0" w:after="0" w:line="240" w:lineRule="auto"/>
        <w:rPr>
          <w:rFonts w:ascii="Consolas" w:hAnsi="Consolas" w:cs="Consolas"/>
          <w:color w:val="000000"/>
          <w:szCs w:val="19"/>
        </w:rPr>
      </w:pPr>
      <w:r>
        <w:rPr>
          <w:rFonts w:ascii="Consolas" w:hAnsi="Consolas" w:cs="Consolas"/>
          <w:noProof/>
          <w:color w:val="0000FF"/>
          <w:szCs w:val="19"/>
        </w:rPr>
        <mc:AlternateContent>
          <mc:Choice Requires="wps">
            <w:drawing>
              <wp:anchor distT="0" distB="0" distL="114300" distR="114300" simplePos="0" relativeHeight="251660288" behindDoc="0" locked="0" layoutInCell="1" allowOverlap="1" wp14:anchorId="5023080F" wp14:editId="6AF903FC">
                <wp:simplePos x="0" y="0"/>
                <wp:positionH relativeFrom="column">
                  <wp:posOffset>3257550</wp:posOffset>
                </wp:positionH>
                <wp:positionV relativeFrom="paragraph">
                  <wp:posOffset>161290</wp:posOffset>
                </wp:positionV>
                <wp:extent cx="19050" cy="361950"/>
                <wp:effectExtent l="57150" t="0" r="57150" b="57150"/>
                <wp:wrapNone/>
                <wp:docPr id="12" name="Straight Arrow Connector 12"/>
                <wp:cNvGraphicFramePr/>
                <a:graphic xmlns:a="http://schemas.openxmlformats.org/drawingml/2006/main">
                  <a:graphicData uri="http://schemas.microsoft.com/office/word/2010/wordprocessingShape">
                    <wps:wsp>
                      <wps:cNvCnPr/>
                      <wps:spPr>
                        <a:xfrm flipH="1">
                          <a:off x="0" y="0"/>
                          <a:ext cx="1905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0EB4776" id="_x0000_t32" coordsize="21600,21600" o:spt="32" o:oned="t" path="m,l21600,21600e" filled="f">
                <v:path arrowok="t" fillok="f" o:connecttype="none"/>
                <o:lock v:ext="edit" shapetype="t"/>
              </v:shapetype>
              <v:shape id="Straight Arrow Connector 12" o:spid="_x0000_s1026" type="#_x0000_t32" style="position:absolute;margin-left:256.5pt;margin-top:12.7pt;width:1.5pt;height:28.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" strokecolor="#0097ae [3044]">
                <v:stroke endarrow="block"/>
              </v:shape>
            </w:pict>
          </mc:Fallback>
        </mc:AlternateContent>
      </w:r>
      <w:r w:rsidRPr="003A509E">
        <w:rPr>
          <w:rFonts w:ascii="Consolas" w:hAnsi="Consolas" w:cs="Consolas"/>
          <w:color w:val="0000FF"/>
          <w:szCs w:val="19"/>
        </w:rPr>
        <w:t>for</w:t>
      </w:r>
      <w:r w:rsidRPr="003A509E">
        <w:rPr>
          <w:rFonts w:ascii="Consolas" w:hAnsi="Consolas" w:cs="Consolas"/>
          <w:color w:val="000000"/>
          <w:szCs w:val="19"/>
        </w:rPr>
        <w:t xml:space="preserve"> (</w:t>
      </w:r>
      <w:r w:rsidRPr="003A509E">
        <w:rPr>
          <w:rFonts w:ascii="Consolas" w:hAnsi="Consolas" w:cs="Consolas"/>
          <w:color w:val="0000FF"/>
          <w:szCs w:val="19"/>
        </w:rPr>
        <w:t>int</w:t>
      </w:r>
      <w:r w:rsidRPr="003A509E">
        <w:rPr>
          <w:rFonts w:ascii="Consolas" w:hAnsi="Consolas" w:cs="Consolas"/>
          <w:color w:val="000000"/>
          <w:szCs w:val="19"/>
        </w:rPr>
        <w:t xml:space="preserve"> count = 0; count &lt; multiplier; count++)</w:t>
      </w:r>
    </w:p>
    <w:p w14:paraId="02A343CE" w14:textId="77777777" w:rsidR="003A509E" w:rsidRPr="003A509E" w:rsidRDefault="003A509E" w:rsidP="003A509E">
      <w:pPr>
        <w:autoSpaceDE w:val="0"/>
        <w:autoSpaceDN w:val="0"/>
        <w:adjustRightInd w:val="0"/>
        <w:spacing w:before="0" w:after="0" w:line="240" w:lineRule="auto"/>
        <w:rPr>
          <w:rFonts w:ascii="Consolas" w:hAnsi="Consolas" w:cs="Consolas"/>
          <w:color w:val="000000"/>
          <w:szCs w:val="19"/>
        </w:rPr>
      </w:pPr>
      <w:r w:rsidRPr="003A509E">
        <w:rPr>
          <w:rFonts w:ascii="Consolas" w:hAnsi="Consolas" w:cs="Consolas"/>
          <w:color w:val="000000"/>
          <w:szCs w:val="19"/>
        </w:rPr>
        <w:t>{</w:t>
      </w:r>
    </w:p>
    <w:p w14:paraId="4C6CDB43" w14:textId="77777777" w:rsidR="003A509E" w:rsidRPr="003A509E" w:rsidRDefault="003A509E" w:rsidP="003A509E">
      <w:pPr>
        <w:autoSpaceDE w:val="0"/>
        <w:autoSpaceDN w:val="0"/>
        <w:adjustRightInd w:val="0"/>
        <w:spacing w:before="0" w:after="0" w:line="240" w:lineRule="auto"/>
        <w:rPr>
          <w:rFonts w:ascii="Consolas" w:hAnsi="Consolas" w:cs="Consolas"/>
          <w:color w:val="000000"/>
          <w:szCs w:val="19"/>
        </w:rPr>
      </w:pPr>
      <w:r w:rsidRPr="003A509E">
        <w:rPr>
          <w:rFonts w:ascii="Consolas" w:hAnsi="Consolas" w:cs="Consolas"/>
          <w:color w:val="000000"/>
          <w:szCs w:val="19"/>
        </w:rPr>
        <w:t xml:space="preserve">    answer = answer + multiplicand;</w:t>
      </w:r>
    </w:p>
    <w:p w14:paraId="07247BFD" w14:textId="77777777" w:rsidR="003A509E" w:rsidRPr="003A509E" w:rsidRDefault="003A509E" w:rsidP="003A509E">
      <w:pPr>
        <w:autoSpaceDE w:val="0"/>
        <w:autoSpaceDN w:val="0"/>
        <w:adjustRightInd w:val="0"/>
        <w:spacing w:before="0" w:after="0" w:line="240" w:lineRule="auto"/>
        <w:rPr>
          <w:rFonts w:ascii="Consolas" w:hAnsi="Consolas" w:cs="Consolas"/>
          <w:color w:val="000000"/>
          <w:szCs w:val="19"/>
        </w:rPr>
      </w:pPr>
      <w:r w:rsidRPr="003A509E">
        <w:rPr>
          <w:rFonts w:ascii="Consolas" w:hAnsi="Consolas" w:cs="Consolas"/>
          <w:color w:val="000000"/>
          <w:szCs w:val="19"/>
        </w:rPr>
        <w:t xml:space="preserve">    </w:t>
      </w:r>
      <w:r w:rsidRPr="003A509E">
        <w:rPr>
          <w:rFonts w:ascii="Consolas" w:hAnsi="Consolas" w:cs="Consolas"/>
          <w:color w:val="008000"/>
          <w:szCs w:val="19"/>
        </w:rPr>
        <w:t>// remember, the incrementing of the control variable actually happens here!</w:t>
      </w:r>
    </w:p>
    <w:p w14:paraId="1DB55528" w14:textId="77777777" w:rsidR="003A509E" w:rsidRPr="003A509E" w:rsidRDefault="003A509E" w:rsidP="003A509E">
      <w:pPr>
        <w:autoSpaceDE w:val="0"/>
        <w:autoSpaceDN w:val="0"/>
        <w:adjustRightInd w:val="0"/>
        <w:spacing w:before="0" w:after="0" w:line="240" w:lineRule="auto"/>
        <w:rPr>
          <w:rFonts w:ascii="Consolas" w:hAnsi="Consolas" w:cs="Consolas"/>
          <w:color w:val="000000"/>
          <w:szCs w:val="19"/>
        </w:rPr>
      </w:pPr>
      <w:r w:rsidRPr="003A509E">
        <w:rPr>
          <w:rFonts w:ascii="Consolas" w:hAnsi="Consolas" w:cs="Consolas"/>
          <w:color w:val="000000"/>
          <w:szCs w:val="19"/>
        </w:rPr>
        <w:t>}</w:t>
      </w:r>
    </w:p>
    <w:p w14:paraId="50909481" w14:textId="77777777" w:rsidR="009B0202" w:rsidRDefault="003A509E" w:rsidP="003A509E">
      <w:pPr>
        <w:rPr>
          <w:rFonts w:ascii="Consolas" w:hAnsi="Consolas" w:cs="Consolas"/>
          <w:color w:val="000000"/>
          <w:szCs w:val="19"/>
        </w:rPr>
      </w:pPr>
      <w:r w:rsidRPr="003A509E">
        <w:rPr>
          <w:rFonts w:ascii="Consolas" w:hAnsi="Consolas" w:cs="Consolas"/>
          <w:color w:val="000000"/>
          <w:szCs w:val="19"/>
        </w:rPr>
        <w:t>Console.WriteLine(</w:t>
      </w:r>
      <w:r w:rsidRPr="003A509E">
        <w:rPr>
          <w:rFonts w:ascii="Consolas" w:hAnsi="Consolas" w:cs="Consolas"/>
          <w:color w:val="A31515"/>
          <w:szCs w:val="19"/>
        </w:rPr>
        <w:t>"Multiplying 14 by 5 is equal to:  "</w:t>
      </w:r>
      <w:r w:rsidRPr="003A509E">
        <w:rPr>
          <w:rFonts w:ascii="Consolas" w:hAnsi="Consolas" w:cs="Consolas"/>
          <w:color w:val="000000"/>
          <w:szCs w:val="19"/>
        </w:rPr>
        <w:t xml:space="preserve"> + answer);</w:t>
      </w:r>
    </w:p>
    <w:p w14:paraId="559E02D0" w14:textId="77777777" w:rsidR="003A509E" w:rsidRDefault="003A509E" w:rsidP="003A509E">
      <w:r>
        <w:t xml:space="preserve">Compare this to the </w:t>
      </w:r>
      <w:r w:rsidRPr="003A509E">
        <w:rPr>
          <w:b/>
        </w:rPr>
        <w:t>while loop</w:t>
      </w:r>
      <w:r>
        <w:t xml:space="preserve"> solution above and make sure you can see how the various pieces of the </w:t>
      </w:r>
      <w:r w:rsidRPr="003A509E">
        <w:rPr>
          <w:b/>
        </w:rPr>
        <w:t>while loop</w:t>
      </w:r>
      <w:r>
        <w:t xml:space="preserve"> map over to this </w:t>
      </w:r>
      <w:r w:rsidRPr="003A509E">
        <w:rPr>
          <w:b/>
        </w:rPr>
        <w:t>for loop</w:t>
      </w:r>
      <w:r>
        <w:t>.</w:t>
      </w:r>
    </w:p>
    <w:p w14:paraId="29DEB942" w14:textId="77777777" w:rsidR="003A509E" w:rsidRDefault="003A509E" w:rsidP="003A509E">
      <w:r>
        <w:t xml:space="preserve">While it would be possible to also do the division problem using the </w:t>
      </w:r>
      <w:r w:rsidRPr="00B92EE8">
        <w:rPr>
          <w:b/>
        </w:rPr>
        <w:t>for loop</w:t>
      </w:r>
      <w:r>
        <w:t xml:space="preserve">, the </w:t>
      </w:r>
      <w:r w:rsidRPr="00B92EE8">
        <w:rPr>
          <w:b/>
        </w:rPr>
        <w:t>for loop</w:t>
      </w:r>
      <w:r>
        <w:t xml:space="preserve"> does not fit that problem very well, since the division problem is not really a </w:t>
      </w:r>
      <w:r w:rsidRPr="00DF4C0C">
        <w:rPr>
          <w:i/>
        </w:rPr>
        <w:t>fixed-number00f-times</w:t>
      </w:r>
      <w:r>
        <w:t xml:space="preserve"> </w:t>
      </w:r>
      <w:r w:rsidRPr="00DF4C0C">
        <w:rPr>
          <w:b/>
        </w:rPr>
        <w:t>while loop</w:t>
      </w:r>
      <w:r>
        <w:rPr>
          <w:b/>
        </w:rPr>
        <w:t xml:space="preserve">. </w:t>
      </w:r>
      <w:r w:rsidRPr="003A509E">
        <w:t xml:space="preserve">Instead, </w:t>
      </w:r>
      <w:r w:rsidR="00CD0037" w:rsidRPr="003A509E">
        <w:t>let’s</w:t>
      </w:r>
      <w:r w:rsidRPr="003A509E">
        <w:t xml:space="preserve"> look at another program that fits the nature of a </w:t>
      </w:r>
      <w:r w:rsidRPr="00B92EE8">
        <w:rPr>
          <w:b/>
        </w:rPr>
        <w:t>for loop</w:t>
      </w:r>
      <w:r w:rsidRPr="003A509E">
        <w:t xml:space="preserve"> better.</w:t>
      </w:r>
      <w:r w:rsidR="00B92EE8">
        <w:t xml:space="preserve"> This program will raise a number to the power of another number. Such as </w:t>
      </w:r>
      <w:r w:rsidR="00B92EE8" w:rsidRPr="00B92EE8">
        <w:rPr>
          <w:rFonts w:ascii="Arial" w:hAnsi="Arial" w:cs="Arial"/>
        </w:rPr>
        <w:t>3</w:t>
      </w:r>
      <w:r w:rsidR="00B92EE8">
        <w:t xml:space="preserve"> to the </w:t>
      </w:r>
      <w:r w:rsidR="00B92EE8" w:rsidRPr="00B92EE8">
        <w:rPr>
          <w:rFonts w:ascii="Arial" w:hAnsi="Arial" w:cs="Arial"/>
        </w:rPr>
        <w:t>4</w:t>
      </w:r>
      <w:r w:rsidR="00B92EE8" w:rsidRPr="00B92EE8">
        <w:rPr>
          <w:rFonts w:ascii="Arial" w:hAnsi="Arial" w:cs="Arial"/>
          <w:vertAlign w:val="superscript"/>
        </w:rPr>
        <w:t>th</w:t>
      </w:r>
      <w:r w:rsidR="00B92EE8">
        <w:t xml:space="preserve"> power is </w:t>
      </w:r>
      <w:r w:rsidR="00B92EE8" w:rsidRPr="00B92EE8">
        <w:rPr>
          <w:rFonts w:ascii="Arial" w:hAnsi="Arial" w:cs="Arial"/>
        </w:rPr>
        <w:t>3*3*3*3 = 81</w:t>
      </w:r>
      <w:r w:rsidR="00B92EE8">
        <w:t>.</w:t>
      </w:r>
    </w:p>
    <w:p w14:paraId="6075EEB1" w14:textId="77777777" w:rsidR="00CD0037" w:rsidRPr="00CD0037" w:rsidRDefault="00CD0037" w:rsidP="00CD0037">
      <w:pPr>
        <w:autoSpaceDE w:val="0"/>
        <w:autoSpaceDN w:val="0"/>
        <w:adjustRightInd w:val="0"/>
        <w:spacing w:before="0" w:after="0" w:line="240" w:lineRule="auto"/>
        <w:rPr>
          <w:rFonts w:ascii="Consolas" w:hAnsi="Consolas" w:cs="Consolas"/>
          <w:color w:val="000000"/>
          <w:szCs w:val="19"/>
        </w:rPr>
      </w:pPr>
      <w:r w:rsidRPr="00CD0037">
        <w:rPr>
          <w:rFonts w:ascii="Consolas" w:hAnsi="Consolas" w:cs="Consolas"/>
          <w:color w:val="000000"/>
          <w:szCs w:val="19"/>
        </w:rPr>
        <w:t>Console.WriteLine(</w:t>
      </w:r>
      <w:r w:rsidR="00B92EE8">
        <w:rPr>
          <w:rFonts w:ascii="Consolas" w:hAnsi="Consolas" w:cs="Consolas"/>
          <w:color w:val="A31515"/>
          <w:szCs w:val="19"/>
        </w:rPr>
        <w:t>"P</w:t>
      </w:r>
      <w:r w:rsidRPr="00CD0037">
        <w:rPr>
          <w:rFonts w:ascii="Consolas" w:hAnsi="Consolas" w:cs="Consolas"/>
          <w:color w:val="A31515"/>
          <w:szCs w:val="19"/>
        </w:rPr>
        <w:t xml:space="preserve">rogram </w:t>
      </w:r>
      <w:r w:rsidR="00B92EE8">
        <w:rPr>
          <w:rFonts w:ascii="Consolas" w:hAnsi="Consolas" w:cs="Consolas"/>
          <w:color w:val="A31515"/>
          <w:szCs w:val="19"/>
        </w:rPr>
        <w:t>r</w:t>
      </w:r>
      <w:r w:rsidRPr="00CD0037">
        <w:rPr>
          <w:rFonts w:ascii="Consolas" w:hAnsi="Consolas" w:cs="Consolas"/>
          <w:color w:val="A31515"/>
          <w:szCs w:val="19"/>
        </w:rPr>
        <w:t>aise</w:t>
      </w:r>
      <w:r w:rsidR="00B92EE8">
        <w:rPr>
          <w:rFonts w:ascii="Consolas" w:hAnsi="Consolas" w:cs="Consolas"/>
          <w:color w:val="A31515"/>
          <w:szCs w:val="19"/>
        </w:rPr>
        <w:t>s</w:t>
      </w:r>
      <w:r w:rsidRPr="00CD0037">
        <w:rPr>
          <w:rFonts w:ascii="Consolas" w:hAnsi="Consolas" w:cs="Consolas"/>
          <w:color w:val="A31515"/>
          <w:szCs w:val="19"/>
        </w:rPr>
        <w:t xml:space="preserve"> an integer to the power of another integer."</w:t>
      </w:r>
      <w:r w:rsidRPr="00CD0037">
        <w:rPr>
          <w:rFonts w:ascii="Consolas" w:hAnsi="Consolas" w:cs="Consolas"/>
          <w:color w:val="000000"/>
          <w:szCs w:val="19"/>
        </w:rPr>
        <w:t>);</w:t>
      </w:r>
    </w:p>
    <w:p w14:paraId="2752F4B6" w14:textId="77777777" w:rsidR="00CD0037" w:rsidRPr="00CD0037" w:rsidRDefault="00CD0037" w:rsidP="00CD0037">
      <w:pPr>
        <w:autoSpaceDE w:val="0"/>
        <w:autoSpaceDN w:val="0"/>
        <w:adjustRightInd w:val="0"/>
        <w:spacing w:before="0" w:after="0" w:line="240" w:lineRule="auto"/>
        <w:rPr>
          <w:rFonts w:ascii="Consolas" w:hAnsi="Consolas" w:cs="Consolas"/>
          <w:color w:val="000000"/>
          <w:szCs w:val="19"/>
        </w:rPr>
      </w:pPr>
      <w:r w:rsidRPr="00CD0037">
        <w:rPr>
          <w:rFonts w:ascii="Consolas" w:hAnsi="Consolas" w:cs="Consolas"/>
          <w:color w:val="000000"/>
          <w:szCs w:val="19"/>
        </w:rPr>
        <w:t>Console.WriteLine(</w:t>
      </w:r>
      <w:r w:rsidRPr="00CD0037">
        <w:rPr>
          <w:rFonts w:ascii="Consolas" w:hAnsi="Consolas" w:cs="Consolas"/>
          <w:color w:val="A31515"/>
          <w:szCs w:val="19"/>
        </w:rPr>
        <w:t>"Enter the base number you want to raise to a power."</w:t>
      </w:r>
      <w:r w:rsidRPr="00CD0037">
        <w:rPr>
          <w:rFonts w:ascii="Consolas" w:hAnsi="Consolas" w:cs="Consolas"/>
          <w:color w:val="000000"/>
          <w:szCs w:val="19"/>
        </w:rPr>
        <w:t>);</w:t>
      </w:r>
    </w:p>
    <w:p w14:paraId="3482BFFC" w14:textId="77777777" w:rsidR="00CD0037" w:rsidRPr="00CD0037" w:rsidRDefault="00CD0037" w:rsidP="00CD0037">
      <w:pPr>
        <w:autoSpaceDE w:val="0"/>
        <w:autoSpaceDN w:val="0"/>
        <w:adjustRightInd w:val="0"/>
        <w:spacing w:before="0" w:after="0" w:line="240" w:lineRule="auto"/>
        <w:rPr>
          <w:rFonts w:ascii="Consolas" w:hAnsi="Consolas" w:cs="Consolas"/>
          <w:color w:val="000000"/>
          <w:szCs w:val="19"/>
        </w:rPr>
      </w:pPr>
      <w:r w:rsidRPr="00CD0037">
        <w:rPr>
          <w:rFonts w:ascii="Consolas" w:hAnsi="Consolas" w:cs="Consolas"/>
          <w:color w:val="0000FF"/>
          <w:szCs w:val="19"/>
        </w:rPr>
        <w:t>string</w:t>
      </w:r>
      <w:r w:rsidRPr="00CD0037">
        <w:rPr>
          <w:rFonts w:ascii="Consolas" w:hAnsi="Consolas" w:cs="Consolas"/>
          <w:color w:val="000000"/>
          <w:szCs w:val="19"/>
        </w:rPr>
        <w:t xml:space="preserve"> baseString = Console.ReadLine();</w:t>
      </w:r>
    </w:p>
    <w:p w14:paraId="170C0688" w14:textId="77777777" w:rsidR="00CD0037" w:rsidRPr="00CD0037" w:rsidRDefault="00CD0037" w:rsidP="00CD0037">
      <w:pPr>
        <w:autoSpaceDE w:val="0"/>
        <w:autoSpaceDN w:val="0"/>
        <w:adjustRightInd w:val="0"/>
        <w:spacing w:before="0" w:after="0" w:line="240" w:lineRule="auto"/>
        <w:rPr>
          <w:rFonts w:ascii="Consolas" w:hAnsi="Consolas" w:cs="Consolas"/>
          <w:color w:val="000000"/>
          <w:szCs w:val="19"/>
        </w:rPr>
      </w:pPr>
      <w:r w:rsidRPr="00CD0037">
        <w:rPr>
          <w:rFonts w:ascii="Consolas" w:hAnsi="Consolas" w:cs="Consolas"/>
          <w:color w:val="0000FF"/>
          <w:szCs w:val="19"/>
        </w:rPr>
        <w:t>int</w:t>
      </w:r>
      <w:r w:rsidRPr="00CD0037">
        <w:rPr>
          <w:rFonts w:ascii="Consolas" w:hAnsi="Consolas" w:cs="Consolas"/>
          <w:color w:val="000000"/>
          <w:szCs w:val="19"/>
        </w:rPr>
        <w:t xml:space="preserve"> baseNumber = Convert.ToInt32(baseString);</w:t>
      </w:r>
    </w:p>
    <w:p w14:paraId="43635D08" w14:textId="77777777" w:rsidR="00CD0037" w:rsidRPr="00CD0037" w:rsidRDefault="00CD0037" w:rsidP="00CD0037">
      <w:pPr>
        <w:autoSpaceDE w:val="0"/>
        <w:autoSpaceDN w:val="0"/>
        <w:adjustRightInd w:val="0"/>
        <w:spacing w:before="0" w:after="0" w:line="240" w:lineRule="auto"/>
        <w:rPr>
          <w:rFonts w:ascii="Consolas" w:hAnsi="Consolas" w:cs="Consolas"/>
          <w:color w:val="000000"/>
          <w:szCs w:val="19"/>
        </w:rPr>
      </w:pPr>
      <w:r w:rsidRPr="00CD0037">
        <w:rPr>
          <w:rFonts w:ascii="Consolas" w:hAnsi="Consolas" w:cs="Consolas"/>
          <w:color w:val="000000"/>
          <w:szCs w:val="19"/>
        </w:rPr>
        <w:t>Console.WriteLine(</w:t>
      </w:r>
      <w:r w:rsidRPr="00CD0037">
        <w:rPr>
          <w:rFonts w:ascii="Consolas" w:hAnsi="Consolas" w:cs="Consolas"/>
          <w:color w:val="A31515"/>
          <w:szCs w:val="19"/>
        </w:rPr>
        <w:t>"Enter the pwer number you want to raise the base to."</w:t>
      </w:r>
      <w:r w:rsidRPr="00CD0037">
        <w:rPr>
          <w:rFonts w:ascii="Consolas" w:hAnsi="Consolas" w:cs="Consolas"/>
          <w:color w:val="000000"/>
          <w:szCs w:val="19"/>
        </w:rPr>
        <w:t>);</w:t>
      </w:r>
    </w:p>
    <w:p w14:paraId="55F4DCA3" w14:textId="77777777" w:rsidR="00CD0037" w:rsidRPr="00CD0037" w:rsidRDefault="00CD0037" w:rsidP="00CD0037">
      <w:pPr>
        <w:autoSpaceDE w:val="0"/>
        <w:autoSpaceDN w:val="0"/>
        <w:adjustRightInd w:val="0"/>
        <w:spacing w:before="0" w:after="0" w:line="240" w:lineRule="auto"/>
        <w:rPr>
          <w:rFonts w:ascii="Consolas" w:hAnsi="Consolas" w:cs="Consolas"/>
          <w:color w:val="000000"/>
          <w:szCs w:val="19"/>
        </w:rPr>
      </w:pPr>
      <w:r w:rsidRPr="00CD0037">
        <w:rPr>
          <w:rFonts w:ascii="Consolas" w:hAnsi="Consolas" w:cs="Consolas"/>
          <w:color w:val="0000FF"/>
          <w:szCs w:val="19"/>
        </w:rPr>
        <w:t>string</w:t>
      </w:r>
      <w:r w:rsidRPr="00CD0037">
        <w:rPr>
          <w:rFonts w:ascii="Consolas" w:hAnsi="Consolas" w:cs="Consolas"/>
          <w:color w:val="000000"/>
          <w:szCs w:val="19"/>
        </w:rPr>
        <w:t xml:space="preserve"> powerString = Console.ReadLine();</w:t>
      </w:r>
    </w:p>
    <w:p w14:paraId="2DC14629" w14:textId="77777777" w:rsidR="00CD0037" w:rsidRPr="00CD0037" w:rsidRDefault="00CD0037" w:rsidP="00CD0037">
      <w:pPr>
        <w:autoSpaceDE w:val="0"/>
        <w:autoSpaceDN w:val="0"/>
        <w:adjustRightInd w:val="0"/>
        <w:spacing w:before="0" w:after="0" w:line="240" w:lineRule="auto"/>
        <w:rPr>
          <w:rFonts w:ascii="Consolas" w:hAnsi="Consolas" w:cs="Consolas"/>
          <w:color w:val="000000"/>
          <w:szCs w:val="19"/>
        </w:rPr>
      </w:pPr>
      <w:r w:rsidRPr="00CD0037">
        <w:rPr>
          <w:rFonts w:ascii="Consolas" w:hAnsi="Consolas" w:cs="Consolas"/>
          <w:color w:val="0000FF"/>
          <w:szCs w:val="19"/>
        </w:rPr>
        <w:t>int</w:t>
      </w:r>
      <w:r w:rsidR="00AA3901">
        <w:rPr>
          <w:rFonts w:ascii="Consolas" w:hAnsi="Consolas" w:cs="Consolas"/>
          <w:color w:val="000000"/>
          <w:szCs w:val="19"/>
        </w:rPr>
        <w:t xml:space="preserve"> powerNu</w:t>
      </w:r>
      <w:r w:rsidRPr="00CD0037">
        <w:rPr>
          <w:rFonts w:ascii="Consolas" w:hAnsi="Consolas" w:cs="Consolas"/>
          <w:color w:val="000000"/>
          <w:szCs w:val="19"/>
        </w:rPr>
        <w:t>mber = Convert.ToInt32(powerString);</w:t>
      </w:r>
    </w:p>
    <w:p w14:paraId="6AAD70C7" w14:textId="77777777" w:rsidR="00CD0037" w:rsidRPr="00CD0037" w:rsidRDefault="00CD0037" w:rsidP="00CD0037">
      <w:pPr>
        <w:autoSpaceDE w:val="0"/>
        <w:autoSpaceDN w:val="0"/>
        <w:adjustRightInd w:val="0"/>
        <w:spacing w:before="0" w:after="0" w:line="240" w:lineRule="auto"/>
        <w:rPr>
          <w:rFonts w:ascii="Consolas" w:hAnsi="Consolas" w:cs="Consolas"/>
          <w:color w:val="000000"/>
          <w:szCs w:val="19"/>
        </w:rPr>
      </w:pPr>
      <w:r w:rsidRPr="00CD0037">
        <w:rPr>
          <w:rFonts w:ascii="Consolas" w:hAnsi="Consolas" w:cs="Consolas"/>
          <w:color w:val="000000"/>
          <w:szCs w:val="19"/>
        </w:rPr>
        <w:t>Int64 answer = 1;</w:t>
      </w:r>
    </w:p>
    <w:p w14:paraId="1ACC72FD" w14:textId="77777777" w:rsidR="00CD0037" w:rsidRPr="00CD0037" w:rsidRDefault="00CD0037" w:rsidP="00CD0037">
      <w:pPr>
        <w:autoSpaceDE w:val="0"/>
        <w:autoSpaceDN w:val="0"/>
        <w:adjustRightInd w:val="0"/>
        <w:spacing w:before="0" w:after="0" w:line="240" w:lineRule="auto"/>
        <w:rPr>
          <w:rFonts w:ascii="Consolas" w:hAnsi="Consolas" w:cs="Consolas"/>
          <w:color w:val="000000"/>
          <w:szCs w:val="19"/>
        </w:rPr>
      </w:pPr>
      <w:r w:rsidRPr="00CD0037">
        <w:rPr>
          <w:rFonts w:ascii="Consolas" w:hAnsi="Consolas" w:cs="Consolas"/>
          <w:color w:val="0000FF"/>
          <w:szCs w:val="19"/>
        </w:rPr>
        <w:t>for</w:t>
      </w:r>
      <w:r w:rsidRPr="00CD0037">
        <w:rPr>
          <w:rFonts w:ascii="Consolas" w:hAnsi="Consolas" w:cs="Consolas"/>
          <w:color w:val="000000"/>
          <w:szCs w:val="19"/>
        </w:rPr>
        <w:t xml:space="preserve"> (</w:t>
      </w:r>
      <w:r w:rsidRPr="00CD0037">
        <w:rPr>
          <w:rFonts w:ascii="Consolas" w:hAnsi="Consolas" w:cs="Consolas"/>
          <w:color w:val="0000FF"/>
          <w:szCs w:val="19"/>
        </w:rPr>
        <w:t>int</w:t>
      </w:r>
      <w:r w:rsidR="00AA3901">
        <w:rPr>
          <w:rFonts w:ascii="Consolas" w:hAnsi="Consolas" w:cs="Consolas"/>
          <w:color w:val="000000"/>
          <w:szCs w:val="19"/>
        </w:rPr>
        <w:t xml:space="preserve"> i = 1; i &lt;= powerNu</w:t>
      </w:r>
      <w:r w:rsidRPr="00CD0037">
        <w:rPr>
          <w:rFonts w:ascii="Consolas" w:hAnsi="Consolas" w:cs="Consolas"/>
          <w:color w:val="000000"/>
          <w:szCs w:val="19"/>
        </w:rPr>
        <w:t>mber; i++)</w:t>
      </w:r>
    </w:p>
    <w:p w14:paraId="30640E95" w14:textId="77777777" w:rsidR="00CD0037" w:rsidRPr="00CD0037" w:rsidRDefault="00CD0037" w:rsidP="00CD0037">
      <w:pPr>
        <w:autoSpaceDE w:val="0"/>
        <w:autoSpaceDN w:val="0"/>
        <w:adjustRightInd w:val="0"/>
        <w:spacing w:before="0" w:after="0" w:line="240" w:lineRule="auto"/>
        <w:rPr>
          <w:rFonts w:ascii="Consolas" w:hAnsi="Consolas" w:cs="Consolas"/>
          <w:color w:val="000000"/>
          <w:szCs w:val="19"/>
        </w:rPr>
      </w:pPr>
      <w:r w:rsidRPr="00CD0037">
        <w:rPr>
          <w:rFonts w:ascii="Consolas" w:hAnsi="Consolas" w:cs="Consolas"/>
          <w:color w:val="000000"/>
          <w:szCs w:val="19"/>
        </w:rPr>
        <w:t>{</w:t>
      </w:r>
    </w:p>
    <w:p w14:paraId="0990263A" w14:textId="77777777" w:rsidR="00CD0037" w:rsidRPr="00CD0037" w:rsidRDefault="00CD0037" w:rsidP="00CD0037">
      <w:pPr>
        <w:autoSpaceDE w:val="0"/>
        <w:autoSpaceDN w:val="0"/>
        <w:adjustRightInd w:val="0"/>
        <w:spacing w:before="0" w:after="0" w:line="240" w:lineRule="auto"/>
        <w:rPr>
          <w:rFonts w:ascii="Consolas" w:hAnsi="Consolas" w:cs="Consolas"/>
          <w:color w:val="000000"/>
          <w:szCs w:val="19"/>
        </w:rPr>
      </w:pPr>
      <w:r w:rsidRPr="00CD0037">
        <w:rPr>
          <w:rFonts w:ascii="Consolas" w:hAnsi="Consolas" w:cs="Consolas"/>
          <w:color w:val="000000"/>
          <w:szCs w:val="19"/>
        </w:rPr>
        <w:t xml:space="preserve">    answer = answer * baseNumber;</w:t>
      </w:r>
    </w:p>
    <w:p w14:paraId="7A17261B" w14:textId="77777777" w:rsidR="00CD0037" w:rsidRPr="00CD0037" w:rsidRDefault="00CD0037" w:rsidP="00CD0037">
      <w:pPr>
        <w:autoSpaceDE w:val="0"/>
        <w:autoSpaceDN w:val="0"/>
        <w:adjustRightInd w:val="0"/>
        <w:spacing w:before="0" w:after="0" w:line="240" w:lineRule="auto"/>
        <w:rPr>
          <w:rFonts w:ascii="Consolas" w:hAnsi="Consolas" w:cs="Consolas"/>
          <w:color w:val="000000"/>
          <w:szCs w:val="19"/>
        </w:rPr>
      </w:pPr>
      <w:r w:rsidRPr="00CD0037">
        <w:rPr>
          <w:rFonts w:ascii="Consolas" w:hAnsi="Consolas" w:cs="Consolas"/>
          <w:color w:val="000000"/>
          <w:szCs w:val="19"/>
        </w:rPr>
        <w:t>}</w:t>
      </w:r>
    </w:p>
    <w:p w14:paraId="651DCBFF" w14:textId="77777777" w:rsidR="003A509E" w:rsidRDefault="00CD0037" w:rsidP="00CD0037">
      <w:pPr>
        <w:rPr>
          <w:rFonts w:ascii="Consolas" w:hAnsi="Consolas" w:cs="Consolas"/>
          <w:color w:val="000000"/>
          <w:szCs w:val="19"/>
        </w:rPr>
      </w:pPr>
      <w:r w:rsidRPr="00CD0037">
        <w:rPr>
          <w:rFonts w:ascii="Consolas" w:hAnsi="Consolas" w:cs="Consolas"/>
          <w:color w:val="000000"/>
          <w:szCs w:val="19"/>
        </w:rPr>
        <w:t>Console.WriteLine(</w:t>
      </w:r>
      <w:r w:rsidRPr="00CD0037">
        <w:rPr>
          <w:rFonts w:ascii="Consolas" w:hAnsi="Consolas" w:cs="Consolas"/>
          <w:color w:val="A31515"/>
          <w:szCs w:val="19"/>
        </w:rPr>
        <w:t>"The answer is: "</w:t>
      </w:r>
      <w:r w:rsidRPr="00CD0037">
        <w:rPr>
          <w:rFonts w:ascii="Consolas" w:hAnsi="Consolas" w:cs="Consolas"/>
          <w:color w:val="000000"/>
          <w:szCs w:val="19"/>
        </w:rPr>
        <w:t xml:space="preserve"> + answer);</w:t>
      </w:r>
    </w:p>
    <w:p w14:paraId="4327EEF2" w14:textId="77777777" w:rsidR="00B92EE8" w:rsidRDefault="00B92EE8" w:rsidP="00B92EE8">
      <w:r>
        <w:t>Notice that I start the loop counter,</w:t>
      </w:r>
      <w:r w:rsidRPr="00C27C4E">
        <w:rPr>
          <w:rFonts w:ascii="Consolas" w:hAnsi="Consolas"/>
          <w:b/>
        </w:rPr>
        <w:t xml:space="preserve"> </w:t>
      </w:r>
      <w:r w:rsidRPr="00C27C4E">
        <w:rPr>
          <w:rFonts w:ascii="Consolas" w:hAnsi="Consolas"/>
          <w:color w:val="000000" w:themeColor="text1"/>
        </w:rPr>
        <w:t>i</w:t>
      </w:r>
      <w:r>
        <w:t>, off at</w:t>
      </w:r>
      <w:r w:rsidRPr="00B92EE8">
        <w:rPr>
          <w:rFonts w:ascii="Arial" w:hAnsi="Arial" w:cs="Arial"/>
        </w:rPr>
        <w:t xml:space="preserve"> 1</w:t>
      </w:r>
      <w:r>
        <w:t xml:space="preserve">, not </w:t>
      </w:r>
      <w:r w:rsidRPr="00B92EE8">
        <w:rPr>
          <w:rFonts w:ascii="Arial" w:hAnsi="Arial" w:cs="Arial"/>
        </w:rPr>
        <w:t>0</w:t>
      </w:r>
      <w:r>
        <w:t xml:space="preserve"> and the code will loop until </w:t>
      </w:r>
      <w:r w:rsidRPr="00C27C4E">
        <w:rPr>
          <w:rFonts w:ascii="Consolas" w:hAnsi="Consolas"/>
          <w:color w:val="000000" w:themeColor="text1"/>
        </w:rPr>
        <w:t>i</w:t>
      </w:r>
      <w:r>
        <w:t xml:space="preserve"> is equal to the powernumber.</w:t>
      </w:r>
    </w:p>
    <w:p w14:paraId="6E0696AC" w14:textId="77777777" w:rsidR="00110325" w:rsidRPr="00110325" w:rsidRDefault="00110325" w:rsidP="00110325">
      <w:pPr>
        <w:pStyle w:val="Heading4"/>
        <w:rPr>
          <w:b/>
          <w:i w:val="0"/>
        </w:rPr>
      </w:pPr>
      <w:r w:rsidRPr="00110325">
        <w:rPr>
          <w:b/>
          <w:i w:val="0"/>
        </w:rPr>
        <w:t>Don't be</w:t>
      </w:r>
      <w:r>
        <w:rPr>
          <w:b/>
          <w:i w:val="0"/>
        </w:rPr>
        <w:t xml:space="preserve"> too clever</w:t>
      </w:r>
      <w:r w:rsidR="004973E6">
        <w:rPr>
          <w:b/>
          <w:i w:val="0"/>
        </w:rPr>
        <w:t xml:space="preserve"> with your for loops</w:t>
      </w:r>
    </w:p>
    <w:p w14:paraId="0DCF3FBF" w14:textId="77777777" w:rsidR="00110325" w:rsidRDefault="00110325" w:rsidP="00110325">
      <w:r>
        <w:t xml:space="preserve">Some people like to show how clever they are by doing </w:t>
      </w:r>
      <w:r w:rsidR="0079682A">
        <w:t>tricky</w:t>
      </w:r>
      <w:r>
        <w:t xml:space="preserve"> things with the setup, condition and update parts of the </w:t>
      </w:r>
      <w:r w:rsidRPr="0079682A">
        <w:rPr>
          <w:b/>
        </w:rPr>
        <w:t>for loop</w:t>
      </w:r>
      <w:r>
        <w:t xml:space="preserve"> statements, which can do things other than simple assignment, test</w:t>
      </w:r>
      <w:r w:rsidR="0079682A">
        <w:t>, and increment</w:t>
      </w:r>
      <w:r>
        <w:t xml:space="preserve">. Some programmers think they are very clever if they can do all the work "inside" the </w:t>
      </w:r>
      <w:r w:rsidRPr="000B0201">
        <w:rPr>
          <w:b/>
        </w:rPr>
        <w:t>for</w:t>
      </w:r>
      <w:r>
        <w:t xml:space="preserve"> part at the top and have an empty statement after it.  </w:t>
      </w:r>
    </w:p>
    <w:p w14:paraId="62CD2E38" w14:textId="77777777" w:rsidR="00110325" w:rsidRDefault="00110325" w:rsidP="00110325">
      <w:r>
        <w:t xml:space="preserve">There is rarely need for such convoluted code. When you are writing programs the two things which you should be worrying about are "How do I prove this works?" and "How easy is this code to understand?" Complicated code does not help you or the poor college graduate that </w:t>
      </w:r>
      <w:r w:rsidR="000B0201">
        <w:t xml:space="preserve">gets hired to </w:t>
      </w:r>
      <w:r>
        <w:t xml:space="preserve">maintain your code </w:t>
      </w:r>
      <w:r w:rsidR="0079682A">
        <w:t xml:space="preserve">later </w:t>
      </w:r>
      <w:r w:rsidR="000B0201">
        <w:t xml:space="preserve">to </w:t>
      </w:r>
      <w:r>
        <w:t>do either of these things.</w:t>
      </w:r>
    </w:p>
    <w:p w14:paraId="7472FE25" w14:textId="77777777" w:rsidR="00911152" w:rsidRDefault="00911152" w:rsidP="00110325"/>
    <w:p w14:paraId="7A8CCF8B" w14:textId="77777777" w:rsidR="00911152" w:rsidRPr="00110325" w:rsidRDefault="00911152" w:rsidP="00911152">
      <w:pPr>
        <w:pStyle w:val="Heading4"/>
        <w:rPr>
          <w:b/>
          <w:i w:val="0"/>
        </w:rPr>
      </w:pPr>
      <w:r>
        <w:rPr>
          <w:b/>
          <w:i w:val="0"/>
        </w:rPr>
        <w:t xml:space="preserve">Examine 3 loops that </w:t>
      </w:r>
      <w:r w:rsidRPr="00911152">
        <w:rPr>
          <w:b/>
        </w:rPr>
        <w:t>almost</w:t>
      </w:r>
      <w:r>
        <w:rPr>
          <w:b/>
          <w:i w:val="0"/>
        </w:rPr>
        <w:t xml:space="preserve"> do the exact same thing</w:t>
      </w:r>
    </w:p>
    <w:p w14:paraId="0702FC50" w14:textId="77777777" w:rsidR="00A45479" w:rsidRDefault="00A45479" w:rsidP="00911152">
      <w:r>
        <w:t xml:space="preserve">(This program is also covered in YouTube Video at the 3:00 minute mark:  </w:t>
      </w:r>
      <w:hyperlink r:id="rId32" w:history="1">
        <w:r w:rsidRPr="007838B0">
          <w:rPr>
            <w:rStyle w:val="Hyperlink"/>
          </w:rPr>
          <w:t>https://youtu.be/GTEyg32GddY</w:t>
        </w:r>
      </w:hyperlink>
    </w:p>
    <w:p w14:paraId="1896436F" w14:textId="77777777" w:rsidR="00911152" w:rsidRPr="00911152" w:rsidRDefault="00911152" w:rsidP="00911152">
      <w:r>
        <w:t>This one program has each of the three styles of loop.  Each of them do the 3 steps</w:t>
      </w:r>
    </w:p>
    <w:p w14:paraId="57A5BFE8" w14:textId="77777777" w:rsidR="00911152" w:rsidRDefault="00911152" w:rsidP="00CD2127">
      <w:pPr>
        <w:pStyle w:val="ListParagraph"/>
        <w:numPr>
          <w:ilvl w:val="0"/>
          <w:numId w:val="24"/>
        </w:numPr>
      </w:pPr>
      <w:r w:rsidRPr="00911152">
        <w:t>Initialize an index, a counter, a "Control Variable"</w:t>
      </w:r>
    </w:p>
    <w:p w14:paraId="0CC0052B" w14:textId="77777777" w:rsidR="00911152" w:rsidRDefault="00911152" w:rsidP="00CD2127">
      <w:pPr>
        <w:pStyle w:val="ListParagraph"/>
        <w:numPr>
          <w:ilvl w:val="0"/>
          <w:numId w:val="24"/>
        </w:numPr>
      </w:pPr>
      <w:r w:rsidRPr="00911152">
        <w:t>Test "are we done yet", and get out when we are</w:t>
      </w:r>
    </w:p>
    <w:p w14:paraId="3D930CF3" w14:textId="77777777" w:rsidR="00911152" w:rsidRDefault="00911152" w:rsidP="00CD2127">
      <w:pPr>
        <w:pStyle w:val="ListParagraph"/>
        <w:numPr>
          <w:ilvl w:val="0"/>
          <w:numId w:val="24"/>
        </w:numPr>
      </w:pPr>
      <w:r w:rsidRPr="00911152">
        <w:t>Somehow, change the Control Va</w:t>
      </w:r>
      <w:r>
        <w:t>riable so you will get out of the loop</w:t>
      </w:r>
    </w:p>
    <w:p w14:paraId="4D64A74F" w14:textId="77777777" w:rsidR="00911152" w:rsidRPr="00911152" w:rsidRDefault="00911152" w:rsidP="00911152">
      <w:r>
        <w:t>All 3 loops have these 3 steps labeled with the numbers 1, 2, and 3</w:t>
      </w:r>
      <w:r w:rsidR="00040652">
        <w:t xml:space="preserve"> as a comment</w:t>
      </w:r>
      <w:r>
        <w:t>.</w:t>
      </w:r>
    </w:p>
    <w:p w14:paraId="29736428"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FF"/>
          <w:szCs w:val="19"/>
        </w:rPr>
        <w:t>static</w:t>
      </w:r>
      <w:r w:rsidRPr="00911152">
        <w:rPr>
          <w:rFonts w:ascii="Consolas" w:hAnsi="Consolas" w:cs="Consolas"/>
          <w:color w:val="000000"/>
          <w:szCs w:val="19"/>
        </w:rPr>
        <w:t xml:space="preserve"> </w:t>
      </w:r>
      <w:r w:rsidRPr="00911152">
        <w:rPr>
          <w:rFonts w:ascii="Consolas" w:hAnsi="Consolas" w:cs="Consolas"/>
          <w:color w:val="0000FF"/>
          <w:szCs w:val="19"/>
        </w:rPr>
        <w:t>void</w:t>
      </w:r>
      <w:r w:rsidRPr="00911152">
        <w:rPr>
          <w:rFonts w:ascii="Consolas" w:hAnsi="Consolas" w:cs="Consolas"/>
          <w:color w:val="000000"/>
          <w:szCs w:val="19"/>
        </w:rPr>
        <w:t xml:space="preserve"> Main(</w:t>
      </w:r>
      <w:r w:rsidRPr="00911152">
        <w:rPr>
          <w:rFonts w:ascii="Consolas" w:hAnsi="Consolas" w:cs="Consolas"/>
          <w:color w:val="0000FF"/>
          <w:szCs w:val="19"/>
        </w:rPr>
        <w:t>string</w:t>
      </w:r>
      <w:r w:rsidRPr="00911152">
        <w:rPr>
          <w:rFonts w:ascii="Consolas" w:hAnsi="Consolas" w:cs="Consolas"/>
          <w:color w:val="000000"/>
          <w:szCs w:val="19"/>
        </w:rPr>
        <w:t>[] args)</w:t>
      </w:r>
    </w:p>
    <w:p w14:paraId="4AD61FEF"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w:t>
      </w:r>
    </w:p>
    <w:p w14:paraId="1393DFA8"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w:t>
      </w:r>
      <w:r w:rsidRPr="00911152">
        <w:rPr>
          <w:rFonts w:ascii="Consolas" w:hAnsi="Consolas" w:cs="Consolas"/>
          <w:color w:val="008000"/>
          <w:szCs w:val="19"/>
        </w:rPr>
        <w:t xml:space="preserve">// all </w:t>
      </w:r>
      <w:r w:rsidR="00040652">
        <w:rPr>
          <w:rFonts w:ascii="Consolas" w:hAnsi="Consolas" w:cs="Consolas"/>
          <w:color w:val="008000"/>
          <w:szCs w:val="19"/>
        </w:rPr>
        <w:t>three loops will use these two</w:t>
      </w:r>
      <w:r w:rsidRPr="00911152">
        <w:rPr>
          <w:rFonts w:ascii="Consolas" w:hAnsi="Consolas" w:cs="Consolas"/>
          <w:color w:val="008000"/>
          <w:szCs w:val="19"/>
        </w:rPr>
        <w:t xml:space="preserve"> variables</w:t>
      </w:r>
    </w:p>
    <w:p w14:paraId="2AF7DC9D"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w:t>
      </w:r>
      <w:r w:rsidRPr="00911152">
        <w:rPr>
          <w:rFonts w:ascii="Consolas" w:hAnsi="Consolas" w:cs="Consolas"/>
          <w:color w:val="0000FF"/>
          <w:szCs w:val="19"/>
        </w:rPr>
        <w:t>int</w:t>
      </w:r>
      <w:r w:rsidRPr="00911152">
        <w:rPr>
          <w:rFonts w:ascii="Consolas" w:hAnsi="Consolas" w:cs="Consolas"/>
          <w:color w:val="000000"/>
          <w:szCs w:val="19"/>
        </w:rPr>
        <w:t xml:space="preserve"> counter;</w:t>
      </w:r>
    </w:p>
    <w:p w14:paraId="01D74FCD"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w:t>
      </w:r>
      <w:r w:rsidRPr="00911152">
        <w:rPr>
          <w:rFonts w:ascii="Consolas" w:hAnsi="Consolas" w:cs="Consolas"/>
          <w:color w:val="0000FF"/>
          <w:szCs w:val="19"/>
        </w:rPr>
        <w:t>const</w:t>
      </w:r>
      <w:r w:rsidRPr="00911152">
        <w:rPr>
          <w:rFonts w:ascii="Consolas" w:hAnsi="Consolas" w:cs="Consolas"/>
          <w:color w:val="000000"/>
          <w:szCs w:val="19"/>
        </w:rPr>
        <w:t xml:space="preserve"> </w:t>
      </w:r>
      <w:r w:rsidRPr="00911152">
        <w:rPr>
          <w:rFonts w:ascii="Consolas" w:hAnsi="Consolas" w:cs="Consolas"/>
          <w:color w:val="0000FF"/>
          <w:szCs w:val="19"/>
        </w:rPr>
        <w:t>int</w:t>
      </w:r>
      <w:r w:rsidRPr="00911152">
        <w:rPr>
          <w:rFonts w:ascii="Consolas" w:hAnsi="Consolas" w:cs="Consolas"/>
          <w:color w:val="000000"/>
          <w:szCs w:val="19"/>
        </w:rPr>
        <w:t xml:space="preserve"> LIMIT = 5; </w:t>
      </w:r>
      <w:r w:rsidRPr="00911152">
        <w:rPr>
          <w:rFonts w:ascii="Consolas" w:hAnsi="Consolas" w:cs="Consolas"/>
          <w:color w:val="008000"/>
          <w:szCs w:val="19"/>
        </w:rPr>
        <w:t>// if you make LIMIT 0, how will the 3 loops behave?</w:t>
      </w:r>
    </w:p>
    <w:p w14:paraId="3C1D1A01"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p>
    <w:p w14:paraId="5D876BF7" w14:textId="77777777" w:rsidR="00871FFB"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w:t>
      </w:r>
    </w:p>
    <w:p w14:paraId="437B6A7D" w14:textId="458EA32E" w:rsidR="00911152" w:rsidRPr="00911152" w:rsidRDefault="00871FFB" w:rsidP="00911152">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 xml:space="preserve">   </w:t>
      </w:r>
      <w:r w:rsidR="00911152" w:rsidRPr="00911152">
        <w:rPr>
          <w:rFonts w:ascii="Consolas" w:hAnsi="Consolas" w:cs="Consolas"/>
          <w:color w:val="000000"/>
          <w:szCs w:val="19"/>
        </w:rPr>
        <w:t xml:space="preserve"> </w:t>
      </w:r>
      <w:r w:rsidR="00911152" w:rsidRPr="00911152">
        <w:rPr>
          <w:rFonts w:ascii="Consolas" w:hAnsi="Consolas" w:cs="Consolas"/>
          <w:color w:val="008000"/>
          <w:szCs w:val="19"/>
        </w:rPr>
        <w:t>// While loop -------------------------------------------------------</w:t>
      </w:r>
    </w:p>
    <w:p w14:paraId="70B10AE2"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Console.WriteLine(</w:t>
      </w:r>
      <w:r w:rsidRPr="00911152">
        <w:rPr>
          <w:rFonts w:ascii="Consolas" w:hAnsi="Consolas" w:cs="Consolas"/>
          <w:color w:val="A31515"/>
          <w:szCs w:val="19"/>
        </w:rPr>
        <w:t>"while loop"</w:t>
      </w:r>
      <w:r w:rsidRPr="00911152">
        <w:rPr>
          <w:rFonts w:ascii="Consolas" w:hAnsi="Consolas" w:cs="Consolas"/>
          <w:color w:val="000000"/>
          <w:szCs w:val="19"/>
        </w:rPr>
        <w:t>);</w:t>
      </w:r>
    </w:p>
    <w:p w14:paraId="52FB7943"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counter = 1; </w:t>
      </w:r>
      <w:r w:rsidRPr="00911152">
        <w:rPr>
          <w:rFonts w:ascii="Consolas" w:hAnsi="Consolas" w:cs="Consolas"/>
          <w:color w:val="008000"/>
          <w:szCs w:val="19"/>
        </w:rPr>
        <w:t>//PART 1</w:t>
      </w:r>
    </w:p>
    <w:p w14:paraId="1467CE3E"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w:t>
      </w:r>
      <w:r w:rsidRPr="00911152">
        <w:rPr>
          <w:rFonts w:ascii="Consolas" w:hAnsi="Consolas" w:cs="Consolas"/>
          <w:color w:val="0000FF"/>
          <w:szCs w:val="19"/>
        </w:rPr>
        <w:t>while</w:t>
      </w:r>
      <w:r w:rsidRPr="00911152">
        <w:rPr>
          <w:rFonts w:ascii="Consolas" w:hAnsi="Consolas" w:cs="Consolas"/>
          <w:color w:val="000000"/>
          <w:szCs w:val="19"/>
        </w:rPr>
        <w:t xml:space="preserve"> (counter &lt;= LIMIT)  </w:t>
      </w:r>
      <w:r w:rsidRPr="00911152">
        <w:rPr>
          <w:rFonts w:ascii="Consolas" w:hAnsi="Consolas" w:cs="Consolas"/>
          <w:color w:val="008000"/>
          <w:szCs w:val="19"/>
        </w:rPr>
        <w:t>//PART 2</w:t>
      </w:r>
    </w:p>
    <w:p w14:paraId="6D5FDE43"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w:t>
      </w:r>
    </w:p>
    <w:p w14:paraId="11DEA3F5"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Console.WriteLine(counter);</w:t>
      </w:r>
    </w:p>
    <w:p w14:paraId="2544ABF9"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counter = counter + 1; </w:t>
      </w:r>
      <w:r w:rsidRPr="00911152">
        <w:rPr>
          <w:rFonts w:ascii="Consolas" w:hAnsi="Consolas" w:cs="Consolas"/>
          <w:color w:val="008000"/>
          <w:szCs w:val="19"/>
        </w:rPr>
        <w:t>//PART 3</w:t>
      </w:r>
    </w:p>
    <w:p w14:paraId="56862B40"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w:t>
      </w:r>
    </w:p>
    <w:p w14:paraId="74360E23"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Console.WriteLine();</w:t>
      </w:r>
    </w:p>
    <w:p w14:paraId="58C95763" w14:textId="0C16EB10" w:rsid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Console.WriteLine();</w:t>
      </w:r>
    </w:p>
    <w:p w14:paraId="66448600" w14:textId="6DD588E3" w:rsidR="00871FFB" w:rsidRDefault="00871FFB" w:rsidP="00911152">
      <w:pPr>
        <w:autoSpaceDE w:val="0"/>
        <w:autoSpaceDN w:val="0"/>
        <w:adjustRightInd w:val="0"/>
        <w:spacing w:before="0" w:after="0" w:line="240" w:lineRule="auto"/>
        <w:rPr>
          <w:rFonts w:ascii="Consolas" w:hAnsi="Consolas" w:cs="Consolas"/>
          <w:color w:val="000000"/>
          <w:szCs w:val="19"/>
        </w:rPr>
      </w:pPr>
    </w:p>
    <w:p w14:paraId="33F152F8" w14:textId="77777777" w:rsidR="00871FFB" w:rsidRPr="00911152" w:rsidRDefault="00871FFB" w:rsidP="00911152">
      <w:pPr>
        <w:autoSpaceDE w:val="0"/>
        <w:autoSpaceDN w:val="0"/>
        <w:adjustRightInd w:val="0"/>
        <w:spacing w:before="0" w:after="0" w:line="240" w:lineRule="auto"/>
        <w:rPr>
          <w:rFonts w:ascii="Consolas" w:hAnsi="Consolas" w:cs="Consolas"/>
          <w:color w:val="000000"/>
          <w:szCs w:val="19"/>
        </w:rPr>
      </w:pPr>
    </w:p>
    <w:p w14:paraId="3F2A68C7"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p>
    <w:p w14:paraId="59025EC7"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w:t>
      </w:r>
      <w:r w:rsidRPr="00911152">
        <w:rPr>
          <w:rFonts w:ascii="Consolas" w:hAnsi="Consolas" w:cs="Consolas"/>
          <w:color w:val="008000"/>
          <w:szCs w:val="19"/>
        </w:rPr>
        <w:t>// for loop --- A shorthand while statement with a definate loop. ----------------</w:t>
      </w:r>
    </w:p>
    <w:p w14:paraId="4AFAD2E2"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Console.WriteLine(</w:t>
      </w:r>
      <w:r w:rsidRPr="00911152">
        <w:rPr>
          <w:rFonts w:ascii="Consolas" w:hAnsi="Consolas" w:cs="Consolas"/>
          <w:color w:val="A31515"/>
          <w:szCs w:val="19"/>
        </w:rPr>
        <w:t>"for loop"</w:t>
      </w:r>
      <w:r w:rsidRPr="00911152">
        <w:rPr>
          <w:rFonts w:ascii="Consolas" w:hAnsi="Consolas" w:cs="Consolas"/>
          <w:color w:val="000000"/>
          <w:szCs w:val="19"/>
        </w:rPr>
        <w:t>);</w:t>
      </w:r>
    </w:p>
    <w:p w14:paraId="1378F2BC"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w:t>
      </w:r>
      <w:r w:rsidRPr="00911152">
        <w:rPr>
          <w:rFonts w:ascii="Consolas" w:hAnsi="Consolas" w:cs="Consolas"/>
          <w:color w:val="0000FF"/>
          <w:szCs w:val="19"/>
        </w:rPr>
        <w:t>for</w:t>
      </w:r>
      <w:r w:rsidRPr="00911152">
        <w:rPr>
          <w:rFonts w:ascii="Consolas" w:hAnsi="Consolas" w:cs="Consolas"/>
          <w:color w:val="000000"/>
          <w:szCs w:val="19"/>
        </w:rPr>
        <w:t xml:space="preserve"> (counter = 1; counter &lt;= LIMIT; counter++)  </w:t>
      </w:r>
      <w:r w:rsidRPr="00911152">
        <w:rPr>
          <w:rFonts w:ascii="Consolas" w:hAnsi="Consolas" w:cs="Consolas"/>
          <w:color w:val="008000"/>
          <w:szCs w:val="19"/>
        </w:rPr>
        <w:t xml:space="preserve">//Part 1, 2, 3 </w:t>
      </w:r>
    </w:p>
    <w:p w14:paraId="2204C67A"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w:t>
      </w:r>
    </w:p>
    <w:p w14:paraId="2C3F084B"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Console.WriteLine(counter);</w:t>
      </w:r>
    </w:p>
    <w:p w14:paraId="092DF426"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w:t>
      </w:r>
      <w:r w:rsidRPr="00911152">
        <w:rPr>
          <w:rFonts w:ascii="Consolas" w:hAnsi="Consolas" w:cs="Consolas"/>
          <w:color w:val="008000"/>
          <w:szCs w:val="19"/>
        </w:rPr>
        <w:t>// counter++ really gets executed here</w:t>
      </w:r>
    </w:p>
    <w:p w14:paraId="42FC138C"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w:t>
      </w:r>
    </w:p>
    <w:p w14:paraId="5B86AF1C"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Console.WriteLine();</w:t>
      </w:r>
    </w:p>
    <w:p w14:paraId="58F8A96D" w14:textId="4C08BA27" w:rsid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Console.WriteLine();</w:t>
      </w:r>
    </w:p>
    <w:p w14:paraId="05DA3DA4" w14:textId="207B7D65" w:rsidR="00871FFB" w:rsidRDefault="00871FFB" w:rsidP="00911152">
      <w:pPr>
        <w:autoSpaceDE w:val="0"/>
        <w:autoSpaceDN w:val="0"/>
        <w:adjustRightInd w:val="0"/>
        <w:spacing w:before="0" w:after="0" w:line="240" w:lineRule="auto"/>
        <w:rPr>
          <w:rFonts w:ascii="Consolas" w:hAnsi="Consolas" w:cs="Consolas"/>
          <w:color w:val="000000"/>
          <w:szCs w:val="19"/>
        </w:rPr>
      </w:pPr>
    </w:p>
    <w:p w14:paraId="3C8643BD" w14:textId="77777777" w:rsidR="00871FFB" w:rsidRPr="00911152" w:rsidRDefault="00871FFB" w:rsidP="00911152">
      <w:pPr>
        <w:autoSpaceDE w:val="0"/>
        <w:autoSpaceDN w:val="0"/>
        <w:adjustRightInd w:val="0"/>
        <w:spacing w:before="0" w:after="0" w:line="240" w:lineRule="auto"/>
        <w:rPr>
          <w:rFonts w:ascii="Consolas" w:hAnsi="Consolas" w:cs="Consolas"/>
          <w:color w:val="000000"/>
          <w:szCs w:val="19"/>
        </w:rPr>
      </w:pPr>
    </w:p>
    <w:p w14:paraId="568895C9"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p>
    <w:p w14:paraId="50E71C08"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w:t>
      </w:r>
      <w:r w:rsidRPr="00911152">
        <w:rPr>
          <w:rFonts w:ascii="Consolas" w:hAnsi="Consolas" w:cs="Consolas"/>
          <w:color w:val="008000"/>
          <w:szCs w:val="19"/>
        </w:rPr>
        <w:t>// do while loop --- Loop always executes at least once. ------------------------</w:t>
      </w:r>
    </w:p>
    <w:p w14:paraId="4D2B3AD8"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Console.WriteLine(</w:t>
      </w:r>
      <w:r w:rsidRPr="00911152">
        <w:rPr>
          <w:rFonts w:ascii="Consolas" w:hAnsi="Consolas" w:cs="Consolas"/>
          <w:color w:val="A31515"/>
          <w:szCs w:val="19"/>
        </w:rPr>
        <w:t xml:space="preserve">"do </w:t>
      </w:r>
      <w:r w:rsidR="00040652">
        <w:rPr>
          <w:rFonts w:ascii="Consolas" w:hAnsi="Consolas" w:cs="Consolas"/>
          <w:color w:val="A31515"/>
          <w:szCs w:val="19"/>
        </w:rPr>
        <w:t xml:space="preserve">while </w:t>
      </w:r>
      <w:r w:rsidRPr="00911152">
        <w:rPr>
          <w:rFonts w:ascii="Consolas" w:hAnsi="Consolas" w:cs="Consolas"/>
          <w:color w:val="A31515"/>
          <w:szCs w:val="19"/>
        </w:rPr>
        <w:t>loop"</w:t>
      </w:r>
      <w:r w:rsidRPr="00911152">
        <w:rPr>
          <w:rFonts w:ascii="Consolas" w:hAnsi="Consolas" w:cs="Consolas"/>
          <w:color w:val="000000"/>
          <w:szCs w:val="19"/>
        </w:rPr>
        <w:t>);</w:t>
      </w:r>
    </w:p>
    <w:p w14:paraId="0E7D4571"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counter = 1; </w:t>
      </w:r>
      <w:r w:rsidRPr="00911152">
        <w:rPr>
          <w:rFonts w:ascii="Consolas" w:hAnsi="Consolas" w:cs="Consolas"/>
          <w:color w:val="008000"/>
          <w:szCs w:val="19"/>
        </w:rPr>
        <w:t>//PART 1</w:t>
      </w:r>
    </w:p>
    <w:p w14:paraId="76DDB2C6"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w:t>
      </w:r>
      <w:r w:rsidRPr="00911152">
        <w:rPr>
          <w:rFonts w:ascii="Consolas" w:hAnsi="Consolas" w:cs="Consolas"/>
          <w:color w:val="0000FF"/>
          <w:szCs w:val="19"/>
        </w:rPr>
        <w:t>do</w:t>
      </w:r>
    </w:p>
    <w:p w14:paraId="32205502"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w:t>
      </w:r>
    </w:p>
    <w:p w14:paraId="1D6A09F7"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Console.WriteLine(counter);</w:t>
      </w:r>
    </w:p>
    <w:p w14:paraId="080D1337"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counter = counter + 1; </w:t>
      </w:r>
      <w:r w:rsidRPr="00911152">
        <w:rPr>
          <w:rFonts w:ascii="Consolas" w:hAnsi="Consolas" w:cs="Consolas"/>
          <w:color w:val="008000"/>
          <w:szCs w:val="19"/>
        </w:rPr>
        <w:t>//PART 2</w:t>
      </w:r>
    </w:p>
    <w:p w14:paraId="78A6C738"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t xml:space="preserve">    } </w:t>
      </w:r>
      <w:r w:rsidRPr="00911152">
        <w:rPr>
          <w:rFonts w:ascii="Consolas" w:hAnsi="Consolas" w:cs="Consolas"/>
          <w:color w:val="0000FF"/>
          <w:szCs w:val="19"/>
        </w:rPr>
        <w:t>while</w:t>
      </w:r>
      <w:r w:rsidRPr="00911152">
        <w:rPr>
          <w:rFonts w:ascii="Consolas" w:hAnsi="Consolas" w:cs="Consolas"/>
          <w:color w:val="000000"/>
          <w:szCs w:val="19"/>
        </w:rPr>
        <w:t xml:space="preserve"> (counter &lt;= LIMIT);  </w:t>
      </w:r>
      <w:r w:rsidRPr="00911152">
        <w:rPr>
          <w:rFonts w:ascii="Consolas" w:hAnsi="Consolas" w:cs="Consolas"/>
          <w:color w:val="008000"/>
          <w:szCs w:val="19"/>
        </w:rPr>
        <w:t>//PART 3</w:t>
      </w:r>
    </w:p>
    <w:p w14:paraId="3135AFEC"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p>
    <w:p w14:paraId="73AABEE2" w14:textId="77777777" w:rsidR="00911152" w:rsidRPr="00911152" w:rsidRDefault="00911152" w:rsidP="00911152">
      <w:pPr>
        <w:autoSpaceDE w:val="0"/>
        <w:autoSpaceDN w:val="0"/>
        <w:adjustRightInd w:val="0"/>
        <w:spacing w:before="0" w:after="0" w:line="240" w:lineRule="auto"/>
        <w:rPr>
          <w:rFonts w:ascii="Consolas" w:hAnsi="Consolas" w:cs="Consolas"/>
          <w:color w:val="000000"/>
          <w:szCs w:val="19"/>
        </w:rPr>
      </w:pPr>
      <w:r w:rsidRPr="00911152">
        <w:rPr>
          <w:rFonts w:ascii="Consolas" w:hAnsi="Consolas" w:cs="Consolas"/>
          <w:color w:val="000000"/>
          <w:szCs w:val="19"/>
        </w:rPr>
        <w:lastRenderedPageBreak/>
        <w:t xml:space="preserve">    Console.ReadLine();</w:t>
      </w:r>
    </w:p>
    <w:p w14:paraId="7869CF3F" w14:textId="77777777" w:rsidR="00911152" w:rsidRDefault="00911152" w:rsidP="00911152">
      <w:pPr>
        <w:rPr>
          <w:rFonts w:ascii="Consolas" w:hAnsi="Consolas" w:cs="Consolas"/>
          <w:color w:val="000000"/>
          <w:szCs w:val="19"/>
        </w:rPr>
      </w:pPr>
      <w:r w:rsidRPr="00911152">
        <w:rPr>
          <w:rFonts w:ascii="Consolas" w:hAnsi="Consolas" w:cs="Consolas"/>
          <w:color w:val="000000"/>
          <w:szCs w:val="19"/>
        </w:rPr>
        <w:t>}</w:t>
      </w:r>
    </w:p>
    <w:p w14:paraId="0E409A80" w14:textId="77777777" w:rsidR="00040652" w:rsidRPr="00040652" w:rsidRDefault="00040652" w:rsidP="00040652">
      <w:r>
        <w:t>In my sample code above, all three</w:t>
      </w:r>
      <w:r w:rsidRPr="00040652">
        <w:t xml:space="preserve"> loops count the way people do, from 1 to 5</w:t>
      </w:r>
      <w:r>
        <w:t>, however most things in computer languages</w:t>
      </w:r>
      <w:r w:rsidRPr="00040652">
        <w:t>, such as arrays</w:t>
      </w:r>
      <w:r>
        <w:t xml:space="preserve"> and loops</w:t>
      </w:r>
      <w:r w:rsidRPr="00040652">
        <w:t xml:space="preserve">, start </w:t>
      </w:r>
      <w:r>
        <w:t>from</w:t>
      </w:r>
      <w:r w:rsidRPr="00040652">
        <w:t xml:space="preserve"> zero</w:t>
      </w:r>
      <w:r>
        <w:t>, not one.  S</w:t>
      </w:r>
      <w:r w:rsidRPr="00040652">
        <w:t>o this line</w:t>
      </w:r>
    </w:p>
    <w:p w14:paraId="5F73E8A8" w14:textId="77777777" w:rsidR="00040652" w:rsidRPr="00040652" w:rsidRDefault="00040652" w:rsidP="00040652">
      <w:pPr>
        <w:rPr>
          <w:rFonts w:ascii="Consolas" w:hAnsi="Consolas" w:cs="Consolas"/>
          <w:color w:val="008000"/>
          <w:szCs w:val="19"/>
        </w:rPr>
      </w:pPr>
      <w:r>
        <w:rPr>
          <w:rFonts w:ascii="Consolas" w:hAnsi="Consolas" w:cs="Consolas"/>
          <w:color w:val="0000FF"/>
          <w:szCs w:val="19"/>
        </w:rPr>
        <w:t xml:space="preserve">   </w:t>
      </w:r>
      <w:r w:rsidRPr="00040652">
        <w:rPr>
          <w:rFonts w:ascii="Consolas" w:hAnsi="Consolas" w:cs="Consolas"/>
          <w:color w:val="0000FF"/>
          <w:szCs w:val="19"/>
        </w:rPr>
        <w:t>for</w:t>
      </w:r>
      <w:r w:rsidRPr="00040652">
        <w:rPr>
          <w:rFonts w:ascii="Consolas" w:hAnsi="Consolas" w:cs="Consolas"/>
          <w:color w:val="000000"/>
          <w:szCs w:val="19"/>
        </w:rPr>
        <w:t xml:space="preserve"> (counter = 1; counter &lt;= LIMIT; ++counter) </w:t>
      </w:r>
      <w:r w:rsidRPr="00040652">
        <w:rPr>
          <w:rFonts w:ascii="Consolas" w:hAnsi="Consolas" w:cs="Consolas"/>
          <w:color w:val="008000"/>
          <w:szCs w:val="19"/>
        </w:rPr>
        <w:t>// note the &lt;=</w:t>
      </w:r>
    </w:p>
    <w:p w14:paraId="7CB14BCB" w14:textId="77777777" w:rsidR="00040652" w:rsidRPr="00040652" w:rsidRDefault="00040652" w:rsidP="00040652">
      <w:r>
        <w:t xml:space="preserve"> </w:t>
      </w:r>
      <w:r w:rsidRPr="00040652">
        <w:t>is much more commonly written as:</w:t>
      </w:r>
    </w:p>
    <w:p w14:paraId="38B5B7FD" w14:textId="77777777" w:rsidR="00040652" w:rsidRPr="00040652" w:rsidRDefault="00040652" w:rsidP="00040652">
      <w:pPr>
        <w:rPr>
          <w:rFonts w:ascii="Consolas" w:hAnsi="Consolas" w:cs="Consolas"/>
          <w:color w:val="008000"/>
          <w:szCs w:val="19"/>
        </w:rPr>
      </w:pPr>
      <w:r>
        <w:rPr>
          <w:rFonts w:ascii="Consolas" w:hAnsi="Consolas" w:cs="Consolas"/>
          <w:color w:val="0000FF"/>
          <w:szCs w:val="19"/>
        </w:rPr>
        <w:t xml:space="preserve">   </w:t>
      </w:r>
      <w:r w:rsidRPr="00040652">
        <w:rPr>
          <w:rFonts w:ascii="Consolas" w:hAnsi="Consolas" w:cs="Consolas"/>
          <w:color w:val="0000FF"/>
          <w:szCs w:val="19"/>
        </w:rPr>
        <w:t>for</w:t>
      </w:r>
      <w:r w:rsidRPr="00040652">
        <w:rPr>
          <w:rFonts w:ascii="Consolas" w:hAnsi="Consolas" w:cs="Consolas"/>
          <w:color w:val="000000"/>
          <w:szCs w:val="19"/>
        </w:rPr>
        <w:t xml:space="preserve"> (counter = 0; counter &lt; LIMIT; ++counter)  </w:t>
      </w:r>
      <w:r w:rsidRPr="00040652">
        <w:rPr>
          <w:rFonts w:ascii="Consolas" w:hAnsi="Consolas" w:cs="Consolas"/>
          <w:color w:val="008000"/>
          <w:szCs w:val="19"/>
        </w:rPr>
        <w:t>// note the &lt; and not &lt;=</w:t>
      </w:r>
    </w:p>
    <w:p w14:paraId="2E602786" w14:textId="77777777" w:rsidR="00040652" w:rsidRPr="00040652" w:rsidRDefault="00040652" w:rsidP="00040652">
      <w:r>
        <w:t xml:space="preserve">And it </w:t>
      </w:r>
      <w:r w:rsidRPr="00040652">
        <w:t xml:space="preserve">will do it 5 times, </w:t>
      </w:r>
      <w:r>
        <w:t xml:space="preserve">but </w:t>
      </w:r>
      <w:r w:rsidRPr="00040652">
        <w:t>starting from zero</w:t>
      </w:r>
      <w:r>
        <w:t xml:space="preserve"> and going to 4.</w:t>
      </w:r>
    </w:p>
    <w:p w14:paraId="39D90583" w14:textId="05E17E68" w:rsidR="00040652" w:rsidRDefault="00040652" w:rsidP="00040652">
      <w:pPr>
        <w:rPr>
          <w:rFonts w:ascii="Arial" w:hAnsi="Arial" w:cs="Arial"/>
        </w:rPr>
      </w:pPr>
      <w:r>
        <w:t xml:space="preserve">If you use the </w:t>
      </w:r>
      <w:r w:rsidRPr="00040652">
        <w:t xml:space="preserve">"for tab tab" short cut </w:t>
      </w:r>
      <w:r>
        <w:t xml:space="preserve">to build your for loop, it </w:t>
      </w:r>
      <w:r w:rsidRPr="00040652">
        <w:t xml:space="preserve">will build the loop starting at </w:t>
      </w:r>
      <w:r w:rsidRPr="00040652">
        <w:rPr>
          <w:rFonts w:ascii="Arial" w:hAnsi="Arial" w:cs="Arial"/>
        </w:rPr>
        <w:t>0</w:t>
      </w:r>
      <w:r>
        <w:rPr>
          <w:rFonts w:ascii="Arial" w:hAnsi="Arial" w:cs="Arial"/>
        </w:rPr>
        <w:t>.</w:t>
      </w:r>
    </w:p>
    <w:p w14:paraId="36BB1FF8" w14:textId="77777777" w:rsidR="00871FFB" w:rsidRPr="00040652" w:rsidRDefault="00871FFB" w:rsidP="00040652"/>
    <w:p w14:paraId="55B55784" w14:textId="77777777" w:rsidR="00543E90" w:rsidRDefault="00543E90" w:rsidP="00543E90">
      <w:pPr>
        <w:pStyle w:val="Heading3"/>
      </w:pPr>
      <w:bookmarkStart w:id="50" w:name="_Toc44348512"/>
      <w:r>
        <w:t>Nested Loops</w:t>
      </w:r>
      <w:bookmarkEnd w:id="50"/>
    </w:p>
    <w:p w14:paraId="28EB567F" w14:textId="77777777" w:rsidR="00543E90" w:rsidRDefault="00543E90" w:rsidP="00543E90">
      <w:r>
        <w:t>If you are looping through something that is one dimensional, a loop works nicely. If you want to loop through something that has two dimensions, you will want to put a loop inside of a loop. This is called a nested loop.  One loop is nested inside of another one.  Generally the inside loop does</w:t>
      </w:r>
      <w:r w:rsidR="00166924">
        <w:t xml:space="preserve"> some nice thing, but you want that repeated operation to itself be repeated</w:t>
      </w:r>
      <w:r>
        <w:t xml:space="preserve"> over and over again, so you put the inside loop inside of an outside loop.  Look at this code. Paste it into a Main method in a new VS project and run it.</w:t>
      </w:r>
    </w:p>
    <w:p w14:paraId="6761FD0F" w14:textId="77777777" w:rsidR="00F16384" w:rsidRPr="00F16384" w:rsidRDefault="00F16384" w:rsidP="00F16384">
      <w:pPr>
        <w:autoSpaceDE w:val="0"/>
        <w:autoSpaceDN w:val="0"/>
        <w:adjustRightInd w:val="0"/>
        <w:spacing w:before="0" w:after="0" w:line="240" w:lineRule="auto"/>
        <w:rPr>
          <w:rFonts w:ascii="Consolas" w:hAnsi="Consolas" w:cs="Consolas"/>
          <w:color w:val="000000"/>
          <w:sz w:val="20"/>
          <w:szCs w:val="19"/>
        </w:rPr>
      </w:pPr>
      <w:r w:rsidRPr="00F16384">
        <w:rPr>
          <w:rFonts w:ascii="Consolas" w:hAnsi="Consolas" w:cs="Consolas"/>
          <w:color w:val="0000FF"/>
          <w:sz w:val="20"/>
          <w:szCs w:val="19"/>
        </w:rPr>
        <w:t>static</w:t>
      </w:r>
      <w:r w:rsidRPr="00F16384">
        <w:rPr>
          <w:rFonts w:ascii="Consolas" w:hAnsi="Consolas" w:cs="Consolas"/>
          <w:color w:val="000000"/>
          <w:sz w:val="20"/>
          <w:szCs w:val="19"/>
        </w:rPr>
        <w:t xml:space="preserve"> </w:t>
      </w:r>
      <w:r w:rsidRPr="00F16384">
        <w:rPr>
          <w:rFonts w:ascii="Consolas" w:hAnsi="Consolas" w:cs="Consolas"/>
          <w:color w:val="0000FF"/>
          <w:sz w:val="20"/>
          <w:szCs w:val="19"/>
        </w:rPr>
        <w:t>void</w:t>
      </w:r>
      <w:r w:rsidRPr="00F16384">
        <w:rPr>
          <w:rFonts w:ascii="Consolas" w:hAnsi="Consolas" w:cs="Consolas"/>
          <w:color w:val="000000"/>
          <w:sz w:val="20"/>
          <w:szCs w:val="19"/>
        </w:rPr>
        <w:t xml:space="preserve"> Main(</w:t>
      </w:r>
      <w:r w:rsidRPr="00F16384">
        <w:rPr>
          <w:rFonts w:ascii="Consolas" w:hAnsi="Consolas" w:cs="Consolas"/>
          <w:color w:val="0000FF"/>
          <w:sz w:val="20"/>
          <w:szCs w:val="19"/>
        </w:rPr>
        <w:t>string</w:t>
      </w:r>
      <w:r w:rsidRPr="00F16384">
        <w:rPr>
          <w:rFonts w:ascii="Consolas" w:hAnsi="Consolas" w:cs="Consolas"/>
          <w:color w:val="000000"/>
          <w:sz w:val="20"/>
          <w:szCs w:val="19"/>
        </w:rPr>
        <w:t>[] args)</w:t>
      </w:r>
    </w:p>
    <w:p w14:paraId="353607C2" w14:textId="77777777" w:rsidR="00F16384" w:rsidRPr="00F16384" w:rsidRDefault="00F16384" w:rsidP="00F16384">
      <w:pPr>
        <w:autoSpaceDE w:val="0"/>
        <w:autoSpaceDN w:val="0"/>
        <w:adjustRightInd w:val="0"/>
        <w:spacing w:before="0" w:after="0" w:line="240" w:lineRule="auto"/>
        <w:rPr>
          <w:rFonts w:ascii="Consolas" w:hAnsi="Consolas" w:cs="Consolas"/>
          <w:color w:val="000000"/>
          <w:sz w:val="20"/>
          <w:szCs w:val="19"/>
        </w:rPr>
      </w:pPr>
      <w:r w:rsidRPr="00F16384">
        <w:rPr>
          <w:rFonts w:ascii="Consolas" w:hAnsi="Consolas" w:cs="Consolas"/>
          <w:color w:val="000000"/>
          <w:sz w:val="20"/>
          <w:szCs w:val="19"/>
        </w:rPr>
        <w:t>{</w:t>
      </w:r>
    </w:p>
    <w:p w14:paraId="74D4791C" w14:textId="77777777" w:rsidR="00F16384" w:rsidRPr="00F16384" w:rsidRDefault="00F16384" w:rsidP="00F16384">
      <w:pPr>
        <w:autoSpaceDE w:val="0"/>
        <w:autoSpaceDN w:val="0"/>
        <w:adjustRightInd w:val="0"/>
        <w:spacing w:before="0" w:after="0" w:line="240" w:lineRule="auto"/>
        <w:rPr>
          <w:rFonts w:ascii="Consolas" w:hAnsi="Consolas" w:cs="Consolas"/>
          <w:color w:val="000000"/>
          <w:sz w:val="20"/>
          <w:szCs w:val="19"/>
        </w:rPr>
      </w:pPr>
      <w:r w:rsidRPr="00F16384">
        <w:rPr>
          <w:rFonts w:ascii="Consolas" w:hAnsi="Consolas" w:cs="Consolas"/>
          <w:color w:val="000000"/>
          <w:sz w:val="20"/>
          <w:szCs w:val="19"/>
        </w:rPr>
        <w:t xml:space="preserve">    </w:t>
      </w:r>
      <w:r w:rsidRPr="00F16384">
        <w:rPr>
          <w:rFonts w:ascii="Consolas" w:hAnsi="Consolas" w:cs="Consolas"/>
          <w:color w:val="008000"/>
          <w:sz w:val="20"/>
          <w:szCs w:val="19"/>
        </w:rPr>
        <w:t>// a very small nested loop program.</w:t>
      </w:r>
    </w:p>
    <w:p w14:paraId="16372CFF" w14:textId="77777777" w:rsidR="00F16384" w:rsidRPr="00F16384" w:rsidRDefault="00F16384" w:rsidP="00F16384">
      <w:pPr>
        <w:autoSpaceDE w:val="0"/>
        <w:autoSpaceDN w:val="0"/>
        <w:adjustRightInd w:val="0"/>
        <w:spacing w:before="0" w:after="0" w:line="240" w:lineRule="auto"/>
        <w:rPr>
          <w:rFonts w:ascii="Consolas" w:hAnsi="Consolas" w:cs="Consolas"/>
          <w:color w:val="000000"/>
          <w:sz w:val="20"/>
          <w:szCs w:val="19"/>
        </w:rPr>
      </w:pPr>
      <w:r w:rsidRPr="00F16384">
        <w:rPr>
          <w:rFonts w:ascii="Consolas" w:hAnsi="Consolas" w:cs="Consolas"/>
          <w:color w:val="000000"/>
          <w:sz w:val="20"/>
          <w:szCs w:val="19"/>
        </w:rPr>
        <w:t xml:space="preserve">    </w:t>
      </w:r>
      <w:r w:rsidRPr="00F16384">
        <w:rPr>
          <w:rFonts w:ascii="Consolas" w:hAnsi="Consolas" w:cs="Consolas"/>
          <w:color w:val="0000FF"/>
          <w:sz w:val="20"/>
          <w:szCs w:val="19"/>
        </w:rPr>
        <w:t>for</w:t>
      </w:r>
      <w:r w:rsidRPr="00F16384">
        <w:rPr>
          <w:rFonts w:ascii="Consolas" w:hAnsi="Consolas" w:cs="Consolas"/>
          <w:color w:val="000000"/>
          <w:sz w:val="20"/>
          <w:szCs w:val="19"/>
        </w:rPr>
        <w:t xml:space="preserve"> (</w:t>
      </w:r>
      <w:r w:rsidRPr="00F16384">
        <w:rPr>
          <w:rFonts w:ascii="Consolas" w:hAnsi="Consolas" w:cs="Consolas"/>
          <w:color w:val="0000FF"/>
          <w:sz w:val="20"/>
          <w:szCs w:val="19"/>
        </w:rPr>
        <w:t>int</w:t>
      </w:r>
      <w:r w:rsidRPr="00F16384">
        <w:rPr>
          <w:rFonts w:ascii="Consolas" w:hAnsi="Consolas" w:cs="Consolas"/>
          <w:color w:val="000000"/>
          <w:sz w:val="20"/>
          <w:szCs w:val="19"/>
        </w:rPr>
        <w:t xml:space="preserve"> outerCounter = 0; outerCounter &lt; 5; outerCounter++)</w:t>
      </w:r>
    </w:p>
    <w:p w14:paraId="5DC5F5FF" w14:textId="77777777" w:rsidR="00F16384" w:rsidRPr="00F16384" w:rsidRDefault="00F16384" w:rsidP="00F16384">
      <w:pPr>
        <w:autoSpaceDE w:val="0"/>
        <w:autoSpaceDN w:val="0"/>
        <w:adjustRightInd w:val="0"/>
        <w:spacing w:before="0" w:after="0" w:line="240" w:lineRule="auto"/>
        <w:rPr>
          <w:rFonts w:ascii="Consolas" w:hAnsi="Consolas" w:cs="Consolas"/>
          <w:color w:val="000000"/>
          <w:sz w:val="20"/>
          <w:szCs w:val="19"/>
        </w:rPr>
      </w:pPr>
      <w:r w:rsidRPr="00F16384">
        <w:rPr>
          <w:rFonts w:ascii="Consolas" w:hAnsi="Consolas" w:cs="Consolas"/>
          <w:color w:val="000000"/>
          <w:sz w:val="20"/>
          <w:szCs w:val="19"/>
        </w:rPr>
        <w:t xml:space="preserve">    {</w:t>
      </w:r>
    </w:p>
    <w:p w14:paraId="0E7B1CCB" w14:textId="77777777" w:rsidR="00F16384" w:rsidRPr="00F16384" w:rsidRDefault="00F16384" w:rsidP="00F16384">
      <w:pPr>
        <w:autoSpaceDE w:val="0"/>
        <w:autoSpaceDN w:val="0"/>
        <w:adjustRightInd w:val="0"/>
        <w:spacing w:before="0" w:after="0" w:line="240" w:lineRule="auto"/>
        <w:rPr>
          <w:rFonts w:ascii="Consolas" w:hAnsi="Consolas" w:cs="Consolas"/>
          <w:color w:val="000000"/>
          <w:sz w:val="20"/>
          <w:szCs w:val="19"/>
        </w:rPr>
      </w:pPr>
      <w:r w:rsidRPr="00F16384">
        <w:rPr>
          <w:rFonts w:ascii="Consolas" w:hAnsi="Consolas" w:cs="Consolas"/>
          <w:color w:val="000000"/>
          <w:sz w:val="20"/>
          <w:szCs w:val="19"/>
        </w:rPr>
        <w:t xml:space="preserve">        Console.WriteLine(</w:t>
      </w:r>
      <w:r>
        <w:rPr>
          <w:rFonts w:ascii="Consolas" w:hAnsi="Consolas" w:cs="Consolas"/>
          <w:color w:val="A31515"/>
          <w:sz w:val="20"/>
          <w:szCs w:val="19"/>
        </w:rPr>
        <w:t>"in</w:t>
      </w:r>
      <w:r w:rsidRPr="00F16384">
        <w:rPr>
          <w:rFonts w:ascii="Consolas" w:hAnsi="Consolas" w:cs="Consolas"/>
          <w:color w:val="A31515"/>
          <w:sz w:val="20"/>
          <w:szCs w:val="19"/>
        </w:rPr>
        <w:t xml:space="preserve"> the outer loop, about to </w:t>
      </w:r>
      <w:r>
        <w:rPr>
          <w:rFonts w:ascii="Consolas" w:hAnsi="Consolas" w:cs="Consolas"/>
          <w:color w:val="A31515"/>
          <w:sz w:val="20"/>
          <w:szCs w:val="19"/>
        </w:rPr>
        <w:t>do</w:t>
      </w:r>
      <w:r w:rsidRPr="00F16384">
        <w:rPr>
          <w:rFonts w:ascii="Consolas" w:hAnsi="Consolas" w:cs="Consolas"/>
          <w:color w:val="A31515"/>
          <w:sz w:val="20"/>
          <w:szCs w:val="19"/>
        </w:rPr>
        <w:t xml:space="preserve"> the inner loop: {0}"</w:t>
      </w:r>
      <w:r w:rsidRPr="00F16384">
        <w:rPr>
          <w:rFonts w:ascii="Consolas" w:hAnsi="Consolas" w:cs="Consolas"/>
          <w:color w:val="000000"/>
          <w:sz w:val="20"/>
          <w:szCs w:val="19"/>
        </w:rPr>
        <w:t>, outerCounter);</w:t>
      </w:r>
    </w:p>
    <w:p w14:paraId="240C5377" w14:textId="77777777" w:rsidR="00F16384" w:rsidRPr="00F16384" w:rsidRDefault="00F16384" w:rsidP="00F16384">
      <w:pPr>
        <w:autoSpaceDE w:val="0"/>
        <w:autoSpaceDN w:val="0"/>
        <w:adjustRightInd w:val="0"/>
        <w:spacing w:before="0" w:after="0" w:line="240" w:lineRule="auto"/>
        <w:rPr>
          <w:rFonts w:ascii="Consolas" w:hAnsi="Consolas" w:cs="Consolas"/>
          <w:color w:val="000000"/>
          <w:sz w:val="20"/>
          <w:szCs w:val="19"/>
        </w:rPr>
      </w:pPr>
      <w:r w:rsidRPr="00F16384">
        <w:rPr>
          <w:rFonts w:ascii="Consolas" w:hAnsi="Consolas" w:cs="Consolas"/>
          <w:color w:val="000000"/>
          <w:sz w:val="20"/>
          <w:szCs w:val="19"/>
        </w:rPr>
        <w:t xml:space="preserve">        </w:t>
      </w:r>
      <w:r w:rsidRPr="00F16384">
        <w:rPr>
          <w:rFonts w:ascii="Consolas" w:hAnsi="Consolas" w:cs="Consolas"/>
          <w:color w:val="0000FF"/>
          <w:sz w:val="20"/>
          <w:szCs w:val="19"/>
        </w:rPr>
        <w:t>for</w:t>
      </w:r>
      <w:r w:rsidRPr="00F16384">
        <w:rPr>
          <w:rFonts w:ascii="Consolas" w:hAnsi="Consolas" w:cs="Consolas"/>
          <w:color w:val="000000"/>
          <w:sz w:val="20"/>
          <w:szCs w:val="19"/>
        </w:rPr>
        <w:t xml:space="preserve"> (</w:t>
      </w:r>
      <w:r w:rsidRPr="00F16384">
        <w:rPr>
          <w:rFonts w:ascii="Consolas" w:hAnsi="Consolas" w:cs="Consolas"/>
          <w:color w:val="0000FF"/>
          <w:sz w:val="20"/>
          <w:szCs w:val="19"/>
        </w:rPr>
        <w:t>int</w:t>
      </w:r>
      <w:r w:rsidRPr="00F16384">
        <w:rPr>
          <w:rFonts w:ascii="Consolas" w:hAnsi="Consolas" w:cs="Consolas"/>
          <w:color w:val="000000"/>
          <w:sz w:val="20"/>
          <w:szCs w:val="19"/>
        </w:rPr>
        <w:t xml:space="preserve"> innerCounter = 0; innerCounter &lt; 5; innerCounter++)</w:t>
      </w:r>
    </w:p>
    <w:p w14:paraId="07EACD28" w14:textId="77777777" w:rsidR="00F16384" w:rsidRPr="00F16384" w:rsidRDefault="00F16384" w:rsidP="00F16384">
      <w:pPr>
        <w:autoSpaceDE w:val="0"/>
        <w:autoSpaceDN w:val="0"/>
        <w:adjustRightInd w:val="0"/>
        <w:spacing w:before="0" w:after="0" w:line="240" w:lineRule="auto"/>
        <w:rPr>
          <w:rFonts w:ascii="Consolas" w:hAnsi="Consolas" w:cs="Consolas"/>
          <w:color w:val="000000"/>
          <w:sz w:val="20"/>
          <w:szCs w:val="19"/>
        </w:rPr>
      </w:pPr>
      <w:r w:rsidRPr="00F16384">
        <w:rPr>
          <w:rFonts w:ascii="Consolas" w:hAnsi="Consolas" w:cs="Consolas"/>
          <w:color w:val="000000"/>
          <w:sz w:val="20"/>
          <w:szCs w:val="19"/>
        </w:rPr>
        <w:t xml:space="preserve">        {</w:t>
      </w:r>
    </w:p>
    <w:p w14:paraId="55CD319A" w14:textId="77777777" w:rsidR="00F16384" w:rsidRPr="00F16384" w:rsidRDefault="00F16384" w:rsidP="00F16384">
      <w:pPr>
        <w:autoSpaceDE w:val="0"/>
        <w:autoSpaceDN w:val="0"/>
        <w:adjustRightInd w:val="0"/>
        <w:spacing w:before="0" w:after="0" w:line="240" w:lineRule="auto"/>
        <w:rPr>
          <w:rFonts w:ascii="Consolas" w:hAnsi="Consolas" w:cs="Consolas"/>
          <w:color w:val="000000"/>
          <w:sz w:val="20"/>
          <w:szCs w:val="19"/>
        </w:rPr>
      </w:pPr>
      <w:r w:rsidRPr="00F16384">
        <w:rPr>
          <w:rFonts w:ascii="Consolas" w:hAnsi="Consolas" w:cs="Consolas"/>
          <w:color w:val="000000"/>
          <w:sz w:val="20"/>
          <w:szCs w:val="19"/>
        </w:rPr>
        <w:t xml:space="preserve">            Console.Write(</w:t>
      </w:r>
      <w:r w:rsidRPr="00F16384">
        <w:rPr>
          <w:rFonts w:ascii="Consolas" w:hAnsi="Consolas" w:cs="Consolas"/>
          <w:color w:val="A31515"/>
          <w:sz w:val="20"/>
          <w:szCs w:val="19"/>
        </w:rPr>
        <w:t>"    inner loop"</w:t>
      </w:r>
      <w:r w:rsidRPr="00F16384">
        <w:rPr>
          <w:rFonts w:ascii="Consolas" w:hAnsi="Consolas" w:cs="Consolas"/>
          <w:color w:val="000000"/>
          <w:sz w:val="20"/>
          <w:szCs w:val="19"/>
        </w:rPr>
        <w:t>);</w:t>
      </w:r>
    </w:p>
    <w:p w14:paraId="3BF4B205" w14:textId="77777777" w:rsidR="00F16384" w:rsidRPr="00F16384" w:rsidRDefault="00F16384" w:rsidP="00F16384">
      <w:pPr>
        <w:autoSpaceDE w:val="0"/>
        <w:autoSpaceDN w:val="0"/>
        <w:adjustRightInd w:val="0"/>
        <w:spacing w:before="0" w:after="0" w:line="240" w:lineRule="auto"/>
        <w:rPr>
          <w:rFonts w:ascii="Consolas" w:hAnsi="Consolas" w:cs="Consolas"/>
          <w:color w:val="000000"/>
          <w:sz w:val="20"/>
          <w:szCs w:val="19"/>
        </w:rPr>
      </w:pPr>
      <w:r w:rsidRPr="00F16384">
        <w:rPr>
          <w:rFonts w:ascii="Consolas" w:hAnsi="Consolas" w:cs="Consolas"/>
          <w:color w:val="000000"/>
          <w:sz w:val="20"/>
          <w:szCs w:val="19"/>
        </w:rPr>
        <w:t xml:space="preserve">        }</w:t>
      </w:r>
    </w:p>
    <w:p w14:paraId="355E31D3" w14:textId="77777777" w:rsidR="00F16384" w:rsidRPr="00F16384" w:rsidRDefault="00F16384" w:rsidP="00F16384">
      <w:pPr>
        <w:autoSpaceDE w:val="0"/>
        <w:autoSpaceDN w:val="0"/>
        <w:adjustRightInd w:val="0"/>
        <w:spacing w:before="0" w:after="0" w:line="240" w:lineRule="auto"/>
        <w:rPr>
          <w:rFonts w:ascii="Consolas" w:hAnsi="Consolas" w:cs="Consolas"/>
          <w:color w:val="000000"/>
          <w:sz w:val="20"/>
          <w:szCs w:val="19"/>
        </w:rPr>
      </w:pPr>
      <w:r w:rsidRPr="00F16384">
        <w:rPr>
          <w:rFonts w:ascii="Consolas" w:hAnsi="Consolas" w:cs="Consolas"/>
          <w:color w:val="000000"/>
          <w:sz w:val="20"/>
          <w:szCs w:val="19"/>
        </w:rPr>
        <w:t xml:space="preserve">        Console.WriteLine();</w:t>
      </w:r>
    </w:p>
    <w:p w14:paraId="79AA347B" w14:textId="77777777" w:rsidR="00F16384" w:rsidRPr="00F16384" w:rsidRDefault="00F16384" w:rsidP="00F16384">
      <w:pPr>
        <w:autoSpaceDE w:val="0"/>
        <w:autoSpaceDN w:val="0"/>
        <w:adjustRightInd w:val="0"/>
        <w:spacing w:before="0" w:after="0" w:line="240" w:lineRule="auto"/>
        <w:rPr>
          <w:rFonts w:ascii="Consolas" w:hAnsi="Consolas" w:cs="Consolas"/>
          <w:color w:val="000000"/>
          <w:sz w:val="20"/>
          <w:szCs w:val="19"/>
        </w:rPr>
      </w:pPr>
      <w:r w:rsidRPr="00F16384">
        <w:rPr>
          <w:rFonts w:ascii="Consolas" w:hAnsi="Consolas" w:cs="Consolas"/>
          <w:color w:val="000000"/>
          <w:sz w:val="20"/>
          <w:szCs w:val="19"/>
        </w:rPr>
        <w:t xml:space="preserve">    }</w:t>
      </w:r>
    </w:p>
    <w:p w14:paraId="11AC41CE" w14:textId="77777777" w:rsidR="00F16384" w:rsidRPr="00F16384" w:rsidRDefault="00F16384" w:rsidP="00F16384">
      <w:pPr>
        <w:autoSpaceDE w:val="0"/>
        <w:autoSpaceDN w:val="0"/>
        <w:adjustRightInd w:val="0"/>
        <w:spacing w:before="0" w:after="0" w:line="240" w:lineRule="auto"/>
        <w:rPr>
          <w:rFonts w:ascii="Consolas" w:hAnsi="Consolas" w:cs="Consolas"/>
          <w:color w:val="000000"/>
          <w:sz w:val="20"/>
          <w:szCs w:val="19"/>
        </w:rPr>
      </w:pPr>
      <w:r w:rsidRPr="00F16384">
        <w:rPr>
          <w:rFonts w:ascii="Consolas" w:hAnsi="Consolas" w:cs="Consolas"/>
          <w:color w:val="000000"/>
          <w:sz w:val="20"/>
          <w:szCs w:val="19"/>
        </w:rPr>
        <w:t xml:space="preserve">    Console.ReadLine();</w:t>
      </w:r>
    </w:p>
    <w:p w14:paraId="18653DB3" w14:textId="77777777" w:rsidR="00F16384" w:rsidRPr="00F16384" w:rsidRDefault="00F16384" w:rsidP="00F16384">
      <w:pPr>
        <w:rPr>
          <w:sz w:val="24"/>
        </w:rPr>
      </w:pPr>
      <w:r w:rsidRPr="00F16384">
        <w:rPr>
          <w:rFonts w:ascii="Consolas" w:hAnsi="Consolas" w:cs="Consolas"/>
          <w:color w:val="000000"/>
          <w:sz w:val="20"/>
          <w:szCs w:val="19"/>
        </w:rPr>
        <w:t>}</w:t>
      </w:r>
    </w:p>
    <w:p w14:paraId="7EFCC8E6" w14:textId="77777777" w:rsidR="00F16384" w:rsidRDefault="00F16384" w:rsidP="00543E90">
      <w:r>
        <w:t>It is not a very useful program, but hopefully it helps you visualize a nested loop program in action.</w:t>
      </w:r>
    </w:p>
    <w:p w14:paraId="42B42DB2" w14:textId="7EBF37EF" w:rsidR="00F16384" w:rsidRDefault="00F16384" w:rsidP="00543E90">
      <w:r>
        <w:t>Now paste this code</w:t>
      </w:r>
      <w:r w:rsidR="00871FFB">
        <w:t xml:space="preserve"> and replace that code</w:t>
      </w:r>
      <w:r>
        <w:t xml:space="preserve"> into the Main method in a program</w:t>
      </w:r>
    </w:p>
    <w:p w14:paraId="1549CF2C" w14:textId="77777777" w:rsidR="00F16384" w:rsidRPr="00F16384" w:rsidRDefault="00F16384" w:rsidP="00F16384">
      <w:pPr>
        <w:autoSpaceDE w:val="0"/>
        <w:autoSpaceDN w:val="0"/>
        <w:adjustRightInd w:val="0"/>
        <w:spacing w:before="0" w:after="0" w:line="240" w:lineRule="auto"/>
        <w:rPr>
          <w:rFonts w:ascii="Consolas" w:hAnsi="Consolas" w:cs="Consolas"/>
          <w:color w:val="000000"/>
          <w:szCs w:val="19"/>
        </w:rPr>
      </w:pPr>
      <w:r w:rsidRPr="00F16384">
        <w:rPr>
          <w:rFonts w:ascii="Consolas" w:hAnsi="Consolas" w:cs="Consolas"/>
          <w:color w:val="0000FF"/>
          <w:szCs w:val="19"/>
        </w:rPr>
        <w:t>static</w:t>
      </w:r>
      <w:r w:rsidRPr="00F16384">
        <w:rPr>
          <w:rFonts w:ascii="Consolas" w:hAnsi="Consolas" w:cs="Consolas"/>
          <w:color w:val="000000"/>
          <w:szCs w:val="19"/>
        </w:rPr>
        <w:t xml:space="preserve"> </w:t>
      </w:r>
      <w:r w:rsidRPr="00F16384">
        <w:rPr>
          <w:rFonts w:ascii="Consolas" w:hAnsi="Consolas" w:cs="Consolas"/>
          <w:color w:val="0000FF"/>
          <w:szCs w:val="19"/>
        </w:rPr>
        <w:t>void</w:t>
      </w:r>
      <w:r w:rsidRPr="00F16384">
        <w:rPr>
          <w:rFonts w:ascii="Consolas" w:hAnsi="Consolas" w:cs="Consolas"/>
          <w:color w:val="000000"/>
          <w:szCs w:val="19"/>
        </w:rPr>
        <w:t xml:space="preserve"> Main(</w:t>
      </w:r>
      <w:r w:rsidRPr="00F16384">
        <w:rPr>
          <w:rFonts w:ascii="Consolas" w:hAnsi="Consolas" w:cs="Consolas"/>
          <w:color w:val="0000FF"/>
          <w:szCs w:val="19"/>
        </w:rPr>
        <w:t>string</w:t>
      </w:r>
      <w:r w:rsidRPr="00F16384">
        <w:rPr>
          <w:rFonts w:ascii="Consolas" w:hAnsi="Consolas" w:cs="Consolas"/>
          <w:color w:val="000000"/>
          <w:szCs w:val="19"/>
        </w:rPr>
        <w:t>[] args)</w:t>
      </w:r>
    </w:p>
    <w:p w14:paraId="4B9D85BA" w14:textId="77777777" w:rsidR="00F16384" w:rsidRPr="00F16384" w:rsidRDefault="00F16384" w:rsidP="00F16384">
      <w:pPr>
        <w:autoSpaceDE w:val="0"/>
        <w:autoSpaceDN w:val="0"/>
        <w:adjustRightInd w:val="0"/>
        <w:spacing w:before="0" w:after="0" w:line="240" w:lineRule="auto"/>
        <w:rPr>
          <w:rFonts w:ascii="Consolas" w:hAnsi="Consolas" w:cs="Consolas"/>
          <w:color w:val="000000"/>
          <w:szCs w:val="19"/>
        </w:rPr>
      </w:pPr>
      <w:r w:rsidRPr="00F16384">
        <w:rPr>
          <w:rFonts w:ascii="Consolas" w:hAnsi="Consolas" w:cs="Consolas"/>
          <w:color w:val="000000"/>
          <w:szCs w:val="19"/>
        </w:rPr>
        <w:t>{</w:t>
      </w:r>
    </w:p>
    <w:p w14:paraId="752019FE" w14:textId="77777777" w:rsidR="00F16384" w:rsidRPr="00F16384" w:rsidRDefault="00F16384" w:rsidP="00F16384">
      <w:pPr>
        <w:autoSpaceDE w:val="0"/>
        <w:autoSpaceDN w:val="0"/>
        <w:adjustRightInd w:val="0"/>
        <w:spacing w:before="0" w:after="0" w:line="240" w:lineRule="auto"/>
        <w:rPr>
          <w:rFonts w:ascii="Consolas" w:hAnsi="Consolas" w:cs="Consolas"/>
          <w:color w:val="000000"/>
          <w:szCs w:val="19"/>
        </w:rPr>
      </w:pPr>
      <w:r w:rsidRPr="00F16384">
        <w:rPr>
          <w:rFonts w:ascii="Consolas" w:hAnsi="Consolas" w:cs="Consolas"/>
          <w:color w:val="000000"/>
          <w:szCs w:val="19"/>
        </w:rPr>
        <w:t xml:space="preserve">    </w:t>
      </w:r>
      <w:r w:rsidRPr="00F16384">
        <w:rPr>
          <w:rFonts w:ascii="Consolas" w:hAnsi="Consolas" w:cs="Consolas"/>
          <w:color w:val="0000FF"/>
          <w:szCs w:val="19"/>
        </w:rPr>
        <w:t>int</w:t>
      </w:r>
      <w:r w:rsidRPr="00F16384">
        <w:rPr>
          <w:rFonts w:ascii="Consolas" w:hAnsi="Consolas" w:cs="Consolas"/>
          <w:color w:val="000000"/>
          <w:szCs w:val="19"/>
        </w:rPr>
        <w:t xml:space="preserve"> currentProduct;</w:t>
      </w:r>
    </w:p>
    <w:p w14:paraId="6B9214EA" w14:textId="77777777" w:rsidR="00F16384" w:rsidRPr="00F16384" w:rsidRDefault="00F16384" w:rsidP="00F16384">
      <w:pPr>
        <w:autoSpaceDE w:val="0"/>
        <w:autoSpaceDN w:val="0"/>
        <w:adjustRightInd w:val="0"/>
        <w:spacing w:before="0" w:after="0" w:line="240" w:lineRule="auto"/>
        <w:rPr>
          <w:rFonts w:ascii="Consolas" w:hAnsi="Consolas" w:cs="Consolas"/>
          <w:color w:val="000000"/>
          <w:szCs w:val="19"/>
        </w:rPr>
      </w:pPr>
      <w:r w:rsidRPr="00F16384">
        <w:rPr>
          <w:rFonts w:ascii="Consolas" w:hAnsi="Consolas" w:cs="Consolas"/>
          <w:color w:val="000000"/>
          <w:szCs w:val="19"/>
        </w:rPr>
        <w:t xml:space="preserve">    </w:t>
      </w:r>
      <w:r w:rsidRPr="00F16384">
        <w:rPr>
          <w:rFonts w:ascii="Consolas" w:hAnsi="Consolas" w:cs="Consolas"/>
          <w:color w:val="0000FF"/>
          <w:szCs w:val="19"/>
        </w:rPr>
        <w:t>for</w:t>
      </w:r>
      <w:r w:rsidRPr="00F16384">
        <w:rPr>
          <w:rFonts w:ascii="Consolas" w:hAnsi="Consolas" w:cs="Consolas"/>
          <w:color w:val="000000"/>
          <w:szCs w:val="19"/>
        </w:rPr>
        <w:t xml:space="preserve"> (</w:t>
      </w:r>
      <w:r w:rsidRPr="00F16384">
        <w:rPr>
          <w:rFonts w:ascii="Consolas" w:hAnsi="Consolas" w:cs="Consolas"/>
          <w:color w:val="0000FF"/>
          <w:szCs w:val="19"/>
        </w:rPr>
        <w:t>int</w:t>
      </w:r>
      <w:r w:rsidRPr="00F16384">
        <w:rPr>
          <w:rFonts w:ascii="Consolas" w:hAnsi="Consolas" w:cs="Consolas"/>
          <w:color w:val="000000"/>
          <w:szCs w:val="19"/>
        </w:rPr>
        <w:t xml:space="preserve"> outsideCounter = 1; outsideCounter &lt; 11; outsideCounter++)</w:t>
      </w:r>
    </w:p>
    <w:p w14:paraId="5E3947B9" w14:textId="77777777" w:rsidR="00F16384" w:rsidRPr="00F16384" w:rsidRDefault="00F16384" w:rsidP="00F16384">
      <w:pPr>
        <w:autoSpaceDE w:val="0"/>
        <w:autoSpaceDN w:val="0"/>
        <w:adjustRightInd w:val="0"/>
        <w:spacing w:before="0" w:after="0" w:line="240" w:lineRule="auto"/>
        <w:rPr>
          <w:rFonts w:ascii="Consolas" w:hAnsi="Consolas" w:cs="Consolas"/>
          <w:color w:val="000000"/>
          <w:szCs w:val="19"/>
        </w:rPr>
      </w:pPr>
      <w:r w:rsidRPr="00F16384">
        <w:rPr>
          <w:rFonts w:ascii="Consolas" w:hAnsi="Consolas" w:cs="Consolas"/>
          <w:color w:val="000000"/>
          <w:szCs w:val="19"/>
        </w:rPr>
        <w:t xml:space="preserve">    {</w:t>
      </w:r>
    </w:p>
    <w:p w14:paraId="568161A4" w14:textId="77777777" w:rsidR="00F16384" w:rsidRPr="00F16384" w:rsidRDefault="00F16384" w:rsidP="00F16384">
      <w:pPr>
        <w:autoSpaceDE w:val="0"/>
        <w:autoSpaceDN w:val="0"/>
        <w:adjustRightInd w:val="0"/>
        <w:spacing w:before="0" w:after="0" w:line="240" w:lineRule="auto"/>
        <w:rPr>
          <w:rFonts w:ascii="Consolas" w:hAnsi="Consolas" w:cs="Consolas"/>
          <w:color w:val="000000"/>
          <w:szCs w:val="19"/>
        </w:rPr>
      </w:pPr>
      <w:r w:rsidRPr="00F16384">
        <w:rPr>
          <w:rFonts w:ascii="Consolas" w:hAnsi="Consolas" w:cs="Consolas"/>
          <w:color w:val="000000"/>
          <w:szCs w:val="19"/>
        </w:rPr>
        <w:t xml:space="preserve">        </w:t>
      </w:r>
      <w:r w:rsidRPr="00F16384">
        <w:rPr>
          <w:rFonts w:ascii="Consolas" w:hAnsi="Consolas" w:cs="Consolas"/>
          <w:color w:val="0000FF"/>
          <w:szCs w:val="19"/>
        </w:rPr>
        <w:t>for</w:t>
      </w:r>
      <w:r w:rsidRPr="00F16384">
        <w:rPr>
          <w:rFonts w:ascii="Consolas" w:hAnsi="Consolas" w:cs="Consolas"/>
          <w:color w:val="000000"/>
          <w:szCs w:val="19"/>
        </w:rPr>
        <w:t xml:space="preserve"> (</w:t>
      </w:r>
      <w:r w:rsidRPr="00F16384">
        <w:rPr>
          <w:rFonts w:ascii="Consolas" w:hAnsi="Consolas" w:cs="Consolas"/>
          <w:color w:val="0000FF"/>
          <w:szCs w:val="19"/>
        </w:rPr>
        <w:t>int</w:t>
      </w:r>
      <w:r w:rsidRPr="00F16384">
        <w:rPr>
          <w:rFonts w:ascii="Consolas" w:hAnsi="Consolas" w:cs="Consolas"/>
          <w:color w:val="000000"/>
          <w:szCs w:val="19"/>
        </w:rPr>
        <w:t xml:space="preserve"> insideCounter = 1; insideCounter &lt; 11; insideCounter++)</w:t>
      </w:r>
    </w:p>
    <w:p w14:paraId="3C8BBDD3" w14:textId="77777777" w:rsidR="00F16384" w:rsidRPr="00F16384" w:rsidRDefault="00F16384" w:rsidP="00F16384">
      <w:pPr>
        <w:autoSpaceDE w:val="0"/>
        <w:autoSpaceDN w:val="0"/>
        <w:adjustRightInd w:val="0"/>
        <w:spacing w:before="0" w:after="0" w:line="240" w:lineRule="auto"/>
        <w:rPr>
          <w:rFonts w:ascii="Consolas" w:hAnsi="Consolas" w:cs="Consolas"/>
          <w:color w:val="000000"/>
          <w:szCs w:val="19"/>
        </w:rPr>
      </w:pPr>
      <w:r w:rsidRPr="00F16384">
        <w:rPr>
          <w:rFonts w:ascii="Consolas" w:hAnsi="Consolas" w:cs="Consolas"/>
          <w:color w:val="000000"/>
          <w:szCs w:val="19"/>
        </w:rPr>
        <w:t xml:space="preserve">        {</w:t>
      </w:r>
    </w:p>
    <w:p w14:paraId="57FE1B0C" w14:textId="77777777" w:rsidR="00F16384" w:rsidRPr="00F16384" w:rsidRDefault="00F16384" w:rsidP="00F16384">
      <w:pPr>
        <w:autoSpaceDE w:val="0"/>
        <w:autoSpaceDN w:val="0"/>
        <w:adjustRightInd w:val="0"/>
        <w:spacing w:before="0" w:after="0" w:line="240" w:lineRule="auto"/>
        <w:rPr>
          <w:rFonts w:ascii="Consolas" w:hAnsi="Consolas" w:cs="Consolas"/>
          <w:color w:val="000000"/>
          <w:szCs w:val="19"/>
        </w:rPr>
      </w:pPr>
      <w:r w:rsidRPr="00F16384">
        <w:rPr>
          <w:rFonts w:ascii="Consolas" w:hAnsi="Consolas" w:cs="Consolas"/>
          <w:color w:val="000000"/>
          <w:szCs w:val="19"/>
        </w:rPr>
        <w:t xml:space="preserve">            currentProduct = (outsideCounter * insideCounter);</w:t>
      </w:r>
    </w:p>
    <w:p w14:paraId="4A607B91" w14:textId="77777777" w:rsidR="00F16384" w:rsidRPr="00F16384" w:rsidRDefault="00F16384" w:rsidP="00F16384">
      <w:pPr>
        <w:autoSpaceDE w:val="0"/>
        <w:autoSpaceDN w:val="0"/>
        <w:adjustRightInd w:val="0"/>
        <w:spacing w:before="0" w:after="0" w:line="240" w:lineRule="auto"/>
        <w:rPr>
          <w:rFonts w:ascii="Consolas" w:hAnsi="Consolas" w:cs="Consolas"/>
          <w:color w:val="000000"/>
          <w:szCs w:val="19"/>
        </w:rPr>
      </w:pPr>
      <w:r w:rsidRPr="00F16384">
        <w:rPr>
          <w:rFonts w:ascii="Consolas" w:hAnsi="Consolas" w:cs="Consolas"/>
          <w:color w:val="000000"/>
          <w:szCs w:val="19"/>
        </w:rPr>
        <w:t xml:space="preserve">            Console.Write(</w:t>
      </w:r>
      <w:r w:rsidRPr="00F16384">
        <w:rPr>
          <w:rFonts w:ascii="Consolas" w:hAnsi="Consolas" w:cs="Consolas"/>
          <w:color w:val="A31515"/>
          <w:szCs w:val="19"/>
        </w:rPr>
        <w:t>"{0,4}"</w:t>
      </w:r>
      <w:r w:rsidRPr="00F16384">
        <w:rPr>
          <w:rFonts w:ascii="Consolas" w:hAnsi="Consolas" w:cs="Consolas"/>
          <w:color w:val="000000"/>
          <w:szCs w:val="19"/>
        </w:rPr>
        <w:t>, currentProduct);</w:t>
      </w:r>
    </w:p>
    <w:p w14:paraId="72714C34" w14:textId="77777777" w:rsidR="00F16384" w:rsidRPr="00F16384" w:rsidRDefault="00F16384" w:rsidP="00F16384">
      <w:pPr>
        <w:autoSpaceDE w:val="0"/>
        <w:autoSpaceDN w:val="0"/>
        <w:adjustRightInd w:val="0"/>
        <w:spacing w:before="0" w:after="0" w:line="240" w:lineRule="auto"/>
        <w:rPr>
          <w:rFonts w:ascii="Consolas" w:hAnsi="Consolas" w:cs="Consolas"/>
          <w:color w:val="000000"/>
          <w:szCs w:val="19"/>
        </w:rPr>
      </w:pPr>
      <w:r w:rsidRPr="00F16384">
        <w:rPr>
          <w:rFonts w:ascii="Consolas" w:hAnsi="Consolas" w:cs="Consolas"/>
          <w:color w:val="000000"/>
          <w:szCs w:val="19"/>
        </w:rPr>
        <w:t xml:space="preserve">            </w:t>
      </w:r>
      <w:r w:rsidRPr="00F16384">
        <w:rPr>
          <w:rFonts w:ascii="Consolas" w:hAnsi="Consolas" w:cs="Consolas"/>
          <w:color w:val="008000"/>
          <w:szCs w:val="19"/>
        </w:rPr>
        <w:t>// the {0,4} uses a placeholder and fill characters to make it line up nicely</w:t>
      </w:r>
    </w:p>
    <w:p w14:paraId="7F85619F" w14:textId="77777777" w:rsidR="00F16384" w:rsidRPr="00F16384" w:rsidRDefault="00F16384" w:rsidP="00F16384">
      <w:pPr>
        <w:autoSpaceDE w:val="0"/>
        <w:autoSpaceDN w:val="0"/>
        <w:adjustRightInd w:val="0"/>
        <w:spacing w:before="0" w:after="0" w:line="240" w:lineRule="auto"/>
        <w:rPr>
          <w:rFonts w:ascii="Consolas" w:hAnsi="Consolas" w:cs="Consolas"/>
          <w:color w:val="000000"/>
          <w:szCs w:val="19"/>
        </w:rPr>
      </w:pPr>
      <w:r w:rsidRPr="00F16384">
        <w:rPr>
          <w:rFonts w:ascii="Consolas" w:hAnsi="Consolas" w:cs="Consolas"/>
          <w:color w:val="000000"/>
          <w:szCs w:val="19"/>
        </w:rPr>
        <w:lastRenderedPageBreak/>
        <w:t xml:space="preserve">        }</w:t>
      </w:r>
    </w:p>
    <w:p w14:paraId="3AFEFEFB" w14:textId="77777777" w:rsidR="00F16384" w:rsidRPr="00F16384" w:rsidRDefault="00F16384" w:rsidP="00F16384">
      <w:pPr>
        <w:autoSpaceDE w:val="0"/>
        <w:autoSpaceDN w:val="0"/>
        <w:adjustRightInd w:val="0"/>
        <w:spacing w:before="0" w:after="0" w:line="240" w:lineRule="auto"/>
        <w:rPr>
          <w:rFonts w:ascii="Consolas" w:hAnsi="Consolas" w:cs="Consolas"/>
          <w:color w:val="000000"/>
          <w:szCs w:val="19"/>
        </w:rPr>
      </w:pPr>
      <w:r w:rsidRPr="00F16384">
        <w:rPr>
          <w:rFonts w:ascii="Consolas" w:hAnsi="Consolas" w:cs="Consolas"/>
          <w:color w:val="000000"/>
          <w:szCs w:val="19"/>
        </w:rPr>
        <w:t xml:space="preserve">        Console.WriteLine();</w:t>
      </w:r>
    </w:p>
    <w:p w14:paraId="6388C483" w14:textId="77777777" w:rsidR="00F16384" w:rsidRPr="00F16384" w:rsidRDefault="00F16384" w:rsidP="00F16384">
      <w:pPr>
        <w:autoSpaceDE w:val="0"/>
        <w:autoSpaceDN w:val="0"/>
        <w:adjustRightInd w:val="0"/>
        <w:spacing w:before="0" w:after="0" w:line="240" w:lineRule="auto"/>
        <w:rPr>
          <w:rFonts w:ascii="Consolas" w:hAnsi="Consolas" w:cs="Consolas"/>
          <w:color w:val="000000"/>
          <w:szCs w:val="19"/>
        </w:rPr>
      </w:pPr>
      <w:r w:rsidRPr="00F16384">
        <w:rPr>
          <w:rFonts w:ascii="Consolas" w:hAnsi="Consolas" w:cs="Consolas"/>
          <w:color w:val="000000"/>
          <w:szCs w:val="19"/>
        </w:rPr>
        <w:t xml:space="preserve">    }</w:t>
      </w:r>
    </w:p>
    <w:p w14:paraId="10E7D3EC" w14:textId="77777777" w:rsidR="00F16384" w:rsidRPr="00F16384" w:rsidRDefault="00F16384" w:rsidP="00F16384">
      <w:pPr>
        <w:autoSpaceDE w:val="0"/>
        <w:autoSpaceDN w:val="0"/>
        <w:adjustRightInd w:val="0"/>
        <w:spacing w:before="0" w:after="0" w:line="240" w:lineRule="auto"/>
        <w:rPr>
          <w:rFonts w:ascii="Consolas" w:hAnsi="Consolas" w:cs="Consolas"/>
          <w:color w:val="000000"/>
          <w:szCs w:val="19"/>
        </w:rPr>
      </w:pPr>
      <w:r w:rsidRPr="00F16384">
        <w:rPr>
          <w:rFonts w:ascii="Consolas" w:hAnsi="Consolas" w:cs="Consolas"/>
          <w:color w:val="000000"/>
          <w:szCs w:val="19"/>
        </w:rPr>
        <w:t xml:space="preserve">    Console.ReadLine();</w:t>
      </w:r>
    </w:p>
    <w:p w14:paraId="28B9C1A7" w14:textId="77777777" w:rsidR="00F16384" w:rsidRPr="00F16384" w:rsidRDefault="00F16384" w:rsidP="00F16384">
      <w:pPr>
        <w:rPr>
          <w:rFonts w:ascii="Consolas" w:hAnsi="Consolas" w:cs="Consolas"/>
          <w:color w:val="000000"/>
          <w:szCs w:val="19"/>
        </w:rPr>
      </w:pPr>
      <w:r w:rsidRPr="00F16384">
        <w:rPr>
          <w:rFonts w:ascii="Consolas" w:hAnsi="Consolas" w:cs="Consolas"/>
          <w:color w:val="000000"/>
          <w:szCs w:val="19"/>
        </w:rPr>
        <w:t>}</w:t>
      </w:r>
    </w:p>
    <w:p w14:paraId="7946F0FE" w14:textId="77777777" w:rsidR="002749B2" w:rsidRDefault="00F16384" w:rsidP="00F16384">
      <w:r>
        <w:t>With this code, w</w:t>
      </w:r>
      <w:r w:rsidR="002749B2">
        <w:t>e are writing out the multiplication tables from 1 x 10 to 10 x 10. The inside loop is writing 10 numbers across the line. For the first line, the outside counter’s value is 1, so we are getting 1 x 1 through 1 x 10. When it is done writing those 10 values, we fall out of the inner loop, do a Console.WriteLine() to move down on the screen to the next line, and then the outside loop bumps up by one, and then it does the inner loop again, so we get 2 x 1 up to 2 x 10 on that line. The outside loop bumps up one over and over, each time calling the inside loop, which runs 10 times, giving us the 10 rows of 10 numbers.</w:t>
      </w:r>
    </w:p>
    <w:p w14:paraId="31982B7F" w14:textId="77777777" w:rsidR="002749B2" w:rsidRPr="00543E90" w:rsidRDefault="002749B2" w:rsidP="002749B2">
      <w:pPr>
        <w:jc w:val="center"/>
        <w:rPr>
          <w:sz w:val="28"/>
        </w:rPr>
      </w:pPr>
      <w:r>
        <w:rPr>
          <w:noProof/>
          <w:sz w:val="28"/>
        </w:rPr>
        <w:drawing>
          <wp:inline distT="0" distB="0" distL="0" distR="0" wp14:anchorId="6E1AC0E5" wp14:editId="13671631">
            <wp:extent cx="3609975" cy="20288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ultiplicationTable.jpg"/>
                    <pic:cNvPicPr/>
                  </pic:nvPicPr>
                  <pic:blipFill>
                    <a:blip r:embed="rId33">
                      <a:extLst>
                        <a:ext uri="{28A0092B-C50C-407E-A947-70E740481C1C}">
                          <a14:useLocalDpi xmlns:a14="http://schemas.microsoft.com/office/drawing/2010/main" val="0"/>
                        </a:ext>
                      </a:extLst>
                    </a:blip>
                    <a:stretch>
                      <a:fillRect/>
                    </a:stretch>
                  </pic:blipFill>
                  <pic:spPr>
                    <a:xfrm>
                      <a:off x="0" y="0"/>
                      <a:ext cx="3609975" cy="2028825"/>
                    </a:xfrm>
                    <a:prstGeom prst="rect">
                      <a:avLst/>
                    </a:prstGeom>
                  </pic:spPr>
                </pic:pic>
              </a:graphicData>
            </a:graphic>
          </wp:inline>
        </w:drawing>
      </w:r>
    </w:p>
    <w:p w14:paraId="35C97E47" w14:textId="77777777" w:rsidR="002749B2" w:rsidRDefault="002749B2" w:rsidP="00110325">
      <w:pPr>
        <w:pStyle w:val="Heading4"/>
        <w:rPr>
          <w:b/>
          <w:i w:val="0"/>
        </w:rPr>
      </w:pPr>
    </w:p>
    <w:p w14:paraId="0DFE4D27" w14:textId="77777777" w:rsidR="00836107" w:rsidRPr="00836107" w:rsidRDefault="00836107" w:rsidP="00836107">
      <w:r>
        <w:t>When we get to the chapter on arrays, we will learn about 2 dimensional arrays.  We will make extensive use of nested loops as we work with these.</w:t>
      </w:r>
    </w:p>
    <w:p w14:paraId="6FE27F19" w14:textId="77777777" w:rsidR="00836107" w:rsidRDefault="00836107" w:rsidP="00110325">
      <w:pPr>
        <w:pStyle w:val="Heading4"/>
        <w:rPr>
          <w:b/>
          <w:i w:val="0"/>
        </w:rPr>
      </w:pPr>
    </w:p>
    <w:p w14:paraId="5F32C92F" w14:textId="77777777" w:rsidR="00110325" w:rsidRPr="00110325" w:rsidRDefault="00110325" w:rsidP="00110325">
      <w:pPr>
        <w:pStyle w:val="Heading4"/>
        <w:rPr>
          <w:b/>
          <w:i w:val="0"/>
        </w:rPr>
      </w:pPr>
      <w:r w:rsidRPr="00110325">
        <w:rPr>
          <w:b/>
          <w:i w:val="0"/>
        </w:rPr>
        <w:t xml:space="preserve">Breaking Out of Loops </w:t>
      </w:r>
    </w:p>
    <w:p w14:paraId="3A5CE784" w14:textId="77777777" w:rsidR="00110325" w:rsidRDefault="00C949AD" w:rsidP="00110325">
      <w:r>
        <w:t xml:space="preserve">I showed the use of a </w:t>
      </w:r>
      <w:r w:rsidRPr="007E018D">
        <w:rPr>
          <w:rFonts w:ascii="Consolas" w:hAnsi="Consolas" w:cs="Consolas"/>
          <w:color w:val="0000FF"/>
        </w:rPr>
        <w:t>break</w:t>
      </w:r>
      <w:r>
        <w:t xml:space="preserve"> statement in the discussion of the </w:t>
      </w:r>
      <w:r>
        <w:rPr>
          <w:rFonts w:ascii="Consolas" w:hAnsi="Consolas" w:cs="Consolas"/>
          <w:color w:val="0000FF"/>
        </w:rPr>
        <w:t xml:space="preserve">switch </w:t>
      </w:r>
      <w:r w:rsidRPr="00C949AD">
        <w:t xml:space="preserve">decision </w:t>
      </w:r>
      <w:r>
        <w:t>structure. S</w:t>
      </w:r>
      <w:r w:rsidR="00110325">
        <w:t>ometimes you may want to escape from a loop whilst you are in the middle of it, i.e. your program may decide that there is no need or point to go on and wishes to leap out of the loop and continue the pr</w:t>
      </w:r>
      <w:r w:rsidR="0079682A">
        <w:t>ogram from the statement after the loop’s code block</w:t>
      </w:r>
      <w:r w:rsidR="00110325">
        <w:t xml:space="preserve">. </w:t>
      </w:r>
    </w:p>
    <w:p w14:paraId="192A8BD2" w14:textId="08D1DB04" w:rsidR="00110325" w:rsidRDefault="00110325" w:rsidP="00110325">
      <w:r>
        <w:t xml:space="preserve">You can do this with the </w:t>
      </w:r>
      <w:r w:rsidR="00C949AD" w:rsidRPr="007E018D">
        <w:rPr>
          <w:rFonts w:ascii="Consolas" w:hAnsi="Consolas" w:cs="Consolas"/>
          <w:color w:val="0000FF"/>
        </w:rPr>
        <w:t>break</w:t>
      </w:r>
      <w:r w:rsidR="00C949AD">
        <w:t xml:space="preserve"> </w:t>
      </w:r>
      <w:r>
        <w:t xml:space="preserve">statement. </w:t>
      </w:r>
      <w:r w:rsidR="00C949AD">
        <w:t xml:space="preserve">As was the case in the </w:t>
      </w:r>
      <w:r w:rsidR="00C949AD">
        <w:rPr>
          <w:rFonts w:ascii="Consolas" w:hAnsi="Consolas" w:cs="Consolas"/>
          <w:color w:val="0000FF"/>
        </w:rPr>
        <w:t>switch</w:t>
      </w:r>
      <w:r w:rsidR="00C949AD">
        <w:t xml:space="preserve">, the </w:t>
      </w:r>
      <w:r w:rsidR="00C949AD" w:rsidRPr="007E018D">
        <w:rPr>
          <w:rFonts w:ascii="Consolas" w:hAnsi="Consolas" w:cs="Consolas"/>
          <w:color w:val="0000FF"/>
        </w:rPr>
        <w:t>break</w:t>
      </w:r>
      <w:r w:rsidR="00C949AD">
        <w:t xml:space="preserve"> </w:t>
      </w:r>
      <w:r>
        <w:t xml:space="preserve">command </w:t>
      </w:r>
      <w:r w:rsidR="00C949AD">
        <w:t xml:space="preserve">causes the code path </w:t>
      </w:r>
      <w:r>
        <w:t xml:space="preserve">to leave the loop immediately. Your program would usually make some form of decision to quit in this way. You can </w:t>
      </w:r>
      <w:r w:rsidR="00C949AD" w:rsidRPr="007E018D">
        <w:rPr>
          <w:rFonts w:ascii="Consolas" w:hAnsi="Consolas" w:cs="Consolas"/>
          <w:color w:val="0000FF"/>
        </w:rPr>
        <w:t>break</w:t>
      </w:r>
      <w:r w:rsidR="00C949AD">
        <w:t xml:space="preserve"> </w:t>
      </w:r>
      <w:r>
        <w:t>out of any of the three kinds of loop. In every case the program continues running at the statement after the last statement of the loop</w:t>
      </w:r>
      <w:r w:rsidR="0079682A">
        <w:t>’s block</w:t>
      </w:r>
      <w:r>
        <w:t>. A good example of this would be if you are in a loop searching through a long list of names, when you find the name you want, there is no need to keep searching the list, so you can code in effect, “if this is the name</w:t>
      </w:r>
      <w:r w:rsidR="0079682A">
        <w:t xml:space="preserve"> I am looking for, get </w:t>
      </w:r>
      <w:r>
        <w:t>out of here</w:t>
      </w:r>
      <w:r w:rsidR="00C949AD">
        <w:t>”</w:t>
      </w:r>
      <w:r>
        <w:t>.  We will see coding examples of this later.</w:t>
      </w:r>
    </w:p>
    <w:p w14:paraId="75CBE06C" w14:textId="77777777" w:rsidR="00871FFB" w:rsidRDefault="00871FFB" w:rsidP="00110325"/>
    <w:p w14:paraId="1042BB1A" w14:textId="77777777" w:rsidR="00C76A5F" w:rsidRDefault="00C76A5F" w:rsidP="00C76A5F">
      <w:pPr>
        <w:pStyle w:val="Heading4"/>
        <w:rPr>
          <w:b/>
          <w:i w:val="0"/>
        </w:rPr>
      </w:pPr>
      <w:r w:rsidRPr="00C76A5F">
        <w:rPr>
          <w:b/>
          <w:i w:val="0"/>
        </w:rPr>
        <w:lastRenderedPageBreak/>
        <w:t>Operator Shorthand</w:t>
      </w:r>
      <w:r w:rsidR="00055D4F">
        <w:rPr>
          <w:b/>
          <w:i w:val="0"/>
        </w:rPr>
        <w:t>s</w:t>
      </w:r>
    </w:p>
    <w:p w14:paraId="6B1096AE" w14:textId="77777777" w:rsidR="00055D4F" w:rsidRPr="00DB0894" w:rsidRDefault="00055D4F" w:rsidP="00DB0894">
      <w:r w:rsidRPr="00DB0894">
        <w:t xml:space="preserve">Since </w:t>
      </w:r>
      <w:r w:rsidRPr="009E3EF0">
        <w:t>the</w:t>
      </w:r>
      <w:r w:rsidRPr="00DB0894">
        <w:rPr>
          <w:b/>
        </w:rPr>
        <w:t xml:space="preserve"> for</w:t>
      </w:r>
      <w:r w:rsidRPr="00DB0894">
        <w:t xml:space="preserve"> </w:t>
      </w:r>
      <w:r w:rsidRPr="009E3EF0">
        <w:rPr>
          <w:b/>
        </w:rPr>
        <w:t>loop</w:t>
      </w:r>
      <w:r w:rsidRPr="00DB0894">
        <w:t xml:space="preserve"> almost always uses an operation shorthand (</w:t>
      </w:r>
      <w:r w:rsidRPr="009E3EF0">
        <w:rPr>
          <w:rFonts w:ascii="Consolas" w:hAnsi="Consolas"/>
          <w:color w:val="000000" w:themeColor="text1"/>
        </w:rPr>
        <w:t>i++</w:t>
      </w:r>
      <w:r w:rsidRPr="00DB0894">
        <w:t xml:space="preserve">), I </w:t>
      </w:r>
      <w:r w:rsidR="0079682A" w:rsidRPr="00DB0894">
        <w:t>will</w:t>
      </w:r>
      <w:r w:rsidRPr="00DB0894">
        <w:t xml:space="preserve"> elaborate on these shorthands. So far we have looked at operators which appear in expressions and work on two operands, e.g. </w:t>
      </w:r>
    </w:p>
    <w:p w14:paraId="767180ED" w14:textId="77777777" w:rsidR="00055D4F" w:rsidRPr="00055D4F" w:rsidRDefault="00055D4F" w:rsidP="00055D4F">
      <w:pPr>
        <w:rPr>
          <w:rFonts w:ascii="Consolas" w:hAnsi="Consolas" w:cs="Consolas"/>
          <w:color w:val="000000"/>
          <w:szCs w:val="19"/>
        </w:rPr>
      </w:pPr>
      <w:r>
        <w:rPr>
          <w:rFonts w:ascii="Consolas" w:hAnsi="Consolas" w:cs="Consolas"/>
          <w:color w:val="000000"/>
          <w:sz w:val="19"/>
          <w:szCs w:val="19"/>
        </w:rPr>
        <w:t xml:space="preserve">    </w:t>
      </w:r>
      <w:r w:rsidRPr="00055D4F">
        <w:rPr>
          <w:rFonts w:ascii="Consolas" w:hAnsi="Consolas" w:cs="Consolas"/>
          <w:color w:val="000000"/>
          <w:szCs w:val="19"/>
        </w:rPr>
        <w:t>window_count = window_count + 1</w:t>
      </w:r>
      <w:r w:rsidR="00B4580F">
        <w:rPr>
          <w:rFonts w:ascii="Consolas" w:hAnsi="Consolas" w:cs="Consolas"/>
          <w:color w:val="000000"/>
          <w:szCs w:val="19"/>
        </w:rPr>
        <w:t>;</w:t>
      </w:r>
    </w:p>
    <w:p w14:paraId="7B6BFDB4" w14:textId="6955C254" w:rsidR="00055D4F" w:rsidRDefault="00055D4F" w:rsidP="00055D4F">
      <w:r>
        <w:t>In this case the operator is</w:t>
      </w:r>
      <w:r w:rsidR="00871FFB">
        <w:t xml:space="preserve"> </w:t>
      </w:r>
      <w:r>
        <w:t xml:space="preserve"> </w:t>
      </w:r>
      <w:r w:rsidRPr="00055D4F">
        <w:rPr>
          <w:rFonts w:ascii="Consolas" w:hAnsi="Consolas" w:cs="Consolas"/>
          <w:color w:val="000000"/>
          <w:szCs w:val="19"/>
        </w:rPr>
        <w:t>+</w:t>
      </w:r>
      <w:r>
        <w:t xml:space="preserve"> </w:t>
      </w:r>
      <w:r w:rsidR="00871FFB">
        <w:t xml:space="preserve"> </w:t>
      </w:r>
      <w:r>
        <w:t xml:space="preserve">and it is operating on the variable </w:t>
      </w:r>
      <w:r w:rsidRPr="00055D4F">
        <w:rPr>
          <w:rFonts w:ascii="Consolas" w:hAnsi="Consolas" w:cs="Consolas"/>
          <w:color w:val="000000"/>
          <w:szCs w:val="19"/>
        </w:rPr>
        <w:t>window_count</w:t>
      </w:r>
      <w:r>
        <w:t xml:space="preserve"> and the value </w:t>
      </w:r>
      <w:r w:rsidRPr="00055D4F">
        <w:rPr>
          <w:rFonts w:ascii="Consolas" w:hAnsi="Consolas" w:cs="Consolas"/>
          <w:color w:val="000000"/>
          <w:szCs w:val="19"/>
        </w:rPr>
        <w:t>1</w:t>
      </w:r>
      <w:r>
        <w:t xml:space="preserve">. The purpose of the above statement is to add </w:t>
      </w:r>
      <w:r w:rsidRPr="00055D4F">
        <w:rPr>
          <w:rFonts w:ascii="Consolas" w:hAnsi="Consolas" w:cs="Consolas"/>
          <w:color w:val="000000"/>
          <w:szCs w:val="19"/>
        </w:rPr>
        <w:t>1</w:t>
      </w:r>
      <w:r w:rsidR="0079682A">
        <w:t xml:space="preserve"> to the variable.</w:t>
      </w:r>
    </w:p>
    <w:p w14:paraId="78F0DB19" w14:textId="77777777" w:rsidR="00055D4F" w:rsidRDefault="00055D4F" w:rsidP="00055D4F">
      <w:r>
        <w:t xml:space="preserve">C# provides a set of shortcuts for some simple statements.  In this case, </w:t>
      </w:r>
    </w:p>
    <w:p w14:paraId="4B123FE6" w14:textId="77777777" w:rsidR="00055D4F" w:rsidRDefault="00055D4F" w:rsidP="00055D4F">
      <w:r>
        <w:t xml:space="preserve">     </w:t>
      </w:r>
      <w:r w:rsidR="00B4580F">
        <w:rPr>
          <w:rFonts w:ascii="Consolas" w:hAnsi="Consolas" w:cs="Consolas"/>
          <w:color w:val="000000"/>
          <w:szCs w:val="19"/>
        </w:rPr>
        <w:t>window_count</w:t>
      </w:r>
      <w:r w:rsidRPr="00055D4F">
        <w:rPr>
          <w:rFonts w:ascii="Consolas" w:hAnsi="Consolas" w:cs="Consolas"/>
          <w:color w:val="000000"/>
          <w:szCs w:val="19"/>
        </w:rPr>
        <w:t>++</w:t>
      </w:r>
      <w:r w:rsidR="00B4580F">
        <w:rPr>
          <w:rFonts w:ascii="Consolas" w:hAnsi="Consolas" w:cs="Consolas"/>
          <w:color w:val="000000"/>
          <w:szCs w:val="19"/>
        </w:rPr>
        <w:t>;</w:t>
      </w:r>
    </w:p>
    <w:p w14:paraId="162A311A" w14:textId="7DB17BAB" w:rsidR="00055D4F" w:rsidRDefault="00055D4F" w:rsidP="00055D4F">
      <w:r>
        <w:t xml:space="preserve">will do the same thing. We can express ourselves more succinctly </w:t>
      </w:r>
      <w:r w:rsidR="00871FFB">
        <w:t xml:space="preserve">as all </w:t>
      </w:r>
      <w:r>
        <w:t xml:space="preserve">we are doing is adding one to a particular variable. The </w:t>
      </w:r>
      <w:r w:rsidRPr="00055D4F">
        <w:rPr>
          <w:rFonts w:ascii="Consolas" w:hAnsi="Consolas" w:cs="Consolas"/>
          <w:color w:val="000000"/>
          <w:szCs w:val="19"/>
        </w:rPr>
        <w:t>++</w:t>
      </w:r>
      <w:r>
        <w:rPr>
          <w:rFonts w:ascii="Consolas" w:hAnsi="Consolas" w:cs="Consolas"/>
          <w:color w:val="000000"/>
          <w:szCs w:val="19"/>
        </w:rPr>
        <w:t xml:space="preserve"> </w:t>
      </w:r>
      <w:r>
        <w:t xml:space="preserve">is called a unary operator, because it works on just one operand. It causes the value in that operand to be increased by one. There is a corresponding </w:t>
      </w:r>
      <w:r w:rsidRPr="009E3EF0">
        <w:rPr>
          <w:rFonts w:ascii="Consolas" w:hAnsi="Consolas" w:cs="Consolas"/>
          <w:b/>
          <w:color w:val="000000" w:themeColor="text1"/>
          <w:szCs w:val="19"/>
        </w:rPr>
        <w:t>--</w:t>
      </w:r>
      <w:r>
        <w:t>operator which can be used to decrease (decrement) variables</w:t>
      </w:r>
      <w:r w:rsidR="0079682A">
        <w:t xml:space="preserve"> by one</w:t>
      </w:r>
      <w:r>
        <w:t xml:space="preserve">. </w:t>
      </w:r>
    </w:p>
    <w:p w14:paraId="6BAA5E0D" w14:textId="77777777" w:rsidR="009E3EF0" w:rsidRDefault="00B4580F" w:rsidP="00055D4F">
      <w:r>
        <w:t xml:space="preserve">Note carefully, you can do either of </w:t>
      </w:r>
      <w:r>
        <w:rPr>
          <w:rFonts w:ascii="Consolas" w:hAnsi="Consolas" w:cs="Consolas"/>
          <w:color w:val="000000"/>
          <w:szCs w:val="19"/>
        </w:rPr>
        <w:t>window_count</w:t>
      </w:r>
      <w:r w:rsidRPr="00055D4F">
        <w:rPr>
          <w:rFonts w:ascii="Consolas" w:hAnsi="Consolas" w:cs="Consolas"/>
          <w:color w:val="000000"/>
          <w:szCs w:val="19"/>
        </w:rPr>
        <w:t>++</w:t>
      </w:r>
      <w:r>
        <w:rPr>
          <w:rFonts w:ascii="Consolas" w:hAnsi="Consolas" w:cs="Consolas"/>
          <w:color w:val="000000"/>
          <w:szCs w:val="19"/>
        </w:rPr>
        <w:t xml:space="preserve"> </w:t>
      </w:r>
      <w:r w:rsidRPr="00B4580F">
        <w:t>or</w:t>
      </w:r>
      <w:r>
        <w:rPr>
          <w:rFonts w:ascii="Consolas" w:hAnsi="Consolas" w:cs="Consolas"/>
          <w:color w:val="000000"/>
          <w:szCs w:val="19"/>
        </w:rPr>
        <w:t xml:space="preserve"> </w:t>
      </w:r>
      <w:r w:rsidRPr="00055D4F">
        <w:rPr>
          <w:rFonts w:ascii="Consolas" w:hAnsi="Consolas" w:cs="Consolas"/>
          <w:color w:val="000000"/>
          <w:szCs w:val="19"/>
        </w:rPr>
        <w:t>++</w:t>
      </w:r>
      <w:r>
        <w:rPr>
          <w:rFonts w:ascii="Consolas" w:hAnsi="Consolas" w:cs="Consolas"/>
          <w:color w:val="000000"/>
          <w:szCs w:val="19"/>
        </w:rPr>
        <w:t xml:space="preserve">window_count. </w:t>
      </w:r>
      <w:r w:rsidR="009E3EF0">
        <w:t>Used in isolation</w:t>
      </w:r>
      <w:r w:rsidRPr="00B4580F">
        <w:t>,</w:t>
      </w:r>
    </w:p>
    <w:p w14:paraId="01E70DFD" w14:textId="77777777" w:rsidR="009E3EF0" w:rsidRDefault="009E3EF0" w:rsidP="009E3EF0">
      <w:r>
        <w:t xml:space="preserve">     </w:t>
      </w:r>
      <w:r>
        <w:rPr>
          <w:rFonts w:ascii="Consolas" w:hAnsi="Consolas" w:cs="Consolas"/>
          <w:color w:val="000000"/>
          <w:szCs w:val="19"/>
        </w:rPr>
        <w:t>window_count</w:t>
      </w:r>
      <w:r w:rsidRPr="00055D4F">
        <w:rPr>
          <w:rFonts w:ascii="Consolas" w:hAnsi="Consolas" w:cs="Consolas"/>
          <w:color w:val="000000"/>
          <w:szCs w:val="19"/>
        </w:rPr>
        <w:t>++</w:t>
      </w:r>
      <w:r>
        <w:rPr>
          <w:rFonts w:ascii="Consolas" w:hAnsi="Consolas" w:cs="Consolas"/>
          <w:color w:val="000000"/>
          <w:szCs w:val="19"/>
        </w:rPr>
        <w:t>;</w:t>
      </w:r>
    </w:p>
    <w:p w14:paraId="181060BB" w14:textId="77777777" w:rsidR="009E3EF0" w:rsidRDefault="009E3EF0" w:rsidP="00055D4F">
      <w:r>
        <w:t>or</w:t>
      </w:r>
    </w:p>
    <w:p w14:paraId="475B93CB" w14:textId="77777777" w:rsidR="009E3EF0" w:rsidRDefault="009E3EF0" w:rsidP="009E3EF0">
      <w:r>
        <w:t xml:space="preserve">     </w:t>
      </w:r>
      <w:r w:rsidRPr="00055D4F">
        <w:rPr>
          <w:rFonts w:ascii="Consolas" w:hAnsi="Consolas" w:cs="Consolas"/>
          <w:color w:val="000000"/>
          <w:szCs w:val="19"/>
        </w:rPr>
        <w:t>++</w:t>
      </w:r>
      <w:r>
        <w:rPr>
          <w:rFonts w:ascii="Consolas" w:hAnsi="Consolas" w:cs="Consolas"/>
          <w:color w:val="000000"/>
          <w:szCs w:val="19"/>
        </w:rPr>
        <w:t>window_count;</w:t>
      </w:r>
    </w:p>
    <w:p w14:paraId="1F41A385" w14:textId="77777777" w:rsidR="00B4580F" w:rsidRDefault="00B4580F" w:rsidP="00055D4F">
      <w:r w:rsidRPr="00B4580F">
        <w:t xml:space="preserve"> there is no </w:t>
      </w:r>
      <w:r w:rsidR="009E3EF0">
        <w:t xml:space="preserve">important </w:t>
      </w:r>
      <w:r w:rsidRPr="00B4580F">
        <w:t>difference.</w:t>
      </w:r>
      <w:r>
        <w:t xml:space="preserve"> However used as part of a more complex statement, there is a big difference.  Examine this code.</w:t>
      </w:r>
      <w:r w:rsidR="009E3EF0">
        <w:t xml:space="preserve"> </w:t>
      </w:r>
    </w:p>
    <w:p w14:paraId="342AF7D0" w14:textId="77777777" w:rsidR="00B4580F" w:rsidRPr="00B4580F" w:rsidRDefault="00B4580F" w:rsidP="00B4580F">
      <w:pPr>
        <w:autoSpaceDE w:val="0"/>
        <w:autoSpaceDN w:val="0"/>
        <w:adjustRightInd w:val="0"/>
        <w:spacing w:before="0" w:after="0" w:line="240" w:lineRule="auto"/>
        <w:rPr>
          <w:rFonts w:ascii="Consolas" w:hAnsi="Consolas" w:cs="Consolas"/>
          <w:color w:val="000000"/>
          <w:szCs w:val="19"/>
        </w:rPr>
      </w:pPr>
      <w:r w:rsidRPr="00B4580F">
        <w:rPr>
          <w:rFonts w:ascii="Consolas" w:hAnsi="Consolas" w:cs="Consolas"/>
          <w:color w:val="0000FF"/>
          <w:szCs w:val="19"/>
        </w:rPr>
        <w:t xml:space="preserve">    int</w:t>
      </w:r>
      <w:r w:rsidRPr="00B4580F">
        <w:rPr>
          <w:rFonts w:ascii="Consolas" w:hAnsi="Consolas" w:cs="Consolas"/>
          <w:color w:val="000000"/>
          <w:szCs w:val="19"/>
        </w:rPr>
        <w:t xml:space="preserve"> window_count = 12;</w:t>
      </w:r>
    </w:p>
    <w:p w14:paraId="6F71BFE0" w14:textId="77777777" w:rsidR="00B4580F" w:rsidRPr="00B4580F" w:rsidRDefault="00B4580F" w:rsidP="00B4580F">
      <w:pPr>
        <w:autoSpaceDE w:val="0"/>
        <w:autoSpaceDN w:val="0"/>
        <w:adjustRightInd w:val="0"/>
        <w:spacing w:before="0" w:after="0" w:line="240" w:lineRule="auto"/>
        <w:rPr>
          <w:rFonts w:ascii="Consolas" w:hAnsi="Consolas" w:cs="Consolas"/>
          <w:color w:val="000000"/>
          <w:szCs w:val="19"/>
        </w:rPr>
      </w:pPr>
      <w:r w:rsidRPr="00B4580F">
        <w:rPr>
          <w:rFonts w:ascii="Consolas" w:hAnsi="Consolas" w:cs="Consolas"/>
          <w:color w:val="000000"/>
          <w:szCs w:val="19"/>
        </w:rPr>
        <w:t xml:space="preserve">    </w:t>
      </w:r>
      <w:r w:rsidRPr="00B4580F">
        <w:rPr>
          <w:rFonts w:ascii="Consolas" w:hAnsi="Consolas" w:cs="Consolas"/>
          <w:color w:val="0000FF"/>
          <w:szCs w:val="19"/>
        </w:rPr>
        <w:t>int</w:t>
      </w:r>
      <w:r w:rsidRPr="00B4580F">
        <w:rPr>
          <w:rFonts w:ascii="Consolas" w:hAnsi="Consolas" w:cs="Consolas"/>
          <w:color w:val="000000"/>
          <w:szCs w:val="19"/>
        </w:rPr>
        <w:t xml:space="preserve"> door_count = 4;</w:t>
      </w:r>
    </w:p>
    <w:p w14:paraId="79DAE1FE" w14:textId="77777777" w:rsidR="00B4580F" w:rsidRPr="00B4580F" w:rsidRDefault="00B4580F" w:rsidP="00B4580F">
      <w:pPr>
        <w:autoSpaceDE w:val="0"/>
        <w:autoSpaceDN w:val="0"/>
        <w:adjustRightInd w:val="0"/>
        <w:spacing w:before="0" w:after="0" w:line="240" w:lineRule="auto"/>
        <w:rPr>
          <w:rFonts w:ascii="Consolas" w:hAnsi="Consolas" w:cs="Consolas"/>
          <w:color w:val="000000"/>
          <w:szCs w:val="19"/>
        </w:rPr>
      </w:pPr>
      <w:r w:rsidRPr="00B4580F">
        <w:rPr>
          <w:rFonts w:ascii="Consolas" w:hAnsi="Consolas" w:cs="Consolas"/>
          <w:color w:val="000000"/>
          <w:szCs w:val="19"/>
        </w:rPr>
        <w:t xml:space="preserve">    Console.WriteLine(window_count++);</w:t>
      </w:r>
    </w:p>
    <w:p w14:paraId="5D1CC395" w14:textId="77777777" w:rsidR="00B4580F" w:rsidRDefault="00B4580F" w:rsidP="00B4580F">
      <w:pPr>
        <w:rPr>
          <w:rFonts w:ascii="Consolas" w:hAnsi="Consolas" w:cs="Consolas"/>
          <w:color w:val="000000"/>
          <w:szCs w:val="19"/>
        </w:rPr>
      </w:pPr>
      <w:r w:rsidRPr="00B4580F">
        <w:rPr>
          <w:rFonts w:ascii="Consolas" w:hAnsi="Consolas" w:cs="Consolas"/>
          <w:color w:val="000000"/>
          <w:szCs w:val="19"/>
        </w:rPr>
        <w:t xml:space="preserve">    Console.WriteLine(++door_count);</w:t>
      </w:r>
    </w:p>
    <w:p w14:paraId="33882424" w14:textId="77777777" w:rsidR="00B4580F" w:rsidRDefault="00B4580F" w:rsidP="0079682A">
      <w:r>
        <w:t xml:space="preserve">What will be written to the console? The correct answer is </w:t>
      </w:r>
    </w:p>
    <w:p w14:paraId="08DF39F8" w14:textId="77777777" w:rsidR="0079682A" w:rsidRPr="00B4580F" w:rsidRDefault="0079682A" w:rsidP="0079682A">
      <w:pPr>
        <w:autoSpaceDE w:val="0"/>
        <w:autoSpaceDN w:val="0"/>
        <w:adjustRightInd w:val="0"/>
        <w:spacing w:before="0" w:after="0" w:line="240" w:lineRule="auto"/>
        <w:rPr>
          <w:rFonts w:ascii="Consolas" w:hAnsi="Consolas" w:cs="Consolas"/>
          <w:color w:val="000000"/>
          <w:szCs w:val="19"/>
        </w:rPr>
      </w:pPr>
      <w:r w:rsidRPr="00B4580F">
        <w:rPr>
          <w:rFonts w:ascii="Consolas" w:hAnsi="Consolas" w:cs="Consolas"/>
          <w:color w:val="0000FF"/>
          <w:szCs w:val="19"/>
        </w:rPr>
        <w:t xml:space="preserve">    </w:t>
      </w:r>
      <w:r>
        <w:rPr>
          <w:rFonts w:ascii="Consolas" w:hAnsi="Consolas" w:cs="Consolas"/>
          <w:color w:val="000000"/>
          <w:szCs w:val="19"/>
        </w:rPr>
        <w:t>12</w:t>
      </w:r>
    </w:p>
    <w:p w14:paraId="76BF9E1B" w14:textId="77777777" w:rsidR="0079682A" w:rsidRDefault="0079682A" w:rsidP="0079682A">
      <w:pPr>
        <w:autoSpaceDE w:val="0"/>
        <w:autoSpaceDN w:val="0"/>
        <w:adjustRightInd w:val="0"/>
        <w:spacing w:before="0" w:after="0" w:line="240" w:lineRule="auto"/>
        <w:rPr>
          <w:rFonts w:ascii="Consolas" w:hAnsi="Consolas" w:cs="Consolas"/>
          <w:color w:val="000000"/>
          <w:szCs w:val="19"/>
        </w:rPr>
      </w:pPr>
      <w:r w:rsidRPr="00B4580F">
        <w:rPr>
          <w:rFonts w:ascii="Consolas" w:hAnsi="Consolas" w:cs="Consolas"/>
          <w:color w:val="000000"/>
          <w:szCs w:val="19"/>
        </w:rPr>
        <w:t xml:space="preserve">    </w:t>
      </w:r>
      <w:r>
        <w:rPr>
          <w:rFonts w:ascii="Consolas" w:hAnsi="Consolas" w:cs="Consolas"/>
          <w:color w:val="000000"/>
          <w:szCs w:val="19"/>
        </w:rPr>
        <w:t>5</w:t>
      </w:r>
    </w:p>
    <w:p w14:paraId="302168CC" w14:textId="77777777" w:rsidR="0079682A" w:rsidRPr="0079682A" w:rsidRDefault="0079682A" w:rsidP="0079682A">
      <w:pPr>
        <w:autoSpaceDE w:val="0"/>
        <w:autoSpaceDN w:val="0"/>
        <w:adjustRightInd w:val="0"/>
        <w:spacing w:before="0" w:after="0" w:line="240" w:lineRule="auto"/>
      </w:pPr>
      <w:r w:rsidRPr="0079682A">
        <w:t>After those 4 line of code,</w:t>
      </w:r>
      <w:r>
        <w:rPr>
          <w:rFonts w:ascii="Consolas" w:hAnsi="Consolas" w:cs="Consolas"/>
          <w:color w:val="000000"/>
          <w:szCs w:val="19"/>
        </w:rPr>
        <w:t xml:space="preserve"> </w:t>
      </w:r>
      <w:r w:rsidRPr="00B4580F">
        <w:rPr>
          <w:rFonts w:ascii="Consolas" w:hAnsi="Consolas" w:cs="Consolas"/>
          <w:color w:val="000000"/>
          <w:szCs w:val="19"/>
        </w:rPr>
        <w:t xml:space="preserve">window_count </w:t>
      </w:r>
      <w:r>
        <w:rPr>
          <w:rFonts w:ascii="Consolas" w:hAnsi="Consolas" w:cs="Consolas"/>
          <w:color w:val="000000"/>
          <w:szCs w:val="19"/>
        </w:rPr>
        <w:t xml:space="preserve"> </w:t>
      </w:r>
      <w:r w:rsidRPr="0079682A">
        <w:t>will be</w:t>
      </w:r>
      <w:r>
        <w:rPr>
          <w:rFonts w:ascii="Consolas" w:hAnsi="Consolas" w:cs="Consolas"/>
          <w:color w:val="000000"/>
          <w:szCs w:val="19"/>
        </w:rPr>
        <w:t xml:space="preserve"> 13 </w:t>
      </w:r>
      <w:r w:rsidRPr="0079682A">
        <w:t>and</w:t>
      </w:r>
      <w:r>
        <w:rPr>
          <w:rFonts w:ascii="Consolas" w:hAnsi="Consolas" w:cs="Consolas"/>
          <w:color w:val="000000"/>
          <w:szCs w:val="19"/>
        </w:rPr>
        <w:t xml:space="preserve"> </w:t>
      </w:r>
      <w:r w:rsidRPr="00B4580F">
        <w:rPr>
          <w:rFonts w:ascii="Consolas" w:hAnsi="Consolas" w:cs="Consolas"/>
          <w:color w:val="000000"/>
          <w:szCs w:val="19"/>
        </w:rPr>
        <w:t xml:space="preserve">door_count </w:t>
      </w:r>
      <w:r w:rsidRPr="0079682A">
        <w:t>will be</w:t>
      </w:r>
      <w:r>
        <w:rPr>
          <w:rFonts w:ascii="Consolas" w:hAnsi="Consolas" w:cs="Consolas"/>
          <w:color w:val="000000"/>
          <w:szCs w:val="19"/>
        </w:rPr>
        <w:t xml:space="preserve"> 5 </w:t>
      </w:r>
      <w:r w:rsidRPr="0079682A">
        <w:t xml:space="preserve">but the question is, WHEN </w:t>
      </w:r>
      <w:r>
        <w:t>does the variable get incremented</w:t>
      </w:r>
      <w:r w:rsidRPr="0079682A">
        <w:t>? The difference in placing the</w:t>
      </w:r>
      <w:r>
        <w:rPr>
          <w:rFonts w:ascii="Consolas" w:hAnsi="Consolas" w:cs="Consolas"/>
          <w:color w:val="000000"/>
          <w:szCs w:val="19"/>
        </w:rPr>
        <w:t xml:space="preserve"> ++ </w:t>
      </w:r>
      <w:r w:rsidRPr="0079682A">
        <w:t>before or after changes the timing of when the increment happens.</w:t>
      </w:r>
      <w:r>
        <w:t xml:space="preserve"> Within a </w:t>
      </w:r>
      <w:r w:rsidR="009E3EF0">
        <w:t>single statement line that requires more computing</w:t>
      </w:r>
      <w:r>
        <w:t xml:space="preserve"> if the </w:t>
      </w:r>
      <w:r>
        <w:rPr>
          <w:rFonts w:ascii="Consolas" w:hAnsi="Consolas" w:cs="Consolas"/>
          <w:color w:val="000000"/>
          <w:szCs w:val="19"/>
        </w:rPr>
        <w:t xml:space="preserve">++ </w:t>
      </w:r>
      <w:r>
        <w:t xml:space="preserve">is before the name of the variable, the variable gets incremented and then the rest of that line of code gets computed. If the </w:t>
      </w:r>
      <w:r>
        <w:rPr>
          <w:rFonts w:ascii="Consolas" w:hAnsi="Consolas" w:cs="Consolas"/>
          <w:color w:val="000000"/>
          <w:szCs w:val="19"/>
        </w:rPr>
        <w:t xml:space="preserve">++ </w:t>
      </w:r>
      <w:r>
        <w:t>is after the variable, then the entire line of code is executed and only then does the variable get incremented.</w:t>
      </w:r>
    </w:p>
    <w:p w14:paraId="0CBE1EAC" w14:textId="77777777" w:rsidR="0079682A" w:rsidRPr="00B4580F" w:rsidRDefault="0079682A" w:rsidP="0079682A">
      <w:pPr>
        <w:rPr>
          <w:sz w:val="28"/>
        </w:rPr>
      </w:pPr>
    </w:p>
    <w:p w14:paraId="74AB67AD" w14:textId="77777777" w:rsidR="00055D4F" w:rsidRDefault="00055D4F" w:rsidP="00055D4F">
      <w:r>
        <w:t>The other shorthand which we</w:t>
      </w:r>
      <w:r w:rsidR="00851CC2">
        <w:t xml:space="preserve"> can</w:t>
      </w:r>
      <w:r>
        <w:t xml:space="preserve"> use is when we add a particular value to a variable. We could write: </w:t>
      </w:r>
    </w:p>
    <w:p w14:paraId="6EB544B7" w14:textId="77777777" w:rsidR="00055D4F" w:rsidRPr="00055D4F" w:rsidRDefault="00055D4F" w:rsidP="00055D4F">
      <w:pPr>
        <w:rPr>
          <w:rFonts w:ascii="Consolas" w:hAnsi="Consolas" w:cs="Consolas"/>
          <w:color w:val="000000"/>
          <w:szCs w:val="19"/>
        </w:rPr>
      </w:pPr>
      <w:r>
        <w:rPr>
          <w:rFonts w:ascii="Consolas" w:hAnsi="Consolas" w:cs="Consolas"/>
          <w:color w:val="000000"/>
          <w:sz w:val="19"/>
          <w:szCs w:val="19"/>
        </w:rPr>
        <w:t xml:space="preserve">    </w:t>
      </w:r>
      <w:r w:rsidRPr="00055D4F">
        <w:rPr>
          <w:rFonts w:ascii="Consolas" w:hAnsi="Consolas" w:cs="Consolas"/>
          <w:color w:val="000000"/>
          <w:szCs w:val="19"/>
        </w:rPr>
        <w:t>house_cost = house_cost + window_cost;</w:t>
      </w:r>
    </w:p>
    <w:p w14:paraId="3B1A1DD6" w14:textId="77777777" w:rsidR="00055D4F" w:rsidRDefault="00055D4F" w:rsidP="00055D4F">
      <w:r>
        <w:t xml:space="preserve">This is good, and very clear. But there are some additional operators which allow us to shorten this to: </w:t>
      </w:r>
    </w:p>
    <w:p w14:paraId="73F7703C" w14:textId="77777777" w:rsidR="00055D4F" w:rsidRPr="00055D4F" w:rsidRDefault="00055D4F" w:rsidP="00055D4F">
      <w:pPr>
        <w:rPr>
          <w:rFonts w:ascii="Consolas" w:hAnsi="Consolas" w:cs="Consolas"/>
          <w:color w:val="000000"/>
          <w:szCs w:val="19"/>
        </w:rPr>
      </w:pPr>
      <w:r w:rsidRPr="00055D4F">
        <w:rPr>
          <w:rFonts w:ascii="Consolas" w:hAnsi="Consolas" w:cs="Consolas"/>
          <w:color w:val="000000"/>
          <w:szCs w:val="19"/>
        </w:rPr>
        <w:t>house_cost += window_cost;</w:t>
      </w:r>
    </w:p>
    <w:p w14:paraId="7699914C" w14:textId="77777777" w:rsidR="00055D4F" w:rsidRDefault="00055D4F" w:rsidP="00055D4F">
      <w:r>
        <w:lastRenderedPageBreak/>
        <w:t xml:space="preserve">The </w:t>
      </w:r>
      <w:r w:rsidRPr="00055D4F">
        <w:rPr>
          <w:rFonts w:ascii="Consolas" w:hAnsi="Consolas" w:cs="Consolas"/>
          <w:color w:val="000000"/>
          <w:szCs w:val="19"/>
        </w:rPr>
        <w:t>+=</w:t>
      </w:r>
      <w:r>
        <w:t xml:space="preserve"> operator combines addition and the assignment, so that the value in </w:t>
      </w:r>
      <w:r w:rsidRPr="00055D4F">
        <w:rPr>
          <w:rFonts w:ascii="Consolas" w:hAnsi="Consolas" w:cs="Consolas"/>
          <w:color w:val="000000"/>
          <w:szCs w:val="19"/>
        </w:rPr>
        <w:t xml:space="preserve">house_cost </w:t>
      </w:r>
      <w:r>
        <w:t xml:space="preserve">is increased by </w:t>
      </w:r>
      <w:r w:rsidRPr="00055D4F">
        <w:rPr>
          <w:rFonts w:ascii="Consolas" w:hAnsi="Consolas" w:cs="Consolas"/>
          <w:color w:val="000000"/>
          <w:szCs w:val="19"/>
        </w:rPr>
        <w:t>window_cost</w:t>
      </w:r>
      <w:r>
        <w:t xml:space="preserve">. </w:t>
      </w:r>
    </w:p>
    <w:p w14:paraId="7C681933" w14:textId="77777777" w:rsidR="00055D4F" w:rsidRDefault="00055D4F" w:rsidP="00055D4F">
      <w:r>
        <w:t>Some other shorthand operators are:</w:t>
      </w:r>
    </w:p>
    <w:tbl>
      <w:tblPr>
        <w:tblStyle w:val="TableGrid"/>
        <w:tblW w:w="5420" w:type="dxa"/>
        <w:tblInd w:w="3613" w:type="dxa"/>
        <w:tblCellMar>
          <w:top w:w="60" w:type="dxa"/>
          <w:left w:w="77" w:type="dxa"/>
          <w:right w:w="115" w:type="dxa"/>
        </w:tblCellMar>
        <w:tblLook w:val="04A0" w:firstRow="1" w:lastRow="0" w:firstColumn="1" w:lastColumn="0" w:noHBand="0" w:noVBand="1"/>
      </w:tblPr>
      <w:tblGrid>
        <w:gridCol w:w="1366"/>
        <w:gridCol w:w="4054"/>
      </w:tblGrid>
      <w:tr w:rsidR="00B4580F" w14:paraId="0C747023" w14:textId="77777777" w:rsidTr="00855806">
        <w:trPr>
          <w:trHeight w:val="329"/>
        </w:trPr>
        <w:tc>
          <w:tcPr>
            <w:tcW w:w="1366" w:type="dxa"/>
            <w:tcBorders>
              <w:top w:val="single" w:sz="4" w:space="0" w:color="000000"/>
              <w:left w:val="single" w:sz="4" w:space="0" w:color="000000"/>
              <w:bottom w:val="single" w:sz="4" w:space="0" w:color="000000"/>
              <w:right w:val="single" w:sz="4" w:space="0" w:color="000000"/>
            </w:tcBorders>
          </w:tcPr>
          <w:p w14:paraId="409BBED3" w14:textId="77777777" w:rsidR="00B4580F" w:rsidRDefault="00B4580F" w:rsidP="00855806">
            <w:pPr>
              <w:spacing w:line="259" w:lineRule="auto"/>
            </w:pPr>
            <w:r>
              <w:rPr>
                <w:rFonts w:ascii="Consolas" w:eastAsia="Consolas" w:hAnsi="Consolas" w:cs="Consolas"/>
                <w:b/>
              </w:rPr>
              <w:t xml:space="preserve">a += b </w:t>
            </w:r>
          </w:p>
        </w:tc>
        <w:tc>
          <w:tcPr>
            <w:tcW w:w="4055" w:type="dxa"/>
            <w:tcBorders>
              <w:top w:val="single" w:sz="4" w:space="0" w:color="000000"/>
              <w:left w:val="single" w:sz="4" w:space="0" w:color="000000"/>
              <w:bottom w:val="single" w:sz="4" w:space="0" w:color="000000"/>
              <w:right w:val="single" w:sz="4" w:space="0" w:color="000000"/>
            </w:tcBorders>
          </w:tcPr>
          <w:p w14:paraId="31F483E3" w14:textId="77777777" w:rsidR="00B4580F" w:rsidRDefault="00B4580F" w:rsidP="00855806">
            <w:pPr>
              <w:spacing w:line="259" w:lineRule="auto"/>
            </w:pPr>
            <w:r>
              <w:t xml:space="preserve"> the value in </w:t>
            </w:r>
            <w:r>
              <w:rPr>
                <w:rFonts w:ascii="Consolas" w:eastAsia="Consolas" w:hAnsi="Consolas" w:cs="Consolas"/>
              </w:rPr>
              <w:t>a</w:t>
            </w:r>
            <w:r>
              <w:t xml:space="preserve"> is replaced by </w:t>
            </w:r>
            <w:r>
              <w:rPr>
                <w:rFonts w:ascii="Consolas" w:eastAsia="Consolas" w:hAnsi="Consolas" w:cs="Consolas"/>
              </w:rPr>
              <w:t>a + b</w:t>
            </w:r>
            <w:r>
              <w:t xml:space="preserve"> </w:t>
            </w:r>
          </w:p>
        </w:tc>
      </w:tr>
      <w:tr w:rsidR="00B4580F" w14:paraId="03D0D823" w14:textId="77777777" w:rsidTr="00855806">
        <w:trPr>
          <w:trHeight w:val="326"/>
        </w:trPr>
        <w:tc>
          <w:tcPr>
            <w:tcW w:w="1366" w:type="dxa"/>
            <w:tcBorders>
              <w:top w:val="single" w:sz="4" w:space="0" w:color="000000"/>
              <w:left w:val="single" w:sz="4" w:space="0" w:color="000000"/>
              <w:bottom w:val="single" w:sz="4" w:space="0" w:color="000000"/>
              <w:right w:val="single" w:sz="4" w:space="0" w:color="000000"/>
            </w:tcBorders>
          </w:tcPr>
          <w:p w14:paraId="69FEABEE" w14:textId="77777777" w:rsidR="00B4580F" w:rsidRDefault="00B4580F" w:rsidP="00855806">
            <w:pPr>
              <w:spacing w:line="259" w:lineRule="auto"/>
            </w:pPr>
            <w:r>
              <w:rPr>
                <w:rFonts w:ascii="Consolas" w:eastAsia="Consolas" w:hAnsi="Consolas" w:cs="Consolas"/>
                <w:b/>
              </w:rPr>
              <w:t>a -= b</w:t>
            </w:r>
            <w:r>
              <w:rPr>
                <w:rFonts w:ascii="Consolas" w:eastAsia="Consolas" w:hAnsi="Consolas" w:cs="Consolas"/>
              </w:rPr>
              <w:t xml:space="preserve"> </w:t>
            </w:r>
          </w:p>
        </w:tc>
        <w:tc>
          <w:tcPr>
            <w:tcW w:w="4055" w:type="dxa"/>
            <w:tcBorders>
              <w:top w:val="single" w:sz="4" w:space="0" w:color="000000"/>
              <w:left w:val="single" w:sz="4" w:space="0" w:color="000000"/>
              <w:bottom w:val="single" w:sz="4" w:space="0" w:color="000000"/>
              <w:right w:val="single" w:sz="4" w:space="0" w:color="000000"/>
            </w:tcBorders>
          </w:tcPr>
          <w:p w14:paraId="6A16B2A8" w14:textId="77777777" w:rsidR="00B4580F" w:rsidRDefault="00B4580F" w:rsidP="00855806">
            <w:pPr>
              <w:spacing w:line="259" w:lineRule="auto"/>
            </w:pPr>
            <w:r>
              <w:t xml:space="preserve"> the value in </w:t>
            </w:r>
            <w:r>
              <w:rPr>
                <w:rFonts w:ascii="Consolas" w:eastAsia="Consolas" w:hAnsi="Consolas" w:cs="Consolas"/>
              </w:rPr>
              <w:t>a</w:t>
            </w:r>
            <w:r>
              <w:t xml:space="preserve"> is replaced by </w:t>
            </w:r>
            <w:r>
              <w:rPr>
                <w:rFonts w:ascii="Consolas" w:eastAsia="Consolas" w:hAnsi="Consolas" w:cs="Consolas"/>
              </w:rPr>
              <w:t>a – b</w:t>
            </w:r>
            <w:r>
              <w:t xml:space="preserve"> </w:t>
            </w:r>
          </w:p>
        </w:tc>
      </w:tr>
      <w:tr w:rsidR="00B4580F" w14:paraId="6F701247" w14:textId="77777777" w:rsidTr="00855806">
        <w:trPr>
          <w:trHeight w:val="327"/>
        </w:trPr>
        <w:tc>
          <w:tcPr>
            <w:tcW w:w="1366" w:type="dxa"/>
            <w:tcBorders>
              <w:top w:val="single" w:sz="4" w:space="0" w:color="000000"/>
              <w:left w:val="single" w:sz="4" w:space="0" w:color="000000"/>
              <w:bottom w:val="single" w:sz="4" w:space="0" w:color="000000"/>
              <w:right w:val="single" w:sz="4" w:space="0" w:color="000000"/>
            </w:tcBorders>
          </w:tcPr>
          <w:p w14:paraId="7E0068EA" w14:textId="77777777" w:rsidR="00B4580F" w:rsidRDefault="00B4580F" w:rsidP="00855806">
            <w:pPr>
              <w:spacing w:line="259" w:lineRule="auto"/>
            </w:pPr>
            <w:r>
              <w:rPr>
                <w:rFonts w:ascii="Consolas" w:eastAsia="Consolas" w:hAnsi="Consolas" w:cs="Consolas"/>
                <w:b/>
              </w:rPr>
              <w:t>a /= b</w:t>
            </w:r>
            <w:r>
              <w:rPr>
                <w:rFonts w:ascii="Consolas" w:eastAsia="Consolas" w:hAnsi="Consolas" w:cs="Consolas"/>
              </w:rPr>
              <w:t xml:space="preserve"> </w:t>
            </w:r>
          </w:p>
        </w:tc>
        <w:tc>
          <w:tcPr>
            <w:tcW w:w="4055" w:type="dxa"/>
            <w:tcBorders>
              <w:top w:val="single" w:sz="4" w:space="0" w:color="000000"/>
              <w:left w:val="single" w:sz="4" w:space="0" w:color="000000"/>
              <w:bottom w:val="single" w:sz="4" w:space="0" w:color="000000"/>
              <w:right w:val="single" w:sz="4" w:space="0" w:color="000000"/>
            </w:tcBorders>
          </w:tcPr>
          <w:p w14:paraId="70C5CDAB" w14:textId="77777777" w:rsidR="00B4580F" w:rsidRDefault="00B4580F" w:rsidP="00855806">
            <w:pPr>
              <w:spacing w:line="259" w:lineRule="auto"/>
            </w:pPr>
            <w:r>
              <w:t xml:space="preserve"> the value in </w:t>
            </w:r>
            <w:r>
              <w:rPr>
                <w:rFonts w:ascii="Consolas" w:eastAsia="Consolas" w:hAnsi="Consolas" w:cs="Consolas"/>
              </w:rPr>
              <w:t>a</w:t>
            </w:r>
            <w:r>
              <w:t xml:space="preserve"> is replaced by </w:t>
            </w:r>
            <w:r>
              <w:rPr>
                <w:rFonts w:ascii="Consolas" w:eastAsia="Consolas" w:hAnsi="Consolas" w:cs="Consolas"/>
              </w:rPr>
              <w:t>a / b</w:t>
            </w:r>
            <w:r>
              <w:t xml:space="preserve"> </w:t>
            </w:r>
          </w:p>
        </w:tc>
      </w:tr>
      <w:tr w:rsidR="00B4580F" w14:paraId="12D368ED" w14:textId="77777777" w:rsidTr="00855806">
        <w:trPr>
          <w:trHeight w:val="326"/>
        </w:trPr>
        <w:tc>
          <w:tcPr>
            <w:tcW w:w="1366" w:type="dxa"/>
            <w:tcBorders>
              <w:top w:val="single" w:sz="4" w:space="0" w:color="000000"/>
              <w:left w:val="single" w:sz="4" w:space="0" w:color="000000"/>
              <w:bottom w:val="single" w:sz="4" w:space="0" w:color="000000"/>
              <w:right w:val="single" w:sz="4" w:space="0" w:color="000000"/>
            </w:tcBorders>
          </w:tcPr>
          <w:p w14:paraId="397A230E" w14:textId="77777777" w:rsidR="00B4580F" w:rsidRDefault="00B4580F" w:rsidP="00855806">
            <w:pPr>
              <w:spacing w:line="259" w:lineRule="auto"/>
            </w:pPr>
            <w:r>
              <w:rPr>
                <w:rFonts w:ascii="Consolas" w:eastAsia="Consolas" w:hAnsi="Consolas" w:cs="Consolas"/>
                <w:b/>
              </w:rPr>
              <w:t>a *= b</w:t>
            </w:r>
            <w:r>
              <w:rPr>
                <w:rFonts w:ascii="Consolas" w:eastAsia="Consolas" w:hAnsi="Consolas" w:cs="Consolas"/>
              </w:rPr>
              <w:t xml:space="preserve"> </w:t>
            </w:r>
          </w:p>
        </w:tc>
        <w:tc>
          <w:tcPr>
            <w:tcW w:w="4055" w:type="dxa"/>
            <w:tcBorders>
              <w:top w:val="single" w:sz="4" w:space="0" w:color="000000"/>
              <w:left w:val="single" w:sz="4" w:space="0" w:color="000000"/>
              <w:bottom w:val="single" w:sz="4" w:space="0" w:color="000000"/>
              <w:right w:val="single" w:sz="4" w:space="0" w:color="000000"/>
            </w:tcBorders>
          </w:tcPr>
          <w:p w14:paraId="1D9FB444" w14:textId="77777777" w:rsidR="00B4580F" w:rsidRDefault="00B4580F" w:rsidP="00855806">
            <w:pPr>
              <w:spacing w:line="259" w:lineRule="auto"/>
            </w:pPr>
            <w:r>
              <w:t xml:space="preserve"> the value in </w:t>
            </w:r>
            <w:r>
              <w:rPr>
                <w:rFonts w:ascii="Consolas" w:eastAsia="Consolas" w:hAnsi="Consolas" w:cs="Consolas"/>
              </w:rPr>
              <w:t>a</w:t>
            </w:r>
            <w:r>
              <w:t xml:space="preserve"> is replaced by </w:t>
            </w:r>
            <w:r>
              <w:rPr>
                <w:rFonts w:ascii="Consolas" w:eastAsia="Consolas" w:hAnsi="Consolas" w:cs="Consolas"/>
              </w:rPr>
              <w:t>a * b</w:t>
            </w:r>
            <w:r>
              <w:t xml:space="preserve"> </w:t>
            </w:r>
          </w:p>
        </w:tc>
      </w:tr>
    </w:tbl>
    <w:p w14:paraId="536D05DE" w14:textId="77777777" w:rsidR="00B4580F" w:rsidRPr="00055D4F" w:rsidRDefault="00C605E6" w:rsidP="00055D4F">
      <w:r>
        <w:t>At a first programming course level, I am not a fan of these shortcuts. I suggest you write the lines of code out without them, and maybe as you enter the 2</w:t>
      </w:r>
      <w:r w:rsidRPr="00C605E6">
        <w:rPr>
          <w:vertAlign w:val="superscript"/>
        </w:rPr>
        <w:t>nd</w:t>
      </w:r>
      <w:r>
        <w:t xml:space="preserve"> or 3</w:t>
      </w:r>
      <w:r w:rsidRPr="00C605E6">
        <w:rPr>
          <w:vertAlign w:val="superscript"/>
        </w:rPr>
        <w:t>rd</w:t>
      </w:r>
      <w:r>
        <w:t xml:space="preserve"> programming course, you can adopt these shorthands.</w:t>
      </w:r>
    </w:p>
    <w:p w14:paraId="1886F137" w14:textId="77777777" w:rsidR="00C605E6" w:rsidRDefault="00C605E6" w:rsidP="000A2E75">
      <w:pPr>
        <w:pStyle w:val="Heading3"/>
      </w:pPr>
    </w:p>
    <w:p w14:paraId="0BE07D1C" w14:textId="77777777" w:rsidR="009D04B0" w:rsidRDefault="000A2E75" w:rsidP="000A2E75">
      <w:pPr>
        <w:pStyle w:val="Heading3"/>
      </w:pPr>
      <w:bookmarkStart w:id="51" w:name="_Toc44348513"/>
      <w:r>
        <w:t>Variables and Scope</w:t>
      </w:r>
      <w:bookmarkEnd w:id="51"/>
    </w:p>
    <w:p w14:paraId="3E2C6281" w14:textId="45714758" w:rsidR="007E4EA8" w:rsidRDefault="000A2E75" w:rsidP="000A2E75">
      <w:r>
        <w:t xml:space="preserve">We have been using braces </w:t>
      </w:r>
      <w:r w:rsidRPr="00ED62C4">
        <w:rPr>
          <w:rFonts w:ascii="Consolas" w:hAnsi="Consolas"/>
        </w:rPr>
        <w:t>{ }</w:t>
      </w:r>
      <w:r>
        <w:t xml:space="preserve"> to mark code segments for our Main method, our loops, and </w:t>
      </w:r>
      <w:r w:rsidR="00164470">
        <w:t>our</w:t>
      </w:r>
      <w:r>
        <w:t xml:space="preserve"> if statements. </w:t>
      </w:r>
      <w:r w:rsidR="00ED62C4">
        <w:t xml:space="preserve"> It is use</w:t>
      </w:r>
      <w:r w:rsidR="007E4EA8">
        <w:t>ful to think of those braces as</w:t>
      </w:r>
      <w:r w:rsidR="00ED62C4">
        <w:t xml:space="preserve"> putting a moat around that section of code, what we call code blocks. Any variables you define within that moat, can be accessed </w:t>
      </w:r>
      <w:r w:rsidR="00ED62C4" w:rsidRPr="00AB5694">
        <w:rPr>
          <w:b/>
        </w:rPr>
        <w:t>inside</w:t>
      </w:r>
      <w:r w:rsidR="00ED62C4">
        <w:t xml:space="preserve"> of the moat, and </w:t>
      </w:r>
      <w:r w:rsidR="007E4EA8">
        <w:t xml:space="preserve">they can be used inside of </w:t>
      </w:r>
      <w:r w:rsidR="00ED62C4">
        <w:t>any</w:t>
      </w:r>
      <w:r w:rsidR="007E4EA8">
        <w:t xml:space="preserve"> more</w:t>
      </w:r>
      <w:r w:rsidR="00ED62C4">
        <w:t xml:space="preserve"> moats</w:t>
      </w:r>
      <w:r w:rsidR="007E4EA8">
        <w:t xml:space="preserve"> that are</w:t>
      </w:r>
      <w:r w:rsidR="00ED62C4">
        <w:t xml:space="preserve"> </w:t>
      </w:r>
      <w:r w:rsidR="00ED62C4" w:rsidRPr="00AB5694">
        <w:rPr>
          <w:b/>
        </w:rPr>
        <w:t>inside</w:t>
      </w:r>
      <w:r w:rsidR="00ED62C4">
        <w:t xml:space="preserve"> of that moat, but they cannot be accessed </w:t>
      </w:r>
      <w:r w:rsidR="00ED62C4" w:rsidRPr="007E4EA8">
        <w:rPr>
          <w:b/>
        </w:rPr>
        <w:t>outside</w:t>
      </w:r>
      <w:r w:rsidR="007E4EA8">
        <w:t xml:space="preserve"> of the</w:t>
      </w:r>
      <w:r w:rsidR="00ED62C4">
        <w:t xml:space="preserve"> moat</w:t>
      </w:r>
      <w:r w:rsidR="007E4EA8">
        <w:t xml:space="preserve"> where they were defined</w:t>
      </w:r>
      <w:r w:rsidR="00ED62C4">
        <w:t xml:space="preserve">. </w:t>
      </w:r>
    </w:p>
    <w:p w14:paraId="47CBC5B4" w14:textId="77777777" w:rsidR="007E4EA8" w:rsidRDefault="007E4EA8" w:rsidP="007E4EA8">
      <w:pPr>
        <w:jc w:val="center"/>
      </w:pPr>
      <w:r>
        <w:rPr>
          <w:noProof/>
        </w:rPr>
        <w:drawing>
          <wp:inline distT="0" distB="0" distL="0" distR="0" wp14:anchorId="74CB1929" wp14:editId="2E911F0D">
            <wp:extent cx="5325036" cy="28289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at-in-moat.jpg"/>
                    <pic:cNvPicPr/>
                  </pic:nvPicPr>
                  <pic:blipFill>
                    <a:blip r:embed="rId34">
                      <a:extLst>
                        <a:ext uri="{28A0092B-C50C-407E-A947-70E740481C1C}">
                          <a14:useLocalDpi xmlns:a14="http://schemas.microsoft.com/office/drawing/2010/main" val="0"/>
                        </a:ext>
                      </a:extLst>
                    </a:blip>
                    <a:stretch>
                      <a:fillRect/>
                    </a:stretch>
                  </pic:blipFill>
                  <pic:spPr>
                    <a:xfrm>
                      <a:off x="0" y="0"/>
                      <a:ext cx="5357386" cy="2846111"/>
                    </a:xfrm>
                    <a:prstGeom prst="rect">
                      <a:avLst/>
                    </a:prstGeom>
                  </pic:spPr>
                </pic:pic>
              </a:graphicData>
            </a:graphic>
          </wp:inline>
        </w:drawing>
      </w:r>
    </w:p>
    <w:p w14:paraId="6F6C783C" w14:textId="77777777" w:rsidR="00C605E6" w:rsidRDefault="00ED62C4" w:rsidP="007E4EA8">
      <w:r>
        <w:t xml:space="preserve">This concept is called scope.  What is the scope of a variable? </w:t>
      </w:r>
      <w:r w:rsidR="007E4EA8">
        <w:t xml:space="preserve">After you define a variable, where can you use that name, and where can’t you? </w:t>
      </w:r>
      <w:r>
        <w:t>That is what we are talking about.</w:t>
      </w:r>
      <w:r w:rsidR="007E4EA8">
        <w:t xml:space="preserve"> </w:t>
      </w:r>
      <w:r w:rsidR="00C605E6">
        <w:t xml:space="preserve"> When I come home from work, I often ask “how is Percy?” Anyone in my family will answer me, because the name Percy is “in scope’ in my house.</w:t>
      </w:r>
    </w:p>
    <w:p w14:paraId="2F4D7A94" w14:textId="77777777" w:rsidR="00C605E6" w:rsidRDefault="00C605E6" w:rsidP="007E4EA8"/>
    <w:p w14:paraId="4A643F14" w14:textId="77777777" w:rsidR="00C605E6" w:rsidRDefault="00C605E6" w:rsidP="00C605E6">
      <w:pPr>
        <w:jc w:val="center"/>
      </w:pPr>
      <w:r>
        <w:rPr>
          <w:noProof/>
        </w:rPr>
        <w:lastRenderedPageBreak/>
        <w:drawing>
          <wp:inline distT="0" distB="0" distL="0" distR="0" wp14:anchorId="1060F198" wp14:editId="72210CB6">
            <wp:extent cx="1247775" cy="12477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rcyAvata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47775" cy="1247775"/>
                    </a:xfrm>
                    <a:prstGeom prst="rect">
                      <a:avLst/>
                    </a:prstGeom>
                  </pic:spPr>
                </pic:pic>
              </a:graphicData>
            </a:graphic>
          </wp:inline>
        </w:drawing>
      </w:r>
    </w:p>
    <w:p w14:paraId="02D4CEC4" w14:textId="77777777" w:rsidR="00C605E6" w:rsidRDefault="00C605E6" w:rsidP="007E4EA8">
      <w:r>
        <w:t xml:space="preserve">But if I walk into a grocery store and ask “have you seen Percy here?” they will say “who is Percy?”  Percy is not in scope outside of my house.  </w:t>
      </w:r>
    </w:p>
    <w:p w14:paraId="390CE947" w14:textId="77777777" w:rsidR="000A2E75" w:rsidRDefault="007E4EA8" w:rsidP="007E4EA8">
      <w:r>
        <w:t xml:space="preserve">Look at the next code example. I have extended the implied boundaries of the 3 sets of braces </w:t>
      </w:r>
      <w:r w:rsidRPr="00696E86">
        <w:rPr>
          <w:rFonts w:ascii="Consolas" w:hAnsi="Consolas"/>
        </w:rPr>
        <w:t>{ }</w:t>
      </w:r>
      <w:r>
        <w:t xml:space="preserve">. This really is what they imply, they are putting a boundary around a code </w:t>
      </w:r>
      <w:r w:rsidR="00B90147">
        <w:t>block</w:t>
      </w:r>
      <w:r>
        <w:t>. So we have a green moat inside of a red moat inside of a blue moat.</w:t>
      </w:r>
    </w:p>
    <w:p w14:paraId="3F5E2BDA" w14:textId="77777777" w:rsidR="00AB5694" w:rsidRPr="000A2E75" w:rsidRDefault="005435B5" w:rsidP="000A2E75">
      <w:r>
        <w:rPr>
          <w:noProof/>
        </w:rPr>
        <w:drawing>
          <wp:inline distT="0" distB="0" distL="0" distR="0" wp14:anchorId="78F1A0AB" wp14:editId="68ADB861">
            <wp:extent cx="6858000" cy="4086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ope-1.jpg"/>
                    <pic:cNvPicPr/>
                  </pic:nvPicPr>
                  <pic:blipFill>
                    <a:blip r:embed="rId36">
                      <a:extLst>
                        <a:ext uri="{28A0092B-C50C-407E-A947-70E740481C1C}">
                          <a14:useLocalDpi xmlns:a14="http://schemas.microsoft.com/office/drawing/2010/main" val="0"/>
                        </a:ext>
                      </a:extLst>
                    </a:blip>
                    <a:stretch>
                      <a:fillRect/>
                    </a:stretch>
                  </pic:blipFill>
                  <pic:spPr>
                    <a:xfrm>
                      <a:off x="0" y="0"/>
                      <a:ext cx="6858000" cy="4086225"/>
                    </a:xfrm>
                    <a:prstGeom prst="rect">
                      <a:avLst/>
                    </a:prstGeom>
                  </pic:spPr>
                </pic:pic>
              </a:graphicData>
            </a:graphic>
          </wp:inline>
        </w:drawing>
      </w:r>
    </w:p>
    <w:p w14:paraId="1AC5199F" w14:textId="77777777" w:rsidR="005435B5" w:rsidRDefault="00696E86" w:rsidP="00696E86">
      <w:r>
        <w:t xml:space="preserve">This code will work correctly. </w:t>
      </w:r>
      <w:r w:rsidR="005435B5">
        <w:t>The inner-</w:t>
      </w:r>
      <w:r w:rsidR="00505384">
        <w:t>most green moat created by the 2</w:t>
      </w:r>
      <w:r w:rsidR="00505384" w:rsidRPr="00505384">
        <w:rPr>
          <w:vertAlign w:val="superscript"/>
        </w:rPr>
        <w:t>nd</w:t>
      </w:r>
      <w:r w:rsidR="00505384">
        <w:t xml:space="preserve"> for loop can write out the variables </w:t>
      </w:r>
      <w:r w:rsidR="00505384" w:rsidRPr="00696E86">
        <w:rPr>
          <w:rFonts w:ascii="Consolas" w:hAnsi="Consolas" w:cs="Consolas"/>
          <w:color w:val="000000"/>
          <w:szCs w:val="19"/>
        </w:rPr>
        <w:t>firstName</w:t>
      </w:r>
      <w:r w:rsidR="00505384">
        <w:t xml:space="preserve">, </w:t>
      </w:r>
      <w:r w:rsidR="00505384" w:rsidRPr="00505384">
        <w:rPr>
          <w:rFonts w:ascii="Consolas" w:hAnsi="Consolas" w:cs="Consolas"/>
          <w:color w:val="000000"/>
          <w:szCs w:val="19"/>
        </w:rPr>
        <w:t>middleName</w:t>
      </w:r>
      <w:r w:rsidR="00505384">
        <w:t xml:space="preserve">, and </w:t>
      </w:r>
      <w:r w:rsidR="00505384" w:rsidRPr="00505384">
        <w:rPr>
          <w:rFonts w:ascii="Consolas" w:hAnsi="Consolas" w:cs="Consolas"/>
          <w:color w:val="000000"/>
        </w:rPr>
        <w:t>lastName</w:t>
      </w:r>
      <w:r w:rsidR="00505384">
        <w:t xml:space="preserve">; they are all in scope. It can also use the </w:t>
      </w:r>
      <w:r w:rsidR="005435B5">
        <w:t>variables</w:t>
      </w:r>
      <w:r w:rsidR="00505384">
        <w:t xml:space="preserve"> </w:t>
      </w:r>
      <w:r w:rsidR="00505384" w:rsidRPr="00505384">
        <w:rPr>
          <w:rFonts w:ascii="Consolas" w:hAnsi="Consolas"/>
        </w:rPr>
        <w:t>i</w:t>
      </w:r>
      <w:r w:rsidR="00505384">
        <w:t xml:space="preserve"> and</w:t>
      </w:r>
      <w:r w:rsidR="00505384" w:rsidRPr="00505384">
        <w:rPr>
          <w:rFonts w:ascii="Consolas" w:hAnsi="Consolas"/>
        </w:rPr>
        <w:t xml:space="preserve"> </w:t>
      </w:r>
      <w:r w:rsidR="00505384" w:rsidRPr="00505384">
        <w:rPr>
          <w:rFonts w:ascii="Consolas" w:hAnsi="Consolas" w:cs="Arial"/>
        </w:rPr>
        <w:t>j</w:t>
      </w:r>
      <w:r w:rsidR="00505384">
        <w:t xml:space="preserve">. </w:t>
      </w:r>
      <w:r w:rsidR="005435B5">
        <w:t xml:space="preserve"> </w:t>
      </w:r>
    </w:p>
    <w:p w14:paraId="1674B0EC" w14:textId="77777777" w:rsidR="005435B5" w:rsidRPr="005435B5" w:rsidRDefault="005435B5" w:rsidP="00696E86">
      <w:r>
        <w:t xml:space="preserve">Inside the red moat, created by the 1st for loop, we can write out the variables </w:t>
      </w:r>
      <w:r w:rsidRPr="00696E86">
        <w:rPr>
          <w:rFonts w:ascii="Consolas" w:hAnsi="Consolas" w:cs="Consolas"/>
          <w:color w:val="000000"/>
          <w:szCs w:val="19"/>
        </w:rPr>
        <w:t>firstName</w:t>
      </w:r>
      <w:r>
        <w:t xml:space="preserve"> and </w:t>
      </w:r>
      <w:r w:rsidRPr="00505384">
        <w:rPr>
          <w:rFonts w:ascii="Consolas" w:hAnsi="Consolas" w:cs="Consolas"/>
          <w:color w:val="000000"/>
        </w:rPr>
        <w:t>lastName</w:t>
      </w:r>
      <w:r>
        <w:t xml:space="preserve">; they </w:t>
      </w:r>
      <w:r w:rsidRPr="005435B5">
        <w:t>are all in scope.</w:t>
      </w:r>
      <w:r w:rsidR="00B90147">
        <w:t xml:space="preserve"> But we</w:t>
      </w:r>
      <w:r w:rsidRPr="005435B5">
        <w:t xml:space="preserve"> cannot use the variables </w:t>
      </w:r>
      <w:r w:rsidRPr="00505384">
        <w:rPr>
          <w:rFonts w:ascii="Consolas" w:hAnsi="Consolas" w:cs="Consolas"/>
          <w:color w:val="000000"/>
          <w:szCs w:val="19"/>
        </w:rPr>
        <w:t>middleName</w:t>
      </w:r>
      <w:r>
        <w:t xml:space="preserve"> </w:t>
      </w:r>
      <w:r w:rsidRPr="005435B5">
        <w:t>and</w:t>
      </w:r>
      <w:r w:rsidRPr="00505384">
        <w:rPr>
          <w:rFonts w:ascii="Consolas" w:hAnsi="Consolas"/>
        </w:rPr>
        <w:t xml:space="preserve"> </w:t>
      </w:r>
      <w:r w:rsidRPr="00505384">
        <w:rPr>
          <w:rFonts w:ascii="Consolas" w:hAnsi="Consolas" w:cs="Arial"/>
        </w:rPr>
        <w:t>j</w:t>
      </w:r>
      <w:r>
        <w:rPr>
          <w:rFonts w:ascii="Consolas" w:hAnsi="Consolas" w:cs="Arial"/>
        </w:rPr>
        <w:t xml:space="preserve">, </w:t>
      </w:r>
      <w:r w:rsidRPr="005435B5">
        <w:t xml:space="preserve">because they are defined on the other side of an </w:t>
      </w:r>
      <w:r w:rsidRPr="00B90147">
        <w:rPr>
          <w:b/>
        </w:rPr>
        <w:t>inner</w:t>
      </w:r>
      <w:r w:rsidRPr="005435B5">
        <w:t xml:space="preserve"> moat, they are protected from the outside world.</w:t>
      </w:r>
    </w:p>
    <w:p w14:paraId="15B3FE24" w14:textId="77777777" w:rsidR="000A2E75" w:rsidRDefault="00505384" w:rsidP="00696E86">
      <w:r>
        <w:t>Now look at this modified version.</w:t>
      </w:r>
    </w:p>
    <w:p w14:paraId="35296B98" w14:textId="77777777" w:rsidR="00505384" w:rsidRDefault="008503BF" w:rsidP="00696E86">
      <w:r>
        <w:rPr>
          <w:noProof/>
        </w:rPr>
        <w:lastRenderedPageBreak/>
        <w:drawing>
          <wp:inline distT="0" distB="0" distL="0" distR="0" wp14:anchorId="6B874F9B" wp14:editId="4105DC81">
            <wp:extent cx="6858000" cy="4086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ope-2.jpg"/>
                    <pic:cNvPicPr/>
                  </pic:nvPicPr>
                  <pic:blipFill>
                    <a:blip r:embed="rId37">
                      <a:extLst>
                        <a:ext uri="{28A0092B-C50C-407E-A947-70E740481C1C}">
                          <a14:useLocalDpi xmlns:a14="http://schemas.microsoft.com/office/drawing/2010/main" val="0"/>
                        </a:ext>
                      </a:extLst>
                    </a:blip>
                    <a:stretch>
                      <a:fillRect/>
                    </a:stretch>
                  </pic:blipFill>
                  <pic:spPr>
                    <a:xfrm>
                      <a:off x="0" y="0"/>
                      <a:ext cx="6858000" cy="4086225"/>
                    </a:xfrm>
                    <a:prstGeom prst="rect">
                      <a:avLst/>
                    </a:prstGeom>
                  </pic:spPr>
                </pic:pic>
              </a:graphicData>
            </a:graphic>
          </wp:inline>
        </w:drawing>
      </w:r>
    </w:p>
    <w:p w14:paraId="111168C2" w14:textId="77777777" w:rsidR="00505384" w:rsidRDefault="005435B5" w:rsidP="005435B5">
      <w:r>
        <w:t>You can see the compiler is not happy</w:t>
      </w:r>
      <w:r w:rsidR="00C605E6">
        <w:t xml:space="preserve"> (items underlined in red by the compiler).</w:t>
      </w:r>
      <w:r>
        <w:t xml:space="preserve"> </w:t>
      </w:r>
      <w:r w:rsidR="00C605E6">
        <w:t>I</w:t>
      </w:r>
      <w:r>
        <w:t xml:space="preserve">nside the blue moat, I am trying to use </w:t>
      </w:r>
      <w:r w:rsidRPr="00505384">
        <w:rPr>
          <w:rFonts w:ascii="Consolas" w:hAnsi="Consolas" w:cs="Consolas"/>
          <w:color w:val="000000"/>
          <w:szCs w:val="19"/>
        </w:rPr>
        <w:t>middleName</w:t>
      </w:r>
      <w:r>
        <w:t xml:space="preserve">, and </w:t>
      </w:r>
      <w:r w:rsidRPr="00505384">
        <w:rPr>
          <w:rFonts w:ascii="Consolas" w:hAnsi="Consolas" w:cs="Consolas"/>
          <w:color w:val="000000"/>
        </w:rPr>
        <w:t>lastName</w:t>
      </w:r>
      <w:r w:rsidRPr="005435B5">
        <w:t>,</w:t>
      </w:r>
      <w:r>
        <w:t xml:space="preserve"> which are protected inside of the red and green moats. Likewise inside the red moat, the compiler will not let me use </w:t>
      </w:r>
      <w:r w:rsidRPr="00505384">
        <w:rPr>
          <w:rFonts w:ascii="Consolas" w:hAnsi="Consolas" w:cs="Consolas"/>
          <w:color w:val="000000"/>
          <w:szCs w:val="19"/>
        </w:rPr>
        <w:t>middleName</w:t>
      </w:r>
      <w:r>
        <w:t xml:space="preserve">, but of course I can use </w:t>
      </w:r>
      <w:r w:rsidRPr="00505384">
        <w:rPr>
          <w:rFonts w:ascii="Consolas" w:hAnsi="Consolas" w:cs="Consolas"/>
          <w:color w:val="000000"/>
        </w:rPr>
        <w:t>lastName</w:t>
      </w:r>
      <w:r>
        <w:rPr>
          <w:rFonts w:ascii="Consolas" w:hAnsi="Consolas" w:cs="Consolas"/>
          <w:color w:val="000000"/>
        </w:rPr>
        <w:t xml:space="preserve"> </w:t>
      </w:r>
      <w:r w:rsidRPr="005435B5">
        <w:t>because that is defined inside of the red moat.</w:t>
      </w:r>
    </w:p>
    <w:p w14:paraId="63EC9957" w14:textId="77777777" w:rsidR="00B90147" w:rsidRDefault="00B90147" w:rsidP="005435B5">
      <w:r>
        <w:t>When you get compiler errors that say a variable name is not known, odds are good you have coded a scope bug.</w:t>
      </w:r>
    </w:p>
    <w:p w14:paraId="06C387A9" w14:textId="77777777" w:rsidR="00B90147" w:rsidRDefault="00B90147" w:rsidP="005435B5">
      <w:r>
        <w:t>Below is an example of such a bug. Notice how the variable</w:t>
      </w:r>
      <w:r w:rsidRPr="00B90147">
        <w:rPr>
          <w:rFonts w:ascii="Consolas" w:hAnsi="Consolas" w:cs="Consolas"/>
          <w:color w:val="000000"/>
          <w:szCs w:val="19"/>
        </w:rPr>
        <w:t xml:space="preserve"> </w:t>
      </w:r>
      <w:r w:rsidRPr="00696E86">
        <w:rPr>
          <w:rFonts w:ascii="Consolas" w:hAnsi="Consolas" w:cs="Consolas"/>
          <w:color w:val="000000"/>
          <w:szCs w:val="19"/>
        </w:rPr>
        <w:t>firstName</w:t>
      </w:r>
      <w:r>
        <w:t xml:space="preserve"> is underlined in red by the compiler inside the second loop. Each of these two </w:t>
      </w:r>
      <w:r w:rsidRPr="00C605E6">
        <w:rPr>
          <w:b/>
        </w:rPr>
        <w:t>for loops</w:t>
      </w:r>
      <w:r>
        <w:t xml:space="preserve"> have their own code block; moat. </w:t>
      </w:r>
      <w:r w:rsidRPr="00696E86">
        <w:rPr>
          <w:rFonts w:ascii="Consolas" w:hAnsi="Consolas" w:cs="Consolas"/>
          <w:color w:val="000000"/>
          <w:szCs w:val="19"/>
        </w:rPr>
        <w:t>firstName</w:t>
      </w:r>
      <w:r>
        <w:t xml:space="preserve"> is defined inside of the first moat. The second loop is not inside of the first, so it is its own little nation, and it can’t see the variable </w:t>
      </w:r>
      <w:r w:rsidRPr="00696E86">
        <w:rPr>
          <w:rFonts w:ascii="Consolas" w:hAnsi="Consolas" w:cs="Consolas"/>
          <w:color w:val="000000"/>
          <w:szCs w:val="19"/>
        </w:rPr>
        <w:t>firstName</w:t>
      </w:r>
      <w:r>
        <w:t xml:space="preserve"> defined inside another moat.</w:t>
      </w:r>
    </w:p>
    <w:p w14:paraId="163804D6" w14:textId="77777777" w:rsidR="00B90147" w:rsidRDefault="00B90147" w:rsidP="005435B5">
      <w:r>
        <w:rPr>
          <w:noProof/>
        </w:rPr>
        <w:lastRenderedPageBreak/>
        <w:drawing>
          <wp:inline distT="0" distB="0" distL="0" distR="0" wp14:anchorId="18E9099F" wp14:editId="3F22DA8D">
            <wp:extent cx="3105150" cy="285152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ope-3jpg.jpg"/>
                    <pic:cNvPicPr/>
                  </pic:nvPicPr>
                  <pic:blipFill>
                    <a:blip r:embed="rId38">
                      <a:extLst>
                        <a:ext uri="{28A0092B-C50C-407E-A947-70E740481C1C}">
                          <a14:useLocalDpi xmlns:a14="http://schemas.microsoft.com/office/drawing/2010/main" val="0"/>
                        </a:ext>
                      </a:extLst>
                    </a:blip>
                    <a:stretch>
                      <a:fillRect/>
                    </a:stretch>
                  </pic:blipFill>
                  <pic:spPr>
                    <a:xfrm>
                      <a:off x="0" y="0"/>
                      <a:ext cx="3147485" cy="2890405"/>
                    </a:xfrm>
                    <a:prstGeom prst="rect">
                      <a:avLst/>
                    </a:prstGeom>
                  </pic:spPr>
                </pic:pic>
              </a:graphicData>
            </a:graphic>
          </wp:inline>
        </w:drawing>
      </w:r>
    </w:p>
    <w:p w14:paraId="7E1E402F" w14:textId="77777777" w:rsidR="00FD300B" w:rsidRDefault="00FD300B">
      <w:r>
        <w:t>This version of that code fixes it, but it is fairly dangerous to have two variables with the same name, while not in the same code block, so not in the same scope, but both in the same class. The compiler is happy, but this can lead to coder confusion, especially two years later when someone is working on your code.</w:t>
      </w:r>
    </w:p>
    <w:p w14:paraId="69913EFC" w14:textId="77777777" w:rsidR="005435B5" w:rsidRDefault="00FD300B">
      <w:r>
        <w:rPr>
          <w:noProof/>
        </w:rPr>
        <w:drawing>
          <wp:inline distT="0" distB="0" distL="0" distR="0" wp14:anchorId="37271922" wp14:editId="71FBF2E2">
            <wp:extent cx="3038475" cy="291131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ope-4.jpg"/>
                    <pic:cNvPicPr/>
                  </pic:nvPicPr>
                  <pic:blipFill>
                    <a:blip r:embed="rId39">
                      <a:extLst>
                        <a:ext uri="{28A0092B-C50C-407E-A947-70E740481C1C}">
                          <a14:useLocalDpi xmlns:a14="http://schemas.microsoft.com/office/drawing/2010/main" val="0"/>
                        </a:ext>
                      </a:extLst>
                    </a:blip>
                    <a:stretch>
                      <a:fillRect/>
                    </a:stretch>
                  </pic:blipFill>
                  <pic:spPr>
                    <a:xfrm>
                      <a:off x="0" y="0"/>
                      <a:ext cx="3058387" cy="2930394"/>
                    </a:xfrm>
                    <a:prstGeom prst="rect">
                      <a:avLst/>
                    </a:prstGeom>
                  </pic:spPr>
                </pic:pic>
              </a:graphicData>
            </a:graphic>
          </wp:inline>
        </w:drawing>
      </w:r>
      <w:r w:rsidR="005435B5">
        <w:br w:type="page"/>
      </w:r>
    </w:p>
    <w:p w14:paraId="042A49C1" w14:textId="77777777" w:rsidR="00404522" w:rsidRDefault="00404522" w:rsidP="00404522">
      <w:pPr>
        <w:pStyle w:val="Heading3"/>
        <w:rPr>
          <w:u w:val="double"/>
        </w:rPr>
      </w:pPr>
      <w:bookmarkStart w:id="52" w:name="_Toc44348514"/>
      <w:r>
        <w:lastRenderedPageBreak/>
        <w:t>Practice with a</w:t>
      </w:r>
      <w:r w:rsidR="00075AA1">
        <w:t xml:space="preserve"> Dice Game</w:t>
      </w:r>
      <w:bookmarkEnd w:id="52"/>
    </w:p>
    <w:p w14:paraId="655C1C6B" w14:textId="77777777" w:rsidR="00404522" w:rsidRDefault="00404522" w:rsidP="00404522">
      <w:r>
        <w:t>Let’s have some fun, and introduce a way of getting random numbers.  Many simple games can be coded with what we have covered</w:t>
      </w:r>
      <w:r w:rsidR="00B859AA">
        <w:t xml:space="preserve"> so far</w:t>
      </w:r>
      <w:r>
        <w:t>, especially if we can use random numbers.  We are going to write a dice program.  It will simulate rolling two six-sided dice. If the total of the two is 7 or 11, you win that turn. Oth</w:t>
      </w:r>
      <w:r w:rsidR="00075AA1">
        <w:t>erwise you lose. If you get to 3 wins before you have 3</w:t>
      </w:r>
      <w:r>
        <w:t xml:space="preserve"> loses, you win the game.</w:t>
      </w:r>
    </w:p>
    <w:p w14:paraId="19BB34A0" w14:textId="1F8E0467" w:rsidR="00D40169" w:rsidRDefault="00D40169" w:rsidP="00404522">
      <w:r>
        <w:t>We will need to keep track of how many games are won, and are lost, and the value of the two dice. So start with four variable declarations.</w:t>
      </w:r>
      <w:r w:rsidR="005C59E3">
        <w:t xml:space="preserve">  Can a game be won at 1.3?  Can you role a 4.567 dice?  No.  So we will use the data type </w:t>
      </w:r>
      <w:r w:rsidR="005C59E3" w:rsidRPr="00B859AA">
        <w:rPr>
          <w:rFonts w:ascii="Consolas" w:hAnsi="Consolas" w:cs="Consolas"/>
          <w:color w:val="0000FF"/>
          <w:szCs w:val="19"/>
        </w:rPr>
        <w:t>int</w:t>
      </w:r>
      <w:r w:rsidR="005C59E3">
        <w:t>.</w:t>
      </w:r>
    </w:p>
    <w:p w14:paraId="3DDEAC5A" w14:textId="77777777" w:rsidR="00D40169" w:rsidRPr="00B859AA" w:rsidRDefault="00D40169" w:rsidP="00D40169">
      <w:pPr>
        <w:autoSpaceDE w:val="0"/>
        <w:autoSpaceDN w:val="0"/>
        <w:adjustRightInd w:val="0"/>
        <w:spacing w:before="0" w:after="0" w:line="240" w:lineRule="auto"/>
        <w:rPr>
          <w:rFonts w:ascii="Consolas" w:hAnsi="Consolas" w:cs="Consolas"/>
          <w:color w:val="000000"/>
          <w:szCs w:val="19"/>
        </w:rPr>
      </w:pPr>
      <w:r w:rsidRPr="00B859AA">
        <w:rPr>
          <w:rFonts w:ascii="Consolas" w:hAnsi="Consolas" w:cs="Consolas"/>
          <w:color w:val="0000FF"/>
          <w:szCs w:val="19"/>
        </w:rPr>
        <w:t>int</w:t>
      </w:r>
      <w:r w:rsidRPr="00B859AA">
        <w:rPr>
          <w:rFonts w:ascii="Consolas" w:hAnsi="Consolas" w:cs="Consolas"/>
          <w:color w:val="000000"/>
          <w:szCs w:val="19"/>
        </w:rPr>
        <w:t xml:space="preserve"> gamesWon = 0;</w:t>
      </w:r>
    </w:p>
    <w:p w14:paraId="2286C473" w14:textId="77777777" w:rsidR="00D40169" w:rsidRPr="00B859AA" w:rsidRDefault="00D40169" w:rsidP="00D40169">
      <w:pPr>
        <w:autoSpaceDE w:val="0"/>
        <w:autoSpaceDN w:val="0"/>
        <w:adjustRightInd w:val="0"/>
        <w:spacing w:before="0" w:after="0" w:line="240" w:lineRule="auto"/>
        <w:rPr>
          <w:rFonts w:ascii="Consolas" w:hAnsi="Consolas" w:cs="Consolas"/>
          <w:color w:val="000000"/>
          <w:szCs w:val="19"/>
        </w:rPr>
      </w:pPr>
      <w:r w:rsidRPr="00B859AA">
        <w:rPr>
          <w:rFonts w:ascii="Consolas" w:hAnsi="Consolas" w:cs="Consolas"/>
          <w:color w:val="0000FF"/>
          <w:szCs w:val="19"/>
        </w:rPr>
        <w:t>int</w:t>
      </w:r>
      <w:r w:rsidRPr="00B859AA">
        <w:rPr>
          <w:rFonts w:ascii="Consolas" w:hAnsi="Consolas" w:cs="Consolas"/>
          <w:color w:val="000000"/>
          <w:szCs w:val="19"/>
        </w:rPr>
        <w:t xml:space="preserve"> gamesLost = 0;</w:t>
      </w:r>
    </w:p>
    <w:p w14:paraId="272B3BC2" w14:textId="77777777" w:rsidR="00D40169" w:rsidRPr="00B859AA" w:rsidRDefault="00D40169" w:rsidP="00D40169">
      <w:pPr>
        <w:autoSpaceDE w:val="0"/>
        <w:autoSpaceDN w:val="0"/>
        <w:adjustRightInd w:val="0"/>
        <w:spacing w:before="0" w:after="0" w:line="240" w:lineRule="auto"/>
        <w:rPr>
          <w:rFonts w:ascii="Consolas" w:hAnsi="Consolas" w:cs="Consolas"/>
          <w:color w:val="000000"/>
          <w:szCs w:val="19"/>
        </w:rPr>
      </w:pPr>
      <w:r w:rsidRPr="00B859AA">
        <w:rPr>
          <w:rFonts w:ascii="Consolas" w:hAnsi="Consolas" w:cs="Consolas"/>
          <w:color w:val="0000FF"/>
          <w:szCs w:val="19"/>
        </w:rPr>
        <w:t>int</w:t>
      </w:r>
      <w:r w:rsidRPr="00B859AA">
        <w:rPr>
          <w:rFonts w:ascii="Consolas" w:hAnsi="Consolas" w:cs="Consolas"/>
          <w:color w:val="000000"/>
          <w:szCs w:val="19"/>
        </w:rPr>
        <w:t xml:space="preserve"> diceOne = 0;</w:t>
      </w:r>
    </w:p>
    <w:p w14:paraId="40A03BFF" w14:textId="77777777" w:rsidR="00D40169" w:rsidRDefault="00D40169" w:rsidP="00B859AA">
      <w:pPr>
        <w:autoSpaceDE w:val="0"/>
        <w:autoSpaceDN w:val="0"/>
        <w:adjustRightInd w:val="0"/>
        <w:spacing w:before="0" w:after="0" w:line="240" w:lineRule="auto"/>
        <w:rPr>
          <w:rFonts w:ascii="Consolas" w:hAnsi="Consolas" w:cs="Consolas"/>
          <w:color w:val="000000"/>
          <w:szCs w:val="19"/>
        </w:rPr>
      </w:pPr>
      <w:r w:rsidRPr="00B859AA">
        <w:rPr>
          <w:rFonts w:ascii="Consolas" w:hAnsi="Consolas" w:cs="Consolas"/>
          <w:color w:val="0000FF"/>
          <w:szCs w:val="19"/>
        </w:rPr>
        <w:t>int</w:t>
      </w:r>
      <w:r w:rsidR="00B859AA" w:rsidRPr="00B859AA">
        <w:rPr>
          <w:rFonts w:ascii="Consolas" w:hAnsi="Consolas" w:cs="Consolas"/>
          <w:color w:val="000000"/>
          <w:szCs w:val="19"/>
        </w:rPr>
        <w:t xml:space="preserve"> diceTwo = 0;</w:t>
      </w:r>
    </w:p>
    <w:p w14:paraId="5E2A7A28" w14:textId="77777777" w:rsidR="00B859AA" w:rsidRDefault="00B859AA" w:rsidP="00B859AA">
      <w:pPr>
        <w:autoSpaceDE w:val="0"/>
        <w:autoSpaceDN w:val="0"/>
        <w:adjustRightInd w:val="0"/>
        <w:spacing w:before="0" w:after="0" w:line="240" w:lineRule="auto"/>
        <w:rPr>
          <w:rFonts w:ascii="Consolas" w:hAnsi="Consolas" w:cs="Consolas"/>
          <w:color w:val="000000"/>
          <w:szCs w:val="19"/>
        </w:rPr>
      </w:pPr>
    </w:p>
    <w:p w14:paraId="1E9D262D" w14:textId="512C99A5" w:rsidR="00B859AA" w:rsidRDefault="00B859AA" w:rsidP="00B859AA">
      <w:r>
        <w:t>Now comes some magic.</w:t>
      </w:r>
      <w:r w:rsidR="005C59E3">
        <w:t xml:space="preserve"> We are going to create and use our first “object”.  This is important that you understand this paragraph, so read it as many times as it takes!   </w:t>
      </w:r>
      <w:r>
        <w:t xml:space="preserve"> Just like we have</w:t>
      </w:r>
      <w:r w:rsidR="005C59E3">
        <w:t xml:space="preserve"> used a .NET library class named</w:t>
      </w:r>
      <w:r>
        <w:t xml:space="preserve"> </w:t>
      </w:r>
      <w:r w:rsidRPr="005C59E3">
        <w:rPr>
          <w:color w:val="0070C0"/>
        </w:rPr>
        <w:t xml:space="preserve">Console </w:t>
      </w:r>
      <w:r>
        <w:t xml:space="preserve">and some of its methods to read and write to our user, we are going to use another class in that library, it is called </w:t>
      </w:r>
      <w:r w:rsidRPr="005C59E3">
        <w:rPr>
          <w:color w:val="0070C0"/>
        </w:rPr>
        <w:t>Random</w:t>
      </w:r>
      <w:r>
        <w:t xml:space="preserve">. It might be a good time to go back and re-read the section on </w:t>
      </w:r>
      <w:hyperlink w:anchor="_Class,_Object,_Method," w:history="1">
        <w:r w:rsidRPr="0037650E">
          <w:rPr>
            <w:rStyle w:val="Hyperlink"/>
          </w:rPr>
          <w:t>Class, Object, Method, Property</w:t>
        </w:r>
      </w:hyperlink>
      <w:r>
        <w:t xml:space="preserve"> in chapter 1. Whereas the </w:t>
      </w:r>
      <w:r w:rsidRPr="005C59E3">
        <w:rPr>
          <w:color w:val="0070C0"/>
        </w:rPr>
        <w:t xml:space="preserve">Console </w:t>
      </w:r>
      <w:r>
        <w:t xml:space="preserve">class is a </w:t>
      </w:r>
      <w:r w:rsidRPr="005C59E3">
        <w:rPr>
          <w:b/>
        </w:rPr>
        <w:t>static</w:t>
      </w:r>
      <w:r>
        <w:t xml:space="preserve"> class, so we can call its methods just by using </w:t>
      </w:r>
      <w:r w:rsidR="005C59E3">
        <w:t xml:space="preserve">the name of the class, </w:t>
      </w:r>
      <w:r>
        <w:t xml:space="preserve">Console.MethodName, the Random class is not marked static. If you want to use the code in that class, you must make a copy of that code, in what is called an </w:t>
      </w:r>
      <w:r w:rsidRPr="005C59E3">
        <w:rPr>
          <w:b/>
        </w:rPr>
        <w:t>object</w:t>
      </w:r>
      <w:r>
        <w:t xml:space="preserve">. Then we will use its methods by calling </w:t>
      </w:r>
      <w:r w:rsidR="005C59E3">
        <w:t>Our</w:t>
      </w:r>
      <w:r>
        <w:t>ObjectName.MethodName. So this line of code will make a copy of</w:t>
      </w:r>
      <w:r w:rsidR="005C59E3">
        <w:t xml:space="preserve"> that code in the Random class f</w:t>
      </w:r>
      <w:r>
        <w:t>o</w:t>
      </w:r>
      <w:r w:rsidR="005C59E3">
        <w:t>r</w:t>
      </w:r>
      <w:r>
        <w:t xml:space="preserve"> our personal use.</w:t>
      </w:r>
    </w:p>
    <w:p w14:paraId="0DCE576E" w14:textId="77777777" w:rsidR="00B859AA" w:rsidRDefault="00B859AA" w:rsidP="00B859AA">
      <w:pPr>
        <w:rPr>
          <w:rFonts w:ascii="Consolas" w:hAnsi="Consolas" w:cs="Consolas"/>
          <w:color w:val="000000"/>
          <w:szCs w:val="19"/>
        </w:rPr>
      </w:pPr>
      <w:r w:rsidRPr="00B859AA">
        <w:rPr>
          <w:rFonts w:ascii="Consolas" w:hAnsi="Consolas" w:cs="Consolas"/>
          <w:color w:val="0070C0"/>
          <w:szCs w:val="19"/>
        </w:rPr>
        <w:t xml:space="preserve">Random </w:t>
      </w:r>
      <w:r w:rsidRPr="00B859AA">
        <w:rPr>
          <w:rFonts w:ascii="Consolas" w:hAnsi="Consolas" w:cs="Consolas"/>
          <w:color w:val="000000"/>
          <w:szCs w:val="19"/>
        </w:rPr>
        <w:t xml:space="preserve">myRandom = </w:t>
      </w:r>
      <w:r w:rsidRPr="00B859AA">
        <w:rPr>
          <w:rFonts w:ascii="Consolas" w:hAnsi="Consolas" w:cs="Consolas"/>
          <w:color w:val="0000FF"/>
          <w:szCs w:val="19"/>
        </w:rPr>
        <w:t>new</w:t>
      </w:r>
      <w:r w:rsidRPr="00B859AA">
        <w:rPr>
          <w:rFonts w:ascii="Consolas" w:hAnsi="Consolas" w:cs="Consolas"/>
          <w:color w:val="000000"/>
          <w:szCs w:val="19"/>
        </w:rPr>
        <w:t xml:space="preserve"> Random();</w:t>
      </w:r>
    </w:p>
    <w:p w14:paraId="3FFCCA96" w14:textId="77777777" w:rsidR="00B27B0B" w:rsidRDefault="00B27B0B" w:rsidP="00B27B0B">
      <w:r>
        <w:t>I named my object, my chunk of code that is a copy of the code in the Random class, myRandom. Once we get into the loop of the game, we will use my new object’s method.</w:t>
      </w:r>
    </w:p>
    <w:p w14:paraId="5FF4BC19" w14:textId="77777777" w:rsidR="00B27B0B" w:rsidRDefault="00B27B0B" w:rsidP="00B27B0B">
      <w:r>
        <w:t>Since I want to play the game over and over until I win or lose 3 times, it’s pretty clear I need a loop. I want to stay in the loop until one of those counters gets to 3. A while loop will work nicely.</w:t>
      </w:r>
    </w:p>
    <w:p w14:paraId="4AE10298" w14:textId="77777777" w:rsidR="00B27B0B" w:rsidRPr="00B27B0B" w:rsidRDefault="00B27B0B" w:rsidP="00B27B0B">
      <w:pPr>
        <w:autoSpaceDE w:val="0"/>
        <w:autoSpaceDN w:val="0"/>
        <w:adjustRightInd w:val="0"/>
        <w:spacing w:before="0" w:after="0" w:line="240" w:lineRule="auto"/>
        <w:rPr>
          <w:rFonts w:ascii="Consolas" w:hAnsi="Consolas" w:cs="Consolas"/>
          <w:color w:val="000000"/>
          <w:szCs w:val="19"/>
        </w:rPr>
      </w:pPr>
      <w:r w:rsidRPr="00B27B0B">
        <w:rPr>
          <w:rFonts w:ascii="Consolas" w:hAnsi="Consolas" w:cs="Consolas"/>
          <w:color w:val="0000FF"/>
          <w:szCs w:val="19"/>
        </w:rPr>
        <w:t>while</w:t>
      </w:r>
      <w:r w:rsidRPr="00B27B0B">
        <w:rPr>
          <w:rFonts w:ascii="Consolas" w:hAnsi="Consolas" w:cs="Consolas"/>
          <w:color w:val="000000"/>
          <w:szCs w:val="19"/>
        </w:rPr>
        <w:t xml:space="preserve"> (gamesWon &lt; 3 &amp;&amp; gamesLost &lt; 3)</w:t>
      </w:r>
    </w:p>
    <w:p w14:paraId="352D5032" w14:textId="77777777" w:rsidR="00B27B0B" w:rsidRPr="00B27B0B" w:rsidRDefault="00B27B0B" w:rsidP="00B27B0B">
      <w:pPr>
        <w:rPr>
          <w:rFonts w:ascii="Consolas" w:hAnsi="Consolas" w:cs="Consolas"/>
          <w:color w:val="000000"/>
          <w:szCs w:val="19"/>
        </w:rPr>
      </w:pPr>
      <w:r w:rsidRPr="00B27B0B">
        <w:rPr>
          <w:rFonts w:ascii="Consolas" w:hAnsi="Consolas" w:cs="Consolas"/>
          <w:color w:val="000000"/>
          <w:szCs w:val="19"/>
        </w:rPr>
        <w:t>{</w:t>
      </w:r>
    </w:p>
    <w:p w14:paraId="266A52E0" w14:textId="77777777" w:rsidR="00B27B0B" w:rsidRDefault="00B27B0B" w:rsidP="00B27B0B">
      <w:pPr>
        <w:rPr>
          <w:rFonts w:ascii="Consolas" w:hAnsi="Consolas" w:cs="Consolas"/>
          <w:color w:val="000000"/>
          <w:szCs w:val="19"/>
        </w:rPr>
      </w:pPr>
      <w:r w:rsidRPr="00B27B0B">
        <w:rPr>
          <w:rFonts w:ascii="Consolas" w:hAnsi="Consolas" w:cs="Consolas"/>
          <w:color w:val="000000"/>
          <w:szCs w:val="19"/>
        </w:rPr>
        <w:t>}</w:t>
      </w:r>
    </w:p>
    <w:p w14:paraId="57FA2481" w14:textId="77777777" w:rsidR="00B27B0B" w:rsidRDefault="00B27B0B" w:rsidP="00B27B0B">
      <w:r>
        <w:t>I will be stuck in this loop until one or the other of those variables gets incremented from 0 up to 3.</w:t>
      </w:r>
    </w:p>
    <w:p w14:paraId="32574D7E" w14:textId="161EFC98" w:rsidR="00B27B0B" w:rsidRDefault="00B27B0B" w:rsidP="00B27B0B">
      <w:r>
        <w:t>Now I will code the inside of the loop, the code that we will do over and over</w:t>
      </w:r>
      <w:r w:rsidR="005C59E3">
        <w:t>, which will be “one game”</w:t>
      </w:r>
      <w:r>
        <w:t>. First I will let the user know where they stand and wait for them to continue the game by typing the Enter key.</w:t>
      </w:r>
    </w:p>
    <w:p w14:paraId="5A44B270" w14:textId="77777777" w:rsidR="00B27B0B" w:rsidRPr="00B27B0B" w:rsidRDefault="00B27B0B" w:rsidP="00B27B0B">
      <w:pPr>
        <w:autoSpaceDE w:val="0"/>
        <w:autoSpaceDN w:val="0"/>
        <w:adjustRightInd w:val="0"/>
        <w:spacing w:before="0" w:after="0" w:line="240" w:lineRule="auto"/>
        <w:rPr>
          <w:rFonts w:ascii="Consolas" w:hAnsi="Consolas" w:cs="Consolas"/>
          <w:color w:val="000000"/>
          <w:szCs w:val="19"/>
        </w:rPr>
      </w:pPr>
      <w:r w:rsidRPr="00B27B0B">
        <w:rPr>
          <w:rFonts w:ascii="Consolas" w:hAnsi="Consolas" w:cs="Consolas"/>
          <w:color w:val="000000"/>
          <w:szCs w:val="19"/>
        </w:rPr>
        <w:t>Console.WriteLine();</w:t>
      </w:r>
    </w:p>
    <w:p w14:paraId="187E6076" w14:textId="77777777" w:rsidR="00B27B0B" w:rsidRPr="00B27B0B" w:rsidRDefault="00B27B0B" w:rsidP="00B27B0B">
      <w:pPr>
        <w:autoSpaceDE w:val="0"/>
        <w:autoSpaceDN w:val="0"/>
        <w:adjustRightInd w:val="0"/>
        <w:spacing w:before="0" w:after="0" w:line="240" w:lineRule="auto"/>
        <w:rPr>
          <w:rFonts w:ascii="Consolas" w:hAnsi="Consolas" w:cs="Consolas"/>
          <w:color w:val="000000"/>
          <w:szCs w:val="19"/>
        </w:rPr>
      </w:pPr>
      <w:r w:rsidRPr="00B27B0B">
        <w:rPr>
          <w:rFonts w:ascii="Consolas" w:hAnsi="Consolas" w:cs="Consolas"/>
          <w:color w:val="000000"/>
          <w:szCs w:val="19"/>
        </w:rPr>
        <w:t>Console.WriteLine(</w:t>
      </w:r>
      <w:r w:rsidRPr="00B27B0B">
        <w:rPr>
          <w:rFonts w:ascii="Consolas" w:hAnsi="Consolas" w:cs="Consolas"/>
          <w:color w:val="A31515"/>
          <w:szCs w:val="19"/>
        </w:rPr>
        <w:t>"You have "</w:t>
      </w:r>
      <w:r w:rsidRPr="00B27B0B">
        <w:rPr>
          <w:rFonts w:ascii="Consolas" w:hAnsi="Consolas" w:cs="Consolas"/>
          <w:color w:val="000000"/>
          <w:szCs w:val="19"/>
        </w:rPr>
        <w:t xml:space="preserve"> + gamesWon + </w:t>
      </w:r>
      <w:r w:rsidRPr="00B27B0B">
        <w:rPr>
          <w:rFonts w:ascii="Consolas" w:hAnsi="Consolas" w:cs="Consolas"/>
          <w:color w:val="A31515"/>
          <w:szCs w:val="19"/>
        </w:rPr>
        <w:t>" wins and "</w:t>
      </w:r>
      <w:r w:rsidRPr="00B27B0B">
        <w:rPr>
          <w:rFonts w:ascii="Consolas" w:hAnsi="Consolas" w:cs="Consolas"/>
          <w:color w:val="000000"/>
          <w:szCs w:val="19"/>
        </w:rPr>
        <w:t xml:space="preserve"> + gamesLost + </w:t>
      </w:r>
      <w:r w:rsidRPr="00B27B0B">
        <w:rPr>
          <w:rFonts w:ascii="Consolas" w:hAnsi="Consolas" w:cs="Consolas"/>
          <w:color w:val="A31515"/>
          <w:szCs w:val="19"/>
        </w:rPr>
        <w:t>" loses"</w:t>
      </w:r>
      <w:r w:rsidRPr="00B27B0B">
        <w:rPr>
          <w:rFonts w:ascii="Consolas" w:hAnsi="Consolas" w:cs="Consolas"/>
          <w:color w:val="000000"/>
          <w:szCs w:val="19"/>
        </w:rPr>
        <w:t>);</w:t>
      </w:r>
    </w:p>
    <w:p w14:paraId="43474650" w14:textId="77777777" w:rsidR="00B27B0B" w:rsidRPr="00B27B0B" w:rsidRDefault="00B27B0B" w:rsidP="00B27B0B">
      <w:pPr>
        <w:autoSpaceDE w:val="0"/>
        <w:autoSpaceDN w:val="0"/>
        <w:adjustRightInd w:val="0"/>
        <w:spacing w:before="0" w:after="0" w:line="240" w:lineRule="auto"/>
        <w:rPr>
          <w:rFonts w:ascii="Consolas" w:hAnsi="Consolas" w:cs="Consolas"/>
          <w:color w:val="000000"/>
          <w:szCs w:val="19"/>
        </w:rPr>
      </w:pPr>
      <w:r w:rsidRPr="00B27B0B">
        <w:rPr>
          <w:rFonts w:ascii="Consolas" w:hAnsi="Consolas" w:cs="Consolas"/>
          <w:color w:val="000000"/>
          <w:szCs w:val="19"/>
        </w:rPr>
        <w:t>Console.WriteLine(</w:t>
      </w:r>
      <w:r w:rsidRPr="00B27B0B">
        <w:rPr>
          <w:rFonts w:ascii="Consolas" w:hAnsi="Consolas" w:cs="Consolas"/>
          <w:color w:val="A31515"/>
          <w:szCs w:val="19"/>
        </w:rPr>
        <w:t>"Press the Enter key to roll the dice."</w:t>
      </w:r>
      <w:r w:rsidRPr="00B27B0B">
        <w:rPr>
          <w:rFonts w:ascii="Consolas" w:hAnsi="Consolas" w:cs="Consolas"/>
          <w:color w:val="000000"/>
          <w:szCs w:val="19"/>
        </w:rPr>
        <w:t>);</w:t>
      </w:r>
    </w:p>
    <w:p w14:paraId="206154CA" w14:textId="77777777" w:rsidR="00B27B0B" w:rsidRPr="00B27B0B" w:rsidRDefault="00B27B0B" w:rsidP="00B27B0B">
      <w:pPr>
        <w:autoSpaceDE w:val="0"/>
        <w:autoSpaceDN w:val="0"/>
        <w:adjustRightInd w:val="0"/>
        <w:spacing w:before="0" w:after="0" w:line="240" w:lineRule="auto"/>
        <w:rPr>
          <w:rFonts w:ascii="Consolas" w:hAnsi="Consolas" w:cs="Consolas"/>
          <w:color w:val="000000"/>
          <w:szCs w:val="19"/>
        </w:rPr>
      </w:pPr>
      <w:r w:rsidRPr="00B27B0B">
        <w:rPr>
          <w:rFonts w:ascii="Consolas" w:hAnsi="Consolas" w:cs="Consolas"/>
          <w:color w:val="000000"/>
          <w:szCs w:val="19"/>
        </w:rPr>
        <w:t>Console.ReadLine();</w:t>
      </w:r>
    </w:p>
    <w:p w14:paraId="50FE882C" w14:textId="77777777" w:rsidR="00B27B0B" w:rsidRDefault="00B27B0B" w:rsidP="00B27B0B">
      <w:pPr>
        <w:autoSpaceDE w:val="0"/>
        <w:autoSpaceDN w:val="0"/>
        <w:adjustRightInd w:val="0"/>
        <w:spacing w:before="0" w:after="0" w:line="240" w:lineRule="auto"/>
        <w:rPr>
          <w:rFonts w:ascii="Consolas" w:hAnsi="Consolas" w:cs="Consolas"/>
          <w:color w:val="000000"/>
          <w:szCs w:val="19"/>
        </w:rPr>
      </w:pPr>
    </w:p>
    <w:p w14:paraId="4FBAE211" w14:textId="77777777" w:rsidR="00B27B0B" w:rsidRDefault="00B27B0B" w:rsidP="00B27B0B">
      <w:r>
        <w:t>Now for the game logic. I want to simulate rolling 2 dice.  I will do that by asking my random number generator code to give me a random number between 1 and 6 for each dice.</w:t>
      </w:r>
    </w:p>
    <w:p w14:paraId="4F7F7719" w14:textId="77777777" w:rsidR="00B27B0B" w:rsidRPr="00B27B0B" w:rsidRDefault="00B27B0B" w:rsidP="00B27B0B">
      <w:pPr>
        <w:autoSpaceDE w:val="0"/>
        <w:autoSpaceDN w:val="0"/>
        <w:adjustRightInd w:val="0"/>
        <w:spacing w:before="0" w:after="0" w:line="240" w:lineRule="auto"/>
        <w:rPr>
          <w:rFonts w:ascii="Consolas" w:hAnsi="Consolas" w:cs="Consolas"/>
          <w:color w:val="000000"/>
          <w:szCs w:val="19"/>
        </w:rPr>
      </w:pPr>
      <w:r w:rsidRPr="00B27B0B">
        <w:rPr>
          <w:rFonts w:ascii="Consolas" w:hAnsi="Consolas" w:cs="Consolas"/>
          <w:color w:val="000000"/>
          <w:szCs w:val="19"/>
        </w:rPr>
        <w:lastRenderedPageBreak/>
        <w:t>diceOne = myRandom.Next(1, 7);</w:t>
      </w:r>
    </w:p>
    <w:p w14:paraId="6808DA83" w14:textId="77777777" w:rsidR="00B27B0B" w:rsidRPr="00B27B0B" w:rsidRDefault="00B27B0B" w:rsidP="00B27B0B">
      <w:pPr>
        <w:autoSpaceDE w:val="0"/>
        <w:autoSpaceDN w:val="0"/>
        <w:adjustRightInd w:val="0"/>
        <w:spacing w:before="0" w:after="0" w:line="240" w:lineRule="auto"/>
        <w:rPr>
          <w:rFonts w:ascii="Consolas" w:hAnsi="Consolas" w:cs="Consolas"/>
          <w:color w:val="000000"/>
          <w:szCs w:val="19"/>
        </w:rPr>
      </w:pPr>
      <w:r w:rsidRPr="00B27B0B">
        <w:rPr>
          <w:rFonts w:ascii="Consolas" w:hAnsi="Consolas" w:cs="Consolas"/>
          <w:color w:val="000000"/>
          <w:szCs w:val="19"/>
        </w:rPr>
        <w:t>diceTwo = myRandom.Next(1, 7);</w:t>
      </w:r>
    </w:p>
    <w:p w14:paraId="36B3CB07" w14:textId="77777777" w:rsidR="00B27B0B" w:rsidRDefault="00B27B0B" w:rsidP="00B27B0B">
      <w:pPr>
        <w:autoSpaceDE w:val="0"/>
        <w:autoSpaceDN w:val="0"/>
        <w:adjustRightInd w:val="0"/>
        <w:spacing w:before="0" w:after="0" w:line="240" w:lineRule="auto"/>
        <w:rPr>
          <w:rFonts w:ascii="Consolas" w:hAnsi="Consolas" w:cs="Consolas"/>
          <w:color w:val="000000"/>
          <w:szCs w:val="19"/>
        </w:rPr>
      </w:pPr>
    </w:p>
    <w:p w14:paraId="2A80938D" w14:textId="61B7355A" w:rsidR="00B27B0B" w:rsidRDefault="00B27B0B" w:rsidP="00B27B0B">
      <w:r>
        <w:t xml:space="preserve">It’s not important that you understand exactly how this works, but I call a method named </w:t>
      </w:r>
      <w:r w:rsidRPr="00B27B0B">
        <w:rPr>
          <w:rFonts w:ascii="Consolas" w:hAnsi="Consolas" w:cs="Consolas"/>
          <w:color w:val="000000"/>
          <w:szCs w:val="19"/>
        </w:rPr>
        <w:t>Next</w:t>
      </w:r>
      <w:r>
        <w:t xml:space="preserve"> in my object </w:t>
      </w:r>
      <w:r w:rsidRPr="00B27B0B">
        <w:rPr>
          <w:rFonts w:ascii="Consolas" w:hAnsi="Consolas" w:cs="Consolas"/>
          <w:color w:val="000000"/>
          <w:szCs w:val="19"/>
        </w:rPr>
        <w:t>myRandom</w:t>
      </w:r>
      <w:r>
        <w:t xml:space="preserve"> and I pass in two values to tell it I want a number no lower than 1 and less than 7. That method does its job, we don’t care how, and returns a number to me which I save in the dice variables.   That’s all there is to using the .NET library’s Random code.   You make a copy as a new object and name it; in my case, I called it myRandom. Then you can call the Next method which you now have a copy of, and give it a lower bound and </w:t>
      </w:r>
      <w:r w:rsidRPr="0000193A">
        <w:rPr>
          <w:b/>
          <w:i/>
        </w:rPr>
        <w:t>one more than</w:t>
      </w:r>
      <w:r>
        <w:t xml:space="preserve"> the upper bound.</w:t>
      </w:r>
      <w:r w:rsidR="0000193A">
        <w:t xml:space="preserve"> (It seems illogical that if we want a number between 1 and 6 that we call the method giving it the two values 1 and 7, but that’s the way it works.  In another course or two, you may see why they did it this way.)</w:t>
      </w:r>
    </w:p>
    <w:p w14:paraId="21A9510E" w14:textId="7DE7CC69" w:rsidR="001724DB" w:rsidRDefault="001724DB" w:rsidP="00B27B0B">
      <w:r>
        <w:t xml:space="preserve">Now we tell the </w:t>
      </w:r>
      <w:r w:rsidR="0000193A">
        <w:t>user what the dice values rolled</w:t>
      </w:r>
      <w:r>
        <w:t xml:space="preserve"> were;</w:t>
      </w:r>
    </w:p>
    <w:p w14:paraId="77974ED7" w14:textId="77777777" w:rsidR="00B27B0B" w:rsidRPr="00B27B0B" w:rsidRDefault="00B27B0B" w:rsidP="00B27B0B">
      <w:pPr>
        <w:autoSpaceDE w:val="0"/>
        <w:autoSpaceDN w:val="0"/>
        <w:adjustRightInd w:val="0"/>
        <w:spacing w:before="0" w:after="0" w:line="240" w:lineRule="auto"/>
        <w:rPr>
          <w:rFonts w:ascii="Consolas" w:hAnsi="Consolas" w:cs="Consolas"/>
          <w:color w:val="000000"/>
          <w:szCs w:val="19"/>
        </w:rPr>
      </w:pPr>
      <w:r w:rsidRPr="00B27B0B">
        <w:rPr>
          <w:rFonts w:ascii="Consolas" w:hAnsi="Consolas" w:cs="Consolas"/>
          <w:color w:val="000000"/>
          <w:szCs w:val="19"/>
        </w:rPr>
        <w:t>Console.WriteLine(</w:t>
      </w:r>
      <w:r w:rsidRPr="00B27B0B">
        <w:rPr>
          <w:rFonts w:ascii="Consolas" w:hAnsi="Consolas" w:cs="Consolas"/>
          <w:color w:val="A31515"/>
          <w:szCs w:val="19"/>
        </w:rPr>
        <w:t>"You rolled a "</w:t>
      </w:r>
      <w:r w:rsidRPr="00B27B0B">
        <w:rPr>
          <w:rFonts w:ascii="Consolas" w:hAnsi="Consolas" w:cs="Consolas"/>
          <w:color w:val="000000"/>
          <w:szCs w:val="19"/>
        </w:rPr>
        <w:t xml:space="preserve"> + diceOne + </w:t>
      </w:r>
      <w:r w:rsidRPr="00B27B0B">
        <w:rPr>
          <w:rFonts w:ascii="Consolas" w:hAnsi="Consolas" w:cs="Consolas"/>
          <w:color w:val="A31515"/>
          <w:szCs w:val="19"/>
        </w:rPr>
        <w:t>" and a "</w:t>
      </w:r>
      <w:r w:rsidRPr="00B27B0B">
        <w:rPr>
          <w:rFonts w:ascii="Consolas" w:hAnsi="Consolas" w:cs="Consolas"/>
          <w:color w:val="000000"/>
          <w:szCs w:val="19"/>
        </w:rPr>
        <w:t xml:space="preserve"> + diceTwo);</w:t>
      </w:r>
    </w:p>
    <w:p w14:paraId="02B87643" w14:textId="77777777" w:rsidR="001724DB" w:rsidRDefault="001724DB" w:rsidP="00B27B0B">
      <w:pPr>
        <w:autoSpaceDE w:val="0"/>
        <w:autoSpaceDN w:val="0"/>
        <w:adjustRightInd w:val="0"/>
        <w:spacing w:before="0" w:after="0" w:line="240" w:lineRule="auto"/>
        <w:rPr>
          <w:rFonts w:ascii="Consolas" w:hAnsi="Consolas" w:cs="Consolas"/>
          <w:color w:val="0000FF"/>
          <w:szCs w:val="19"/>
        </w:rPr>
      </w:pPr>
    </w:p>
    <w:p w14:paraId="799D8808" w14:textId="77777777" w:rsidR="001724DB" w:rsidRDefault="001724DB" w:rsidP="001724DB">
      <w:r>
        <w:t>And now we decide if they won or lost. Based on which, we increment the counter and tell the user.</w:t>
      </w:r>
    </w:p>
    <w:p w14:paraId="2B7894BE" w14:textId="77777777" w:rsidR="001724DB" w:rsidRDefault="001724DB" w:rsidP="00B27B0B">
      <w:pPr>
        <w:autoSpaceDE w:val="0"/>
        <w:autoSpaceDN w:val="0"/>
        <w:adjustRightInd w:val="0"/>
        <w:spacing w:before="0" w:after="0" w:line="240" w:lineRule="auto"/>
        <w:rPr>
          <w:rFonts w:ascii="Consolas" w:hAnsi="Consolas" w:cs="Consolas"/>
          <w:color w:val="0000FF"/>
          <w:szCs w:val="19"/>
        </w:rPr>
      </w:pPr>
    </w:p>
    <w:p w14:paraId="4BEF14EA" w14:textId="77777777" w:rsidR="00B27B0B" w:rsidRPr="00B27B0B" w:rsidRDefault="00B27B0B" w:rsidP="00B27B0B">
      <w:pPr>
        <w:autoSpaceDE w:val="0"/>
        <w:autoSpaceDN w:val="0"/>
        <w:adjustRightInd w:val="0"/>
        <w:spacing w:before="0" w:after="0" w:line="240" w:lineRule="auto"/>
        <w:rPr>
          <w:rFonts w:ascii="Consolas" w:hAnsi="Consolas" w:cs="Consolas"/>
          <w:color w:val="000000"/>
          <w:szCs w:val="19"/>
        </w:rPr>
      </w:pPr>
      <w:r w:rsidRPr="00B27B0B">
        <w:rPr>
          <w:rFonts w:ascii="Consolas" w:hAnsi="Consolas" w:cs="Consolas"/>
          <w:color w:val="0000FF"/>
          <w:szCs w:val="19"/>
        </w:rPr>
        <w:t>if</w:t>
      </w:r>
      <w:r w:rsidRPr="00B27B0B">
        <w:rPr>
          <w:rFonts w:ascii="Consolas" w:hAnsi="Consolas" w:cs="Consolas"/>
          <w:color w:val="000000"/>
          <w:szCs w:val="19"/>
        </w:rPr>
        <w:t xml:space="preserve"> (diceOne + diceTwo == 7 || diceOne + diceTwo == 11)</w:t>
      </w:r>
    </w:p>
    <w:p w14:paraId="2E023152" w14:textId="77777777" w:rsidR="00B27B0B" w:rsidRPr="00B27B0B" w:rsidRDefault="00B27B0B" w:rsidP="00B27B0B">
      <w:pPr>
        <w:autoSpaceDE w:val="0"/>
        <w:autoSpaceDN w:val="0"/>
        <w:adjustRightInd w:val="0"/>
        <w:spacing w:before="0" w:after="0" w:line="240" w:lineRule="auto"/>
        <w:rPr>
          <w:rFonts w:ascii="Consolas" w:hAnsi="Consolas" w:cs="Consolas"/>
          <w:color w:val="000000"/>
          <w:szCs w:val="19"/>
        </w:rPr>
      </w:pPr>
      <w:r w:rsidRPr="00B27B0B">
        <w:rPr>
          <w:rFonts w:ascii="Consolas" w:hAnsi="Consolas" w:cs="Consolas"/>
          <w:color w:val="000000"/>
          <w:szCs w:val="19"/>
        </w:rPr>
        <w:t>{</w:t>
      </w:r>
    </w:p>
    <w:p w14:paraId="252AE83D" w14:textId="77777777" w:rsidR="00B27B0B" w:rsidRPr="00B27B0B" w:rsidRDefault="00B27B0B" w:rsidP="00B27B0B">
      <w:pPr>
        <w:autoSpaceDE w:val="0"/>
        <w:autoSpaceDN w:val="0"/>
        <w:adjustRightInd w:val="0"/>
        <w:spacing w:before="0" w:after="0" w:line="240" w:lineRule="auto"/>
        <w:rPr>
          <w:rFonts w:ascii="Consolas" w:hAnsi="Consolas" w:cs="Consolas"/>
          <w:color w:val="000000"/>
          <w:szCs w:val="19"/>
        </w:rPr>
      </w:pPr>
      <w:r w:rsidRPr="00B27B0B">
        <w:rPr>
          <w:rFonts w:ascii="Consolas" w:hAnsi="Consolas" w:cs="Consolas"/>
          <w:color w:val="000000"/>
          <w:szCs w:val="19"/>
        </w:rPr>
        <w:t xml:space="preserve">    gamesWon = gamesWon + 1;</w:t>
      </w:r>
    </w:p>
    <w:p w14:paraId="7A1C30A4" w14:textId="77777777" w:rsidR="00B27B0B" w:rsidRPr="00B27B0B" w:rsidRDefault="00B27B0B" w:rsidP="00B27B0B">
      <w:pPr>
        <w:autoSpaceDE w:val="0"/>
        <w:autoSpaceDN w:val="0"/>
        <w:adjustRightInd w:val="0"/>
        <w:spacing w:before="0" w:after="0" w:line="240" w:lineRule="auto"/>
        <w:rPr>
          <w:rFonts w:ascii="Consolas" w:hAnsi="Consolas" w:cs="Consolas"/>
          <w:color w:val="000000"/>
          <w:szCs w:val="19"/>
        </w:rPr>
      </w:pPr>
      <w:r w:rsidRPr="00B27B0B">
        <w:rPr>
          <w:rFonts w:ascii="Consolas" w:hAnsi="Consolas" w:cs="Consolas"/>
          <w:color w:val="000000"/>
          <w:szCs w:val="19"/>
        </w:rPr>
        <w:t xml:space="preserve">    Console.WriteLine(</w:t>
      </w:r>
      <w:r w:rsidRPr="00B27B0B">
        <w:rPr>
          <w:rFonts w:ascii="Consolas" w:hAnsi="Consolas" w:cs="Consolas"/>
          <w:color w:val="A31515"/>
          <w:szCs w:val="19"/>
        </w:rPr>
        <w:t>"You won that roll!"</w:t>
      </w:r>
      <w:r w:rsidRPr="00B27B0B">
        <w:rPr>
          <w:rFonts w:ascii="Consolas" w:hAnsi="Consolas" w:cs="Consolas"/>
          <w:color w:val="000000"/>
          <w:szCs w:val="19"/>
        </w:rPr>
        <w:t>);</w:t>
      </w:r>
    </w:p>
    <w:p w14:paraId="26830488" w14:textId="77777777" w:rsidR="00B27B0B" w:rsidRPr="00B27B0B" w:rsidRDefault="00B27B0B" w:rsidP="00B27B0B">
      <w:pPr>
        <w:autoSpaceDE w:val="0"/>
        <w:autoSpaceDN w:val="0"/>
        <w:adjustRightInd w:val="0"/>
        <w:spacing w:before="0" w:after="0" w:line="240" w:lineRule="auto"/>
        <w:rPr>
          <w:rFonts w:ascii="Consolas" w:hAnsi="Consolas" w:cs="Consolas"/>
          <w:color w:val="000000"/>
          <w:szCs w:val="19"/>
        </w:rPr>
      </w:pPr>
      <w:r w:rsidRPr="00B27B0B">
        <w:rPr>
          <w:rFonts w:ascii="Consolas" w:hAnsi="Consolas" w:cs="Consolas"/>
          <w:color w:val="000000"/>
          <w:szCs w:val="19"/>
        </w:rPr>
        <w:t>}</w:t>
      </w:r>
    </w:p>
    <w:p w14:paraId="0B51A01D" w14:textId="77777777" w:rsidR="00B27B0B" w:rsidRPr="00B27B0B" w:rsidRDefault="00B27B0B" w:rsidP="00B27B0B">
      <w:pPr>
        <w:autoSpaceDE w:val="0"/>
        <w:autoSpaceDN w:val="0"/>
        <w:adjustRightInd w:val="0"/>
        <w:spacing w:before="0" w:after="0" w:line="240" w:lineRule="auto"/>
        <w:rPr>
          <w:rFonts w:ascii="Consolas" w:hAnsi="Consolas" w:cs="Consolas"/>
          <w:color w:val="000000"/>
          <w:szCs w:val="19"/>
        </w:rPr>
      </w:pPr>
      <w:r w:rsidRPr="00B27B0B">
        <w:rPr>
          <w:rFonts w:ascii="Consolas" w:hAnsi="Consolas" w:cs="Consolas"/>
          <w:color w:val="0000FF"/>
          <w:szCs w:val="19"/>
        </w:rPr>
        <w:t>else</w:t>
      </w:r>
    </w:p>
    <w:p w14:paraId="55782FAE" w14:textId="77777777" w:rsidR="00B27B0B" w:rsidRPr="00B27B0B" w:rsidRDefault="00B27B0B" w:rsidP="00B27B0B">
      <w:pPr>
        <w:autoSpaceDE w:val="0"/>
        <w:autoSpaceDN w:val="0"/>
        <w:adjustRightInd w:val="0"/>
        <w:spacing w:before="0" w:after="0" w:line="240" w:lineRule="auto"/>
        <w:rPr>
          <w:rFonts w:ascii="Consolas" w:hAnsi="Consolas" w:cs="Consolas"/>
          <w:color w:val="000000"/>
          <w:szCs w:val="19"/>
        </w:rPr>
      </w:pPr>
      <w:r w:rsidRPr="00B27B0B">
        <w:rPr>
          <w:rFonts w:ascii="Consolas" w:hAnsi="Consolas" w:cs="Consolas"/>
          <w:color w:val="000000"/>
          <w:szCs w:val="19"/>
        </w:rPr>
        <w:t>{</w:t>
      </w:r>
    </w:p>
    <w:p w14:paraId="7ECA1A6C" w14:textId="77777777" w:rsidR="00B27B0B" w:rsidRPr="00B27B0B" w:rsidRDefault="00B27B0B" w:rsidP="00B27B0B">
      <w:pPr>
        <w:autoSpaceDE w:val="0"/>
        <w:autoSpaceDN w:val="0"/>
        <w:adjustRightInd w:val="0"/>
        <w:spacing w:before="0" w:after="0" w:line="240" w:lineRule="auto"/>
        <w:rPr>
          <w:rFonts w:ascii="Consolas" w:hAnsi="Consolas" w:cs="Consolas"/>
          <w:color w:val="000000"/>
          <w:szCs w:val="19"/>
        </w:rPr>
      </w:pPr>
      <w:r w:rsidRPr="00B27B0B">
        <w:rPr>
          <w:rFonts w:ascii="Consolas" w:hAnsi="Consolas" w:cs="Consolas"/>
          <w:color w:val="000000"/>
          <w:szCs w:val="19"/>
        </w:rPr>
        <w:t xml:space="preserve">    gamesLost = gamesLost + 1;</w:t>
      </w:r>
    </w:p>
    <w:p w14:paraId="2A6496E0" w14:textId="77777777" w:rsidR="00B27B0B" w:rsidRPr="00B27B0B" w:rsidRDefault="00B27B0B" w:rsidP="00B27B0B">
      <w:pPr>
        <w:autoSpaceDE w:val="0"/>
        <w:autoSpaceDN w:val="0"/>
        <w:adjustRightInd w:val="0"/>
        <w:spacing w:before="0" w:after="0" w:line="240" w:lineRule="auto"/>
        <w:rPr>
          <w:rFonts w:ascii="Consolas" w:hAnsi="Consolas" w:cs="Consolas"/>
          <w:color w:val="000000"/>
          <w:szCs w:val="19"/>
        </w:rPr>
      </w:pPr>
      <w:r w:rsidRPr="00B27B0B">
        <w:rPr>
          <w:rFonts w:ascii="Consolas" w:hAnsi="Consolas" w:cs="Consolas"/>
          <w:color w:val="000000"/>
          <w:szCs w:val="19"/>
        </w:rPr>
        <w:t xml:space="preserve">    Console.WriteLine(</w:t>
      </w:r>
      <w:r w:rsidRPr="00B27B0B">
        <w:rPr>
          <w:rFonts w:ascii="Consolas" w:hAnsi="Consolas" w:cs="Consolas"/>
          <w:color w:val="A31515"/>
          <w:szCs w:val="19"/>
        </w:rPr>
        <w:t>"Sorry, you lost that roll"</w:t>
      </w:r>
      <w:r w:rsidRPr="00B27B0B">
        <w:rPr>
          <w:rFonts w:ascii="Consolas" w:hAnsi="Consolas" w:cs="Consolas"/>
          <w:color w:val="000000"/>
          <w:szCs w:val="19"/>
        </w:rPr>
        <w:t>);</w:t>
      </w:r>
    </w:p>
    <w:p w14:paraId="6FFCC9BE" w14:textId="77777777" w:rsidR="00B27B0B" w:rsidRDefault="00B27B0B" w:rsidP="00B27B0B">
      <w:pPr>
        <w:rPr>
          <w:rFonts w:ascii="Consolas" w:hAnsi="Consolas" w:cs="Consolas"/>
          <w:color w:val="000000"/>
          <w:szCs w:val="19"/>
        </w:rPr>
      </w:pPr>
      <w:r w:rsidRPr="00B27B0B">
        <w:rPr>
          <w:rFonts w:ascii="Consolas" w:hAnsi="Consolas" w:cs="Consolas"/>
          <w:color w:val="000000"/>
          <w:szCs w:val="19"/>
        </w:rPr>
        <w:t>}</w:t>
      </w:r>
    </w:p>
    <w:p w14:paraId="4FD46AF8" w14:textId="6A6F2FB0" w:rsidR="001724DB" w:rsidRDefault="001724DB" w:rsidP="001724DB">
      <w:r>
        <w:t>Now if either of those increment instructions pushed them up to a 3, we will fall out of the while loop. Otherwise, we will go do all that code again. If we did fall out, we need to decide if we fell out because the</w:t>
      </w:r>
      <w:r w:rsidR="0000193A">
        <w:t>y</w:t>
      </w:r>
      <w:r>
        <w:t xml:space="preserve"> won, or they lost, and tell them.</w:t>
      </w:r>
    </w:p>
    <w:p w14:paraId="23188A21"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Console.WriteLine();</w:t>
      </w:r>
    </w:p>
    <w:p w14:paraId="7F77EC40"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FF"/>
          <w:szCs w:val="19"/>
        </w:rPr>
        <w:t>if</w:t>
      </w:r>
      <w:r w:rsidRPr="001724DB">
        <w:rPr>
          <w:rFonts w:ascii="Consolas" w:hAnsi="Consolas" w:cs="Consolas"/>
          <w:color w:val="000000"/>
          <w:szCs w:val="19"/>
        </w:rPr>
        <w:t xml:space="preserve"> (gamesWon == 3)</w:t>
      </w:r>
    </w:p>
    <w:p w14:paraId="36AF5267"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w:t>
      </w:r>
    </w:p>
    <w:p w14:paraId="7EF91CB2" w14:textId="323BC466"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Console.WriteLine(</w:t>
      </w:r>
      <w:r>
        <w:rPr>
          <w:rFonts w:ascii="Consolas" w:hAnsi="Consolas" w:cs="Consolas"/>
          <w:color w:val="A31515"/>
          <w:szCs w:val="19"/>
        </w:rPr>
        <w:t>"Congratulations!  You w</w:t>
      </w:r>
      <w:r w:rsidR="0000193A">
        <w:rPr>
          <w:rFonts w:ascii="Consolas" w:hAnsi="Consolas" w:cs="Consolas"/>
          <w:color w:val="A31515"/>
          <w:szCs w:val="19"/>
        </w:rPr>
        <w:t>on that</w:t>
      </w:r>
      <w:r w:rsidRPr="001724DB">
        <w:rPr>
          <w:rFonts w:ascii="Consolas" w:hAnsi="Consolas" w:cs="Consolas"/>
          <w:color w:val="A31515"/>
          <w:szCs w:val="19"/>
        </w:rPr>
        <w:t xml:space="preserve"> game</w:t>
      </w:r>
      <w:r w:rsidR="0000193A">
        <w:rPr>
          <w:rFonts w:ascii="Consolas" w:hAnsi="Consolas" w:cs="Consolas"/>
          <w:color w:val="A31515"/>
          <w:szCs w:val="19"/>
        </w:rPr>
        <w:t xml:space="preserve"> series</w:t>
      </w:r>
      <w:r w:rsidRPr="001724DB">
        <w:rPr>
          <w:rFonts w:ascii="Consolas" w:hAnsi="Consolas" w:cs="Consolas"/>
          <w:color w:val="A31515"/>
          <w:szCs w:val="19"/>
        </w:rPr>
        <w:t>!"</w:t>
      </w:r>
      <w:r w:rsidRPr="001724DB">
        <w:rPr>
          <w:rFonts w:ascii="Consolas" w:hAnsi="Consolas" w:cs="Consolas"/>
          <w:color w:val="000000"/>
          <w:szCs w:val="19"/>
        </w:rPr>
        <w:t>);</w:t>
      </w:r>
    </w:p>
    <w:p w14:paraId="35CECC5B"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w:t>
      </w:r>
    </w:p>
    <w:p w14:paraId="598283EB"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FF"/>
          <w:szCs w:val="19"/>
        </w:rPr>
        <w:t>else</w:t>
      </w:r>
    </w:p>
    <w:p w14:paraId="7F0BA56F"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w:t>
      </w:r>
    </w:p>
    <w:p w14:paraId="7CD69612" w14:textId="060C9B44"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Console.WriteLine(</w:t>
      </w:r>
      <w:r w:rsidRPr="001724DB">
        <w:rPr>
          <w:rFonts w:ascii="Consolas" w:hAnsi="Consolas" w:cs="Consolas"/>
          <w:color w:val="A31515"/>
          <w:szCs w:val="19"/>
        </w:rPr>
        <w:t>"Sorry, you lost th</w:t>
      </w:r>
      <w:r w:rsidR="0000193A">
        <w:rPr>
          <w:rFonts w:ascii="Consolas" w:hAnsi="Consolas" w:cs="Consolas"/>
          <w:color w:val="A31515"/>
          <w:szCs w:val="19"/>
        </w:rPr>
        <w:t>at</w:t>
      </w:r>
      <w:r w:rsidRPr="001724DB">
        <w:rPr>
          <w:rFonts w:ascii="Consolas" w:hAnsi="Consolas" w:cs="Consolas"/>
          <w:color w:val="A31515"/>
          <w:szCs w:val="19"/>
        </w:rPr>
        <w:t xml:space="preserve"> game</w:t>
      </w:r>
      <w:r w:rsidR="0000193A">
        <w:rPr>
          <w:rFonts w:ascii="Consolas" w:hAnsi="Consolas" w:cs="Consolas"/>
          <w:color w:val="A31515"/>
          <w:szCs w:val="19"/>
        </w:rPr>
        <w:t xml:space="preserve"> series</w:t>
      </w:r>
      <w:r w:rsidRPr="001724DB">
        <w:rPr>
          <w:rFonts w:ascii="Consolas" w:hAnsi="Consolas" w:cs="Consolas"/>
          <w:color w:val="A31515"/>
          <w:szCs w:val="19"/>
        </w:rPr>
        <w:t>."</w:t>
      </w:r>
      <w:r w:rsidRPr="001724DB">
        <w:rPr>
          <w:rFonts w:ascii="Consolas" w:hAnsi="Consolas" w:cs="Consolas"/>
          <w:color w:val="000000"/>
          <w:szCs w:val="19"/>
        </w:rPr>
        <w:t>);</w:t>
      </w:r>
    </w:p>
    <w:p w14:paraId="4F482F64"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w:t>
      </w:r>
    </w:p>
    <w:p w14:paraId="1F4EFD1A" w14:textId="77777777" w:rsidR="001724DB" w:rsidRDefault="001724DB" w:rsidP="001724DB">
      <w:pPr>
        <w:rPr>
          <w:rFonts w:ascii="Consolas" w:hAnsi="Consolas" w:cs="Consolas"/>
          <w:color w:val="000000"/>
          <w:szCs w:val="19"/>
        </w:rPr>
      </w:pPr>
      <w:r w:rsidRPr="001724DB">
        <w:rPr>
          <w:rFonts w:ascii="Consolas" w:hAnsi="Consolas" w:cs="Consolas"/>
          <w:color w:val="000000"/>
          <w:szCs w:val="19"/>
        </w:rPr>
        <w:t>Console.ReadLine();</w:t>
      </w:r>
    </w:p>
    <w:p w14:paraId="345085E5" w14:textId="77777777" w:rsidR="001724DB" w:rsidRPr="001724DB" w:rsidRDefault="001724DB" w:rsidP="001724DB">
      <w:pPr>
        <w:rPr>
          <w:sz w:val="36"/>
        </w:rPr>
      </w:pPr>
      <w:r>
        <w:t>Here is a complete copy of the game:</w:t>
      </w:r>
    </w:p>
    <w:p w14:paraId="102D658E" w14:textId="77777777" w:rsidR="001724DB" w:rsidRDefault="001724DB">
      <w:pPr>
        <w:rPr>
          <w:sz w:val="28"/>
        </w:rPr>
      </w:pPr>
      <w:r>
        <w:rPr>
          <w:sz w:val="28"/>
        </w:rPr>
        <w:br w:type="page"/>
      </w:r>
    </w:p>
    <w:p w14:paraId="389DB760"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FF"/>
          <w:szCs w:val="19"/>
        </w:rPr>
        <w:lastRenderedPageBreak/>
        <w:t>static</w:t>
      </w:r>
      <w:r w:rsidRPr="001724DB">
        <w:rPr>
          <w:rFonts w:ascii="Consolas" w:hAnsi="Consolas" w:cs="Consolas"/>
          <w:color w:val="000000"/>
          <w:szCs w:val="19"/>
        </w:rPr>
        <w:t xml:space="preserve"> </w:t>
      </w:r>
      <w:r w:rsidRPr="001724DB">
        <w:rPr>
          <w:rFonts w:ascii="Consolas" w:hAnsi="Consolas" w:cs="Consolas"/>
          <w:color w:val="0000FF"/>
          <w:szCs w:val="19"/>
        </w:rPr>
        <w:t>void</w:t>
      </w:r>
      <w:r w:rsidRPr="001724DB">
        <w:rPr>
          <w:rFonts w:ascii="Consolas" w:hAnsi="Consolas" w:cs="Consolas"/>
          <w:color w:val="000000"/>
          <w:szCs w:val="19"/>
        </w:rPr>
        <w:t xml:space="preserve"> Main()</w:t>
      </w:r>
    </w:p>
    <w:p w14:paraId="1590BFF6"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w:t>
      </w:r>
    </w:p>
    <w:p w14:paraId="6D20EAED"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w:t>
      </w:r>
      <w:r w:rsidRPr="001724DB">
        <w:rPr>
          <w:rFonts w:ascii="Consolas" w:hAnsi="Consolas" w:cs="Consolas"/>
          <w:color w:val="0000FF"/>
          <w:szCs w:val="19"/>
        </w:rPr>
        <w:t>int</w:t>
      </w:r>
      <w:r w:rsidRPr="001724DB">
        <w:rPr>
          <w:rFonts w:ascii="Consolas" w:hAnsi="Consolas" w:cs="Consolas"/>
          <w:color w:val="000000"/>
          <w:szCs w:val="19"/>
        </w:rPr>
        <w:t xml:space="preserve"> gamesWon = 0;</w:t>
      </w:r>
    </w:p>
    <w:p w14:paraId="22E16688"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w:t>
      </w:r>
      <w:r w:rsidRPr="001724DB">
        <w:rPr>
          <w:rFonts w:ascii="Consolas" w:hAnsi="Consolas" w:cs="Consolas"/>
          <w:color w:val="0000FF"/>
          <w:szCs w:val="19"/>
        </w:rPr>
        <w:t>int</w:t>
      </w:r>
      <w:r w:rsidRPr="001724DB">
        <w:rPr>
          <w:rFonts w:ascii="Consolas" w:hAnsi="Consolas" w:cs="Consolas"/>
          <w:color w:val="000000"/>
          <w:szCs w:val="19"/>
        </w:rPr>
        <w:t xml:space="preserve"> gamesLost = 0;</w:t>
      </w:r>
    </w:p>
    <w:p w14:paraId="3C27408E"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w:t>
      </w:r>
      <w:r w:rsidRPr="001724DB">
        <w:rPr>
          <w:rFonts w:ascii="Consolas" w:hAnsi="Consolas" w:cs="Consolas"/>
          <w:color w:val="0000FF"/>
          <w:szCs w:val="19"/>
        </w:rPr>
        <w:t>int</w:t>
      </w:r>
      <w:r w:rsidRPr="001724DB">
        <w:rPr>
          <w:rFonts w:ascii="Consolas" w:hAnsi="Consolas" w:cs="Consolas"/>
          <w:color w:val="000000"/>
          <w:szCs w:val="19"/>
        </w:rPr>
        <w:t xml:space="preserve"> diceOne = 0;</w:t>
      </w:r>
    </w:p>
    <w:p w14:paraId="48E4568F"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w:t>
      </w:r>
      <w:r w:rsidRPr="001724DB">
        <w:rPr>
          <w:rFonts w:ascii="Consolas" w:hAnsi="Consolas" w:cs="Consolas"/>
          <w:color w:val="0000FF"/>
          <w:szCs w:val="19"/>
        </w:rPr>
        <w:t>int</w:t>
      </w:r>
      <w:r w:rsidRPr="001724DB">
        <w:rPr>
          <w:rFonts w:ascii="Consolas" w:hAnsi="Consolas" w:cs="Consolas"/>
          <w:color w:val="000000"/>
          <w:szCs w:val="19"/>
        </w:rPr>
        <w:t xml:space="preserve"> diceTwo = 0;</w:t>
      </w:r>
    </w:p>
    <w:p w14:paraId="7AD99705"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Random myRandom = </w:t>
      </w:r>
      <w:r w:rsidRPr="001724DB">
        <w:rPr>
          <w:rFonts w:ascii="Consolas" w:hAnsi="Consolas" w:cs="Consolas"/>
          <w:color w:val="0000FF"/>
          <w:szCs w:val="19"/>
        </w:rPr>
        <w:t>new</w:t>
      </w:r>
      <w:r w:rsidRPr="001724DB">
        <w:rPr>
          <w:rFonts w:ascii="Consolas" w:hAnsi="Consolas" w:cs="Consolas"/>
          <w:color w:val="000000"/>
          <w:szCs w:val="19"/>
        </w:rPr>
        <w:t xml:space="preserve"> Random();</w:t>
      </w:r>
    </w:p>
    <w:p w14:paraId="08838A50"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w:t>
      </w:r>
      <w:r w:rsidRPr="001724DB">
        <w:rPr>
          <w:rFonts w:ascii="Consolas" w:hAnsi="Consolas" w:cs="Consolas"/>
          <w:color w:val="0000FF"/>
          <w:szCs w:val="19"/>
        </w:rPr>
        <w:t>while</w:t>
      </w:r>
      <w:r w:rsidRPr="001724DB">
        <w:rPr>
          <w:rFonts w:ascii="Consolas" w:hAnsi="Consolas" w:cs="Consolas"/>
          <w:color w:val="000000"/>
          <w:szCs w:val="19"/>
        </w:rPr>
        <w:t xml:space="preserve"> (gamesWon &lt; 3 &amp;&amp; gamesLost &lt; 3)</w:t>
      </w:r>
    </w:p>
    <w:p w14:paraId="395DDD54"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w:t>
      </w:r>
    </w:p>
    <w:p w14:paraId="6100B72E"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Console.WriteLine();</w:t>
      </w:r>
    </w:p>
    <w:p w14:paraId="73804D7A"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Console.WriteLine(</w:t>
      </w:r>
      <w:r w:rsidRPr="001724DB">
        <w:rPr>
          <w:rFonts w:ascii="Consolas" w:hAnsi="Consolas" w:cs="Consolas"/>
          <w:color w:val="A31515"/>
          <w:szCs w:val="19"/>
        </w:rPr>
        <w:t>"You have "</w:t>
      </w:r>
      <w:r w:rsidRPr="001724DB">
        <w:rPr>
          <w:rFonts w:ascii="Consolas" w:hAnsi="Consolas" w:cs="Consolas"/>
          <w:color w:val="000000"/>
          <w:szCs w:val="19"/>
        </w:rPr>
        <w:t xml:space="preserve"> + gamesWon + </w:t>
      </w:r>
      <w:r w:rsidRPr="001724DB">
        <w:rPr>
          <w:rFonts w:ascii="Consolas" w:hAnsi="Consolas" w:cs="Consolas"/>
          <w:color w:val="A31515"/>
          <w:szCs w:val="19"/>
        </w:rPr>
        <w:t>" wins and "</w:t>
      </w:r>
      <w:r w:rsidRPr="001724DB">
        <w:rPr>
          <w:rFonts w:ascii="Consolas" w:hAnsi="Consolas" w:cs="Consolas"/>
          <w:color w:val="000000"/>
          <w:szCs w:val="19"/>
        </w:rPr>
        <w:t xml:space="preserve"> + gamesLost + </w:t>
      </w:r>
      <w:r w:rsidRPr="001724DB">
        <w:rPr>
          <w:rFonts w:ascii="Consolas" w:hAnsi="Consolas" w:cs="Consolas"/>
          <w:color w:val="A31515"/>
          <w:szCs w:val="19"/>
        </w:rPr>
        <w:t>" loses"</w:t>
      </w:r>
      <w:r w:rsidRPr="001724DB">
        <w:rPr>
          <w:rFonts w:ascii="Consolas" w:hAnsi="Consolas" w:cs="Consolas"/>
          <w:color w:val="000000"/>
          <w:szCs w:val="19"/>
        </w:rPr>
        <w:t>);</w:t>
      </w:r>
    </w:p>
    <w:p w14:paraId="1C29457F"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Console.WriteLine(</w:t>
      </w:r>
      <w:r w:rsidRPr="001724DB">
        <w:rPr>
          <w:rFonts w:ascii="Consolas" w:hAnsi="Consolas" w:cs="Consolas"/>
          <w:color w:val="A31515"/>
          <w:szCs w:val="19"/>
        </w:rPr>
        <w:t>"Press the Enter key to roll the dice."</w:t>
      </w:r>
      <w:r w:rsidRPr="001724DB">
        <w:rPr>
          <w:rFonts w:ascii="Consolas" w:hAnsi="Consolas" w:cs="Consolas"/>
          <w:color w:val="000000"/>
          <w:szCs w:val="19"/>
        </w:rPr>
        <w:t>);</w:t>
      </w:r>
    </w:p>
    <w:p w14:paraId="765BDC7F"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Console.ReadLine();</w:t>
      </w:r>
    </w:p>
    <w:p w14:paraId="3D26D94A"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diceOne = myRandom.Next(1, 7);</w:t>
      </w:r>
    </w:p>
    <w:p w14:paraId="166ACE1E"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diceTwo = myRandom.Next(1, 7);</w:t>
      </w:r>
    </w:p>
    <w:p w14:paraId="1A720D66"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Console.WriteLine(</w:t>
      </w:r>
      <w:r w:rsidRPr="001724DB">
        <w:rPr>
          <w:rFonts w:ascii="Consolas" w:hAnsi="Consolas" w:cs="Consolas"/>
          <w:color w:val="A31515"/>
          <w:szCs w:val="19"/>
        </w:rPr>
        <w:t>"You rolled a "</w:t>
      </w:r>
      <w:r w:rsidRPr="001724DB">
        <w:rPr>
          <w:rFonts w:ascii="Consolas" w:hAnsi="Consolas" w:cs="Consolas"/>
          <w:color w:val="000000"/>
          <w:szCs w:val="19"/>
        </w:rPr>
        <w:t xml:space="preserve"> + diceOne + </w:t>
      </w:r>
      <w:r w:rsidRPr="001724DB">
        <w:rPr>
          <w:rFonts w:ascii="Consolas" w:hAnsi="Consolas" w:cs="Consolas"/>
          <w:color w:val="A31515"/>
          <w:szCs w:val="19"/>
        </w:rPr>
        <w:t>" and a "</w:t>
      </w:r>
      <w:r w:rsidRPr="001724DB">
        <w:rPr>
          <w:rFonts w:ascii="Consolas" w:hAnsi="Consolas" w:cs="Consolas"/>
          <w:color w:val="000000"/>
          <w:szCs w:val="19"/>
        </w:rPr>
        <w:t xml:space="preserve"> + diceTwo);</w:t>
      </w:r>
    </w:p>
    <w:p w14:paraId="2478B3E2"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w:t>
      </w:r>
      <w:r w:rsidRPr="001724DB">
        <w:rPr>
          <w:rFonts w:ascii="Consolas" w:hAnsi="Consolas" w:cs="Consolas"/>
          <w:color w:val="0000FF"/>
          <w:szCs w:val="19"/>
        </w:rPr>
        <w:t>if</w:t>
      </w:r>
      <w:r w:rsidRPr="001724DB">
        <w:rPr>
          <w:rFonts w:ascii="Consolas" w:hAnsi="Consolas" w:cs="Consolas"/>
          <w:color w:val="000000"/>
          <w:szCs w:val="19"/>
        </w:rPr>
        <w:t xml:space="preserve"> (diceOne + diceTwo == 7 || diceOne + diceTwo == 11)</w:t>
      </w:r>
    </w:p>
    <w:p w14:paraId="4599B6EC"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w:t>
      </w:r>
    </w:p>
    <w:p w14:paraId="350B6310"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gamesWon = gamesWon + 1;</w:t>
      </w:r>
    </w:p>
    <w:p w14:paraId="10E422CC"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Console.WriteLine(</w:t>
      </w:r>
      <w:r w:rsidRPr="001724DB">
        <w:rPr>
          <w:rFonts w:ascii="Consolas" w:hAnsi="Consolas" w:cs="Consolas"/>
          <w:color w:val="A31515"/>
          <w:szCs w:val="19"/>
        </w:rPr>
        <w:t>"You won that roll!"</w:t>
      </w:r>
      <w:r w:rsidRPr="001724DB">
        <w:rPr>
          <w:rFonts w:ascii="Consolas" w:hAnsi="Consolas" w:cs="Consolas"/>
          <w:color w:val="000000"/>
          <w:szCs w:val="19"/>
        </w:rPr>
        <w:t>);</w:t>
      </w:r>
    </w:p>
    <w:p w14:paraId="1B17B89D"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w:t>
      </w:r>
    </w:p>
    <w:p w14:paraId="781223F7"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w:t>
      </w:r>
      <w:r w:rsidRPr="001724DB">
        <w:rPr>
          <w:rFonts w:ascii="Consolas" w:hAnsi="Consolas" w:cs="Consolas"/>
          <w:color w:val="0000FF"/>
          <w:szCs w:val="19"/>
        </w:rPr>
        <w:t>else</w:t>
      </w:r>
    </w:p>
    <w:p w14:paraId="6AFABF20"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w:t>
      </w:r>
    </w:p>
    <w:p w14:paraId="30832D54"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gamesLost = gamesLost + 1;</w:t>
      </w:r>
    </w:p>
    <w:p w14:paraId="336ECF5A"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Console.WriteLine(</w:t>
      </w:r>
      <w:r w:rsidRPr="001724DB">
        <w:rPr>
          <w:rFonts w:ascii="Consolas" w:hAnsi="Consolas" w:cs="Consolas"/>
          <w:color w:val="A31515"/>
          <w:szCs w:val="19"/>
        </w:rPr>
        <w:t>"Sorry, you lost that roll"</w:t>
      </w:r>
      <w:r w:rsidRPr="001724DB">
        <w:rPr>
          <w:rFonts w:ascii="Consolas" w:hAnsi="Consolas" w:cs="Consolas"/>
          <w:color w:val="000000"/>
          <w:szCs w:val="19"/>
        </w:rPr>
        <w:t>);</w:t>
      </w:r>
    </w:p>
    <w:p w14:paraId="3D156F63"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w:t>
      </w:r>
    </w:p>
    <w:p w14:paraId="7A5EEB93"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p>
    <w:p w14:paraId="2680529A"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w:t>
      </w:r>
    </w:p>
    <w:p w14:paraId="23ED9C83"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Console.WriteLine();</w:t>
      </w:r>
    </w:p>
    <w:p w14:paraId="6D9A1AC3"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w:t>
      </w:r>
      <w:r w:rsidRPr="001724DB">
        <w:rPr>
          <w:rFonts w:ascii="Consolas" w:hAnsi="Consolas" w:cs="Consolas"/>
          <w:color w:val="0000FF"/>
          <w:szCs w:val="19"/>
        </w:rPr>
        <w:t>if</w:t>
      </w:r>
      <w:r w:rsidRPr="001724DB">
        <w:rPr>
          <w:rFonts w:ascii="Consolas" w:hAnsi="Consolas" w:cs="Consolas"/>
          <w:color w:val="000000"/>
          <w:szCs w:val="19"/>
        </w:rPr>
        <w:t xml:space="preserve"> (gamesWon == 3)</w:t>
      </w:r>
    </w:p>
    <w:p w14:paraId="4C01AE7D"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w:t>
      </w:r>
    </w:p>
    <w:p w14:paraId="778FD0CA" w14:textId="6CAA8E5C"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Console.WriteLine(</w:t>
      </w:r>
      <w:r w:rsidR="0000193A">
        <w:rPr>
          <w:rFonts w:ascii="Consolas" w:hAnsi="Consolas" w:cs="Consolas"/>
          <w:color w:val="A31515"/>
          <w:szCs w:val="19"/>
        </w:rPr>
        <w:t>"Congratulations!  You won that</w:t>
      </w:r>
      <w:r w:rsidRPr="001724DB">
        <w:rPr>
          <w:rFonts w:ascii="Consolas" w:hAnsi="Consolas" w:cs="Consolas"/>
          <w:color w:val="A31515"/>
          <w:szCs w:val="19"/>
        </w:rPr>
        <w:t xml:space="preserve"> game</w:t>
      </w:r>
      <w:r w:rsidR="0000193A">
        <w:rPr>
          <w:rFonts w:ascii="Consolas" w:hAnsi="Consolas" w:cs="Consolas"/>
          <w:color w:val="A31515"/>
          <w:szCs w:val="19"/>
        </w:rPr>
        <w:t xml:space="preserve"> series</w:t>
      </w:r>
      <w:r w:rsidRPr="001724DB">
        <w:rPr>
          <w:rFonts w:ascii="Consolas" w:hAnsi="Consolas" w:cs="Consolas"/>
          <w:color w:val="A31515"/>
          <w:szCs w:val="19"/>
        </w:rPr>
        <w:t>!"</w:t>
      </w:r>
      <w:r w:rsidRPr="001724DB">
        <w:rPr>
          <w:rFonts w:ascii="Consolas" w:hAnsi="Consolas" w:cs="Consolas"/>
          <w:color w:val="000000"/>
          <w:szCs w:val="19"/>
        </w:rPr>
        <w:t>);</w:t>
      </w:r>
    </w:p>
    <w:p w14:paraId="6349DE5A"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w:t>
      </w:r>
    </w:p>
    <w:p w14:paraId="23E3FE09"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w:t>
      </w:r>
      <w:r w:rsidRPr="001724DB">
        <w:rPr>
          <w:rFonts w:ascii="Consolas" w:hAnsi="Consolas" w:cs="Consolas"/>
          <w:color w:val="0000FF"/>
          <w:szCs w:val="19"/>
        </w:rPr>
        <w:t>else</w:t>
      </w:r>
    </w:p>
    <w:p w14:paraId="7C9562DA"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w:t>
      </w:r>
    </w:p>
    <w:p w14:paraId="09FE3F42" w14:textId="1152099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Console.WriteLine(</w:t>
      </w:r>
      <w:r w:rsidR="0000193A">
        <w:rPr>
          <w:rFonts w:ascii="Consolas" w:hAnsi="Consolas" w:cs="Consolas"/>
          <w:color w:val="A31515"/>
          <w:szCs w:val="19"/>
        </w:rPr>
        <w:t>"Sorry, you lost that</w:t>
      </w:r>
      <w:r w:rsidRPr="001724DB">
        <w:rPr>
          <w:rFonts w:ascii="Consolas" w:hAnsi="Consolas" w:cs="Consolas"/>
          <w:color w:val="A31515"/>
          <w:szCs w:val="19"/>
        </w:rPr>
        <w:t xml:space="preserve"> game</w:t>
      </w:r>
      <w:r w:rsidR="0000193A">
        <w:rPr>
          <w:rFonts w:ascii="Consolas" w:hAnsi="Consolas" w:cs="Consolas"/>
          <w:color w:val="A31515"/>
          <w:szCs w:val="19"/>
        </w:rPr>
        <w:t xml:space="preserve"> series</w:t>
      </w:r>
      <w:r w:rsidRPr="001724DB">
        <w:rPr>
          <w:rFonts w:ascii="Consolas" w:hAnsi="Consolas" w:cs="Consolas"/>
          <w:color w:val="A31515"/>
          <w:szCs w:val="19"/>
        </w:rPr>
        <w:t>."</w:t>
      </w:r>
      <w:r w:rsidRPr="001724DB">
        <w:rPr>
          <w:rFonts w:ascii="Consolas" w:hAnsi="Consolas" w:cs="Consolas"/>
          <w:color w:val="000000"/>
          <w:szCs w:val="19"/>
        </w:rPr>
        <w:t>);</w:t>
      </w:r>
    </w:p>
    <w:p w14:paraId="79CD7667"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w:t>
      </w:r>
    </w:p>
    <w:p w14:paraId="5A444CCB" w14:textId="77777777" w:rsidR="001724DB" w:rsidRPr="001724DB" w:rsidRDefault="001724DB" w:rsidP="001724DB">
      <w:pPr>
        <w:autoSpaceDE w:val="0"/>
        <w:autoSpaceDN w:val="0"/>
        <w:adjustRightInd w:val="0"/>
        <w:spacing w:before="0" w:after="0" w:line="240" w:lineRule="auto"/>
        <w:rPr>
          <w:rFonts w:ascii="Consolas" w:hAnsi="Consolas" w:cs="Consolas"/>
          <w:color w:val="000000"/>
          <w:szCs w:val="19"/>
        </w:rPr>
      </w:pPr>
      <w:r w:rsidRPr="001724DB">
        <w:rPr>
          <w:rFonts w:ascii="Consolas" w:hAnsi="Consolas" w:cs="Consolas"/>
          <w:color w:val="000000"/>
          <w:szCs w:val="19"/>
        </w:rPr>
        <w:t xml:space="preserve">    Console.ReadLine();</w:t>
      </w:r>
    </w:p>
    <w:p w14:paraId="0942FFDC" w14:textId="77777777" w:rsidR="00B27B0B" w:rsidRDefault="001724DB" w:rsidP="001724DB">
      <w:pPr>
        <w:rPr>
          <w:rFonts w:ascii="Consolas" w:hAnsi="Consolas" w:cs="Consolas"/>
          <w:color w:val="000000"/>
          <w:szCs w:val="19"/>
        </w:rPr>
      </w:pPr>
      <w:r w:rsidRPr="001724DB">
        <w:rPr>
          <w:rFonts w:ascii="Consolas" w:hAnsi="Consolas" w:cs="Consolas"/>
          <w:color w:val="000000"/>
          <w:szCs w:val="19"/>
        </w:rPr>
        <w:t>}</w:t>
      </w:r>
    </w:p>
    <w:p w14:paraId="6A5E54EA" w14:textId="77777777" w:rsidR="00DC4E80" w:rsidRDefault="00DC4E80" w:rsidP="00DC4E80">
      <w:pPr>
        <w:pStyle w:val="Heading2"/>
      </w:pPr>
    </w:p>
    <w:p w14:paraId="3FEC857A" w14:textId="77777777" w:rsidR="003D3CA9" w:rsidRDefault="003D3CA9">
      <w:pPr>
        <w:rPr>
          <w:rFonts w:asciiTheme="majorHAnsi" w:eastAsiaTheme="majorEastAsia" w:hAnsiTheme="majorHAnsi" w:cstheme="majorBidi"/>
          <w:caps/>
          <w:color w:val="007789" w:themeColor="accent1" w:themeShade="BF"/>
          <w:sz w:val="24"/>
        </w:rPr>
      </w:pPr>
      <w:r>
        <w:br w:type="page"/>
      </w:r>
    </w:p>
    <w:p w14:paraId="6FC96572" w14:textId="77777777" w:rsidR="00DC4E80" w:rsidRPr="00087676" w:rsidRDefault="00DC4E80" w:rsidP="00087676">
      <w:pPr>
        <w:pStyle w:val="Heading2"/>
      </w:pPr>
      <w:bookmarkStart w:id="53" w:name="_Toc44348515"/>
      <w:r>
        <w:lastRenderedPageBreak/>
        <w:t>Check your understanding</w:t>
      </w:r>
      <w:bookmarkEnd w:id="53"/>
    </w:p>
    <w:p w14:paraId="1C45B53C" w14:textId="77777777" w:rsidR="00DC4E80" w:rsidRPr="00087676" w:rsidRDefault="00DC4E80" w:rsidP="001724DB"/>
    <w:p w14:paraId="39468B26" w14:textId="77777777" w:rsidR="00087676" w:rsidRDefault="00087676" w:rsidP="00087676">
      <w:pPr>
        <w:pStyle w:val="Heading4"/>
        <w:rPr>
          <w:b/>
          <w:i w:val="0"/>
        </w:rPr>
      </w:pPr>
      <w:r>
        <w:rPr>
          <w:b/>
          <w:i w:val="0"/>
        </w:rPr>
        <w:t>Questions 1</w:t>
      </w:r>
      <w:r w:rsidRPr="004F2DA2">
        <w:rPr>
          <w:b/>
          <w:i w:val="0"/>
        </w:rPr>
        <w:t xml:space="preserve">: </w:t>
      </w:r>
      <w:r>
        <w:rPr>
          <w:b/>
          <w:i w:val="0"/>
        </w:rPr>
        <w:t xml:space="preserve"> </w:t>
      </w:r>
    </w:p>
    <w:p w14:paraId="62550E2A" w14:textId="77777777" w:rsidR="00087676" w:rsidRPr="001724DB" w:rsidRDefault="003D3CA9" w:rsidP="00087676">
      <w:pPr>
        <w:rPr>
          <w:sz w:val="36"/>
        </w:rPr>
      </w:pPr>
      <w:r>
        <w:rPr>
          <w:noProof/>
        </w:rPr>
        <w:drawing>
          <wp:anchor distT="0" distB="0" distL="114300" distR="114300" simplePos="0" relativeHeight="251673600" behindDoc="0" locked="0" layoutInCell="1" allowOverlap="1" wp14:anchorId="69A1B785" wp14:editId="7C0A470C">
            <wp:simplePos x="0" y="0"/>
            <wp:positionH relativeFrom="column">
              <wp:posOffset>3915852</wp:posOffset>
            </wp:positionH>
            <wp:positionV relativeFrom="paragraph">
              <wp:posOffset>83820</wp:posOffset>
            </wp:positionV>
            <wp:extent cx="2838450" cy="15335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terest.jpg"/>
                    <pic:cNvPicPr/>
                  </pic:nvPicPr>
                  <pic:blipFill>
                    <a:blip r:embed="rId40">
                      <a:extLst>
                        <a:ext uri="{28A0092B-C50C-407E-A947-70E740481C1C}">
                          <a14:useLocalDpi xmlns:a14="http://schemas.microsoft.com/office/drawing/2010/main" val="0"/>
                        </a:ext>
                      </a:extLst>
                    </a:blip>
                    <a:stretch>
                      <a:fillRect/>
                    </a:stretch>
                  </pic:blipFill>
                  <pic:spPr>
                    <a:xfrm>
                      <a:off x="0" y="0"/>
                      <a:ext cx="2838450" cy="1533525"/>
                    </a:xfrm>
                    <a:prstGeom prst="rect">
                      <a:avLst/>
                    </a:prstGeom>
                  </pic:spPr>
                </pic:pic>
              </a:graphicData>
            </a:graphic>
          </wp:anchor>
        </w:drawing>
      </w:r>
      <w:r w:rsidR="00087676">
        <w:t xml:space="preserve">Write a program that will calculate how much money you will have in the bank after 5 years.  Assume you start with $1000, and at the </w:t>
      </w:r>
      <w:r>
        <w:t>end of each year the bank adds 5</w:t>
      </w:r>
      <w:r w:rsidR="00087676">
        <w:t>% of that day’s balance to your account.  Use a “Definite” While loop.</w:t>
      </w:r>
    </w:p>
    <w:p w14:paraId="740D4788" w14:textId="77777777" w:rsidR="00087676" w:rsidRDefault="00087676"/>
    <w:p w14:paraId="3C7E2A49" w14:textId="77777777" w:rsidR="00087676" w:rsidRDefault="00087676" w:rsidP="00087676"/>
    <w:p w14:paraId="4F29125A" w14:textId="77777777" w:rsidR="003D3CA9" w:rsidRDefault="003D3CA9" w:rsidP="00087676">
      <w:pPr>
        <w:pStyle w:val="Heading4"/>
        <w:rPr>
          <w:b/>
          <w:i w:val="0"/>
        </w:rPr>
      </w:pPr>
    </w:p>
    <w:p w14:paraId="75B1ECBF" w14:textId="77777777" w:rsidR="00087676" w:rsidRDefault="00087676" w:rsidP="00087676">
      <w:pPr>
        <w:pStyle w:val="Heading4"/>
        <w:rPr>
          <w:b/>
          <w:i w:val="0"/>
        </w:rPr>
      </w:pPr>
      <w:r>
        <w:rPr>
          <w:b/>
          <w:i w:val="0"/>
        </w:rPr>
        <w:t>Questions 2</w:t>
      </w:r>
      <w:r w:rsidRPr="004F2DA2">
        <w:rPr>
          <w:b/>
          <w:i w:val="0"/>
        </w:rPr>
        <w:t xml:space="preserve">: </w:t>
      </w:r>
      <w:r>
        <w:rPr>
          <w:b/>
          <w:i w:val="0"/>
        </w:rPr>
        <w:t xml:space="preserve"> </w:t>
      </w:r>
    </w:p>
    <w:p w14:paraId="45D4445C" w14:textId="77777777" w:rsidR="00087676" w:rsidRPr="001724DB" w:rsidRDefault="00087676" w:rsidP="00087676">
      <w:pPr>
        <w:rPr>
          <w:sz w:val="36"/>
        </w:rPr>
      </w:pPr>
      <w:r>
        <w:t xml:space="preserve">Write a similar interest program that will calculate how much money you will have in the bank, however this version will write out your balance at the end of each year. It will then ask if you want to go to the next year or quit.  So this program will write out from zero to as many years as the user likes.  Assume you start with $1000, and at the </w:t>
      </w:r>
      <w:r w:rsidR="003D3CA9">
        <w:t>end of each year the bank adds 5</w:t>
      </w:r>
      <w:r>
        <w:t>% of that day’s balance to your account.  Use a</w:t>
      </w:r>
      <w:r w:rsidR="007171F7">
        <w:t>n</w:t>
      </w:r>
      <w:r>
        <w:t xml:space="preserve"> “Indefinite” While loop.</w:t>
      </w:r>
    </w:p>
    <w:p w14:paraId="7B4F69B1" w14:textId="77777777" w:rsidR="00087676" w:rsidRDefault="00087676" w:rsidP="00087676"/>
    <w:p w14:paraId="30969733" w14:textId="77777777" w:rsidR="00087676" w:rsidRDefault="00087676" w:rsidP="00087676">
      <w:pPr>
        <w:pStyle w:val="Heading4"/>
        <w:rPr>
          <w:b/>
          <w:i w:val="0"/>
        </w:rPr>
      </w:pPr>
      <w:r>
        <w:rPr>
          <w:b/>
          <w:i w:val="0"/>
        </w:rPr>
        <w:t>Questions 3</w:t>
      </w:r>
      <w:r w:rsidRPr="004F2DA2">
        <w:rPr>
          <w:b/>
          <w:i w:val="0"/>
        </w:rPr>
        <w:t xml:space="preserve">: </w:t>
      </w:r>
      <w:r>
        <w:rPr>
          <w:b/>
          <w:i w:val="0"/>
        </w:rPr>
        <w:t xml:space="preserve"> </w:t>
      </w:r>
    </w:p>
    <w:p w14:paraId="1C334896" w14:textId="77777777" w:rsidR="00087676" w:rsidRDefault="003D3CA9" w:rsidP="00087676">
      <w:r>
        <w:rPr>
          <w:noProof/>
        </w:rPr>
        <w:drawing>
          <wp:anchor distT="0" distB="0" distL="114300" distR="114300" simplePos="0" relativeHeight="251674624" behindDoc="0" locked="0" layoutInCell="1" allowOverlap="1" wp14:anchorId="3154A07B" wp14:editId="169D51BF">
            <wp:simplePos x="0" y="0"/>
            <wp:positionH relativeFrom="margin">
              <wp:align>left</wp:align>
            </wp:positionH>
            <wp:positionV relativeFrom="paragraph">
              <wp:posOffset>90805</wp:posOffset>
            </wp:positionV>
            <wp:extent cx="1359535" cy="159004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knumber.jpg"/>
                    <pic:cNvPicPr/>
                  </pic:nvPicPr>
                  <pic:blipFill>
                    <a:blip r:embed="rId41">
                      <a:extLst>
                        <a:ext uri="{28A0092B-C50C-407E-A947-70E740481C1C}">
                          <a14:useLocalDpi xmlns:a14="http://schemas.microsoft.com/office/drawing/2010/main" val="0"/>
                        </a:ext>
                      </a:extLst>
                    </a:blip>
                    <a:stretch>
                      <a:fillRect/>
                    </a:stretch>
                  </pic:blipFill>
                  <pic:spPr>
                    <a:xfrm>
                      <a:off x="0" y="0"/>
                      <a:ext cx="1359535" cy="1590040"/>
                    </a:xfrm>
                    <a:prstGeom prst="rect">
                      <a:avLst/>
                    </a:prstGeom>
                  </pic:spPr>
                </pic:pic>
              </a:graphicData>
            </a:graphic>
            <wp14:sizeRelH relativeFrom="margin">
              <wp14:pctWidth>0</wp14:pctWidth>
            </wp14:sizeRelH>
            <wp14:sizeRelV relativeFrom="margin">
              <wp14:pctHeight>0</wp14:pctHeight>
            </wp14:sizeRelV>
          </wp:anchor>
        </w:drawing>
      </w:r>
      <w:r w:rsidR="00087676">
        <w:t xml:space="preserve">Write a number guessing game using an “Indefinite” While loop.  Start by having the computer pick a random number between 1 and 100. Have the user guess the number, </w:t>
      </w:r>
      <w:r w:rsidR="00A7784A">
        <w:t>if they get it correct, tell them so and tell them how many guesses it took. If they did not get it on the first guess, enter the While loop and have them continue to guess until they get it correct.  When the get it correct, you should leave the loop and then execute the existing code you wrote that tells them they were correct and how many turns it took.</w:t>
      </w:r>
    </w:p>
    <w:p w14:paraId="767459C9" w14:textId="77777777" w:rsidR="00087676" w:rsidRDefault="00087676" w:rsidP="00087676"/>
    <w:p w14:paraId="68A5762B" w14:textId="77777777" w:rsidR="003D3CA9" w:rsidRDefault="003D3CA9" w:rsidP="00087676">
      <w:pPr>
        <w:pStyle w:val="Heading4"/>
        <w:rPr>
          <w:b/>
          <w:i w:val="0"/>
        </w:rPr>
      </w:pPr>
    </w:p>
    <w:p w14:paraId="2EB33D18" w14:textId="77777777" w:rsidR="003D3CA9" w:rsidRDefault="003D3CA9" w:rsidP="00087676">
      <w:pPr>
        <w:pStyle w:val="Heading4"/>
        <w:rPr>
          <w:b/>
          <w:i w:val="0"/>
        </w:rPr>
      </w:pPr>
    </w:p>
    <w:p w14:paraId="2D3B83A8" w14:textId="77777777" w:rsidR="00087676" w:rsidRDefault="00087676" w:rsidP="00087676">
      <w:pPr>
        <w:pStyle w:val="Heading4"/>
        <w:rPr>
          <w:b/>
          <w:i w:val="0"/>
        </w:rPr>
      </w:pPr>
      <w:r>
        <w:rPr>
          <w:b/>
          <w:i w:val="0"/>
        </w:rPr>
        <w:t>Questions 4</w:t>
      </w:r>
      <w:r w:rsidRPr="004F2DA2">
        <w:rPr>
          <w:b/>
          <w:i w:val="0"/>
        </w:rPr>
        <w:t xml:space="preserve">: </w:t>
      </w:r>
      <w:r>
        <w:rPr>
          <w:b/>
          <w:i w:val="0"/>
        </w:rPr>
        <w:t xml:space="preserve"> </w:t>
      </w:r>
    </w:p>
    <w:p w14:paraId="5F3697E0" w14:textId="77777777" w:rsidR="00087676" w:rsidRDefault="00A10FB4" w:rsidP="00087676">
      <w:r>
        <w:t>Think about how to play your Question 3 game to consistently get it in the fewest turns.  If you can’t think of a good strategy, investigate the concept of Binary Search on the web.</w:t>
      </w:r>
      <w:r w:rsidR="00087676">
        <w:t xml:space="preserve"> </w:t>
      </w:r>
    </w:p>
    <w:p w14:paraId="4C6D5007" w14:textId="77777777" w:rsidR="00087676" w:rsidRDefault="00087676" w:rsidP="00087676"/>
    <w:p w14:paraId="18A40CB7" w14:textId="77777777" w:rsidR="00087676" w:rsidRDefault="00087676" w:rsidP="00087676">
      <w:pPr>
        <w:pStyle w:val="Heading4"/>
        <w:rPr>
          <w:b/>
          <w:i w:val="0"/>
        </w:rPr>
      </w:pPr>
      <w:r>
        <w:rPr>
          <w:b/>
          <w:i w:val="0"/>
        </w:rPr>
        <w:t>Questions 5</w:t>
      </w:r>
      <w:r w:rsidRPr="004F2DA2">
        <w:rPr>
          <w:b/>
          <w:i w:val="0"/>
        </w:rPr>
        <w:t xml:space="preserve">: </w:t>
      </w:r>
      <w:r>
        <w:rPr>
          <w:b/>
          <w:i w:val="0"/>
        </w:rPr>
        <w:t xml:space="preserve"> </w:t>
      </w:r>
    </w:p>
    <w:p w14:paraId="688878BB" w14:textId="77777777" w:rsidR="00087676" w:rsidRDefault="00087676" w:rsidP="00087676">
      <w:r>
        <w:t>Re-do</w:t>
      </w:r>
      <w:r w:rsidR="005A47AD">
        <w:t xml:space="preserve"> Question 2 using a Do While loop.</w:t>
      </w:r>
      <w:r>
        <w:t xml:space="preserve"> </w:t>
      </w:r>
    </w:p>
    <w:p w14:paraId="568C9D3C" w14:textId="77777777" w:rsidR="00087676" w:rsidRDefault="00087676" w:rsidP="00087676"/>
    <w:p w14:paraId="6B78F7F0" w14:textId="77777777" w:rsidR="00087676" w:rsidRDefault="00087676" w:rsidP="00087676">
      <w:pPr>
        <w:pStyle w:val="Heading4"/>
        <w:rPr>
          <w:b/>
          <w:i w:val="0"/>
        </w:rPr>
      </w:pPr>
      <w:r>
        <w:rPr>
          <w:b/>
          <w:i w:val="0"/>
        </w:rPr>
        <w:t>Questions 6</w:t>
      </w:r>
      <w:r w:rsidRPr="004F2DA2">
        <w:rPr>
          <w:b/>
          <w:i w:val="0"/>
        </w:rPr>
        <w:t xml:space="preserve">: </w:t>
      </w:r>
      <w:r>
        <w:rPr>
          <w:b/>
          <w:i w:val="0"/>
        </w:rPr>
        <w:t xml:space="preserve"> </w:t>
      </w:r>
    </w:p>
    <w:p w14:paraId="1ACC96AB" w14:textId="77777777" w:rsidR="00087676" w:rsidRDefault="00087676" w:rsidP="00087676">
      <w:r>
        <w:t xml:space="preserve">Re-do </w:t>
      </w:r>
      <w:r w:rsidR="005A47AD">
        <w:t>Question 3 using a Do While loop.</w:t>
      </w:r>
    </w:p>
    <w:p w14:paraId="35BCE7ED" w14:textId="77777777" w:rsidR="00087676" w:rsidRDefault="00087676" w:rsidP="00087676"/>
    <w:p w14:paraId="2B1A45B7" w14:textId="77777777" w:rsidR="007171F7" w:rsidRDefault="007171F7" w:rsidP="007171F7">
      <w:pPr>
        <w:pStyle w:val="Heading4"/>
        <w:rPr>
          <w:b/>
          <w:i w:val="0"/>
        </w:rPr>
      </w:pPr>
      <w:r>
        <w:rPr>
          <w:b/>
          <w:i w:val="0"/>
        </w:rPr>
        <w:t>Questions 7</w:t>
      </w:r>
      <w:r w:rsidRPr="004F2DA2">
        <w:rPr>
          <w:b/>
          <w:i w:val="0"/>
        </w:rPr>
        <w:t xml:space="preserve">: </w:t>
      </w:r>
      <w:r>
        <w:rPr>
          <w:b/>
          <w:i w:val="0"/>
        </w:rPr>
        <w:t xml:space="preserve"> </w:t>
      </w:r>
    </w:p>
    <w:p w14:paraId="29F1566C" w14:textId="77777777" w:rsidR="007171F7" w:rsidRDefault="007171F7" w:rsidP="007171F7">
      <w:r>
        <w:t>Re-do Question</w:t>
      </w:r>
      <w:r w:rsidRPr="007171F7">
        <w:rPr>
          <w:rFonts w:ascii="Arial" w:hAnsi="Arial" w:cs="Arial"/>
        </w:rPr>
        <w:t xml:space="preserve"> 1</w:t>
      </w:r>
      <w:r>
        <w:t xml:space="preserve"> using a for loop.</w:t>
      </w:r>
    </w:p>
    <w:p w14:paraId="2A8D3804" w14:textId="77777777" w:rsidR="007171F7" w:rsidRDefault="007171F7" w:rsidP="00087676">
      <w:pPr>
        <w:pStyle w:val="Heading4"/>
        <w:rPr>
          <w:b/>
          <w:i w:val="0"/>
        </w:rPr>
      </w:pPr>
    </w:p>
    <w:p w14:paraId="06AAAF93" w14:textId="77777777" w:rsidR="00087676" w:rsidRDefault="007171F7" w:rsidP="00087676">
      <w:pPr>
        <w:pStyle w:val="Heading4"/>
        <w:rPr>
          <w:b/>
          <w:i w:val="0"/>
        </w:rPr>
      </w:pPr>
      <w:r>
        <w:rPr>
          <w:b/>
          <w:i w:val="0"/>
        </w:rPr>
        <w:t>Questions 8</w:t>
      </w:r>
      <w:r w:rsidR="00087676" w:rsidRPr="004F2DA2">
        <w:rPr>
          <w:b/>
          <w:i w:val="0"/>
        </w:rPr>
        <w:t xml:space="preserve">: </w:t>
      </w:r>
      <w:r w:rsidR="00087676">
        <w:rPr>
          <w:b/>
          <w:i w:val="0"/>
        </w:rPr>
        <w:t xml:space="preserve"> </w:t>
      </w:r>
    </w:p>
    <w:p w14:paraId="5D1E3DC4" w14:textId="77777777" w:rsidR="00824B4B" w:rsidRDefault="00AB4400" w:rsidP="00087676">
      <w:r>
        <w:t>Using a definite while loop, write a program that counts and writes to the console, the value 10 downward to 1, sort of like a countdown timer for a rocket launch to the ISS.  After that works correctly, in the same program, write more code to do the exact same thing, but this time using a for loop structure.</w:t>
      </w:r>
      <w:r w:rsidR="00087676">
        <w:t xml:space="preserve"> </w:t>
      </w:r>
    </w:p>
    <w:p w14:paraId="6C347E36" w14:textId="77777777" w:rsidR="00824B4B" w:rsidRDefault="00824B4B" w:rsidP="00087676"/>
    <w:p w14:paraId="34DAE10B" w14:textId="77777777" w:rsidR="00A82662" w:rsidRDefault="00A82662" w:rsidP="00A82662">
      <w:pPr>
        <w:pStyle w:val="Heading4"/>
        <w:rPr>
          <w:b/>
          <w:i w:val="0"/>
        </w:rPr>
      </w:pPr>
      <w:r>
        <w:rPr>
          <w:b/>
          <w:i w:val="0"/>
        </w:rPr>
        <w:t>Questions 9</w:t>
      </w:r>
      <w:r w:rsidRPr="004F2DA2">
        <w:rPr>
          <w:b/>
          <w:i w:val="0"/>
        </w:rPr>
        <w:t xml:space="preserve">: </w:t>
      </w:r>
      <w:r>
        <w:rPr>
          <w:b/>
          <w:i w:val="0"/>
        </w:rPr>
        <w:t xml:space="preserve"> </w:t>
      </w:r>
    </w:p>
    <w:p w14:paraId="4BF82D8D" w14:textId="77777777" w:rsidR="00A82662" w:rsidRDefault="00A82662" w:rsidP="00A82662">
      <w:r>
        <w:t xml:space="preserve">Examine this program and see if you can explain how “dog” </w:t>
      </w:r>
      <w:r w:rsidR="003F221E">
        <w:t>simultaneously</w:t>
      </w:r>
      <w:r>
        <w:t xml:space="preserve"> holds three different values, and why when it runs, it outputs:</w:t>
      </w:r>
    </w:p>
    <w:p w14:paraId="0AF849CD" w14:textId="77777777" w:rsidR="00A82662" w:rsidRPr="00A82662" w:rsidRDefault="003D3CA9" w:rsidP="00A82662">
      <w:pPr>
        <w:spacing w:before="0" w:after="0"/>
        <w:rPr>
          <w:rFonts w:ascii="Consolas" w:hAnsi="Consolas"/>
          <w:color w:val="000000" w:themeColor="text1"/>
        </w:rPr>
      </w:pPr>
      <w:r>
        <w:rPr>
          <w:noProof/>
        </w:rPr>
        <w:drawing>
          <wp:anchor distT="0" distB="0" distL="114300" distR="114300" simplePos="0" relativeHeight="251675648" behindDoc="0" locked="0" layoutInCell="1" allowOverlap="1" wp14:anchorId="2C55D5AB" wp14:editId="73F2CD52">
            <wp:simplePos x="0" y="0"/>
            <wp:positionH relativeFrom="column">
              <wp:posOffset>4241414</wp:posOffset>
            </wp:positionH>
            <wp:positionV relativeFrom="paragraph">
              <wp:posOffset>8917</wp:posOffset>
            </wp:positionV>
            <wp:extent cx="1247775" cy="12477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rcyAvata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47775" cy="1247775"/>
                    </a:xfrm>
                    <a:prstGeom prst="rect">
                      <a:avLst/>
                    </a:prstGeom>
                  </pic:spPr>
                </pic:pic>
              </a:graphicData>
            </a:graphic>
          </wp:anchor>
        </w:drawing>
      </w:r>
      <w:r w:rsidR="00A82662" w:rsidRPr="00A82662">
        <w:rPr>
          <w:rFonts w:ascii="Consolas" w:hAnsi="Consolas"/>
          <w:color w:val="000000" w:themeColor="text1"/>
        </w:rPr>
        <w:t>Dog's name is: Percy</w:t>
      </w:r>
    </w:p>
    <w:p w14:paraId="7233ED33" w14:textId="77777777" w:rsidR="00A82662" w:rsidRPr="00A82662" w:rsidRDefault="00A82662" w:rsidP="00A82662">
      <w:pPr>
        <w:spacing w:before="0" w:after="0"/>
        <w:rPr>
          <w:rFonts w:ascii="Consolas" w:hAnsi="Consolas"/>
          <w:color w:val="000000" w:themeColor="text1"/>
        </w:rPr>
      </w:pPr>
      <w:r w:rsidRPr="00A82662">
        <w:rPr>
          <w:rFonts w:ascii="Consolas" w:hAnsi="Consolas"/>
          <w:color w:val="000000" w:themeColor="text1"/>
        </w:rPr>
        <w:t>Dog's name is: Percy</w:t>
      </w:r>
    </w:p>
    <w:p w14:paraId="4D1FB26A" w14:textId="77777777" w:rsidR="00A82662" w:rsidRPr="00A82662" w:rsidRDefault="00A82662" w:rsidP="00A82662">
      <w:pPr>
        <w:spacing w:before="0" w:after="0"/>
        <w:rPr>
          <w:rFonts w:ascii="Consolas" w:hAnsi="Consolas"/>
          <w:color w:val="000000" w:themeColor="text1"/>
        </w:rPr>
      </w:pPr>
      <w:r w:rsidRPr="00A82662">
        <w:rPr>
          <w:rFonts w:ascii="Consolas" w:hAnsi="Consolas"/>
          <w:color w:val="000000" w:themeColor="text1"/>
        </w:rPr>
        <w:t>Other dog's name is: Rover</w:t>
      </w:r>
    </w:p>
    <w:p w14:paraId="540C7422" w14:textId="77777777" w:rsidR="00A82662" w:rsidRPr="00A82662" w:rsidRDefault="00A82662" w:rsidP="00A82662">
      <w:pPr>
        <w:spacing w:before="0" w:after="0"/>
        <w:rPr>
          <w:rFonts w:ascii="Consolas" w:hAnsi="Consolas"/>
          <w:color w:val="000000" w:themeColor="text1"/>
        </w:rPr>
      </w:pPr>
      <w:r w:rsidRPr="00A82662">
        <w:rPr>
          <w:rFonts w:ascii="Consolas" w:hAnsi="Consolas"/>
          <w:color w:val="000000" w:themeColor="text1"/>
        </w:rPr>
        <w:t>Other dog's name is: Fido</w:t>
      </w:r>
    </w:p>
    <w:p w14:paraId="7CD01E34" w14:textId="77777777" w:rsidR="00A82662" w:rsidRDefault="00A82662" w:rsidP="00A82662">
      <w:pPr>
        <w:spacing w:before="0" w:after="0"/>
        <w:rPr>
          <w:rFonts w:ascii="Consolas" w:hAnsi="Consolas"/>
        </w:rPr>
      </w:pPr>
    </w:p>
    <w:p w14:paraId="5723B9A2" w14:textId="77777777" w:rsidR="00A82662" w:rsidRPr="00A82662" w:rsidRDefault="00A82662" w:rsidP="00A82662">
      <w:pPr>
        <w:spacing w:before="0" w:after="0"/>
        <w:rPr>
          <w:rFonts w:ascii="Consolas" w:hAnsi="Consolas"/>
        </w:rPr>
      </w:pPr>
      <w:r>
        <w:t>The program:</w:t>
      </w:r>
    </w:p>
    <w:p w14:paraId="109568BA"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Scope</w:t>
      </w:r>
    </w:p>
    <w:p w14:paraId="4EDF5820"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14:paraId="69449213"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06A4C390"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EF2AEC"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674EA81A"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93DDC3"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dog = </w:t>
      </w:r>
      <w:r>
        <w:rPr>
          <w:rFonts w:ascii="Consolas" w:hAnsi="Consolas" w:cs="Consolas"/>
          <w:color w:val="A31515"/>
          <w:sz w:val="19"/>
          <w:szCs w:val="19"/>
        </w:rPr>
        <w:t>"Percy"</w:t>
      </w:r>
      <w:r>
        <w:rPr>
          <w:rFonts w:ascii="Consolas" w:hAnsi="Consolas" w:cs="Consolas"/>
          <w:color w:val="000000"/>
          <w:sz w:val="19"/>
          <w:szCs w:val="19"/>
        </w:rPr>
        <w:t>;</w:t>
      </w:r>
    </w:p>
    <w:p w14:paraId="76AF6664"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2; i++)</w:t>
      </w:r>
    </w:p>
    <w:p w14:paraId="41F80164"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5A24EE"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intro = </w:t>
      </w:r>
      <w:r>
        <w:rPr>
          <w:rFonts w:ascii="Consolas" w:hAnsi="Consolas" w:cs="Consolas"/>
          <w:color w:val="A31515"/>
          <w:sz w:val="19"/>
          <w:szCs w:val="19"/>
        </w:rPr>
        <w:t>"Dog's name is: "</w:t>
      </w:r>
      <w:r>
        <w:rPr>
          <w:rFonts w:ascii="Consolas" w:hAnsi="Consolas" w:cs="Consolas"/>
          <w:color w:val="000000"/>
          <w:sz w:val="19"/>
          <w:szCs w:val="19"/>
        </w:rPr>
        <w:t>;</w:t>
      </w:r>
    </w:p>
    <w:p w14:paraId="3747A2DE"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Console.WriteLine(intro + dog);</w:t>
      </w:r>
    </w:p>
    <w:p w14:paraId="523FE169"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B74CE9"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//Console.WriteLine(intro + dog);  // why won't this work?</w:t>
      </w:r>
    </w:p>
    <w:p w14:paraId="4E0E89B2"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p>
    <w:p w14:paraId="1EC53FAB"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intro2 = </w:t>
      </w:r>
      <w:r>
        <w:rPr>
          <w:rFonts w:ascii="Consolas" w:hAnsi="Consolas" w:cs="Consolas"/>
          <w:color w:val="A31515"/>
          <w:sz w:val="19"/>
          <w:szCs w:val="19"/>
        </w:rPr>
        <w:t>"Other dog's name is: "</w:t>
      </w:r>
      <w:r>
        <w:rPr>
          <w:rFonts w:ascii="Consolas" w:hAnsi="Consolas" w:cs="Consolas"/>
          <w:color w:val="000000"/>
          <w:sz w:val="19"/>
          <w:szCs w:val="19"/>
        </w:rPr>
        <w:t>;</w:t>
      </w:r>
    </w:p>
    <w:p w14:paraId="102839F9"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Console.WriteLine(intro2 + Dog2.dog);</w:t>
      </w:r>
    </w:p>
    <w:p w14:paraId="7244B76E"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Console.WriteLine(intro2 + SomeOther.Dog2.dog);</w:t>
      </w:r>
    </w:p>
    <w:p w14:paraId="513DFD15"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Console.ReadLine();</w:t>
      </w:r>
    </w:p>
    <w:p w14:paraId="5222EDDD"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0C0BF5"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337338"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p>
    <w:p w14:paraId="5ED8148B"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Dog2</w:t>
      </w:r>
    </w:p>
    <w:p w14:paraId="2298F33D"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B81D5C"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dog = </w:t>
      </w:r>
      <w:r>
        <w:rPr>
          <w:rFonts w:ascii="Consolas" w:hAnsi="Consolas" w:cs="Consolas"/>
          <w:color w:val="A31515"/>
          <w:sz w:val="19"/>
          <w:szCs w:val="19"/>
        </w:rPr>
        <w:t>"Rover"</w:t>
      </w:r>
      <w:r>
        <w:rPr>
          <w:rFonts w:ascii="Consolas" w:hAnsi="Consolas" w:cs="Consolas"/>
          <w:color w:val="000000"/>
          <w:sz w:val="19"/>
          <w:szCs w:val="19"/>
        </w:rPr>
        <w:t>;</w:t>
      </w:r>
    </w:p>
    <w:p w14:paraId="124B4717"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F2E9B6"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14:paraId="3DFCD956"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p>
    <w:p w14:paraId="282A9993"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SomeOther</w:t>
      </w:r>
    </w:p>
    <w:p w14:paraId="0552745F"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14:paraId="47471D6E"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Dog2</w:t>
      </w:r>
    </w:p>
    <w:p w14:paraId="0E40D24A"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025BD"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dog = </w:t>
      </w:r>
      <w:r>
        <w:rPr>
          <w:rFonts w:ascii="Consolas" w:hAnsi="Consolas" w:cs="Consolas"/>
          <w:color w:val="A31515"/>
          <w:sz w:val="19"/>
          <w:szCs w:val="19"/>
        </w:rPr>
        <w:t>"Fido"</w:t>
      </w:r>
      <w:r>
        <w:rPr>
          <w:rFonts w:ascii="Consolas" w:hAnsi="Consolas" w:cs="Consolas"/>
          <w:color w:val="000000"/>
          <w:sz w:val="19"/>
          <w:szCs w:val="19"/>
        </w:rPr>
        <w:t>;</w:t>
      </w:r>
    </w:p>
    <w:p w14:paraId="3744C117" w14:textId="77777777" w:rsidR="00A82662" w:rsidRDefault="00A82662" w:rsidP="00A82662">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B06BBD" w14:textId="77777777" w:rsidR="00A82662" w:rsidRDefault="00A82662" w:rsidP="00A82662">
      <w:r>
        <w:rPr>
          <w:rFonts w:ascii="Consolas" w:hAnsi="Consolas" w:cs="Consolas"/>
          <w:color w:val="000000"/>
          <w:sz w:val="19"/>
          <w:szCs w:val="19"/>
        </w:rPr>
        <w:lastRenderedPageBreak/>
        <w:t>}</w:t>
      </w:r>
    </w:p>
    <w:p w14:paraId="02223071" w14:textId="77777777" w:rsidR="00A82662" w:rsidRDefault="00A82662" w:rsidP="00824B4B">
      <w:pPr>
        <w:pStyle w:val="Heading4"/>
        <w:rPr>
          <w:b/>
          <w:i w:val="0"/>
        </w:rPr>
      </w:pPr>
    </w:p>
    <w:p w14:paraId="74A91F69" w14:textId="77777777" w:rsidR="00824B4B" w:rsidRDefault="00A82662" w:rsidP="00824B4B">
      <w:pPr>
        <w:pStyle w:val="Heading4"/>
        <w:rPr>
          <w:b/>
          <w:i w:val="0"/>
        </w:rPr>
      </w:pPr>
      <w:r>
        <w:rPr>
          <w:b/>
          <w:i w:val="0"/>
        </w:rPr>
        <w:t>Questions 10</w:t>
      </w:r>
      <w:r w:rsidR="00824B4B" w:rsidRPr="004F2DA2">
        <w:rPr>
          <w:b/>
          <w:i w:val="0"/>
        </w:rPr>
        <w:t xml:space="preserve">: </w:t>
      </w:r>
      <w:r w:rsidR="00824B4B">
        <w:rPr>
          <w:b/>
          <w:i w:val="0"/>
        </w:rPr>
        <w:t xml:space="preserve"> </w:t>
      </w:r>
    </w:p>
    <w:p w14:paraId="1727007A" w14:textId="77777777" w:rsidR="0015760D" w:rsidRDefault="00824B4B" w:rsidP="00824B4B">
      <w:r>
        <w:t xml:space="preserve">Using Write a program using a for loop that asks the user to input five integers. Then calculate the average of the five numbers as a </w:t>
      </w:r>
      <w:r w:rsidR="003F221E">
        <w:t>double</w:t>
      </w:r>
      <w:r>
        <w:t xml:space="preserve"> variable and write that answer out to the user. After that code works, wrap all that code inside of another for loop that runs three times, so the user will be asked to input 5 numbers three times, and the program will write out each of the three averages.</w:t>
      </w:r>
    </w:p>
    <w:p w14:paraId="4E4A0024" w14:textId="77777777" w:rsidR="0015760D" w:rsidRDefault="0015760D" w:rsidP="00824B4B"/>
    <w:p w14:paraId="07F44B49" w14:textId="77777777" w:rsidR="0015760D" w:rsidRDefault="00A82662" w:rsidP="0015760D">
      <w:pPr>
        <w:pStyle w:val="Heading4"/>
        <w:rPr>
          <w:b/>
          <w:i w:val="0"/>
        </w:rPr>
      </w:pPr>
      <w:r>
        <w:rPr>
          <w:b/>
          <w:i w:val="0"/>
        </w:rPr>
        <w:t>Questions 11</w:t>
      </w:r>
      <w:r w:rsidR="0015760D" w:rsidRPr="004F2DA2">
        <w:rPr>
          <w:b/>
          <w:i w:val="0"/>
        </w:rPr>
        <w:t xml:space="preserve">: </w:t>
      </w:r>
      <w:r w:rsidR="0015760D">
        <w:rPr>
          <w:b/>
          <w:i w:val="0"/>
        </w:rPr>
        <w:t xml:space="preserve"> </w:t>
      </w:r>
    </w:p>
    <w:p w14:paraId="41F8D9B4" w14:textId="77777777" w:rsidR="00D40169" w:rsidRDefault="0015760D" w:rsidP="0015760D">
      <w:r>
        <w:t xml:space="preserve">Write a program using nested loops. It should ask the user to enter grade data for 3 students for each of 4 tests.  Each of the 3 times through the outer loop, it should start by </w:t>
      </w:r>
      <w:r w:rsidR="00A526C0">
        <w:t xml:space="preserve">asking the </w:t>
      </w:r>
      <w:r>
        <w:t xml:space="preserve">user </w:t>
      </w:r>
      <w:r w:rsidR="00A526C0">
        <w:t>the name</w:t>
      </w:r>
      <w:r>
        <w:t xml:space="preserve"> for</w:t>
      </w:r>
      <w:r w:rsidR="00A526C0">
        <w:t xml:space="preserve"> the current student.</w:t>
      </w:r>
      <w:r>
        <w:t xml:space="preserve">  </w:t>
      </w:r>
      <w:r w:rsidR="00A526C0">
        <w:t>Also i</w:t>
      </w:r>
      <w:r>
        <w:t xml:space="preserve">nside of that </w:t>
      </w:r>
      <w:r w:rsidR="00A526C0">
        <w:t xml:space="preserve">outer </w:t>
      </w:r>
      <w:r>
        <w:t>loop, an inner loop</w:t>
      </w:r>
      <w:r w:rsidR="00A526C0">
        <w:t xml:space="preserve"> should ask for each of 4 grades for that student, after it leaves the inner loop, at the bottom of the outer loop, it should write out the students name and total score for the 4 tests. Here is a sample output.</w:t>
      </w:r>
    </w:p>
    <w:p w14:paraId="02C4B259" w14:textId="77777777" w:rsidR="00A526C0" w:rsidRDefault="00A526C0" w:rsidP="0015760D">
      <w:pPr>
        <w:rPr>
          <w:rFonts w:asciiTheme="majorHAnsi" w:eastAsiaTheme="majorEastAsia" w:hAnsiTheme="majorHAnsi" w:cstheme="majorBidi"/>
          <w:color w:val="007789" w:themeColor="accent1" w:themeShade="BF"/>
          <w:sz w:val="32"/>
        </w:rPr>
      </w:pPr>
      <w:r>
        <w:rPr>
          <w:rFonts w:asciiTheme="majorHAnsi" w:eastAsiaTheme="majorEastAsia" w:hAnsiTheme="majorHAnsi" w:cstheme="majorBidi"/>
          <w:noProof/>
          <w:color w:val="007789" w:themeColor="accent1" w:themeShade="BF"/>
          <w:sz w:val="32"/>
        </w:rPr>
        <w:drawing>
          <wp:inline distT="0" distB="0" distL="0" distR="0" wp14:anchorId="44BBB894" wp14:editId="70A4CDEB">
            <wp:extent cx="2735943" cy="410391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stedLoopGrades.jpg"/>
                    <pic:cNvPicPr/>
                  </pic:nvPicPr>
                  <pic:blipFill>
                    <a:blip r:embed="rId42">
                      <a:extLst>
                        <a:ext uri="{28A0092B-C50C-407E-A947-70E740481C1C}">
                          <a14:useLocalDpi xmlns:a14="http://schemas.microsoft.com/office/drawing/2010/main" val="0"/>
                        </a:ext>
                      </a:extLst>
                    </a:blip>
                    <a:stretch>
                      <a:fillRect/>
                    </a:stretch>
                  </pic:blipFill>
                  <pic:spPr>
                    <a:xfrm>
                      <a:off x="0" y="0"/>
                      <a:ext cx="2750881" cy="4126322"/>
                    </a:xfrm>
                    <a:prstGeom prst="rect">
                      <a:avLst/>
                    </a:prstGeom>
                  </pic:spPr>
                </pic:pic>
              </a:graphicData>
            </a:graphic>
          </wp:inline>
        </w:drawing>
      </w:r>
    </w:p>
    <w:p w14:paraId="4EFABFA5" w14:textId="77777777" w:rsidR="00A526C0" w:rsidRDefault="00A526C0">
      <w:pPr>
        <w:rPr>
          <w:rFonts w:asciiTheme="majorHAnsi" w:eastAsiaTheme="majorEastAsia" w:hAnsiTheme="majorHAnsi" w:cstheme="majorBidi"/>
          <w:color w:val="007789" w:themeColor="accent1" w:themeShade="BF"/>
          <w:sz w:val="32"/>
        </w:rPr>
      </w:pPr>
      <w:r>
        <w:br w:type="page"/>
      </w:r>
    </w:p>
    <w:p w14:paraId="04970972" w14:textId="6C46E8E8" w:rsidR="00F04C71" w:rsidRDefault="00694F7F" w:rsidP="00F04C71">
      <w:pPr>
        <w:pStyle w:val="Heading1"/>
      </w:pPr>
      <w:bookmarkStart w:id="54" w:name="_Toc44348516"/>
      <w:r>
        <w:lastRenderedPageBreak/>
        <w:t>Chapter 7</w:t>
      </w:r>
      <w:r w:rsidR="00F04C71">
        <w:t xml:space="preserve"> –</w:t>
      </w:r>
      <w:r w:rsidR="00851CC2">
        <w:t xml:space="preserve"> W</w:t>
      </w:r>
      <w:r w:rsidR="00F04C71">
        <w:t>riting to the Console</w:t>
      </w:r>
      <w:r w:rsidR="00424AB1">
        <w:t xml:space="preserve"> and Basic String U</w:t>
      </w:r>
      <w:r w:rsidR="00851CC2">
        <w:t>sage</w:t>
      </w:r>
      <w:bookmarkEnd w:id="54"/>
      <w:r w:rsidR="00851CC2">
        <w:t xml:space="preserve"> </w:t>
      </w:r>
    </w:p>
    <w:p w14:paraId="77620789" w14:textId="77777777" w:rsidR="00D12848" w:rsidRPr="00D12848" w:rsidRDefault="00D12848" w:rsidP="00D12848"/>
    <w:p w14:paraId="7DCC15EA" w14:textId="01D55941" w:rsidR="00D12848" w:rsidRDefault="00D12848" w:rsidP="00D12848">
      <w:pPr>
        <w:jc w:val="center"/>
      </w:pPr>
      <w:r>
        <w:rPr>
          <w:noProof/>
        </w:rPr>
        <w:drawing>
          <wp:inline distT="0" distB="0" distL="0" distR="0" wp14:anchorId="70CDD0E0" wp14:editId="22D31F69">
            <wp:extent cx="3329940" cy="1364615"/>
            <wp:effectExtent l="0" t="0" r="3810" b="6985"/>
            <wp:docPr id="278789" name="Picture 278789" descr="https://www.wethementors.com/images/content/uploads/43cb8a7466636d1b609eca48200fbf5d_2035540b3f985498b1604305fcdd50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wethementors.com/images/content/uploads/43cb8a7466636d1b609eca48200fbf5d_2035540b3f985498b1604305fcdd506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9940" cy="1364615"/>
                    </a:xfrm>
                    <a:prstGeom prst="rect">
                      <a:avLst/>
                    </a:prstGeom>
                    <a:noFill/>
                    <a:ln>
                      <a:noFill/>
                    </a:ln>
                  </pic:spPr>
                </pic:pic>
              </a:graphicData>
            </a:graphic>
          </wp:inline>
        </w:drawing>
      </w:r>
    </w:p>
    <w:p w14:paraId="323E0C88" w14:textId="77777777" w:rsidR="00D12848" w:rsidRPr="00D12848" w:rsidRDefault="00D12848" w:rsidP="00D12848"/>
    <w:p w14:paraId="3151FF21" w14:textId="77777777" w:rsidR="00F04C71" w:rsidRDefault="00911811" w:rsidP="00F04C71">
      <w:r>
        <w:t xml:space="preserve">We now know almost enough C# to write some very interesting programs, </w:t>
      </w:r>
      <w:r w:rsidR="00072FBF">
        <w:t xml:space="preserve">but to communicate with the program’s user, we need more capabilities. </w:t>
      </w:r>
      <w:r w:rsidR="00F04C71">
        <w:t xml:space="preserve"> </w:t>
      </w:r>
      <w:r>
        <w:t>W</w:t>
      </w:r>
      <w:r w:rsidR="00F04C71">
        <w:t xml:space="preserve">e need to understand the basics of dealing with strings and how to write </w:t>
      </w:r>
      <w:r w:rsidR="00072FBF">
        <w:t xml:space="preserve">information </w:t>
      </w:r>
      <w:r w:rsidR="00F04C71">
        <w:t>to</w:t>
      </w:r>
      <w:r w:rsidR="00072FBF">
        <w:t>, and read from,</w:t>
      </w:r>
      <w:r w:rsidR="00F04C71">
        <w:t xml:space="preserve"> the </w:t>
      </w:r>
      <w:r w:rsidR="00072FBF">
        <w:t>c</w:t>
      </w:r>
      <w:r w:rsidR="00F04C71">
        <w:t xml:space="preserve">onsole. Some of the previous programs did </w:t>
      </w:r>
      <w:r w:rsidR="00072FBF">
        <w:t>a bit</w:t>
      </w:r>
      <w:r w:rsidR="00F04C71">
        <w:t xml:space="preserve"> </w:t>
      </w:r>
      <w:r>
        <w:t xml:space="preserve">of these </w:t>
      </w:r>
      <w:r w:rsidR="00F04C71">
        <w:t>things</w:t>
      </w:r>
      <w:r>
        <w:t xml:space="preserve">, but they were not </w:t>
      </w:r>
      <w:r w:rsidR="00F04C71">
        <w:t>explain</w:t>
      </w:r>
      <w:r>
        <w:t xml:space="preserve">ed in </w:t>
      </w:r>
      <w:r w:rsidR="0037650E">
        <w:t>sufficient</w:t>
      </w:r>
      <w:r>
        <w:t xml:space="preserve"> detail</w:t>
      </w:r>
      <w:r w:rsidR="00F04C71">
        <w:t>.</w:t>
      </w:r>
    </w:p>
    <w:p w14:paraId="31B56EFA" w14:textId="77777777" w:rsidR="00FB06F2" w:rsidRDefault="00FB06F2" w:rsidP="00F04C71">
      <w:r>
        <w:t xml:space="preserve">You have presumably already acquired skill in manipulating numbers in an algebra course. However with computers, we not only manipulate numbers, but also letters and words as well.  An individual letter is called a </w:t>
      </w:r>
      <w:r>
        <w:rPr>
          <w:rFonts w:ascii="Consolas" w:hAnsi="Consolas" w:cs="Consolas"/>
          <w:color w:val="0000FF"/>
          <w:szCs w:val="19"/>
        </w:rPr>
        <w:t>char</w:t>
      </w:r>
      <w:r w:rsidRPr="00B4580F">
        <w:rPr>
          <w:rFonts w:ascii="Consolas" w:hAnsi="Consolas" w:cs="Consolas"/>
          <w:color w:val="000000"/>
          <w:szCs w:val="19"/>
        </w:rPr>
        <w:t xml:space="preserve"> </w:t>
      </w:r>
      <w:r>
        <w:t xml:space="preserve">(character) and a variable that can hold from zero to many characters is a </w:t>
      </w:r>
      <w:r>
        <w:rPr>
          <w:rFonts w:ascii="Consolas" w:hAnsi="Consolas" w:cs="Consolas"/>
          <w:color w:val="0000FF"/>
          <w:szCs w:val="19"/>
        </w:rPr>
        <w:t>string</w:t>
      </w:r>
      <w:r w:rsidRPr="00B4580F">
        <w:rPr>
          <w:rFonts w:ascii="Consolas" w:hAnsi="Consolas" w:cs="Consolas"/>
          <w:color w:val="000000"/>
          <w:szCs w:val="19"/>
        </w:rPr>
        <w:t xml:space="preserve"> </w:t>
      </w:r>
      <w:r>
        <w:t xml:space="preserve">variable. Everything in C# is an object, and all objects have methods. Both the </w:t>
      </w:r>
      <w:r>
        <w:rPr>
          <w:rFonts w:ascii="Consolas" w:hAnsi="Consolas" w:cs="Consolas"/>
          <w:color w:val="0000FF"/>
          <w:szCs w:val="19"/>
        </w:rPr>
        <w:t>char</w:t>
      </w:r>
      <w:r w:rsidRPr="00B4580F">
        <w:rPr>
          <w:rFonts w:ascii="Consolas" w:hAnsi="Consolas" w:cs="Consolas"/>
          <w:color w:val="000000"/>
          <w:szCs w:val="19"/>
        </w:rPr>
        <w:t xml:space="preserve"> </w:t>
      </w:r>
      <w:r>
        <w:t xml:space="preserve">and the </w:t>
      </w:r>
      <w:r>
        <w:rPr>
          <w:rFonts w:ascii="Consolas" w:hAnsi="Consolas" w:cs="Consolas"/>
          <w:color w:val="0000FF"/>
          <w:szCs w:val="19"/>
        </w:rPr>
        <w:t>string</w:t>
      </w:r>
      <w:r w:rsidRPr="00B4580F">
        <w:rPr>
          <w:rFonts w:ascii="Consolas" w:hAnsi="Consolas" w:cs="Consolas"/>
          <w:color w:val="000000"/>
          <w:szCs w:val="19"/>
        </w:rPr>
        <w:t xml:space="preserve"> </w:t>
      </w:r>
      <w:r>
        <w:t>objects come with a very complete set of methods and properties to make it easy to manipulate them.</w:t>
      </w:r>
      <w:r w:rsidR="00DE1C59">
        <w:t xml:space="preserve"> It might be a good idea to go back and review this section now: </w:t>
      </w:r>
      <w:hyperlink w:anchor="_Class,_Object,_Method," w:history="1">
        <w:r w:rsidR="00DE1C59" w:rsidRPr="0037650E">
          <w:rPr>
            <w:rStyle w:val="Hyperlink"/>
          </w:rPr>
          <w:t>Class, Object, Method, Property</w:t>
        </w:r>
      </w:hyperlink>
    </w:p>
    <w:p w14:paraId="186F4C6E" w14:textId="77777777" w:rsidR="005E1C77" w:rsidRPr="005E1C77" w:rsidRDefault="00DE1C59" w:rsidP="007726C3">
      <w:pPr>
        <w:pStyle w:val="Heading3"/>
      </w:pPr>
      <w:bookmarkStart w:id="55" w:name="_Toc44348517"/>
      <w:r w:rsidRPr="005E1C77">
        <w:t>Concatenation</w:t>
      </w:r>
      <w:bookmarkEnd w:id="55"/>
    </w:p>
    <w:p w14:paraId="00D3E91D" w14:textId="77777777" w:rsidR="00DB0894" w:rsidRDefault="00DB0894" w:rsidP="00DB0894">
      <w:r w:rsidRPr="00DB0894">
        <w:t xml:space="preserve">As I mentioned in the chapter on loops, you can glue two or more strings </w:t>
      </w:r>
      <w:r>
        <w:t xml:space="preserve">together to create one longer string. The </w:t>
      </w:r>
      <w:r w:rsidRPr="00055D4F">
        <w:rPr>
          <w:rFonts w:ascii="Consolas" w:hAnsi="Consolas" w:cs="Consolas"/>
          <w:color w:val="000000"/>
          <w:szCs w:val="19"/>
        </w:rPr>
        <w:t>+</w:t>
      </w:r>
      <w:r>
        <w:t xml:space="preserve"> operator is used for this, and this operation is called </w:t>
      </w:r>
      <w:r w:rsidRPr="00DB0894">
        <w:t>concatenation</w:t>
      </w:r>
      <w:r>
        <w:t>. Examine this code and decide what it will write to the console:</w:t>
      </w:r>
      <w:r w:rsidR="00DE1C59">
        <w:t xml:space="preserve"> </w:t>
      </w:r>
    </w:p>
    <w:p w14:paraId="5CA2A625" w14:textId="77777777" w:rsidR="00DB0894" w:rsidRPr="00DB0894" w:rsidRDefault="00D37773" w:rsidP="00DB0894">
      <w:pPr>
        <w:autoSpaceDE w:val="0"/>
        <w:autoSpaceDN w:val="0"/>
        <w:adjustRightInd w:val="0"/>
        <w:spacing w:before="0" w:after="0" w:line="240" w:lineRule="auto"/>
        <w:ind w:left="720"/>
        <w:rPr>
          <w:rFonts w:ascii="Consolas" w:hAnsi="Consolas" w:cs="Consolas"/>
          <w:color w:val="000000"/>
          <w:szCs w:val="19"/>
        </w:rPr>
      </w:pPr>
      <w:r w:rsidRPr="00DB0894">
        <w:rPr>
          <w:rFonts w:ascii="Consolas" w:hAnsi="Consolas" w:cs="Consolas"/>
          <w:color w:val="0000FF"/>
          <w:szCs w:val="19"/>
        </w:rPr>
        <w:t>S</w:t>
      </w:r>
      <w:r w:rsidR="00DB0894" w:rsidRPr="00DB0894">
        <w:rPr>
          <w:rFonts w:ascii="Consolas" w:hAnsi="Consolas" w:cs="Consolas"/>
          <w:color w:val="0000FF"/>
          <w:szCs w:val="19"/>
        </w:rPr>
        <w:t>tring</w:t>
      </w:r>
      <w:r>
        <w:rPr>
          <w:rFonts w:ascii="Consolas" w:hAnsi="Consolas" w:cs="Consolas"/>
          <w:color w:val="0000FF"/>
          <w:szCs w:val="19"/>
        </w:rPr>
        <w:t xml:space="preserve"> </w:t>
      </w:r>
      <w:r w:rsidR="00DB0894" w:rsidRPr="00DB0894">
        <w:rPr>
          <w:rFonts w:ascii="Consolas" w:hAnsi="Consolas" w:cs="Consolas"/>
          <w:color w:val="000000"/>
          <w:szCs w:val="19"/>
        </w:rPr>
        <w:t xml:space="preserve">firstName = </w:t>
      </w:r>
      <w:r w:rsidR="00DB0894" w:rsidRPr="00DB0894">
        <w:rPr>
          <w:rFonts w:ascii="Consolas" w:hAnsi="Consolas" w:cs="Consolas"/>
          <w:color w:val="A31515"/>
          <w:szCs w:val="19"/>
        </w:rPr>
        <w:t>"John"</w:t>
      </w:r>
      <w:r w:rsidR="00DB0894" w:rsidRPr="00DB0894">
        <w:rPr>
          <w:rFonts w:ascii="Consolas" w:hAnsi="Consolas" w:cs="Consolas"/>
          <w:color w:val="000000"/>
          <w:szCs w:val="19"/>
        </w:rPr>
        <w:t>;</w:t>
      </w:r>
    </w:p>
    <w:p w14:paraId="66CCC483" w14:textId="77777777" w:rsidR="00DB0894" w:rsidRPr="00DB0894" w:rsidRDefault="00DB0894" w:rsidP="00DB0894">
      <w:pPr>
        <w:autoSpaceDE w:val="0"/>
        <w:autoSpaceDN w:val="0"/>
        <w:adjustRightInd w:val="0"/>
        <w:spacing w:before="0" w:after="0" w:line="240" w:lineRule="auto"/>
        <w:ind w:left="720"/>
        <w:rPr>
          <w:rFonts w:ascii="Consolas" w:hAnsi="Consolas" w:cs="Consolas"/>
          <w:color w:val="000000"/>
          <w:szCs w:val="19"/>
        </w:rPr>
      </w:pPr>
      <w:r w:rsidRPr="00DB0894">
        <w:rPr>
          <w:rFonts w:ascii="Consolas" w:hAnsi="Consolas" w:cs="Consolas"/>
          <w:color w:val="0000FF"/>
          <w:szCs w:val="19"/>
        </w:rPr>
        <w:t>string</w:t>
      </w:r>
      <w:r w:rsidRPr="00DB0894">
        <w:rPr>
          <w:rFonts w:ascii="Consolas" w:hAnsi="Consolas" w:cs="Consolas"/>
          <w:color w:val="000000"/>
          <w:szCs w:val="19"/>
        </w:rPr>
        <w:t xml:space="preserve"> lastName = </w:t>
      </w:r>
      <w:r w:rsidRPr="00DB0894">
        <w:rPr>
          <w:rFonts w:ascii="Consolas" w:hAnsi="Consolas" w:cs="Consolas"/>
          <w:color w:val="A31515"/>
          <w:szCs w:val="19"/>
        </w:rPr>
        <w:t>"Doe"</w:t>
      </w:r>
      <w:r w:rsidRPr="00DB0894">
        <w:rPr>
          <w:rFonts w:ascii="Consolas" w:hAnsi="Consolas" w:cs="Consolas"/>
          <w:color w:val="000000"/>
          <w:szCs w:val="19"/>
        </w:rPr>
        <w:t>;</w:t>
      </w:r>
    </w:p>
    <w:p w14:paraId="589BD08C" w14:textId="77777777" w:rsidR="00DB0894" w:rsidRPr="00DB0894" w:rsidRDefault="00DB0894" w:rsidP="00DB0894">
      <w:pPr>
        <w:autoSpaceDE w:val="0"/>
        <w:autoSpaceDN w:val="0"/>
        <w:adjustRightInd w:val="0"/>
        <w:spacing w:before="0" w:after="0" w:line="240" w:lineRule="auto"/>
        <w:ind w:left="720"/>
        <w:rPr>
          <w:rFonts w:ascii="Consolas" w:hAnsi="Consolas" w:cs="Consolas"/>
          <w:color w:val="000000"/>
          <w:szCs w:val="19"/>
        </w:rPr>
      </w:pPr>
      <w:r w:rsidRPr="00DB0894">
        <w:rPr>
          <w:rFonts w:ascii="Consolas" w:hAnsi="Consolas" w:cs="Consolas"/>
          <w:color w:val="0000FF"/>
          <w:szCs w:val="19"/>
        </w:rPr>
        <w:t>string</w:t>
      </w:r>
      <w:r w:rsidRPr="00DB0894">
        <w:rPr>
          <w:rFonts w:ascii="Consolas" w:hAnsi="Consolas" w:cs="Consolas"/>
          <w:color w:val="000000"/>
          <w:szCs w:val="19"/>
        </w:rPr>
        <w:t xml:space="preserve"> combination = firstName + </w:t>
      </w:r>
      <w:r w:rsidRPr="00DB0894">
        <w:rPr>
          <w:rFonts w:ascii="Consolas" w:hAnsi="Consolas" w:cs="Consolas"/>
          <w:color w:val="A31515"/>
          <w:szCs w:val="19"/>
        </w:rPr>
        <w:t>" "</w:t>
      </w:r>
      <w:r w:rsidRPr="00DB0894">
        <w:rPr>
          <w:rFonts w:ascii="Consolas" w:hAnsi="Consolas" w:cs="Consolas"/>
          <w:color w:val="000000"/>
          <w:szCs w:val="19"/>
        </w:rPr>
        <w:t xml:space="preserve"> + lastName;</w:t>
      </w:r>
    </w:p>
    <w:p w14:paraId="6C9C6778" w14:textId="77777777" w:rsidR="00DB0894" w:rsidRDefault="00DB0894" w:rsidP="00DB0894">
      <w:pPr>
        <w:ind w:left="720"/>
        <w:rPr>
          <w:rFonts w:ascii="Consolas" w:hAnsi="Consolas" w:cs="Consolas"/>
          <w:color w:val="000000"/>
          <w:szCs w:val="19"/>
        </w:rPr>
      </w:pPr>
      <w:r w:rsidRPr="00336FE9">
        <w:rPr>
          <w:rFonts w:ascii="Consolas" w:hAnsi="Consolas" w:cs="Consolas"/>
          <w:color w:val="0070C0"/>
          <w:szCs w:val="19"/>
        </w:rPr>
        <w:t>Console</w:t>
      </w:r>
      <w:r w:rsidRPr="00DB0894">
        <w:rPr>
          <w:rFonts w:ascii="Consolas" w:hAnsi="Consolas" w:cs="Consolas"/>
          <w:color w:val="000000"/>
          <w:szCs w:val="19"/>
        </w:rPr>
        <w:t>.WriteLine(</w:t>
      </w:r>
      <w:r w:rsidRPr="00DB0894">
        <w:rPr>
          <w:rFonts w:ascii="Consolas" w:hAnsi="Consolas" w:cs="Consolas"/>
          <w:color w:val="A31515"/>
          <w:szCs w:val="19"/>
        </w:rPr>
        <w:t>"Mr. "</w:t>
      </w:r>
      <w:r w:rsidRPr="00DB0894">
        <w:rPr>
          <w:rFonts w:ascii="Consolas" w:hAnsi="Consolas" w:cs="Consolas"/>
          <w:color w:val="000000"/>
          <w:szCs w:val="19"/>
        </w:rPr>
        <w:t xml:space="preserve"> + combination);</w:t>
      </w:r>
    </w:p>
    <w:p w14:paraId="473A53EA" w14:textId="77777777" w:rsidR="00DB0894" w:rsidRDefault="00072FBF" w:rsidP="00DB0894">
      <w:r>
        <w:t xml:space="preserve">There is an important subtlety here, slow down and read this carefully. </w:t>
      </w:r>
      <w:r w:rsidR="00DB0894">
        <w:t xml:space="preserve">The third line will set the </w:t>
      </w:r>
      <w:r w:rsidR="00DB0894" w:rsidRPr="00DB0894">
        <w:rPr>
          <w:rFonts w:ascii="Consolas" w:hAnsi="Consolas" w:cs="Consolas"/>
          <w:color w:val="000000"/>
          <w:szCs w:val="19"/>
        </w:rPr>
        <w:t xml:space="preserve">combination </w:t>
      </w:r>
      <w:r w:rsidR="00DB0894">
        <w:t xml:space="preserve">variable to be </w:t>
      </w:r>
      <w:r w:rsidR="00DB0894" w:rsidRPr="00DB0894">
        <w:rPr>
          <w:rFonts w:ascii="Consolas" w:hAnsi="Consolas" w:cs="Consolas"/>
          <w:color w:val="A31515"/>
          <w:szCs w:val="19"/>
        </w:rPr>
        <w:t>"John</w:t>
      </w:r>
      <w:r w:rsidR="00DB0894">
        <w:rPr>
          <w:rFonts w:ascii="Consolas" w:hAnsi="Consolas" w:cs="Consolas"/>
          <w:color w:val="A31515"/>
          <w:szCs w:val="19"/>
        </w:rPr>
        <w:t xml:space="preserve"> Doe</w:t>
      </w:r>
      <w:r w:rsidR="00DB0894" w:rsidRPr="00DB0894">
        <w:rPr>
          <w:rFonts w:ascii="Consolas" w:hAnsi="Consolas" w:cs="Consolas"/>
          <w:color w:val="A31515"/>
          <w:szCs w:val="19"/>
        </w:rPr>
        <w:t>"</w:t>
      </w:r>
      <w:r w:rsidR="00DB0894" w:rsidRPr="00DB0894">
        <w:rPr>
          <w:rFonts w:ascii="Consolas" w:hAnsi="Consolas" w:cs="Consolas"/>
          <w:color w:val="000000"/>
          <w:szCs w:val="19"/>
        </w:rPr>
        <w:t>;</w:t>
      </w:r>
      <w:r w:rsidR="00C60135">
        <w:rPr>
          <w:rFonts w:ascii="Consolas" w:hAnsi="Consolas" w:cs="Consolas"/>
          <w:color w:val="000000"/>
          <w:szCs w:val="19"/>
        </w:rPr>
        <w:t xml:space="preserve"> </w:t>
      </w:r>
      <w:r w:rsidR="00C60135" w:rsidRPr="00C60135">
        <w:t>Notice how I had to concatenate the space in between the</w:t>
      </w:r>
      <w:r w:rsidR="00C60135">
        <w:t xml:space="preserve"> two names if that is the desir</w:t>
      </w:r>
      <w:r w:rsidR="00C60135" w:rsidRPr="00C60135">
        <w:t>ed outcome.</w:t>
      </w:r>
      <w:r w:rsidR="00C60135">
        <w:t xml:space="preserve"> When I wrote to the console, I also told the Console WriteLine method to concatenate the literal </w:t>
      </w:r>
      <w:r w:rsidR="00C60135" w:rsidRPr="00DB0894">
        <w:rPr>
          <w:rFonts w:ascii="Consolas" w:hAnsi="Consolas" w:cs="Consolas"/>
          <w:color w:val="A31515"/>
          <w:szCs w:val="19"/>
        </w:rPr>
        <w:t>"Mr. "</w:t>
      </w:r>
      <w:r w:rsidR="00C60135" w:rsidRPr="00DB0894">
        <w:rPr>
          <w:rFonts w:ascii="Consolas" w:hAnsi="Consolas" w:cs="Consolas"/>
          <w:color w:val="000000"/>
          <w:szCs w:val="19"/>
        </w:rPr>
        <w:t xml:space="preserve"> </w:t>
      </w:r>
      <w:r w:rsidR="00C60135">
        <w:t xml:space="preserve"> to my </w:t>
      </w:r>
      <w:r w:rsidR="00C60135" w:rsidRPr="00DB0894">
        <w:rPr>
          <w:rFonts w:ascii="Consolas" w:hAnsi="Consolas" w:cs="Consolas"/>
          <w:color w:val="000000"/>
          <w:szCs w:val="19"/>
        </w:rPr>
        <w:t xml:space="preserve">combination </w:t>
      </w:r>
      <w:r w:rsidR="00C60135">
        <w:t xml:space="preserve">variable. </w:t>
      </w:r>
      <w:r w:rsidR="00C60135" w:rsidRPr="00072FBF">
        <w:rPr>
          <w:b/>
        </w:rPr>
        <w:t>But note</w:t>
      </w:r>
      <w:r w:rsidR="00C60135">
        <w:t>, this concatenation in the 4</w:t>
      </w:r>
      <w:r w:rsidR="00C60135" w:rsidRPr="00C60135">
        <w:rPr>
          <w:vertAlign w:val="superscript"/>
        </w:rPr>
        <w:t>th</w:t>
      </w:r>
      <w:r w:rsidR="00C60135">
        <w:t xml:space="preserve"> line is just an instruction to the Console method, it is not an assignment statement like the third line is. So after these four lines are executed, the console will display   </w:t>
      </w:r>
    </w:p>
    <w:p w14:paraId="23B21273" w14:textId="77777777" w:rsidR="00C60135" w:rsidRDefault="00C60135" w:rsidP="00DB0894">
      <w:r>
        <w:tab/>
        <w:t>Mr. John Doe</w:t>
      </w:r>
    </w:p>
    <w:p w14:paraId="017A8279" w14:textId="77777777" w:rsidR="00F04C71" w:rsidRDefault="00C60135" w:rsidP="00C60135">
      <w:pPr>
        <w:rPr>
          <w:color w:val="000000" w:themeColor="text1"/>
        </w:rPr>
      </w:pPr>
      <w:r>
        <w:t xml:space="preserve">but the value of </w:t>
      </w:r>
      <w:r w:rsidRPr="00C60135">
        <w:rPr>
          <w:rFonts w:ascii="Consolas" w:hAnsi="Consolas" w:cs="Consolas"/>
          <w:color w:val="000000"/>
          <w:szCs w:val="19"/>
        </w:rPr>
        <w:t xml:space="preserve"> </w:t>
      </w:r>
      <w:r w:rsidRPr="00DB0894">
        <w:rPr>
          <w:rFonts w:ascii="Consolas" w:hAnsi="Consolas" w:cs="Consolas"/>
          <w:color w:val="000000"/>
          <w:szCs w:val="19"/>
        </w:rPr>
        <w:t xml:space="preserve">combination </w:t>
      </w:r>
      <w:r>
        <w:t xml:space="preserve"> will still be just </w:t>
      </w:r>
      <w:r w:rsidRPr="00DB0894">
        <w:rPr>
          <w:rFonts w:ascii="Consolas" w:hAnsi="Consolas" w:cs="Consolas"/>
          <w:color w:val="A31515"/>
          <w:szCs w:val="19"/>
        </w:rPr>
        <w:t>"John</w:t>
      </w:r>
      <w:r>
        <w:rPr>
          <w:rFonts w:ascii="Consolas" w:hAnsi="Consolas" w:cs="Consolas"/>
          <w:color w:val="A31515"/>
          <w:szCs w:val="19"/>
        </w:rPr>
        <w:t xml:space="preserve"> Doe</w:t>
      </w:r>
      <w:r w:rsidRPr="00DB0894">
        <w:rPr>
          <w:rFonts w:ascii="Consolas" w:hAnsi="Consolas" w:cs="Consolas"/>
          <w:color w:val="A31515"/>
          <w:szCs w:val="19"/>
        </w:rPr>
        <w:t>"</w:t>
      </w:r>
      <w:r>
        <w:rPr>
          <w:rFonts w:ascii="Consolas" w:hAnsi="Consolas" w:cs="Consolas"/>
          <w:color w:val="000000"/>
          <w:szCs w:val="19"/>
        </w:rPr>
        <w:t xml:space="preserve"> </w:t>
      </w:r>
      <w:r w:rsidRPr="00C60135">
        <w:t>and not</w:t>
      </w:r>
      <w:r>
        <w:rPr>
          <w:rFonts w:ascii="Consolas" w:hAnsi="Consolas" w:cs="Consolas"/>
          <w:color w:val="000000"/>
          <w:szCs w:val="19"/>
        </w:rPr>
        <w:t xml:space="preserve"> </w:t>
      </w:r>
      <w:r w:rsidRPr="00DB0894">
        <w:rPr>
          <w:rFonts w:ascii="Consolas" w:hAnsi="Consolas" w:cs="Consolas"/>
          <w:color w:val="A31515"/>
          <w:szCs w:val="19"/>
        </w:rPr>
        <w:t>"</w:t>
      </w:r>
      <w:r w:rsidRPr="00C60135">
        <w:rPr>
          <w:rFonts w:ascii="Consolas" w:hAnsi="Consolas" w:cs="Consolas"/>
          <w:color w:val="A31515"/>
          <w:szCs w:val="19"/>
        </w:rPr>
        <w:t xml:space="preserve"> </w:t>
      </w:r>
      <w:r w:rsidRPr="00DB0894">
        <w:rPr>
          <w:rFonts w:ascii="Consolas" w:hAnsi="Consolas" w:cs="Consolas"/>
          <w:color w:val="A31515"/>
          <w:szCs w:val="19"/>
        </w:rPr>
        <w:t>Mr. John</w:t>
      </w:r>
      <w:r>
        <w:rPr>
          <w:rFonts w:ascii="Consolas" w:hAnsi="Consolas" w:cs="Consolas"/>
          <w:color w:val="A31515"/>
          <w:szCs w:val="19"/>
        </w:rPr>
        <w:t xml:space="preserve"> Doe</w:t>
      </w:r>
      <w:r w:rsidRPr="00DB0894">
        <w:rPr>
          <w:rFonts w:ascii="Consolas" w:hAnsi="Consolas" w:cs="Consolas"/>
          <w:color w:val="A31515"/>
          <w:szCs w:val="19"/>
        </w:rPr>
        <w:t>"</w:t>
      </w:r>
      <w:r w:rsidRPr="00C60135">
        <w:rPr>
          <w:color w:val="000000" w:themeColor="text1"/>
        </w:rPr>
        <w:t>.</w:t>
      </w:r>
    </w:p>
    <w:p w14:paraId="53EC1461" w14:textId="77777777" w:rsidR="00855806" w:rsidRPr="00855806" w:rsidRDefault="00855806" w:rsidP="007726C3">
      <w:pPr>
        <w:pStyle w:val="Heading3"/>
      </w:pPr>
      <w:bookmarkStart w:id="56" w:name="_Toc44348518"/>
      <w:r w:rsidRPr="00855806">
        <w:lastRenderedPageBreak/>
        <w:t>Comparing two strings</w:t>
      </w:r>
      <w:bookmarkEnd w:id="56"/>
    </w:p>
    <w:p w14:paraId="22D69E77" w14:textId="19CC6889" w:rsidR="00855806" w:rsidRDefault="00855806" w:rsidP="00855806">
      <w:pPr>
        <w:rPr>
          <w:color w:val="000000" w:themeColor="text1"/>
        </w:rPr>
      </w:pPr>
      <w:r w:rsidRPr="00D37773">
        <w:t xml:space="preserve">If you want to make a decision based on if two strings are the same word or phrase, </w:t>
      </w:r>
      <w:r w:rsidR="00D37773" w:rsidRPr="00D37773">
        <w:t xml:space="preserve">just like with numbers, we use the </w:t>
      </w:r>
      <w:r w:rsidRPr="00D37773">
        <w:t xml:space="preserve"> </w:t>
      </w:r>
      <w:r w:rsidR="00D37773" w:rsidRPr="00D37773">
        <w:t>same relational operators</w:t>
      </w:r>
      <w:r w:rsidR="00BE53D6">
        <w:t xml:space="preserve"> </w:t>
      </w:r>
      <w:r w:rsidR="00D37773" w:rsidRPr="00B90393">
        <w:t xml:space="preserve"> </w:t>
      </w:r>
      <w:r w:rsidR="00D37773" w:rsidRPr="00D37773">
        <w:rPr>
          <w:rFonts w:ascii="Arial" w:hAnsi="Arial" w:cs="Arial"/>
          <w:color w:val="000000" w:themeColor="text1"/>
        </w:rPr>
        <w:t>==</w:t>
      </w:r>
      <w:r w:rsidR="00D37773" w:rsidRPr="00855806">
        <w:rPr>
          <w:color w:val="000000" w:themeColor="text1"/>
        </w:rPr>
        <w:t xml:space="preserve"> </w:t>
      </w:r>
      <w:r w:rsidR="00D37773">
        <w:rPr>
          <w:color w:val="000000" w:themeColor="text1"/>
        </w:rPr>
        <w:t xml:space="preserve"> </w:t>
      </w:r>
      <w:r w:rsidR="00D37773" w:rsidRPr="00D37773">
        <w:t>or</w:t>
      </w:r>
      <w:r w:rsidR="00D37773" w:rsidRPr="00855806">
        <w:rPr>
          <w:color w:val="000000" w:themeColor="text1"/>
        </w:rPr>
        <w:t xml:space="preserve"> </w:t>
      </w:r>
      <w:r w:rsidR="00D37773" w:rsidRPr="00D37773">
        <w:rPr>
          <w:rFonts w:ascii="Arial" w:hAnsi="Arial" w:cs="Arial"/>
          <w:color w:val="000000" w:themeColor="text1"/>
        </w:rPr>
        <w:t>!=</w:t>
      </w:r>
    </w:p>
    <w:p w14:paraId="1E89F647" w14:textId="77777777" w:rsidR="00D37773" w:rsidRPr="00D37773" w:rsidRDefault="00D37773" w:rsidP="00D37773">
      <w:pPr>
        <w:autoSpaceDE w:val="0"/>
        <w:autoSpaceDN w:val="0"/>
        <w:adjustRightInd w:val="0"/>
        <w:spacing w:before="0" w:after="0" w:line="240" w:lineRule="auto"/>
        <w:ind w:left="720"/>
        <w:rPr>
          <w:rFonts w:ascii="Consolas" w:hAnsi="Consolas" w:cs="Consolas"/>
          <w:color w:val="000000"/>
          <w:szCs w:val="19"/>
        </w:rPr>
      </w:pPr>
      <w:r w:rsidRPr="00D37773">
        <w:rPr>
          <w:rFonts w:ascii="Consolas" w:hAnsi="Consolas" w:cs="Consolas"/>
          <w:color w:val="0000FF"/>
          <w:szCs w:val="19"/>
        </w:rPr>
        <w:t>if</w:t>
      </w:r>
      <w:r w:rsidRPr="00D37773">
        <w:rPr>
          <w:rFonts w:ascii="Consolas" w:hAnsi="Consolas" w:cs="Consolas"/>
          <w:color w:val="000000"/>
          <w:szCs w:val="19"/>
        </w:rPr>
        <w:t xml:space="preserve"> (firstName == lastName)</w:t>
      </w:r>
    </w:p>
    <w:p w14:paraId="2DB9BA5E" w14:textId="77777777" w:rsidR="00D37773" w:rsidRPr="00D37773" w:rsidRDefault="00D37773" w:rsidP="00D37773">
      <w:pPr>
        <w:autoSpaceDE w:val="0"/>
        <w:autoSpaceDN w:val="0"/>
        <w:adjustRightInd w:val="0"/>
        <w:spacing w:before="0" w:after="0" w:line="240" w:lineRule="auto"/>
        <w:ind w:left="720"/>
        <w:rPr>
          <w:rFonts w:ascii="Consolas" w:hAnsi="Consolas" w:cs="Consolas"/>
          <w:color w:val="000000"/>
          <w:szCs w:val="19"/>
        </w:rPr>
      </w:pPr>
      <w:r w:rsidRPr="00D37773">
        <w:rPr>
          <w:rFonts w:ascii="Consolas" w:hAnsi="Consolas" w:cs="Consolas"/>
          <w:color w:val="000000"/>
          <w:szCs w:val="19"/>
        </w:rPr>
        <w:t>{</w:t>
      </w:r>
    </w:p>
    <w:p w14:paraId="492F60F2" w14:textId="77777777" w:rsidR="00D37773" w:rsidRPr="00D37773" w:rsidRDefault="00D37773" w:rsidP="00D37773">
      <w:pPr>
        <w:autoSpaceDE w:val="0"/>
        <w:autoSpaceDN w:val="0"/>
        <w:adjustRightInd w:val="0"/>
        <w:spacing w:before="0" w:after="0" w:line="240" w:lineRule="auto"/>
        <w:ind w:left="720"/>
        <w:rPr>
          <w:rFonts w:ascii="Consolas" w:hAnsi="Consolas" w:cs="Consolas"/>
          <w:color w:val="000000"/>
          <w:szCs w:val="19"/>
        </w:rPr>
      </w:pPr>
      <w:r w:rsidRPr="00D37773">
        <w:rPr>
          <w:rFonts w:ascii="Consolas" w:hAnsi="Consolas" w:cs="Consolas"/>
          <w:color w:val="000000"/>
          <w:szCs w:val="19"/>
        </w:rPr>
        <w:t xml:space="preserve">    </w:t>
      </w:r>
      <w:r w:rsidRPr="00336FE9">
        <w:rPr>
          <w:rFonts w:ascii="Consolas" w:hAnsi="Consolas" w:cs="Consolas"/>
          <w:color w:val="0070C0"/>
          <w:szCs w:val="19"/>
        </w:rPr>
        <w:t>Console</w:t>
      </w:r>
      <w:r w:rsidRPr="00D37773">
        <w:rPr>
          <w:rFonts w:ascii="Consolas" w:hAnsi="Consolas" w:cs="Consolas"/>
          <w:color w:val="000000"/>
          <w:szCs w:val="19"/>
        </w:rPr>
        <w:t>.WriteLine(</w:t>
      </w:r>
      <w:r w:rsidRPr="00D37773">
        <w:rPr>
          <w:rFonts w:ascii="Consolas" w:hAnsi="Consolas" w:cs="Consolas"/>
          <w:color w:val="A31515"/>
          <w:szCs w:val="19"/>
        </w:rPr>
        <w:t>"This person has the same first name and last name!"</w:t>
      </w:r>
      <w:r w:rsidRPr="00D37773">
        <w:rPr>
          <w:rFonts w:ascii="Consolas" w:hAnsi="Consolas" w:cs="Consolas"/>
          <w:color w:val="000000"/>
          <w:szCs w:val="19"/>
        </w:rPr>
        <w:t>);</w:t>
      </w:r>
    </w:p>
    <w:p w14:paraId="39A6F19E" w14:textId="77777777" w:rsidR="00D37773" w:rsidRPr="00D37773" w:rsidRDefault="00D37773" w:rsidP="00D37773">
      <w:pPr>
        <w:ind w:left="720"/>
        <w:rPr>
          <w:color w:val="000000" w:themeColor="text1"/>
          <w:sz w:val="28"/>
        </w:rPr>
      </w:pPr>
      <w:r w:rsidRPr="00D37773">
        <w:rPr>
          <w:rFonts w:ascii="Consolas" w:hAnsi="Consolas" w:cs="Consolas"/>
          <w:color w:val="000000"/>
          <w:szCs w:val="19"/>
        </w:rPr>
        <w:t>}</w:t>
      </w:r>
    </w:p>
    <w:p w14:paraId="548FFBBC" w14:textId="77777777" w:rsidR="00855806" w:rsidRDefault="00D37773" w:rsidP="00D37773">
      <w:pPr>
        <w:rPr>
          <w:rFonts w:ascii="Arial" w:hAnsi="Arial" w:cs="Arial"/>
        </w:rPr>
      </w:pPr>
      <w:r>
        <w:t xml:space="preserve">There are actually three other ways to compare strings </w:t>
      </w:r>
      <w:r w:rsidR="00072FBF" w:rsidRPr="00855806">
        <w:t>usi</w:t>
      </w:r>
      <w:r w:rsidR="00072FBF">
        <w:t>ng</w:t>
      </w:r>
      <w:r w:rsidR="00855806" w:rsidRPr="00855806">
        <w:t xml:space="preserve"> </w:t>
      </w:r>
      <w:r w:rsidR="00072FBF">
        <w:t xml:space="preserve">a </w:t>
      </w:r>
      <w:r>
        <w:t>string object</w:t>
      </w:r>
      <w:r w:rsidR="00072FBF">
        <w:t>’s</w:t>
      </w:r>
      <w:r>
        <w:t xml:space="preserve"> methods, </w:t>
      </w:r>
      <w:r w:rsidR="00855806" w:rsidRPr="00855806">
        <w:t>Equals(), Compare(), CompareTo()</w:t>
      </w:r>
      <w:r>
        <w:t xml:space="preserve"> b</w:t>
      </w:r>
      <w:r w:rsidR="00855806" w:rsidRPr="00855806">
        <w:t>ut they are more complicated</w:t>
      </w:r>
      <w:r>
        <w:t xml:space="preserve"> and have slightly </w:t>
      </w:r>
      <w:r w:rsidR="00072FBF">
        <w:t>different</w:t>
      </w:r>
      <w:r>
        <w:t xml:space="preserve"> behaviors.  For now, we will use only the </w:t>
      </w:r>
      <w:r w:rsidRPr="00D37773">
        <w:rPr>
          <w:rFonts w:ascii="Arial" w:hAnsi="Arial" w:cs="Arial"/>
        </w:rPr>
        <w:t>==</w:t>
      </w:r>
      <w:r w:rsidRPr="00855806">
        <w:t xml:space="preserve"> </w:t>
      </w:r>
      <w:r>
        <w:t xml:space="preserve"> </w:t>
      </w:r>
      <w:r w:rsidRPr="00D37773">
        <w:t>or</w:t>
      </w:r>
      <w:r w:rsidRPr="00855806">
        <w:t xml:space="preserve"> </w:t>
      </w:r>
      <w:r w:rsidRPr="00D37773">
        <w:rPr>
          <w:rFonts w:ascii="Arial" w:hAnsi="Arial" w:cs="Arial"/>
        </w:rPr>
        <w:t>!=</w:t>
      </w:r>
      <w:r>
        <w:rPr>
          <w:rFonts w:ascii="Arial" w:hAnsi="Arial" w:cs="Arial"/>
        </w:rPr>
        <w:t xml:space="preserve">  .</w:t>
      </w:r>
    </w:p>
    <w:p w14:paraId="32B9441F" w14:textId="77777777" w:rsidR="00072FBF" w:rsidRPr="00072FBF" w:rsidRDefault="00072FBF" w:rsidP="007726C3">
      <w:pPr>
        <w:pStyle w:val="Heading3"/>
      </w:pPr>
      <w:bookmarkStart w:id="57" w:name="_Toc44348519"/>
      <w:r w:rsidRPr="00072FBF">
        <w:t>Length property</w:t>
      </w:r>
      <w:bookmarkEnd w:id="57"/>
    </w:p>
    <w:p w14:paraId="08773786" w14:textId="77777777" w:rsidR="00D37773" w:rsidRDefault="00D37773" w:rsidP="00D37773">
      <w:r>
        <w:t xml:space="preserve">If you need to know how many letters are contained in a string, each string object has a </w:t>
      </w:r>
      <w:r w:rsidRPr="00BE53D6">
        <w:rPr>
          <w:b/>
        </w:rPr>
        <w:t>property</w:t>
      </w:r>
      <w:r>
        <w:t xml:space="preserve"> that will give you that information.  See this code.</w:t>
      </w:r>
    </w:p>
    <w:p w14:paraId="6099D67C" w14:textId="77777777" w:rsidR="005E1C77" w:rsidRDefault="00072FBF" w:rsidP="00072FBF">
      <w:pPr>
        <w:ind w:firstLine="720"/>
        <w:rPr>
          <w:rFonts w:ascii="Consolas" w:hAnsi="Consolas" w:cs="Consolas"/>
          <w:color w:val="000000"/>
          <w:szCs w:val="19"/>
        </w:rPr>
      </w:pPr>
      <w:r w:rsidRPr="00336FE9">
        <w:rPr>
          <w:rFonts w:ascii="Consolas" w:hAnsi="Consolas" w:cs="Consolas"/>
          <w:color w:val="0070C0"/>
          <w:szCs w:val="19"/>
        </w:rPr>
        <w:t>Console</w:t>
      </w:r>
      <w:r w:rsidRPr="00D37773">
        <w:rPr>
          <w:rFonts w:ascii="Consolas" w:hAnsi="Consolas" w:cs="Consolas"/>
          <w:color w:val="000000"/>
          <w:szCs w:val="19"/>
        </w:rPr>
        <w:t>.WriteLine(</w:t>
      </w:r>
      <w:r>
        <w:rPr>
          <w:rFonts w:ascii="Consolas" w:hAnsi="Consolas" w:cs="Consolas"/>
          <w:color w:val="000000"/>
          <w:szCs w:val="19"/>
        </w:rPr>
        <w:t>firstName.Length</w:t>
      </w:r>
      <w:r w:rsidRPr="00D37773">
        <w:rPr>
          <w:rFonts w:ascii="Consolas" w:hAnsi="Consolas" w:cs="Consolas"/>
          <w:color w:val="000000"/>
          <w:szCs w:val="19"/>
        </w:rPr>
        <w:t>);</w:t>
      </w:r>
    </w:p>
    <w:p w14:paraId="08C645D7" w14:textId="77777777" w:rsidR="00072FBF" w:rsidRDefault="00072FBF" w:rsidP="00072FBF">
      <w:r>
        <w:t xml:space="preserve">If the firstName variable had been set to be “John”, then the console would write out the number </w:t>
      </w:r>
      <w:r w:rsidRPr="00072FBF">
        <w:rPr>
          <w:rFonts w:ascii="Arial" w:hAnsi="Arial" w:cs="Arial"/>
        </w:rPr>
        <w:t>4</w:t>
      </w:r>
      <w:r>
        <w:t>. It would make sense to instead use this code</w:t>
      </w:r>
      <w:r w:rsidR="00336FE9">
        <w:t>.</w:t>
      </w:r>
    </w:p>
    <w:p w14:paraId="39720712" w14:textId="77777777" w:rsidR="00336FE9" w:rsidRDefault="00336FE9" w:rsidP="00336FE9">
      <w:pPr>
        <w:ind w:firstLine="720"/>
        <w:rPr>
          <w:rFonts w:ascii="Consolas" w:hAnsi="Consolas" w:cs="Consolas"/>
          <w:color w:val="000000"/>
          <w:sz w:val="19"/>
          <w:szCs w:val="19"/>
        </w:rPr>
      </w:pPr>
      <w:r w:rsidRPr="00336FE9">
        <w:rPr>
          <w:rFonts w:ascii="Consolas" w:hAnsi="Consolas" w:cs="Consolas"/>
          <w:color w:val="0070C0"/>
          <w:sz w:val="19"/>
          <w:szCs w:val="19"/>
        </w:rPr>
        <w:t>Console</w:t>
      </w:r>
      <w:r>
        <w:rPr>
          <w:rFonts w:ascii="Consolas" w:hAnsi="Consolas" w:cs="Consolas"/>
          <w:color w:val="000000"/>
          <w:sz w:val="19"/>
          <w:szCs w:val="19"/>
        </w:rPr>
        <w:t>.WriteLine( (firstName.Length).ToString() );</w:t>
      </w:r>
    </w:p>
    <w:p w14:paraId="66861FB1" w14:textId="77777777" w:rsidR="00336FE9" w:rsidRDefault="00336FE9" w:rsidP="00336FE9">
      <w:r>
        <w:t xml:space="preserve">When there are parenthesis, the compilers processes the code from the inside of parenthesis to the outside. So the compiler would first evaluate the property value of </w:t>
      </w:r>
      <w:r>
        <w:rPr>
          <w:rFonts w:ascii="Consolas" w:hAnsi="Consolas" w:cs="Consolas"/>
          <w:color w:val="000000"/>
          <w:sz w:val="19"/>
          <w:szCs w:val="19"/>
        </w:rPr>
        <w:t>firstName.Length</w:t>
      </w:r>
      <w:r w:rsidRPr="00336FE9">
        <w:t>, which will be an integer</w:t>
      </w:r>
      <w:r>
        <w:t xml:space="preserve">. If we want to treat that value as a string, every integer object has a </w:t>
      </w:r>
      <w:r>
        <w:rPr>
          <w:rFonts w:ascii="Consolas" w:hAnsi="Consolas" w:cs="Consolas"/>
          <w:color w:val="000000"/>
          <w:sz w:val="19"/>
          <w:szCs w:val="19"/>
        </w:rPr>
        <w:t xml:space="preserve">ToString() </w:t>
      </w:r>
      <w:r w:rsidRPr="00336FE9">
        <w:t>method</w:t>
      </w:r>
      <w:r>
        <w:t xml:space="preserve"> which will convert the integer value </w:t>
      </w:r>
      <w:r w:rsidRPr="00336FE9">
        <w:rPr>
          <w:rFonts w:ascii="Arial" w:hAnsi="Arial" w:cs="Arial"/>
        </w:rPr>
        <w:t>4</w:t>
      </w:r>
      <w:r>
        <w:t xml:space="preserve"> to a string value of </w:t>
      </w:r>
      <w:r w:rsidRPr="00336FE9">
        <w:rPr>
          <w:rFonts w:ascii="Arial" w:hAnsi="Arial" w:cs="Arial"/>
        </w:rPr>
        <w:t>4</w:t>
      </w:r>
      <w:r>
        <w:t xml:space="preserve">. And then the compiler would be left with </w:t>
      </w:r>
    </w:p>
    <w:p w14:paraId="427AC78E" w14:textId="77777777" w:rsidR="00336FE9" w:rsidRDefault="00336FE9" w:rsidP="00336FE9">
      <w:pPr>
        <w:ind w:firstLine="720"/>
        <w:rPr>
          <w:rFonts w:ascii="Consolas" w:hAnsi="Consolas" w:cs="Consolas"/>
          <w:color w:val="000000"/>
          <w:szCs w:val="19"/>
        </w:rPr>
      </w:pPr>
      <w:r w:rsidRPr="00336FE9">
        <w:rPr>
          <w:rFonts w:ascii="Consolas" w:hAnsi="Consolas" w:cs="Consolas"/>
          <w:color w:val="0070C0"/>
          <w:szCs w:val="19"/>
        </w:rPr>
        <w:t>Console</w:t>
      </w:r>
      <w:r w:rsidRPr="00D37773">
        <w:rPr>
          <w:rFonts w:ascii="Consolas" w:hAnsi="Consolas" w:cs="Consolas"/>
          <w:color w:val="000000"/>
          <w:szCs w:val="19"/>
        </w:rPr>
        <w:t>.WriteLine</w:t>
      </w:r>
      <w:r w:rsidR="008341AE" w:rsidRPr="00D37773">
        <w:rPr>
          <w:rFonts w:ascii="Consolas" w:hAnsi="Consolas" w:cs="Consolas"/>
          <w:color w:val="000000"/>
          <w:szCs w:val="19"/>
        </w:rPr>
        <w:t>(</w:t>
      </w:r>
      <w:r w:rsidR="008341AE">
        <w:rPr>
          <w:rFonts w:ascii="Consolas" w:hAnsi="Consolas" w:cs="Consolas"/>
          <w:color w:val="A31515"/>
          <w:szCs w:val="19"/>
        </w:rPr>
        <w:t>"4"</w:t>
      </w:r>
      <w:r w:rsidRPr="00D37773">
        <w:rPr>
          <w:rFonts w:ascii="Consolas" w:hAnsi="Consolas" w:cs="Consolas"/>
          <w:color w:val="000000"/>
          <w:szCs w:val="19"/>
        </w:rPr>
        <w:t>);</w:t>
      </w:r>
    </w:p>
    <w:p w14:paraId="7B466EE5" w14:textId="1E24971E" w:rsidR="00336FE9" w:rsidRDefault="00336FE9" w:rsidP="00336FE9">
      <w:r>
        <w:t>Where that</w:t>
      </w:r>
      <w:r w:rsidR="00BE53D6">
        <w:t xml:space="preserve"> red </w:t>
      </w:r>
      <w:r>
        <w:t xml:space="preserve"> 4 is a string, not an integer. It turns out the Console’s WriteLine method is a very “friendly” method, and very much UNLIKE the rest of the C# language, you can ask it (pass in a variable) to write out just about any kind of data type, and instead of complaining that you can only write strings to the console, it converts whatever you give it to a string automatically.  That is why the </w:t>
      </w:r>
      <w:r w:rsidR="00E6581C">
        <w:t>previous</w:t>
      </w:r>
      <w:r>
        <w:t xml:space="preserve"> code worked</w:t>
      </w:r>
      <w:r w:rsidR="00E6581C">
        <w:t>.</w:t>
      </w:r>
    </w:p>
    <w:p w14:paraId="58193F00" w14:textId="77777777" w:rsidR="00E6581C" w:rsidRDefault="00E6581C" w:rsidP="00E6581C">
      <w:pPr>
        <w:ind w:firstLine="720"/>
        <w:rPr>
          <w:rFonts w:ascii="Consolas" w:hAnsi="Consolas" w:cs="Consolas"/>
          <w:color w:val="000000"/>
          <w:szCs w:val="19"/>
        </w:rPr>
      </w:pPr>
      <w:r w:rsidRPr="00336FE9">
        <w:rPr>
          <w:rFonts w:ascii="Consolas" w:hAnsi="Consolas" w:cs="Consolas"/>
          <w:color w:val="0070C0"/>
          <w:szCs w:val="19"/>
        </w:rPr>
        <w:t>Console</w:t>
      </w:r>
      <w:r w:rsidRPr="00D37773">
        <w:rPr>
          <w:rFonts w:ascii="Consolas" w:hAnsi="Consolas" w:cs="Consolas"/>
          <w:color w:val="000000"/>
          <w:szCs w:val="19"/>
        </w:rPr>
        <w:t>.WriteLine(</w:t>
      </w:r>
      <w:r>
        <w:rPr>
          <w:rFonts w:ascii="Consolas" w:hAnsi="Consolas" w:cs="Consolas"/>
          <w:color w:val="000000"/>
          <w:szCs w:val="19"/>
        </w:rPr>
        <w:t>firstName.Length</w:t>
      </w:r>
      <w:r w:rsidRPr="00D37773">
        <w:rPr>
          <w:rFonts w:ascii="Consolas" w:hAnsi="Consolas" w:cs="Consolas"/>
          <w:color w:val="000000"/>
          <w:szCs w:val="19"/>
        </w:rPr>
        <w:t>);</w:t>
      </w:r>
    </w:p>
    <w:p w14:paraId="5B92CDEC" w14:textId="77777777" w:rsidR="00E6581C" w:rsidRDefault="00E6581C" w:rsidP="00E6581C">
      <w:r>
        <w:t>You are actually giving an integer to the WriteLine method, and it coverts it to a string for you.  While this is generally convenient, it is inconsistent with most of the C# language, which always requires you to be consistent with your data types.  For example, this code will fail with a compiler error.</w:t>
      </w:r>
    </w:p>
    <w:p w14:paraId="29F2B84B" w14:textId="77777777" w:rsidR="00336FE9" w:rsidRDefault="00E6581C" w:rsidP="00E6581C">
      <w:pPr>
        <w:ind w:firstLine="720"/>
        <w:rPr>
          <w:rFonts w:ascii="Consolas" w:hAnsi="Consolas" w:cs="Consolas"/>
          <w:color w:val="000000"/>
          <w:szCs w:val="19"/>
        </w:rPr>
      </w:pPr>
      <w:r w:rsidRPr="00E6581C">
        <w:rPr>
          <w:rFonts w:ascii="Consolas" w:hAnsi="Consolas" w:cs="Consolas"/>
          <w:color w:val="0000FF"/>
          <w:szCs w:val="19"/>
        </w:rPr>
        <w:t>string</w:t>
      </w:r>
      <w:r w:rsidRPr="00E6581C">
        <w:rPr>
          <w:rFonts w:ascii="Consolas" w:hAnsi="Consolas" w:cs="Consolas"/>
          <w:color w:val="000000"/>
          <w:szCs w:val="19"/>
        </w:rPr>
        <w:t xml:space="preserve"> </w:t>
      </w:r>
      <w:r w:rsidR="002955AB" w:rsidRPr="00E6581C">
        <w:rPr>
          <w:rFonts w:ascii="Consolas" w:hAnsi="Consolas" w:cs="Consolas"/>
          <w:color w:val="000000"/>
          <w:szCs w:val="19"/>
        </w:rPr>
        <w:t xml:space="preserve">wordLength </w:t>
      </w:r>
      <w:r w:rsidRPr="00E6581C">
        <w:rPr>
          <w:rFonts w:ascii="Consolas" w:hAnsi="Consolas" w:cs="Consolas"/>
          <w:color w:val="000000"/>
          <w:szCs w:val="19"/>
        </w:rPr>
        <w:t>= firstName.Length;</w:t>
      </w:r>
    </w:p>
    <w:p w14:paraId="5F94DBC1" w14:textId="77777777" w:rsidR="00E6581C" w:rsidRDefault="00E6581C" w:rsidP="00E6581C">
      <w:r>
        <w:t>Here you are telling the compiler that the variable wordLength is a string, and then you are trying to store an integer into it. If you really wanted to do this, then in this, and in almost all other cases, you must overtly convert the one data type to the other.  This code is correct.</w:t>
      </w:r>
    </w:p>
    <w:p w14:paraId="6CBF5207" w14:textId="77777777" w:rsidR="00E6581C" w:rsidRDefault="00E6581C" w:rsidP="00E6581C">
      <w:pPr>
        <w:ind w:firstLine="720"/>
        <w:rPr>
          <w:rFonts w:ascii="Consolas" w:hAnsi="Consolas" w:cs="Consolas"/>
          <w:color w:val="000000"/>
          <w:szCs w:val="19"/>
        </w:rPr>
      </w:pPr>
      <w:r w:rsidRPr="00E6581C">
        <w:rPr>
          <w:rFonts w:ascii="Consolas" w:hAnsi="Consolas" w:cs="Consolas"/>
          <w:color w:val="0000FF"/>
          <w:szCs w:val="19"/>
        </w:rPr>
        <w:t>string</w:t>
      </w:r>
      <w:r w:rsidRPr="00E6581C">
        <w:rPr>
          <w:rFonts w:ascii="Consolas" w:hAnsi="Consolas" w:cs="Consolas"/>
          <w:color w:val="000000"/>
          <w:szCs w:val="19"/>
        </w:rPr>
        <w:t xml:space="preserve"> </w:t>
      </w:r>
      <w:r w:rsidR="002955AB" w:rsidRPr="00E6581C">
        <w:rPr>
          <w:rFonts w:ascii="Consolas" w:hAnsi="Consolas" w:cs="Consolas"/>
          <w:color w:val="000000"/>
          <w:szCs w:val="19"/>
        </w:rPr>
        <w:t xml:space="preserve">wordLength </w:t>
      </w:r>
      <w:r w:rsidRPr="00E6581C">
        <w:rPr>
          <w:rFonts w:ascii="Consolas" w:hAnsi="Consolas" w:cs="Consolas"/>
          <w:color w:val="000000"/>
          <w:szCs w:val="19"/>
        </w:rPr>
        <w:t>= (firstName.Length).ToString();</w:t>
      </w:r>
    </w:p>
    <w:p w14:paraId="02BACB5C" w14:textId="77777777" w:rsidR="007726C3" w:rsidRDefault="007726C3" w:rsidP="00E6581C">
      <w:pPr>
        <w:ind w:firstLine="720"/>
        <w:rPr>
          <w:rFonts w:ascii="Consolas" w:hAnsi="Consolas" w:cs="Consolas"/>
          <w:color w:val="000000"/>
          <w:szCs w:val="19"/>
        </w:rPr>
      </w:pPr>
    </w:p>
    <w:p w14:paraId="531842CA" w14:textId="77777777" w:rsidR="007726C3" w:rsidRDefault="007726C3" w:rsidP="007726C3">
      <w:pPr>
        <w:pStyle w:val="Heading3"/>
      </w:pPr>
      <w:bookmarkStart w:id="58" w:name="_Toc44348520"/>
      <w:r w:rsidRPr="007726C3">
        <w:lastRenderedPageBreak/>
        <w:t>string Sub</w:t>
      </w:r>
      <w:r w:rsidR="007604B2">
        <w:t>s</w:t>
      </w:r>
      <w:r w:rsidRPr="007726C3">
        <w:t>tring method</w:t>
      </w:r>
      <w:bookmarkEnd w:id="58"/>
    </w:p>
    <w:p w14:paraId="64C72C54" w14:textId="77777777" w:rsidR="007604B2" w:rsidRDefault="007726C3" w:rsidP="007604B2">
      <w:r>
        <w:t xml:space="preserve">We have shown how use can use concatenation to glue two or more strings into one string, but what if you want to break a string apart into pieces? The string object has a method call SubString that will do this for you. </w:t>
      </w:r>
      <w:r w:rsidR="007604B2">
        <w:t>Start with a string variable.</w:t>
      </w:r>
    </w:p>
    <w:p w14:paraId="47FC8767" w14:textId="77777777" w:rsidR="007604B2" w:rsidRDefault="007604B2" w:rsidP="007604B2">
      <w:pPr>
        <w:ind w:firstLine="720"/>
        <w:rPr>
          <w:rFonts w:ascii="Consolas" w:hAnsi="Consolas" w:cs="Consolas"/>
          <w:color w:val="000000"/>
          <w:szCs w:val="19"/>
        </w:rPr>
      </w:pPr>
      <w:r w:rsidRPr="007726C3">
        <w:rPr>
          <w:rFonts w:ascii="Consolas" w:hAnsi="Consolas" w:cs="Consolas"/>
          <w:color w:val="0000FF"/>
          <w:szCs w:val="19"/>
        </w:rPr>
        <w:t>string</w:t>
      </w:r>
      <w:r w:rsidRPr="007726C3">
        <w:rPr>
          <w:rFonts w:ascii="Consolas" w:hAnsi="Consolas" w:cs="Consolas"/>
          <w:color w:val="000000"/>
          <w:szCs w:val="19"/>
        </w:rPr>
        <w:t xml:space="preserve"> testString = </w:t>
      </w:r>
      <w:r w:rsidRPr="007726C3">
        <w:rPr>
          <w:rFonts w:ascii="Consolas" w:hAnsi="Consolas" w:cs="Consolas"/>
          <w:color w:val="A31515"/>
          <w:szCs w:val="19"/>
        </w:rPr>
        <w:t>"waterworld"</w:t>
      </w:r>
      <w:r w:rsidRPr="007726C3">
        <w:rPr>
          <w:rFonts w:ascii="Consolas" w:hAnsi="Consolas" w:cs="Consolas"/>
          <w:color w:val="000000"/>
          <w:szCs w:val="19"/>
        </w:rPr>
        <w:t>;</w:t>
      </w:r>
    </w:p>
    <w:p w14:paraId="3DE3620B" w14:textId="77777777" w:rsidR="007604B2" w:rsidRDefault="007604B2" w:rsidP="007726C3">
      <w:r>
        <w:t>Using the</w:t>
      </w:r>
      <w:r w:rsidR="008341AE">
        <w:t xml:space="preserve"> SubString</w:t>
      </w:r>
      <w:r>
        <w:t xml:space="preserve"> </w:t>
      </w:r>
      <w:r w:rsidR="00D16714">
        <w:t>method</w:t>
      </w:r>
      <w:r>
        <w:t xml:space="preserve"> looks like this.</w:t>
      </w:r>
    </w:p>
    <w:p w14:paraId="573521DA" w14:textId="77777777" w:rsidR="007604B2" w:rsidRPr="007604B2" w:rsidRDefault="007604B2" w:rsidP="007604B2">
      <w:pPr>
        <w:ind w:firstLine="720"/>
        <w:rPr>
          <w:rFonts w:ascii="Consolas" w:hAnsi="Consolas" w:cs="Consolas"/>
          <w:color w:val="000000" w:themeColor="text1"/>
          <w:szCs w:val="19"/>
        </w:rPr>
      </w:pPr>
      <w:r w:rsidRPr="007604B2">
        <w:rPr>
          <w:rFonts w:ascii="Consolas" w:hAnsi="Consolas" w:cs="Consolas"/>
          <w:color w:val="000000" w:themeColor="text1"/>
          <w:szCs w:val="19"/>
        </w:rPr>
        <w:t>testString.Substring(start at, how many));</w:t>
      </w:r>
    </w:p>
    <w:p w14:paraId="2C608A94" w14:textId="77777777" w:rsidR="007726C3" w:rsidRDefault="007604B2" w:rsidP="007604B2">
      <w:pPr>
        <w:rPr>
          <w:rFonts w:ascii="Consolas" w:hAnsi="Consolas" w:cs="Consolas"/>
          <w:color w:val="000000"/>
          <w:szCs w:val="19"/>
        </w:rPr>
      </w:pPr>
      <w:r>
        <w:t>Where you supply a value for how many letters from the beginning you want to start at and then how many letters you want. When you call a method, the values you pass into the method are called arguments. So this Substring method is being passed in</w:t>
      </w:r>
      <w:r w:rsidR="008341AE">
        <w:t xml:space="preserve"> (</w:t>
      </w:r>
      <w:r>
        <w:t>given</w:t>
      </w:r>
      <w:r w:rsidR="008341AE">
        <w:t>)</w:t>
      </w:r>
      <w:r>
        <w:t xml:space="preserve">, two arguments, a </w:t>
      </w:r>
      <w:r w:rsidR="008341AE" w:rsidRPr="007604B2">
        <w:rPr>
          <w:rFonts w:ascii="Consolas" w:hAnsi="Consolas" w:cs="Consolas"/>
          <w:color w:val="000000" w:themeColor="text1"/>
          <w:szCs w:val="19"/>
        </w:rPr>
        <w:t>start at</w:t>
      </w:r>
      <w:r w:rsidR="008341AE">
        <w:t xml:space="preserve"> </w:t>
      </w:r>
      <w:r>
        <w:t xml:space="preserve"> value and a </w:t>
      </w:r>
      <w:r w:rsidR="008341AE" w:rsidRPr="007604B2">
        <w:rPr>
          <w:rFonts w:ascii="Consolas" w:hAnsi="Consolas" w:cs="Consolas"/>
          <w:color w:val="000000" w:themeColor="text1"/>
          <w:szCs w:val="19"/>
        </w:rPr>
        <w:t>how many</w:t>
      </w:r>
      <w:r w:rsidR="008341AE">
        <w:t xml:space="preserve"> </w:t>
      </w:r>
      <w:r>
        <w:t>value.</w:t>
      </w:r>
    </w:p>
    <w:p w14:paraId="0EB11634" w14:textId="27A55CBD" w:rsidR="007726C3" w:rsidRDefault="007726C3" w:rsidP="007604B2">
      <w:r>
        <w:t xml:space="preserve">Notice the position of each letter in the </w:t>
      </w:r>
      <w:r w:rsidR="002955AB" w:rsidRPr="007726C3">
        <w:rPr>
          <w:rFonts w:ascii="Consolas" w:hAnsi="Consolas" w:cs="Consolas"/>
          <w:color w:val="000000"/>
          <w:szCs w:val="19"/>
        </w:rPr>
        <w:t xml:space="preserve">testString </w:t>
      </w:r>
      <w:r w:rsidR="007604B2">
        <w:t>variable</w:t>
      </w:r>
      <w:r>
        <w:t xml:space="preserve">.  </w:t>
      </w:r>
      <w:r w:rsidR="007604B2">
        <w:t>Programming languages almost always start counting things starting at zero instead of one.  (If you are like me, you will code a bug in about every third program because you will forget to start at zero</w:t>
      </w:r>
      <w:r w:rsidR="008341AE">
        <w:t xml:space="preserve"> </w:t>
      </w:r>
      <w:r w:rsidR="00BE53D6">
        <w:t>sometimes!</w:t>
      </w:r>
      <w:r w:rsidR="007604B2">
        <w:t>)</w:t>
      </w:r>
      <w:r w:rsidR="007604B2">
        <w:tab/>
      </w:r>
    </w:p>
    <w:p w14:paraId="3AAD727A" w14:textId="77777777" w:rsidR="007604B2" w:rsidRPr="00D16714" w:rsidRDefault="007604B2" w:rsidP="007604B2">
      <w:pPr>
        <w:rPr>
          <w:sz w:val="24"/>
        </w:rPr>
      </w:pPr>
      <w:r w:rsidRPr="00D16714">
        <w:rPr>
          <w:sz w:val="24"/>
        </w:rPr>
        <w:t xml:space="preserve">  </w:t>
      </w:r>
      <w:r w:rsidRPr="00D16714">
        <w:rPr>
          <w:sz w:val="24"/>
        </w:rPr>
        <w:tab/>
      </w:r>
      <w:r w:rsidRPr="00BE53D6">
        <w:rPr>
          <w:rFonts w:ascii="Arial" w:hAnsi="Arial" w:cs="Arial"/>
          <w:color w:val="F6A1C9" w:themeColor="accent2" w:themeTint="66"/>
          <w:sz w:val="24"/>
        </w:rPr>
        <w:t>0    1    2   3   4   5   6   7   8   9</w:t>
      </w:r>
      <w:r w:rsidRPr="00BE53D6">
        <w:rPr>
          <w:color w:val="F6A1C9" w:themeColor="accent2" w:themeTint="66"/>
          <w:sz w:val="24"/>
        </w:rPr>
        <w:t xml:space="preserve"> </w:t>
      </w:r>
    </w:p>
    <w:p w14:paraId="2B0D84E5" w14:textId="77777777" w:rsidR="007604B2" w:rsidRPr="00D16714" w:rsidRDefault="007604B2" w:rsidP="007604B2">
      <w:pPr>
        <w:rPr>
          <w:rFonts w:ascii="Arial" w:hAnsi="Arial" w:cs="Arial"/>
          <w:sz w:val="24"/>
        </w:rPr>
      </w:pPr>
      <w:r w:rsidRPr="00D16714">
        <w:rPr>
          <w:sz w:val="24"/>
        </w:rPr>
        <w:t xml:space="preserve">          </w:t>
      </w:r>
      <w:r w:rsidR="00D16714">
        <w:rPr>
          <w:sz w:val="24"/>
        </w:rPr>
        <w:t xml:space="preserve"> </w:t>
      </w:r>
      <w:r w:rsidRPr="00D16714">
        <w:rPr>
          <w:rFonts w:ascii="Arial" w:hAnsi="Arial" w:cs="Arial"/>
          <w:sz w:val="24"/>
        </w:rPr>
        <w:t>w    a    t    e   r    w  o   r     l   d</w:t>
      </w:r>
    </w:p>
    <w:p w14:paraId="40AFFF1C" w14:textId="77777777" w:rsidR="007604B2" w:rsidRDefault="007604B2" w:rsidP="007604B2">
      <w:pPr>
        <w:rPr>
          <w:rFonts w:ascii="Arial" w:hAnsi="Arial" w:cs="Arial"/>
          <w:sz w:val="28"/>
        </w:rPr>
      </w:pPr>
      <w:r>
        <w:t>Examine these method calls carefully</w:t>
      </w:r>
      <w:r w:rsidR="00FE02AD">
        <w:t xml:space="preserve"> and decide what string would be written to the console.</w:t>
      </w:r>
    </w:p>
    <w:p w14:paraId="3ADABEAC" w14:textId="77777777" w:rsidR="00FE02AD" w:rsidRDefault="007604B2" w:rsidP="007604B2">
      <w:pPr>
        <w:autoSpaceDE w:val="0"/>
        <w:autoSpaceDN w:val="0"/>
        <w:adjustRightInd w:val="0"/>
        <w:spacing w:before="0" w:after="0" w:line="240" w:lineRule="auto"/>
        <w:ind w:firstLine="720"/>
        <w:rPr>
          <w:rFonts w:ascii="Consolas" w:hAnsi="Consolas" w:cs="Consolas"/>
          <w:color w:val="000000"/>
          <w:szCs w:val="19"/>
        </w:rPr>
      </w:pPr>
      <w:r w:rsidRPr="007604B2">
        <w:rPr>
          <w:rFonts w:ascii="Consolas" w:hAnsi="Consolas" w:cs="Consolas"/>
          <w:color w:val="000000"/>
          <w:szCs w:val="19"/>
        </w:rPr>
        <w:t xml:space="preserve">Console.WriteLine(testString.Substring(0, 1));  </w:t>
      </w:r>
    </w:p>
    <w:p w14:paraId="74D19CBB" w14:textId="77777777" w:rsidR="007604B2" w:rsidRPr="007604B2" w:rsidRDefault="007604B2" w:rsidP="007604B2">
      <w:pPr>
        <w:autoSpaceDE w:val="0"/>
        <w:autoSpaceDN w:val="0"/>
        <w:adjustRightInd w:val="0"/>
        <w:spacing w:before="0" w:after="0" w:line="240" w:lineRule="auto"/>
        <w:ind w:firstLine="720"/>
        <w:rPr>
          <w:rFonts w:ascii="Consolas" w:hAnsi="Consolas" w:cs="Consolas"/>
          <w:color w:val="000000"/>
          <w:szCs w:val="19"/>
        </w:rPr>
      </w:pPr>
      <w:r w:rsidRPr="007604B2">
        <w:rPr>
          <w:rFonts w:ascii="Consolas" w:hAnsi="Consolas" w:cs="Consolas"/>
          <w:color w:val="008000"/>
          <w:szCs w:val="19"/>
        </w:rPr>
        <w:t>//</w:t>
      </w:r>
      <w:r w:rsidR="00FE02AD">
        <w:rPr>
          <w:rFonts w:ascii="Consolas" w:hAnsi="Consolas" w:cs="Consolas"/>
          <w:color w:val="008000"/>
          <w:szCs w:val="19"/>
        </w:rPr>
        <w:t xml:space="preserve"> start at letter 0 and give me one letter </w:t>
      </w:r>
    </w:p>
    <w:p w14:paraId="2876A061" w14:textId="77777777" w:rsidR="007604B2" w:rsidRPr="007604B2" w:rsidRDefault="007604B2" w:rsidP="007604B2">
      <w:pPr>
        <w:autoSpaceDE w:val="0"/>
        <w:autoSpaceDN w:val="0"/>
        <w:adjustRightInd w:val="0"/>
        <w:spacing w:before="0" w:after="0" w:line="240" w:lineRule="auto"/>
        <w:rPr>
          <w:rFonts w:ascii="Consolas" w:hAnsi="Consolas" w:cs="Consolas"/>
          <w:color w:val="000000"/>
          <w:szCs w:val="19"/>
        </w:rPr>
      </w:pPr>
    </w:p>
    <w:p w14:paraId="69F3792F" w14:textId="77777777" w:rsidR="007604B2" w:rsidRDefault="007604B2" w:rsidP="007604B2">
      <w:pPr>
        <w:autoSpaceDE w:val="0"/>
        <w:autoSpaceDN w:val="0"/>
        <w:adjustRightInd w:val="0"/>
        <w:spacing w:before="0" w:after="0" w:line="240" w:lineRule="auto"/>
        <w:ind w:firstLine="720"/>
        <w:rPr>
          <w:rFonts w:ascii="Consolas" w:hAnsi="Consolas" w:cs="Consolas"/>
          <w:color w:val="008000"/>
          <w:szCs w:val="19"/>
        </w:rPr>
      </w:pPr>
      <w:r w:rsidRPr="007604B2">
        <w:rPr>
          <w:rFonts w:ascii="Consolas" w:hAnsi="Consolas" w:cs="Consolas"/>
          <w:color w:val="000000"/>
          <w:szCs w:val="19"/>
        </w:rPr>
        <w:t>Console.WriteLine</w:t>
      </w:r>
      <w:r w:rsidR="00FE02AD">
        <w:rPr>
          <w:rFonts w:ascii="Consolas" w:hAnsi="Consolas" w:cs="Consolas"/>
          <w:color w:val="000000"/>
          <w:szCs w:val="19"/>
        </w:rPr>
        <w:t xml:space="preserve">(testString.Substring(0, 2)); </w:t>
      </w:r>
    </w:p>
    <w:p w14:paraId="3C7CF902" w14:textId="77777777" w:rsidR="00FE02AD" w:rsidRPr="007604B2" w:rsidRDefault="00FE02AD" w:rsidP="00FE02AD">
      <w:pPr>
        <w:autoSpaceDE w:val="0"/>
        <w:autoSpaceDN w:val="0"/>
        <w:adjustRightInd w:val="0"/>
        <w:spacing w:before="0" w:after="0" w:line="240" w:lineRule="auto"/>
        <w:ind w:firstLine="720"/>
        <w:rPr>
          <w:rFonts w:ascii="Consolas" w:hAnsi="Consolas" w:cs="Consolas"/>
          <w:color w:val="000000"/>
          <w:szCs w:val="19"/>
        </w:rPr>
      </w:pPr>
      <w:r w:rsidRPr="007604B2">
        <w:rPr>
          <w:rFonts w:ascii="Consolas" w:hAnsi="Consolas" w:cs="Consolas"/>
          <w:color w:val="008000"/>
          <w:szCs w:val="19"/>
        </w:rPr>
        <w:t>//</w:t>
      </w:r>
      <w:r>
        <w:rPr>
          <w:rFonts w:ascii="Consolas" w:hAnsi="Consolas" w:cs="Consolas"/>
          <w:color w:val="008000"/>
          <w:szCs w:val="19"/>
        </w:rPr>
        <w:t xml:space="preserve"> start at letter 0 and give me 2 letters </w:t>
      </w:r>
    </w:p>
    <w:p w14:paraId="2169A203" w14:textId="77777777" w:rsidR="007604B2" w:rsidRPr="007604B2" w:rsidRDefault="007604B2" w:rsidP="007604B2">
      <w:pPr>
        <w:autoSpaceDE w:val="0"/>
        <w:autoSpaceDN w:val="0"/>
        <w:adjustRightInd w:val="0"/>
        <w:spacing w:before="0" w:after="0" w:line="240" w:lineRule="auto"/>
        <w:rPr>
          <w:rFonts w:ascii="Consolas" w:hAnsi="Consolas" w:cs="Consolas"/>
          <w:color w:val="000000"/>
          <w:szCs w:val="19"/>
        </w:rPr>
      </w:pPr>
    </w:p>
    <w:p w14:paraId="6C791039" w14:textId="77777777" w:rsidR="007604B2" w:rsidRDefault="007604B2" w:rsidP="007604B2">
      <w:pPr>
        <w:autoSpaceDE w:val="0"/>
        <w:autoSpaceDN w:val="0"/>
        <w:adjustRightInd w:val="0"/>
        <w:spacing w:before="0" w:after="0" w:line="240" w:lineRule="auto"/>
        <w:ind w:firstLine="720"/>
        <w:rPr>
          <w:rFonts w:ascii="Consolas" w:hAnsi="Consolas" w:cs="Consolas"/>
          <w:color w:val="008000"/>
          <w:szCs w:val="19"/>
        </w:rPr>
      </w:pPr>
      <w:r w:rsidRPr="007604B2">
        <w:rPr>
          <w:rFonts w:ascii="Consolas" w:hAnsi="Consolas" w:cs="Consolas"/>
          <w:color w:val="000000"/>
          <w:szCs w:val="19"/>
        </w:rPr>
        <w:t>Console.WriteLine</w:t>
      </w:r>
      <w:r w:rsidR="00FE02AD">
        <w:rPr>
          <w:rFonts w:ascii="Consolas" w:hAnsi="Consolas" w:cs="Consolas"/>
          <w:color w:val="000000"/>
          <w:szCs w:val="19"/>
        </w:rPr>
        <w:t>(testString.Substring(1, 2));</w:t>
      </w:r>
    </w:p>
    <w:p w14:paraId="7B705151" w14:textId="77777777" w:rsidR="00FE02AD" w:rsidRPr="007604B2" w:rsidRDefault="00FE02AD" w:rsidP="00FE02AD">
      <w:pPr>
        <w:autoSpaceDE w:val="0"/>
        <w:autoSpaceDN w:val="0"/>
        <w:adjustRightInd w:val="0"/>
        <w:spacing w:before="0" w:after="0" w:line="240" w:lineRule="auto"/>
        <w:ind w:firstLine="720"/>
        <w:rPr>
          <w:rFonts w:ascii="Consolas" w:hAnsi="Consolas" w:cs="Consolas"/>
          <w:color w:val="000000"/>
          <w:szCs w:val="19"/>
        </w:rPr>
      </w:pPr>
      <w:r w:rsidRPr="007604B2">
        <w:rPr>
          <w:rFonts w:ascii="Consolas" w:hAnsi="Consolas" w:cs="Consolas"/>
          <w:color w:val="008000"/>
          <w:szCs w:val="19"/>
        </w:rPr>
        <w:t>//</w:t>
      </w:r>
      <w:r>
        <w:rPr>
          <w:rFonts w:ascii="Consolas" w:hAnsi="Consolas" w:cs="Consolas"/>
          <w:color w:val="008000"/>
          <w:szCs w:val="19"/>
        </w:rPr>
        <w:t xml:space="preserve"> start at letter 1 and give me 2 letters </w:t>
      </w:r>
    </w:p>
    <w:p w14:paraId="1EEC7EF3" w14:textId="77777777" w:rsidR="007604B2" w:rsidRPr="007604B2" w:rsidRDefault="007604B2" w:rsidP="007604B2">
      <w:pPr>
        <w:autoSpaceDE w:val="0"/>
        <w:autoSpaceDN w:val="0"/>
        <w:adjustRightInd w:val="0"/>
        <w:spacing w:before="0" w:after="0" w:line="240" w:lineRule="auto"/>
        <w:rPr>
          <w:rFonts w:ascii="Consolas" w:hAnsi="Consolas" w:cs="Consolas"/>
          <w:color w:val="000000"/>
          <w:szCs w:val="19"/>
        </w:rPr>
      </w:pPr>
    </w:p>
    <w:p w14:paraId="71CEE0C1" w14:textId="77777777" w:rsidR="007604B2" w:rsidRDefault="007604B2" w:rsidP="007604B2">
      <w:pPr>
        <w:autoSpaceDE w:val="0"/>
        <w:autoSpaceDN w:val="0"/>
        <w:adjustRightInd w:val="0"/>
        <w:spacing w:before="0" w:after="0" w:line="240" w:lineRule="auto"/>
        <w:ind w:firstLine="720"/>
        <w:rPr>
          <w:rFonts w:ascii="Consolas" w:hAnsi="Consolas" w:cs="Consolas"/>
          <w:color w:val="008000"/>
          <w:szCs w:val="19"/>
        </w:rPr>
      </w:pPr>
      <w:r w:rsidRPr="007604B2">
        <w:rPr>
          <w:rFonts w:ascii="Consolas" w:hAnsi="Consolas" w:cs="Consolas"/>
          <w:color w:val="000000"/>
          <w:szCs w:val="19"/>
        </w:rPr>
        <w:t>Console.WriteLin</w:t>
      </w:r>
      <w:r w:rsidR="00FE02AD">
        <w:rPr>
          <w:rFonts w:ascii="Consolas" w:hAnsi="Consolas" w:cs="Consolas"/>
          <w:color w:val="000000"/>
          <w:szCs w:val="19"/>
        </w:rPr>
        <w:t>e(testString.Substring(2, 3));</w:t>
      </w:r>
    </w:p>
    <w:p w14:paraId="289139F6" w14:textId="77777777" w:rsidR="00FE02AD" w:rsidRPr="007604B2" w:rsidRDefault="00FE02AD" w:rsidP="00FE02AD">
      <w:pPr>
        <w:autoSpaceDE w:val="0"/>
        <w:autoSpaceDN w:val="0"/>
        <w:adjustRightInd w:val="0"/>
        <w:spacing w:before="0" w:after="0" w:line="240" w:lineRule="auto"/>
        <w:ind w:firstLine="720"/>
        <w:rPr>
          <w:rFonts w:ascii="Consolas" w:hAnsi="Consolas" w:cs="Consolas"/>
          <w:color w:val="000000"/>
          <w:szCs w:val="19"/>
        </w:rPr>
      </w:pPr>
      <w:r w:rsidRPr="007604B2">
        <w:rPr>
          <w:rFonts w:ascii="Consolas" w:hAnsi="Consolas" w:cs="Consolas"/>
          <w:color w:val="008000"/>
          <w:szCs w:val="19"/>
        </w:rPr>
        <w:t>//</w:t>
      </w:r>
      <w:r>
        <w:rPr>
          <w:rFonts w:ascii="Consolas" w:hAnsi="Consolas" w:cs="Consolas"/>
          <w:color w:val="008000"/>
          <w:szCs w:val="19"/>
        </w:rPr>
        <w:t xml:space="preserve"> start at letter 2 and give me 3 letters </w:t>
      </w:r>
    </w:p>
    <w:p w14:paraId="666950EE" w14:textId="77777777" w:rsidR="007604B2" w:rsidRPr="007604B2" w:rsidRDefault="007604B2" w:rsidP="007604B2">
      <w:pPr>
        <w:autoSpaceDE w:val="0"/>
        <w:autoSpaceDN w:val="0"/>
        <w:adjustRightInd w:val="0"/>
        <w:spacing w:before="0" w:after="0" w:line="240" w:lineRule="auto"/>
        <w:rPr>
          <w:rFonts w:ascii="Consolas" w:hAnsi="Consolas" w:cs="Consolas"/>
          <w:color w:val="000000"/>
          <w:szCs w:val="19"/>
        </w:rPr>
      </w:pPr>
    </w:p>
    <w:p w14:paraId="7152ADFF" w14:textId="77777777" w:rsidR="007604B2" w:rsidRDefault="007604B2" w:rsidP="007604B2">
      <w:pPr>
        <w:autoSpaceDE w:val="0"/>
        <w:autoSpaceDN w:val="0"/>
        <w:adjustRightInd w:val="0"/>
        <w:spacing w:before="0" w:after="0" w:line="240" w:lineRule="auto"/>
        <w:ind w:firstLine="720"/>
        <w:rPr>
          <w:rFonts w:ascii="Consolas" w:hAnsi="Consolas" w:cs="Consolas"/>
          <w:color w:val="008000"/>
          <w:szCs w:val="19"/>
        </w:rPr>
      </w:pPr>
      <w:r w:rsidRPr="007604B2">
        <w:rPr>
          <w:rFonts w:ascii="Consolas" w:hAnsi="Consolas" w:cs="Consolas"/>
          <w:color w:val="000000"/>
          <w:szCs w:val="19"/>
        </w:rPr>
        <w:t>Console.WriteLine(testString.Substring(0, testString.Length));</w:t>
      </w:r>
    </w:p>
    <w:p w14:paraId="0BEA134A" w14:textId="77777777" w:rsidR="00FE02AD" w:rsidRPr="007604B2" w:rsidRDefault="00FE02AD" w:rsidP="00FE02AD">
      <w:pPr>
        <w:autoSpaceDE w:val="0"/>
        <w:autoSpaceDN w:val="0"/>
        <w:adjustRightInd w:val="0"/>
        <w:spacing w:before="0" w:after="0" w:line="240" w:lineRule="auto"/>
        <w:ind w:firstLine="720"/>
        <w:rPr>
          <w:rFonts w:ascii="Consolas" w:hAnsi="Consolas" w:cs="Consolas"/>
          <w:color w:val="000000"/>
          <w:szCs w:val="19"/>
        </w:rPr>
      </w:pPr>
      <w:r w:rsidRPr="007604B2">
        <w:rPr>
          <w:rFonts w:ascii="Consolas" w:hAnsi="Consolas" w:cs="Consolas"/>
          <w:color w:val="008000"/>
          <w:szCs w:val="19"/>
        </w:rPr>
        <w:t>//</w:t>
      </w:r>
      <w:r>
        <w:rPr>
          <w:rFonts w:ascii="Consolas" w:hAnsi="Consolas" w:cs="Consolas"/>
          <w:color w:val="008000"/>
          <w:szCs w:val="19"/>
        </w:rPr>
        <w:t xml:space="preserve"> start at </w:t>
      </w:r>
      <w:r w:rsidR="002955AB">
        <w:rPr>
          <w:rFonts w:ascii="Consolas" w:hAnsi="Consolas" w:cs="Consolas"/>
          <w:color w:val="008000"/>
          <w:szCs w:val="19"/>
        </w:rPr>
        <w:t>letter 0 and give me 10 letters</w:t>
      </w:r>
    </w:p>
    <w:p w14:paraId="2DF2B6E8" w14:textId="77777777" w:rsidR="007604B2" w:rsidRPr="007604B2" w:rsidRDefault="007604B2" w:rsidP="007604B2">
      <w:pPr>
        <w:autoSpaceDE w:val="0"/>
        <w:autoSpaceDN w:val="0"/>
        <w:adjustRightInd w:val="0"/>
        <w:spacing w:before="0" w:after="0" w:line="240" w:lineRule="auto"/>
        <w:rPr>
          <w:rFonts w:ascii="Consolas" w:hAnsi="Consolas" w:cs="Consolas"/>
          <w:color w:val="000000"/>
          <w:szCs w:val="19"/>
        </w:rPr>
      </w:pPr>
    </w:p>
    <w:p w14:paraId="535F9E86" w14:textId="77777777" w:rsidR="007604B2" w:rsidRDefault="007604B2" w:rsidP="007604B2">
      <w:pPr>
        <w:ind w:firstLine="720"/>
        <w:rPr>
          <w:rFonts w:ascii="Consolas" w:hAnsi="Consolas" w:cs="Consolas"/>
          <w:color w:val="008000"/>
          <w:szCs w:val="19"/>
        </w:rPr>
      </w:pPr>
      <w:r w:rsidRPr="007604B2">
        <w:rPr>
          <w:rFonts w:ascii="Consolas" w:hAnsi="Consolas" w:cs="Consolas"/>
          <w:color w:val="000000"/>
          <w:szCs w:val="19"/>
        </w:rPr>
        <w:t>Console.WriteLine(testString.Substr</w:t>
      </w:r>
      <w:r w:rsidR="00FE02AD">
        <w:rPr>
          <w:rFonts w:ascii="Consolas" w:hAnsi="Consolas" w:cs="Consolas"/>
          <w:color w:val="000000"/>
          <w:szCs w:val="19"/>
        </w:rPr>
        <w:t>ing(testString.Length - 4, 2));</w:t>
      </w:r>
    </w:p>
    <w:p w14:paraId="16515605" w14:textId="38447134" w:rsidR="00FE02AD" w:rsidRDefault="00FE02AD" w:rsidP="00FE02AD">
      <w:pPr>
        <w:autoSpaceDE w:val="0"/>
        <w:autoSpaceDN w:val="0"/>
        <w:adjustRightInd w:val="0"/>
        <w:spacing w:before="0" w:after="0" w:line="240" w:lineRule="auto"/>
        <w:ind w:firstLine="720"/>
        <w:rPr>
          <w:rFonts w:ascii="Consolas" w:hAnsi="Consolas" w:cs="Consolas"/>
          <w:color w:val="008000"/>
          <w:szCs w:val="19"/>
        </w:rPr>
      </w:pPr>
      <w:r w:rsidRPr="007604B2">
        <w:rPr>
          <w:rFonts w:ascii="Consolas" w:hAnsi="Consolas" w:cs="Consolas"/>
          <w:color w:val="008000"/>
          <w:szCs w:val="19"/>
        </w:rPr>
        <w:t>//</w:t>
      </w:r>
      <w:r>
        <w:rPr>
          <w:rFonts w:ascii="Consolas" w:hAnsi="Consolas" w:cs="Consolas"/>
          <w:color w:val="008000"/>
          <w:szCs w:val="19"/>
        </w:rPr>
        <w:t xml:space="preserve"> start at letter (10-4) and give me 2 letters </w:t>
      </w:r>
    </w:p>
    <w:p w14:paraId="34B7B241" w14:textId="44861FD1" w:rsidR="00BE53D6" w:rsidRDefault="00BE53D6" w:rsidP="00FE02AD">
      <w:pPr>
        <w:autoSpaceDE w:val="0"/>
        <w:autoSpaceDN w:val="0"/>
        <w:adjustRightInd w:val="0"/>
        <w:spacing w:before="0" w:after="0" w:line="240" w:lineRule="auto"/>
        <w:ind w:firstLine="720"/>
        <w:rPr>
          <w:rFonts w:ascii="Consolas" w:hAnsi="Consolas" w:cs="Consolas"/>
          <w:color w:val="008000"/>
          <w:szCs w:val="19"/>
        </w:rPr>
      </w:pPr>
    </w:p>
    <w:p w14:paraId="687F719C" w14:textId="77777777" w:rsidR="00BE53D6" w:rsidRDefault="00BE53D6" w:rsidP="00FE02AD">
      <w:pPr>
        <w:autoSpaceDE w:val="0"/>
        <w:autoSpaceDN w:val="0"/>
        <w:adjustRightInd w:val="0"/>
        <w:spacing w:before="0" w:after="0" w:line="240" w:lineRule="auto"/>
        <w:ind w:firstLine="720"/>
        <w:rPr>
          <w:rFonts w:ascii="Consolas" w:hAnsi="Consolas" w:cs="Consolas"/>
          <w:color w:val="008000"/>
          <w:szCs w:val="19"/>
        </w:rPr>
      </w:pPr>
    </w:p>
    <w:p w14:paraId="495DC167" w14:textId="77777777" w:rsidR="00D16714" w:rsidRDefault="00D16714" w:rsidP="00FE02AD">
      <w:pPr>
        <w:autoSpaceDE w:val="0"/>
        <w:autoSpaceDN w:val="0"/>
        <w:adjustRightInd w:val="0"/>
        <w:spacing w:before="0" w:after="0" w:line="240" w:lineRule="auto"/>
        <w:ind w:firstLine="720"/>
        <w:rPr>
          <w:rFonts w:ascii="Consolas" w:hAnsi="Consolas" w:cs="Consolas"/>
          <w:color w:val="008000"/>
          <w:szCs w:val="19"/>
        </w:rPr>
      </w:pPr>
    </w:p>
    <w:p w14:paraId="2CD1601D" w14:textId="77777777" w:rsidR="00D16714" w:rsidRDefault="00D16714" w:rsidP="00D16714">
      <w:pPr>
        <w:pStyle w:val="Heading3"/>
      </w:pPr>
      <w:bookmarkStart w:id="59" w:name="_Toc44348521"/>
      <w:r w:rsidRPr="007726C3">
        <w:t xml:space="preserve">string </w:t>
      </w:r>
      <w:r>
        <w:t xml:space="preserve">Contains, </w:t>
      </w:r>
      <w:r w:rsidRPr="00D16714">
        <w:t>EndsWith</w:t>
      </w:r>
      <w:r>
        <w:t xml:space="preserve">, and </w:t>
      </w:r>
      <w:r w:rsidRPr="00D16714">
        <w:t>IndexOf</w:t>
      </w:r>
      <w:r w:rsidRPr="007726C3">
        <w:t xml:space="preserve"> method</w:t>
      </w:r>
      <w:r>
        <w:t>s</w:t>
      </w:r>
      <w:bookmarkEnd w:id="59"/>
    </w:p>
    <w:p w14:paraId="77610E40" w14:textId="77777777" w:rsidR="00D16714" w:rsidRDefault="00D16714" w:rsidP="00D16714">
      <w:r>
        <w:t>These methods do what their name suggests.  Using the same string variable,</w:t>
      </w:r>
    </w:p>
    <w:p w14:paraId="616CA5A8" w14:textId="77777777" w:rsidR="00D16714" w:rsidRDefault="00D16714" w:rsidP="00D16714">
      <w:pPr>
        <w:ind w:firstLine="720"/>
        <w:rPr>
          <w:rFonts w:ascii="Consolas" w:hAnsi="Consolas" w:cs="Consolas"/>
          <w:color w:val="000000"/>
          <w:szCs w:val="19"/>
        </w:rPr>
      </w:pPr>
      <w:r w:rsidRPr="007726C3">
        <w:rPr>
          <w:rFonts w:ascii="Consolas" w:hAnsi="Consolas" w:cs="Consolas"/>
          <w:color w:val="0000FF"/>
          <w:szCs w:val="19"/>
        </w:rPr>
        <w:t>string</w:t>
      </w:r>
      <w:r w:rsidRPr="007726C3">
        <w:rPr>
          <w:rFonts w:ascii="Consolas" w:hAnsi="Consolas" w:cs="Consolas"/>
          <w:color w:val="000000"/>
          <w:szCs w:val="19"/>
        </w:rPr>
        <w:t xml:space="preserve"> testString = </w:t>
      </w:r>
      <w:r w:rsidRPr="007726C3">
        <w:rPr>
          <w:rFonts w:ascii="Consolas" w:hAnsi="Consolas" w:cs="Consolas"/>
          <w:color w:val="A31515"/>
          <w:szCs w:val="19"/>
        </w:rPr>
        <w:t>"waterworld"</w:t>
      </w:r>
      <w:r w:rsidRPr="007726C3">
        <w:rPr>
          <w:rFonts w:ascii="Consolas" w:hAnsi="Consolas" w:cs="Consolas"/>
          <w:color w:val="000000"/>
          <w:szCs w:val="19"/>
        </w:rPr>
        <w:t>;</w:t>
      </w:r>
    </w:p>
    <w:p w14:paraId="201C1A57" w14:textId="77777777" w:rsidR="00D16714" w:rsidRDefault="00D16714" w:rsidP="00D16714">
      <w:r>
        <w:t>And the same numbering scheme,</w:t>
      </w:r>
    </w:p>
    <w:p w14:paraId="712B3C31" w14:textId="77777777" w:rsidR="00D16714" w:rsidRPr="00D16714" w:rsidRDefault="00D16714" w:rsidP="00D16714">
      <w:pPr>
        <w:rPr>
          <w:sz w:val="24"/>
        </w:rPr>
      </w:pPr>
      <w:r w:rsidRPr="00D16714">
        <w:rPr>
          <w:sz w:val="24"/>
        </w:rPr>
        <w:lastRenderedPageBreak/>
        <w:t xml:space="preserve">  </w:t>
      </w:r>
      <w:r w:rsidRPr="00D16714">
        <w:rPr>
          <w:sz w:val="24"/>
        </w:rPr>
        <w:tab/>
      </w:r>
      <w:r w:rsidRPr="00BE53D6">
        <w:rPr>
          <w:rFonts w:ascii="Arial" w:hAnsi="Arial" w:cs="Arial"/>
          <w:color w:val="F6A1C9" w:themeColor="accent2" w:themeTint="66"/>
          <w:sz w:val="24"/>
        </w:rPr>
        <w:t>0    1    2   3   4   5   6   7   8   9</w:t>
      </w:r>
      <w:r w:rsidRPr="00BE53D6">
        <w:rPr>
          <w:color w:val="F6A1C9" w:themeColor="accent2" w:themeTint="66"/>
          <w:sz w:val="24"/>
        </w:rPr>
        <w:t xml:space="preserve"> </w:t>
      </w:r>
    </w:p>
    <w:p w14:paraId="22B113AC" w14:textId="77777777" w:rsidR="00D16714" w:rsidRPr="00D16714" w:rsidRDefault="00D16714" w:rsidP="00D16714">
      <w:pPr>
        <w:rPr>
          <w:rFonts w:ascii="Arial" w:hAnsi="Arial" w:cs="Arial"/>
          <w:sz w:val="24"/>
        </w:rPr>
      </w:pPr>
      <w:r w:rsidRPr="00D16714">
        <w:rPr>
          <w:sz w:val="24"/>
        </w:rPr>
        <w:t xml:space="preserve">          </w:t>
      </w:r>
      <w:r>
        <w:rPr>
          <w:sz w:val="24"/>
        </w:rPr>
        <w:t xml:space="preserve"> </w:t>
      </w:r>
      <w:r w:rsidRPr="00D16714">
        <w:rPr>
          <w:rFonts w:ascii="Arial" w:hAnsi="Arial" w:cs="Arial"/>
          <w:sz w:val="24"/>
        </w:rPr>
        <w:t>w    a    t    e   r    w  o   r     l   d</w:t>
      </w:r>
    </w:p>
    <w:p w14:paraId="7E4C684D" w14:textId="77777777" w:rsidR="00D16714" w:rsidRDefault="00D16714" w:rsidP="00D16714">
      <w:r>
        <w:t>Look at these examples.</w:t>
      </w:r>
    </w:p>
    <w:p w14:paraId="544A425D" w14:textId="77777777" w:rsidR="00D16714" w:rsidRDefault="00D16714" w:rsidP="00D16714">
      <w:pPr>
        <w:pStyle w:val="NormalWeb"/>
        <w:kinsoku w:val="0"/>
        <w:overflowPunct w:val="0"/>
        <w:spacing w:before="77" w:beforeAutospacing="0" w:after="0" w:afterAutospacing="0"/>
        <w:textAlignment w:val="baseline"/>
        <w:rPr>
          <w:rFonts w:ascii="Consolas" w:eastAsia="+mn-ea" w:hAnsi="Consolas" w:cs="+mn-cs"/>
          <w:color w:val="000000"/>
          <w:sz w:val="22"/>
          <w:szCs w:val="32"/>
          <w:highlight w:val="white"/>
        </w:rPr>
      </w:pPr>
      <w:r w:rsidRPr="00D16714">
        <w:rPr>
          <w:rFonts w:ascii="Consolas" w:eastAsia="+mn-ea" w:hAnsi="Consolas" w:cs="+mn-cs"/>
          <w:color w:val="2B91AF"/>
          <w:sz w:val="22"/>
          <w:szCs w:val="32"/>
          <w:highlight w:val="white"/>
        </w:rPr>
        <w:t>Console</w:t>
      </w:r>
      <w:r w:rsidRPr="00D16714">
        <w:rPr>
          <w:rFonts w:ascii="Consolas" w:eastAsia="+mn-ea" w:hAnsi="Consolas" w:cs="+mn-cs"/>
          <w:color w:val="000000"/>
          <w:sz w:val="22"/>
          <w:szCs w:val="32"/>
          <w:highlight w:val="white"/>
        </w:rPr>
        <w:t>.WriteLine(testString.Contains(</w:t>
      </w:r>
      <w:r w:rsidRPr="00D16714">
        <w:rPr>
          <w:rFonts w:ascii="Consolas" w:eastAsia="+mn-ea" w:hAnsi="Consolas" w:cs="+mn-cs"/>
          <w:color w:val="A31515"/>
          <w:sz w:val="22"/>
          <w:szCs w:val="32"/>
          <w:highlight w:val="white"/>
        </w:rPr>
        <w:t>"ate"</w:t>
      </w:r>
      <w:r w:rsidRPr="00D16714">
        <w:rPr>
          <w:rFonts w:ascii="Consolas" w:eastAsia="+mn-ea" w:hAnsi="Consolas" w:cs="+mn-cs"/>
          <w:color w:val="000000"/>
          <w:sz w:val="22"/>
          <w:szCs w:val="32"/>
          <w:highlight w:val="white"/>
        </w:rPr>
        <w:t>));</w:t>
      </w:r>
    </w:p>
    <w:p w14:paraId="3FE0D54F" w14:textId="77777777" w:rsidR="00D16714" w:rsidRPr="009A2050" w:rsidRDefault="00D16714" w:rsidP="00D16714">
      <w:pPr>
        <w:pStyle w:val="NormalWeb"/>
        <w:kinsoku w:val="0"/>
        <w:overflowPunct w:val="0"/>
        <w:spacing w:before="77" w:beforeAutospacing="0" w:after="0" w:afterAutospacing="0"/>
        <w:textAlignment w:val="baseline"/>
        <w:rPr>
          <w:sz w:val="22"/>
          <w:szCs w:val="22"/>
        </w:rPr>
      </w:pPr>
      <w:r w:rsidRPr="009A2050">
        <w:rPr>
          <w:rFonts w:ascii="Consolas" w:eastAsia="+mn-ea" w:hAnsi="Consolas" w:cs="+mn-cs"/>
          <w:color w:val="008000"/>
          <w:sz w:val="22"/>
          <w:szCs w:val="22"/>
          <w:highlight w:val="white"/>
        </w:rPr>
        <w:t xml:space="preserve">// </w:t>
      </w:r>
      <w:r w:rsidR="009A2050">
        <w:rPr>
          <w:rFonts w:ascii="Consolas" w:eastAsia="+mn-ea" w:hAnsi="Consolas" w:cs="+mn-cs"/>
          <w:color w:val="008000"/>
          <w:sz w:val="22"/>
          <w:szCs w:val="22"/>
        </w:rPr>
        <w:t xml:space="preserve">The letters “ate”, in that order, are in the word, so it will write out </w:t>
      </w:r>
      <w:r w:rsidRPr="009A2050">
        <w:rPr>
          <w:rFonts w:ascii="Consolas" w:hAnsi="Consolas" w:cs="Consolas"/>
          <w:color w:val="008000"/>
          <w:sz w:val="22"/>
          <w:szCs w:val="22"/>
        </w:rPr>
        <w:sym w:font="Wingdings" w:char="F0E8"/>
      </w:r>
      <w:r w:rsidRPr="009A2050">
        <w:rPr>
          <w:rFonts w:ascii="Consolas" w:hAnsi="Consolas" w:cs="Consolas"/>
          <w:color w:val="008000"/>
          <w:sz w:val="22"/>
          <w:szCs w:val="22"/>
        </w:rPr>
        <w:t xml:space="preserve"> t</w:t>
      </w:r>
      <w:r w:rsidR="009A2050">
        <w:rPr>
          <w:rFonts w:ascii="Consolas" w:hAnsi="Consolas" w:cs="Consolas"/>
          <w:color w:val="008000"/>
          <w:sz w:val="22"/>
          <w:szCs w:val="22"/>
        </w:rPr>
        <w:t>rue</w:t>
      </w:r>
    </w:p>
    <w:p w14:paraId="2F640447" w14:textId="77777777" w:rsidR="00D16714" w:rsidRDefault="00D16714" w:rsidP="00D16714">
      <w:pPr>
        <w:pStyle w:val="NormalWeb"/>
        <w:kinsoku w:val="0"/>
        <w:overflowPunct w:val="0"/>
        <w:spacing w:before="77" w:beforeAutospacing="0" w:after="0" w:afterAutospacing="0"/>
        <w:textAlignment w:val="baseline"/>
        <w:rPr>
          <w:rFonts w:ascii="Consolas" w:eastAsia="+mn-ea" w:hAnsi="Consolas" w:cs="+mn-cs"/>
          <w:color w:val="2B91AF"/>
          <w:sz w:val="22"/>
          <w:szCs w:val="32"/>
          <w:highlight w:val="white"/>
        </w:rPr>
      </w:pPr>
    </w:p>
    <w:p w14:paraId="2B04E3B2" w14:textId="77777777" w:rsidR="00D16714" w:rsidRDefault="00D16714" w:rsidP="00D16714">
      <w:pPr>
        <w:pStyle w:val="NormalWeb"/>
        <w:kinsoku w:val="0"/>
        <w:overflowPunct w:val="0"/>
        <w:spacing w:before="77" w:beforeAutospacing="0" w:after="0" w:afterAutospacing="0"/>
        <w:textAlignment w:val="baseline"/>
        <w:rPr>
          <w:rFonts w:ascii="Consolas" w:eastAsia="+mn-ea" w:hAnsi="Consolas" w:cs="+mn-cs"/>
          <w:color w:val="000000"/>
          <w:sz w:val="22"/>
          <w:szCs w:val="32"/>
          <w:highlight w:val="white"/>
        </w:rPr>
      </w:pPr>
      <w:r w:rsidRPr="00D16714">
        <w:rPr>
          <w:rFonts w:ascii="Consolas" w:eastAsia="+mn-ea" w:hAnsi="Consolas" w:cs="+mn-cs"/>
          <w:color w:val="2B91AF"/>
          <w:sz w:val="22"/>
          <w:szCs w:val="32"/>
          <w:highlight w:val="white"/>
        </w:rPr>
        <w:t>Console</w:t>
      </w:r>
      <w:r w:rsidRPr="00D16714">
        <w:rPr>
          <w:rFonts w:ascii="Consolas" w:eastAsia="+mn-ea" w:hAnsi="Consolas" w:cs="+mn-cs"/>
          <w:color w:val="000000"/>
          <w:sz w:val="22"/>
          <w:szCs w:val="32"/>
          <w:highlight w:val="white"/>
        </w:rPr>
        <w:t>.WriteLine(testString.EndsWith(</w:t>
      </w:r>
      <w:r w:rsidRPr="00D16714">
        <w:rPr>
          <w:rFonts w:ascii="Consolas" w:eastAsia="+mn-ea" w:hAnsi="Consolas" w:cs="+mn-cs"/>
          <w:color w:val="A31515"/>
          <w:sz w:val="22"/>
          <w:szCs w:val="32"/>
          <w:highlight w:val="white"/>
        </w:rPr>
        <w:t>"ld"</w:t>
      </w:r>
      <w:r w:rsidRPr="00D16714">
        <w:rPr>
          <w:rFonts w:ascii="Consolas" w:eastAsia="+mn-ea" w:hAnsi="Consolas" w:cs="+mn-cs"/>
          <w:color w:val="000000"/>
          <w:sz w:val="22"/>
          <w:szCs w:val="32"/>
          <w:highlight w:val="white"/>
        </w:rPr>
        <w:t xml:space="preserve">)); </w:t>
      </w:r>
    </w:p>
    <w:p w14:paraId="759FFD93" w14:textId="77777777" w:rsidR="009A2050" w:rsidRPr="009A2050" w:rsidRDefault="009A2050" w:rsidP="009A2050">
      <w:pPr>
        <w:pStyle w:val="NormalWeb"/>
        <w:kinsoku w:val="0"/>
        <w:overflowPunct w:val="0"/>
        <w:spacing w:before="77" w:beforeAutospacing="0" w:after="0" w:afterAutospacing="0"/>
        <w:textAlignment w:val="baseline"/>
        <w:rPr>
          <w:sz w:val="22"/>
          <w:szCs w:val="22"/>
        </w:rPr>
      </w:pPr>
      <w:r w:rsidRPr="009A2050">
        <w:rPr>
          <w:rFonts w:ascii="Consolas" w:eastAsia="+mn-ea" w:hAnsi="Consolas" w:cs="+mn-cs"/>
          <w:color w:val="008000"/>
          <w:sz w:val="22"/>
          <w:szCs w:val="22"/>
          <w:highlight w:val="white"/>
        </w:rPr>
        <w:t xml:space="preserve">// </w:t>
      </w:r>
      <w:r>
        <w:rPr>
          <w:rFonts w:ascii="Consolas" w:eastAsia="+mn-ea" w:hAnsi="Consolas" w:cs="+mn-cs"/>
          <w:color w:val="008000"/>
          <w:sz w:val="22"/>
          <w:szCs w:val="22"/>
        </w:rPr>
        <w:t xml:space="preserve">The word does end with the letters “ld”, so it will write out </w:t>
      </w:r>
      <w:r w:rsidRPr="009A2050">
        <w:rPr>
          <w:rFonts w:ascii="Consolas" w:hAnsi="Consolas" w:cs="Consolas"/>
          <w:color w:val="008000"/>
          <w:sz w:val="22"/>
          <w:szCs w:val="22"/>
        </w:rPr>
        <w:sym w:font="Wingdings" w:char="F0E8"/>
      </w:r>
      <w:r w:rsidRPr="009A2050">
        <w:rPr>
          <w:rFonts w:ascii="Consolas" w:hAnsi="Consolas" w:cs="Consolas"/>
          <w:color w:val="008000"/>
          <w:sz w:val="22"/>
          <w:szCs w:val="22"/>
        </w:rPr>
        <w:t xml:space="preserve"> t</w:t>
      </w:r>
      <w:r>
        <w:rPr>
          <w:rFonts w:ascii="Consolas" w:hAnsi="Consolas" w:cs="Consolas"/>
          <w:color w:val="008000"/>
          <w:sz w:val="22"/>
          <w:szCs w:val="22"/>
        </w:rPr>
        <w:t>rue</w:t>
      </w:r>
    </w:p>
    <w:p w14:paraId="15CFEF69" w14:textId="77777777" w:rsidR="00D16714" w:rsidRPr="00D16714" w:rsidRDefault="00D16714" w:rsidP="00D16714">
      <w:pPr>
        <w:pStyle w:val="NormalWeb"/>
        <w:kinsoku w:val="0"/>
        <w:overflowPunct w:val="0"/>
        <w:spacing w:before="77" w:beforeAutospacing="0" w:after="0" w:afterAutospacing="0"/>
        <w:textAlignment w:val="baseline"/>
        <w:rPr>
          <w:sz w:val="18"/>
        </w:rPr>
      </w:pPr>
    </w:p>
    <w:p w14:paraId="65203E1F" w14:textId="77777777" w:rsidR="00D16714" w:rsidRDefault="00D16714" w:rsidP="00D16714">
      <w:pPr>
        <w:pStyle w:val="NormalWeb"/>
        <w:kinsoku w:val="0"/>
        <w:overflowPunct w:val="0"/>
        <w:spacing w:before="77" w:beforeAutospacing="0" w:after="0" w:afterAutospacing="0"/>
        <w:textAlignment w:val="baseline"/>
        <w:rPr>
          <w:rFonts w:ascii="Consolas" w:eastAsia="+mn-ea" w:hAnsi="Consolas" w:cs="+mn-cs"/>
          <w:color w:val="000000"/>
          <w:sz w:val="22"/>
          <w:szCs w:val="32"/>
          <w:highlight w:val="white"/>
        </w:rPr>
      </w:pPr>
      <w:r w:rsidRPr="00D16714">
        <w:rPr>
          <w:rFonts w:ascii="Consolas" w:eastAsia="+mn-ea" w:hAnsi="Consolas" w:cs="+mn-cs"/>
          <w:color w:val="2B91AF"/>
          <w:sz w:val="22"/>
          <w:szCs w:val="32"/>
          <w:highlight w:val="white"/>
        </w:rPr>
        <w:t>Console</w:t>
      </w:r>
      <w:r w:rsidRPr="00D16714">
        <w:rPr>
          <w:rFonts w:ascii="Consolas" w:eastAsia="+mn-ea" w:hAnsi="Consolas" w:cs="+mn-cs"/>
          <w:color w:val="000000"/>
          <w:sz w:val="22"/>
          <w:szCs w:val="32"/>
          <w:highlight w:val="white"/>
        </w:rPr>
        <w:t>.WriteLine(testString.IndexOf(</w:t>
      </w:r>
      <w:r w:rsidRPr="00D16714">
        <w:rPr>
          <w:rFonts w:ascii="Consolas" w:eastAsia="+mn-ea" w:hAnsi="Consolas" w:cs="+mn-cs"/>
          <w:color w:val="A31515"/>
          <w:sz w:val="22"/>
          <w:szCs w:val="32"/>
          <w:highlight w:val="white"/>
        </w:rPr>
        <w:t>‘r'</w:t>
      </w:r>
      <w:r w:rsidRPr="00D16714">
        <w:rPr>
          <w:rFonts w:ascii="Consolas" w:eastAsia="+mn-ea" w:hAnsi="Consolas" w:cs="+mn-cs"/>
          <w:color w:val="000000"/>
          <w:sz w:val="22"/>
          <w:szCs w:val="32"/>
          <w:highlight w:val="white"/>
        </w:rPr>
        <w:t xml:space="preserve">));  </w:t>
      </w:r>
    </w:p>
    <w:p w14:paraId="20FC2732" w14:textId="77777777" w:rsidR="00D16714" w:rsidRPr="00D16714" w:rsidRDefault="009A2050" w:rsidP="00D16714">
      <w:pPr>
        <w:pStyle w:val="NormalWeb"/>
        <w:kinsoku w:val="0"/>
        <w:overflowPunct w:val="0"/>
        <w:spacing w:before="77" w:beforeAutospacing="0" w:after="0" w:afterAutospacing="0"/>
        <w:textAlignment w:val="baseline"/>
        <w:rPr>
          <w:sz w:val="18"/>
        </w:rPr>
      </w:pPr>
      <w:r w:rsidRPr="009A2050">
        <w:rPr>
          <w:rFonts w:ascii="Consolas" w:eastAsia="+mn-ea" w:hAnsi="Consolas" w:cs="+mn-cs"/>
          <w:color w:val="008000"/>
          <w:sz w:val="22"/>
          <w:szCs w:val="22"/>
          <w:highlight w:val="white"/>
        </w:rPr>
        <w:t xml:space="preserve">// </w:t>
      </w:r>
      <w:r>
        <w:rPr>
          <w:rFonts w:ascii="Consolas" w:eastAsia="+mn-ea" w:hAnsi="Consolas" w:cs="+mn-cs"/>
          <w:color w:val="008000"/>
          <w:sz w:val="22"/>
          <w:szCs w:val="22"/>
        </w:rPr>
        <w:t xml:space="preserve">The letter “r” is found first at location 4, so it will write out </w:t>
      </w:r>
      <w:r w:rsidRPr="009A2050">
        <w:rPr>
          <w:rFonts w:ascii="Consolas" w:hAnsi="Consolas" w:cs="Consolas"/>
          <w:color w:val="008000"/>
          <w:sz w:val="22"/>
          <w:szCs w:val="22"/>
        </w:rPr>
        <w:sym w:font="Wingdings" w:char="F0E8"/>
      </w:r>
      <w:r>
        <w:rPr>
          <w:rFonts w:ascii="Consolas" w:hAnsi="Consolas" w:cs="Consolas"/>
          <w:color w:val="008000"/>
          <w:sz w:val="22"/>
          <w:szCs w:val="22"/>
        </w:rPr>
        <w:t xml:space="preserve"> </w:t>
      </w:r>
      <w:r w:rsidR="00D16714" w:rsidRPr="00D16714">
        <w:rPr>
          <w:rFonts w:ascii="Consolas" w:eastAsia="+mn-ea" w:hAnsi="Consolas" w:cs="+mn-cs"/>
          <w:color w:val="008000"/>
          <w:sz w:val="22"/>
          <w:szCs w:val="32"/>
          <w:highlight w:val="white"/>
        </w:rPr>
        <w:t>4</w:t>
      </w:r>
    </w:p>
    <w:p w14:paraId="04786D47" w14:textId="77777777" w:rsidR="00D16714" w:rsidRDefault="00D16714" w:rsidP="00D16714">
      <w:pPr>
        <w:pStyle w:val="NormalWeb"/>
        <w:kinsoku w:val="0"/>
        <w:overflowPunct w:val="0"/>
        <w:spacing w:before="77" w:beforeAutospacing="0" w:after="0" w:afterAutospacing="0"/>
        <w:textAlignment w:val="baseline"/>
        <w:rPr>
          <w:rFonts w:ascii="Consolas" w:eastAsia="+mn-ea" w:hAnsi="Consolas" w:cs="+mn-cs"/>
          <w:color w:val="2B91AF"/>
          <w:sz w:val="22"/>
          <w:szCs w:val="32"/>
          <w:highlight w:val="white"/>
        </w:rPr>
      </w:pPr>
    </w:p>
    <w:p w14:paraId="1B04F48B" w14:textId="77777777" w:rsidR="00D16714" w:rsidRDefault="00D16714" w:rsidP="00D16714">
      <w:pPr>
        <w:pStyle w:val="NormalWeb"/>
        <w:kinsoku w:val="0"/>
        <w:overflowPunct w:val="0"/>
        <w:spacing w:before="77" w:beforeAutospacing="0" w:after="0" w:afterAutospacing="0"/>
        <w:textAlignment w:val="baseline"/>
        <w:rPr>
          <w:rFonts w:ascii="Consolas" w:eastAsia="+mn-ea" w:hAnsi="Consolas" w:cs="+mn-cs"/>
          <w:color w:val="000000"/>
          <w:sz w:val="22"/>
          <w:szCs w:val="32"/>
          <w:highlight w:val="white"/>
        </w:rPr>
      </w:pPr>
      <w:r w:rsidRPr="00D16714">
        <w:rPr>
          <w:rFonts w:ascii="Consolas" w:eastAsia="+mn-ea" w:hAnsi="Consolas" w:cs="+mn-cs"/>
          <w:color w:val="2B91AF"/>
          <w:sz w:val="22"/>
          <w:szCs w:val="32"/>
          <w:highlight w:val="white"/>
        </w:rPr>
        <w:t>Console</w:t>
      </w:r>
      <w:r w:rsidRPr="00D16714">
        <w:rPr>
          <w:rFonts w:ascii="Consolas" w:eastAsia="+mn-ea" w:hAnsi="Consolas" w:cs="+mn-cs"/>
          <w:color w:val="000000"/>
          <w:sz w:val="22"/>
          <w:szCs w:val="32"/>
          <w:highlight w:val="white"/>
        </w:rPr>
        <w:t>.WriteLine(testString.IndexOf(</w:t>
      </w:r>
      <w:r w:rsidRPr="00D16714">
        <w:rPr>
          <w:rFonts w:ascii="Consolas" w:eastAsia="+mn-ea" w:hAnsi="Consolas" w:cs="+mn-cs"/>
          <w:color w:val="A31515"/>
          <w:sz w:val="22"/>
          <w:szCs w:val="32"/>
          <w:highlight w:val="white"/>
        </w:rPr>
        <w:t>"ter"</w:t>
      </w:r>
      <w:r w:rsidRPr="00D16714">
        <w:rPr>
          <w:rFonts w:ascii="Consolas" w:eastAsia="+mn-ea" w:hAnsi="Consolas" w:cs="+mn-cs"/>
          <w:color w:val="000000"/>
          <w:sz w:val="22"/>
          <w:szCs w:val="32"/>
          <w:highlight w:val="white"/>
        </w:rPr>
        <w:t xml:space="preserve">)); </w:t>
      </w:r>
    </w:p>
    <w:p w14:paraId="2826315E" w14:textId="77777777" w:rsidR="009A2050" w:rsidRPr="00D16714" w:rsidRDefault="009A2050" w:rsidP="009A2050">
      <w:pPr>
        <w:pStyle w:val="NormalWeb"/>
        <w:kinsoku w:val="0"/>
        <w:overflowPunct w:val="0"/>
        <w:spacing w:before="77" w:beforeAutospacing="0" w:after="0" w:afterAutospacing="0"/>
        <w:textAlignment w:val="baseline"/>
        <w:rPr>
          <w:sz w:val="18"/>
        </w:rPr>
      </w:pPr>
      <w:r w:rsidRPr="009A2050">
        <w:rPr>
          <w:rFonts w:ascii="Consolas" w:eastAsia="+mn-ea" w:hAnsi="Consolas" w:cs="+mn-cs"/>
          <w:color w:val="008000"/>
          <w:sz w:val="22"/>
          <w:szCs w:val="22"/>
          <w:highlight w:val="white"/>
        </w:rPr>
        <w:t xml:space="preserve">// </w:t>
      </w:r>
      <w:r>
        <w:rPr>
          <w:rFonts w:ascii="Consolas" w:eastAsia="+mn-ea" w:hAnsi="Consolas" w:cs="+mn-cs"/>
          <w:color w:val="008000"/>
          <w:sz w:val="22"/>
          <w:szCs w:val="22"/>
        </w:rPr>
        <w:t xml:space="preserve">The letters “ter” are found first at location 2, so it will write out </w:t>
      </w:r>
      <w:r w:rsidRPr="009A2050">
        <w:rPr>
          <w:rFonts w:ascii="Consolas" w:hAnsi="Consolas" w:cs="Consolas"/>
          <w:color w:val="008000"/>
          <w:sz w:val="22"/>
          <w:szCs w:val="22"/>
        </w:rPr>
        <w:sym w:font="Wingdings" w:char="F0E8"/>
      </w:r>
      <w:r>
        <w:rPr>
          <w:rFonts w:ascii="Consolas" w:hAnsi="Consolas" w:cs="Consolas"/>
          <w:color w:val="008000"/>
          <w:sz w:val="22"/>
          <w:szCs w:val="22"/>
        </w:rPr>
        <w:t xml:space="preserve"> </w:t>
      </w:r>
      <w:r>
        <w:rPr>
          <w:rFonts w:ascii="Consolas" w:eastAsia="+mn-ea" w:hAnsi="Consolas" w:cs="+mn-cs"/>
          <w:color w:val="008000"/>
          <w:sz w:val="22"/>
          <w:szCs w:val="32"/>
          <w:highlight w:val="white"/>
        </w:rPr>
        <w:t>2</w:t>
      </w:r>
    </w:p>
    <w:p w14:paraId="5C40B7D1" w14:textId="77777777" w:rsidR="00D16714" w:rsidRPr="00D16714" w:rsidRDefault="00D16714" w:rsidP="00D16714">
      <w:pPr>
        <w:pStyle w:val="NormalWeb"/>
        <w:kinsoku w:val="0"/>
        <w:overflowPunct w:val="0"/>
        <w:spacing w:before="77" w:beforeAutospacing="0" w:after="0" w:afterAutospacing="0"/>
        <w:textAlignment w:val="baseline"/>
        <w:rPr>
          <w:sz w:val="18"/>
        </w:rPr>
      </w:pPr>
    </w:p>
    <w:p w14:paraId="39D8B082" w14:textId="77777777" w:rsidR="00D16714" w:rsidRDefault="00D16714" w:rsidP="00D16714">
      <w:pPr>
        <w:pStyle w:val="NormalWeb"/>
        <w:kinsoku w:val="0"/>
        <w:overflowPunct w:val="0"/>
        <w:spacing w:before="77" w:beforeAutospacing="0" w:after="0" w:afterAutospacing="0"/>
        <w:textAlignment w:val="baseline"/>
        <w:rPr>
          <w:rFonts w:ascii="Consolas" w:eastAsia="+mn-ea" w:hAnsi="Consolas" w:cs="+mn-cs"/>
          <w:color w:val="000000"/>
          <w:sz w:val="22"/>
          <w:szCs w:val="32"/>
          <w:highlight w:val="white"/>
        </w:rPr>
      </w:pPr>
      <w:r w:rsidRPr="00D16714">
        <w:rPr>
          <w:rFonts w:ascii="Consolas" w:eastAsia="+mn-ea" w:hAnsi="Consolas" w:cs="+mn-cs"/>
          <w:color w:val="2B91AF"/>
          <w:sz w:val="22"/>
          <w:szCs w:val="32"/>
          <w:highlight w:val="white"/>
        </w:rPr>
        <w:t>Console</w:t>
      </w:r>
      <w:r w:rsidRPr="00D16714">
        <w:rPr>
          <w:rFonts w:ascii="Consolas" w:eastAsia="+mn-ea" w:hAnsi="Consolas" w:cs="+mn-cs"/>
          <w:color w:val="000000"/>
          <w:sz w:val="22"/>
          <w:szCs w:val="32"/>
          <w:highlight w:val="white"/>
        </w:rPr>
        <w:t>.WriteLine(testString.IndexOf(</w:t>
      </w:r>
      <w:r w:rsidRPr="00D16714">
        <w:rPr>
          <w:rFonts w:ascii="Consolas" w:eastAsia="+mn-ea" w:hAnsi="Consolas" w:cs="+mn-cs"/>
          <w:color w:val="A31515"/>
          <w:sz w:val="22"/>
          <w:szCs w:val="32"/>
          <w:highlight w:val="white"/>
        </w:rPr>
        <w:t>'w'</w:t>
      </w:r>
      <w:r w:rsidRPr="00D16714">
        <w:rPr>
          <w:rFonts w:ascii="Consolas" w:eastAsia="+mn-ea" w:hAnsi="Consolas" w:cs="+mn-cs"/>
          <w:color w:val="000000"/>
          <w:sz w:val="22"/>
          <w:szCs w:val="32"/>
          <w:highlight w:val="white"/>
        </w:rPr>
        <w:t xml:space="preserve">)); </w:t>
      </w:r>
    </w:p>
    <w:p w14:paraId="48F82E10" w14:textId="77777777" w:rsidR="00D16714" w:rsidRPr="00D16714" w:rsidRDefault="009A2050" w:rsidP="00D16714">
      <w:pPr>
        <w:pStyle w:val="NormalWeb"/>
        <w:kinsoku w:val="0"/>
        <w:overflowPunct w:val="0"/>
        <w:spacing w:before="77" w:beforeAutospacing="0" w:after="0" w:afterAutospacing="0"/>
        <w:textAlignment w:val="baseline"/>
        <w:rPr>
          <w:sz w:val="18"/>
        </w:rPr>
      </w:pPr>
      <w:r w:rsidRPr="009A2050">
        <w:rPr>
          <w:rFonts w:ascii="Consolas" w:eastAsia="+mn-ea" w:hAnsi="Consolas" w:cs="+mn-cs"/>
          <w:color w:val="008000"/>
          <w:sz w:val="22"/>
          <w:szCs w:val="22"/>
          <w:highlight w:val="white"/>
        </w:rPr>
        <w:t xml:space="preserve">// </w:t>
      </w:r>
      <w:r>
        <w:rPr>
          <w:rFonts w:ascii="Consolas" w:eastAsia="+mn-ea" w:hAnsi="Consolas" w:cs="+mn-cs"/>
          <w:color w:val="008000"/>
          <w:sz w:val="22"/>
          <w:szCs w:val="22"/>
        </w:rPr>
        <w:t xml:space="preserve">The letter “w” is found first at location 0, so it will write out </w:t>
      </w:r>
      <w:r w:rsidRPr="009A2050">
        <w:rPr>
          <w:rFonts w:ascii="Consolas" w:hAnsi="Consolas" w:cs="Consolas"/>
          <w:color w:val="008000"/>
          <w:sz w:val="22"/>
          <w:szCs w:val="22"/>
        </w:rPr>
        <w:sym w:font="Wingdings" w:char="F0E8"/>
      </w:r>
      <w:r w:rsidR="00D16714" w:rsidRPr="00D16714">
        <w:rPr>
          <w:rFonts w:ascii="Consolas" w:eastAsia="+mn-ea" w:hAnsi="Consolas" w:cs="+mn-cs"/>
          <w:color w:val="008000"/>
          <w:sz w:val="22"/>
          <w:szCs w:val="32"/>
          <w:highlight w:val="white"/>
        </w:rPr>
        <w:t xml:space="preserve"> 0</w:t>
      </w:r>
    </w:p>
    <w:p w14:paraId="740BF68C" w14:textId="77777777" w:rsidR="00D16714" w:rsidRDefault="00D16714" w:rsidP="00D16714">
      <w:pPr>
        <w:pStyle w:val="NormalWeb"/>
        <w:kinsoku w:val="0"/>
        <w:overflowPunct w:val="0"/>
        <w:spacing w:before="77" w:beforeAutospacing="0" w:after="0" w:afterAutospacing="0"/>
        <w:textAlignment w:val="baseline"/>
        <w:rPr>
          <w:rFonts w:ascii="Consolas" w:eastAsia="+mn-ea" w:hAnsi="Consolas" w:cs="+mn-cs"/>
          <w:color w:val="2B91AF"/>
          <w:sz w:val="22"/>
          <w:szCs w:val="32"/>
          <w:highlight w:val="white"/>
        </w:rPr>
      </w:pPr>
    </w:p>
    <w:p w14:paraId="09FE57CB" w14:textId="77777777" w:rsidR="00D16714" w:rsidRDefault="00D16714" w:rsidP="00D16714">
      <w:pPr>
        <w:pStyle w:val="NormalWeb"/>
        <w:kinsoku w:val="0"/>
        <w:overflowPunct w:val="0"/>
        <w:spacing w:before="77" w:beforeAutospacing="0" w:after="0" w:afterAutospacing="0"/>
        <w:textAlignment w:val="baseline"/>
        <w:rPr>
          <w:rFonts w:ascii="Consolas" w:eastAsia="+mn-ea" w:hAnsi="Consolas" w:cs="+mn-cs"/>
          <w:color w:val="000000"/>
          <w:sz w:val="22"/>
          <w:szCs w:val="32"/>
          <w:highlight w:val="white"/>
        </w:rPr>
      </w:pPr>
      <w:r w:rsidRPr="00D16714">
        <w:rPr>
          <w:rFonts w:ascii="Consolas" w:eastAsia="+mn-ea" w:hAnsi="Consolas" w:cs="+mn-cs"/>
          <w:color w:val="2B91AF"/>
          <w:sz w:val="22"/>
          <w:szCs w:val="32"/>
          <w:highlight w:val="white"/>
        </w:rPr>
        <w:t>Console</w:t>
      </w:r>
      <w:r w:rsidRPr="00D16714">
        <w:rPr>
          <w:rFonts w:ascii="Consolas" w:eastAsia="+mn-ea" w:hAnsi="Consolas" w:cs="+mn-cs"/>
          <w:color w:val="000000"/>
          <w:sz w:val="22"/>
          <w:szCs w:val="32"/>
          <w:highlight w:val="white"/>
        </w:rPr>
        <w:t>.WriteLine(testString.IndexOf(</w:t>
      </w:r>
      <w:r w:rsidRPr="00D16714">
        <w:rPr>
          <w:rFonts w:ascii="Consolas" w:eastAsia="+mn-ea" w:hAnsi="Consolas" w:cs="+mn-cs"/>
          <w:color w:val="A31515"/>
          <w:sz w:val="22"/>
          <w:szCs w:val="32"/>
          <w:highlight w:val="white"/>
        </w:rPr>
        <w:t>'w'</w:t>
      </w:r>
      <w:r w:rsidRPr="00D16714">
        <w:rPr>
          <w:rFonts w:ascii="Consolas" w:eastAsia="+mn-ea" w:hAnsi="Consolas" w:cs="+mn-cs"/>
          <w:color w:val="000000"/>
          <w:sz w:val="22"/>
          <w:szCs w:val="32"/>
          <w:highlight w:val="white"/>
        </w:rPr>
        <w:t xml:space="preserve">, 4)); </w:t>
      </w:r>
    </w:p>
    <w:p w14:paraId="7D7AAED4" w14:textId="77777777" w:rsidR="009A2050" w:rsidRDefault="009A2050" w:rsidP="00D16714">
      <w:pPr>
        <w:pStyle w:val="NormalWeb"/>
        <w:kinsoku w:val="0"/>
        <w:overflowPunct w:val="0"/>
        <w:spacing w:before="77" w:beforeAutospacing="0" w:after="0" w:afterAutospacing="0"/>
        <w:textAlignment w:val="baseline"/>
        <w:rPr>
          <w:rFonts w:ascii="Consolas" w:eastAsia="+mn-ea" w:hAnsi="Consolas" w:cs="+mn-cs"/>
          <w:color w:val="008000"/>
          <w:sz w:val="22"/>
          <w:szCs w:val="22"/>
        </w:rPr>
      </w:pPr>
      <w:r w:rsidRPr="009A2050">
        <w:rPr>
          <w:rFonts w:ascii="Consolas" w:eastAsia="+mn-ea" w:hAnsi="Consolas" w:cs="+mn-cs"/>
          <w:color w:val="008000"/>
          <w:sz w:val="22"/>
          <w:szCs w:val="22"/>
          <w:highlight w:val="white"/>
        </w:rPr>
        <w:t xml:space="preserve">// </w:t>
      </w:r>
      <w:r>
        <w:rPr>
          <w:rFonts w:ascii="Consolas" w:eastAsia="+mn-ea" w:hAnsi="Consolas" w:cs="+mn-cs"/>
          <w:color w:val="008000"/>
          <w:sz w:val="22"/>
          <w:szCs w:val="22"/>
        </w:rPr>
        <w:t>The letter “w” is found first at location 5, AFTER starting to look</w:t>
      </w:r>
    </w:p>
    <w:p w14:paraId="66920209" w14:textId="77777777" w:rsidR="00D16714" w:rsidRDefault="009A2050" w:rsidP="00D16714">
      <w:pPr>
        <w:pStyle w:val="NormalWeb"/>
        <w:kinsoku w:val="0"/>
        <w:overflowPunct w:val="0"/>
        <w:spacing w:before="77" w:beforeAutospacing="0" w:after="0" w:afterAutospacing="0"/>
        <w:textAlignment w:val="baseline"/>
        <w:rPr>
          <w:rFonts w:ascii="Consolas" w:eastAsia="+mn-ea" w:hAnsi="Consolas" w:cs="+mn-cs"/>
          <w:color w:val="008000"/>
          <w:sz w:val="22"/>
          <w:szCs w:val="32"/>
        </w:rPr>
      </w:pPr>
      <w:r>
        <w:rPr>
          <w:rFonts w:ascii="Consolas" w:eastAsia="+mn-ea" w:hAnsi="Consolas" w:cs="+mn-cs"/>
          <w:color w:val="008000"/>
          <w:sz w:val="22"/>
          <w:szCs w:val="22"/>
        </w:rPr>
        <w:t xml:space="preserve">// at location 4 (this skips over the first “w”) so it will write out </w:t>
      </w:r>
      <w:r w:rsidRPr="009A2050">
        <w:rPr>
          <w:rFonts w:ascii="Consolas" w:hAnsi="Consolas" w:cs="Consolas"/>
          <w:color w:val="008000"/>
          <w:sz w:val="22"/>
          <w:szCs w:val="22"/>
        </w:rPr>
        <w:sym w:font="Wingdings" w:char="F0E8"/>
      </w:r>
      <w:r>
        <w:rPr>
          <w:rFonts w:ascii="Consolas" w:eastAsia="+mn-ea" w:hAnsi="Consolas" w:cs="+mn-cs"/>
          <w:color w:val="008000"/>
          <w:sz w:val="22"/>
          <w:szCs w:val="32"/>
          <w:highlight w:val="white"/>
        </w:rPr>
        <w:t xml:space="preserve"> </w:t>
      </w:r>
      <w:r>
        <w:rPr>
          <w:rFonts w:ascii="Consolas" w:eastAsia="+mn-ea" w:hAnsi="Consolas" w:cs="+mn-cs"/>
          <w:color w:val="008000"/>
          <w:sz w:val="22"/>
          <w:szCs w:val="32"/>
        </w:rPr>
        <w:t>5</w:t>
      </w:r>
    </w:p>
    <w:p w14:paraId="0A64F966" w14:textId="77777777" w:rsidR="004B33C4" w:rsidRDefault="004B33C4" w:rsidP="00D16714">
      <w:pPr>
        <w:pStyle w:val="NormalWeb"/>
        <w:kinsoku w:val="0"/>
        <w:overflowPunct w:val="0"/>
        <w:spacing w:before="77" w:beforeAutospacing="0" w:after="0" w:afterAutospacing="0"/>
        <w:textAlignment w:val="baseline"/>
        <w:rPr>
          <w:rFonts w:ascii="Consolas" w:eastAsia="+mn-ea" w:hAnsi="Consolas" w:cs="+mn-cs"/>
          <w:color w:val="008000"/>
          <w:sz w:val="22"/>
          <w:szCs w:val="32"/>
        </w:rPr>
      </w:pPr>
    </w:p>
    <w:p w14:paraId="5EC087A2" w14:textId="77777777" w:rsidR="004B33C4" w:rsidRDefault="004B33C4" w:rsidP="004B33C4">
      <w:r w:rsidRPr="004B33C4">
        <w:t xml:space="preserve">IndexOf() returns a </w:t>
      </w:r>
      <w:r w:rsidRPr="004B33C4">
        <w:rPr>
          <w:rFonts w:ascii="Arial" w:hAnsi="Arial" w:cs="Arial"/>
        </w:rPr>
        <w:t>-1</w:t>
      </w:r>
      <w:r w:rsidRPr="004B33C4">
        <w:t xml:space="preserve"> if </w:t>
      </w:r>
      <w:r>
        <w:t xml:space="preserve">the char or string is not found. Make sure you always check for this. </w:t>
      </w:r>
      <w:r w:rsidRPr="004B33C4">
        <w:rPr>
          <w:rFonts w:ascii="Arial" w:hAnsi="Arial" w:cs="Arial"/>
        </w:rPr>
        <w:t>-1</w:t>
      </w:r>
      <w:r w:rsidRPr="004B33C4">
        <w:t xml:space="preserve"> is commonly used </w:t>
      </w:r>
      <w:r>
        <w:t xml:space="preserve">is C# </w:t>
      </w:r>
      <w:r w:rsidR="008341AE">
        <w:t xml:space="preserve">as an indicator </w:t>
      </w:r>
      <w:r w:rsidRPr="004B33C4">
        <w:t xml:space="preserve">when you ask </w:t>
      </w:r>
      <w:r>
        <w:t xml:space="preserve">the code to find something </w:t>
      </w:r>
      <w:r w:rsidRPr="004B33C4">
        <w:t>and it fails to find it.</w:t>
      </w:r>
    </w:p>
    <w:p w14:paraId="1B2039EE" w14:textId="77777777" w:rsidR="004B33C4" w:rsidRDefault="004B33C4" w:rsidP="004B33C4">
      <w:pPr>
        <w:pStyle w:val="NormalWeb"/>
        <w:kinsoku w:val="0"/>
        <w:overflowPunct w:val="0"/>
        <w:spacing w:before="77" w:beforeAutospacing="0" w:after="0" w:afterAutospacing="0"/>
        <w:textAlignment w:val="baseline"/>
        <w:rPr>
          <w:rFonts w:ascii="Consolas" w:eastAsia="+mn-ea" w:hAnsi="Consolas" w:cs="+mn-cs"/>
          <w:color w:val="000000"/>
          <w:sz w:val="22"/>
          <w:szCs w:val="32"/>
          <w:highlight w:val="white"/>
        </w:rPr>
      </w:pPr>
      <w:r w:rsidRPr="00D16714">
        <w:rPr>
          <w:rFonts w:ascii="Consolas" w:eastAsia="+mn-ea" w:hAnsi="Consolas" w:cs="+mn-cs"/>
          <w:color w:val="2B91AF"/>
          <w:sz w:val="22"/>
          <w:szCs w:val="32"/>
          <w:highlight w:val="white"/>
        </w:rPr>
        <w:t>Console</w:t>
      </w:r>
      <w:r w:rsidRPr="00D16714">
        <w:rPr>
          <w:rFonts w:ascii="Consolas" w:eastAsia="+mn-ea" w:hAnsi="Consolas" w:cs="+mn-cs"/>
          <w:color w:val="000000"/>
          <w:sz w:val="22"/>
          <w:szCs w:val="32"/>
          <w:highlight w:val="white"/>
        </w:rPr>
        <w:t>.WriteLine(testString.IndexOf(</w:t>
      </w:r>
      <w:r w:rsidR="007076D7">
        <w:rPr>
          <w:rFonts w:ascii="Consolas" w:eastAsia="+mn-ea" w:hAnsi="Consolas" w:cs="+mn-cs"/>
          <w:color w:val="A31515"/>
          <w:sz w:val="22"/>
          <w:szCs w:val="32"/>
          <w:highlight w:val="white"/>
        </w:rPr>
        <w:t>'b</w:t>
      </w:r>
      <w:r w:rsidRPr="00D16714">
        <w:rPr>
          <w:rFonts w:ascii="Consolas" w:eastAsia="+mn-ea" w:hAnsi="Consolas" w:cs="+mn-cs"/>
          <w:color w:val="A31515"/>
          <w:sz w:val="22"/>
          <w:szCs w:val="32"/>
          <w:highlight w:val="white"/>
        </w:rPr>
        <w:t>'</w:t>
      </w:r>
      <w:r w:rsidRPr="00D16714">
        <w:rPr>
          <w:rFonts w:ascii="Consolas" w:eastAsia="+mn-ea" w:hAnsi="Consolas" w:cs="+mn-cs"/>
          <w:color w:val="000000"/>
          <w:sz w:val="22"/>
          <w:szCs w:val="32"/>
          <w:highlight w:val="white"/>
        </w:rPr>
        <w:t xml:space="preserve">)); </w:t>
      </w:r>
    </w:p>
    <w:p w14:paraId="3E5B1E67" w14:textId="77777777" w:rsidR="004B33C4" w:rsidRPr="00D16714" w:rsidRDefault="004B33C4" w:rsidP="004B33C4">
      <w:pPr>
        <w:pStyle w:val="NormalWeb"/>
        <w:kinsoku w:val="0"/>
        <w:overflowPunct w:val="0"/>
        <w:spacing w:before="77" w:beforeAutospacing="0" w:after="0" w:afterAutospacing="0"/>
        <w:textAlignment w:val="baseline"/>
        <w:rPr>
          <w:sz w:val="18"/>
        </w:rPr>
      </w:pPr>
      <w:r w:rsidRPr="009A2050">
        <w:rPr>
          <w:rFonts w:ascii="Consolas" w:eastAsia="+mn-ea" w:hAnsi="Consolas" w:cs="+mn-cs"/>
          <w:color w:val="008000"/>
          <w:sz w:val="22"/>
          <w:szCs w:val="22"/>
          <w:highlight w:val="white"/>
        </w:rPr>
        <w:t xml:space="preserve">// </w:t>
      </w:r>
      <w:r>
        <w:rPr>
          <w:rFonts w:ascii="Consolas" w:eastAsia="+mn-ea" w:hAnsi="Consolas" w:cs="+mn-cs"/>
          <w:color w:val="008000"/>
          <w:sz w:val="22"/>
          <w:szCs w:val="22"/>
        </w:rPr>
        <w:t>The letter “</w:t>
      </w:r>
      <w:r w:rsidR="007076D7">
        <w:rPr>
          <w:rFonts w:ascii="Consolas" w:eastAsia="+mn-ea" w:hAnsi="Consolas" w:cs="+mn-cs"/>
          <w:color w:val="008000"/>
          <w:sz w:val="22"/>
          <w:szCs w:val="22"/>
        </w:rPr>
        <w:t>b</w:t>
      </w:r>
      <w:r>
        <w:rPr>
          <w:rFonts w:ascii="Consolas" w:eastAsia="+mn-ea" w:hAnsi="Consolas" w:cs="+mn-cs"/>
          <w:color w:val="008000"/>
          <w:sz w:val="22"/>
          <w:szCs w:val="22"/>
        </w:rPr>
        <w:t xml:space="preserve">” is </w:t>
      </w:r>
      <w:r w:rsidR="007076D7">
        <w:rPr>
          <w:rFonts w:ascii="Consolas" w:eastAsia="+mn-ea" w:hAnsi="Consolas" w:cs="+mn-cs"/>
          <w:color w:val="008000"/>
          <w:sz w:val="22"/>
          <w:szCs w:val="22"/>
        </w:rPr>
        <w:t>NOT found anywhere in the string, s</w:t>
      </w:r>
      <w:r>
        <w:rPr>
          <w:rFonts w:ascii="Consolas" w:eastAsia="+mn-ea" w:hAnsi="Consolas" w:cs="+mn-cs"/>
          <w:color w:val="008000"/>
          <w:sz w:val="22"/>
          <w:szCs w:val="22"/>
        </w:rPr>
        <w:t xml:space="preserve">o it will write out </w:t>
      </w:r>
      <w:r w:rsidRPr="009A2050">
        <w:rPr>
          <w:rFonts w:ascii="Consolas" w:hAnsi="Consolas" w:cs="Consolas"/>
          <w:color w:val="008000"/>
          <w:sz w:val="22"/>
          <w:szCs w:val="22"/>
        </w:rPr>
        <w:sym w:font="Wingdings" w:char="F0E8"/>
      </w:r>
      <w:r w:rsidR="007076D7">
        <w:rPr>
          <w:rFonts w:ascii="Consolas" w:eastAsia="+mn-ea" w:hAnsi="Consolas" w:cs="+mn-cs"/>
          <w:color w:val="008000"/>
          <w:sz w:val="22"/>
          <w:szCs w:val="32"/>
          <w:highlight w:val="white"/>
        </w:rPr>
        <w:t xml:space="preserve"> -1</w:t>
      </w:r>
    </w:p>
    <w:p w14:paraId="48AA1F13" w14:textId="77777777" w:rsidR="004B33C4" w:rsidRPr="00D16714" w:rsidRDefault="004B33C4" w:rsidP="004B33C4"/>
    <w:p w14:paraId="4176E495" w14:textId="77777777" w:rsidR="00D16714" w:rsidRDefault="009D04B0" w:rsidP="009D04B0">
      <w:pPr>
        <w:pStyle w:val="Heading3"/>
      </w:pPr>
      <w:bookmarkStart w:id="60" w:name="_Toc44348522"/>
      <w:r>
        <w:t>Better ways of writing output to the Console</w:t>
      </w:r>
      <w:bookmarkEnd w:id="60"/>
    </w:p>
    <w:p w14:paraId="092C0951" w14:textId="77777777" w:rsidR="00224E3A" w:rsidRDefault="00224E3A" w:rsidP="00224E3A">
      <w:r>
        <w:t>By using the above string methods along with concatenation, you can create proper print strings to output to the console to communicate with the user. There</w:t>
      </w:r>
      <w:r w:rsidR="00D070F3">
        <w:t xml:space="preserve"> are</w:t>
      </w:r>
      <w:r>
        <w:t xml:space="preserve"> more features of C# that enable </w:t>
      </w:r>
      <w:r w:rsidR="008341AE">
        <w:t>more flexible</w:t>
      </w:r>
      <w:r>
        <w:t xml:space="preserve"> outputs to the console.</w:t>
      </w:r>
    </w:p>
    <w:p w14:paraId="796E0C17" w14:textId="77777777" w:rsidR="00224E3A" w:rsidRPr="00224E3A" w:rsidRDefault="00224E3A" w:rsidP="00224E3A">
      <w:pPr>
        <w:pStyle w:val="Heading4"/>
        <w:rPr>
          <w:b/>
          <w:i w:val="0"/>
        </w:rPr>
      </w:pPr>
      <w:r w:rsidRPr="00224E3A">
        <w:rPr>
          <w:b/>
          <w:i w:val="0"/>
        </w:rPr>
        <w:t>Using Placeholders in Print Strings</w:t>
      </w:r>
    </w:p>
    <w:p w14:paraId="0DD2B9E2" w14:textId="77777777" w:rsidR="00224E3A" w:rsidRDefault="00224E3A" w:rsidP="00224E3A">
      <w:pPr>
        <w:ind w:left="56" w:right="14"/>
      </w:pPr>
      <w:r>
        <w:t xml:space="preserve">Instead of creating a series of strings concatenated with variables to create the text you want to print out, there is a </w:t>
      </w:r>
      <w:r w:rsidRPr="008341AE">
        <w:rPr>
          <w:b/>
        </w:rPr>
        <w:t>placeholder</w:t>
      </w:r>
      <w:r>
        <w:t xml:space="preserve"> feature which is often neater and easier. A placeholder gets inserted into a string and marks a place where the value of some variable is to be </w:t>
      </w:r>
      <w:r w:rsidR="00D070F3">
        <w:t xml:space="preserve">inserted when </w:t>
      </w:r>
      <w:r>
        <w:t xml:space="preserve">printed. Consider: </w:t>
      </w:r>
    </w:p>
    <w:p w14:paraId="6831B963" w14:textId="77777777" w:rsidR="00D070F3" w:rsidRDefault="00224E3A" w:rsidP="00224E3A">
      <w:pPr>
        <w:spacing w:before="0" w:after="120"/>
        <w:ind w:firstLine="418"/>
        <w:rPr>
          <w:rFonts w:ascii="Consolas" w:eastAsia="Consolas" w:hAnsi="Consolas" w:cs="Consolas"/>
        </w:rPr>
      </w:pPr>
      <w:r w:rsidRPr="00224E3A">
        <w:rPr>
          <w:rFonts w:ascii="Consolas" w:eastAsia="Consolas" w:hAnsi="Consolas" w:cs="Consolas"/>
          <w:color w:val="0000FF"/>
        </w:rPr>
        <w:t>int</w:t>
      </w:r>
      <w:r w:rsidRPr="00224E3A">
        <w:rPr>
          <w:rFonts w:ascii="Consolas" w:eastAsia="Consolas" w:hAnsi="Consolas" w:cs="Consolas"/>
        </w:rPr>
        <w:t xml:space="preserve"> i</w:t>
      </w:r>
      <w:r w:rsidR="002955AB">
        <w:rPr>
          <w:rFonts w:ascii="Consolas" w:eastAsia="Consolas" w:hAnsi="Consolas" w:cs="Consolas"/>
        </w:rPr>
        <w:t>ndex</w:t>
      </w:r>
      <w:r w:rsidRPr="00224E3A">
        <w:rPr>
          <w:rFonts w:ascii="Consolas" w:eastAsia="Consolas" w:hAnsi="Consolas" w:cs="Consolas"/>
        </w:rPr>
        <w:t xml:space="preserve"> = 150 ; </w:t>
      </w:r>
    </w:p>
    <w:p w14:paraId="56A20433" w14:textId="77777777" w:rsidR="00224E3A" w:rsidRPr="00224E3A" w:rsidRDefault="00224E3A" w:rsidP="00224E3A">
      <w:pPr>
        <w:spacing w:before="0" w:after="120"/>
        <w:ind w:firstLine="418"/>
        <w:rPr>
          <w:rFonts w:ascii="Consolas" w:eastAsia="Consolas" w:hAnsi="Consolas" w:cs="Consolas"/>
        </w:rPr>
      </w:pPr>
      <w:r w:rsidRPr="00224E3A">
        <w:rPr>
          <w:rFonts w:ascii="Consolas" w:eastAsia="Consolas" w:hAnsi="Consolas" w:cs="Consolas"/>
          <w:color w:val="0000FF"/>
        </w:rPr>
        <w:t>double</w:t>
      </w:r>
      <w:r w:rsidRPr="00224E3A">
        <w:rPr>
          <w:rFonts w:ascii="Consolas" w:eastAsia="Consolas" w:hAnsi="Consolas" w:cs="Consolas"/>
        </w:rPr>
        <w:t xml:space="preserve"> f</w:t>
      </w:r>
      <w:r w:rsidR="002955AB">
        <w:rPr>
          <w:rFonts w:ascii="Consolas" w:eastAsia="Consolas" w:hAnsi="Consolas" w:cs="Consolas"/>
        </w:rPr>
        <w:t>irst</w:t>
      </w:r>
      <w:r w:rsidRPr="00224E3A">
        <w:rPr>
          <w:rFonts w:ascii="Consolas" w:eastAsia="Consolas" w:hAnsi="Consolas" w:cs="Consolas"/>
        </w:rPr>
        <w:t xml:space="preserve"> = 1234.56789 ; </w:t>
      </w:r>
    </w:p>
    <w:p w14:paraId="2087EE53" w14:textId="77777777" w:rsidR="00224E3A" w:rsidRPr="00224E3A" w:rsidRDefault="00224E3A" w:rsidP="00224E3A">
      <w:pPr>
        <w:spacing w:before="0" w:after="120" w:line="247" w:lineRule="auto"/>
        <w:ind w:left="413" w:right="23"/>
        <w:rPr>
          <w:sz w:val="28"/>
        </w:rPr>
      </w:pPr>
      <w:r w:rsidRPr="00224E3A">
        <w:rPr>
          <w:rFonts w:ascii="Consolas" w:eastAsia="Consolas" w:hAnsi="Consolas" w:cs="Consolas"/>
        </w:rPr>
        <w:t xml:space="preserve">Console.WriteLine ( </w:t>
      </w:r>
      <w:r w:rsidR="002955AB">
        <w:rPr>
          <w:rFonts w:ascii="Consolas" w:eastAsia="Consolas" w:hAnsi="Consolas" w:cs="Consolas"/>
          <w:color w:val="FF0000"/>
        </w:rPr>
        <w:t>"Index: {0} First</w:t>
      </w:r>
      <w:r w:rsidRPr="00224E3A">
        <w:rPr>
          <w:rFonts w:ascii="Consolas" w:eastAsia="Consolas" w:hAnsi="Consolas" w:cs="Consolas"/>
          <w:color w:val="FF0000"/>
        </w:rPr>
        <w:t>: {1}"</w:t>
      </w:r>
      <w:r w:rsidRPr="00224E3A">
        <w:rPr>
          <w:rFonts w:ascii="Consolas" w:eastAsia="Consolas" w:hAnsi="Consolas" w:cs="Consolas"/>
        </w:rPr>
        <w:t>, i</w:t>
      </w:r>
      <w:r w:rsidR="002955AB">
        <w:rPr>
          <w:rFonts w:ascii="Consolas" w:eastAsia="Consolas" w:hAnsi="Consolas" w:cs="Consolas"/>
        </w:rPr>
        <w:t>ndex</w:t>
      </w:r>
      <w:r w:rsidRPr="00224E3A">
        <w:rPr>
          <w:rFonts w:ascii="Consolas" w:eastAsia="Consolas" w:hAnsi="Consolas" w:cs="Consolas"/>
        </w:rPr>
        <w:t>, f</w:t>
      </w:r>
      <w:r w:rsidR="002955AB">
        <w:rPr>
          <w:rFonts w:ascii="Consolas" w:eastAsia="Consolas" w:hAnsi="Consolas" w:cs="Consolas"/>
        </w:rPr>
        <w:t>irst</w:t>
      </w:r>
      <w:r w:rsidRPr="00224E3A">
        <w:rPr>
          <w:rFonts w:ascii="Consolas" w:eastAsia="Consolas" w:hAnsi="Consolas" w:cs="Consolas"/>
        </w:rPr>
        <w:t xml:space="preserve"> ) ; </w:t>
      </w:r>
    </w:p>
    <w:p w14:paraId="19CE98CE" w14:textId="77777777" w:rsidR="00224E3A" w:rsidRDefault="00224E3A" w:rsidP="00224E3A">
      <w:pPr>
        <w:ind w:left="56" w:right="14"/>
      </w:pPr>
      <w:r>
        <w:lastRenderedPageBreak/>
        <w:t xml:space="preserve">This would print out: </w:t>
      </w:r>
    </w:p>
    <w:p w14:paraId="25C8E896" w14:textId="77777777" w:rsidR="00224E3A" w:rsidRPr="004F46DB" w:rsidRDefault="002955AB" w:rsidP="00224E3A">
      <w:pPr>
        <w:spacing w:after="146" w:line="247" w:lineRule="auto"/>
        <w:ind w:left="413" w:right="4354"/>
        <w:rPr>
          <w:rFonts w:ascii="Consolas" w:hAnsi="Consolas" w:cs="Arial"/>
          <w:color w:val="000000" w:themeColor="text1"/>
          <w:sz w:val="28"/>
        </w:rPr>
      </w:pPr>
      <w:r>
        <w:rPr>
          <w:rFonts w:ascii="Consolas" w:eastAsia="Consolas" w:hAnsi="Consolas" w:cs="Arial"/>
          <w:color w:val="000000" w:themeColor="text1"/>
        </w:rPr>
        <w:t>Index</w:t>
      </w:r>
      <w:r w:rsidR="00224E3A" w:rsidRPr="004F46DB">
        <w:rPr>
          <w:rFonts w:ascii="Consolas" w:eastAsia="Consolas" w:hAnsi="Consolas" w:cs="Arial"/>
          <w:color w:val="000000" w:themeColor="text1"/>
        </w:rPr>
        <w:t xml:space="preserve">: 150 </w:t>
      </w:r>
      <w:r>
        <w:rPr>
          <w:rFonts w:ascii="Consolas" w:eastAsia="Consolas" w:hAnsi="Consolas" w:cs="Arial"/>
          <w:color w:val="000000" w:themeColor="text1"/>
        </w:rPr>
        <w:t>First</w:t>
      </w:r>
      <w:r w:rsidR="00224E3A" w:rsidRPr="004F46DB">
        <w:rPr>
          <w:rFonts w:ascii="Consolas" w:eastAsia="Consolas" w:hAnsi="Consolas" w:cs="Arial"/>
          <w:color w:val="000000" w:themeColor="text1"/>
        </w:rPr>
        <w:t>: 1234.56789</w:t>
      </w:r>
    </w:p>
    <w:p w14:paraId="278F7C7D" w14:textId="04EC2E8B" w:rsidR="00224E3A" w:rsidRDefault="00224E3A" w:rsidP="00224E3A">
      <w:pPr>
        <w:ind w:left="56" w:right="14"/>
      </w:pPr>
      <w:r>
        <w:t xml:space="preserve">The </w:t>
      </w:r>
      <w:r>
        <w:rPr>
          <w:rFonts w:ascii="Consolas" w:eastAsia="Consolas" w:hAnsi="Consolas" w:cs="Consolas"/>
        </w:rPr>
        <w:t>{n}</w:t>
      </w:r>
      <w:r>
        <w:t xml:space="preserve"> part of the string says “parameter number n</w:t>
      </w:r>
      <w:r w:rsidR="00BE53D6">
        <w:t>” (again</w:t>
      </w:r>
      <w:r>
        <w:t xml:space="preserve">, counting from </w:t>
      </w:r>
      <w:r w:rsidR="00BE53D6">
        <w:t>zero)</w:t>
      </w:r>
      <w:r>
        <w:t>.  Consider another example:</w:t>
      </w:r>
    </w:p>
    <w:p w14:paraId="46A79184" w14:textId="77777777" w:rsidR="00224E3A" w:rsidRPr="00224E3A" w:rsidRDefault="00224E3A" w:rsidP="00224E3A">
      <w:pPr>
        <w:autoSpaceDE w:val="0"/>
        <w:autoSpaceDN w:val="0"/>
        <w:adjustRightInd w:val="0"/>
        <w:spacing w:before="0" w:after="0" w:line="240" w:lineRule="auto"/>
        <w:rPr>
          <w:rFonts w:ascii="Consolas" w:hAnsi="Consolas" w:cs="Consolas"/>
          <w:color w:val="000000"/>
          <w:szCs w:val="19"/>
        </w:rPr>
      </w:pPr>
      <w:r w:rsidRPr="00224E3A">
        <w:rPr>
          <w:rFonts w:ascii="Consolas" w:hAnsi="Consolas" w:cs="Consolas"/>
          <w:color w:val="0000FF"/>
          <w:szCs w:val="19"/>
        </w:rPr>
        <w:t>string</w:t>
      </w:r>
      <w:r w:rsidRPr="00224E3A">
        <w:rPr>
          <w:rFonts w:ascii="Consolas" w:hAnsi="Consolas" w:cs="Consolas"/>
          <w:color w:val="000000"/>
          <w:szCs w:val="19"/>
        </w:rPr>
        <w:t xml:space="preserve"> firstName = </w:t>
      </w:r>
      <w:r w:rsidRPr="00224E3A">
        <w:rPr>
          <w:rFonts w:ascii="Consolas" w:hAnsi="Consolas" w:cs="Consolas"/>
          <w:color w:val="A31515"/>
          <w:szCs w:val="19"/>
        </w:rPr>
        <w:t>"John"</w:t>
      </w:r>
      <w:r w:rsidRPr="00224E3A">
        <w:rPr>
          <w:rFonts w:ascii="Consolas" w:hAnsi="Consolas" w:cs="Consolas"/>
          <w:color w:val="000000"/>
          <w:szCs w:val="19"/>
        </w:rPr>
        <w:t>;</w:t>
      </w:r>
    </w:p>
    <w:p w14:paraId="25864115" w14:textId="77777777" w:rsidR="00224E3A" w:rsidRPr="00224E3A" w:rsidRDefault="00224E3A" w:rsidP="00224E3A">
      <w:pPr>
        <w:ind w:right="14"/>
        <w:rPr>
          <w:rFonts w:ascii="Consolas" w:hAnsi="Consolas" w:cs="Consolas"/>
          <w:color w:val="000000"/>
          <w:sz w:val="28"/>
          <w:szCs w:val="19"/>
        </w:rPr>
      </w:pPr>
      <w:r w:rsidRPr="00224E3A">
        <w:rPr>
          <w:rFonts w:ascii="Consolas" w:hAnsi="Consolas" w:cs="Consolas"/>
          <w:color w:val="0000FF"/>
          <w:szCs w:val="19"/>
        </w:rPr>
        <w:t>string</w:t>
      </w:r>
      <w:r w:rsidRPr="00224E3A">
        <w:rPr>
          <w:rFonts w:ascii="Consolas" w:hAnsi="Consolas" w:cs="Consolas"/>
          <w:color w:val="000000"/>
          <w:szCs w:val="19"/>
        </w:rPr>
        <w:t xml:space="preserve"> lastName = </w:t>
      </w:r>
      <w:r w:rsidRPr="00224E3A">
        <w:rPr>
          <w:rFonts w:ascii="Consolas" w:hAnsi="Consolas" w:cs="Consolas"/>
          <w:color w:val="A31515"/>
          <w:szCs w:val="19"/>
        </w:rPr>
        <w:t>"Doe"</w:t>
      </w:r>
      <w:r w:rsidRPr="00224E3A">
        <w:rPr>
          <w:rFonts w:ascii="Consolas" w:hAnsi="Consolas" w:cs="Consolas"/>
          <w:color w:val="000000"/>
          <w:szCs w:val="19"/>
        </w:rPr>
        <w:t>;</w:t>
      </w:r>
    </w:p>
    <w:p w14:paraId="2A7B8B16" w14:textId="77777777" w:rsidR="00224E3A" w:rsidRDefault="00224E3A" w:rsidP="00224E3A">
      <w:pPr>
        <w:ind w:left="56" w:right="14"/>
        <w:rPr>
          <w:rFonts w:ascii="Consolas" w:hAnsi="Consolas" w:cs="Consolas"/>
          <w:color w:val="000000"/>
          <w:szCs w:val="19"/>
        </w:rPr>
      </w:pPr>
      <w:r w:rsidRPr="00224E3A">
        <w:rPr>
          <w:rFonts w:ascii="Consolas" w:hAnsi="Consolas" w:cs="Consolas"/>
          <w:color w:val="000000"/>
          <w:szCs w:val="19"/>
        </w:rPr>
        <w:t>Console.WriteLine(</w:t>
      </w:r>
      <w:r>
        <w:rPr>
          <w:rFonts w:ascii="Consolas" w:hAnsi="Consolas" w:cs="Consolas"/>
          <w:color w:val="A31515"/>
          <w:szCs w:val="19"/>
        </w:rPr>
        <w:t>"F</w:t>
      </w:r>
      <w:r w:rsidRPr="00224E3A">
        <w:rPr>
          <w:rFonts w:ascii="Consolas" w:hAnsi="Consolas" w:cs="Consolas"/>
          <w:color w:val="A31515"/>
          <w:szCs w:val="19"/>
        </w:rPr>
        <w:t>irst name is {0} and last name is {1}."</w:t>
      </w:r>
      <w:r w:rsidRPr="00224E3A">
        <w:rPr>
          <w:rFonts w:ascii="Consolas" w:hAnsi="Consolas" w:cs="Consolas"/>
          <w:color w:val="000000"/>
          <w:szCs w:val="19"/>
        </w:rPr>
        <w:t>, firstName, lastName);</w:t>
      </w:r>
    </w:p>
    <w:p w14:paraId="60939744" w14:textId="77777777" w:rsidR="00224E3A" w:rsidRDefault="00224E3A" w:rsidP="00224E3A">
      <w:r>
        <w:t xml:space="preserve">This would </w:t>
      </w:r>
      <w:r w:rsidR="00D070F3">
        <w:t>print out</w:t>
      </w:r>
      <w:r>
        <w:t>:</w:t>
      </w:r>
    </w:p>
    <w:p w14:paraId="191F0876" w14:textId="77777777" w:rsidR="00224E3A" w:rsidRDefault="00224E3A" w:rsidP="00224E3A">
      <w:pPr>
        <w:ind w:left="56" w:right="14"/>
        <w:rPr>
          <w:rFonts w:ascii="Arial" w:hAnsi="Arial" w:cs="Arial"/>
          <w:color w:val="000000" w:themeColor="text1"/>
        </w:rPr>
      </w:pPr>
      <w:r w:rsidRPr="00224E3A">
        <w:rPr>
          <w:rFonts w:ascii="Arial" w:hAnsi="Arial" w:cs="Arial"/>
          <w:color w:val="000000" w:themeColor="text1"/>
        </w:rPr>
        <w:t>First name is John and last name is Doe.</w:t>
      </w:r>
    </w:p>
    <w:p w14:paraId="56945AE7" w14:textId="77777777" w:rsidR="00224E3A" w:rsidRDefault="00224E3A" w:rsidP="00224E3A">
      <w:r>
        <w:t>Without placeholders, the code would be:</w:t>
      </w:r>
    </w:p>
    <w:p w14:paraId="14702710" w14:textId="77777777" w:rsidR="00224E3A" w:rsidRPr="00A650C4" w:rsidRDefault="00A650C4" w:rsidP="00224E3A">
      <w:pPr>
        <w:ind w:left="56" w:right="14"/>
        <w:rPr>
          <w:rFonts w:ascii="Arial" w:hAnsi="Arial" w:cs="Arial"/>
          <w:color w:val="000000" w:themeColor="text1"/>
          <w:sz w:val="28"/>
        </w:rPr>
      </w:pPr>
      <w:r w:rsidRPr="00A650C4">
        <w:rPr>
          <w:rFonts w:ascii="Consolas" w:hAnsi="Consolas" w:cs="Consolas"/>
          <w:color w:val="000000"/>
          <w:szCs w:val="19"/>
        </w:rPr>
        <w:t>Console.WriteLine(</w:t>
      </w:r>
      <w:r w:rsidRPr="00A650C4">
        <w:rPr>
          <w:rFonts w:ascii="Consolas" w:hAnsi="Consolas" w:cs="Consolas"/>
          <w:color w:val="A31515"/>
          <w:szCs w:val="19"/>
        </w:rPr>
        <w:t>"First name is "</w:t>
      </w:r>
      <w:r w:rsidRPr="00A650C4">
        <w:rPr>
          <w:rFonts w:ascii="Consolas" w:hAnsi="Consolas" w:cs="Consolas"/>
          <w:color w:val="000000"/>
          <w:szCs w:val="19"/>
        </w:rPr>
        <w:t xml:space="preserve"> + firstName + </w:t>
      </w:r>
      <w:r w:rsidRPr="00A650C4">
        <w:rPr>
          <w:rFonts w:ascii="Consolas" w:hAnsi="Consolas" w:cs="Consolas"/>
          <w:color w:val="A31515"/>
          <w:szCs w:val="19"/>
        </w:rPr>
        <w:t>" and last name is "</w:t>
      </w:r>
      <w:r w:rsidRPr="00A650C4">
        <w:rPr>
          <w:rFonts w:ascii="Consolas" w:hAnsi="Consolas" w:cs="Consolas"/>
          <w:color w:val="000000"/>
          <w:szCs w:val="19"/>
        </w:rPr>
        <w:t xml:space="preserve"> + lastName + </w:t>
      </w:r>
      <w:r w:rsidRPr="00A650C4">
        <w:rPr>
          <w:rFonts w:ascii="Consolas" w:hAnsi="Consolas" w:cs="Consolas"/>
          <w:color w:val="A31515"/>
          <w:szCs w:val="19"/>
        </w:rPr>
        <w:t>"."</w:t>
      </w:r>
      <w:r w:rsidRPr="00A650C4">
        <w:rPr>
          <w:rFonts w:ascii="Consolas" w:hAnsi="Consolas" w:cs="Consolas"/>
          <w:color w:val="000000"/>
          <w:szCs w:val="19"/>
        </w:rPr>
        <w:t>);</w:t>
      </w:r>
    </w:p>
    <w:p w14:paraId="2D974DCE" w14:textId="77777777" w:rsidR="00A650C4" w:rsidRDefault="00A650C4" w:rsidP="00224E3A">
      <w:pPr>
        <w:spacing w:after="228"/>
        <w:ind w:left="56" w:right="14"/>
      </w:pPr>
      <w:r>
        <w:t>Placeholders are a bit nicer, but in addition, they give you better control of the output.</w:t>
      </w:r>
    </w:p>
    <w:p w14:paraId="2090AC22" w14:textId="77777777" w:rsidR="00D070F3" w:rsidRPr="00D070F3" w:rsidRDefault="00D070F3" w:rsidP="00D070F3">
      <w:pPr>
        <w:pStyle w:val="Heading4"/>
        <w:rPr>
          <w:b/>
          <w:i w:val="0"/>
        </w:rPr>
      </w:pPr>
      <w:r w:rsidRPr="00D070F3">
        <w:rPr>
          <w:rFonts w:eastAsia="Arial"/>
          <w:b/>
          <w:i w:val="0"/>
        </w:rPr>
        <w:t xml:space="preserve">Adjusting real number precision </w:t>
      </w:r>
    </w:p>
    <w:p w14:paraId="69285516" w14:textId="77777777" w:rsidR="00D070F3" w:rsidRDefault="00D070F3" w:rsidP="00D070F3">
      <w:pPr>
        <w:ind w:left="56" w:right="14"/>
      </w:pPr>
      <w:r>
        <w:t xml:space="preserve">Placeholders can have formatting information added to them: </w:t>
      </w:r>
    </w:p>
    <w:p w14:paraId="4B552ACC" w14:textId="77777777" w:rsidR="00D070F3" w:rsidRPr="00D070F3" w:rsidRDefault="00D070F3" w:rsidP="00D070F3">
      <w:pPr>
        <w:spacing w:after="4" w:line="247" w:lineRule="auto"/>
        <w:ind w:left="413" w:right="4357"/>
        <w:rPr>
          <w:rFonts w:ascii="Consolas" w:eastAsia="Consolas" w:hAnsi="Consolas" w:cs="Consolas"/>
        </w:rPr>
      </w:pPr>
      <w:r w:rsidRPr="00D070F3">
        <w:rPr>
          <w:rFonts w:ascii="Consolas" w:eastAsia="Consolas" w:hAnsi="Consolas" w:cs="Consolas"/>
          <w:color w:val="0000FF"/>
        </w:rPr>
        <w:t>int</w:t>
      </w:r>
      <w:r w:rsidRPr="00D070F3">
        <w:rPr>
          <w:rFonts w:ascii="Consolas" w:eastAsia="Consolas" w:hAnsi="Consolas" w:cs="Consolas"/>
        </w:rPr>
        <w:t xml:space="preserve"> i</w:t>
      </w:r>
      <w:r w:rsidR="002955AB">
        <w:rPr>
          <w:rFonts w:ascii="Consolas" w:eastAsia="Consolas" w:hAnsi="Consolas" w:cs="Consolas"/>
        </w:rPr>
        <w:t>ndex</w:t>
      </w:r>
      <w:r w:rsidRPr="00D070F3">
        <w:rPr>
          <w:rFonts w:ascii="Consolas" w:eastAsia="Consolas" w:hAnsi="Consolas" w:cs="Consolas"/>
        </w:rPr>
        <w:t xml:space="preserve"> = 150 ; </w:t>
      </w:r>
    </w:p>
    <w:p w14:paraId="1D57ACFA" w14:textId="77777777" w:rsidR="00D070F3" w:rsidRPr="00D070F3" w:rsidRDefault="00D070F3" w:rsidP="00D070F3">
      <w:pPr>
        <w:spacing w:after="4" w:line="247" w:lineRule="auto"/>
        <w:ind w:left="413" w:right="4357"/>
        <w:rPr>
          <w:sz w:val="28"/>
        </w:rPr>
      </w:pPr>
      <w:r w:rsidRPr="00D070F3">
        <w:rPr>
          <w:rFonts w:ascii="Consolas" w:eastAsia="Consolas" w:hAnsi="Consolas" w:cs="Consolas"/>
          <w:color w:val="0000FF"/>
        </w:rPr>
        <w:t>double</w:t>
      </w:r>
      <w:r w:rsidRPr="00D070F3">
        <w:rPr>
          <w:rFonts w:ascii="Consolas" w:eastAsia="Consolas" w:hAnsi="Consolas" w:cs="Consolas"/>
        </w:rPr>
        <w:t xml:space="preserve"> f</w:t>
      </w:r>
      <w:r w:rsidR="002955AB">
        <w:rPr>
          <w:rFonts w:ascii="Consolas" w:eastAsia="Consolas" w:hAnsi="Consolas" w:cs="Consolas"/>
        </w:rPr>
        <w:t>irst</w:t>
      </w:r>
      <w:r w:rsidRPr="00D070F3">
        <w:rPr>
          <w:rFonts w:ascii="Consolas" w:eastAsia="Consolas" w:hAnsi="Consolas" w:cs="Consolas"/>
        </w:rPr>
        <w:t xml:space="preserve"> = 1234.56789 ; </w:t>
      </w:r>
    </w:p>
    <w:p w14:paraId="4793B6A1" w14:textId="6737C987" w:rsidR="00D070F3" w:rsidRPr="00D070F3" w:rsidRDefault="00D070F3" w:rsidP="00D070F3">
      <w:pPr>
        <w:spacing w:after="125" w:line="247" w:lineRule="auto"/>
        <w:ind w:left="413" w:right="23"/>
        <w:rPr>
          <w:sz w:val="28"/>
        </w:rPr>
      </w:pPr>
      <w:r w:rsidRPr="00D070F3">
        <w:rPr>
          <w:rFonts w:ascii="Consolas" w:eastAsia="Consolas" w:hAnsi="Consolas" w:cs="Consolas"/>
        </w:rPr>
        <w:t xml:space="preserve">Console.WriteLine ( </w:t>
      </w:r>
      <w:r w:rsidR="00BE53D6">
        <w:rPr>
          <w:rFonts w:ascii="Consolas" w:eastAsia="Consolas" w:hAnsi="Consolas" w:cs="Consolas"/>
          <w:color w:val="FF0000"/>
        </w:rPr>
        <w:t>"Index: {0</w:t>
      </w:r>
      <w:r w:rsidR="002955AB">
        <w:rPr>
          <w:rFonts w:ascii="Consolas" w:eastAsia="Consolas" w:hAnsi="Consolas" w:cs="Consolas"/>
          <w:color w:val="FF0000"/>
        </w:rPr>
        <w:t>} First</w:t>
      </w:r>
      <w:r w:rsidRPr="00D070F3">
        <w:rPr>
          <w:rFonts w:ascii="Consolas" w:eastAsia="Consolas" w:hAnsi="Consolas" w:cs="Consolas"/>
          <w:color w:val="FF0000"/>
        </w:rPr>
        <w:t>: {1:0.00}"</w:t>
      </w:r>
      <w:r w:rsidRPr="00D070F3">
        <w:rPr>
          <w:rFonts w:ascii="Consolas" w:eastAsia="Consolas" w:hAnsi="Consolas" w:cs="Consolas"/>
        </w:rPr>
        <w:t>, i</w:t>
      </w:r>
      <w:r w:rsidR="002955AB">
        <w:rPr>
          <w:rFonts w:ascii="Consolas" w:eastAsia="Consolas" w:hAnsi="Consolas" w:cs="Consolas"/>
        </w:rPr>
        <w:t>ndex</w:t>
      </w:r>
      <w:r w:rsidRPr="00D070F3">
        <w:rPr>
          <w:rFonts w:ascii="Consolas" w:eastAsia="Consolas" w:hAnsi="Consolas" w:cs="Consolas"/>
        </w:rPr>
        <w:t>, f</w:t>
      </w:r>
      <w:r w:rsidR="002955AB">
        <w:rPr>
          <w:rFonts w:ascii="Consolas" w:eastAsia="Consolas" w:hAnsi="Consolas" w:cs="Consolas"/>
        </w:rPr>
        <w:t>irst</w:t>
      </w:r>
      <w:r w:rsidRPr="00D070F3">
        <w:rPr>
          <w:rFonts w:ascii="Consolas" w:eastAsia="Consolas" w:hAnsi="Consolas" w:cs="Consolas"/>
        </w:rPr>
        <w:t xml:space="preserve"> ) ; </w:t>
      </w:r>
    </w:p>
    <w:p w14:paraId="08D22718" w14:textId="77777777" w:rsidR="00D070F3" w:rsidRDefault="00D070F3" w:rsidP="00D070F3">
      <w:pPr>
        <w:spacing w:after="20" w:line="369" w:lineRule="auto"/>
        <w:ind w:left="404" w:right="4950" w:hanging="358"/>
      </w:pPr>
      <w:r>
        <w:t xml:space="preserve">This would print out: </w:t>
      </w:r>
    </w:p>
    <w:p w14:paraId="013266B7" w14:textId="77777777" w:rsidR="00D070F3" w:rsidRPr="004F46DB" w:rsidRDefault="004F46DB" w:rsidP="004F46DB">
      <w:pPr>
        <w:spacing w:after="20" w:line="369" w:lineRule="auto"/>
        <w:ind w:left="404" w:right="4950" w:hanging="358"/>
        <w:rPr>
          <w:rFonts w:ascii="Consolas" w:hAnsi="Consolas" w:cs="Arial"/>
          <w:color w:val="000000" w:themeColor="text1"/>
          <w:sz w:val="28"/>
        </w:rPr>
      </w:pPr>
      <w:r>
        <w:rPr>
          <w:rFonts w:ascii="Consolas" w:eastAsia="Consolas" w:hAnsi="Consolas" w:cs="Arial"/>
          <w:color w:val="000000" w:themeColor="text1"/>
        </w:rPr>
        <w:t xml:space="preserve">      </w:t>
      </w:r>
      <w:r w:rsidR="002955AB">
        <w:rPr>
          <w:rFonts w:ascii="Consolas" w:eastAsia="Consolas" w:hAnsi="Consolas" w:cs="Arial"/>
          <w:color w:val="000000" w:themeColor="text1"/>
        </w:rPr>
        <w:t>Index: 150 First</w:t>
      </w:r>
      <w:r w:rsidR="00D070F3" w:rsidRPr="004F46DB">
        <w:rPr>
          <w:rFonts w:ascii="Consolas" w:eastAsia="Consolas" w:hAnsi="Consolas" w:cs="Arial"/>
          <w:color w:val="000000" w:themeColor="text1"/>
        </w:rPr>
        <w:t xml:space="preserve">: 1234.57 </w:t>
      </w:r>
    </w:p>
    <w:p w14:paraId="059B274B" w14:textId="77777777" w:rsidR="00D070F3" w:rsidRDefault="00D070F3" w:rsidP="00D070F3">
      <w:pPr>
        <w:spacing w:after="234"/>
        <w:ind w:left="56" w:right="14"/>
      </w:pPr>
      <w:r>
        <w:t xml:space="preserve">The </w:t>
      </w:r>
      <w:r>
        <w:rPr>
          <w:rFonts w:ascii="Consolas" w:eastAsia="Consolas" w:hAnsi="Consolas" w:cs="Consolas"/>
        </w:rPr>
        <w:t>0</w:t>
      </w:r>
      <w:r>
        <w:t xml:space="preserve"> characters is just a marker for one or more digits that are on the left side of the decimal point. The number of zeros you place on the right side indicate how many digits of accuracy you want to appear in the console.  </w:t>
      </w:r>
    </w:p>
    <w:p w14:paraId="2C3F0D30" w14:textId="77777777" w:rsidR="00C303AA" w:rsidRPr="00C303AA" w:rsidRDefault="00C303AA" w:rsidP="00C303AA">
      <w:pPr>
        <w:pStyle w:val="Heading4"/>
        <w:rPr>
          <w:b/>
          <w:i w:val="0"/>
        </w:rPr>
      </w:pPr>
      <w:r w:rsidRPr="00C303AA">
        <w:rPr>
          <w:rFonts w:eastAsia="Arial"/>
          <w:b/>
          <w:i w:val="0"/>
        </w:rPr>
        <w:t xml:space="preserve">Printing in columns </w:t>
      </w:r>
    </w:p>
    <w:p w14:paraId="09E9BE78" w14:textId="77777777" w:rsidR="00C303AA" w:rsidRDefault="00C303AA" w:rsidP="00C303AA">
      <w:r>
        <w:t xml:space="preserve">Finally I can add a width value to the print layout information. This is very useful if you want to print material in columns: </w:t>
      </w:r>
    </w:p>
    <w:p w14:paraId="673CB57B" w14:textId="77777777" w:rsidR="004F46DB" w:rsidRPr="004F46DB" w:rsidRDefault="004F46DB" w:rsidP="004F46DB">
      <w:pPr>
        <w:autoSpaceDE w:val="0"/>
        <w:autoSpaceDN w:val="0"/>
        <w:adjustRightInd w:val="0"/>
        <w:spacing w:before="0" w:after="0" w:line="240" w:lineRule="auto"/>
        <w:rPr>
          <w:rFonts w:ascii="Consolas" w:hAnsi="Consolas" w:cs="Consolas"/>
          <w:color w:val="000000"/>
          <w:szCs w:val="19"/>
        </w:rPr>
      </w:pPr>
      <w:r w:rsidRPr="004F46DB">
        <w:rPr>
          <w:rFonts w:ascii="Consolas" w:hAnsi="Consolas" w:cs="Consolas"/>
          <w:color w:val="0000FF"/>
          <w:szCs w:val="19"/>
        </w:rPr>
        <w:t>int</w:t>
      </w:r>
      <w:r w:rsidRPr="004F46DB">
        <w:rPr>
          <w:rFonts w:ascii="Consolas" w:hAnsi="Consolas" w:cs="Consolas"/>
          <w:color w:val="000000"/>
          <w:szCs w:val="19"/>
        </w:rPr>
        <w:t xml:space="preserve"> day1 = 4;</w:t>
      </w:r>
    </w:p>
    <w:p w14:paraId="1F0B1480" w14:textId="77777777" w:rsidR="004F46DB" w:rsidRPr="004F46DB" w:rsidRDefault="004F46DB" w:rsidP="004F46DB">
      <w:pPr>
        <w:autoSpaceDE w:val="0"/>
        <w:autoSpaceDN w:val="0"/>
        <w:adjustRightInd w:val="0"/>
        <w:spacing w:before="0" w:after="0" w:line="240" w:lineRule="auto"/>
        <w:rPr>
          <w:rFonts w:ascii="Consolas" w:hAnsi="Consolas" w:cs="Consolas"/>
          <w:color w:val="000000"/>
          <w:szCs w:val="19"/>
        </w:rPr>
      </w:pPr>
      <w:r w:rsidRPr="004F46DB">
        <w:rPr>
          <w:rFonts w:ascii="Consolas" w:hAnsi="Consolas" w:cs="Consolas"/>
          <w:color w:val="0000FF"/>
          <w:szCs w:val="19"/>
        </w:rPr>
        <w:t>double</w:t>
      </w:r>
      <w:r w:rsidRPr="004F46DB">
        <w:rPr>
          <w:rFonts w:ascii="Consolas" w:hAnsi="Consolas" w:cs="Consolas"/>
          <w:color w:val="000000"/>
          <w:szCs w:val="19"/>
        </w:rPr>
        <w:t xml:space="preserve"> reading1 = 1234.56789;</w:t>
      </w:r>
    </w:p>
    <w:p w14:paraId="071E485F" w14:textId="77777777" w:rsidR="004F46DB" w:rsidRPr="004F46DB" w:rsidRDefault="004F46DB" w:rsidP="004F46DB">
      <w:pPr>
        <w:autoSpaceDE w:val="0"/>
        <w:autoSpaceDN w:val="0"/>
        <w:adjustRightInd w:val="0"/>
        <w:spacing w:before="0" w:after="0" w:line="240" w:lineRule="auto"/>
        <w:rPr>
          <w:rFonts w:ascii="Consolas" w:hAnsi="Consolas" w:cs="Consolas"/>
          <w:color w:val="000000"/>
          <w:szCs w:val="19"/>
        </w:rPr>
      </w:pPr>
      <w:r w:rsidRPr="004F46DB">
        <w:rPr>
          <w:rFonts w:ascii="Consolas" w:hAnsi="Consolas" w:cs="Consolas"/>
          <w:color w:val="0000FF"/>
          <w:szCs w:val="19"/>
        </w:rPr>
        <w:t>int</w:t>
      </w:r>
      <w:r w:rsidRPr="004F46DB">
        <w:rPr>
          <w:rFonts w:ascii="Consolas" w:hAnsi="Consolas" w:cs="Consolas"/>
          <w:color w:val="000000"/>
          <w:szCs w:val="19"/>
        </w:rPr>
        <w:t xml:space="preserve"> day2 = 16;</w:t>
      </w:r>
    </w:p>
    <w:p w14:paraId="2FCB1E22" w14:textId="77777777" w:rsidR="004F46DB" w:rsidRPr="004F46DB" w:rsidRDefault="004F46DB" w:rsidP="004F46DB">
      <w:pPr>
        <w:autoSpaceDE w:val="0"/>
        <w:autoSpaceDN w:val="0"/>
        <w:adjustRightInd w:val="0"/>
        <w:spacing w:before="0" w:after="0" w:line="240" w:lineRule="auto"/>
        <w:rPr>
          <w:rFonts w:ascii="Consolas" w:hAnsi="Consolas" w:cs="Consolas"/>
          <w:color w:val="000000"/>
          <w:szCs w:val="19"/>
        </w:rPr>
      </w:pPr>
      <w:r w:rsidRPr="004F46DB">
        <w:rPr>
          <w:rFonts w:ascii="Consolas" w:hAnsi="Consolas" w:cs="Consolas"/>
          <w:color w:val="0000FF"/>
          <w:szCs w:val="19"/>
        </w:rPr>
        <w:t>double</w:t>
      </w:r>
      <w:r w:rsidRPr="004F46DB">
        <w:rPr>
          <w:rFonts w:ascii="Consolas" w:hAnsi="Consolas" w:cs="Consolas"/>
          <w:color w:val="000000"/>
          <w:szCs w:val="19"/>
        </w:rPr>
        <w:t xml:space="preserve"> reading2 = 264.386;</w:t>
      </w:r>
    </w:p>
    <w:p w14:paraId="1E4FCBFB" w14:textId="77777777" w:rsidR="004F46DB" w:rsidRPr="004F46DB" w:rsidRDefault="004F46DB" w:rsidP="004F46DB">
      <w:pPr>
        <w:autoSpaceDE w:val="0"/>
        <w:autoSpaceDN w:val="0"/>
        <w:adjustRightInd w:val="0"/>
        <w:spacing w:before="0" w:after="0" w:line="240" w:lineRule="auto"/>
        <w:rPr>
          <w:rFonts w:ascii="Consolas" w:hAnsi="Consolas" w:cs="Consolas"/>
          <w:color w:val="000000"/>
          <w:szCs w:val="19"/>
        </w:rPr>
      </w:pPr>
      <w:r w:rsidRPr="004F46DB">
        <w:rPr>
          <w:rFonts w:ascii="Consolas" w:hAnsi="Consolas" w:cs="Consolas"/>
          <w:color w:val="0000FF"/>
          <w:szCs w:val="19"/>
        </w:rPr>
        <w:t>int</w:t>
      </w:r>
      <w:r w:rsidRPr="004F46DB">
        <w:rPr>
          <w:rFonts w:ascii="Consolas" w:hAnsi="Consolas" w:cs="Consolas"/>
          <w:color w:val="000000"/>
          <w:szCs w:val="19"/>
        </w:rPr>
        <w:t xml:space="preserve"> day3 = 152;</w:t>
      </w:r>
    </w:p>
    <w:p w14:paraId="7651168D" w14:textId="77777777" w:rsidR="004F46DB" w:rsidRPr="004F46DB" w:rsidRDefault="004F46DB" w:rsidP="004F46DB">
      <w:pPr>
        <w:autoSpaceDE w:val="0"/>
        <w:autoSpaceDN w:val="0"/>
        <w:adjustRightInd w:val="0"/>
        <w:spacing w:before="0" w:after="0" w:line="240" w:lineRule="auto"/>
        <w:rPr>
          <w:rFonts w:ascii="Consolas" w:hAnsi="Consolas" w:cs="Consolas"/>
          <w:color w:val="000000"/>
          <w:szCs w:val="19"/>
        </w:rPr>
      </w:pPr>
      <w:r w:rsidRPr="004F46DB">
        <w:rPr>
          <w:rFonts w:ascii="Consolas" w:hAnsi="Consolas" w:cs="Consolas"/>
          <w:color w:val="0000FF"/>
          <w:szCs w:val="19"/>
        </w:rPr>
        <w:t>double</w:t>
      </w:r>
      <w:r w:rsidRPr="004F46DB">
        <w:rPr>
          <w:rFonts w:ascii="Consolas" w:hAnsi="Consolas" w:cs="Consolas"/>
          <w:color w:val="000000"/>
          <w:szCs w:val="19"/>
        </w:rPr>
        <w:t xml:space="preserve"> reading3 = 42264.3862596;</w:t>
      </w:r>
    </w:p>
    <w:p w14:paraId="1FDB0C2C" w14:textId="77777777" w:rsidR="004F46DB" w:rsidRPr="004F46DB" w:rsidRDefault="004F46DB" w:rsidP="004F46DB">
      <w:pPr>
        <w:autoSpaceDE w:val="0"/>
        <w:autoSpaceDN w:val="0"/>
        <w:adjustRightInd w:val="0"/>
        <w:spacing w:before="0" w:after="0" w:line="240" w:lineRule="auto"/>
        <w:rPr>
          <w:rFonts w:ascii="Consolas" w:hAnsi="Consolas" w:cs="Consolas"/>
          <w:color w:val="000000"/>
          <w:szCs w:val="19"/>
        </w:rPr>
      </w:pPr>
      <w:r w:rsidRPr="004F46DB">
        <w:rPr>
          <w:rFonts w:ascii="Consolas" w:hAnsi="Consolas" w:cs="Consolas"/>
          <w:color w:val="000000"/>
          <w:szCs w:val="19"/>
        </w:rPr>
        <w:t>Console.WriteLine(</w:t>
      </w:r>
      <w:r w:rsidRPr="004F46DB">
        <w:rPr>
          <w:rFonts w:ascii="Consolas" w:hAnsi="Consolas" w:cs="Consolas"/>
          <w:color w:val="A31515"/>
          <w:szCs w:val="19"/>
        </w:rPr>
        <w:t>"day1: {0,4:0} reading1: {1,10:0.00}"</w:t>
      </w:r>
      <w:r w:rsidRPr="004F46DB">
        <w:rPr>
          <w:rFonts w:ascii="Consolas" w:hAnsi="Consolas" w:cs="Consolas"/>
          <w:color w:val="000000"/>
          <w:szCs w:val="19"/>
        </w:rPr>
        <w:t>, day1, reading1);</w:t>
      </w:r>
    </w:p>
    <w:p w14:paraId="316EABA8" w14:textId="77777777" w:rsidR="004F46DB" w:rsidRPr="004F46DB" w:rsidRDefault="004F46DB" w:rsidP="004F46DB">
      <w:pPr>
        <w:autoSpaceDE w:val="0"/>
        <w:autoSpaceDN w:val="0"/>
        <w:adjustRightInd w:val="0"/>
        <w:spacing w:before="0" w:after="0" w:line="240" w:lineRule="auto"/>
        <w:rPr>
          <w:rFonts w:ascii="Consolas" w:hAnsi="Consolas" w:cs="Consolas"/>
          <w:color w:val="000000"/>
          <w:szCs w:val="19"/>
        </w:rPr>
      </w:pPr>
      <w:r w:rsidRPr="004F46DB">
        <w:rPr>
          <w:rFonts w:ascii="Consolas" w:hAnsi="Consolas" w:cs="Consolas"/>
          <w:color w:val="000000"/>
          <w:szCs w:val="19"/>
        </w:rPr>
        <w:t>Console.WriteLine(</w:t>
      </w:r>
      <w:r w:rsidRPr="004F46DB">
        <w:rPr>
          <w:rFonts w:ascii="Consolas" w:hAnsi="Consolas" w:cs="Consolas"/>
          <w:color w:val="A31515"/>
          <w:szCs w:val="19"/>
        </w:rPr>
        <w:t>"day2: {0,4:0} reading2: {1,10:0.00}"</w:t>
      </w:r>
      <w:r w:rsidRPr="004F46DB">
        <w:rPr>
          <w:rFonts w:ascii="Consolas" w:hAnsi="Consolas" w:cs="Consolas"/>
          <w:color w:val="000000"/>
          <w:szCs w:val="19"/>
        </w:rPr>
        <w:t>, day2, reading2);</w:t>
      </w:r>
    </w:p>
    <w:p w14:paraId="7DBC244B" w14:textId="77777777" w:rsidR="004F46DB" w:rsidRPr="004F46DB" w:rsidRDefault="004F46DB" w:rsidP="004F46DB">
      <w:pPr>
        <w:spacing w:after="4" w:line="359" w:lineRule="auto"/>
        <w:ind w:right="413"/>
        <w:rPr>
          <w:rFonts w:ascii="Consolas" w:hAnsi="Consolas" w:cs="Consolas"/>
          <w:color w:val="000000"/>
          <w:szCs w:val="19"/>
        </w:rPr>
      </w:pPr>
      <w:r w:rsidRPr="004F46DB">
        <w:rPr>
          <w:rFonts w:ascii="Consolas" w:hAnsi="Consolas" w:cs="Consolas"/>
          <w:color w:val="000000"/>
          <w:szCs w:val="19"/>
        </w:rPr>
        <w:t>Console.WriteLine(</w:t>
      </w:r>
      <w:r w:rsidRPr="004F46DB">
        <w:rPr>
          <w:rFonts w:ascii="Consolas" w:hAnsi="Consolas" w:cs="Consolas"/>
          <w:color w:val="A31515"/>
          <w:szCs w:val="19"/>
        </w:rPr>
        <w:t>"day3: {0,4:0} reading3: {1,10:0.00}"</w:t>
      </w:r>
      <w:r w:rsidRPr="004F46DB">
        <w:rPr>
          <w:rFonts w:ascii="Consolas" w:hAnsi="Consolas" w:cs="Consolas"/>
          <w:color w:val="000000"/>
          <w:szCs w:val="19"/>
        </w:rPr>
        <w:t>, day3, reading3);</w:t>
      </w:r>
    </w:p>
    <w:p w14:paraId="35C95066" w14:textId="77777777" w:rsidR="00C303AA" w:rsidRDefault="00C303AA" w:rsidP="004F46DB">
      <w:pPr>
        <w:spacing w:after="4" w:line="359" w:lineRule="auto"/>
        <w:ind w:right="413"/>
      </w:pPr>
      <w:r>
        <w:t xml:space="preserve">This would </w:t>
      </w:r>
      <w:r w:rsidRPr="00C303AA">
        <w:t>produce the output:</w:t>
      </w:r>
      <w:r>
        <w:t xml:space="preserve"> </w:t>
      </w:r>
    </w:p>
    <w:p w14:paraId="071E3C57" w14:textId="77777777" w:rsidR="004F46DB" w:rsidRPr="004F46DB" w:rsidRDefault="004F46DB" w:rsidP="004F46DB">
      <w:pPr>
        <w:rPr>
          <w:rFonts w:ascii="Consolas" w:eastAsia="Consolas" w:hAnsi="Consolas" w:cs="Arial"/>
          <w:color w:val="000000" w:themeColor="text1"/>
        </w:rPr>
      </w:pPr>
      <w:r>
        <w:rPr>
          <w:rFonts w:ascii="Consolas" w:eastAsia="Consolas" w:hAnsi="Consolas" w:cs="Arial"/>
          <w:color w:val="000000" w:themeColor="text1"/>
        </w:rPr>
        <w:lastRenderedPageBreak/>
        <w:t xml:space="preserve">      </w:t>
      </w:r>
      <w:r w:rsidRPr="004F46DB">
        <w:rPr>
          <w:rFonts w:ascii="Consolas" w:eastAsia="Consolas" w:hAnsi="Consolas" w:cs="Arial"/>
          <w:color w:val="000000" w:themeColor="text1"/>
        </w:rPr>
        <w:t>day1:    4 reading1:    1234.57</w:t>
      </w:r>
    </w:p>
    <w:p w14:paraId="2DFD7C92" w14:textId="77777777" w:rsidR="004F46DB" w:rsidRDefault="004F46DB" w:rsidP="004F46DB">
      <w:pPr>
        <w:rPr>
          <w:rFonts w:ascii="Consolas" w:eastAsia="Consolas" w:hAnsi="Consolas" w:cs="Arial"/>
          <w:color w:val="000000" w:themeColor="text1"/>
        </w:rPr>
      </w:pPr>
      <w:r>
        <w:rPr>
          <w:rFonts w:ascii="Consolas" w:eastAsia="Consolas" w:hAnsi="Consolas" w:cs="Arial"/>
          <w:color w:val="000000" w:themeColor="text1"/>
        </w:rPr>
        <w:t xml:space="preserve">      day2:   16 reading2:     264.39</w:t>
      </w:r>
    </w:p>
    <w:p w14:paraId="70A0B1E5" w14:textId="77777777" w:rsidR="004F46DB" w:rsidRPr="004F46DB" w:rsidRDefault="004F46DB" w:rsidP="004F46DB">
      <w:pPr>
        <w:rPr>
          <w:rFonts w:ascii="Consolas" w:eastAsia="Consolas" w:hAnsi="Consolas" w:cs="Arial"/>
          <w:color w:val="000000" w:themeColor="text1"/>
        </w:rPr>
      </w:pPr>
      <w:r>
        <w:rPr>
          <w:rFonts w:ascii="Consolas" w:eastAsia="Consolas" w:hAnsi="Consolas" w:cs="Arial"/>
          <w:color w:val="000000" w:themeColor="text1"/>
        </w:rPr>
        <w:t xml:space="preserve">      </w:t>
      </w:r>
      <w:r w:rsidRPr="004F46DB">
        <w:rPr>
          <w:rFonts w:ascii="Consolas" w:eastAsia="Consolas" w:hAnsi="Consolas" w:cs="Arial"/>
          <w:color w:val="000000" w:themeColor="text1"/>
        </w:rPr>
        <w:t>day3:  152 reading3:   42264.39</w:t>
      </w:r>
    </w:p>
    <w:p w14:paraId="5FD59B9F" w14:textId="77777777" w:rsidR="00C303AA" w:rsidRDefault="00C303AA" w:rsidP="004F46DB">
      <w:r>
        <w:t xml:space="preserve">The integer value is printed in a </w:t>
      </w:r>
      <w:r w:rsidR="004F46DB">
        <w:t>column 4</w:t>
      </w:r>
      <w:r>
        <w:t xml:space="preserve"> characters wide, and the double is printed in a 1</w:t>
      </w:r>
      <w:r w:rsidR="004F46DB">
        <w:t>0</w:t>
      </w:r>
      <w:r>
        <w:t xml:space="preserve"> character wide column. At the moment the output is right justified, if I want the numbers left justified I make the width negative: </w:t>
      </w:r>
    </w:p>
    <w:p w14:paraId="20BFFF4D" w14:textId="77777777" w:rsidR="004F46DB" w:rsidRPr="004F46DB" w:rsidRDefault="004F46DB" w:rsidP="004F46DB">
      <w:pPr>
        <w:autoSpaceDE w:val="0"/>
        <w:autoSpaceDN w:val="0"/>
        <w:adjustRightInd w:val="0"/>
        <w:spacing w:before="0" w:after="0" w:line="240" w:lineRule="auto"/>
        <w:rPr>
          <w:rFonts w:ascii="Consolas" w:hAnsi="Consolas" w:cs="Consolas"/>
          <w:color w:val="000000"/>
          <w:szCs w:val="19"/>
        </w:rPr>
      </w:pPr>
      <w:r w:rsidRPr="004F46DB">
        <w:rPr>
          <w:rFonts w:ascii="Consolas" w:hAnsi="Consolas" w:cs="Consolas"/>
          <w:color w:val="000000"/>
          <w:szCs w:val="19"/>
        </w:rPr>
        <w:t>Console.WriteLine(</w:t>
      </w:r>
      <w:r w:rsidRPr="004F46DB">
        <w:rPr>
          <w:rFonts w:ascii="Consolas" w:hAnsi="Consolas" w:cs="Consolas"/>
          <w:color w:val="A31515"/>
          <w:szCs w:val="19"/>
        </w:rPr>
        <w:t>"day1: {0,-4:0} reading1: {1,-10:0.00}"</w:t>
      </w:r>
      <w:r w:rsidRPr="004F46DB">
        <w:rPr>
          <w:rFonts w:ascii="Consolas" w:hAnsi="Consolas" w:cs="Consolas"/>
          <w:color w:val="000000"/>
          <w:szCs w:val="19"/>
        </w:rPr>
        <w:t>, day1, reading1);</w:t>
      </w:r>
    </w:p>
    <w:p w14:paraId="00B1ECF7" w14:textId="77777777" w:rsidR="004F46DB" w:rsidRPr="004F46DB" w:rsidRDefault="004F46DB" w:rsidP="004F46DB">
      <w:pPr>
        <w:autoSpaceDE w:val="0"/>
        <w:autoSpaceDN w:val="0"/>
        <w:adjustRightInd w:val="0"/>
        <w:spacing w:before="0" w:after="0" w:line="240" w:lineRule="auto"/>
        <w:rPr>
          <w:rFonts w:ascii="Consolas" w:hAnsi="Consolas" w:cs="Consolas"/>
          <w:color w:val="000000"/>
          <w:szCs w:val="19"/>
        </w:rPr>
      </w:pPr>
      <w:r w:rsidRPr="004F46DB">
        <w:rPr>
          <w:rFonts w:ascii="Consolas" w:hAnsi="Consolas" w:cs="Consolas"/>
          <w:color w:val="000000"/>
          <w:szCs w:val="19"/>
        </w:rPr>
        <w:t>Console.WriteLine(</w:t>
      </w:r>
      <w:r w:rsidRPr="004F46DB">
        <w:rPr>
          <w:rFonts w:ascii="Consolas" w:hAnsi="Consolas" w:cs="Consolas"/>
          <w:color w:val="A31515"/>
          <w:szCs w:val="19"/>
        </w:rPr>
        <w:t>"day2: {0,-4:0} reading2: {1,-10:0.00}"</w:t>
      </w:r>
      <w:r w:rsidRPr="004F46DB">
        <w:rPr>
          <w:rFonts w:ascii="Consolas" w:hAnsi="Consolas" w:cs="Consolas"/>
          <w:color w:val="000000"/>
          <w:szCs w:val="19"/>
        </w:rPr>
        <w:t>, day2, reading2);</w:t>
      </w:r>
    </w:p>
    <w:p w14:paraId="44DC77DA" w14:textId="77777777" w:rsidR="004F46DB" w:rsidRPr="004F46DB" w:rsidRDefault="004F46DB" w:rsidP="004F46DB">
      <w:pPr>
        <w:spacing w:after="0" w:line="359" w:lineRule="auto"/>
        <w:ind w:right="214"/>
        <w:rPr>
          <w:rFonts w:ascii="Consolas" w:hAnsi="Consolas" w:cs="Consolas"/>
          <w:color w:val="000000"/>
          <w:szCs w:val="19"/>
        </w:rPr>
      </w:pPr>
      <w:r w:rsidRPr="004F46DB">
        <w:rPr>
          <w:rFonts w:ascii="Consolas" w:hAnsi="Consolas" w:cs="Consolas"/>
          <w:color w:val="000000"/>
          <w:szCs w:val="19"/>
        </w:rPr>
        <w:t>Console.WriteLine(</w:t>
      </w:r>
      <w:r w:rsidRPr="004F46DB">
        <w:rPr>
          <w:rFonts w:ascii="Consolas" w:hAnsi="Consolas" w:cs="Consolas"/>
          <w:color w:val="A31515"/>
          <w:szCs w:val="19"/>
        </w:rPr>
        <w:t>"day3: {0,-4:0} reading3: {1,-10:0.00}"</w:t>
      </w:r>
      <w:r w:rsidRPr="004F46DB">
        <w:rPr>
          <w:rFonts w:ascii="Consolas" w:hAnsi="Consolas" w:cs="Consolas"/>
          <w:color w:val="000000"/>
          <w:szCs w:val="19"/>
        </w:rPr>
        <w:t>, day3, reading3);</w:t>
      </w:r>
    </w:p>
    <w:p w14:paraId="58EEC1E8" w14:textId="77777777" w:rsidR="00C303AA" w:rsidRDefault="00C303AA" w:rsidP="004F46DB">
      <w:pPr>
        <w:spacing w:after="0" w:line="359" w:lineRule="auto"/>
        <w:ind w:right="214"/>
      </w:pPr>
      <w:r>
        <w:t xml:space="preserve">This would </w:t>
      </w:r>
      <w:r w:rsidRPr="00C303AA">
        <w:t>produce the output:</w:t>
      </w:r>
      <w:r>
        <w:t xml:space="preserve"> </w:t>
      </w:r>
    </w:p>
    <w:p w14:paraId="5A91D32C" w14:textId="77777777" w:rsidR="004F46DB" w:rsidRPr="004F46DB" w:rsidRDefault="004F46DB" w:rsidP="004F46DB">
      <w:pPr>
        <w:rPr>
          <w:rFonts w:ascii="Consolas" w:eastAsia="Consolas" w:hAnsi="Consolas" w:cs="Consolas"/>
          <w:color w:val="000000" w:themeColor="text1"/>
        </w:rPr>
      </w:pPr>
      <w:r>
        <w:rPr>
          <w:rFonts w:ascii="Consolas" w:eastAsia="Consolas" w:hAnsi="Consolas" w:cs="Consolas"/>
          <w:color w:val="000000" w:themeColor="text1"/>
        </w:rPr>
        <w:t xml:space="preserve">     </w:t>
      </w:r>
      <w:r w:rsidRPr="004F46DB">
        <w:rPr>
          <w:rFonts w:ascii="Consolas" w:eastAsia="Consolas" w:hAnsi="Consolas" w:cs="Consolas"/>
          <w:color w:val="000000" w:themeColor="text1"/>
        </w:rPr>
        <w:t>day1: 4    reading1: 1234.57</w:t>
      </w:r>
    </w:p>
    <w:p w14:paraId="275F1C6C" w14:textId="77777777" w:rsidR="004F46DB" w:rsidRPr="004F46DB" w:rsidRDefault="004F46DB" w:rsidP="004F46DB">
      <w:pPr>
        <w:rPr>
          <w:rFonts w:ascii="Consolas" w:eastAsia="Consolas" w:hAnsi="Consolas" w:cs="Consolas"/>
          <w:color w:val="000000" w:themeColor="text1"/>
        </w:rPr>
      </w:pPr>
      <w:r>
        <w:rPr>
          <w:rFonts w:ascii="Consolas" w:eastAsia="Consolas" w:hAnsi="Consolas" w:cs="Consolas"/>
          <w:color w:val="000000" w:themeColor="text1"/>
        </w:rPr>
        <w:t xml:space="preserve">     </w:t>
      </w:r>
      <w:r w:rsidRPr="004F46DB">
        <w:rPr>
          <w:rFonts w:ascii="Consolas" w:eastAsia="Consolas" w:hAnsi="Consolas" w:cs="Consolas"/>
          <w:color w:val="000000" w:themeColor="text1"/>
        </w:rPr>
        <w:t>day2: 16   reading2: 264.39</w:t>
      </w:r>
    </w:p>
    <w:p w14:paraId="06D2221F" w14:textId="77777777" w:rsidR="004F46DB" w:rsidRPr="004F46DB" w:rsidRDefault="004F46DB" w:rsidP="004F46DB">
      <w:pPr>
        <w:rPr>
          <w:rFonts w:ascii="Consolas" w:eastAsia="Consolas" w:hAnsi="Consolas" w:cs="Consolas"/>
          <w:color w:val="000000" w:themeColor="text1"/>
        </w:rPr>
      </w:pPr>
      <w:r>
        <w:rPr>
          <w:rFonts w:ascii="Consolas" w:eastAsia="Consolas" w:hAnsi="Consolas" w:cs="Consolas"/>
          <w:color w:val="000000" w:themeColor="text1"/>
        </w:rPr>
        <w:t xml:space="preserve">     </w:t>
      </w:r>
      <w:r w:rsidRPr="004F46DB">
        <w:rPr>
          <w:rFonts w:ascii="Consolas" w:eastAsia="Consolas" w:hAnsi="Consolas" w:cs="Consolas"/>
          <w:color w:val="000000" w:themeColor="text1"/>
        </w:rPr>
        <w:t>day3: 152  reading3: 42264.39</w:t>
      </w:r>
    </w:p>
    <w:p w14:paraId="4673AC4B" w14:textId="77777777" w:rsidR="00C303AA" w:rsidRDefault="00C303AA" w:rsidP="004F46DB">
      <w:r>
        <w:t xml:space="preserve">Note that this justification would work even if you were printing a string rather than a number, so if you want to print columns of words you can use this technique to do it. </w:t>
      </w:r>
    </w:p>
    <w:p w14:paraId="5EA59974" w14:textId="77777777" w:rsidR="00224E3A" w:rsidRPr="009D04B0" w:rsidRDefault="00224E3A" w:rsidP="00224E3A"/>
    <w:p w14:paraId="11FCD9AD" w14:textId="77777777" w:rsidR="00D16714" w:rsidRPr="007604B2" w:rsidRDefault="00BC6D39" w:rsidP="00BC6D39">
      <w:pPr>
        <w:pStyle w:val="Heading3"/>
      </w:pPr>
      <w:bookmarkStart w:id="61" w:name="_Toc44348523"/>
      <w:r>
        <w:t>Dealing with bad user input</w:t>
      </w:r>
      <w:bookmarkEnd w:id="61"/>
    </w:p>
    <w:p w14:paraId="2C376FDB" w14:textId="77777777" w:rsidR="00F90193" w:rsidRDefault="00BC6D39">
      <w:r>
        <w:t>If you tell the user to enter a number, let’s say, their age, and they write “eighteen”, or “none of your business” and you take their input string and try and convert it to an int, your code will blow up (throw an exception).  It is much better if you handle that situation more gracefully and let the user recover.  There is a general way of dealing with issues called “try catch”, but we won’t cover that in this course. There is another more specific way that we will learn</w:t>
      </w:r>
      <w:r w:rsidR="008341AE">
        <w:t xml:space="preserve"> now</w:t>
      </w:r>
      <w:r>
        <w:t xml:space="preserve">.  For most numeric data types, they have a method called TryParse that will tell you if a string can be converted to their data type successfully. Let’s look at the </w:t>
      </w:r>
      <w:r w:rsidR="00F90193" w:rsidRPr="00F90193">
        <w:rPr>
          <w:rFonts w:ascii="Consolas" w:hAnsi="Consolas" w:cs="Consolas"/>
          <w:color w:val="0070C0"/>
          <w:szCs w:val="19"/>
        </w:rPr>
        <w:t xml:space="preserve">Int32 </w:t>
      </w:r>
      <w:r>
        <w:t xml:space="preserve">version. </w:t>
      </w:r>
    </w:p>
    <w:p w14:paraId="65CAEC43" w14:textId="77777777" w:rsidR="00BC6D39" w:rsidRDefault="00BC6D39">
      <w:r>
        <w:t xml:space="preserve">There are several integer data types, including </w:t>
      </w:r>
      <w:r w:rsidR="00F90193" w:rsidRPr="00F90193">
        <w:rPr>
          <w:rFonts w:ascii="Consolas" w:hAnsi="Consolas" w:cs="Consolas"/>
          <w:color w:val="0070C0"/>
          <w:szCs w:val="19"/>
        </w:rPr>
        <w:t>Int16</w:t>
      </w:r>
      <w:r>
        <w:t xml:space="preserve">, </w:t>
      </w:r>
      <w:r w:rsidR="00F90193" w:rsidRPr="00F90193">
        <w:rPr>
          <w:rFonts w:ascii="Consolas" w:hAnsi="Consolas" w:cs="Consolas"/>
          <w:color w:val="0070C0"/>
          <w:szCs w:val="19"/>
        </w:rPr>
        <w:t>Int32</w:t>
      </w:r>
      <w:r w:rsidR="00F90193">
        <w:rPr>
          <w:rFonts w:ascii="Consolas" w:hAnsi="Consolas" w:cs="Consolas"/>
          <w:color w:val="000000"/>
          <w:szCs w:val="19"/>
        </w:rPr>
        <w:t xml:space="preserve">, and </w:t>
      </w:r>
      <w:r w:rsidR="00F90193" w:rsidRPr="00F90193">
        <w:rPr>
          <w:rFonts w:ascii="Consolas" w:hAnsi="Consolas" w:cs="Consolas"/>
          <w:color w:val="0070C0"/>
          <w:szCs w:val="19"/>
        </w:rPr>
        <w:t>Int64</w:t>
      </w:r>
      <w:r w:rsidR="00F90193">
        <w:rPr>
          <w:rFonts w:ascii="Consolas" w:hAnsi="Consolas" w:cs="Consolas"/>
          <w:color w:val="000000"/>
          <w:szCs w:val="19"/>
        </w:rPr>
        <w:t xml:space="preserve">. </w:t>
      </w:r>
      <w:r w:rsidR="00F90193" w:rsidRPr="00F90193">
        <w:t xml:space="preserve">They are </w:t>
      </w:r>
      <w:r w:rsidR="00F90193">
        <w:t xml:space="preserve">all good for holding integers, they just use fewer or more bits of memory, and therefore the maximum numbers they can hold vary accordingly. We often code using a shortcut </w:t>
      </w:r>
      <w:r w:rsidR="00F90193" w:rsidRPr="00F90193">
        <w:rPr>
          <w:color w:val="0070C0"/>
        </w:rPr>
        <w:t>int</w:t>
      </w:r>
      <w:r w:rsidR="00F90193">
        <w:rPr>
          <w:color w:val="0070C0"/>
        </w:rPr>
        <w:t xml:space="preserve">.   int </w:t>
      </w:r>
      <w:r w:rsidR="00F90193" w:rsidRPr="00F90193">
        <w:t>is</w:t>
      </w:r>
      <w:r w:rsidR="00F90193">
        <w:t xml:space="preserve"> exactly the same as saying </w:t>
      </w:r>
      <w:r w:rsidR="00F90193" w:rsidRPr="00F90193">
        <w:rPr>
          <w:rFonts w:ascii="Consolas" w:hAnsi="Consolas" w:cs="Consolas"/>
          <w:color w:val="0070C0"/>
          <w:szCs w:val="19"/>
        </w:rPr>
        <w:t>Int32</w:t>
      </w:r>
      <w:r w:rsidR="00F90193">
        <w:rPr>
          <w:rFonts w:ascii="Consolas" w:hAnsi="Consolas" w:cs="Consolas"/>
          <w:color w:val="0070C0"/>
          <w:szCs w:val="19"/>
        </w:rPr>
        <w:t>,</w:t>
      </w:r>
      <w:r w:rsidR="00F90193">
        <w:t xml:space="preserve"> it is just a shorthand way of stating it. But when you want to use the methods that these integer objects have, you cannot use the shortcut, you must use the full name. So this is the TryParse method for our normal </w:t>
      </w:r>
      <w:r w:rsidR="00F90193" w:rsidRPr="00F90193">
        <w:rPr>
          <w:rFonts w:ascii="Arial" w:hAnsi="Arial" w:cs="Arial"/>
        </w:rPr>
        <w:t>32</w:t>
      </w:r>
      <w:r w:rsidR="00F90193">
        <w:t xml:space="preserve"> bit integer.</w:t>
      </w:r>
    </w:p>
    <w:p w14:paraId="34D6C006" w14:textId="77777777" w:rsidR="00BC6D39" w:rsidRPr="00BC6D39" w:rsidRDefault="00BC6D39" w:rsidP="00BC6D39">
      <w:pPr>
        <w:rPr>
          <w:rFonts w:ascii="Consolas" w:hAnsi="Consolas" w:cs="Consolas"/>
          <w:color w:val="000000"/>
          <w:szCs w:val="19"/>
        </w:rPr>
      </w:pPr>
      <w:r w:rsidRPr="00BC6D39">
        <w:rPr>
          <w:rFonts w:ascii="Consolas" w:hAnsi="Consolas" w:cs="Consolas"/>
          <w:color w:val="000000"/>
          <w:szCs w:val="19"/>
        </w:rPr>
        <w:t xml:space="preserve">Int32.TryParse(someString, </w:t>
      </w:r>
      <w:r w:rsidRPr="00BC6D39">
        <w:rPr>
          <w:rFonts w:ascii="Consolas" w:hAnsi="Consolas" w:cs="Consolas"/>
          <w:color w:val="0000FF"/>
          <w:szCs w:val="19"/>
        </w:rPr>
        <w:t>out</w:t>
      </w:r>
      <w:r w:rsidRPr="00BC6D39">
        <w:rPr>
          <w:rFonts w:ascii="Consolas" w:hAnsi="Consolas" w:cs="Consolas"/>
          <w:color w:val="000000"/>
          <w:szCs w:val="19"/>
        </w:rPr>
        <w:t xml:space="preserve"> parsedValue);</w:t>
      </w:r>
    </w:p>
    <w:p w14:paraId="2D917F6C" w14:textId="38C4A263" w:rsidR="00F90193" w:rsidRPr="00EC048B" w:rsidRDefault="00BC6D39" w:rsidP="00BC6D39">
      <w:r w:rsidRPr="00BC6D39">
        <w:t>T</w:t>
      </w:r>
      <w:r w:rsidR="00F90193">
        <w:t xml:space="preserve">his method needs to be given (passed in) two </w:t>
      </w:r>
      <w:r w:rsidR="00A47109">
        <w:t>arguments</w:t>
      </w:r>
      <w:r w:rsidR="00F90193">
        <w:t xml:space="preserve">, </w:t>
      </w:r>
      <w:r w:rsidR="00F90193" w:rsidRPr="00BC6D39">
        <w:rPr>
          <w:rFonts w:ascii="Consolas" w:hAnsi="Consolas" w:cs="Consolas"/>
          <w:color w:val="000000"/>
          <w:szCs w:val="19"/>
        </w:rPr>
        <w:t>someString</w:t>
      </w:r>
      <w:r w:rsidR="00F90193">
        <w:t xml:space="preserve"> and </w:t>
      </w:r>
      <w:r w:rsidR="00F90193" w:rsidRPr="00BC6D39">
        <w:rPr>
          <w:rFonts w:ascii="Consolas" w:hAnsi="Consolas" w:cs="Consolas"/>
          <w:color w:val="000000"/>
          <w:szCs w:val="19"/>
        </w:rPr>
        <w:t>parsedValue</w:t>
      </w:r>
      <w:r w:rsidR="008341AE">
        <w:rPr>
          <w:rFonts w:ascii="Consolas" w:hAnsi="Consolas" w:cs="Consolas"/>
          <w:color w:val="000000"/>
          <w:szCs w:val="19"/>
        </w:rPr>
        <w:t xml:space="preserve">, </w:t>
      </w:r>
      <w:r w:rsidR="008341AE" w:rsidRPr="008341AE">
        <w:t>with the later</w:t>
      </w:r>
      <w:r w:rsidR="008341AE">
        <w:t xml:space="preserve"> argument being </w:t>
      </w:r>
      <w:r w:rsidR="00EC048B">
        <w:t>preceded</w:t>
      </w:r>
      <w:r w:rsidR="008341AE">
        <w:t xml:space="preserve"> by the key word </w:t>
      </w:r>
      <w:r w:rsidR="00EC048B" w:rsidRPr="00BC6D39">
        <w:rPr>
          <w:rFonts w:ascii="Consolas" w:hAnsi="Consolas" w:cs="Consolas"/>
          <w:color w:val="0000FF"/>
          <w:szCs w:val="19"/>
        </w:rPr>
        <w:t>out</w:t>
      </w:r>
      <w:r w:rsidR="008341AE">
        <w:t xml:space="preserve">.   </w:t>
      </w:r>
      <w:r w:rsidR="00EC048B" w:rsidRPr="00BC6D39">
        <w:rPr>
          <w:rFonts w:ascii="Consolas" w:hAnsi="Consolas" w:cs="Consolas"/>
          <w:color w:val="0000FF"/>
          <w:szCs w:val="19"/>
        </w:rPr>
        <w:t>out</w:t>
      </w:r>
      <w:r w:rsidR="00EC048B" w:rsidRPr="00BC6D39">
        <w:rPr>
          <w:rFonts w:ascii="Consolas" w:hAnsi="Consolas" w:cs="Consolas"/>
          <w:color w:val="000000"/>
          <w:szCs w:val="19"/>
        </w:rPr>
        <w:t xml:space="preserve"> </w:t>
      </w:r>
      <w:r w:rsidR="008341AE">
        <w:t>is more complicated than I want to go into now, just use it when doing a TryParse.</w:t>
      </w:r>
      <w:r w:rsidR="008341AE">
        <w:rPr>
          <w:rFonts w:ascii="Consolas" w:hAnsi="Consolas" w:cs="Consolas"/>
          <w:color w:val="000000"/>
          <w:szCs w:val="19"/>
        </w:rPr>
        <w:t xml:space="preserve"> </w:t>
      </w:r>
      <w:r w:rsidR="00EC048B">
        <w:rPr>
          <w:rFonts w:ascii="Consolas" w:hAnsi="Consolas" w:cs="Consolas"/>
          <w:color w:val="000000"/>
          <w:szCs w:val="19"/>
        </w:rPr>
        <w:t xml:space="preserve"> </w:t>
      </w:r>
      <w:r w:rsidR="00EC048B" w:rsidRPr="00EC048B">
        <w:rPr>
          <w:i/>
        </w:rPr>
        <w:t>(</w:t>
      </w:r>
      <w:r w:rsidR="00A47109">
        <w:rPr>
          <w:i/>
        </w:rPr>
        <w:t xml:space="preserve"> If you can’t wait … </w:t>
      </w:r>
      <w:r w:rsidR="00EC048B" w:rsidRPr="00EC048B">
        <w:rPr>
          <w:i/>
        </w:rPr>
        <w:t xml:space="preserve"> </w:t>
      </w:r>
      <w:r w:rsidR="00EC048B" w:rsidRPr="00EC048B">
        <w:rPr>
          <w:rFonts w:ascii="Consolas" w:hAnsi="Consolas" w:cs="Consolas"/>
          <w:i/>
          <w:color w:val="0000FF"/>
          <w:szCs w:val="19"/>
        </w:rPr>
        <w:t>out</w:t>
      </w:r>
      <w:r w:rsidR="00EC048B" w:rsidRPr="00EC048B">
        <w:rPr>
          <w:rFonts w:ascii="Consolas" w:hAnsi="Consolas" w:cs="Consolas"/>
          <w:i/>
          <w:color w:val="000000"/>
          <w:szCs w:val="19"/>
        </w:rPr>
        <w:t xml:space="preserve"> </w:t>
      </w:r>
      <w:r w:rsidR="00EC048B" w:rsidRPr="00EC048B">
        <w:rPr>
          <w:i/>
        </w:rPr>
        <w:t>lets you pass in a variable that has not yet been given a value. You are telling the method “create a value, write it into my parsedValue variable, and when you are done, I’ll be able to use parsedValue to get the value you set into it.”)</w:t>
      </w:r>
    </w:p>
    <w:p w14:paraId="41D21286" w14:textId="77777777" w:rsidR="00B43DC3" w:rsidRDefault="00F90193" w:rsidP="00BC6D39">
      <w:r w:rsidRPr="00BC6D39">
        <w:rPr>
          <w:rFonts w:ascii="Consolas" w:hAnsi="Consolas" w:cs="Consolas"/>
          <w:color w:val="000000"/>
          <w:szCs w:val="19"/>
        </w:rPr>
        <w:t>someString</w:t>
      </w:r>
      <w:r>
        <w:t xml:space="preserve">  is an input string that you want TryParse to “parse” into an </w:t>
      </w:r>
      <w:r w:rsidR="00B43DC3">
        <w:t>integer</w:t>
      </w:r>
      <w:r>
        <w:t xml:space="preserve">. </w:t>
      </w:r>
      <w:r w:rsidR="00B43DC3">
        <w:t xml:space="preserve"> Parse is a fancy word for</w:t>
      </w:r>
      <w:r w:rsidR="00EC048B">
        <w:t xml:space="preserve"> evaluate and do something with, so you are saying, “please Try and Parse this string into an Int32.”</w:t>
      </w:r>
    </w:p>
    <w:p w14:paraId="331D72AD" w14:textId="77777777" w:rsidR="00B43DC3" w:rsidRDefault="00B43DC3" w:rsidP="00BC6D39">
      <w:r w:rsidRPr="00BC6D39">
        <w:rPr>
          <w:rFonts w:ascii="Consolas" w:hAnsi="Consolas" w:cs="Consolas"/>
          <w:color w:val="000000"/>
          <w:szCs w:val="19"/>
        </w:rPr>
        <w:lastRenderedPageBreak/>
        <w:t>parsedValue</w:t>
      </w:r>
      <w:r>
        <w:rPr>
          <w:rFonts w:ascii="Consolas" w:hAnsi="Consolas" w:cs="Consolas"/>
          <w:color w:val="000000"/>
          <w:szCs w:val="19"/>
        </w:rPr>
        <w:t xml:space="preserve"> </w:t>
      </w:r>
      <w:r w:rsidRPr="00B43DC3">
        <w:t>is</w:t>
      </w:r>
      <w:r>
        <w:t xml:space="preserve"> a variable that you must declare </w:t>
      </w:r>
      <w:r w:rsidR="00EC048B">
        <w:t xml:space="preserve">but give no value to, </w:t>
      </w:r>
      <w:r>
        <w:t xml:space="preserve">before using TryParse, and </w:t>
      </w:r>
      <w:r w:rsidRPr="00EC048B">
        <w:rPr>
          <w:b/>
        </w:rPr>
        <w:t>IF</w:t>
      </w:r>
      <w:r>
        <w:t xml:space="preserve"> the conversion is successful, it will contain the integer version of the </w:t>
      </w:r>
      <w:r w:rsidRPr="00BC6D39">
        <w:rPr>
          <w:rFonts w:ascii="Consolas" w:hAnsi="Consolas" w:cs="Consolas"/>
          <w:color w:val="000000"/>
          <w:szCs w:val="19"/>
        </w:rPr>
        <w:t>someString</w:t>
      </w:r>
      <w:r>
        <w:t xml:space="preserve">  you gave it.</w:t>
      </w:r>
    </w:p>
    <w:p w14:paraId="0BC52214" w14:textId="77777777" w:rsidR="00BC6D39" w:rsidRDefault="00B43DC3" w:rsidP="00BC6D39">
      <w:r>
        <w:t>This method returns a Boolean true or false.  True means it was successful in converting the string to an integer, and false says it could not.  If the conversion fails, it means your user typed an inappropriate string, and because we are good programmers, we will let them try again and again until they get it right.</w:t>
      </w:r>
    </w:p>
    <w:p w14:paraId="24B91AD4" w14:textId="77777777" w:rsidR="00B43DC3" w:rsidRPr="00B43DC3" w:rsidRDefault="00B43DC3" w:rsidP="00B43DC3">
      <w:pPr>
        <w:autoSpaceDE w:val="0"/>
        <w:autoSpaceDN w:val="0"/>
        <w:adjustRightInd w:val="0"/>
        <w:spacing w:before="0" w:after="0" w:line="240" w:lineRule="auto"/>
        <w:rPr>
          <w:rFonts w:ascii="Consolas" w:hAnsi="Consolas" w:cs="Consolas"/>
          <w:color w:val="0000FF"/>
          <w:sz w:val="28"/>
          <w:szCs w:val="19"/>
        </w:rPr>
      </w:pPr>
      <w:r w:rsidRPr="00B43DC3">
        <w:rPr>
          <w:rFonts w:ascii="Consolas" w:hAnsi="Consolas" w:cs="Consolas"/>
          <w:color w:val="0000FF"/>
          <w:szCs w:val="19"/>
        </w:rPr>
        <w:t>bool</w:t>
      </w:r>
      <w:r w:rsidRPr="00B43DC3">
        <w:rPr>
          <w:rFonts w:ascii="Consolas" w:hAnsi="Consolas" w:cs="Consolas"/>
          <w:color w:val="000000"/>
          <w:szCs w:val="19"/>
        </w:rPr>
        <w:t xml:space="preserve"> ok = </w:t>
      </w:r>
      <w:r w:rsidRPr="00B43DC3">
        <w:rPr>
          <w:rFonts w:ascii="Consolas" w:hAnsi="Consolas" w:cs="Consolas"/>
          <w:color w:val="0000FF"/>
          <w:szCs w:val="19"/>
        </w:rPr>
        <w:t>false</w:t>
      </w:r>
      <w:r w:rsidRPr="00B43DC3">
        <w:rPr>
          <w:rFonts w:ascii="Consolas" w:hAnsi="Consolas" w:cs="Consolas"/>
          <w:color w:val="000000"/>
          <w:szCs w:val="19"/>
        </w:rPr>
        <w:t>;</w:t>
      </w:r>
    </w:p>
    <w:p w14:paraId="6C470E61" w14:textId="77777777" w:rsidR="00B43DC3" w:rsidRPr="00B43DC3" w:rsidRDefault="00B43DC3" w:rsidP="00B43DC3">
      <w:pPr>
        <w:autoSpaceDE w:val="0"/>
        <w:autoSpaceDN w:val="0"/>
        <w:adjustRightInd w:val="0"/>
        <w:spacing w:before="0" w:after="0" w:line="240" w:lineRule="auto"/>
        <w:rPr>
          <w:rFonts w:ascii="Consolas" w:hAnsi="Consolas" w:cs="Consolas"/>
          <w:color w:val="000000"/>
          <w:szCs w:val="19"/>
        </w:rPr>
      </w:pPr>
      <w:r w:rsidRPr="00B43DC3">
        <w:rPr>
          <w:rFonts w:ascii="Consolas" w:hAnsi="Consolas" w:cs="Consolas"/>
          <w:color w:val="0000FF"/>
          <w:szCs w:val="19"/>
        </w:rPr>
        <w:t>while</w:t>
      </w:r>
      <w:r w:rsidRPr="00B43DC3">
        <w:rPr>
          <w:rFonts w:ascii="Consolas" w:hAnsi="Consolas" w:cs="Consolas"/>
          <w:color w:val="000000"/>
          <w:szCs w:val="19"/>
        </w:rPr>
        <w:t xml:space="preserve"> (!ok)</w:t>
      </w:r>
    </w:p>
    <w:p w14:paraId="7CFF977F" w14:textId="77777777" w:rsidR="00B43DC3" w:rsidRPr="00B43DC3" w:rsidRDefault="00B43DC3" w:rsidP="00B43DC3">
      <w:pPr>
        <w:autoSpaceDE w:val="0"/>
        <w:autoSpaceDN w:val="0"/>
        <w:adjustRightInd w:val="0"/>
        <w:spacing w:before="0" w:after="0" w:line="240" w:lineRule="auto"/>
        <w:rPr>
          <w:rFonts w:ascii="Consolas" w:hAnsi="Consolas" w:cs="Consolas"/>
          <w:color w:val="000000"/>
          <w:szCs w:val="19"/>
        </w:rPr>
      </w:pPr>
      <w:r w:rsidRPr="00B43DC3">
        <w:rPr>
          <w:rFonts w:ascii="Consolas" w:hAnsi="Consolas" w:cs="Consolas"/>
          <w:color w:val="000000"/>
          <w:szCs w:val="19"/>
        </w:rPr>
        <w:t>{</w:t>
      </w:r>
    </w:p>
    <w:p w14:paraId="7463D181" w14:textId="77777777" w:rsidR="00B43DC3" w:rsidRPr="00B43DC3" w:rsidRDefault="00B43DC3" w:rsidP="00B43DC3">
      <w:pPr>
        <w:autoSpaceDE w:val="0"/>
        <w:autoSpaceDN w:val="0"/>
        <w:adjustRightInd w:val="0"/>
        <w:spacing w:before="0" w:after="0" w:line="240" w:lineRule="auto"/>
        <w:rPr>
          <w:rFonts w:ascii="Consolas" w:hAnsi="Consolas" w:cs="Consolas"/>
          <w:color w:val="000000"/>
          <w:szCs w:val="19"/>
        </w:rPr>
      </w:pPr>
      <w:r w:rsidRPr="00B43DC3">
        <w:rPr>
          <w:rFonts w:ascii="Consolas" w:hAnsi="Consolas" w:cs="Consolas"/>
          <w:color w:val="000000"/>
          <w:szCs w:val="19"/>
        </w:rPr>
        <w:t xml:space="preserve">    Console.Write(</w:t>
      </w:r>
      <w:r w:rsidRPr="00B43DC3">
        <w:rPr>
          <w:rFonts w:ascii="Consolas" w:hAnsi="Consolas" w:cs="Consolas"/>
          <w:color w:val="A31515"/>
          <w:szCs w:val="19"/>
        </w:rPr>
        <w:t>"Please enter an integer value:  "</w:t>
      </w:r>
      <w:r w:rsidRPr="00B43DC3">
        <w:rPr>
          <w:rFonts w:ascii="Consolas" w:hAnsi="Consolas" w:cs="Consolas"/>
          <w:color w:val="000000"/>
          <w:szCs w:val="19"/>
        </w:rPr>
        <w:t>);</w:t>
      </w:r>
    </w:p>
    <w:p w14:paraId="34693122" w14:textId="77777777" w:rsidR="00B43DC3" w:rsidRPr="00B43DC3" w:rsidRDefault="00B43DC3" w:rsidP="00B43DC3">
      <w:pPr>
        <w:autoSpaceDE w:val="0"/>
        <w:autoSpaceDN w:val="0"/>
        <w:adjustRightInd w:val="0"/>
        <w:spacing w:before="0" w:after="0" w:line="240" w:lineRule="auto"/>
        <w:rPr>
          <w:rFonts w:ascii="Consolas" w:hAnsi="Consolas" w:cs="Consolas"/>
          <w:color w:val="000000"/>
          <w:szCs w:val="19"/>
        </w:rPr>
      </w:pPr>
      <w:r w:rsidRPr="00B43DC3">
        <w:rPr>
          <w:rFonts w:ascii="Consolas" w:hAnsi="Consolas" w:cs="Consolas"/>
          <w:color w:val="000000"/>
          <w:szCs w:val="19"/>
        </w:rPr>
        <w:t xml:space="preserve">    </w:t>
      </w:r>
      <w:r w:rsidRPr="00B43DC3">
        <w:rPr>
          <w:rFonts w:ascii="Consolas" w:hAnsi="Consolas" w:cs="Consolas"/>
          <w:color w:val="0000FF"/>
          <w:szCs w:val="19"/>
        </w:rPr>
        <w:t>string</w:t>
      </w:r>
      <w:r w:rsidRPr="00B43DC3">
        <w:rPr>
          <w:rFonts w:ascii="Consolas" w:hAnsi="Consolas" w:cs="Consolas"/>
          <w:color w:val="000000"/>
          <w:szCs w:val="19"/>
        </w:rPr>
        <w:t xml:space="preserve"> userInput = Console.ReadLine();</w:t>
      </w:r>
    </w:p>
    <w:p w14:paraId="428EB526" w14:textId="77777777" w:rsidR="00B43DC3" w:rsidRPr="00B43DC3" w:rsidRDefault="00B43DC3" w:rsidP="00B43DC3">
      <w:pPr>
        <w:autoSpaceDE w:val="0"/>
        <w:autoSpaceDN w:val="0"/>
        <w:adjustRightInd w:val="0"/>
        <w:spacing w:before="0" w:after="0" w:line="240" w:lineRule="auto"/>
        <w:rPr>
          <w:rFonts w:ascii="Consolas" w:hAnsi="Consolas" w:cs="Consolas"/>
          <w:color w:val="000000"/>
          <w:szCs w:val="19"/>
        </w:rPr>
      </w:pPr>
      <w:r w:rsidRPr="00B43DC3">
        <w:rPr>
          <w:rFonts w:ascii="Consolas" w:hAnsi="Consolas" w:cs="Consolas"/>
          <w:color w:val="000000"/>
          <w:szCs w:val="19"/>
        </w:rPr>
        <w:t xml:space="preserve">    </w:t>
      </w:r>
      <w:r w:rsidRPr="00B43DC3">
        <w:rPr>
          <w:rFonts w:ascii="Consolas" w:hAnsi="Consolas" w:cs="Consolas"/>
          <w:color w:val="0000FF"/>
          <w:szCs w:val="19"/>
        </w:rPr>
        <w:t>int</w:t>
      </w:r>
      <w:r w:rsidRPr="00B43DC3">
        <w:rPr>
          <w:rFonts w:ascii="Consolas" w:hAnsi="Consolas" w:cs="Consolas"/>
          <w:color w:val="000000"/>
          <w:szCs w:val="19"/>
        </w:rPr>
        <w:t xml:space="preserve"> parsedValue;</w:t>
      </w:r>
    </w:p>
    <w:p w14:paraId="77C85DCD" w14:textId="77777777" w:rsidR="00B43DC3" w:rsidRPr="00B43DC3" w:rsidRDefault="00B43DC3" w:rsidP="00B43DC3">
      <w:pPr>
        <w:autoSpaceDE w:val="0"/>
        <w:autoSpaceDN w:val="0"/>
        <w:adjustRightInd w:val="0"/>
        <w:spacing w:before="0" w:after="0" w:line="240" w:lineRule="auto"/>
        <w:rPr>
          <w:rFonts w:ascii="Consolas" w:hAnsi="Consolas" w:cs="Consolas"/>
          <w:color w:val="000000"/>
          <w:szCs w:val="19"/>
        </w:rPr>
      </w:pPr>
      <w:r w:rsidRPr="00B43DC3">
        <w:rPr>
          <w:rFonts w:ascii="Consolas" w:hAnsi="Consolas" w:cs="Consolas"/>
          <w:color w:val="000000"/>
          <w:szCs w:val="19"/>
        </w:rPr>
        <w:t xml:space="preserve">    ok = Int32.TryParse(userInput, </w:t>
      </w:r>
      <w:r w:rsidRPr="00B43DC3">
        <w:rPr>
          <w:rFonts w:ascii="Consolas" w:hAnsi="Consolas" w:cs="Consolas"/>
          <w:color w:val="0000FF"/>
          <w:szCs w:val="19"/>
        </w:rPr>
        <w:t>out</w:t>
      </w:r>
      <w:r w:rsidRPr="00B43DC3">
        <w:rPr>
          <w:rFonts w:ascii="Consolas" w:hAnsi="Consolas" w:cs="Consolas"/>
          <w:color w:val="000000"/>
          <w:szCs w:val="19"/>
        </w:rPr>
        <w:t xml:space="preserve"> parsedValue);</w:t>
      </w:r>
    </w:p>
    <w:p w14:paraId="5CC369FF" w14:textId="77777777" w:rsidR="00B43DC3" w:rsidRPr="00B43DC3" w:rsidRDefault="00B43DC3" w:rsidP="00B43DC3">
      <w:pPr>
        <w:autoSpaceDE w:val="0"/>
        <w:autoSpaceDN w:val="0"/>
        <w:adjustRightInd w:val="0"/>
        <w:spacing w:before="0" w:after="0" w:line="240" w:lineRule="auto"/>
        <w:rPr>
          <w:rFonts w:ascii="Consolas" w:hAnsi="Consolas" w:cs="Consolas"/>
          <w:color w:val="000000"/>
          <w:szCs w:val="19"/>
        </w:rPr>
      </w:pPr>
      <w:r w:rsidRPr="00B43DC3">
        <w:rPr>
          <w:rFonts w:ascii="Consolas" w:hAnsi="Consolas" w:cs="Consolas"/>
          <w:color w:val="000000"/>
          <w:szCs w:val="19"/>
        </w:rPr>
        <w:t xml:space="preserve">    </w:t>
      </w:r>
      <w:r w:rsidRPr="00B43DC3">
        <w:rPr>
          <w:rFonts w:ascii="Consolas" w:hAnsi="Consolas" w:cs="Consolas"/>
          <w:color w:val="0000FF"/>
          <w:szCs w:val="19"/>
        </w:rPr>
        <w:t>if</w:t>
      </w:r>
      <w:r w:rsidRPr="00B43DC3">
        <w:rPr>
          <w:rFonts w:ascii="Consolas" w:hAnsi="Consolas" w:cs="Consolas"/>
          <w:color w:val="000000"/>
          <w:szCs w:val="19"/>
        </w:rPr>
        <w:t xml:space="preserve"> (ok)</w:t>
      </w:r>
    </w:p>
    <w:p w14:paraId="4FC64476" w14:textId="77777777" w:rsidR="00B43DC3" w:rsidRPr="00B43DC3" w:rsidRDefault="00B43DC3" w:rsidP="00B43DC3">
      <w:pPr>
        <w:autoSpaceDE w:val="0"/>
        <w:autoSpaceDN w:val="0"/>
        <w:adjustRightInd w:val="0"/>
        <w:spacing w:before="0" w:after="0" w:line="240" w:lineRule="auto"/>
        <w:rPr>
          <w:rFonts w:ascii="Consolas" w:hAnsi="Consolas" w:cs="Consolas"/>
          <w:color w:val="000000"/>
          <w:szCs w:val="19"/>
        </w:rPr>
      </w:pPr>
      <w:r w:rsidRPr="00B43DC3">
        <w:rPr>
          <w:rFonts w:ascii="Consolas" w:hAnsi="Consolas" w:cs="Consolas"/>
          <w:color w:val="000000"/>
          <w:szCs w:val="19"/>
        </w:rPr>
        <w:t xml:space="preserve">    {</w:t>
      </w:r>
    </w:p>
    <w:p w14:paraId="043D4122" w14:textId="77777777" w:rsidR="00B43DC3" w:rsidRPr="00B43DC3" w:rsidRDefault="00B43DC3" w:rsidP="00B43DC3">
      <w:pPr>
        <w:autoSpaceDE w:val="0"/>
        <w:autoSpaceDN w:val="0"/>
        <w:adjustRightInd w:val="0"/>
        <w:spacing w:before="0" w:after="0" w:line="240" w:lineRule="auto"/>
        <w:rPr>
          <w:rFonts w:ascii="Consolas" w:hAnsi="Consolas" w:cs="Consolas"/>
          <w:color w:val="000000"/>
          <w:szCs w:val="19"/>
        </w:rPr>
      </w:pPr>
      <w:r w:rsidRPr="00B43DC3">
        <w:rPr>
          <w:rFonts w:ascii="Consolas" w:hAnsi="Consolas" w:cs="Consolas"/>
          <w:color w:val="000000"/>
          <w:szCs w:val="19"/>
        </w:rPr>
        <w:t xml:space="preserve">        Console.WriteLine(</w:t>
      </w:r>
      <w:r w:rsidRPr="00B43DC3">
        <w:rPr>
          <w:rFonts w:ascii="Consolas" w:hAnsi="Consolas" w:cs="Consolas"/>
          <w:color w:val="A31515"/>
          <w:szCs w:val="19"/>
        </w:rPr>
        <w:t>"Good job entering a valid value, {0}"</w:t>
      </w:r>
      <w:r w:rsidRPr="00B43DC3">
        <w:rPr>
          <w:rFonts w:ascii="Consolas" w:hAnsi="Consolas" w:cs="Consolas"/>
          <w:color w:val="000000"/>
          <w:szCs w:val="19"/>
        </w:rPr>
        <w:t>, parsedValue);</w:t>
      </w:r>
    </w:p>
    <w:p w14:paraId="3CF855CC" w14:textId="77777777" w:rsidR="00B43DC3" w:rsidRPr="00B43DC3" w:rsidRDefault="00B43DC3" w:rsidP="00B43DC3">
      <w:pPr>
        <w:autoSpaceDE w:val="0"/>
        <w:autoSpaceDN w:val="0"/>
        <w:adjustRightInd w:val="0"/>
        <w:spacing w:before="0" w:after="0" w:line="240" w:lineRule="auto"/>
        <w:rPr>
          <w:rFonts w:ascii="Consolas" w:hAnsi="Consolas" w:cs="Consolas"/>
          <w:color w:val="000000"/>
          <w:szCs w:val="19"/>
        </w:rPr>
      </w:pPr>
      <w:r w:rsidRPr="00B43DC3">
        <w:rPr>
          <w:rFonts w:ascii="Consolas" w:hAnsi="Consolas" w:cs="Consolas"/>
          <w:color w:val="000000"/>
          <w:szCs w:val="19"/>
        </w:rPr>
        <w:t xml:space="preserve">    }</w:t>
      </w:r>
    </w:p>
    <w:p w14:paraId="1E003F8A" w14:textId="77777777" w:rsidR="00B43DC3" w:rsidRPr="00B43DC3" w:rsidRDefault="00B43DC3" w:rsidP="00B43DC3">
      <w:pPr>
        <w:autoSpaceDE w:val="0"/>
        <w:autoSpaceDN w:val="0"/>
        <w:adjustRightInd w:val="0"/>
        <w:spacing w:before="0" w:after="0" w:line="240" w:lineRule="auto"/>
        <w:rPr>
          <w:rFonts w:ascii="Consolas" w:hAnsi="Consolas" w:cs="Consolas"/>
          <w:color w:val="000000"/>
          <w:szCs w:val="19"/>
        </w:rPr>
      </w:pPr>
      <w:r w:rsidRPr="00B43DC3">
        <w:rPr>
          <w:rFonts w:ascii="Consolas" w:hAnsi="Consolas" w:cs="Consolas"/>
          <w:color w:val="000000"/>
          <w:szCs w:val="19"/>
        </w:rPr>
        <w:t xml:space="preserve">    </w:t>
      </w:r>
      <w:r w:rsidRPr="00B43DC3">
        <w:rPr>
          <w:rFonts w:ascii="Consolas" w:hAnsi="Consolas" w:cs="Consolas"/>
          <w:color w:val="0000FF"/>
          <w:szCs w:val="19"/>
        </w:rPr>
        <w:t>else</w:t>
      </w:r>
    </w:p>
    <w:p w14:paraId="0A924F1A" w14:textId="77777777" w:rsidR="00B43DC3" w:rsidRPr="00B43DC3" w:rsidRDefault="00B43DC3" w:rsidP="00B43DC3">
      <w:pPr>
        <w:autoSpaceDE w:val="0"/>
        <w:autoSpaceDN w:val="0"/>
        <w:adjustRightInd w:val="0"/>
        <w:spacing w:before="0" w:after="0" w:line="240" w:lineRule="auto"/>
        <w:rPr>
          <w:rFonts w:ascii="Consolas" w:hAnsi="Consolas" w:cs="Consolas"/>
          <w:color w:val="000000"/>
          <w:szCs w:val="19"/>
        </w:rPr>
      </w:pPr>
      <w:r w:rsidRPr="00B43DC3">
        <w:rPr>
          <w:rFonts w:ascii="Consolas" w:hAnsi="Consolas" w:cs="Consolas"/>
          <w:color w:val="000000"/>
          <w:szCs w:val="19"/>
        </w:rPr>
        <w:t xml:space="preserve">    {</w:t>
      </w:r>
    </w:p>
    <w:p w14:paraId="29F1543D" w14:textId="77777777" w:rsidR="00B43DC3" w:rsidRPr="00B43DC3" w:rsidRDefault="00B43DC3" w:rsidP="00B43DC3">
      <w:pPr>
        <w:autoSpaceDE w:val="0"/>
        <w:autoSpaceDN w:val="0"/>
        <w:adjustRightInd w:val="0"/>
        <w:spacing w:before="0" w:after="0" w:line="240" w:lineRule="auto"/>
        <w:rPr>
          <w:rFonts w:ascii="Consolas" w:hAnsi="Consolas" w:cs="Consolas"/>
          <w:color w:val="000000"/>
          <w:szCs w:val="19"/>
        </w:rPr>
      </w:pPr>
      <w:r w:rsidRPr="00B43DC3">
        <w:rPr>
          <w:rFonts w:ascii="Consolas" w:hAnsi="Consolas" w:cs="Consolas"/>
          <w:color w:val="000000"/>
          <w:szCs w:val="19"/>
        </w:rPr>
        <w:t xml:space="preserve">        Console.WriteLine(</w:t>
      </w:r>
      <w:r w:rsidRPr="00B43DC3">
        <w:rPr>
          <w:rFonts w:ascii="Consolas" w:hAnsi="Consolas" w:cs="Consolas"/>
          <w:color w:val="A31515"/>
          <w:szCs w:val="19"/>
        </w:rPr>
        <w:t>"nope, that input just won't work!"</w:t>
      </w:r>
      <w:r w:rsidRPr="00B43DC3">
        <w:rPr>
          <w:rFonts w:ascii="Consolas" w:hAnsi="Consolas" w:cs="Consolas"/>
          <w:color w:val="000000"/>
          <w:szCs w:val="19"/>
        </w:rPr>
        <w:t>);</w:t>
      </w:r>
    </w:p>
    <w:p w14:paraId="2A39800D" w14:textId="77777777" w:rsidR="00B43DC3" w:rsidRPr="00B43DC3" w:rsidRDefault="00B43DC3" w:rsidP="00B43DC3">
      <w:pPr>
        <w:autoSpaceDE w:val="0"/>
        <w:autoSpaceDN w:val="0"/>
        <w:adjustRightInd w:val="0"/>
        <w:spacing w:before="0" w:after="0" w:line="240" w:lineRule="auto"/>
        <w:rPr>
          <w:rFonts w:ascii="Consolas" w:hAnsi="Consolas" w:cs="Consolas"/>
          <w:color w:val="000000"/>
          <w:szCs w:val="19"/>
        </w:rPr>
      </w:pPr>
      <w:r w:rsidRPr="00B43DC3">
        <w:rPr>
          <w:rFonts w:ascii="Consolas" w:hAnsi="Consolas" w:cs="Consolas"/>
          <w:color w:val="000000"/>
          <w:szCs w:val="19"/>
        </w:rPr>
        <w:t xml:space="preserve">    }</w:t>
      </w:r>
    </w:p>
    <w:p w14:paraId="7AF24F08" w14:textId="77777777" w:rsidR="00B43DC3" w:rsidRPr="00B43DC3" w:rsidRDefault="00B43DC3" w:rsidP="00B43DC3">
      <w:pPr>
        <w:rPr>
          <w:sz w:val="28"/>
        </w:rPr>
      </w:pPr>
      <w:r w:rsidRPr="00B43DC3">
        <w:rPr>
          <w:rFonts w:ascii="Consolas" w:hAnsi="Consolas" w:cs="Consolas"/>
          <w:color w:val="000000"/>
          <w:szCs w:val="19"/>
        </w:rPr>
        <w:t>}</w:t>
      </w:r>
    </w:p>
    <w:p w14:paraId="3CCEDDB8" w14:textId="77777777" w:rsidR="00BC6D39" w:rsidRDefault="00B43DC3">
      <w:r>
        <w:t xml:space="preserve">This code uses a while loop that will run forever until the variable ok is changed from false to true. Each time though the loop we get a new string from the user, we call TryParse, and then it returns true or false which is set into our </w:t>
      </w:r>
      <w:r w:rsidR="00EC048B" w:rsidRPr="00B43DC3">
        <w:rPr>
          <w:rFonts w:ascii="Consolas" w:hAnsi="Consolas" w:cs="Consolas"/>
          <w:color w:val="000000"/>
          <w:szCs w:val="19"/>
        </w:rPr>
        <w:t>ok</w:t>
      </w:r>
      <w:r w:rsidR="00EC048B">
        <w:t xml:space="preserve"> </w:t>
      </w:r>
      <w:r>
        <w:t xml:space="preserve">variable. If it was bad user input, </w:t>
      </w:r>
      <w:r w:rsidR="00EC048B" w:rsidRPr="00B43DC3">
        <w:rPr>
          <w:rFonts w:ascii="Consolas" w:hAnsi="Consolas" w:cs="Consolas"/>
          <w:color w:val="000000"/>
          <w:szCs w:val="19"/>
        </w:rPr>
        <w:t>ok</w:t>
      </w:r>
      <w:r w:rsidR="00EC048B">
        <w:t xml:space="preserve"> </w:t>
      </w:r>
      <w:r>
        <w:t xml:space="preserve">will be set again to false, and the loop will continue. However if it was good input, </w:t>
      </w:r>
      <w:r w:rsidR="00EC048B" w:rsidRPr="00B43DC3">
        <w:rPr>
          <w:rFonts w:ascii="Consolas" w:hAnsi="Consolas" w:cs="Consolas"/>
          <w:color w:val="000000"/>
          <w:szCs w:val="19"/>
        </w:rPr>
        <w:t>ok</w:t>
      </w:r>
      <w:r w:rsidR="00EC048B">
        <w:t xml:space="preserve"> </w:t>
      </w:r>
      <w:r>
        <w:t xml:space="preserve">will now be true, and we will leave the loop and know that our user input string is now converted into a good integer that is living in the variable </w:t>
      </w:r>
      <w:r w:rsidRPr="00B43DC3">
        <w:rPr>
          <w:rFonts w:ascii="Consolas" w:hAnsi="Consolas" w:cs="Consolas"/>
          <w:color w:val="000000"/>
          <w:szCs w:val="19"/>
        </w:rPr>
        <w:t>parsedValue</w:t>
      </w:r>
      <w:r>
        <w:t xml:space="preserve"> .</w:t>
      </w:r>
    </w:p>
    <w:p w14:paraId="671CA067" w14:textId="77777777" w:rsidR="00B43DC3" w:rsidRDefault="00B43DC3">
      <w:r>
        <w:t>In a real program, you should always use this sort of logic for getting user input.  However because it makes the programs bigger, when I am introducing new topics in the rest of the book</w:t>
      </w:r>
      <w:r w:rsidR="00991B05">
        <w:t xml:space="preserve"> I prefer to focus just on the new topic</w:t>
      </w:r>
      <w:r>
        <w:t>,</w:t>
      </w:r>
      <w:r w:rsidR="00991B05">
        <w:t xml:space="preserve"> so</w:t>
      </w:r>
      <w:r>
        <w:t xml:space="preserve"> I will ashamedly not be using this, and I will blindly assume my users are perfect.</w:t>
      </w:r>
      <w:r w:rsidR="00EC048B">
        <w:t xml:space="preserve"> </w:t>
      </w:r>
    </w:p>
    <w:p w14:paraId="504270F9" w14:textId="77777777" w:rsidR="00DC4E80" w:rsidRDefault="00DC4E80" w:rsidP="00DC4E80">
      <w:pPr>
        <w:pStyle w:val="Heading2"/>
      </w:pPr>
    </w:p>
    <w:p w14:paraId="1FF4ED55" w14:textId="77777777" w:rsidR="00DC4E80" w:rsidRDefault="00DC4E80" w:rsidP="00DC4E80">
      <w:pPr>
        <w:pStyle w:val="Heading2"/>
      </w:pPr>
      <w:bookmarkStart w:id="62" w:name="_Toc44348524"/>
      <w:r>
        <w:t>Check your understanding</w:t>
      </w:r>
      <w:bookmarkEnd w:id="62"/>
    </w:p>
    <w:p w14:paraId="12418670" w14:textId="77777777" w:rsidR="003A56B4" w:rsidRDefault="003A56B4" w:rsidP="003A56B4">
      <w:pPr>
        <w:pStyle w:val="Heading4"/>
        <w:rPr>
          <w:b/>
          <w:i w:val="0"/>
        </w:rPr>
      </w:pPr>
    </w:p>
    <w:p w14:paraId="76CF1EC5" w14:textId="77777777" w:rsidR="003A56B4" w:rsidRDefault="003A56B4" w:rsidP="003A56B4">
      <w:pPr>
        <w:pStyle w:val="Heading4"/>
        <w:rPr>
          <w:b/>
          <w:i w:val="0"/>
        </w:rPr>
      </w:pPr>
      <w:r w:rsidRPr="004F2DA2">
        <w:rPr>
          <w:b/>
          <w:i w:val="0"/>
        </w:rPr>
        <w:t xml:space="preserve">Questions 1: </w:t>
      </w:r>
    </w:p>
    <w:p w14:paraId="02DC7297" w14:textId="77777777" w:rsidR="003A56B4" w:rsidRDefault="001800F4" w:rsidP="003A56B4">
      <w:r>
        <w:rPr>
          <w:noProof/>
        </w:rPr>
        <w:drawing>
          <wp:anchor distT="0" distB="0" distL="114300" distR="114300" simplePos="0" relativeHeight="251671552" behindDoc="0" locked="0" layoutInCell="1" allowOverlap="1" wp14:anchorId="7D7CAD7F" wp14:editId="3318EE87">
            <wp:simplePos x="0" y="0"/>
            <wp:positionH relativeFrom="column">
              <wp:posOffset>4909765</wp:posOffset>
            </wp:positionH>
            <wp:positionV relativeFrom="paragraph">
              <wp:posOffset>83488</wp:posOffset>
            </wp:positionV>
            <wp:extent cx="1847850" cy="178117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W.jpg"/>
                    <pic:cNvPicPr/>
                  </pic:nvPicPr>
                  <pic:blipFill>
                    <a:blip r:embed="rId44">
                      <a:extLst>
                        <a:ext uri="{28A0092B-C50C-407E-A947-70E740481C1C}">
                          <a14:useLocalDpi xmlns:a14="http://schemas.microsoft.com/office/drawing/2010/main" val="0"/>
                        </a:ext>
                      </a:extLst>
                    </a:blip>
                    <a:stretch>
                      <a:fillRect/>
                    </a:stretch>
                  </pic:blipFill>
                  <pic:spPr>
                    <a:xfrm>
                      <a:off x="0" y="0"/>
                      <a:ext cx="1847850" cy="1781175"/>
                    </a:xfrm>
                    <a:prstGeom prst="rect">
                      <a:avLst/>
                    </a:prstGeom>
                  </pic:spPr>
                </pic:pic>
              </a:graphicData>
            </a:graphic>
          </wp:anchor>
        </w:drawing>
      </w:r>
      <w:r w:rsidR="003A56B4">
        <w:t>Write a program that uses a loop to ask the user to enter a new username</w:t>
      </w:r>
      <w:r w:rsidR="00C572C8">
        <w:t xml:space="preserve"> (one word)</w:t>
      </w:r>
      <w:r w:rsidR="003A56B4">
        <w:t>, and then ask the user to confirm by entering it a second time. If the two names match, the loop should exit.  If they do not, give the user a message saying they made a mistake and le</w:t>
      </w:r>
      <w:r w:rsidR="00C572C8">
        <w:t xml:space="preserve">t them try to enter a username two </w:t>
      </w:r>
      <w:r w:rsidR="003A56B4">
        <w:t>times again.  Stay in the loop until they get it correct.  Then follow that loop with a 2nd loop that does the same basic thing, but this time to get their password.  When they get that also correct, write out a message that says "Welcome to your new account."</w:t>
      </w:r>
    </w:p>
    <w:p w14:paraId="5E24CA9E" w14:textId="77777777" w:rsidR="003A56B4" w:rsidRDefault="003A56B4" w:rsidP="003A56B4">
      <w:pPr>
        <w:pStyle w:val="Heading4"/>
        <w:rPr>
          <w:b/>
          <w:i w:val="0"/>
        </w:rPr>
      </w:pPr>
    </w:p>
    <w:p w14:paraId="447DFF58" w14:textId="77777777" w:rsidR="003A56B4" w:rsidRDefault="003A56B4" w:rsidP="003A56B4">
      <w:pPr>
        <w:pStyle w:val="Heading4"/>
        <w:rPr>
          <w:b/>
          <w:i w:val="0"/>
        </w:rPr>
      </w:pPr>
      <w:r>
        <w:rPr>
          <w:b/>
          <w:i w:val="0"/>
        </w:rPr>
        <w:t>Questions 2</w:t>
      </w:r>
      <w:r w:rsidRPr="004F2DA2">
        <w:rPr>
          <w:b/>
          <w:i w:val="0"/>
        </w:rPr>
        <w:t xml:space="preserve">: </w:t>
      </w:r>
    </w:p>
    <w:p w14:paraId="30B9ABAF" w14:textId="77777777" w:rsidR="003A56B4" w:rsidRDefault="003A56B4" w:rsidP="003A56B4">
      <w:r>
        <w:t xml:space="preserve">Write a program that asks the user for 3 first names.  Then write the 3 names back out in order from fewest number of letters to most number of letter. Use placeholders with formatting to force each output name to take 12 spaces. </w:t>
      </w:r>
      <w:r w:rsidR="00C572C8">
        <w:t xml:space="preserve">This can be coded with just 3 </w:t>
      </w:r>
      <w:r w:rsidR="00C572C8" w:rsidRPr="00C572C8">
        <w:rPr>
          <w:rFonts w:ascii="Consolas" w:hAnsi="Consolas"/>
          <w:b/>
        </w:rPr>
        <w:t>if</w:t>
      </w:r>
      <w:r w:rsidR="00C572C8">
        <w:t xml:space="preserve"> statements. </w:t>
      </w:r>
      <w:r>
        <w:t>For example, if the user entered David, Sue, Andrea, the program would write out:</w:t>
      </w:r>
    </w:p>
    <w:p w14:paraId="5DFC34CF" w14:textId="77777777" w:rsidR="003A56B4" w:rsidRPr="00050C0C" w:rsidRDefault="003A56B4" w:rsidP="003A56B4">
      <w:pPr>
        <w:spacing w:before="0" w:after="120"/>
        <w:rPr>
          <w:rFonts w:ascii="Consolas" w:hAnsi="Consolas"/>
        </w:rPr>
      </w:pPr>
      <w:r w:rsidRPr="00050C0C">
        <w:rPr>
          <w:rFonts w:ascii="Consolas" w:hAnsi="Consolas"/>
        </w:rPr>
        <w:t xml:space="preserve">Sue         David    </w:t>
      </w:r>
      <w:r>
        <w:rPr>
          <w:rFonts w:ascii="Consolas" w:hAnsi="Consolas"/>
        </w:rPr>
        <w:t xml:space="preserve">   </w:t>
      </w:r>
      <w:r w:rsidRPr="00050C0C">
        <w:rPr>
          <w:rFonts w:ascii="Consolas" w:hAnsi="Consolas"/>
        </w:rPr>
        <w:t>Andrea</w:t>
      </w:r>
    </w:p>
    <w:p w14:paraId="2F82DA0B" w14:textId="77777777" w:rsidR="003A56B4" w:rsidRDefault="003A56B4" w:rsidP="003A56B4"/>
    <w:p w14:paraId="49F3A09A" w14:textId="77777777" w:rsidR="003A56B4" w:rsidRDefault="003A56B4" w:rsidP="003A56B4">
      <w:pPr>
        <w:pStyle w:val="Heading4"/>
        <w:rPr>
          <w:b/>
          <w:i w:val="0"/>
        </w:rPr>
      </w:pPr>
      <w:r>
        <w:rPr>
          <w:b/>
          <w:i w:val="0"/>
        </w:rPr>
        <w:t>Questions 3</w:t>
      </w:r>
      <w:r w:rsidRPr="004F2DA2">
        <w:rPr>
          <w:b/>
          <w:i w:val="0"/>
        </w:rPr>
        <w:t xml:space="preserve">: </w:t>
      </w:r>
    </w:p>
    <w:p w14:paraId="22650E29" w14:textId="77777777" w:rsidR="003A56B4" w:rsidRDefault="003A56B4" w:rsidP="003A56B4">
      <w:r>
        <w:t>Start a new project in Visual Studio and one at a time paste in the examples given in the chapter where string.Substring(start at, how many) is introduced. Try and predict what will be written out to the console, then run the program and if you were wrong, figure out what was wrong.</w:t>
      </w:r>
    </w:p>
    <w:p w14:paraId="19DD090C" w14:textId="77777777" w:rsidR="003A56B4" w:rsidRDefault="003A56B4" w:rsidP="003A56B4"/>
    <w:p w14:paraId="4FB0D625" w14:textId="77777777" w:rsidR="003A56B4" w:rsidRDefault="003A56B4" w:rsidP="003A56B4">
      <w:pPr>
        <w:pStyle w:val="Heading4"/>
        <w:rPr>
          <w:b/>
          <w:i w:val="0"/>
        </w:rPr>
      </w:pPr>
      <w:r>
        <w:rPr>
          <w:b/>
          <w:i w:val="0"/>
        </w:rPr>
        <w:t>Questions 4</w:t>
      </w:r>
      <w:r w:rsidRPr="004F2DA2">
        <w:rPr>
          <w:b/>
          <w:i w:val="0"/>
        </w:rPr>
        <w:t xml:space="preserve">: </w:t>
      </w:r>
    </w:p>
    <w:p w14:paraId="4E14198A" w14:textId="77777777" w:rsidR="003A56B4" w:rsidRDefault="001800F4" w:rsidP="003A56B4">
      <w:r>
        <w:rPr>
          <w:noProof/>
        </w:rPr>
        <w:drawing>
          <wp:anchor distT="0" distB="0" distL="114300" distR="114300" simplePos="0" relativeHeight="251672576" behindDoc="0" locked="0" layoutInCell="1" allowOverlap="1" wp14:anchorId="5E838197" wp14:editId="760F61CF">
            <wp:simplePos x="0" y="0"/>
            <wp:positionH relativeFrom="margin">
              <wp:align>left</wp:align>
            </wp:positionH>
            <wp:positionV relativeFrom="paragraph">
              <wp:posOffset>90805</wp:posOffset>
            </wp:positionV>
            <wp:extent cx="1495425" cy="1534160"/>
            <wp:effectExtent l="0" t="0" r="9525" b="889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meAge.jpg"/>
                    <pic:cNvPicPr/>
                  </pic:nvPicPr>
                  <pic:blipFill>
                    <a:blip r:embed="rId45">
                      <a:extLst>
                        <a:ext uri="{28A0092B-C50C-407E-A947-70E740481C1C}">
                          <a14:useLocalDpi xmlns:a14="http://schemas.microsoft.com/office/drawing/2010/main" val="0"/>
                        </a:ext>
                      </a:extLst>
                    </a:blip>
                    <a:stretch>
                      <a:fillRect/>
                    </a:stretch>
                  </pic:blipFill>
                  <pic:spPr>
                    <a:xfrm>
                      <a:off x="0" y="0"/>
                      <a:ext cx="1495425" cy="1534160"/>
                    </a:xfrm>
                    <a:prstGeom prst="rect">
                      <a:avLst/>
                    </a:prstGeom>
                  </pic:spPr>
                </pic:pic>
              </a:graphicData>
            </a:graphic>
            <wp14:sizeRelH relativeFrom="margin">
              <wp14:pctWidth>0</wp14:pctWidth>
            </wp14:sizeRelH>
            <wp14:sizeRelV relativeFrom="margin">
              <wp14:pctHeight>0</wp14:pctHeight>
            </wp14:sizeRelV>
          </wp:anchor>
        </w:drawing>
      </w:r>
      <w:r w:rsidR="003A56B4">
        <w:t>Write a program that asks the user to enter their age (as an integer), and their height in inches as a double. Make use of the while loop and "TryParse" technique described in the book to verify and force them to enter valid values.  Test using some bad values as well as good values.</w:t>
      </w:r>
    </w:p>
    <w:p w14:paraId="7424A3A3" w14:textId="77777777" w:rsidR="003A56B4" w:rsidRPr="00721849" w:rsidRDefault="003A56B4" w:rsidP="003A56B4"/>
    <w:p w14:paraId="3CA6A29F" w14:textId="77777777" w:rsidR="001800F4" w:rsidRDefault="001800F4" w:rsidP="003A56B4">
      <w:pPr>
        <w:pStyle w:val="Heading4"/>
        <w:rPr>
          <w:b/>
          <w:i w:val="0"/>
        </w:rPr>
      </w:pPr>
    </w:p>
    <w:p w14:paraId="5FB971B8" w14:textId="77777777" w:rsidR="001800F4" w:rsidRDefault="001800F4" w:rsidP="003A56B4">
      <w:pPr>
        <w:pStyle w:val="Heading4"/>
        <w:rPr>
          <w:b/>
          <w:i w:val="0"/>
        </w:rPr>
      </w:pPr>
    </w:p>
    <w:p w14:paraId="684C9661" w14:textId="77777777" w:rsidR="001800F4" w:rsidRDefault="001800F4" w:rsidP="003A56B4">
      <w:pPr>
        <w:pStyle w:val="Heading4"/>
        <w:rPr>
          <w:b/>
          <w:i w:val="0"/>
        </w:rPr>
      </w:pPr>
    </w:p>
    <w:p w14:paraId="5D31EEB6" w14:textId="77777777" w:rsidR="003A56B4" w:rsidRDefault="003A56B4" w:rsidP="003A56B4">
      <w:pPr>
        <w:pStyle w:val="Heading4"/>
        <w:rPr>
          <w:b/>
          <w:i w:val="0"/>
        </w:rPr>
      </w:pPr>
      <w:r>
        <w:rPr>
          <w:b/>
          <w:i w:val="0"/>
        </w:rPr>
        <w:t>Questions 5</w:t>
      </w:r>
      <w:r w:rsidRPr="004F2DA2">
        <w:rPr>
          <w:b/>
          <w:i w:val="0"/>
        </w:rPr>
        <w:t xml:space="preserve">: </w:t>
      </w:r>
    </w:p>
    <w:p w14:paraId="5F9FB666" w14:textId="77777777" w:rsidR="003A56B4" w:rsidRDefault="003A56B4" w:rsidP="003A56B4">
      <w:r>
        <w:t>Write a program that accepts one word from the use</w:t>
      </w:r>
      <w:r w:rsidR="00ED4C5F">
        <w:t>r</w:t>
      </w:r>
      <w:r>
        <w:t xml:space="preserve">, and then it writes out that word with the first and last letters swapped. So if they enter </w:t>
      </w:r>
      <w:r w:rsidRPr="00513F0D">
        <w:rPr>
          <w:b/>
        </w:rPr>
        <w:t>Boston</w:t>
      </w:r>
      <w:r>
        <w:t xml:space="preserve">, it would write out </w:t>
      </w:r>
      <w:r w:rsidRPr="00513F0D">
        <w:rPr>
          <w:b/>
        </w:rPr>
        <w:t>nostoB</w:t>
      </w:r>
      <w:r>
        <w:t>.</w:t>
      </w:r>
    </w:p>
    <w:p w14:paraId="0D2551AE" w14:textId="77777777" w:rsidR="003A56B4" w:rsidRPr="00721849" w:rsidRDefault="003A56B4" w:rsidP="003A56B4"/>
    <w:p w14:paraId="6BBB45E4" w14:textId="77777777" w:rsidR="003A56B4" w:rsidRDefault="003A56B4" w:rsidP="003A56B4">
      <w:pPr>
        <w:pStyle w:val="Heading4"/>
        <w:rPr>
          <w:b/>
          <w:i w:val="0"/>
        </w:rPr>
      </w:pPr>
      <w:r>
        <w:rPr>
          <w:b/>
          <w:i w:val="0"/>
        </w:rPr>
        <w:t>Questions 6</w:t>
      </w:r>
      <w:r w:rsidRPr="004F2DA2">
        <w:rPr>
          <w:b/>
          <w:i w:val="0"/>
        </w:rPr>
        <w:t xml:space="preserve">: </w:t>
      </w:r>
    </w:p>
    <w:p w14:paraId="0A753930" w14:textId="77777777" w:rsidR="002955AB" w:rsidRDefault="003A56B4" w:rsidP="002955AB">
      <w:r>
        <w:t>Write a program that accepts a word, and replaces every vowel with the letter x.</w:t>
      </w:r>
      <w:r w:rsidR="00397F56">
        <w:t xml:space="preserve"> For example, if the user types in </w:t>
      </w:r>
      <w:r w:rsidR="00397F56" w:rsidRPr="00513F0D">
        <w:rPr>
          <w:b/>
        </w:rPr>
        <w:t>football</w:t>
      </w:r>
      <w:r w:rsidR="00397F56">
        <w:t xml:space="preserve">, the program should write out </w:t>
      </w:r>
      <w:r w:rsidR="00397F56" w:rsidRPr="00513F0D">
        <w:rPr>
          <w:b/>
        </w:rPr>
        <w:t>fxxbxll</w:t>
      </w:r>
      <w:r w:rsidR="00513F0D">
        <w:t>.</w:t>
      </w:r>
      <w:r w:rsidR="002955AB">
        <w:t xml:space="preserve">  Assume the vowels are a, e, i, o, and u. Use the .ToLower() method to force the users input word to be all lower case, no matter what they type.</w:t>
      </w:r>
      <w:r w:rsidR="00DA6D35">
        <w:t xml:space="preserve">  (Do not take the easy way by using </w:t>
      </w:r>
      <w:r w:rsidR="00DA6D35">
        <w:rPr>
          <w:rFonts w:ascii="Consolas" w:hAnsi="Consolas" w:cs="Consolas"/>
          <w:color w:val="000000"/>
          <w:sz w:val="19"/>
          <w:szCs w:val="19"/>
        </w:rPr>
        <w:t>myString.Replace(oldChar, newChar)</w:t>
      </w:r>
      <w:r w:rsidR="00DA6D35" w:rsidRPr="00DA6D35">
        <w:t>.)</w:t>
      </w:r>
    </w:p>
    <w:p w14:paraId="4E1F9591" w14:textId="77777777" w:rsidR="00721849" w:rsidRPr="00721849" w:rsidRDefault="00721849" w:rsidP="00721849"/>
    <w:p w14:paraId="2CB9BF2F" w14:textId="77777777" w:rsidR="002F3C79" w:rsidRDefault="002F3C79">
      <w:pPr>
        <w:rPr>
          <w:rFonts w:asciiTheme="majorHAnsi" w:eastAsiaTheme="majorEastAsia" w:hAnsiTheme="majorHAnsi" w:cstheme="majorBidi"/>
          <w:color w:val="007789" w:themeColor="accent1" w:themeShade="BF"/>
          <w:sz w:val="32"/>
        </w:rPr>
      </w:pPr>
      <w:r>
        <w:br w:type="page"/>
      </w:r>
    </w:p>
    <w:p w14:paraId="6CE829F1" w14:textId="2894C9B4" w:rsidR="002A28AF" w:rsidRDefault="00694F7F" w:rsidP="002A28AF">
      <w:pPr>
        <w:pStyle w:val="Heading1"/>
      </w:pPr>
      <w:bookmarkStart w:id="63" w:name="_Toc44348525"/>
      <w:r>
        <w:lastRenderedPageBreak/>
        <w:t>Chapter 8</w:t>
      </w:r>
      <w:r w:rsidR="00B809CB">
        <w:t xml:space="preserve"> </w:t>
      </w:r>
      <w:r w:rsidR="00D12848">
        <w:t>–</w:t>
      </w:r>
      <w:r w:rsidR="00B809CB">
        <w:t xml:space="preserve"> Arrays</w:t>
      </w:r>
      <w:bookmarkEnd w:id="63"/>
    </w:p>
    <w:p w14:paraId="698374D8" w14:textId="082E2E12" w:rsidR="00D12848" w:rsidRDefault="00D12848" w:rsidP="00D12848"/>
    <w:p w14:paraId="6EAA11BF" w14:textId="5D3D83E7" w:rsidR="00D12848" w:rsidRDefault="00D12848" w:rsidP="00D12848">
      <w:pPr>
        <w:jc w:val="center"/>
      </w:pPr>
      <w:r>
        <w:rPr>
          <w:noProof/>
        </w:rPr>
        <w:drawing>
          <wp:inline distT="0" distB="0" distL="0" distR="0" wp14:anchorId="10B68386" wp14:editId="53679F4C">
            <wp:extent cx="4223982" cy="2253180"/>
            <wp:effectExtent l="0" t="0" r="5715" b="0"/>
            <wp:docPr id="278790" name="Picture 27879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8100" cy="2266045"/>
                    </a:xfrm>
                    <a:prstGeom prst="rect">
                      <a:avLst/>
                    </a:prstGeom>
                    <a:noFill/>
                    <a:ln>
                      <a:noFill/>
                    </a:ln>
                  </pic:spPr>
                </pic:pic>
              </a:graphicData>
            </a:graphic>
          </wp:inline>
        </w:drawing>
      </w:r>
    </w:p>
    <w:p w14:paraId="1BFA1474" w14:textId="77777777" w:rsidR="00D12848" w:rsidRPr="00D12848" w:rsidRDefault="00D12848" w:rsidP="00D12848">
      <w:pPr>
        <w:jc w:val="center"/>
      </w:pPr>
    </w:p>
    <w:p w14:paraId="219DE16A" w14:textId="77777777" w:rsidR="005D276E" w:rsidRDefault="005D276E" w:rsidP="005D276E">
      <w:r>
        <w:t xml:space="preserve">We now know how to create programs that can read values in, calculate results and print them. Our programs can also make decisions based on the values supplied by the user and also repeat actions a given number of times.  However, our programs have all used only </w:t>
      </w:r>
      <w:r w:rsidR="009A7BDA">
        <w:t xml:space="preserve">a </w:t>
      </w:r>
      <w:r>
        <w:t>small amount of data</w:t>
      </w:r>
      <w:r w:rsidR="00B34DBD">
        <w:t>, and it was reasonable to give a unique name to every single piece of data. There are lots of structures in C# that make it much easier to deal with programs that manipulate large amounts of data. Arrays are one such structure</w:t>
      </w:r>
      <w:r>
        <w:t xml:space="preserve"> </w:t>
      </w:r>
      <w:r w:rsidR="00B34DBD">
        <w:t xml:space="preserve">that </w:t>
      </w:r>
      <w:r w:rsidR="005F4536">
        <w:t>are</w:t>
      </w:r>
      <w:r w:rsidR="00B34DBD">
        <w:t xml:space="preserve"> used often. It is convenient and compared </w:t>
      </w:r>
      <w:r w:rsidR="005F4536">
        <w:t>too</w:t>
      </w:r>
      <w:r w:rsidR="00B34DBD">
        <w:t xml:space="preserve"> many other ways of dealing with large amounts of data, it is quite fast.</w:t>
      </w:r>
    </w:p>
    <w:p w14:paraId="40DD517C" w14:textId="77777777" w:rsidR="00B34DBD" w:rsidRDefault="00B34DBD" w:rsidP="00B34DBD">
      <w:r>
        <w:t xml:space="preserve">Imagine your friend plays on a cricket team. (If you were born in the United States, you might have to look up this game which is played all around the world.) He would like you to write a program for him to help him analyze the performance of his </w:t>
      </w:r>
      <w:r w:rsidR="009A7BDA" w:rsidRPr="009A7BDA">
        <w:rPr>
          <w:rFonts w:ascii="Arial" w:hAnsi="Arial" w:cs="Arial"/>
        </w:rPr>
        <w:t>11</w:t>
      </w:r>
      <w:r w:rsidR="009A7BDA">
        <w:t xml:space="preserve"> </w:t>
      </w:r>
      <w:r>
        <w:t>players. When a game of cricket is played each member of the team will score a particular number of</w:t>
      </w:r>
      <w:r w:rsidR="005F4536">
        <w:t xml:space="preserve"> points that are called</w:t>
      </w:r>
      <w:r>
        <w:t xml:space="preserve"> runs. What the cu</w:t>
      </w:r>
      <w:r w:rsidR="009A7BDA">
        <w:t>stomer wants is quite simple,</w:t>
      </w:r>
      <w:r>
        <w:t xml:space="preserve"> given a set of player scores from a recent game, he wants a list of those scores in ascending order.  </w:t>
      </w:r>
    </w:p>
    <w:p w14:paraId="058BE1CF" w14:textId="77777777" w:rsidR="00B92F78" w:rsidRDefault="00B34DBD" w:rsidP="00B34DBD">
      <w:r>
        <w:t xml:space="preserve">The </w:t>
      </w:r>
      <w:r w:rsidR="009A7BDA">
        <w:t>first</w:t>
      </w:r>
      <w:r>
        <w:t xml:space="preserve"> thing you do is refine the </w:t>
      </w:r>
      <w:r w:rsidR="009A7BDA">
        <w:t>requirements</w:t>
      </w:r>
      <w:r>
        <w:t xml:space="preserve"> and add some metadata. You discuss sensible ranges (no player can score less than 0 or more than 1000 runs in a game). You draw out a rough version of what the program will accept, and what information it will print out</w:t>
      </w:r>
      <w:r w:rsidR="009A7BDA">
        <w:t>.  Finally,</w:t>
      </w:r>
      <w:r>
        <w:t xml:space="preserve"> you agree on when the software must be finished and how you are going to demonstrate it to</w:t>
      </w:r>
      <w:r w:rsidR="009A7BDA">
        <w:t xml:space="preserve"> verify if meets the requirements. Y</w:t>
      </w:r>
      <w:r>
        <w:t xml:space="preserve">ou write all this down and get it signed. With all this </w:t>
      </w:r>
      <w:r w:rsidR="009A7BDA">
        <w:t>settled</w:t>
      </w:r>
      <w:r>
        <w:t>,</w:t>
      </w:r>
      <w:r w:rsidR="009A7BDA">
        <w:t xml:space="preserve"> it</w:t>
      </w:r>
      <w:r>
        <w:t xml:space="preserve"> is </w:t>
      </w:r>
      <w:r w:rsidR="009A7BDA">
        <w:t xml:space="preserve">time to </w:t>
      </w:r>
      <w:r>
        <w:t>write the actual program. The first thing to do is define how the data is to be stored:</w:t>
      </w:r>
    </w:p>
    <w:p w14:paraId="62627AEB" w14:textId="77777777" w:rsidR="009A7BDA" w:rsidRDefault="009A7BDA" w:rsidP="009A7BDA">
      <w:pPr>
        <w:spacing w:after="126" w:line="247" w:lineRule="auto"/>
        <w:ind w:right="23"/>
        <w:rPr>
          <w:rFonts w:ascii="Consolas" w:eastAsia="Consolas" w:hAnsi="Consolas" w:cs="Consolas"/>
          <w:sz w:val="18"/>
        </w:rPr>
      </w:pPr>
      <w:r>
        <w:rPr>
          <w:rFonts w:ascii="Consolas" w:eastAsia="Consolas" w:hAnsi="Consolas" w:cs="Consolas"/>
          <w:color w:val="0000FF"/>
          <w:sz w:val="18"/>
        </w:rPr>
        <w:t>int</w:t>
      </w:r>
      <w:r>
        <w:rPr>
          <w:rFonts w:ascii="Consolas" w:eastAsia="Consolas" w:hAnsi="Consolas" w:cs="Consolas"/>
          <w:sz w:val="18"/>
        </w:rPr>
        <w:t xml:space="preserve"> score1;</w:t>
      </w:r>
    </w:p>
    <w:p w14:paraId="77127677" w14:textId="77777777" w:rsidR="009A7BDA" w:rsidRDefault="009A7BDA" w:rsidP="009A7BDA">
      <w:pPr>
        <w:spacing w:after="126" w:line="247" w:lineRule="auto"/>
        <w:ind w:right="23"/>
        <w:rPr>
          <w:rFonts w:ascii="Consolas" w:eastAsia="Consolas" w:hAnsi="Consolas" w:cs="Consolas"/>
          <w:sz w:val="18"/>
        </w:rPr>
      </w:pPr>
      <w:r>
        <w:rPr>
          <w:rFonts w:ascii="Consolas" w:eastAsia="Consolas" w:hAnsi="Consolas" w:cs="Consolas"/>
          <w:color w:val="0000FF"/>
          <w:sz w:val="18"/>
        </w:rPr>
        <w:t>int</w:t>
      </w:r>
      <w:r>
        <w:rPr>
          <w:rFonts w:ascii="Consolas" w:eastAsia="Consolas" w:hAnsi="Consolas" w:cs="Consolas"/>
          <w:sz w:val="18"/>
        </w:rPr>
        <w:t xml:space="preserve"> score2;</w:t>
      </w:r>
    </w:p>
    <w:p w14:paraId="1A579F0E" w14:textId="77777777" w:rsidR="009A7BDA" w:rsidRDefault="009A7BDA" w:rsidP="009A7BDA">
      <w:pPr>
        <w:spacing w:after="126" w:line="247" w:lineRule="auto"/>
        <w:ind w:right="23"/>
        <w:rPr>
          <w:rFonts w:ascii="Consolas" w:eastAsia="Consolas" w:hAnsi="Consolas" w:cs="Consolas"/>
          <w:sz w:val="18"/>
        </w:rPr>
      </w:pPr>
      <w:r>
        <w:rPr>
          <w:rFonts w:ascii="Consolas" w:eastAsia="Consolas" w:hAnsi="Consolas" w:cs="Consolas"/>
          <w:color w:val="0000FF"/>
          <w:sz w:val="18"/>
        </w:rPr>
        <w:t>int</w:t>
      </w:r>
      <w:r>
        <w:rPr>
          <w:rFonts w:ascii="Consolas" w:eastAsia="Consolas" w:hAnsi="Consolas" w:cs="Consolas"/>
          <w:sz w:val="18"/>
        </w:rPr>
        <w:t xml:space="preserve"> score3;</w:t>
      </w:r>
    </w:p>
    <w:p w14:paraId="2E7D9E40" w14:textId="77777777" w:rsidR="009A7BDA" w:rsidRDefault="009A7BDA" w:rsidP="009A7BDA">
      <w:pPr>
        <w:spacing w:after="126" w:line="247" w:lineRule="auto"/>
        <w:ind w:right="23"/>
        <w:rPr>
          <w:rFonts w:ascii="Consolas" w:eastAsia="Consolas" w:hAnsi="Consolas" w:cs="Consolas"/>
          <w:sz w:val="18"/>
        </w:rPr>
      </w:pPr>
      <w:r>
        <w:rPr>
          <w:rFonts w:ascii="Consolas" w:eastAsia="Consolas" w:hAnsi="Consolas" w:cs="Consolas"/>
          <w:color w:val="0000FF"/>
          <w:sz w:val="18"/>
        </w:rPr>
        <w:t>int</w:t>
      </w:r>
      <w:r>
        <w:rPr>
          <w:rFonts w:ascii="Consolas" w:eastAsia="Consolas" w:hAnsi="Consolas" w:cs="Consolas"/>
          <w:sz w:val="18"/>
        </w:rPr>
        <w:t xml:space="preserve"> score4;</w:t>
      </w:r>
    </w:p>
    <w:p w14:paraId="242CBFA3" w14:textId="77777777" w:rsidR="009A7BDA" w:rsidRDefault="009A7BDA" w:rsidP="009A7BDA">
      <w:pPr>
        <w:spacing w:after="126" w:line="247" w:lineRule="auto"/>
        <w:ind w:right="23"/>
        <w:rPr>
          <w:rFonts w:ascii="Consolas" w:eastAsia="Consolas" w:hAnsi="Consolas" w:cs="Consolas"/>
          <w:sz w:val="18"/>
        </w:rPr>
      </w:pPr>
      <w:r>
        <w:rPr>
          <w:rFonts w:ascii="Consolas" w:eastAsia="Consolas" w:hAnsi="Consolas" w:cs="Consolas"/>
          <w:color w:val="0000FF"/>
          <w:sz w:val="18"/>
        </w:rPr>
        <w:t>int</w:t>
      </w:r>
      <w:r>
        <w:rPr>
          <w:rFonts w:ascii="Consolas" w:eastAsia="Consolas" w:hAnsi="Consolas" w:cs="Consolas"/>
          <w:sz w:val="18"/>
        </w:rPr>
        <w:t xml:space="preserve"> score5;</w:t>
      </w:r>
    </w:p>
    <w:p w14:paraId="63C0A781" w14:textId="77777777" w:rsidR="009A7BDA" w:rsidRDefault="009A7BDA" w:rsidP="009A7BDA">
      <w:pPr>
        <w:spacing w:after="126" w:line="247" w:lineRule="auto"/>
        <w:ind w:right="23"/>
        <w:rPr>
          <w:rFonts w:ascii="Consolas" w:eastAsia="Consolas" w:hAnsi="Consolas" w:cs="Consolas"/>
          <w:sz w:val="18"/>
        </w:rPr>
      </w:pPr>
      <w:r>
        <w:rPr>
          <w:rFonts w:ascii="Consolas" w:eastAsia="Consolas" w:hAnsi="Consolas" w:cs="Consolas"/>
          <w:color w:val="0000FF"/>
          <w:sz w:val="18"/>
        </w:rPr>
        <w:t>int</w:t>
      </w:r>
      <w:r>
        <w:rPr>
          <w:rFonts w:ascii="Consolas" w:eastAsia="Consolas" w:hAnsi="Consolas" w:cs="Consolas"/>
          <w:sz w:val="18"/>
        </w:rPr>
        <w:t xml:space="preserve"> score6; </w:t>
      </w:r>
    </w:p>
    <w:p w14:paraId="70E6F127" w14:textId="77777777" w:rsidR="009A7BDA" w:rsidRDefault="009A7BDA" w:rsidP="009A7BDA">
      <w:pPr>
        <w:spacing w:after="126" w:line="247" w:lineRule="auto"/>
        <w:ind w:right="23"/>
        <w:rPr>
          <w:rFonts w:ascii="Consolas" w:eastAsia="Consolas" w:hAnsi="Consolas" w:cs="Consolas"/>
          <w:sz w:val="18"/>
        </w:rPr>
      </w:pPr>
      <w:r>
        <w:rPr>
          <w:rFonts w:ascii="Consolas" w:eastAsia="Consolas" w:hAnsi="Consolas" w:cs="Consolas"/>
          <w:color w:val="0000FF"/>
          <w:sz w:val="18"/>
        </w:rPr>
        <w:t>int</w:t>
      </w:r>
      <w:r>
        <w:rPr>
          <w:rFonts w:ascii="Consolas" w:eastAsia="Consolas" w:hAnsi="Consolas" w:cs="Consolas"/>
          <w:sz w:val="18"/>
        </w:rPr>
        <w:t xml:space="preserve"> score7;</w:t>
      </w:r>
    </w:p>
    <w:p w14:paraId="66BE5795" w14:textId="77777777" w:rsidR="009A7BDA" w:rsidRDefault="009A7BDA" w:rsidP="009A7BDA">
      <w:pPr>
        <w:spacing w:after="126" w:line="247" w:lineRule="auto"/>
        <w:ind w:right="23"/>
        <w:rPr>
          <w:rFonts w:ascii="Consolas" w:eastAsia="Consolas" w:hAnsi="Consolas" w:cs="Consolas"/>
          <w:sz w:val="18"/>
        </w:rPr>
      </w:pPr>
      <w:r>
        <w:rPr>
          <w:rFonts w:ascii="Consolas" w:eastAsia="Consolas" w:hAnsi="Consolas" w:cs="Consolas"/>
          <w:color w:val="0000FF"/>
          <w:sz w:val="18"/>
        </w:rPr>
        <w:t>int</w:t>
      </w:r>
      <w:r>
        <w:rPr>
          <w:rFonts w:ascii="Consolas" w:eastAsia="Consolas" w:hAnsi="Consolas" w:cs="Consolas"/>
          <w:sz w:val="18"/>
        </w:rPr>
        <w:t xml:space="preserve"> score8;</w:t>
      </w:r>
    </w:p>
    <w:p w14:paraId="2F32D70E" w14:textId="77777777" w:rsidR="009A7BDA" w:rsidRDefault="009A7BDA" w:rsidP="009A7BDA">
      <w:pPr>
        <w:spacing w:after="126" w:line="247" w:lineRule="auto"/>
        <w:ind w:right="23"/>
        <w:rPr>
          <w:rFonts w:ascii="Consolas" w:eastAsia="Consolas" w:hAnsi="Consolas" w:cs="Consolas"/>
          <w:sz w:val="18"/>
        </w:rPr>
      </w:pPr>
      <w:r>
        <w:rPr>
          <w:rFonts w:ascii="Consolas" w:eastAsia="Consolas" w:hAnsi="Consolas" w:cs="Consolas"/>
          <w:color w:val="0000FF"/>
          <w:sz w:val="18"/>
        </w:rPr>
        <w:t>int</w:t>
      </w:r>
      <w:r>
        <w:rPr>
          <w:rFonts w:ascii="Consolas" w:eastAsia="Consolas" w:hAnsi="Consolas" w:cs="Consolas"/>
          <w:sz w:val="18"/>
        </w:rPr>
        <w:t xml:space="preserve"> score9;</w:t>
      </w:r>
    </w:p>
    <w:p w14:paraId="4C710B74" w14:textId="77777777" w:rsidR="009A7BDA" w:rsidRDefault="009A7BDA" w:rsidP="009A7BDA">
      <w:pPr>
        <w:spacing w:after="126" w:line="247" w:lineRule="auto"/>
        <w:ind w:right="23"/>
        <w:rPr>
          <w:rFonts w:ascii="Consolas" w:eastAsia="Consolas" w:hAnsi="Consolas" w:cs="Consolas"/>
          <w:sz w:val="18"/>
        </w:rPr>
      </w:pPr>
      <w:r>
        <w:rPr>
          <w:rFonts w:ascii="Consolas" w:eastAsia="Consolas" w:hAnsi="Consolas" w:cs="Consolas"/>
          <w:color w:val="0000FF"/>
          <w:sz w:val="18"/>
        </w:rPr>
        <w:lastRenderedPageBreak/>
        <w:t>int</w:t>
      </w:r>
      <w:r>
        <w:rPr>
          <w:rFonts w:ascii="Consolas" w:eastAsia="Consolas" w:hAnsi="Consolas" w:cs="Consolas"/>
          <w:sz w:val="18"/>
        </w:rPr>
        <w:t xml:space="preserve"> score10;</w:t>
      </w:r>
    </w:p>
    <w:p w14:paraId="27D1330A" w14:textId="77777777" w:rsidR="009A7BDA" w:rsidRDefault="009A7BDA" w:rsidP="009A7BDA">
      <w:pPr>
        <w:spacing w:after="126" w:line="247" w:lineRule="auto"/>
        <w:ind w:right="23"/>
      </w:pPr>
      <w:r>
        <w:rPr>
          <w:rFonts w:ascii="Consolas" w:eastAsia="Consolas" w:hAnsi="Consolas" w:cs="Consolas"/>
          <w:color w:val="0000FF"/>
          <w:sz w:val="18"/>
        </w:rPr>
        <w:t>int</w:t>
      </w:r>
      <w:r>
        <w:rPr>
          <w:rFonts w:ascii="Consolas" w:eastAsia="Consolas" w:hAnsi="Consolas" w:cs="Consolas"/>
          <w:sz w:val="18"/>
        </w:rPr>
        <w:t xml:space="preserve"> score11; </w:t>
      </w:r>
    </w:p>
    <w:p w14:paraId="1F9FCE91" w14:textId="77777777" w:rsidR="009A7BDA" w:rsidRDefault="00303B9B">
      <w:r>
        <w:t xml:space="preserve">Now you can start putting the data into each variable. You can ask the user eleven times for a score, and save the results in each of these eleven variables. That’s at least </w:t>
      </w:r>
      <w:r w:rsidR="007905E5">
        <w:rPr>
          <w:rFonts w:ascii="Arial" w:hAnsi="Arial" w:cs="Arial"/>
        </w:rPr>
        <w:t>33</w:t>
      </w:r>
      <w:r>
        <w:t xml:space="preserve"> lines of code</w:t>
      </w:r>
      <w:r w:rsidR="007905E5">
        <w:t xml:space="preserve"> just to get the </w:t>
      </w:r>
      <w:r w:rsidR="007905E5" w:rsidRPr="007905E5">
        <w:rPr>
          <w:rFonts w:ascii="Arial" w:hAnsi="Arial" w:cs="Arial"/>
        </w:rPr>
        <w:t>11</w:t>
      </w:r>
      <w:r w:rsidR="007905E5">
        <w:t xml:space="preserve"> variables loaded with the data</w:t>
      </w:r>
      <w:r>
        <w:t xml:space="preserve">. All </w:t>
      </w:r>
      <w:r w:rsidR="005F4536">
        <w:t>we have to do next is sort them.</w:t>
      </w:r>
      <w:r>
        <w:t xml:space="preserve">  This will be hard!  It can be done, you could create a second set of eleven variables and use a carefully nested loop to copy from the first set to the second. Clearly there has to be a better way of doing this, after all, we know that computers are very good at sorting. Also, if the buyer comes back later and says “oh, we now have </w:t>
      </w:r>
      <w:r w:rsidRPr="00303B9B">
        <w:rPr>
          <w:rFonts w:ascii="Arial" w:hAnsi="Arial" w:cs="Arial"/>
        </w:rPr>
        <w:t>12</w:t>
      </w:r>
      <w:r>
        <w:t xml:space="preserve"> people on the team”</w:t>
      </w:r>
      <w:r w:rsidR="007905E5">
        <w:t xml:space="preserve">, it </w:t>
      </w:r>
      <w:r w:rsidR="005F4536">
        <w:t>would</w:t>
      </w:r>
      <w:r w:rsidR="007905E5">
        <w:t xml:space="preserve"> require many chang</w:t>
      </w:r>
      <w:r>
        <w:t>es to the code.</w:t>
      </w:r>
    </w:p>
    <w:p w14:paraId="50C45289" w14:textId="77777777" w:rsidR="00303B9B" w:rsidRDefault="00303B9B" w:rsidP="00303B9B">
      <w:r>
        <w:t xml:space="preserve">C# provides us with a structure to hold data called an </w:t>
      </w:r>
      <w:r>
        <w:rPr>
          <w:i/>
        </w:rPr>
        <w:t>array</w:t>
      </w:r>
      <w:r>
        <w:t xml:space="preserve">. Hopefully you used arrays when you took Algebra. An array allows us to declare a whole collection of a particular data type. We then use sub-names, called </w:t>
      </w:r>
      <w:r w:rsidR="00554464">
        <w:t xml:space="preserve">a </w:t>
      </w:r>
      <w:r>
        <w:rPr>
          <w:i/>
        </w:rPr>
        <w:t>subscript</w:t>
      </w:r>
      <w:r w:rsidR="00554464">
        <w:rPr>
          <w:i/>
        </w:rPr>
        <w:t xml:space="preserve"> or index</w:t>
      </w:r>
      <w:r>
        <w:rPr>
          <w:i/>
        </w:rPr>
        <w:t xml:space="preserve">, </w:t>
      </w:r>
      <w:r>
        <w:t xml:space="preserve">to indicate which item in the collection we want to use. </w:t>
      </w:r>
      <w:r w:rsidR="00554464">
        <w:t xml:space="preserve">Each item in an array is called an </w:t>
      </w:r>
      <w:r w:rsidR="00554464" w:rsidRPr="00554464">
        <w:rPr>
          <w:b/>
        </w:rPr>
        <w:t>element</w:t>
      </w:r>
      <w:r w:rsidR="00554464">
        <w:t xml:space="preserve">. </w:t>
      </w:r>
      <w:r>
        <w:t xml:space="preserve">Consider the following: </w:t>
      </w:r>
    </w:p>
    <w:p w14:paraId="169F4503" w14:textId="77777777" w:rsidR="001B31BA" w:rsidRPr="001B31BA" w:rsidRDefault="001B31BA" w:rsidP="001B31BA">
      <w:pPr>
        <w:autoSpaceDE w:val="0"/>
        <w:autoSpaceDN w:val="0"/>
        <w:adjustRightInd w:val="0"/>
        <w:spacing w:before="0" w:after="0" w:line="240" w:lineRule="auto"/>
        <w:rPr>
          <w:rFonts w:ascii="Consolas" w:hAnsi="Consolas" w:cs="Consolas"/>
          <w:color w:val="000000"/>
          <w:szCs w:val="19"/>
        </w:rPr>
      </w:pPr>
      <w:r w:rsidRPr="001B31BA">
        <w:rPr>
          <w:rFonts w:ascii="Consolas" w:hAnsi="Consolas" w:cs="Consolas"/>
          <w:color w:val="0000FF"/>
          <w:szCs w:val="19"/>
        </w:rPr>
        <w:t>int</w:t>
      </w:r>
      <w:r w:rsidRPr="001B31BA">
        <w:rPr>
          <w:rFonts w:ascii="Consolas" w:hAnsi="Consolas" w:cs="Consolas"/>
          <w:color w:val="000000"/>
          <w:szCs w:val="19"/>
        </w:rPr>
        <w:t xml:space="preserve">[] scores = </w:t>
      </w:r>
      <w:r w:rsidRPr="001B31BA">
        <w:rPr>
          <w:rFonts w:ascii="Consolas" w:hAnsi="Consolas" w:cs="Consolas"/>
          <w:color w:val="0000FF"/>
          <w:szCs w:val="19"/>
        </w:rPr>
        <w:t>new</w:t>
      </w:r>
      <w:r w:rsidRPr="001B31BA">
        <w:rPr>
          <w:rFonts w:ascii="Consolas" w:hAnsi="Consolas" w:cs="Consolas"/>
          <w:color w:val="000000"/>
          <w:szCs w:val="19"/>
        </w:rPr>
        <w:t xml:space="preserve"> </w:t>
      </w:r>
      <w:r w:rsidRPr="001B31BA">
        <w:rPr>
          <w:rFonts w:ascii="Consolas" w:hAnsi="Consolas" w:cs="Consolas"/>
          <w:color w:val="0000FF"/>
          <w:szCs w:val="19"/>
        </w:rPr>
        <w:t>int</w:t>
      </w:r>
      <w:r w:rsidRPr="001B31BA">
        <w:rPr>
          <w:rFonts w:ascii="Consolas" w:hAnsi="Consolas" w:cs="Consolas"/>
          <w:color w:val="000000"/>
          <w:szCs w:val="19"/>
        </w:rPr>
        <w:t>[11];</w:t>
      </w:r>
    </w:p>
    <w:p w14:paraId="77274580" w14:textId="77777777" w:rsidR="001B31BA" w:rsidRPr="001B31BA" w:rsidRDefault="001B31BA" w:rsidP="001B31BA">
      <w:pPr>
        <w:autoSpaceDE w:val="0"/>
        <w:autoSpaceDN w:val="0"/>
        <w:adjustRightInd w:val="0"/>
        <w:spacing w:before="0" w:after="0" w:line="240" w:lineRule="auto"/>
        <w:rPr>
          <w:rFonts w:ascii="Consolas" w:hAnsi="Consolas" w:cs="Consolas"/>
          <w:color w:val="000000"/>
          <w:szCs w:val="19"/>
        </w:rPr>
      </w:pPr>
      <w:r w:rsidRPr="001B31BA">
        <w:rPr>
          <w:rFonts w:ascii="Consolas" w:hAnsi="Consolas" w:cs="Consolas"/>
          <w:color w:val="0000FF"/>
          <w:szCs w:val="19"/>
        </w:rPr>
        <w:t>for</w:t>
      </w:r>
      <w:r w:rsidRPr="001B31BA">
        <w:rPr>
          <w:rFonts w:ascii="Consolas" w:hAnsi="Consolas" w:cs="Consolas"/>
          <w:color w:val="000000"/>
          <w:szCs w:val="19"/>
        </w:rPr>
        <w:t xml:space="preserve"> (</w:t>
      </w:r>
      <w:r w:rsidRPr="001B31BA">
        <w:rPr>
          <w:rFonts w:ascii="Consolas" w:hAnsi="Consolas" w:cs="Consolas"/>
          <w:color w:val="0000FF"/>
          <w:szCs w:val="19"/>
        </w:rPr>
        <w:t>int</w:t>
      </w:r>
      <w:r w:rsidRPr="001B31BA">
        <w:rPr>
          <w:rFonts w:ascii="Consolas" w:hAnsi="Consolas" w:cs="Consolas"/>
          <w:color w:val="000000"/>
          <w:szCs w:val="19"/>
        </w:rPr>
        <w:t xml:space="preserve"> i = 0; i &lt; scores.Length; i = i + 1)</w:t>
      </w:r>
    </w:p>
    <w:p w14:paraId="38A22F4B" w14:textId="77777777" w:rsidR="001B31BA" w:rsidRPr="001B31BA" w:rsidRDefault="001B31BA" w:rsidP="001B31BA">
      <w:pPr>
        <w:autoSpaceDE w:val="0"/>
        <w:autoSpaceDN w:val="0"/>
        <w:adjustRightInd w:val="0"/>
        <w:spacing w:before="0" w:after="0" w:line="240" w:lineRule="auto"/>
        <w:rPr>
          <w:rFonts w:ascii="Consolas" w:hAnsi="Consolas" w:cs="Consolas"/>
          <w:color w:val="000000"/>
          <w:szCs w:val="19"/>
        </w:rPr>
      </w:pPr>
      <w:r w:rsidRPr="001B31BA">
        <w:rPr>
          <w:rFonts w:ascii="Consolas" w:hAnsi="Consolas" w:cs="Consolas"/>
          <w:color w:val="000000"/>
          <w:szCs w:val="19"/>
        </w:rPr>
        <w:t>{</w:t>
      </w:r>
    </w:p>
    <w:p w14:paraId="40FD2A63" w14:textId="77777777" w:rsidR="001B31BA" w:rsidRPr="001B31BA" w:rsidRDefault="001B31BA" w:rsidP="001B31BA">
      <w:pPr>
        <w:autoSpaceDE w:val="0"/>
        <w:autoSpaceDN w:val="0"/>
        <w:adjustRightInd w:val="0"/>
        <w:spacing w:before="0" w:after="0" w:line="240" w:lineRule="auto"/>
        <w:rPr>
          <w:rFonts w:ascii="Consolas" w:hAnsi="Consolas" w:cs="Consolas"/>
          <w:color w:val="000000"/>
          <w:szCs w:val="19"/>
        </w:rPr>
      </w:pPr>
      <w:r w:rsidRPr="001B31BA">
        <w:rPr>
          <w:rFonts w:ascii="Consolas" w:hAnsi="Consolas" w:cs="Consolas"/>
          <w:color w:val="000000"/>
          <w:szCs w:val="19"/>
        </w:rPr>
        <w:t xml:space="preserve">    Console.Write(</w:t>
      </w:r>
      <w:r w:rsidRPr="001B31BA">
        <w:rPr>
          <w:rFonts w:ascii="Consolas" w:hAnsi="Consolas" w:cs="Consolas"/>
          <w:color w:val="A31515"/>
          <w:szCs w:val="19"/>
        </w:rPr>
        <w:t>"Enter score for player {0}: "</w:t>
      </w:r>
      <w:r w:rsidRPr="001B31BA">
        <w:rPr>
          <w:rFonts w:ascii="Consolas" w:hAnsi="Consolas" w:cs="Consolas"/>
          <w:color w:val="000000"/>
          <w:szCs w:val="19"/>
        </w:rPr>
        <w:t>, i);</w:t>
      </w:r>
    </w:p>
    <w:p w14:paraId="4B4FDF25" w14:textId="77777777" w:rsidR="001B31BA" w:rsidRPr="001B31BA" w:rsidRDefault="001B31BA" w:rsidP="001B31BA">
      <w:pPr>
        <w:autoSpaceDE w:val="0"/>
        <w:autoSpaceDN w:val="0"/>
        <w:adjustRightInd w:val="0"/>
        <w:spacing w:before="0" w:after="0" w:line="240" w:lineRule="auto"/>
        <w:rPr>
          <w:rFonts w:ascii="Consolas" w:hAnsi="Consolas" w:cs="Consolas"/>
          <w:color w:val="000000"/>
          <w:szCs w:val="19"/>
        </w:rPr>
      </w:pPr>
      <w:r w:rsidRPr="001B31BA">
        <w:rPr>
          <w:rFonts w:ascii="Consolas" w:hAnsi="Consolas" w:cs="Consolas"/>
          <w:color w:val="000000"/>
          <w:szCs w:val="19"/>
        </w:rPr>
        <w:t xml:space="preserve">    scores[i] = Convert.ToInt32(Console.ReadLine());</w:t>
      </w:r>
    </w:p>
    <w:p w14:paraId="52307DB6" w14:textId="77777777" w:rsidR="001B31BA" w:rsidRPr="001B31BA" w:rsidRDefault="001B31BA" w:rsidP="001B31BA">
      <w:pPr>
        <w:autoSpaceDE w:val="0"/>
        <w:autoSpaceDN w:val="0"/>
        <w:adjustRightInd w:val="0"/>
        <w:spacing w:before="0" w:after="0" w:line="240" w:lineRule="auto"/>
        <w:rPr>
          <w:rFonts w:ascii="Consolas" w:hAnsi="Consolas" w:cs="Consolas"/>
          <w:color w:val="000000"/>
          <w:szCs w:val="19"/>
        </w:rPr>
      </w:pPr>
      <w:r w:rsidRPr="001B31BA">
        <w:rPr>
          <w:rFonts w:ascii="Consolas" w:hAnsi="Consolas" w:cs="Consolas"/>
          <w:color w:val="000000"/>
          <w:szCs w:val="19"/>
        </w:rPr>
        <w:t>}</w:t>
      </w:r>
    </w:p>
    <w:p w14:paraId="29537ED8" w14:textId="77777777" w:rsidR="001B31BA" w:rsidRPr="001B31BA" w:rsidRDefault="001B31BA" w:rsidP="001B31BA">
      <w:pPr>
        <w:autoSpaceDE w:val="0"/>
        <w:autoSpaceDN w:val="0"/>
        <w:adjustRightInd w:val="0"/>
        <w:spacing w:before="0" w:after="0" w:line="240" w:lineRule="auto"/>
        <w:rPr>
          <w:rFonts w:ascii="Consolas" w:hAnsi="Consolas" w:cs="Consolas"/>
          <w:color w:val="000000"/>
          <w:szCs w:val="19"/>
        </w:rPr>
      </w:pPr>
      <w:r w:rsidRPr="001B31BA">
        <w:rPr>
          <w:rFonts w:ascii="Consolas" w:hAnsi="Consolas" w:cs="Consolas"/>
          <w:color w:val="000000"/>
          <w:szCs w:val="19"/>
        </w:rPr>
        <w:t>Array.Sort(scores);</w:t>
      </w:r>
    </w:p>
    <w:p w14:paraId="0335E224" w14:textId="77777777" w:rsidR="001B31BA" w:rsidRPr="001B31BA" w:rsidRDefault="001B31BA" w:rsidP="001B31BA">
      <w:pPr>
        <w:autoSpaceDE w:val="0"/>
        <w:autoSpaceDN w:val="0"/>
        <w:adjustRightInd w:val="0"/>
        <w:spacing w:before="0" w:after="0" w:line="240" w:lineRule="auto"/>
        <w:rPr>
          <w:rFonts w:ascii="Consolas" w:hAnsi="Consolas" w:cs="Consolas"/>
          <w:color w:val="000000"/>
          <w:szCs w:val="19"/>
        </w:rPr>
      </w:pPr>
      <w:r w:rsidRPr="001B31BA">
        <w:rPr>
          <w:rFonts w:ascii="Consolas" w:hAnsi="Consolas" w:cs="Consolas"/>
          <w:color w:val="0000FF"/>
          <w:szCs w:val="19"/>
        </w:rPr>
        <w:t>for</w:t>
      </w:r>
      <w:r w:rsidRPr="001B31BA">
        <w:rPr>
          <w:rFonts w:ascii="Consolas" w:hAnsi="Consolas" w:cs="Consolas"/>
          <w:color w:val="000000"/>
          <w:szCs w:val="19"/>
        </w:rPr>
        <w:t xml:space="preserve"> (</w:t>
      </w:r>
      <w:r w:rsidRPr="001B31BA">
        <w:rPr>
          <w:rFonts w:ascii="Consolas" w:hAnsi="Consolas" w:cs="Consolas"/>
          <w:color w:val="0000FF"/>
          <w:szCs w:val="19"/>
        </w:rPr>
        <w:t>int</w:t>
      </w:r>
      <w:r w:rsidRPr="001B31BA">
        <w:rPr>
          <w:rFonts w:ascii="Consolas" w:hAnsi="Consolas" w:cs="Consolas"/>
          <w:color w:val="000000"/>
          <w:szCs w:val="19"/>
        </w:rPr>
        <w:t xml:space="preserve"> i = 0; i &lt; scores.Length; i = i + 1)</w:t>
      </w:r>
    </w:p>
    <w:p w14:paraId="45311EFF" w14:textId="77777777" w:rsidR="001B31BA" w:rsidRPr="001B31BA" w:rsidRDefault="001B31BA" w:rsidP="001B31BA">
      <w:pPr>
        <w:autoSpaceDE w:val="0"/>
        <w:autoSpaceDN w:val="0"/>
        <w:adjustRightInd w:val="0"/>
        <w:spacing w:before="0" w:after="0" w:line="240" w:lineRule="auto"/>
        <w:rPr>
          <w:rFonts w:ascii="Consolas" w:hAnsi="Consolas" w:cs="Consolas"/>
          <w:color w:val="000000"/>
          <w:szCs w:val="19"/>
        </w:rPr>
      </w:pPr>
      <w:r w:rsidRPr="001B31BA">
        <w:rPr>
          <w:rFonts w:ascii="Consolas" w:hAnsi="Consolas" w:cs="Consolas"/>
          <w:color w:val="000000"/>
          <w:szCs w:val="19"/>
        </w:rPr>
        <w:t>{</w:t>
      </w:r>
    </w:p>
    <w:p w14:paraId="087F0505" w14:textId="77777777" w:rsidR="001B31BA" w:rsidRPr="001B31BA" w:rsidRDefault="001B31BA" w:rsidP="001B31BA">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ab/>
      </w:r>
      <w:r w:rsidRPr="001B31BA">
        <w:rPr>
          <w:rFonts w:ascii="Consolas" w:hAnsi="Consolas" w:cs="Consolas"/>
          <w:color w:val="000000"/>
          <w:szCs w:val="19"/>
        </w:rPr>
        <w:t xml:space="preserve">    Console.WriteLine(</w:t>
      </w:r>
      <w:r w:rsidRPr="001B31BA">
        <w:rPr>
          <w:rFonts w:ascii="Consolas" w:hAnsi="Consolas" w:cs="Consolas"/>
          <w:color w:val="A31515"/>
          <w:szCs w:val="19"/>
        </w:rPr>
        <w:t>"Score {0}: {1}"</w:t>
      </w:r>
      <w:r w:rsidRPr="001B31BA">
        <w:rPr>
          <w:rFonts w:ascii="Consolas" w:hAnsi="Consolas" w:cs="Consolas"/>
          <w:color w:val="000000"/>
          <w:szCs w:val="19"/>
        </w:rPr>
        <w:t>, i, scores[i]);</w:t>
      </w:r>
    </w:p>
    <w:p w14:paraId="0BF035E9" w14:textId="2563583C" w:rsidR="009A7BDA" w:rsidRDefault="001B31BA" w:rsidP="001B31BA">
      <w:pPr>
        <w:rPr>
          <w:rFonts w:ascii="Consolas" w:hAnsi="Consolas" w:cs="Consolas"/>
          <w:color w:val="000000"/>
          <w:szCs w:val="19"/>
        </w:rPr>
      </w:pPr>
      <w:r w:rsidRPr="001B31BA">
        <w:rPr>
          <w:rFonts w:ascii="Consolas" w:hAnsi="Consolas" w:cs="Consolas"/>
          <w:color w:val="000000"/>
          <w:szCs w:val="19"/>
        </w:rPr>
        <w:t>}</w:t>
      </w:r>
    </w:p>
    <w:p w14:paraId="1950DBC0" w14:textId="77777777" w:rsidR="001B31BA" w:rsidRPr="001B31BA" w:rsidRDefault="001B31BA" w:rsidP="00F1113E">
      <w:pPr>
        <w:rPr>
          <w:sz w:val="28"/>
        </w:rPr>
      </w:pPr>
      <w:r>
        <w:t xml:space="preserve">There are several new things in this code, </w:t>
      </w:r>
      <w:r w:rsidR="00F1113E">
        <w:t>let’s</w:t>
      </w:r>
      <w:r>
        <w:t xml:space="preserve"> go through them.</w:t>
      </w:r>
    </w:p>
    <w:p w14:paraId="4E0B1FC1" w14:textId="70C32301" w:rsidR="002A28AF" w:rsidRDefault="00B775A1" w:rsidP="00B775A1">
      <w:pPr>
        <w:rPr>
          <w:rFonts w:ascii="Consolas" w:hAnsi="Consolas" w:cs="Consolas"/>
          <w:color w:val="000000"/>
          <w:szCs w:val="19"/>
        </w:rPr>
      </w:pPr>
      <w:r>
        <w:t xml:space="preserve">In line </w:t>
      </w:r>
      <w:r w:rsidRPr="00A9183C">
        <w:rPr>
          <w:rFonts w:ascii="Arial" w:hAnsi="Arial" w:cs="Arial"/>
        </w:rPr>
        <w:t>1</w:t>
      </w:r>
      <w:r>
        <w:t xml:space="preserve"> we define this new </w:t>
      </w:r>
      <w:r w:rsidRPr="00A9183C">
        <w:rPr>
          <w:b/>
        </w:rPr>
        <w:t>array</w:t>
      </w:r>
      <w:r>
        <w:t xml:space="preserve"> collection. As with any variable, we start by declaring a data type</w:t>
      </w:r>
      <w:r w:rsidR="005F4536">
        <w:t xml:space="preserve">, </w:t>
      </w:r>
      <w:r w:rsidR="005F4536" w:rsidRPr="001B31BA">
        <w:rPr>
          <w:rFonts w:ascii="Consolas" w:hAnsi="Consolas" w:cs="Consolas"/>
          <w:color w:val="0000FF"/>
          <w:szCs w:val="19"/>
        </w:rPr>
        <w:t>int</w:t>
      </w:r>
      <w:r w:rsidR="005F4536" w:rsidRPr="001B31BA">
        <w:rPr>
          <w:rFonts w:ascii="Consolas" w:hAnsi="Consolas" w:cs="Consolas"/>
          <w:color w:val="000000"/>
          <w:szCs w:val="19"/>
        </w:rPr>
        <w:t>[]</w:t>
      </w:r>
      <w:r w:rsidR="005F4536">
        <w:t>, and then giving it a name;</w:t>
      </w:r>
      <w:r>
        <w:t xml:space="preserve">  </w:t>
      </w:r>
      <w:r w:rsidRPr="001B31BA">
        <w:rPr>
          <w:rFonts w:ascii="Consolas" w:hAnsi="Consolas" w:cs="Consolas"/>
          <w:color w:val="000000"/>
          <w:szCs w:val="19"/>
        </w:rPr>
        <w:t>scores</w:t>
      </w:r>
      <w:r w:rsidR="005F4536" w:rsidRPr="005F4536">
        <w:t>.</w:t>
      </w:r>
      <w:r w:rsidR="006153FF">
        <w:t xml:space="preserve">   </w:t>
      </w:r>
      <w:r w:rsidR="006153FF" w:rsidRPr="001B31BA">
        <w:rPr>
          <w:rFonts w:ascii="Consolas" w:hAnsi="Consolas" w:cs="Consolas"/>
          <w:color w:val="0000FF"/>
          <w:szCs w:val="19"/>
        </w:rPr>
        <w:t>int</w:t>
      </w:r>
      <w:r w:rsidR="006153FF">
        <w:t xml:space="preserve"> is one kind of data type, while </w:t>
      </w:r>
      <w:r w:rsidR="006153FF" w:rsidRPr="001B31BA">
        <w:rPr>
          <w:rFonts w:ascii="Consolas" w:hAnsi="Consolas" w:cs="Consolas"/>
          <w:color w:val="0000FF"/>
          <w:szCs w:val="19"/>
        </w:rPr>
        <w:t>int</w:t>
      </w:r>
      <w:r w:rsidR="006153FF" w:rsidRPr="001B31BA">
        <w:rPr>
          <w:rFonts w:ascii="Consolas" w:hAnsi="Consolas" w:cs="Consolas"/>
          <w:color w:val="000000"/>
          <w:szCs w:val="19"/>
        </w:rPr>
        <w:t>[]</w:t>
      </w:r>
      <w:r w:rsidR="006153FF">
        <w:t xml:space="preserve"> is a </w:t>
      </w:r>
      <w:r w:rsidR="006153FF" w:rsidRPr="006153FF">
        <w:rPr>
          <w:i/>
        </w:rPr>
        <w:t>different</w:t>
      </w:r>
      <w:r w:rsidR="006153FF">
        <w:t xml:space="preserve"> data type, the latter holds multiples of the former.  A bit like one egg, versus a carton that holds 12 eggs.</w:t>
      </w:r>
    </w:p>
    <w:p w14:paraId="1BCE0223" w14:textId="77777777" w:rsidR="00A9183C" w:rsidRPr="00A9183C" w:rsidRDefault="00A9183C" w:rsidP="00A9183C">
      <w:r>
        <w:t xml:space="preserve">You can define arrays </w:t>
      </w:r>
      <w:r w:rsidR="005F4536">
        <w:t>that hold</w:t>
      </w:r>
      <w:r>
        <w:t xml:space="preserve"> any </w:t>
      </w:r>
      <w:r w:rsidR="005F4536" w:rsidRPr="004F6491">
        <w:rPr>
          <w:b/>
          <w:i/>
        </w:rPr>
        <w:t>one</w:t>
      </w:r>
      <w:r w:rsidR="005F4536">
        <w:t xml:space="preserve"> </w:t>
      </w:r>
      <w:r>
        <w:t xml:space="preserve">data type, such as  </w:t>
      </w:r>
      <w:r>
        <w:rPr>
          <w:rFonts w:ascii="Consolas" w:hAnsi="Consolas" w:cs="Consolas"/>
          <w:color w:val="0000FF"/>
          <w:szCs w:val="19"/>
        </w:rPr>
        <w:t>double</w:t>
      </w:r>
      <w:r w:rsidRPr="001B31BA">
        <w:rPr>
          <w:rFonts w:ascii="Consolas" w:hAnsi="Consolas" w:cs="Consolas"/>
          <w:color w:val="000000"/>
          <w:szCs w:val="19"/>
        </w:rPr>
        <w:t>[] scores</w:t>
      </w:r>
      <w:r>
        <w:rPr>
          <w:rFonts w:ascii="Consolas" w:hAnsi="Consolas" w:cs="Consolas"/>
          <w:color w:val="000000"/>
          <w:szCs w:val="19"/>
        </w:rPr>
        <w:t xml:space="preserve">, </w:t>
      </w:r>
      <w:r>
        <w:rPr>
          <w:rFonts w:ascii="Consolas" w:hAnsi="Consolas" w:cs="Consolas"/>
          <w:color w:val="0000FF"/>
          <w:szCs w:val="19"/>
        </w:rPr>
        <w:t>string</w:t>
      </w:r>
      <w:r w:rsidRPr="001B31BA">
        <w:rPr>
          <w:rFonts w:ascii="Consolas" w:hAnsi="Consolas" w:cs="Consolas"/>
          <w:color w:val="000000"/>
          <w:szCs w:val="19"/>
        </w:rPr>
        <w:t>[] scores</w:t>
      </w:r>
      <w:r>
        <w:rPr>
          <w:rFonts w:ascii="Consolas" w:hAnsi="Consolas" w:cs="Consolas"/>
          <w:color w:val="000000"/>
          <w:szCs w:val="19"/>
        </w:rPr>
        <w:t xml:space="preserve">, </w:t>
      </w:r>
      <w:r w:rsidRPr="00A9183C">
        <w:t>etc.</w:t>
      </w:r>
      <w:r>
        <w:t xml:space="preserve"> You are asking the system to create a collection in which every member will be that </w:t>
      </w:r>
      <w:r w:rsidR="004F6491">
        <w:t xml:space="preserve">same </w:t>
      </w:r>
      <w:r>
        <w:t>data type.</w:t>
      </w:r>
    </w:p>
    <w:p w14:paraId="4934B615" w14:textId="77777777" w:rsidR="005B0EC6" w:rsidRDefault="00B775A1" w:rsidP="00B775A1">
      <w:r>
        <w:t xml:space="preserve">Still in line 1, we then finish the definition of the array by using a reserved word, new and then finish with  </w:t>
      </w:r>
    </w:p>
    <w:p w14:paraId="063A1468" w14:textId="77777777" w:rsidR="005B0EC6" w:rsidRDefault="005B0EC6" w:rsidP="00B775A1">
      <w:pPr>
        <w:rPr>
          <w:rFonts w:ascii="Consolas" w:hAnsi="Consolas" w:cs="Consolas"/>
          <w:color w:val="000000"/>
          <w:szCs w:val="19"/>
        </w:rPr>
      </w:pPr>
      <w:r w:rsidRPr="001B31BA">
        <w:rPr>
          <w:rFonts w:ascii="Consolas" w:hAnsi="Consolas" w:cs="Consolas"/>
          <w:color w:val="0000FF"/>
          <w:szCs w:val="19"/>
        </w:rPr>
        <w:t>new</w:t>
      </w:r>
      <w:r w:rsidRPr="001B31BA">
        <w:rPr>
          <w:rFonts w:ascii="Consolas" w:hAnsi="Consolas" w:cs="Consolas"/>
          <w:color w:val="000000"/>
          <w:szCs w:val="19"/>
        </w:rPr>
        <w:t xml:space="preserve"> </w:t>
      </w:r>
      <w:r w:rsidRPr="001B31BA">
        <w:rPr>
          <w:rFonts w:ascii="Consolas" w:hAnsi="Consolas" w:cs="Consolas"/>
          <w:color w:val="0000FF"/>
          <w:szCs w:val="19"/>
        </w:rPr>
        <w:t>int</w:t>
      </w:r>
      <w:r w:rsidRPr="001B31BA">
        <w:rPr>
          <w:rFonts w:ascii="Consolas" w:hAnsi="Consolas" w:cs="Consolas"/>
          <w:color w:val="000000"/>
          <w:szCs w:val="19"/>
        </w:rPr>
        <w:t>[11];</w:t>
      </w:r>
    </w:p>
    <w:p w14:paraId="7D2D85E9" w14:textId="09F93DF8" w:rsidR="00A9183C" w:rsidRDefault="00B775A1" w:rsidP="00B775A1">
      <w:r>
        <w:t>That tells the complier to build the array and make room for 11 items which we may store there.</w:t>
      </w:r>
      <w:r w:rsidR="00A9183C">
        <w:t xml:space="preserve"> A “feature” of arrays is, before you can use them, you must have one of these code lines that defines its size, and you cannot change it later. This makes them a bit of a problem to deal with, but the advantage is how fast the system can read and write to them, as compared to some other collection types that </w:t>
      </w:r>
      <w:r w:rsidR="006153FF">
        <w:t>can grow and shrink</w:t>
      </w:r>
      <w:r w:rsidR="00A9183C">
        <w:t>, but</w:t>
      </w:r>
      <w:r w:rsidR="006153FF">
        <w:t xml:space="preserve"> those are</w:t>
      </w:r>
      <w:r w:rsidR="00A9183C">
        <w:t xml:space="preserve"> much slower. </w:t>
      </w:r>
    </w:p>
    <w:p w14:paraId="56773B52" w14:textId="5C41685D" w:rsidR="00B775A1" w:rsidRDefault="00A9183C" w:rsidP="00B775A1">
      <w:r>
        <w:t xml:space="preserve">At line 2, now that we have the array, we can use a for loop to ask the user over and over for the score, and save them into the array. </w:t>
      </w:r>
      <w:r w:rsidR="006153FF">
        <w:t xml:space="preserve">   </w:t>
      </w:r>
      <w:r>
        <w:t xml:space="preserve">for loops and arrays go together like milk and cookies. </w:t>
      </w:r>
      <w:r w:rsidR="006153FF">
        <w:t xml:space="preserve">  </w:t>
      </w:r>
      <w:r>
        <w:t xml:space="preserve">for loops have an index counter they use to count how many time to execute the loop. That </w:t>
      </w:r>
      <w:r w:rsidRPr="004F6491">
        <w:rPr>
          <w:b/>
        </w:rPr>
        <w:t>same index</w:t>
      </w:r>
      <w:r>
        <w:t xml:space="preserve"> works perfectly to index through the array from location</w:t>
      </w:r>
      <w:r w:rsidRPr="00A9183C">
        <w:rPr>
          <w:rFonts w:ascii="Consolas" w:hAnsi="Consolas"/>
        </w:rPr>
        <w:t xml:space="preserve"> 0</w:t>
      </w:r>
      <w:r>
        <w:t xml:space="preserve"> to location </w:t>
      </w:r>
      <w:r w:rsidRPr="00A9183C">
        <w:rPr>
          <w:rFonts w:ascii="Consolas" w:hAnsi="Consolas"/>
        </w:rPr>
        <w:t>10</w:t>
      </w:r>
      <w:r>
        <w:t xml:space="preserve"> in the array.  Notice, like everything in C#, arrays start at location </w:t>
      </w:r>
      <w:r w:rsidRPr="00A9183C">
        <w:rPr>
          <w:rFonts w:ascii="Arial" w:hAnsi="Arial" w:cs="Arial"/>
        </w:rPr>
        <w:t>0</w:t>
      </w:r>
      <w:r>
        <w:t xml:space="preserve">, not </w:t>
      </w:r>
      <w:r w:rsidRPr="00A9183C">
        <w:rPr>
          <w:rFonts w:ascii="Consolas" w:hAnsi="Consolas"/>
        </w:rPr>
        <w:t>1</w:t>
      </w:r>
      <w:r>
        <w:t>.</w:t>
      </w:r>
    </w:p>
    <w:p w14:paraId="372BA669" w14:textId="77777777" w:rsidR="00A9183C" w:rsidRDefault="00A9183C" w:rsidP="00B775A1">
      <w:r>
        <w:t xml:space="preserve">I could have written line </w:t>
      </w:r>
      <w:r w:rsidRPr="00AD2C3A">
        <w:rPr>
          <w:rFonts w:ascii="Arial" w:hAnsi="Arial" w:cs="Arial"/>
        </w:rPr>
        <w:t>2</w:t>
      </w:r>
      <w:r>
        <w:t xml:space="preserve"> as</w:t>
      </w:r>
    </w:p>
    <w:p w14:paraId="209BDA05" w14:textId="77777777" w:rsidR="00A9183C" w:rsidRDefault="00A9183C" w:rsidP="00B775A1">
      <w:pPr>
        <w:rPr>
          <w:rFonts w:ascii="Consolas" w:hAnsi="Consolas" w:cs="Consolas"/>
          <w:color w:val="000000"/>
          <w:szCs w:val="19"/>
        </w:rPr>
      </w:pPr>
      <w:r w:rsidRPr="001B31BA">
        <w:rPr>
          <w:rFonts w:ascii="Consolas" w:hAnsi="Consolas" w:cs="Consolas"/>
          <w:color w:val="0000FF"/>
          <w:szCs w:val="19"/>
        </w:rPr>
        <w:lastRenderedPageBreak/>
        <w:t>for</w:t>
      </w:r>
      <w:r w:rsidRPr="001B31BA">
        <w:rPr>
          <w:rFonts w:ascii="Consolas" w:hAnsi="Consolas" w:cs="Consolas"/>
          <w:color w:val="000000"/>
          <w:szCs w:val="19"/>
        </w:rPr>
        <w:t xml:space="preserve"> (</w:t>
      </w:r>
      <w:r w:rsidRPr="001B31BA">
        <w:rPr>
          <w:rFonts w:ascii="Consolas" w:hAnsi="Consolas" w:cs="Consolas"/>
          <w:color w:val="0000FF"/>
          <w:szCs w:val="19"/>
        </w:rPr>
        <w:t>int</w:t>
      </w:r>
      <w:r w:rsidRPr="001B31BA">
        <w:rPr>
          <w:rFonts w:ascii="Consolas" w:hAnsi="Consolas" w:cs="Consolas"/>
          <w:color w:val="000000"/>
          <w:szCs w:val="19"/>
        </w:rPr>
        <w:t xml:space="preserve"> i = 0; i &lt; </w:t>
      </w:r>
      <w:r w:rsidR="00AD2C3A">
        <w:rPr>
          <w:rFonts w:ascii="Consolas" w:hAnsi="Consolas" w:cs="Consolas"/>
          <w:color w:val="000000"/>
          <w:szCs w:val="19"/>
        </w:rPr>
        <w:t>11</w:t>
      </w:r>
      <w:r w:rsidRPr="001B31BA">
        <w:rPr>
          <w:rFonts w:ascii="Consolas" w:hAnsi="Consolas" w:cs="Consolas"/>
          <w:color w:val="000000"/>
          <w:szCs w:val="19"/>
        </w:rPr>
        <w:t>; i = i + 1)</w:t>
      </w:r>
    </w:p>
    <w:p w14:paraId="1607BD6C" w14:textId="77777777" w:rsidR="00A9183C" w:rsidRDefault="00A9183C" w:rsidP="00A9183C">
      <w:r>
        <w:t>but by using a property</w:t>
      </w:r>
      <w:r w:rsidR="00AD2C3A">
        <w:t xml:space="preserve">, </w:t>
      </w:r>
      <w:r w:rsidR="00AD2C3A" w:rsidRPr="001B31BA">
        <w:rPr>
          <w:rFonts w:ascii="Consolas" w:hAnsi="Consolas" w:cs="Consolas"/>
          <w:color w:val="000000"/>
          <w:szCs w:val="19"/>
        </w:rPr>
        <w:t>scores.Length</w:t>
      </w:r>
      <w:r w:rsidR="00AD2C3A">
        <w:rPr>
          <w:rFonts w:ascii="Consolas" w:hAnsi="Consolas" w:cs="Consolas"/>
          <w:color w:val="000000"/>
          <w:szCs w:val="19"/>
        </w:rPr>
        <w:t>,</w:t>
      </w:r>
      <w:r>
        <w:t xml:space="preserve"> that every array has, I can get the value of its length</w:t>
      </w:r>
      <w:r w:rsidR="00AD2C3A">
        <w:t>. Using the Length property of an array is a much better way of coding it:</w:t>
      </w:r>
    </w:p>
    <w:p w14:paraId="41FA9646" w14:textId="1815A031" w:rsidR="00AD2C3A" w:rsidRDefault="00AD2C3A" w:rsidP="00A9183C">
      <w:pPr>
        <w:rPr>
          <w:rFonts w:ascii="Consolas" w:hAnsi="Consolas" w:cs="Consolas"/>
          <w:color w:val="000000"/>
          <w:szCs w:val="19"/>
        </w:rPr>
      </w:pPr>
      <w:r w:rsidRPr="001B31BA">
        <w:rPr>
          <w:rFonts w:ascii="Consolas" w:hAnsi="Consolas" w:cs="Consolas"/>
          <w:color w:val="0000FF"/>
          <w:szCs w:val="19"/>
        </w:rPr>
        <w:t>for</w:t>
      </w:r>
      <w:r w:rsidRPr="001B31BA">
        <w:rPr>
          <w:rFonts w:ascii="Consolas" w:hAnsi="Consolas" w:cs="Consolas"/>
          <w:color w:val="000000"/>
          <w:szCs w:val="19"/>
        </w:rPr>
        <w:t xml:space="preserve"> (</w:t>
      </w:r>
      <w:r w:rsidRPr="001B31BA">
        <w:rPr>
          <w:rFonts w:ascii="Consolas" w:hAnsi="Consolas" w:cs="Consolas"/>
          <w:color w:val="0000FF"/>
          <w:szCs w:val="19"/>
        </w:rPr>
        <w:t>int</w:t>
      </w:r>
      <w:r w:rsidRPr="001B31BA">
        <w:rPr>
          <w:rFonts w:ascii="Consolas" w:hAnsi="Consolas" w:cs="Consolas"/>
          <w:color w:val="000000"/>
          <w:szCs w:val="19"/>
        </w:rPr>
        <w:t xml:space="preserve"> i = 0; i &lt; scores.Length; i = i + 1)</w:t>
      </w:r>
    </w:p>
    <w:p w14:paraId="1066F9B2" w14:textId="58CAA38D" w:rsidR="006153FF" w:rsidRDefault="006153FF" w:rsidP="00A9183C">
      <w:r>
        <w:t>Later, if I decide to change the array from 11 to 15, my loop will still work correctly, as the loop count is based on the size of the array, and not “hard coded”.</w:t>
      </w:r>
    </w:p>
    <w:p w14:paraId="4563E48E" w14:textId="77777777" w:rsidR="00A9183C" w:rsidRDefault="00AD2C3A" w:rsidP="00AD2C3A">
      <w:r>
        <w:t xml:space="preserve">Notice that my simple little program has two for loops based on that array. Imagine a much bigger program that has </w:t>
      </w:r>
      <w:r w:rsidRPr="00AD2C3A">
        <w:rPr>
          <w:rFonts w:ascii="Arial" w:hAnsi="Arial" w:cs="Arial"/>
        </w:rPr>
        <w:t>23</w:t>
      </w:r>
      <w:r>
        <w:t xml:space="preserve"> loops. If I wanted to change my program from 11 players to 12, I would have to go all through the code, hoping I could find all </w:t>
      </w:r>
      <w:r w:rsidRPr="00AD2C3A">
        <w:rPr>
          <w:rFonts w:ascii="Consolas" w:hAnsi="Consolas"/>
        </w:rPr>
        <w:t>23</w:t>
      </w:r>
      <w:r>
        <w:t xml:space="preserve"> instances of a loop that was “hard coded” to an </w:t>
      </w:r>
      <w:r w:rsidRPr="00AD2C3A">
        <w:rPr>
          <w:rFonts w:ascii="Arial" w:hAnsi="Arial" w:cs="Arial"/>
        </w:rPr>
        <w:t>11</w:t>
      </w:r>
      <w:r>
        <w:t xml:space="preserve">, and change them to a </w:t>
      </w:r>
      <w:r w:rsidRPr="00AD2C3A">
        <w:rPr>
          <w:rFonts w:ascii="Arial" w:hAnsi="Arial" w:cs="Arial"/>
        </w:rPr>
        <w:t>12</w:t>
      </w:r>
      <w:r>
        <w:t>.  But by coding using the Length property, if I change just line</w:t>
      </w:r>
      <w:r w:rsidRPr="00AD2C3A">
        <w:rPr>
          <w:rFonts w:ascii="Arial" w:hAnsi="Arial" w:cs="Arial"/>
        </w:rPr>
        <w:t xml:space="preserve"> 1</w:t>
      </w:r>
      <w:r>
        <w:t xml:space="preserve"> from </w:t>
      </w:r>
    </w:p>
    <w:p w14:paraId="2443EF5C" w14:textId="77777777" w:rsidR="00A9183C" w:rsidRDefault="00AD2C3A" w:rsidP="00B775A1">
      <w:pPr>
        <w:rPr>
          <w:rFonts w:ascii="Consolas" w:hAnsi="Consolas" w:cs="Consolas"/>
          <w:color w:val="000000"/>
          <w:szCs w:val="19"/>
        </w:rPr>
      </w:pPr>
      <w:r w:rsidRPr="001B31BA">
        <w:rPr>
          <w:rFonts w:ascii="Consolas" w:hAnsi="Consolas" w:cs="Consolas"/>
          <w:color w:val="0000FF"/>
          <w:szCs w:val="19"/>
        </w:rPr>
        <w:t>int</w:t>
      </w:r>
      <w:r w:rsidRPr="001B31BA">
        <w:rPr>
          <w:rFonts w:ascii="Consolas" w:hAnsi="Consolas" w:cs="Consolas"/>
          <w:color w:val="000000"/>
          <w:szCs w:val="19"/>
        </w:rPr>
        <w:t xml:space="preserve">[] scores = </w:t>
      </w:r>
      <w:r w:rsidRPr="001B31BA">
        <w:rPr>
          <w:rFonts w:ascii="Consolas" w:hAnsi="Consolas" w:cs="Consolas"/>
          <w:color w:val="0000FF"/>
          <w:szCs w:val="19"/>
        </w:rPr>
        <w:t>new</w:t>
      </w:r>
      <w:r w:rsidRPr="001B31BA">
        <w:rPr>
          <w:rFonts w:ascii="Consolas" w:hAnsi="Consolas" w:cs="Consolas"/>
          <w:color w:val="000000"/>
          <w:szCs w:val="19"/>
        </w:rPr>
        <w:t xml:space="preserve"> </w:t>
      </w:r>
      <w:r w:rsidRPr="001B31BA">
        <w:rPr>
          <w:rFonts w:ascii="Consolas" w:hAnsi="Consolas" w:cs="Consolas"/>
          <w:color w:val="0000FF"/>
          <w:szCs w:val="19"/>
        </w:rPr>
        <w:t>int</w:t>
      </w:r>
      <w:r w:rsidRPr="001B31BA">
        <w:rPr>
          <w:rFonts w:ascii="Consolas" w:hAnsi="Consolas" w:cs="Consolas"/>
          <w:color w:val="000000"/>
          <w:szCs w:val="19"/>
        </w:rPr>
        <w:t>[11];</w:t>
      </w:r>
      <w:r>
        <w:rPr>
          <w:rFonts w:ascii="Consolas" w:hAnsi="Consolas" w:cs="Consolas"/>
          <w:color w:val="000000"/>
          <w:szCs w:val="19"/>
        </w:rPr>
        <w:t xml:space="preserve"> </w:t>
      </w:r>
    </w:p>
    <w:p w14:paraId="5D4252BE" w14:textId="77777777" w:rsidR="00AD2C3A" w:rsidRDefault="00AD2C3A" w:rsidP="00AD2C3A">
      <w:r>
        <w:t>to</w:t>
      </w:r>
    </w:p>
    <w:p w14:paraId="546D3750" w14:textId="40E65B56" w:rsidR="00AD2C3A" w:rsidRDefault="00AD2C3A" w:rsidP="00B775A1">
      <w:r w:rsidRPr="001B31BA">
        <w:rPr>
          <w:rFonts w:ascii="Consolas" w:hAnsi="Consolas" w:cs="Consolas"/>
          <w:color w:val="0000FF"/>
          <w:szCs w:val="19"/>
        </w:rPr>
        <w:t>int</w:t>
      </w:r>
      <w:r w:rsidRPr="001B31BA">
        <w:rPr>
          <w:rFonts w:ascii="Consolas" w:hAnsi="Consolas" w:cs="Consolas"/>
          <w:color w:val="000000"/>
          <w:szCs w:val="19"/>
        </w:rPr>
        <w:t xml:space="preserve">[] scores = </w:t>
      </w:r>
      <w:r w:rsidRPr="001B31BA">
        <w:rPr>
          <w:rFonts w:ascii="Consolas" w:hAnsi="Consolas" w:cs="Consolas"/>
          <w:color w:val="0000FF"/>
          <w:szCs w:val="19"/>
        </w:rPr>
        <w:t>new</w:t>
      </w:r>
      <w:r w:rsidRPr="001B31BA">
        <w:rPr>
          <w:rFonts w:ascii="Consolas" w:hAnsi="Consolas" w:cs="Consolas"/>
          <w:color w:val="000000"/>
          <w:szCs w:val="19"/>
        </w:rPr>
        <w:t xml:space="preserve"> </w:t>
      </w:r>
      <w:r w:rsidRPr="001B31BA">
        <w:rPr>
          <w:rFonts w:ascii="Consolas" w:hAnsi="Consolas" w:cs="Consolas"/>
          <w:color w:val="0000FF"/>
          <w:szCs w:val="19"/>
        </w:rPr>
        <w:t>int</w:t>
      </w:r>
      <w:r w:rsidR="006153FF">
        <w:rPr>
          <w:rFonts w:ascii="Consolas" w:hAnsi="Consolas" w:cs="Consolas"/>
          <w:color w:val="000000"/>
          <w:szCs w:val="19"/>
        </w:rPr>
        <w:t>[15</w:t>
      </w:r>
      <w:r w:rsidRPr="001B31BA">
        <w:rPr>
          <w:rFonts w:ascii="Consolas" w:hAnsi="Consolas" w:cs="Consolas"/>
          <w:color w:val="000000"/>
          <w:szCs w:val="19"/>
        </w:rPr>
        <w:t>];</w:t>
      </w:r>
    </w:p>
    <w:p w14:paraId="7CEFCE4D" w14:textId="77777777" w:rsidR="00A9183C" w:rsidRDefault="00AD2C3A" w:rsidP="00B775A1">
      <w:r>
        <w:t>All the code just works. It auto adapts to the size of the array. So when working with arrays and loops, never hard code the loop counter to a number, always use the Length property.</w:t>
      </w:r>
    </w:p>
    <w:p w14:paraId="16CA62CD" w14:textId="77777777" w:rsidR="00AD2C3A" w:rsidRDefault="00AD2C3A" w:rsidP="003062BD">
      <w:r>
        <w:t>Line</w:t>
      </w:r>
      <w:r w:rsidRPr="00AD2C3A">
        <w:rPr>
          <w:rFonts w:ascii="Arial" w:hAnsi="Arial" w:cs="Arial"/>
        </w:rPr>
        <w:t xml:space="preserve"> 4</w:t>
      </w:r>
      <w:r>
        <w:t xml:space="preserve"> takes advantage of the loop counter as it asks the user for each input with a user friendly count.</w:t>
      </w:r>
      <w:r w:rsidR="003062BD">
        <w:t xml:space="preserve"> Notice also that it is not using a </w:t>
      </w:r>
      <w:r w:rsidR="003062BD" w:rsidRPr="001B31BA">
        <w:rPr>
          <w:rFonts w:ascii="Consolas" w:hAnsi="Consolas" w:cs="Consolas"/>
          <w:color w:val="000000"/>
          <w:szCs w:val="19"/>
        </w:rPr>
        <w:t>Console.WriteLine</w:t>
      </w:r>
      <w:r w:rsidR="003062BD">
        <w:t xml:space="preserve">, instead it uses a </w:t>
      </w:r>
      <w:r w:rsidR="003062BD">
        <w:rPr>
          <w:rFonts w:ascii="Consolas" w:hAnsi="Consolas" w:cs="Consolas"/>
          <w:color w:val="000000"/>
          <w:szCs w:val="19"/>
        </w:rPr>
        <w:t>Console.Write</w:t>
      </w:r>
      <w:r w:rsidR="003062BD">
        <w:t xml:space="preserve"> . The former writes out a line of text and then moves down to the next line, whereas the </w:t>
      </w:r>
      <w:r w:rsidR="003062BD">
        <w:rPr>
          <w:rFonts w:ascii="Consolas" w:hAnsi="Consolas" w:cs="Consolas"/>
          <w:color w:val="000000"/>
          <w:szCs w:val="19"/>
        </w:rPr>
        <w:t xml:space="preserve">Console.Write </w:t>
      </w:r>
      <w:r w:rsidR="003062BD" w:rsidRPr="003062BD">
        <w:t xml:space="preserve">just writes out the </w:t>
      </w:r>
      <w:r w:rsidR="003062BD">
        <w:t>text but leaves the cursor right at the end of the text.  This works nicely when you ask the user a question and you then have them type in the answer on the same line.  See the program output below</w:t>
      </w:r>
      <w:r w:rsidR="004D58DB">
        <w:t>, for example, the first line</w:t>
      </w:r>
      <w:r w:rsidR="003062BD">
        <w:t>.</w:t>
      </w:r>
    </w:p>
    <w:p w14:paraId="6D3D0BA4" w14:textId="77777777" w:rsidR="004D58DB" w:rsidRPr="004D58DB" w:rsidRDefault="004D58DB" w:rsidP="004D58DB">
      <w:pPr>
        <w:spacing w:before="0" w:after="0"/>
        <w:rPr>
          <w:rFonts w:ascii="Consolas" w:hAnsi="Consolas"/>
          <w:color w:val="000000" w:themeColor="text1"/>
        </w:rPr>
      </w:pPr>
      <w:r w:rsidRPr="004D58DB">
        <w:rPr>
          <w:rFonts w:ascii="Consolas" w:hAnsi="Consolas"/>
          <w:color w:val="000000" w:themeColor="text1"/>
        </w:rPr>
        <w:t>Enter score for player 0: 4</w:t>
      </w:r>
    </w:p>
    <w:p w14:paraId="59F4831F" w14:textId="77777777" w:rsidR="004D58DB" w:rsidRDefault="004D58DB" w:rsidP="003062BD">
      <w:r>
        <w:t>The code wrote out the instructions for the user up to the semicolon, and then the cursor does not move, so that user can see the correlation between the sco</w:t>
      </w:r>
      <w:r w:rsidR="005F4536">
        <w:t>r</w:t>
      </w:r>
      <w:r>
        <w:t>e</w:t>
      </w:r>
      <w:r w:rsidR="005F4536">
        <w:t xml:space="preserve"> (</w:t>
      </w:r>
      <w:r w:rsidR="005F4536" w:rsidRPr="004D58DB">
        <w:rPr>
          <w:rFonts w:ascii="Consolas" w:hAnsi="Consolas"/>
          <w:color w:val="000000" w:themeColor="text1"/>
        </w:rPr>
        <w:t>4</w:t>
      </w:r>
      <w:r w:rsidR="005F4536">
        <w:t xml:space="preserve">) </w:t>
      </w:r>
      <w:r>
        <w:t>they are entering and the current count.</w:t>
      </w:r>
    </w:p>
    <w:p w14:paraId="14570F83" w14:textId="77777777" w:rsidR="00AD2C3A" w:rsidRDefault="00AD2C3A" w:rsidP="00AD2C3A">
      <w:r>
        <w:t>Line</w:t>
      </w:r>
      <w:r w:rsidRPr="00AD2C3A">
        <w:rPr>
          <w:rFonts w:ascii="Arial" w:hAnsi="Arial" w:cs="Arial"/>
        </w:rPr>
        <w:t xml:space="preserve"> </w:t>
      </w:r>
      <w:r>
        <w:rPr>
          <w:rFonts w:ascii="Arial" w:hAnsi="Arial" w:cs="Arial"/>
        </w:rPr>
        <w:t>5</w:t>
      </w:r>
      <w:r>
        <w:t xml:space="preserve"> takes gets the user’s string input, converts it to an integer, and then saves that value in the array.  Where does it go in the array? It goes into one of the </w:t>
      </w:r>
      <w:r w:rsidRPr="003062BD">
        <w:rPr>
          <w:rFonts w:ascii="Arial" w:hAnsi="Arial" w:cs="Arial"/>
        </w:rPr>
        <w:t>11</w:t>
      </w:r>
      <w:r>
        <w:t xml:space="preserve"> slots we created, the one whose </w:t>
      </w:r>
      <w:r w:rsidR="003062BD" w:rsidRPr="003062BD">
        <w:t>[subscript number} is currently</w:t>
      </w:r>
      <w:r w:rsidR="003062BD">
        <w:t xml:space="preserve"> pointed to be the value of our loop counter </w:t>
      </w:r>
      <w:r w:rsidR="005F4536" w:rsidRPr="001B31BA">
        <w:rPr>
          <w:rFonts w:ascii="Consolas" w:hAnsi="Consolas" w:cs="Consolas"/>
          <w:color w:val="000000"/>
          <w:szCs w:val="19"/>
        </w:rPr>
        <w:t>i</w:t>
      </w:r>
      <w:r w:rsidR="003062BD">
        <w:t xml:space="preserve">. </w:t>
      </w:r>
    </w:p>
    <w:p w14:paraId="6AFAC07F" w14:textId="77777777" w:rsidR="003062BD" w:rsidRPr="003062BD" w:rsidRDefault="003062BD" w:rsidP="00AD2C3A">
      <w:r>
        <w:t>Line</w:t>
      </w:r>
      <w:r w:rsidRPr="00AD2C3A">
        <w:rPr>
          <w:rFonts w:ascii="Arial" w:hAnsi="Arial" w:cs="Arial"/>
        </w:rPr>
        <w:t xml:space="preserve"> </w:t>
      </w:r>
      <w:r>
        <w:rPr>
          <w:rFonts w:ascii="Arial" w:hAnsi="Arial" w:cs="Arial"/>
        </w:rPr>
        <w:t xml:space="preserve">7 </w:t>
      </w:r>
      <w:r w:rsidRPr="003062BD">
        <w:t>is using some C# magic, we will cover that a bit later in this chapter, for now, just know that it sorts the array for us.</w:t>
      </w:r>
    </w:p>
    <w:p w14:paraId="30B7B2E9" w14:textId="77777777" w:rsidR="00A9183C" w:rsidRDefault="003062BD" w:rsidP="003062BD">
      <w:r>
        <w:t>Lines</w:t>
      </w:r>
      <w:r w:rsidRPr="00AD2C3A">
        <w:rPr>
          <w:rFonts w:ascii="Arial" w:hAnsi="Arial" w:cs="Arial"/>
        </w:rPr>
        <w:t xml:space="preserve"> </w:t>
      </w:r>
      <w:r>
        <w:rPr>
          <w:rFonts w:ascii="Arial" w:hAnsi="Arial" w:cs="Arial"/>
        </w:rPr>
        <w:t>8-12</w:t>
      </w:r>
      <w:r>
        <w:t xml:space="preserve"> </w:t>
      </w:r>
      <w:r w:rsidR="005F4536">
        <w:t>w</w:t>
      </w:r>
      <w:r>
        <w:t>ri</w:t>
      </w:r>
      <w:r w:rsidR="005F4536">
        <w:t>te</w:t>
      </w:r>
      <w:r>
        <w:t xml:space="preserve"> out the </w:t>
      </w:r>
      <w:r w:rsidRPr="003062BD">
        <w:rPr>
          <w:rFonts w:ascii="Arial" w:hAnsi="Arial" w:cs="Arial"/>
        </w:rPr>
        <w:t>11</w:t>
      </w:r>
      <w:r>
        <w:t xml:space="preserve"> values of the array after it was sorted. Notice how the loop again sequences though each item in the array using the loop index</w:t>
      </w:r>
      <w:r w:rsidR="005F4536" w:rsidRPr="005F4536">
        <w:rPr>
          <w:rFonts w:ascii="Consolas" w:hAnsi="Consolas" w:cs="Consolas"/>
          <w:color w:val="000000"/>
          <w:szCs w:val="19"/>
        </w:rPr>
        <w:t xml:space="preserve"> </w:t>
      </w:r>
      <w:r w:rsidR="005F4536" w:rsidRPr="001B31BA">
        <w:rPr>
          <w:rFonts w:ascii="Consolas" w:hAnsi="Consolas" w:cs="Consolas"/>
          <w:color w:val="000000"/>
          <w:szCs w:val="19"/>
        </w:rPr>
        <w:t>i</w:t>
      </w:r>
      <w:r>
        <w:t xml:space="preserve">. This program is not user friendly, as it exposes the array requirement of going from </w:t>
      </w:r>
      <w:r w:rsidRPr="003062BD">
        <w:rPr>
          <w:rFonts w:ascii="Arial" w:hAnsi="Arial" w:cs="Arial"/>
        </w:rPr>
        <w:t>0</w:t>
      </w:r>
      <w:r>
        <w:t xml:space="preserve"> to </w:t>
      </w:r>
      <w:r w:rsidRPr="003062BD">
        <w:rPr>
          <w:rFonts w:ascii="Arial" w:hAnsi="Arial" w:cs="Arial"/>
        </w:rPr>
        <w:t>10</w:t>
      </w:r>
      <w:r>
        <w:t xml:space="preserve">, while the user would much rather see </w:t>
      </w:r>
      <w:r w:rsidRPr="003062BD">
        <w:rPr>
          <w:rFonts w:ascii="Arial" w:hAnsi="Arial" w:cs="Arial"/>
        </w:rPr>
        <w:t>1</w:t>
      </w:r>
      <w:r>
        <w:t xml:space="preserve"> through </w:t>
      </w:r>
      <w:r w:rsidRPr="003062BD">
        <w:rPr>
          <w:rFonts w:ascii="Arial" w:hAnsi="Arial" w:cs="Arial"/>
        </w:rPr>
        <w:t>11</w:t>
      </w:r>
      <w:r>
        <w:t>. This can easily be fixed with a few small code changes, but I don’t want to make those 12 lines of code more complex, I want you to be able to focus on how the array was created, how its values got set, and how they were writing out to the console.</w:t>
      </w:r>
    </w:p>
    <w:p w14:paraId="12576858" w14:textId="77777777" w:rsidR="003062BD" w:rsidRDefault="003062BD" w:rsidP="003062BD">
      <w:r>
        <w:t>Look at this code running on the console:</w:t>
      </w:r>
    </w:p>
    <w:p w14:paraId="3E4AA753" w14:textId="77777777" w:rsidR="003062BD" w:rsidRPr="004D58DB" w:rsidRDefault="003062BD" w:rsidP="004D58DB">
      <w:pPr>
        <w:spacing w:before="0" w:after="0"/>
        <w:rPr>
          <w:rFonts w:ascii="Consolas" w:hAnsi="Consolas"/>
          <w:color w:val="000000" w:themeColor="text1"/>
        </w:rPr>
      </w:pPr>
      <w:r w:rsidRPr="004D58DB">
        <w:rPr>
          <w:rFonts w:ascii="Consolas" w:hAnsi="Consolas"/>
          <w:color w:val="000000" w:themeColor="text1"/>
        </w:rPr>
        <w:t>Enter score for player 0: 4</w:t>
      </w:r>
    </w:p>
    <w:p w14:paraId="5101ED33" w14:textId="77777777" w:rsidR="003062BD" w:rsidRPr="004D58DB" w:rsidRDefault="003062BD" w:rsidP="004D58DB">
      <w:pPr>
        <w:spacing w:before="0" w:after="0"/>
        <w:rPr>
          <w:rFonts w:ascii="Consolas" w:hAnsi="Consolas"/>
          <w:color w:val="000000" w:themeColor="text1"/>
        </w:rPr>
      </w:pPr>
      <w:r w:rsidRPr="004D58DB">
        <w:rPr>
          <w:rFonts w:ascii="Consolas" w:hAnsi="Consolas"/>
          <w:color w:val="000000" w:themeColor="text1"/>
        </w:rPr>
        <w:t>Enter score for player 1: 5</w:t>
      </w:r>
    </w:p>
    <w:p w14:paraId="51F59365" w14:textId="77777777" w:rsidR="003062BD" w:rsidRPr="004D58DB" w:rsidRDefault="003062BD" w:rsidP="004D58DB">
      <w:pPr>
        <w:spacing w:before="0" w:after="0"/>
        <w:rPr>
          <w:rFonts w:ascii="Consolas" w:hAnsi="Consolas"/>
          <w:color w:val="000000" w:themeColor="text1"/>
        </w:rPr>
      </w:pPr>
      <w:r w:rsidRPr="004D58DB">
        <w:rPr>
          <w:rFonts w:ascii="Consolas" w:hAnsi="Consolas"/>
          <w:color w:val="000000" w:themeColor="text1"/>
        </w:rPr>
        <w:t>Enter score for player 2: 2</w:t>
      </w:r>
    </w:p>
    <w:p w14:paraId="552469AC" w14:textId="77777777" w:rsidR="003062BD" w:rsidRPr="004D58DB" w:rsidRDefault="003062BD" w:rsidP="004D58DB">
      <w:pPr>
        <w:spacing w:before="0" w:after="0"/>
        <w:rPr>
          <w:rFonts w:ascii="Consolas" w:hAnsi="Consolas"/>
          <w:color w:val="000000" w:themeColor="text1"/>
        </w:rPr>
      </w:pPr>
      <w:r w:rsidRPr="004D58DB">
        <w:rPr>
          <w:rFonts w:ascii="Consolas" w:hAnsi="Consolas"/>
          <w:color w:val="000000" w:themeColor="text1"/>
        </w:rPr>
        <w:lastRenderedPageBreak/>
        <w:t>Enter score for player 3: 0</w:t>
      </w:r>
    </w:p>
    <w:p w14:paraId="70F6DF79" w14:textId="77777777" w:rsidR="003062BD" w:rsidRPr="004D58DB" w:rsidRDefault="003062BD" w:rsidP="004D58DB">
      <w:pPr>
        <w:spacing w:before="0" w:after="0"/>
        <w:rPr>
          <w:rFonts w:ascii="Consolas" w:hAnsi="Consolas"/>
          <w:color w:val="000000" w:themeColor="text1"/>
        </w:rPr>
      </w:pPr>
      <w:r w:rsidRPr="004D58DB">
        <w:rPr>
          <w:rFonts w:ascii="Consolas" w:hAnsi="Consolas"/>
          <w:color w:val="000000" w:themeColor="text1"/>
        </w:rPr>
        <w:t>Enter score for player 4: 7</w:t>
      </w:r>
    </w:p>
    <w:p w14:paraId="49E805B0" w14:textId="77777777" w:rsidR="003062BD" w:rsidRPr="004D58DB" w:rsidRDefault="003062BD" w:rsidP="004D58DB">
      <w:pPr>
        <w:spacing w:before="0" w:after="0"/>
        <w:rPr>
          <w:rFonts w:ascii="Consolas" w:hAnsi="Consolas"/>
          <w:color w:val="000000" w:themeColor="text1"/>
        </w:rPr>
      </w:pPr>
      <w:r w:rsidRPr="004D58DB">
        <w:rPr>
          <w:rFonts w:ascii="Consolas" w:hAnsi="Consolas"/>
          <w:color w:val="000000" w:themeColor="text1"/>
        </w:rPr>
        <w:t>Enter score for player 5: 7</w:t>
      </w:r>
    </w:p>
    <w:p w14:paraId="652F1DF5" w14:textId="77777777" w:rsidR="003062BD" w:rsidRPr="004D58DB" w:rsidRDefault="003062BD" w:rsidP="004D58DB">
      <w:pPr>
        <w:spacing w:before="0" w:after="0"/>
        <w:rPr>
          <w:rFonts w:ascii="Consolas" w:hAnsi="Consolas"/>
          <w:color w:val="000000" w:themeColor="text1"/>
        </w:rPr>
      </w:pPr>
      <w:r w:rsidRPr="004D58DB">
        <w:rPr>
          <w:rFonts w:ascii="Consolas" w:hAnsi="Consolas"/>
          <w:color w:val="000000" w:themeColor="text1"/>
        </w:rPr>
        <w:t>Enter score for player 6: 3</w:t>
      </w:r>
    </w:p>
    <w:p w14:paraId="5B9D24DB" w14:textId="77777777" w:rsidR="003062BD" w:rsidRPr="004D58DB" w:rsidRDefault="003062BD" w:rsidP="004D58DB">
      <w:pPr>
        <w:spacing w:before="0" w:after="0"/>
        <w:rPr>
          <w:rFonts w:ascii="Consolas" w:hAnsi="Consolas"/>
          <w:color w:val="000000" w:themeColor="text1"/>
        </w:rPr>
      </w:pPr>
      <w:r w:rsidRPr="004D58DB">
        <w:rPr>
          <w:rFonts w:ascii="Consolas" w:hAnsi="Consolas"/>
          <w:color w:val="000000" w:themeColor="text1"/>
        </w:rPr>
        <w:t>Enter score for player 7: 0</w:t>
      </w:r>
    </w:p>
    <w:p w14:paraId="369BD221" w14:textId="77777777" w:rsidR="003062BD" w:rsidRPr="004D58DB" w:rsidRDefault="003062BD" w:rsidP="004D58DB">
      <w:pPr>
        <w:spacing w:before="0" w:after="0"/>
        <w:rPr>
          <w:rFonts w:ascii="Consolas" w:hAnsi="Consolas"/>
          <w:color w:val="000000" w:themeColor="text1"/>
        </w:rPr>
      </w:pPr>
      <w:r w:rsidRPr="004D58DB">
        <w:rPr>
          <w:rFonts w:ascii="Consolas" w:hAnsi="Consolas"/>
          <w:color w:val="000000" w:themeColor="text1"/>
        </w:rPr>
        <w:t>Enter score for player 8: 2</w:t>
      </w:r>
    </w:p>
    <w:p w14:paraId="12D91D66" w14:textId="77777777" w:rsidR="003062BD" w:rsidRPr="004D58DB" w:rsidRDefault="003062BD" w:rsidP="004D58DB">
      <w:pPr>
        <w:spacing w:before="0" w:after="0"/>
        <w:rPr>
          <w:rFonts w:ascii="Consolas" w:hAnsi="Consolas"/>
          <w:color w:val="000000" w:themeColor="text1"/>
        </w:rPr>
      </w:pPr>
      <w:r w:rsidRPr="004D58DB">
        <w:rPr>
          <w:rFonts w:ascii="Consolas" w:hAnsi="Consolas"/>
          <w:color w:val="000000" w:themeColor="text1"/>
        </w:rPr>
        <w:t>Enter score for player 9: 5</w:t>
      </w:r>
    </w:p>
    <w:p w14:paraId="2E498AA1" w14:textId="77777777" w:rsidR="003062BD" w:rsidRPr="004D58DB" w:rsidRDefault="003062BD" w:rsidP="004D58DB">
      <w:pPr>
        <w:spacing w:before="0" w:after="0"/>
        <w:rPr>
          <w:rFonts w:ascii="Consolas" w:hAnsi="Consolas"/>
          <w:color w:val="000000" w:themeColor="text1"/>
        </w:rPr>
      </w:pPr>
      <w:r w:rsidRPr="004D58DB">
        <w:rPr>
          <w:rFonts w:ascii="Consolas" w:hAnsi="Consolas"/>
          <w:color w:val="000000" w:themeColor="text1"/>
        </w:rPr>
        <w:t>Enter score for player 10: 3</w:t>
      </w:r>
    </w:p>
    <w:p w14:paraId="5657FB48" w14:textId="77777777" w:rsidR="003062BD" w:rsidRPr="004D58DB" w:rsidRDefault="003062BD" w:rsidP="004D58DB">
      <w:pPr>
        <w:spacing w:before="0" w:after="0"/>
        <w:rPr>
          <w:rFonts w:ascii="Consolas" w:hAnsi="Consolas"/>
          <w:color w:val="000000" w:themeColor="text1"/>
        </w:rPr>
      </w:pPr>
      <w:r w:rsidRPr="004D58DB">
        <w:rPr>
          <w:rFonts w:ascii="Consolas" w:hAnsi="Consolas"/>
          <w:color w:val="000000" w:themeColor="text1"/>
        </w:rPr>
        <w:t>Score 0: 0</w:t>
      </w:r>
    </w:p>
    <w:p w14:paraId="084FED39" w14:textId="77777777" w:rsidR="003062BD" w:rsidRPr="004D58DB" w:rsidRDefault="003062BD" w:rsidP="004D58DB">
      <w:pPr>
        <w:spacing w:before="0" w:after="0"/>
        <w:rPr>
          <w:rFonts w:ascii="Consolas" w:hAnsi="Consolas"/>
          <w:color w:val="000000" w:themeColor="text1"/>
        </w:rPr>
      </w:pPr>
      <w:r w:rsidRPr="004D58DB">
        <w:rPr>
          <w:rFonts w:ascii="Consolas" w:hAnsi="Consolas"/>
          <w:color w:val="000000" w:themeColor="text1"/>
        </w:rPr>
        <w:t>Score 1: 0</w:t>
      </w:r>
    </w:p>
    <w:p w14:paraId="7D4C650B" w14:textId="77777777" w:rsidR="003062BD" w:rsidRPr="004D58DB" w:rsidRDefault="003062BD" w:rsidP="004D58DB">
      <w:pPr>
        <w:spacing w:before="0" w:after="0"/>
        <w:rPr>
          <w:rFonts w:ascii="Consolas" w:hAnsi="Consolas"/>
          <w:color w:val="000000" w:themeColor="text1"/>
        </w:rPr>
      </w:pPr>
      <w:r w:rsidRPr="004D58DB">
        <w:rPr>
          <w:rFonts w:ascii="Consolas" w:hAnsi="Consolas"/>
          <w:color w:val="000000" w:themeColor="text1"/>
        </w:rPr>
        <w:t>Score 2: 2</w:t>
      </w:r>
    </w:p>
    <w:p w14:paraId="76CD3FD1" w14:textId="77777777" w:rsidR="003062BD" w:rsidRPr="004D58DB" w:rsidRDefault="003062BD" w:rsidP="004D58DB">
      <w:pPr>
        <w:spacing w:before="0" w:after="0"/>
        <w:rPr>
          <w:rFonts w:ascii="Consolas" w:hAnsi="Consolas"/>
          <w:color w:val="000000" w:themeColor="text1"/>
        </w:rPr>
      </w:pPr>
      <w:r w:rsidRPr="004D58DB">
        <w:rPr>
          <w:rFonts w:ascii="Consolas" w:hAnsi="Consolas"/>
          <w:color w:val="000000" w:themeColor="text1"/>
        </w:rPr>
        <w:t>Score 3: 2</w:t>
      </w:r>
    </w:p>
    <w:p w14:paraId="3B1639A0" w14:textId="77777777" w:rsidR="003062BD" w:rsidRPr="004D58DB" w:rsidRDefault="003062BD" w:rsidP="004D58DB">
      <w:pPr>
        <w:spacing w:before="0" w:after="0"/>
        <w:rPr>
          <w:rFonts w:ascii="Consolas" w:hAnsi="Consolas"/>
          <w:color w:val="000000" w:themeColor="text1"/>
        </w:rPr>
      </w:pPr>
      <w:r w:rsidRPr="004D58DB">
        <w:rPr>
          <w:rFonts w:ascii="Consolas" w:hAnsi="Consolas"/>
          <w:color w:val="000000" w:themeColor="text1"/>
        </w:rPr>
        <w:t>Score 4: 3</w:t>
      </w:r>
    </w:p>
    <w:p w14:paraId="5EAD7CF9" w14:textId="77777777" w:rsidR="003062BD" w:rsidRPr="004D58DB" w:rsidRDefault="003062BD" w:rsidP="004D58DB">
      <w:pPr>
        <w:spacing w:before="0" w:after="0"/>
        <w:rPr>
          <w:rFonts w:ascii="Consolas" w:hAnsi="Consolas"/>
          <w:color w:val="000000" w:themeColor="text1"/>
        </w:rPr>
      </w:pPr>
      <w:r w:rsidRPr="004D58DB">
        <w:rPr>
          <w:rFonts w:ascii="Consolas" w:hAnsi="Consolas"/>
          <w:color w:val="000000" w:themeColor="text1"/>
        </w:rPr>
        <w:t>Score 5: 3</w:t>
      </w:r>
    </w:p>
    <w:p w14:paraId="40A05218" w14:textId="77777777" w:rsidR="003062BD" w:rsidRPr="004D58DB" w:rsidRDefault="003062BD" w:rsidP="004D58DB">
      <w:pPr>
        <w:spacing w:before="0" w:after="0"/>
        <w:rPr>
          <w:rFonts w:ascii="Consolas" w:hAnsi="Consolas"/>
          <w:color w:val="000000" w:themeColor="text1"/>
        </w:rPr>
      </w:pPr>
      <w:r w:rsidRPr="004D58DB">
        <w:rPr>
          <w:rFonts w:ascii="Consolas" w:hAnsi="Consolas"/>
          <w:color w:val="000000" w:themeColor="text1"/>
        </w:rPr>
        <w:t>Score 6: 4</w:t>
      </w:r>
    </w:p>
    <w:p w14:paraId="617A434D" w14:textId="77777777" w:rsidR="003062BD" w:rsidRPr="004D58DB" w:rsidRDefault="003062BD" w:rsidP="004D58DB">
      <w:pPr>
        <w:spacing w:before="0" w:after="0"/>
        <w:rPr>
          <w:rFonts w:ascii="Consolas" w:hAnsi="Consolas"/>
          <w:color w:val="000000" w:themeColor="text1"/>
        </w:rPr>
      </w:pPr>
      <w:r w:rsidRPr="004D58DB">
        <w:rPr>
          <w:rFonts w:ascii="Consolas" w:hAnsi="Consolas"/>
          <w:color w:val="000000" w:themeColor="text1"/>
        </w:rPr>
        <w:t>Score 7: 5</w:t>
      </w:r>
    </w:p>
    <w:p w14:paraId="2A74BFFC" w14:textId="77777777" w:rsidR="003062BD" w:rsidRPr="004D58DB" w:rsidRDefault="003062BD" w:rsidP="004D58DB">
      <w:pPr>
        <w:spacing w:before="0" w:after="0"/>
        <w:rPr>
          <w:rFonts w:ascii="Consolas" w:hAnsi="Consolas"/>
          <w:color w:val="000000" w:themeColor="text1"/>
        </w:rPr>
      </w:pPr>
      <w:r w:rsidRPr="004D58DB">
        <w:rPr>
          <w:rFonts w:ascii="Consolas" w:hAnsi="Consolas"/>
          <w:color w:val="000000" w:themeColor="text1"/>
        </w:rPr>
        <w:t>Score 8: 5</w:t>
      </w:r>
    </w:p>
    <w:p w14:paraId="5BF5E64F" w14:textId="77777777" w:rsidR="003062BD" w:rsidRPr="004D58DB" w:rsidRDefault="003062BD" w:rsidP="004D58DB">
      <w:pPr>
        <w:spacing w:before="0" w:after="0"/>
        <w:rPr>
          <w:rFonts w:ascii="Consolas" w:hAnsi="Consolas"/>
          <w:color w:val="000000" w:themeColor="text1"/>
        </w:rPr>
      </w:pPr>
      <w:r w:rsidRPr="004D58DB">
        <w:rPr>
          <w:rFonts w:ascii="Consolas" w:hAnsi="Consolas"/>
          <w:color w:val="000000" w:themeColor="text1"/>
        </w:rPr>
        <w:t>Score 9: 7</w:t>
      </w:r>
    </w:p>
    <w:p w14:paraId="039154A5" w14:textId="77777777" w:rsidR="003062BD" w:rsidRPr="004D58DB" w:rsidRDefault="003062BD" w:rsidP="004D58DB">
      <w:pPr>
        <w:spacing w:before="0" w:after="0"/>
        <w:rPr>
          <w:rFonts w:ascii="Consolas" w:hAnsi="Consolas"/>
          <w:color w:val="000000" w:themeColor="text1"/>
        </w:rPr>
      </w:pPr>
      <w:r w:rsidRPr="004D58DB">
        <w:rPr>
          <w:rFonts w:ascii="Consolas" w:hAnsi="Consolas"/>
          <w:color w:val="000000" w:themeColor="text1"/>
        </w:rPr>
        <w:t>Score 10: 7</w:t>
      </w:r>
    </w:p>
    <w:p w14:paraId="7968FFA6" w14:textId="77777777" w:rsidR="00554464" w:rsidRDefault="00554464" w:rsidP="004D58DB">
      <w:pPr>
        <w:pStyle w:val="Heading4"/>
        <w:rPr>
          <w:b/>
          <w:i w:val="0"/>
        </w:rPr>
      </w:pPr>
    </w:p>
    <w:p w14:paraId="4C248EF8" w14:textId="77777777" w:rsidR="00A9183C" w:rsidRDefault="004D58DB" w:rsidP="004D58DB">
      <w:pPr>
        <w:pStyle w:val="Heading4"/>
        <w:rPr>
          <w:b/>
          <w:i w:val="0"/>
        </w:rPr>
      </w:pPr>
      <w:r w:rsidRPr="004D58DB">
        <w:rPr>
          <w:b/>
          <w:i w:val="0"/>
        </w:rPr>
        <w:t>The range of an array</w:t>
      </w:r>
    </w:p>
    <w:p w14:paraId="318DB01D" w14:textId="77777777" w:rsidR="004D58DB" w:rsidRDefault="004D58DB" w:rsidP="004D58DB">
      <w:r>
        <w:t>It is important that you never try and access an index for an array to a location in the array that does not exist. In our array</w:t>
      </w:r>
    </w:p>
    <w:p w14:paraId="23AA1138" w14:textId="77777777" w:rsidR="004D58DB" w:rsidRPr="001B31BA" w:rsidRDefault="004D58DB" w:rsidP="004D58DB">
      <w:pPr>
        <w:autoSpaceDE w:val="0"/>
        <w:autoSpaceDN w:val="0"/>
        <w:adjustRightInd w:val="0"/>
        <w:spacing w:before="0" w:after="0" w:line="240" w:lineRule="auto"/>
        <w:rPr>
          <w:rFonts w:ascii="Consolas" w:hAnsi="Consolas" w:cs="Consolas"/>
          <w:color w:val="000000"/>
          <w:szCs w:val="19"/>
        </w:rPr>
      </w:pPr>
      <w:r w:rsidRPr="001B31BA">
        <w:rPr>
          <w:rFonts w:ascii="Consolas" w:hAnsi="Consolas" w:cs="Consolas"/>
          <w:color w:val="0000FF"/>
          <w:szCs w:val="19"/>
        </w:rPr>
        <w:t>int</w:t>
      </w:r>
      <w:r w:rsidRPr="001B31BA">
        <w:rPr>
          <w:rFonts w:ascii="Consolas" w:hAnsi="Consolas" w:cs="Consolas"/>
          <w:color w:val="000000"/>
          <w:szCs w:val="19"/>
        </w:rPr>
        <w:t xml:space="preserve">[] scores = </w:t>
      </w:r>
      <w:r w:rsidRPr="001B31BA">
        <w:rPr>
          <w:rFonts w:ascii="Consolas" w:hAnsi="Consolas" w:cs="Consolas"/>
          <w:color w:val="0000FF"/>
          <w:szCs w:val="19"/>
        </w:rPr>
        <w:t>new</w:t>
      </w:r>
      <w:r w:rsidRPr="001B31BA">
        <w:rPr>
          <w:rFonts w:ascii="Consolas" w:hAnsi="Consolas" w:cs="Consolas"/>
          <w:color w:val="000000"/>
          <w:szCs w:val="19"/>
        </w:rPr>
        <w:t xml:space="preserve"> </w:t>
      </w:r>
      <w:r w:rsidRPr="001B31BA">
        <w:rPr>
          <w:rFonts w:ascii="Consolas" w:hAnsi="Consolas" w:cs="Consolas"/>
          <w:color w:val="0000FF"/>
          <w:szCs w:val="19"/>
        </w:rPr>
        <w:t>int</w:t>
      </w:r>
      <w:r w:rsidRPr="001B31BA">
        <w:rPr>
          <w:rFonts w:ascii="Consolas" w:hAnsi="Consolas" w:cs="Consolas"/>
          <w:color w:val="000000"/>
          <w:szCs w:val="19"/>
        </w:rPr>
        <w:t>[11];</w:t>
      </w:r>
    </w:p>
    <w:p w14:paraId="4E634C29" w14:textId="77777777" w:rsidR="00772990" w:rsidRDefault="004D58DB" w:rsidP="004D58DB">
      <w:r>
        <w:t xml:space="preserve">If your code tries to use </w:t>
      </w:r>
      <w:r>
        <w:rPr>
          <w:rFonts w:ascii="Consolas" w:hAnsi="Consolas" w:cs="Consolas"/>
          <w:color w:val="000000"/>
          <w:szCs w:val="19"/>
        </w:rPr>
        <w:t>scores</w:t>
      </w:r>
      <w:r w:rsidRPr="001B31BA">
        <w:rPr>
          <w:rFonts w:ascii="Consolas" w:hAnsi="Consolas" w:cs="Consolas"/>
          <w:color w:val="000000"/>
          <w:szCs w:val="19"/>
        </w:rPr>
        <w:t>[1</w:t>
      </w:r>
      <w:r>
        <w:rPr>
          <w:rFonts w:ascii="Consolas" w:hAnsi="Consolas" w:cs="Consolas"/>
          <w:color w:val="000000"/>
          <w:szCs w:val="19"/>
        </w:rPr>
        <w:t>2</w:t>
      </w:r>
      <w:r w:rsidRPr="001B31BA">
        <w:rPr>
          <w:rFonts w:ascii="Consolas" w:hAnsi="Consolas" w:cs="Consolas"/>
          <w:color w:val="000000"/>
          <w:szCs w:val="19"/>
        </w:rPr>
        <w:t>]</w:t>
      </w:r>
      <w:r>
        <w:rPr>
          <w:rFonts w:ascii="Consolas" w:hAnsi="Consolas" w:cs="Consolas"/>
          <w:color w:val="000000"/>
          <w:szCs w:val="19"/>
        </w:rPr>
        <w:t xml:space="preserve"> </w:t>
      </w:r>
      <w:r w:rsidRPr="004D58DB">
        <w:t>or</w:t>
      </w:r>
      <w:r>
        <w:rPr>
          <w:rFonts w:ascii="Consolas" w:hAnsi="Consolas" w:cs="Consolas"/>
          <w:color w:val="000000"/>
          <w:szCs w:val="19"/>
        </w:rPr>
        <w:t xml:space="preserve"> scores[-3</w:t>
      </w:r>
      <w:r w:rsidRPr="001B31BA">
        <w:rPr>
          <w:rFonts w:ascii="Consolas" w:hAnsi="Consolas" w:cs="Consolas"/>
          <w:color w:val="000000"/>
          <w:szCs w:val="19"/>
        </w:rPr>
        <w:t>]</w:t>
      </w:r>
      <w:r>
        <w:rPr>
          <w:rFonts w:ascii="Consolas" w:hAnsi="Consolas" w:cs="Consolas"/>
          <w:color w:val="000000"/>
          <w:szCs w:val="19"/>
        </w:rPr>
        <w:t xml:space="preserve"> </w:t>
      </w:r>
      <w:r>
        <w:t>your program will “blow up” with what’s called an ugly system exception.</w:t>
      </w:r>
      <w:r w:rsidR="000001CA">
        <w:t xml:space="preserve"> The exception message will have the words “out of range” in it, telling you that you tried to access an array value that does not exist.</w:t>
      </w:r>
      <w:r>
        <w:t xml:space="preserve"> Try it yourself and see what I am talking about. </w:t>
      </w:r>
    </w:p>
    <w:p w14:paraId="526DB149" w14:textId="77777777" w:rsidR="004D58DB" w:rsidRDefault="004D58DB" w:rsidP="004D58DB">
      <w:r>
        <w:t>You might think, “</w:t>
      </w:r>
      <w:r w:rsidR="000001CA">
        <w:t>Oh</w:t>
      </w:r>
      <w:r>
        <w:t xml:space="preserve">, I would never do that”, but it is a common bug.  For example, your code might ask the user “which score do you want to see”, and the foolish user my enter a </w:t>
      </w:r>
      <w:r w:rsidRPr="000001CA">
        <w:rPr>
          <w:rFonts w:ascii="Arial" w:hAnsi="Arial" w:cs="Arial"/>
        </w:rPr>
        <w:t>23</w:t>
      </w:r>
      <w:r>
        <w:t xml:space="preserve"> and boom! </w:t>
      </w:r>
      <w:r w:rsidR="000001CA">
        <w:t>Your program dies.</w:t>
      </w:r>
    </w:p>
    <w:p w14:paraId="5537290A" w14:textId="77777777" w:rsidR="00554464" w:rsidRPr="00554464" w:rsidRDefault="00554464" w:rsidP="00554464">
      <w:pPr>
        <w:pStyle w:val="Heading4"/>
        <w:rPr>
          <w:b/>
          <w:i w:val="0"/>
        </w:rPr>
      </w:pPr>
      <w:r w:rsidRPr="00554464">
        <w:rPr>
          <w:b/>
          <w:i w:val="0"/>
        </w:rPr>
        <w:t>Initializing arrays</w:t>
      </w:r>
    </w:p>
    <w:p w14:paraId="402E5793" w14:textId="7D4B3C14" w:rsidR="005B4532" w:rsidRPr="005B4532" w:rsidRDefault="005B4532" w:rsidP="005B4532">
      <w:r>
        <w:t>There are several choices for how you create an array</w:t>
      </w:r>
      <w:r w:rsidR="00C115BA">
        <w:t xml:space="preserve"> and supply values for all elements as you create it</w:t>
      </w:r>
      <w:r>
        <w:t>.</w:t>
      </w:r>
    </w:p>
    <w:p w14:paraId="4CE26E4E" w14:textId="77777777" w:rsidR="005B4532" w:rsidRDefault="005B4532" w:rsidP="005B4532">
      <w:r>
        <w:t xml:space="preserve">(1)  You can be very </w:t>
      </w:r>
      <w:r w:rsidRPr="005B4532">
        <w:t>explicit</w:t>
      </w:r>
      <w:r>
        <w:t xml:space="preserve"> and use all the available fields. You give it a data type, a name, set the size, and prepopulate the array with values. Note the </w:t>
      </w:r>
      <w:r w:rsidRPr="005B4532">
        <w:t xml:space="preserve">length and </w:t>
      </w:r>
      <w:r>
        <w:t xml:space="preserve">the number of value </w:t>
      </w:r>
      <w:r w:rsidRPr="005B4532">
        <w:t>list</w:t>
      </w:r>
      <w:r>
        <w:t xml:space="preserve"> items</w:t>
      </w:r>
      <w:r w:rsidRPr="005B4532">
        <w:t xml:space="preserve"> must </w:t>
      </w:r>
      <w:r>
        <w:t>be the same.</w:t>
      </w:r>
    </w:p>
    <w:p w14:paraId="25AE8040" w14:textId="77777777" w:rsidR="005B4532" w:rsidRPr="005B4532" w:rsidRDefault="005B4532" w:rsidP="005B4532">
      <w:pPr>
        <w:rPr>
          <w:rFonts w:ascii="Consolas" w:hAnsi="Consolas"/>
        </w:rPr>
      </w:pPr>
      <w:r>
        <w:rPr>
          <w:rFonts w:ascii="Consolas" w:hAnsi="Consolas"/>
        </w:rPr>
        <w:t>int[] s</w:t>
      </w:r>
      <w:r w:rsidRPr="005B4532">
        <w:rPr>
          <w:rFonts w:ascii="Consolas" w:hAnsi="Consolas"/>
        </w:rPr>
        <w:t>cores = new int[5] {100, 76, 88, 100, 90};</w:t>
      </w:r>
    </w:p>
    <w:p w14:paraId="327AEFE4" w14:textId="77777777" w:rsidR="005B4532" w:rsidRDefault="005B4532" w:rsidP="005B4532">
      <w:r>
        <w:t>(2) You can leave out the value in the [ ] and the system will use the count of items for that number.</w:t>
      </w:r>
    </w:p>
    <w:p w14:paraId="3151D319" w14:textId="77777777" w:rsidR="005B4532" w:rsidRPr="005B4532" w:rsidRDefault="005B4532" w:rsidP="005B4532">
      <w:pPr>
        <w:rPr>
          <w:rFonts w:ascii="Consolas" w:hAnsi="Consolas"/>
        </w:rPr>
      </w:pPr>
      <w:r>
        <w:rPr>
          <w:rFonts w:ascii="Consolas" w:hAnsi="Consolas"/>
        </w:rPr>
        <w:t>int[] scores = new int[</w:t>
      </w:r>
      <w:r w:rsidRPr="005B4532">
        <w:rPr>
          <w:rFonts w:ascii="Consolas" w:hAnsi="Consolas"/>
        </w:rPr>
        <w:t>] {100, 76, 88, 100, 90};</w:t>
      </w:r>
    </w:p>
    <w:p w14:paraId="2B1C34AF" w14:textId="77777777" w:rsidR="005B4532" w:rsidRDefault="005B4532" w:rsidP="005B4532">
      <w:r>
        <w:t xml:space="preserve">(3) The lazy person way, you can leave out the </w:t>
      </w:r>
      <w:r w:rsidR="00772990">
        <w:rPr>
          <w:rFonts w:ascii="Consolas" w:hAnsi="Consolas"/>
        </w:rPr>
        <w:t>new int[</w:t>
      </w:r>
      <w:r w:rsidR="00772990" w:rsidRPr="005B4532">
        <w:rPr>
          <w:rFonts w:ascii="Consolas" w:hAnsi="Consolas"/>
        </w:rPr>
        <w:t xml:space="preserve">] </w:t>
      </w:r>
      <w:r>
        <w:t>and the system will assume you want an array</w:t>
      </w:r>
      <w:r w:rsidR="00772990">
        <w:t xml:space="preserve"> of integers with those five values set</w:t>
      </w:r>
      <w:r>
        <w:t>.</w:t>
      </w:r>
    </w:p>
    <w:p w14:paraId="741DE5CD" w14:textId="77777777" w:rsidR="005B4532" w:rsidRPr="005B4532" w:rsidRDefault="005B4532" w:rsidP="005B4532">
      <w:pPr>
        <w:rPr>
          <w:rFonts w:ascii="Consolas" w:hAnsi="Consolas"/>
        </w:rPr>
      </w:pPr>
      <w:r>
        <w:rPr>
          <w:rFonts w:ascii="Consolas" w:hAnsi="Consolas"/>
        </w:rPr>
        <w:t>int[] s</w:t>
      </w:r>
      <w:r w:rsidRPr="005B4532">
        <w:rPr>
          <w:rFonts w:ascii="Consolas" w:hAnsi="Consolas"/>
        </w:rPr>
        <w:t>cores = {100, 76, 88, 100, 90};</w:t>
      </w:r>
    </w:p>
    <w:p w14:paraId="3A05ED92" w14:textId="77777777" w:rsidR="005B4532" w:rsidRDefault="005B4532" w:rsidP="00554464">
      <w:r>
        <w:lastRenderedPageBreak/>
        <w:t xml:space="preserve">Of these three ways, number one is the safest, as you are letting the compiler double check your intentions.  It is too easy, for example, when entering a list of </w:t>
      </w:r>
      <w:r w:rsidRPr="00447DC2">
        <w:rPr>
          <w:rFonts w:ascii="Arial" w:hAnsi="Arial" w:cs="Arial"/>
        </w:rPr>
        <w:t>20</w:t>
      </w:r>
      <w:r>
        <w:t xml:space="preserve"> values </w:t>
      </w:r>
      <w:r w:rsidR="00447DC2">
        <w:t>to accidentally skip one.  If you use the second or third method, the compiler can’t tell</w:t>
      </w:r>
      <w:r w:rsidR="00772990">
        <w:t xml:space="preserve"> if you wanted 20 but accidentally only listed 19. </w:t>
      </w:r>
      <w:r w:rsidR="00447DC2">
        <w:t xml:space="preserve"> But if you use the first one, specifying </w:t>
      </w:r>
      <w:r w:rsidR="00447DC2" w:rsidRPr="00447DC2">
        <w:rPr>
          <w:rFonts w:ascii="Consolas" w:hAnsi="Consolas" w:cs="Arial"/>
        </w:rPr>
        <w:t>[20]</w:t>
      </w:r>
      <w:r w:rsidR="00447DC2">
        <w:t xml:space="preserve"> and then you only enter 19 values, the compiler will tell you before you try and run your broken code.</w:t>
      </w:r>
    </w:p>
    <w:p w14:paraId="1077DCDF" w14:textId="1F1FA40E" w:rsidR="00447DC2" w:rsidRDefault="00C115BA" w:rsidP="00447DC2">
      <w:r>
        <w:t>As we did in our little program before, if y</w:t>
      </w:r>
      <w:r w:rsidR="00447DC2">
        <w:t>ou don’t know the values at the time of creating the arr</w:t>
      </w:r>
      <w:r>
        <w:t>ay, you will fill them in later</w:t>
      </w:r>
      <w:r w:rsidR="00447DC2">
        <w:t>.</w:t>
      </w:r>
    </w:p>
    <w:p w14:paraId="616120E4" w14:textId="77777777" w:rsidR="00447DC2" w:rsidRDefault="00447DC2" w:rsidP="00447DC2">
      <w:r>
        <w:rPr>
          <w:rFonts w:ascii="Consolas" w:hAnsi="Consolas"/>
        </w:rPr>
        <w:t>int[] s</w:t>
      </w:r>
      <w:r w:rsidRPr="005B4532">
        <w:rPr>
          <w:rFonts w:ascii="Consolas" w:hAnsi="Consolas"/>
        </w:rPr>
        <w:t>cores = new int[5]</w:t>
      </w:r>
      <w:r>
        <w:rPr>
          <w:rFonts w:ascii="Consolas" w:hAnsi="Consolas"/>
        </w:rPr>
        <w:t>;</w:t>
      </w:r>
    </w:p>
    <w:p w14:paraId="6637A869" w14:textId="58BC8706" w:rsidR="00554464" w:rsidRDefault="00C115BA" w:rsidP="00554464">
      <w:r>
        <w:t>If you use that</w:t>
      </w:r>
      <w:r w:rsidR="005B4532">
        <w:t xml:space="preserve"> choice</w:t>
      </w:r>
      <w:r w:rsidR="00772990">
        <w:t>,</w:t>
      </w:r>
      <w:r w:rsidR="00447DC2">
        <w:t xml:space="preserve"> </w:t>
      </w:r>
      <w:r w:rsidR="005B4532">
        <w:t xml:space="preserve">where you do not specify values as </w:t>
      </w:r>
      <w:r w:rsidR="00554464">
        <w:t>you create</w:t>
      </w:r>
      <w:r w:rsidR="005B4532">
        <w:t xml:space="preserve"> the</w:t>
      </w:r>
      <w:r w:rsidR="00554464">
        <w:t xml:space="preserve"> array, the system gives a starting value to each element. </w:t>
      </w:r>
    </w:p>
    <w:p w14:paraId="0044BF55" w14:textId="77777777" w:rsidR="00554464" w:rsidRPr="00554464" w:rsidRDefault="00554464" w:rsidP="00CD2127">
      <w:pPr>
        <w:pStyle w:val="ListParagraph"/>
        <w:numPr>
          <w:ilvl w:val="0"/>
          <w:numId w:val="15"/>
        </w:numPr>
      </w:pPr>
      <w:r w:rsidRPr="00554464">
        <w:t xml:space="preserve">Numeric arrays: all elements </w:t>
      </w:r>
      <w:r>
        <w:t xml:space="preserve">are set to </w:t>
      </w:r>
      <w:r w:rsidRPr="00554464">
        <w:rPr>
          <w:rFonts w:ascii="Arial" w:hAnsi="Arial" w:cs="Arial"/>
        </w:rPr>
        <w:t>0</w:t>
      </w:r>
    </w:p>
    <w:p w14:paraId="686CC4AB" w14:textId="77777777" w:rsidR="00554464" w:rsidRDefault="00554464" w:rsidP="00CD2127">
      <w:pPr>
        <w:pStyle w:val="ListParagraph"/>
        <w:numPr>
          <w:ilvl w:val="0"/>
          <w:numId w:val="15"/>
        </w:numPr>
      </w:pPr>
      <w:r w:rsidRPr="00554464">
        <w:t>bool arrays: all elements</w:t>
      </w:r>
      <w:r>
        <w:t xml:space="preserve"> are</w:t>
      </w:r>
      <w:r w:rsidRPr="00554464">
        <w:t xml:space="preserve"> set to false</w:t>
      </w:r>
    </w:p>
    <w:p w14:paraId="2FC1B515" w14:textId="77777777" w:rsidR="00554464" w:rsidRDefault="00554464" w:rsidP="00CD2127">
      <w:pPr>
        <w:pStyle w:val="ListParagraph"/>
        <w:numPr>
          <w:ilvl w:val="0"/>
          <w:numId w:val="15"/>
        </w:numPr>
      </w:pPr>
      <w:r w:rsidRPr="00554464">
        <w:t>String arrays: all elements</w:t>
      </w:r>
      <w:r>
        <w:t xml:space="preserve"> are</w:t>
      </w:r>
      <w:r w:rsidRPr="00554464">
        <w:t xml:space="preserve"> set to null</w:t>
      </w:r>
    </w:p>
    <w:p w14:paraId="354CAA24" w14:textId="77777777" w:rsidR="00554464" w:rsidRDefault="00554464" w:rsidP="00554464">
      <w:r>
        <w:t>A null is a special value when it shows up in any C# code. It says to the system, this variable has NEVER had its value set.  If you try and read it, you will get a “null value exception”, not a good thing. Note that a null is not the same as a value of zero, and it is not the same as a string that has been given this value</w:t>
      </w:r>
    </w:p>
    <w:p w14:paraId="5927F3CE" w14:textId="77777777" w:rsidR="00554464" w:rsidRPr="00AF5C92" w:rsidRDefault="00554464" w:rsidP="00554464">
      <w:pPr>
        <w:ind w:firstLine="720"/>
        <w:rPr>
          <w:rFonts w:ascii="Consolas" w:hAnsi="Consolas" w:cs="Consolas"/>
          <w:color w:val="000000"/>
          <w:sz w:val="24"/>
          <w:szCs w:val="19"/>
        </w:rPr>
      </w:pPr>
      <w:r w:rsidRPr="00AF5C92">
        <w:rPr>
          <w:rFonts w:ascii="Consolas" w:hAnsi="Consolas" w:cs="Consolas"/>
          <w:color w:val="0000FF"/>
          <w:sz w:val="24"/>
          <w:szCs w:val="19"/>
        </w:rPr>
        <w:t>string</w:t>
      </w:r>
      <w:r w:rsidRPr="00AF5C92">
        <w:rPr>
          <w:rFonts w:ascii="Consolas" w:hAnsi="Consolas" w:cs="Consolas"/>
          <w:color w:val="000000"/>
          <w:sz w:val="24"/>
          <w:szCs w:val="19"/>
        </w:rPr>
        <w:t xml:space="preserve"> firstName = </w:t>
      </w:r>
      <w:r w:rsidRPr="00AF5C92">
        <w:rPr>
          <w:rFonts w:ascii="Consolas" w:hAnsi="Consolas" w:cs="Consolas"/>
          <w:color w:val="A31515"/>
          <w:sz w:val="24"/>
          <w:szCs w:val="19"/>
        </w:rPr>
        <w:t>""</w:t>
      </w:r>
      <w:r w:rsidRPr="00AF5C92">
        <w:rPr>
          <w:rFonts w:ascii="Consolas" w:hAnsi="Consolas" w:cs="Consolas"/>
          <w:color w:val="000000"/>
          <w:sz w:val="24"/>
          <w:szCs w:val="19"/>
        </w:rPr>
        <w:t>;</w:t>
      </w:r>
    </w:p>
    <w:p w14:paraId="6CC0FFAC" w14:textId="77777777" w:rsidR="00554464" w:rsidRPr="00554464" w:rsidRDefault="00554464" w:rsidP="00554464">
      <w:pPr>
        <w:rPr>
          <w:sz w:val="40"/>
        </w:rPr>
      </w:pPr>
      <w:r>
        <w:t xml:space="preserve">In this case firstName is not null, it does have a value that </w:t>
      </w:r>
      <w:r w:rsidR="00772990">
        <w:t>was</w:t>
      </w:r>
      <w:r>
        <w:t xml:space="preserve"> assigned. The value is an empty string, so if you print it to the console it will write nothing. However an emp</w:t>
      </w:r>
      <w:r w:rsidR="00772990">
        <w:t>ty string is very different than</w:t>
      </w:r>
      <w:r>
        <w:t xml:space="preserve"> a null.</w:t>
      </w:r>
    </w:p>
    <w:p w14:paraId="431D6185" w14:textId="77777777" w:rsidR="004D58DB" w:rsidRDefault="004D58DB" w:rsidP="004D58DB"/>
    <w:p w14:paraId="593304DB" w14:textId="77777777" w:rsidR="00534A6D" w:rsidRDefault="00534A6D" w:rsidP="00534A6D">
      <w:pPr>
        <w:pStyle w:val="Heading4"/>
        <w:rPr>
          <w:b/>
          <w:i w:val="0"/>
        </w:rPr>
      </w:pPr>
      <w:r w:rsidRPr="00534A6D">
        <w:rPr>
          <w:b/>
          <w:i w:val="0"/>
        </w:rPr>
        <w:t>Searching an Array Using a Loop</w:t>
      </w:r>
    </w:p>
    <w:p w14:paraId="154E21B9" w14:textId="77777777" w:rsidR="00534A6D" w:rsidRDefault="00534A6D" w:rsidP="00534A6D">
      <w:r>
        <w:t>Often after putting values into an array, you will need to answer the question, is this value in the array? It is easy to answer that question with a for loop.</w:t>
      </w:r>
    </w:p>
    <w:p w14:paraId="717079B7" w14:textId="77777777" w:rsidR="00D22609" w:rsidRPr="00D22609" w:rsidRDefault="00D22609" w:rsidP="00D22609">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FF"/>
          <w:szCs w:val="19"/>
        </w:rPr>
        <w:tab/>
      </w:r>
      <w:r w:rsidRPr="00D22609">
        <w:rPr>
          <w:rFonts w:ascii="Consolas" w:hAnsi="Consolas" w:cs="Consolas"/>
          <w:color w:val="0000FF"/>
          <w:szCs w:val="19"/>
        </w:rPr>
        <w:t>string</w:t>
      </w:r>
      <w:r w:rsidRPr="00D22609">
        <w:rPr>
          <w:rFonts w:ascii="Consolas" w:hAnsi="Consolas" w:cs="Consolas"/>
          <w:color w:val="000000"/>
          <w:szCs w:val="19"/>
        </w:rPr>
        <w:t xml:space="preserve">[] cities = </w:t>
      </w:r>
      <w:r w:rsidRPr="00D22609">
        <w:rPr>
          <w:rFonts w:ascii="Consolas" w:hAnsi="Consolas" w:cs="Consolas"/>
          <w:color w:val="0000FF"/>
          <w:szCs w:val="19"/>
        </w:rPr>
        <w:t>new</w:t>
      </w:r>
      <w:r w:rsidRPr="00D22609">
        <w:rPr>
          <w:rFonts w:ascii="Consolas" w:hAnsi="Consolas" w:cs="Consolas"/>
          <w:color w:val="000000"/>
          <w:szCs w:val="19"/>
        </w:rPr>
        <w:t xml:space="preserve"> </w:t>
      </w:r>
      <w:r w:rsidRPr="00D22609">
        <w:rPr>
          <w:rFonts w:ascii="Consolas" w:hAnsi="Consolas" w:cs="Consolas"/>
          <w:color w:val="0000FF"/>
          <w:szCs w:val="19"/>
        </w:rPr>
        <w:t>string</w:t>
      </w:r>
      <w:r w:rsidRPr="00D22609">
        <w:rPr>
          <w:rFonts w:ascii="Consolas" w:hAnsi="Consolas" w:cs="Consolas"/>
          <w:color w:val="000000"/>
          <w:szCs w:val="19"/>
        </w:rPr>
        <w:t xml:space="preserve">[] { </w:t>
      </w:r>
      <w:r w:rsidRPr="00D22609">
        <w:rPr>
          <w:rFonts w:ascii="Consolas" w:hAnsi="Consolas" w:cs="Consolas"/>
          <w:color w:val="A31515"/>
          <w:szCs w:val="19"/>
        </w:rPr>
        <w:t>"Redmond"</w:t>
      </w:r>
      <w:r w:rsidRPr="00D22609">
        <w:rPr>
          <w:rFonts w:ascii="Consolas" w:hAnsi="Consolas" w:cs="Consolas"/>
          <w:color w:val="000000"/>
          <w:szCs w:val="19"/>
        </w:rPr>
        <w:t xml:space="preserve">, </w:t>
      </w:r>
      <w:r w:rsidRPr="00D22609">
        <w:rPr>
          <w:rFonts w:ascii="Consolas" w:hAnsi="Consolas" w:cs="Consolas"/>
          <w:color w:val="A31515"/>
          <w:szCs w:val="19"/>
        </w:rPr>
        <w:t>"Bellevue"</w:t>
      </w:r>
      <w:r w:rsidRPr="00D22609">
        <w:rPr>
          <w:rFonts w:ascii="Consolas" w:hAnsi="Consolas" w:cs="Consolas"/>
          <w:color w:val="000000"/>
          <w:szCs w:val="19"/>
        </w:rPr>
        <w:t xml:space="preserve">, </w:t>
      </w:r>
      <w:r w:rsidRPr="00D22609">
        <w:rPr>
          <w:rFonts w:ascii="Consolas" w:hAnsi="Consolas" w:cs="Consolas"/>
          <w:color w:val="A31515"/>
          <w:szCs w:val="19"/>
        </w:rPr>
        <w:t>"Kirkland"</w:t>
      </w:r>
      <w:r w:rsidRPr="00D22609">
        <w:rPr>
          <w:rFonts w:ascii="Consolas" w:hAnsi="Consolas" w:cs="Consolas"/>
          <w:color w:val="000000"/>
          <w:szCs w:val="19"/>
        </w:rPr>
        <w:t xml:space="preserve">, </w:t>
      </w:r>
      <w:r w:rsidRPr="00D22609">
        <w:rPr>
          <w:rFonts w:ascii="Consolas" w:hAnsi="Consolas" w:cs="Consolas"/>
          <w:color w:val="A31515"/>
          <w:szCs w:val="19"/>
        </w:rPr>
        <w:t>"Kent"</w:t>
      </w:r>
      <w:r w:rsidRPr="00D22609">
        <w:rPr>
          <w:rFonts w:ascii="Consolas" w:hAnsi="Consolas" w:cs="Consolas"/>
          <w:color w:val="000000"/>
          <w:szCs w:val="19"/>
        </w:rPr>
        <w:t xml:space="preserve"> };</w:t>
      </w:r>
    </w:p>
    <w:p w14:paraId="02FA5493" w14:textId="77777777" w:rsidR="00D22609" w:rsidRPr="00D22609" w:rsidRDefault="00D22609" w:rsidP="00D22609">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ab/>
      </w:r>
      <w:r w:rsidRPr="00D22609">
        <w:rPr>
          <w:rFonts w:ascii="Consolas" w:hAnsi="Consolas" w:cs="Consolas"/>
          <w:color w:val="000000"/>
          <w:szCs w:val="19"/>
        </w:rPr>
        <w:t>Console.Write(</w:t>
      </w:r>
      <w:r w:rsidRPr="00D22609">
        <w:rPr>
          <w:rFonts w:ascii="Consolas" w:hAnsi="Consolas" w:cs="Consolas"/>
          <w:color w:val="A31515"/>
          <w:szCs w:val="19"/>
        </w:rPr>
        <w:t>"What city are you looking for? "</w:t>
      </w:r>
      <w:r w:rsidRPr="00D22609">
        <w:rPr>
          <w:rFonts w:ascii="Consolas" w:hAnsi="Consolas" w:cs="Consolas"/>
          <w:color w:val="000000"/>
          <w:szCs w:val="19"/>
        </w:rPr>
        <w:t>);</w:t>
      </w:r>
    </w:p>
    <w:p w14:paraId="588B3EE0" w14:textId="77777777" w:rsidR="00D22609" w:rsidRPr="00D22609" w:rsidRDefault="00D22609" w:rsidP="00D22609">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FF"/>
          <w:szCs w:val="19"/>
        </w:rPr>
        <w:tab/>
      </w:r>
      <w:r w:rsidRPr="00D22609">
        <w:rPr>
          <w:rFonts w:ascii="Consolas" w:hAnsi="Consolas" w:cs="Consolas"/>
          <w:color w:val="0000FF"/>
          <w:szCs w:val="19"/>
        </w:rPr>
        <w:t>string</w:t>
      </w:r>
      <w:r w:rsidRPr="00D22609">
        <w:rPr>
          <w:rFonts w:ascii="Consolas" w:hAnsi="Consolas" w:cs="Consolas"/>
          <w:color w:val="000000"/>
          <w:szCs w:val="19"/>
        </w:rPr>
        <w:t xml:space="preserve"> userInput = Console.ReadLine();</w:t>
      </w:r>
    </w:p>
    <w:p w14:paraId="70F80F69" w14:textId="77777777" w:rsidR="00D22609" w:rsidRPr="00D22609" w:rsidRDefault="00D22609" w:rsidP="00D22609">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FF"/>
          <w:szCs w:val="19"/>
        </w:rPr>
        <w:tab/>
      </w:r>
      <w:r w:rsidRPr="00D22609">
        <w:rPr>
          <w:rFonts w:ascii="Consolas" w:hAnsi="Consolas" w:cs="Consolas"/>
          <w:color w:val="0000FF"/>
          <w:szCs w:val="19"/>
        </w:rPr>
        <w:t>bool</w:t>
      </w:r>
      <w:r w:rsidRPr="00D22609">
        <w:rPr>
          <w:rFonts w:ascii="Consolas" w:hAnsi="Consolas" w:cs="Consolas"/>
          <w:color w:val="000000"/>
          <w:szCs w:val="19"/>
        </w:rPr>
        <w:t xml:space="preserve"> found = </w:t>
      </w:r>
      <w:r w:rsidRPr="00D22609">
        <w:rPr>
          <w:rFonts w:ascii="Consolas" w:hAnsi="Consolas" w:cs="Consolas"/>
          <w:color w:val="0000FF"/>
          <w:szCs w:val="19"/>
        </w:rPr>
        <w:t>false</w:t>
      </w:r>
      <w:r w:rsidRPr="00D22609">
        <w:rPr>
          <w:rFonts w:ascii="Consolas" w:hAnsi="Consolas" w:cs="Consolas"/>
          <w:color w:val="000000"/>
          <w:szCs w:val="19"/>
        </w:rPr>
        <w:t>;</w:t>
      </w:r>
    </w:p>
    <w:p w14:paraId="77741F89" w14:textId="77777777" w:rsidR="00D22609" w:rsidRPr="00D22609" w:rsidRDefault="00D22609" w:rsidP="00D22609">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FF"/>
          <w:szCs w:val="19"/>
        </w:rPr>
        <w:tab/>
      </w:r>
      <w:r w:rsidRPr="00D22609">
        <w:rPr>
          <w:rFonts w:ascii="Consolas" w:hAnsi="Consolas" w:cs="Consolas"/>
          <w:color w:val="0000FF"/>
          <w:szCs w:val="19"/>
        </w:rPr>
        <w:t>for</w:t>
      </w:r>
      <w:r w:rsidRPr="00D22609">
        <w:rPr>
          <w:rFonts w:ascii="Consolas" w:hAnsi="Consolas" w:cs="Consolas"/>
          <w:color w:val="000000"/>
          <w:szCs w:val="19"/>
        </w:rPr>
        <w:t xml:space="preserve"> (</w:t>
      </w:r>
      <w:r w:rsidRPr="00D22609">
        <w:rPr>
          <w:rFonts w:ascii="Consolas" w:hAnsi="Consolas" w:cs="Consolas"/>
          <w:color w:val="0000FF"/>
          <w:szCs w:val="19"/>
        </w:rPr>
        <w:t>int</w:t>
      </w:r>
      <w:r w:rsidRPr="00D22609">
        <w:rPr>
          <w:rFonts w:ascii="Consolas" w:hAnsi="Consolas" w:cs="Consolas"/>
          <w:color w:val="000000"/>
          <w:szCs w:val="19"/>
        </w:rPr>
        <w:t xml:space="preserve"> i = 0; i &lt; cities.Length; i = i + 1)</w:t>
      </w:r>
    </w:p>
    <w:p w14:paraId="3CEAB64B" w14:textId="77777777" w:rsidR="00D22609" w:rsidRPr="00D22609" w:rsidRDefault="00D22609" w:rsidP="00D22609">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ab/>
      </w:r>
      <w:r w:rsidRPr="00D22609">
        <w:rPr>
          <w:rFonts w:ascii="Consolas" w:hAnsi="Consolas" w:cs="Consolas"/>
          <w:color w:val="000000"/>
          <w:szCs w:val="19"/>
        </w:rPr>
        <w:t>{</w:t>
      </w:r>
    </w:p>
    <w:p w14:paraId="136027E7" w14:textId="77777777" w:rsidR="00D22609" w:rsidRPr="00D22609" w:rsidRDefault="00D22609" w:rsidP="00D22609">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ab/>
      </w:r>
      <w:r w:rsidRPr="00D22609">
        <w:rPr>
          <w:rFonts w:ascii="Consolas" w:hAnsi="Consolas" w:cs="Consolas"/>
          <w:color w:val="000000"/>
          <w:szCs w:val="19"/>
        </w:rPr>
        <w:t xml:space="preserve">    </w:t>
      </w:r>
      <w:r w:rsidRPr="00D22609">
        <w:rPr>
          <w:rFonts w:ascii="Consolas" w:hAnsi="Consolas" w:cs="Consolas"/>
          <w:color w:val="0000FF"/>
          <w:szCs w:val="19"/>
        </w:rPr>
        <w:t>if</w:t>
      </w:r>
      <w:r w:rsidRPr="00D22609">
        <w:rPr>
          <w:rFonts w:ascii="Consolas" w:hAnsi="Consolas" w:cs="Consolas"/>
          <w:color w:val="000000"/>
          <w:szCs w:val="19"/>
        </w:rPr>
        <w:t xml:space="preserve"> (cities[i] == userInput)</w:t>
      </w:r>
    </w:p>
    <w:p w14:paraId="6AE7756C" w14:textId="77777777" w:rsidR="00D22609" w:rsidRPr="00D22609" w:rsidRDefault="00D22609" w:rsidP="00D22609">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ab/>
      </w:r>
      <w:r w:rsidRPr="00D22609">
        <w:rPr>
          <w:rFonts w:ascii="Consolas" w:hAnsi="Consolas" w:cs="Consolas"/>
          <w:color w:val="000000"/>
          <w:szCs w:val="19"/>
        </w:rPr>
        <w:t xml:space="preserve">    {</w:t>
      </w:r>
    </w:p>
    <w:p w14:paraId="4C90AC64" w14:textId="77777777" w:rsidR="00D22609" w:rsidRPr="00D22609" w:rsidRDefault="00D22609" w:rsidP="00D22609">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ab/>
      </w:r>
      <w:r w:rsidRPr="00D22609">
        <w:rPr>
          <w:rFonts w:ascii="Consolas" w:hAnsi="Consolas" w:cs="Consolas"/>
          <w:color w:val="000000"/>
          <w:szCs w:val="19"/>
        </w:rPr>
        <w:t xml:space="preserve">        found = </w:t>
      </w:r>
      <w:r w:rsidRPr="00D22609">
        <w:rPr>
          <w:rFonts w:ascii="Consolas" w:hAnsi="Consolas" w:cs="Consolas"/>
          <w:color w:val="0000FF"/>
          <w:szCs w:val="19"/>
        </w:rPr>
        <w:t>true</w:t>
      </w:r>
      <w:r w:rsidRPr="00D22609">
        <w:rPr>
          <w:rFonts w:ascii="Consolas" w:hAnsi="Consolas" w:cs="Consolas"/>
          <w:color w:val="000000"/>
          <w:szCs w:val="19"/>
        </w:rPr>
        <w:t>;</w:t>
      </w:r>
    </w:p>
    <w:p w14:paraId="6532516A" w14:textId="77777777" w:rsidR="00D22609" w:rsidRPr="00D22609" w:rsidRDefault="00D22609" w:rsidP="00D22609">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ab/>
      </w:r>
      <w:r w:rsidRPr="00D22609">
        <w:rPr>
          <w:rFonts w:ascii="Consolas" w:hAnsi="Consolas" w:cs="Consolas"/>
          <w:color w:val="000000"/>
          <w:szCs w:val="19"/>
        </w:rPr>
        <w:t xml:space="preserve">    }</w:t>
      </w:r>
    </w:p>
    <w:p w14:paraId="566A4E96" w14:textId="77777777" w:rsidR="00D22609" w:rsidRPr="00D22609" w:rsidRDefault="00D22609" w:rsidP="00D22609">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ab/>
      </w:r>
      <w:r w:rsidRPr="00D22609">
        <w:rPr>
          <w:rFonts w:ascii="Consolas" w:hAnsi="Consolas" w:cs="Consolas"/>
          <w:color w:val="000000"/>
          <w:szCs w:val="19"/>
        </w:rPr>
        <w:t>}</w:t>
      </w:r>
    </w:p>
    <w:p w14:paraId="4755ACBB" w14:textId="77777777" w:rsidR="00D22609" w:rsidRPr="00D22609" w:rsidRDefault="00D22609" w:rsidP="00D22609">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FF"/>
          <w:szCs w:val="19"/>
        </w:rPr>
        <w:tab/>
      </w:r>
      <w:r w:rsidRPr="00D22609">
        <w:rPr>
          <w:rFonts w:ascii="Consolas" w:hAnsi="Consolas" w:cs="Consolas"/>
          <w:color w:val="0000FF"/>
          <w:szCs w:val="19"/>
        </w:rPr>
        <w:t>if</w:t>
      </w:r>
      <w:r w:rsidRPr="00D22609">
        <w:rPr>
          <w:rFonts w:ascii="Consolas" w:hAnsi="Consolas" w:cs="Consolas"/>
          <w:color w:val="000000"/>
          <w:szCs w:val="19"/>
        </w:rPr>
        <w:t xml:space="preserve"> (found)</w:t>
      </w:r>
    </w:p>
    <w:p w14:paraId="3CD04C6A" w14:textId="77777777" w:rsidR="00D22609" w:rsidRPr="00D22609" w:rsidRDefault="00D22609" w:rsidP="00D22609">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ab/>
      </w:r>
      <w:r w:rsidRPr="00D22609">
        <w:rPr>
          <w:rFonts w:ascii="Consolas" w:hAnsi="Consolas" w:cs="Consolas"/>
          <w:color w:val="000000"/>
          <w:szCs w:val="19"/>
        </w:rPr>
        <w:t>{</w:t>
      </w:r>
    </w:p>
    <w:p w14:paraId="1E10471E" w14:textId="77777777" w:rsidR="00D22609" w:rsidRPr="00D22609" w:rsidRDefault="00D22609" w:rsidP="00D22609">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ab/>
      </w:r>
      <w:r w:rsidRPr="00D22609">
        <w:rPr>
          <w:rFonts w:ascii="Consolas" w:hAnsi="Consolas" w:cs="Consolas"/>
          <w:color w:val="000000"/>
          <w:szCs w:val="19"/>
        </w:rPr>
        <w:t xml:space="preserve">    Console.WriteLine(</w:t>
      </w:r>
      <w:r w:rsidRPr="00D22609">
        <w:rPr>
          <w:rFonts w:ascii="Consolas" w:hAnsi="Consolas" w:cs="Consolas"/>
          <w:color w:val="A31515"/>
          <w:szCs w:val="19"/>
        </w:rPr>
        <w:t>"{0} is in the list."</w:t>
      </w:r>
      <w:r w:rsidRPr="00D22609">
        <w:rPr>
          <w:rFonts w:ascii="Consolas" w:hAnsi="Consolas" w:cs="Consolas"/>
          <w:color w:val="000000"/>
          <w:szCs w:val="19"/>
        </w:rPr>
        <w:t>, userInput);</w:t>
      </w:r>
    </w:p>
    <w:p w14:paraId="7184FDBF" w14:textId="77777777" w:rsidR="00D22609" w:rsidRPr="00D22609" w:rsidRDefault="00D22609" w:rsidP="00D22609">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ab/>
      </w:r>
      <w:r w:rsidRPr="00D22609">
        <w:rPr>
          <w:rFonts w:ascii="Consolas" w:hAnsi="Consolas" w:cs="Consolas"/>
          <w:color w:val="000000"/>
          <w:szCs w:val="19"/>
        </w:rPr>
        <w:t>}</w:t>
      </w:r>
    </w:p>
    <w:p w14:paraId="16077CE7" w14:textId="77777777" w:rsidR="00D22609" w:rsidRPr="00D22609" w:rsidRDefault="00D22609" w:rsidP="00D22609">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FF"/>
          <w:szCs w:val="19"/>
        </w:rPr>
        <w:tab/>
      </w:r>
      <w:r w:rsidRPr="00D22609">
        <w:rPr>
          <w:rFonts w:ascii="Consolas" w:hAnsi="Consolas" w:cs="Consolas"/>
          <w:color w:val="0000FF"/>
          <w:szCs w:val="19"/>
        </w:rPr>
        <w:t>else</w:t>
      </w:r>
    </w:p>
    <w:p w14:paraId="384F6EC7" w14:textId="77777777" w:rsidR="00D22609" w:rsidRPr="00D22609" w:rsidRDefault="00D22609" w:rsidP="00D22609">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ab/>
      </w:r>
      <w:r w:rsidRPr="00D22609">
        <w:rPr>
          <w:rFonts w:ascii="Consolas" w:hAnsi="Consolas" w:cs="Consolas"/>
          <w:color w:val="000000"/>
          <w:szCs w:val="19"/>
        </w:rPr>
        <w:t>{</w:t>
      </w:r>
    </w:p>
    <w:p w14:paraId="5A599F5C" w14:textId="77777777" w:rsidR="00D22609" w:rsidRPr="00D22609" w:rsidRDefault="00D22609" w:rsidP="00D22609">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ab/>
      </w:r>
      <w:r w:rsidRPr="00D22609">
        <w:rPr>
          <w:rFonts w:ascii="Consolas" w:hAnsi="Consolas" w:cs="Consolas"/>
          <w:color w:val="000000"/>
          <w:szCs w:val="19"/>
        </w:rPr>
        <w:t xml:space="preserve">    Console.WriteLine(</w:t>
      </w:r>
      <w:r w:rsidRPr="00D22609">
        <w:rPr>
          <w:rFonts w:ascii="Consolas" w:hAnsi="Consolas" w:cs="Consolas"/>
          <w:color w:val="A31515"/>
          <w:szCs w:val="19"/>
        </w:rPr>
        <w:t>"{0} is not in the list."</w:t>
      </w:r>
      <w:r w:rsidRPr="00D22609">
        <w:rPr>
          <w:rFonts w:ascii="Consolas" w:hAnsi="Consolas" w:cs="Consolas"/>
          <w:color w:val="000000"/>
          <w:szCs w:val="19"/>
        </w:rPr>
        <w:t>, userInput);</w:t>
      </w:r>
    </w:p>
    <w:p w14:paraId="3B4368CF" w14:textId="77777777" w:rsidR="00534A6D" w:rsidRPr="00D22609" w:rsidRDefault="00D22609" w:rsidP="00D22609">
      <w:pPr>
        <w:rPr>
          <w:sz w:val="28"/>
        </w:rPr>
      </w:pPr>
      <w:r>
        <w:rPr>
          <w:rFonts w:ascii="Consolas" w:hAnsi="Consolas" w:cs="Consolas"/>
          <w:color w:val="000000"/>
          <w:szCs w:val="19"/>
        </w:rPr>
        <w:tab/>
      </w:r>
      <w:r w:rsidRPr="00D22609">
        <w:rPr>
          <w:rFonts w:ascii="Consolas" w:hAnsi="Consolas" w:cs="Consolas"/>
          <w:color w:val="000000"/>
          <w:szCs w:val="19"/>
        </w:rPr>
        <w:t>}</w:t>
      </w:r>
    </w:p>
    <w:p w14:paraId="2418A59E" w14:textId="77777777" w:rsidR="00534A6D" w:rsidRDefault="00D22609" w:rsidP="00D22609">
      <w:r>
        <w:lastRenderedPageBreak/>
        <w:t>Line</w:t>
      </w:r>
      <w:r w:rsidRPr="00D22609">
        <w:rPr>
          <w:rFonts w:ascii="Arial" w:hAnsi="Arial" w:cs="Arial"/>
        </w:rPr>
        <w:t xml:space="preserve"> 1</w:t>
      </w:r>
      <w:r>
        <w:t xml:space="preserve"> creates and populates the array.</w:t>
      </w:r>
    </w:p>
    <w:p w14:paraId="60965EC3" w14:textId="77777777" w:rsidR="00D22609" w:rsidRDefault="00D22609" w:rsidP="00D22609">
      <w:r>
        <w:t>Line</w:t>
      </w:r>
      <w:r w:rsidRPr="00D22609">
        <w:rPr>
          <w:rFonts w:ascii="Arial" w:hAnsi="Arial" w:cs="Arial"/>
        </w:rPr>
        <w:t xml:space="preserve"> 4</w:t>
      </w:r>
      <w:r>
        <w:t xml:space="preserve"> creates a “pessimistic” variable </w:t>
      </w:r>
      <w:r w:rsidRPr="00D22609">
        <w:rPr>
          <w:rFonts w:ascii="Consolas" w:hAnsi="Consolas" w:cs="Consolas"/>
          <w:color w:val="000000"/>
          <w:szCs w:val="19"/>
        </w:rPr>
        <w:t>found</w:t>
      </w:r>
      <w:r w:rsidRPr="00D22609">
        <w:t>,</w:t>
      </w:r>
      <w:r w:rsidRPr="00D22609">
        <w:rPr>
          <w:rFonts w:ascii="Consolas" w:hAnsi="Consolas" w:cs="Consolas"/>
          <w:color w:val="000000"/>
          <w:szCs w:val="19"/>
        </w:rPr>
        <w:t xml:space="preserve"> </w:t>
      </w:r>
      <w:r>
        <w:t>assuming we will not find the city. As it turns out, this makes the code easier to write.</w:t>
      </w:r>
    </w:p>
    <w:p w14:paraId="03BE39CF" w14:textId="77777777" w:rsidR="00D22609" w:rsidRDefault="00D22609" w:rsidP="00D22609">
      <w:r>
        <w:t>In lines</w:t>
      </w:r>
      <w:r w:rsidRPr="00D22609">
        <w:rPr>
          <w:rFonts w:ascii="Arial" w:hAnsi="Arial" w:cs="Arial"/>
        </w:rPr>
        <w:t xml:space="preserve"> 5</w:t>
      </w:r>
      <w:r>
        <w:t xml:space="preserve"> through</w:t>
      </w:r>
      <w:r w:rsidRPr="00D22609">
        <w:rPr>
          <w:rFonts w:ascii="Arial" w:hAnsi="Arial" w:cs="Arial"/>
        </w:rPr>
        <w:t xml:space="preserve"> 11</w:t>
      </w:r>
      <w:r>
        <w:t xml:space="preserve">, we examine, one by one, each name stored in the array, if we never get a match, we exit this loop and our pessimistic bool, </w:t>
      </w:r>
      <w:r w:rsidRPr="00D22609">
        <w:rPr>
          <w:rFonts w:ascii="Consolas" w:hAnsi="Consolas" w:cs="Consolas"/>
          <w:color w:val="000000"/>
          <w:szCs w:val="19"/>
        </w:rPr>
        <w:t>found</w:t>
      </w:r>
      <w:r>
        <w:t xml:space="preserve">, is still false. On the other hand, if the city name entered did match one of the elements in the array, at line </w:t>
      </w:r>
      <w:r w:rsidRPr="00D22609">
        <w:rPr>
          <w:rFonts w:ascii="Arial" w:hAnsi="Arial" w:cs="Arial"/>
        </w:rPr>
        <w:t>9</w:t>
      </w:r>
      <w:r>
        <w:t xml:space="preserve"> we set </w:t>
      </w:r>
      <w:r w:rsidRPr="00D22609">
        <w:rPr>
          <w:rFonts w:ascii="Consolas" w:hAnsi="Consolas" w:cs="Consolas"/>
          <w:color w:val="000000"/>
          <w:szCs w:val="19"/>
        </w:rPr>
        <w:t xml:space="preserve">found </w:t>
      </w:r>
      <w:r>
        <w:t>to true.</w:t>
      </w:r>
    </w:p>
    <w:p w14:paraId="33BC5AF2" w14:textId="77777777" w:rsidR="00D22609" w:rsidRPr="00534A6D" w:rsidRDefault="00D22609" w:rsidP="00D22609">
      <w:r>
        <w:t xml:space="preserve">Lines </w:t>
      </w:r>
      <w:r w:rsidRPr="00C7265A">
        <w:rPr>
          <w:rFonts w:ascii="Arial" w:hAnsi="Arial" w:cs="Arial"/>
        </w:rPr>
        <w:t>12</w:t>
      </w:r>
      <w:r>
        <w:t xml:space="preserve"> </w:t>
      </w:r>
      <w:r w:rsidR="00C7265A">
        <w:t>through</w:t>
      </w:r>
      <w:r>
        <w:t xml:space="preserve"> </w:t>
      </w:r>
      <w:r w:rsidRPr="00C7265A">
        <w:rPr>
          <w:rFonts w:ascii="Consolas" w:hAnsi="Consolas"/>
        </w:rPr>
        <w:t>19</w:t>
      </w:r>
      <w:r>
        <w:t xml:space="preserve"> write out one </w:t>
      </w:r>
      <w:r w:rsidR="00772990">
        <w:t>true or false</w:t>
      </w:r>
      <w:r>
        <w:t xml:space="preserve">, based on the value of </w:t>
      </w:r>
      <w:r w:rsidR="00C7265A" w:rsidRPr="00D22609">
        <w:rPr>
          <w:rFonts w:ascii="Consolas" w:hAnsi="Consolas" w:cs="Consolas"/>
          <w:color w:val="000000"/>
          <w:szCs w:val="19"/>
        </w:rPr>
        <w:t>found</w:t>
      </w:r>
      <w:r>
        <w:t>.</w:t>
      </w:r>
    </w:p>
    <w:p w14:paraId="5BF9B7D9" w14:textId="77777777" w:rsidR="004D58DB" w:rsidRDefault="00AD5B7E" w:rsidP="00277FBE">
      <w:pPr>
        <w:pStyle w:val="Heading3"/>
      </w:pPr>
      <w:bookmarkStart w:id="64" w:name="_Toc44348526"/>
      <w:r w:rsidRPr="00AD5B7E">
        <w:t>Parallel Arrays</w:t>
      </w:r>
      <w:bookmarkEnd w:id="64"/>
    </w:p>
    <w:p w14:paraId="160EFA0B" w14:textId="77777777" w:rsidR="00AD5B7E" w:rsidRDefault="00AD5B7E" w:rsidP="00AD5B7E">
      <w:r>
        <w:t xml:space="preserve">You will see later in this chapter that you can create </w:t>
      </w:r>
      <w:r w:rsidRPr="00AD5B7E">
        <w:rPr>
          <w:rFonts w:ascii="Arial" w:hAnsi="Arial" w:cs="Arial"/>
        </w:rPr>
        <w:t>2</w:t>
      </w:r>
      <w:r>
        <w:t xml:space="preserve">, </w:t>
      </w:r>
      <w:r w:rsidRPr="00AD5B7E">
        <w:rPr>
          <w:rFonts w:ascii="Arial" w:hAnsi="Arial" w:cs="Arial"/>
        </w:rPr>
        <w:t>3</w:t>
      </w:r>
      <w:r>
        <w:t>, or n dimensional arrays, which allow you to store many rows and columns of data, much like a spreadsheet.  However, there is a problem, all elements in an array must be the same data type. So if you wanted a two dimensional array that stored ten people’s first and last names, as they are both strings, this will work nicely. But if you wanted to store their name and their age, you cannot do that in a single array, as you would be trying to mix strings and integers</w:t>
      </w:r>
      <w:r w:rsidR="00772990">
        <w:t xml:space="preserve"> in the same array</w:t>
      </w:r>
      <w:r>
        <w:t>.</w:t>
      </w:r>
    </w:p>
    <w:p w14:paraId="579B3549" w14:textId="4642923E" w:rsidR="00AD5B7E" w:rsidRDefault="00AD5B7E" w:rsidP="00AD5B7E">
      <w:r>
        <w:t xml:space="preserve">In this situation, you can use a technique called parallel arrays.  They work nicely, but, the compiler does not understand them. They are not part of the C# language. </w:t>
      </w:r>
      <w:r w:rsidR="002C2B02">
        <w:t>So you need to set them up carefully to avoid bugs.</w:t>
      </w:r>
      <w:r>
        <w:t xml:space="preserve"> They are merely a programming technique that the code</w:t>
      </w:r>
      <w:r w:rsidR="00B14F3C">
        <w:t>r</w:t>
      </w:r>
      <w:r>
        <w:t xml:space="preserve"> implements. </w:t>
      </w:r>
      <w:r w:rsidR="00B14F3C">
        <w:t xml:space="preserve"> </w:t>
      </w:r>
      <w:r w:rsidR="002C2B02">
        <w:t xml:space="preserve">(This is an example of a broad category in software called “design patterns” in which you leverage programming techniques that other people already figured out.)  </w:t>
      </w:r>
    </w:p>
    <w:p w14:paraId="785821AF" w14:textId="77777777" w:rsidR="007735CE" w:rsidRDefault="007735CE" w:rsidP="00AD5B7E">
      <w:r>
        <w:t xml:space="preserve">The basic idea is that you have two (or more) arrays that are of the </w:t>
      </w:r>
      <w:r w:rsidRPr="00BF5431">
        <w:rPr>
          <w:b/>
        </w:rPr>
        <w:t>same</w:t>
      </w:r>
      <w:r>
        <w:t xml:space="preserve"> length, but are of different data types.</w:t>
      </w:r>
    </w:p>
    <w:p w14:paraId="6811338D" w14:textId="77777777" w:rsidR="007735CE" w:rsidRDefault="007735CE" w:rsidP="00AD5B7E">
      <w:r>
        <w:t>As you add data, you must add data to both arrays at the same time, keeping each index the same. Imagine you are trying to keep track of final grades for 5 students. You want their name and grades to be correlated.</w:t>
      </w:r>
    </w:p>
    <w:tbl>
      <w:tblPr>
        <w:tblW w:w="7650" w:type="dxa"/>
        <w:tblCellMar>
          <w:left w:w="0" w:type="dxa"/>
          <w:right w:w="0" w:type="dxa"/>
        </w:tblCellMar>
        <w:tblLook w:val="0420" w:firstRow="1" w:lastRow="0" w:firstColumn="0" w:lastColumn="0" w:noHBand="0" w:noVBand="1"/>
      </w:tblPr>
      <w:tblGrid>
        <w:gridCol w:w="2550"/>
        <w:gridCol w:w="2550"/>
        <w:gridCol w:w="2550"/>
      </w:tblGrid>
      <w:tr w:rsidR="007735CE" w:rsidRPr="007735CE" w14:paraId="4ACDAB1D" w14:textId="77777777" w:rsidTr="00BF5431">
        <w:trPr>
          <w:trHeight w:val="402"/>
        </w:trPr>
        <w:tc>
          <w:tcPr>
            <w:tcW w:w="2550" w:type="dxa"/>
            <w:tcBorders>
              <w:top w:val="single" w:sz="8" w:space="0" w:color="FFFFFF"/>
              <w:left w:val="single" w:sz="8" w:space="0" w:color="FFFFFF"/>
              <w:bottom w:val="single" w:sz="24" w:space="0" w:color="FFFFFF"/>
              <w:right w:val="single" w:sz="8" w:space="0" w:color="FFFFFF"/>
            </w:tcBorders>
            <w:shd w:val="clear" w:color="auto" w:fill="3333CC"/>
            <w:tcMar>
              <w:top w:w="72" w:type="dxa"/>
              <w:left w:w="144" w:type="dxa"/>
              <w:bottom w:w="72" w:type="dxa"/>
              <w:right w:w="144" w:type="dxa"/>
            </w:tcMar>
            <w:hideMark/>
          </w:tcPr>
          <w:p w14:paraId="76F3A786" w14:textId="77777777" w:rsidR="007735CE" w:rsidRPr="007735CE" w:rsidRDefault="007735CE" w:rsidP="007735CE">
            <w:pPr>
              <w:spacing w:before="0" w:after="0" w:line="240" w:lineRule="auto"/>
              <w:rPr>
                <w:rFonts w:ascii="Arial" w:eastAsia="Times New Roman" w:hAnsi="Arial" w:cs="Arial"/>
                <w:color w:val="auto"/>
                <w:sz w:val="32"/>
                <w:szCs w:val="36"/>
              </w:rPr>
            </w:pPr>
            <w:r w:rsidRPr="007735CE">
              <w:rPr>
                <w:rFonts w:ascii="Arial" w:eastAsia="Times New Roman" w:hAnsi="Arial" w:cs="Arial"/>
                <w:b/>
                <w:bCs/>
                <w:color w:val="FFFFFF"/>
                <w:kern w:val="24"/>
                <w:sz w:val="32"/>
                <w:szCs w:val="36"/>
              </w:rPr>
              <w:t>Student name</w:t>
            </w:r>
          </w:p>
        </w:tc>
        <w:tc>
          <w:tcPr>
            <w:tcW w:w="2550" w:type="dxa"/>
            <w:tcBorders>
              <w:top w:val="single" w:sz="8" w:space="0" w:color="FFFFFF"/>
              <w:left w:val="single" w:sz="8" w:space="0" w:color="FFFFFF"/>
              <w:bottom w:val="single" w:sz="24" w:space="0" w:color="FFFFFF"/>
              <w:right w:val="single" w:sz="8" w:space="0" w:color="FFFFFF"/>
            </w:tcBorders>
            <w:shd w:val="clear" w:color="auto" w:fill="3333CC"/>
            <w:tcMar>
              <w:top w:w="72" w:type="dxa"/>
              <w:left w:w="144" w:type="dxa"/>
              <w:bottom w:w="72" w:type="dxa"/>
              <w:right w:w="144" w:type="dxa"/>
            </w:tcMar>
            <w:hideMark/>
          </w:tcPr>
          <w:p w14:paraId="7C6EB0D1" w14:textId="77777777" w:rsidR="007735CE" w:rsidRPr="007735CE" w:rsidRDefault="007735CE" w:rsidP="007735CE">
            <w:pPr>
              <w:spacing w:before="0" w:after="0" w:line="240" w:lineRule="auto"/>
              <w:rPr>
                <w:rFonts w:ascii="Arial" w:eastAsia="Times New Roman" w:hAnsi="Arial" w:cs="Arial"/>
                <w:color w:val="auto"/>
                <w:sz w:val="32"/>
                <w:szCs w:val="36"/>
              </w:rPr>
            </w:pPr>
            <w:r w:rsidRPr="007735CE">
              <w:rPr>
                <w:rFonts w:ascii="Arial" w:eastAsia="Times New Roman" w:hAnsi="Arial" w:cs="Arial"/>
                <w:b/>
                <w:bCs/>
                <w:color w:val="FFFFFF"/>
                <w:kern w:val="24"/>
                <w:sz w:val="32"/>
                <w:szCs w:val="36"/>
              </w:rPr>
              <w:t>“index”</w:t>
            </w:r>
          </w:p>
        </w:tc>
        <w:tc>
          <w:tcPr>
            <w:tcW w:w="2550" w:type="dxa"/>
            <w:tcBorders>
              <w:top w:val="single" w:sz="8" w:space="0" w:color="FFFFFF"/>
              <w:left w:val="single" w:sz="8" w:space="0" w:color="FFFFFF"/>
              <w:bottom w:val="single" w:sz="24" w:space="0" w:color="FFFFFF"/>
              <w:right w:val="single" w:sz="8" w:space="0" w:color="FFFFFF"/>
            </w:tcBorders>
            <w:shd w:val="clear" w:color="auto" w:fill="3333CC"/>
            <w:tcMar>
              <w:top w:w="72" w:type="dxa"/>
              <w:left w:w="144" w:type="dxa"/>
              <w:bottom w:w="72" w:type="dxa"/>
              <w:right w:w="144" w:type="dxa"/>
            </w:tcMar>
            <w:hideMark/>
          </w:tcPr>
          <w:p w14:paraId="3D824CEB" w14:textId="77777777" w:rsidR="007735CE" w:rsidRPr="007735CE" w:rsidRDefault="007735CE" w:rsidP="007735CE">
            <w:pPr>
              <w:spacing w:before="0" w:after="0" w:line="240" w:lineRule="auto"/>
              <w:rPr>
                <w:rFonts w:ascii="Arial" w:eastAsia="Times New Roman" w:hAnsi="Arial" w:cs="Arial"/>
                <w:color w:val="auto"/>
                <w:sz w:val="32"/>
                <w:szCs w:val="36"/>
              </w:rPr>
            </w:pPr>
            <w:r w:rsidRPr="007735CE">
              <w:rPr>
                <w:rFonts w:ascii="Arial" w:eastAsia="Times New Roman" w:hAnsi="Arial" w:cs="Arial"/>
                <w:b/>
                <w:bCs/>
                <w:color w:val="FFFFFF"/>
                <w:kern w:val="24"/>
                <w:sz w:val="32"/>
                <w:szCs w:val="36"/>
              </w:rPr>
              <w:t>grade</w:t>
            </w:r>
          </w:p>
        </w:tc>
      </w:tr>
      <w:tr w:rsidR="007735CE" w:rsidRPr="007735CE" w14:paraId="0B17E375" w14:textId="77777777" w:rsidTr="00BF5431">
        <w:trPr>
          <w:trHeight w:val="402"/>
        </w:trPr>
        <w:tc>
          <w:tcPr>
            <w:tcW w:w="2550" w:type="dxa"/>
            <w:tcBorders>
              <w:top w:val="single" w:sz="24" w:space="0" w:color="FFFFFF"/>
              <w:left w:val="single" w:sz="8" w:space="0" w:color="FFFFFF"/>
              <w:bottom w:val="single" w:sz="8" w:space="0" w:color="FFFFFF"/>
              <w:right w:val="single" w:sz="8" w:space="0" w:color="FFFFFF"/>
            </w:tcBorders>
            <w:shd w:val="clear" w:color="auto" w:fill="CDCDEC"/>
            <w:tcMar>
              <w:top w:w="72" w:type="dxa"/>
              <w:left w:w="144" w:type="dxa"/>
              <w:bottom w:w="72" w:type="dxa"/>
              <w:right w:w="144" w:type="dxa"/>
            </w:tcMar>
            <w:hideMark/>
          </w:tcPr>
          <w:p w14:paraId="4F2A45E9" w14:textId="77777777" w:rsidR="007735CE" w:rsidRPr="007735CE" w:rsidRDefault="007735CE" w:rsidP="007735CE">
            <w:pPr>
              <w:spacing w:before="0" w:after="0" w:line="240" w:lineRule="auto"/>
              <w:rPr>
                <w:rFonts w:ascii="Arial" w:eastAsia="Times New Roman" w:hAnsi="Arial" w:cs="Arial"/>
                <w:color w:val="auto"/>
                <w:sz w:val="32"/>
                <w:szCs w:val="36"/>
              </w:rPr>
            </w:pPr>
            <w:r w:rsidRPr="007735CE">
              <w:rPr>
                <w:rFonts w:ascii="Arial" w:eastAsia="Times New Roman" w:hAnsi="Arial" w:cs="Arial"/>
                <w:color w:val="000000"/>
                <w:kern w:val="24"/>
                <w:sz w:val="32"/>
                <w:szCs w:val="36"/>
              </w:rPr>
              <w:t>Sneezy</w:t>
            </w:r>
          </w:p>
        </w:tc>
        <w:tc>
          <w:tcPr>
            <w:tcW w:w="2550" w:type="dxa"/>
            <w:tcBorders>
              <w:top w:val="single" w:sz="24" w:space="0" w:color="FFFFFF"/>
              <w:left w:val="single" w:sz="8" w:space="0" w:color="FFFFFF"/>
              <w:bottom w:val="single" w:sz="8" w:space="0" w:color="FFFFFF"/>
              <w:right w:val="single" w:sz="8" w:space="0" w:color="FFFFFF"/>
            </w:tcBorders>
            <w:shd w:val="clear" w:color="auto" w:fill="CDCDEC"/>
            <w:tcMar>
              <w:top w:w="72" w:type="dxa"/>
              <w:left w:w="144" w:type="dxa"/>
              <w:bottom w:w="72" w:type="dxa"/>
              <w:right w:w="144" w:type="dxa"/>
            </w:tcMar>
            <w:hideMark/>
          </w:tcPr>
          <w:p w14:paraId="23C8D556" w14:textId="77777777" w:rsidR="007735CE" w:rsidRPr="007735CE" w:rsidRDefault="007735CE" w:rsidP="007735CE">
            <w:pPr>
              <w:spacing w:before="0" w:after="0" w:line="240" w:lineRule="auto"/>
              <w:rPr>
                <w:rFonts w:ascii="Arial" w:eastAsia="Times New Roman" w:hAnsi="Arial" w:cs="Arial"/>
                <w:color w:val="auto"/>
                <w:sz w:val="32"/>
                <w:szCs w:val="36"/>
              </w:rPr>
            </w:pPr>
            <w:r w:rsidRPr="007735CE">
              <w:rPr>
                <w:rFonts w:ascii="Arial" w:eastAsia="Times New Roman" w:hAnsi="Arial" w:cs="Arial"/>
                <w:color w:val="000000"/>
                <w:kern w:val="24"/>
                <w:sz w:val="32"/>
                <w:szCs w:val="36"/>
              </w:rPr>
              <w:t>0</w:t>
            </w:r>
          </w:p>
        </w:tc>
        <w:tc>
          <w:tcPr>
            <w:tcW w:w="2550" w:type="dxa"/>
            <w:tcBorders>
              <w:top w:val="single" w:sz="24" w:space="0" w:color="FFFFFF"/>
              <w:left w:val="single" w:sz="8" w:space="0" w:color="FFFFFF"/>
              <w:bottom w:val="single" w:sz="8" w:space="0" w:color="FFFFFF"/>
              <w:right w:val="single" w:sz="8" w:space="0" w:color="FFFFFF"/>
            </w:tcBorders>
            <w:shd w:val="clear" w:color="auto" w:fill="CDCDEC"/>
            <w:tcMar>
              <w:top w:w="72" w:type="dxa"/>
              <w:left w:w="144" w:type="dxa"/>
              <w:bottom w:w="72" w:type="dxa"/>
              <w:right w:w="144" w:type="dxa"/>
            </w:tcMar>
            <w:hideMark/>
          </w:tcPr>
          <w:p w14:paraId="6AAD07FA" w14:textId="77777777" w:rsidR="007735CE" w:rsidRPr="007735CE" w:rsidRDefault="007735CE" w:rsidP="007735CE">
            <w:pPr>
              <w:spacing w:before="0" w:after="0" w:line="240" w:lineRule="auto"/>
              <w:rPr>
                <w:rFonts w:ascii="Arial" w:eastAsia="Times New Roman" w:hAnsi="Arial" w:cs="Arial"/>
                <w:color w:val="auto"/>
                <w:sz w:val="32"/>
                <w:szCs w:val="36"/>
              </w:rPr>
            </w:pPr>
            <w:r w:rsidRPr="00BF5431">
              <w:rPr>
                <w:rFonts w:ascii="Arial" w:eastAsia="Times New Roman" w:hAnsi="Arial" w:cs="Arial"/>
                <w:color w:val="000000"/>
                <w:kern w:val="24"/>
                <w:sz w:val="32"/>
                <w:szCs w:val="36"/>
              </w:rPr>
              <w:t>84</w:t>
            </w:r>
          </w:p>
        </w:tc>
      </w:tr>
      <w:tr w:rsidR="007735CE" w:rsidRPr="007735CE" w14:paraId="1B27210C" w14:textId="77777777" w:rsidTr="00BF5431">
        <w:trPr>
          <w:trHeight w:val="402"/>
        </w:trPr>
        <w:tc>
          <w:tcPr>
            <w:tcW w:w="2550" w:type="dxa"/>
            <w:tcBorders>
              <w:top w:val="single" w:sz="8" w:space="0" w:color="FFFFFF"/>
              <w:left w:val="single" w:sz="8" w:space="0" w:color="FFFFFF"/>
              <w:bottom w:val="single" w:sz="8" w:space="0" w:color="FFFFFF"/>
              <w:right w:val="single" w:sz="8" w:space="0" w:color="FFFFFF"/>
            </w:tcBorders>
            <w:shd w:val="clear" w:color="auto" w:fill="E8E8F6"/>
            <w:tcMar>
              <w:top w:w="72" w:type="dxa"/>
              <w:left w:w="144" w:type="dxa"/>
              <w:bottom w:w="72" w:type="dxa"/>
              <w:right w:w="144" w:type="dxa"/>
            </w:tcMar>
            <w:hideMark/>
          </w:tcPr>
          <w:p w14:paraId="2E7DA69E" w14:textId="77777777" w:rsidR="007735CE" w:rsidRPr="007735CE" w:rsidRDefault="007735CE" w:rsidP="007735CE">
            <w:pPr>
              <w:spacing w:before="0" w:after="0" w:line="240" w:lineRule="auto"/>
              <w:rPr>
                <w:rFonts w:ascii="Arial" w:eastAsia="Times New Roman" w:hAnsi="Arial" w:cs="Arial"/>
                <w:color w:val="auto"/>
                <w:sz w:val="32"/>
                <w:szCs w:val="36"/>
              </w:rPr>
            </w:pPr>
            <w:r w:rsidRPr="007735CE">
              <w:rPr>
                <w:rFonts w:ascii="Arial" w:eastAsia="Times New Roman" w:hAnsi="Arial" w:cs="Arial"/>
                <w:color w:val="000000"/>
                <w:kern w:val="24"/>
                <w:sz w:val="32"/>
                <w:szCs w:val="36"/>
              </w:rPr>
              <w:t>Sleepy</w:t>
            </w:r>
          </w:p>
        </w:tc>
        <w:tc>
          <w:tcPr>
            <w:tcW w:w="2550" w:type="dxa"/>
            <w:tcBorders>
              <w:top w:val="single" w:sz="8" w:space="0" w:color="FFFFFF"/>
              <w:left w:val="single" w:sz="8" w:space="0" w:color="FFFFFF"/>
              <w:bottom w:val="single" w:sz="8" w:space="0" w:color="FFFFFF"/>
              <w:right w:val="single" w:sz="8" w:space="0" w:color="FFFFFF"/>
            </w:tcBorders>
            <w:shd w:val="clear" w:color="auto" w:fill="E8E8F6"/>
            <w:tcMar>
              <w:top w:w="72" w:type="dxa"/>
              <w:left w:w="144" w:type="dxa"/>
              <w:bottom w:w="72" w:type="dxa"/>
              <w:right w:w="144" w:type="dxa"/>
            </w:tcMar>
            <w:hideMark/>
          </w:tcPr>
          <w:p w14:paraId="256DCE32" w14:textId="77777777" w:rsidR="007735CE" w:rsidRPr="007735CE" w:rsidRDefault="007735CE" w:rsidP="007735CE">
            <w:pPr>
              <w:spacing w:before="0" w:after="0" w:line="240" w:lineRule="auto"/>
              <w:rPr>
                <w:rFonts w:ascii="Arial" w:eastAsia="Times New Roman" w:hAnsi="Arial" w:cs="Arial"/>
                <w:color w:val="auto"/>
                <w:sz w:val="32"/>
                <w:szCs w:val="36"/>
              </w:rPr>
            </w:pPr>
            <w:r w:rsidRPr="007735CE">
              <w:rPr>
                <w:rFonts w:ascii="Arial" w:eastAsia="Times New Roman" w:hAnsi="Arial" w:cs="Arial"/>
                <w:color w:val="000000"/>
                <w:kern w:val="24"/>
                <w:sz w:val="32"/>
                <w:szCs w:val="36"/>
              </w:rPr>
              <w:t>1</w:t>
            </w:r>
          </w:p>
        </w:tc>
        <w:tc>
          <w:tcPr>
            <w:tcW w:w="2550" w:type="dxa"/>
            <w:tcBorders>
              <w:top w:val="single" w:sz="8" w:space="0" w:color="FFFFFF"/>
              <w:left w:val="single" w:sz="8" w:space="0" w:color="FFFFFF"/>
              <w:bottom w:val="single" w:sz="8" w:space="0" w:color="FFFFFF"/>
              <w:right w:val="single" w:sz="8" w:space="0" w:color="FFFFFF"/>
            </w:tcBorders>
            <w:shd w:val="clear" w:color="auto" w:fill="E8E8F6"/>
            <w:tcMar>
              <w:top w:w="72" w:type="dxa"/>
              <w:left w:w="144" w:type="dxa"/>
              <w:bottom w:w="72" w:type="dxa"/>
              <w:right w:w="144" w:type="dxa"/>
            </w:tcMar>
            <w:hideMark/>
          </w:tcPr>
          <w:p w14:paraId="008C22FE" w14:textId="77777777" w:rsidR="007735CE" w:rsidRPr="007735CE" w:rsidRDefault="007735CE" w:rsidP="007735CE">
            <w:pPr>
              <w:spacing w:before="0" w:after="0" w:line="240" w:lineRule="auto"/>
              <w:rPr>
                <w:rFonts w:ascii="Arial" w:eastAsia="Times New Roman" w:hAnsi="Arial" w:cs="Arial"/>
                <w:color w:val="auto"/>
                <w:sz w:val="32"/>
                <w:szCs w:val="36"/>
              </w:rPr>
            </w:pPr>
            <w:r w:rsidRPr="00BF5431">
              <w:rPr>
                <w:rFonts w:ascii="Arial" w:eastAsia="Times New Roman" w:hAnsi="Arial" w:cs="Arial"/>
                <w:color w:val="000000"/>
                <w:kern w:val="24"/>
                <w:sz w:val="32"/>
                <w:szCs w:val="36"/>
              </w:rPr>
              <w:t>92</w:t>
            </w:r>
          </w:p>
        </w:tc>
      </w:tr>
      <w:tr w:rsidR="007735CE" w:rsidRPr="007735CE" w14:paraId="631ACAD5" w14:textId="77777777" w:rsidTr="00BF5431">
        <w:trPr>
          <w:trHeight w:val="402"/>
        </w:trPr>
        <w:tc>
          <w:tcPr>
            <w:tcW w:w="2550" w:type="dxa"/>
            <w:tcBorders>
              <w:top w:val="single" w:sz="8" w:space="0" w:color="FFFFFF"/>
              <w:left w:val="single" w:sz="8" w:space="0" w:color="FFFFFF"/>
              <w:bottom w:val="single" w:sz="8" w:space="0" w:color="FFFFFF"/>
              <w:right w:val="single" w:sz="8" w:space="0" w:color="FFFFFF"/>
            </w:tcBorders>
            <w:shd w:val="clear" w:color="auto" w:fill="CDCDEC"/>
            <w:tcMar>
              <w:top w:w="72" w:type="dxa"/>
              <w:left w:w="144" w:type="dxa"/>
              <w:bottom w:w="72" w:type="dxa"/>
              <w:right w:w="144" w:type="dxa"/>
            </w:tcMar>
            <w:hideMark/>
          </w:tcPr>
          <w:p w14:paraId="472B9ABC" w14:textId="77777777" w:rsidR="007735CE" w:rsidRPr="007735CE" w:rsidRDefault="007735CE" w:rsidP="007735CE">
            <w:pPr>
              <w:spacing w:before="0" w:after="0" w:line="240" w:lineRule="auto"/>
              <w:rPr>
                <w:rFonts w:ascii="Arial" w:eastAsia="Times New Roman" w:hAnsi="Arial" w:cs="Arial"/>
                <w:color w:val="auto"/>
                <w:sz w:val="32"/>
                <w:szCs w:val="36"/>
              </w:rPr>
            </w:pPr>
            <w:r w:rsidRPr="007735CE">
              <w:rPr>
                <w:rFonts w:ascii="Arial" w:eastAsia="Times New Roman" w:hAnsi="Arial" w:cs="Arial"/>
                <w:color w:val="000000"/>
                <w:kern w:val="24"/>
                <w:sz w:val="32"/>
                <w:szCs w:val="36"/>
              </w:rPr>
              <w:t>Dopey</w:t>
            </w:r>
          </w:p>
        </w:tc>
        <w:tc>
          <w:tcPr>
            <w:tcW w:w="2550" w:type="dxa"/>
            <w:tcBorders>
              <w:top w:val="single" w:sz="8" w:space="0" w:color="FFFFFF"/>
              <w:left w:val="single" w:sz="8" w:space="0" w:color="FFFFFF"/>
              <w:bottom w:val="single" w:sz="8" w:space="0" w:color="FFFFFF"/>
              <w:right w:val="single" w:sz="8" w:space="0" w:color="FFFFFF"/>
            </w:tcBorders>
            <w:shd w:val="clear" w:color="auto" w:fill="CDCDEC"/>
            <w:tcMar>
              <w:top w:w="72" w:type="dxa"/>
              <w:left w:w="144" w:type="dxa"/>
              <w:bottom w:w="72" w:type="dxa"/>
              <w:right w:w="144" w:type="dxa"/>
            </w:tcMar>
            <w:hideMark/>
          </w:tcPr>
          <w:p w14:paraId="6EDBE750" w14:textId="77777777" w:rsidR="007735CE" w:rsidRPr="007735CE" w:rsidRDefault="007735CE" w:rsidP="007735CE">
            <w:pPr>
              <w:spacing w:before="0" w:after="0" w:line="240" w:lineRule="auto"/>
              <w:rPr>
                <w:rFonts w:ascii="Arial" w:eastAsia="Times New Roman" w:hAnsi="Arial" w:cs="Arial"/>
                <w:color w:val="auto"/>
                <w:sz w:val="32"/>
                <w:szCs w:val="36"/>
              </w:rPr>
            </w:pPr>
            <w:r w:rsidRPr="007735CE">
              <w:rPr>
                <w:rFonts w:ascii="Arial" w:eastAsia="Times New Roman" w:hAnsi="Arial" w:cs="Arial"/>
                <w:color w:val="000000"/>
                <w:kern w:val="24"/>
                <w:sz w:val="32"/>
                <w:szCs w:val="36"/>
              </w:rPr>
              <w:t>2</w:t>
            </w:r>
          </w:p>
        </w:tc>
        <w:tc>
          <w:tcPr>
            <w:tcW w:w="2550" w:type="dxa"/>
            <w:tcBorders>
              <w:top w:val="single" w:sz="8" w:space="0" w:color="FFFFFF"/>
              <w:left w:val="single" w:sz="8" w:space="0" w:color="FFFFFF"/>
              <w:bottom w:val="single" w:sz="8" w:space="0" w:color="FFFFFF"/>
              <w:right w:val="single" w:sz="8" w:space="0" w:color="FFFFFF"/>
            </w:tcBorders>
            <w:shd w:val="clear" w:color="auto" w:fill="CDCDEC"/>
            <w:tcMar>
              <w:top w:w="72" w:type="dxa"/>
              <w:left w:w="144" w:type="dxa"/>
              <w:bottom w:w="72" w:type="dxa"/>
              <w:right w:w="144" w:type="dxa"/>
            </w:tcMar>
            <w:hideMark/>
          </w:tcPr>
          <w:p w14:paraId="0545D576" w14:textId="77777777" w:rsidR="007735CE" w:rsidRPr="007735CE" w:rsidRDefault="007735CE" w:rsidP="007735CE">
            <w:pPr>
              <w:spacing w:before="0" w:after="0" w:line="240" w:lineRule="auto"/>
              <w:rPr>
                <w:rFonts w:ascii="Arial" w:eastAsia="Times New Roman" w:hAnsi="Arial" w:cs="Arial"/>
                <w:color w:val="auto"/>
                <w:sz w:val="32"/>
                <w:szCs w:val="36"/>
              </w:rPr>
            </w:pPr>
            <w:r w:rsidRPr="00BF5431">
              <w:rPr>
                <w:rFonts w:ascii="Arial" w:eastAsia="Times New Roman" w:hAnsi="Arial" w:cs="Arial"/>
                <w:color w:val="000000"/>
                <w:kern w:val="24"/>
                <w:sz w:val="32"/>
                <w:szCs w:val="36"/>
              </w:rPr>
              <w:t>100</w:t>
            </w:r>
          </w:p>
        </w:tc>
      </w:tr>
      <w:tr w:rsidR="007735CE" w:rsidRPr="007735CE" w14:paraId="3B9A5271" w14:textId="77777777" w:rsidTr="00BF5431">
        <w:trPr>
          <w:trHeight w:val="402"/>
        </w:trPr>
        <w:tc>
          <w:tcPr>
            <w:tcW w:w="2550" w:type="dxa"/>
            <w:tcBorders>
              <w:top w:val="single" w:sz="8" w:space="0" w:color="FFFFFF"/>
              <w:left w:val="single" w:sz="8" w:space="0" w:color="FFFFFF"/>
              <w:bottom w:val="single" w:sz="8" w:space="0" w:color="FFFFFF"/>
              <w:right w:val="single" w:sz="8" w:space="0" w:color="FFFFFF"/>
            </w:tcBorders>
            <w:shd w:val="clear" w:color="auto" w:fill="E8E8F6"/>
            <w:tcMar>
              <w:top w:w="72" w:type="dxa"/>
              <w:left w:w="144" w:type="dxa"/>
              <w:bottom w:w="72" w:type="dxa"/>
              <w:right w:w="144" w:type="dxa"/>
            </w:tcMar>
            <w:hideMark/>
          </w:tcPr>
          <w:p w14:paraId="15E44BB6" w14:textId="77777777" w:rsidR="007735CE" w:rsidRPr="007735CE" w:rsidRDefault="007735CE" w:rsidP="007735CE">
            <w:pPr>
              <w:spacing w:before="0" w:after="0" w:line="240" w:lineRule="auto"/>
              <w:rPr>
                <w:rFonts w:ascii="Arial" w:eastAsia="Times New Roman" w:hAnsi="Arial" w:cs="Arial"/>
                <w:color w:val="auto"/>
                <w:sz w:val="32"/>
                <w:szCs w:val="36"/>
              </w:rPr>
            </w:pPr>
            <w:r w:rsidRPr="007735CE">
              <w:rPr>
                <w:rFonts w:ascii="Arial" w:eastAsia="Times New Roman" w:hAnsi="Arial" w:cs="Arial"/>
                <w:color w:val="000000"/>
                <w:kern w:val="24"/>
                <w:sz w:val="32"/>
                <w:szCs w:val="36"/>
              </w:rPr>
              <w:t>Doc</w:t>
            </w:r>
          </w:p>
        </w:tc>
        <w:tc>
          <w:tcPr>
            <w:tcW w:w="2550" w:type="dxa"/>
            <w:tcBorders>
              <w:top w:val="single" w:sz="8" w:space="0" w:color="FFFFFF"/>
              <w:left w:val="single" w:sz="8" w:space="0" w:color="FFFFFF"/>
              <w:bottom w:val="single" w:sz="8" w:space="0" w:color="FFFFFF"/>
              <w:right w:val="single" w:sz="8" w:space="0" w:color="FFFFFF"/>
            </w:tcBorders>
            <w:shd w:val="clear" w:color="auto" w:fill="E8E8F6"/>
            <w:tcMar>
              <w:top w:w="72" w:type="dxa"/>
              <w:left w:w="144" w:type="dxa"/>
              <w:bottom w:w="72" w:type="dxa"/>
              <w:right w:w="144" w:type="dxa"/>
            </w:tcMar>
            <w:hideMark/>
          </w:tcPr>
          <w:p w14:paraId="72394208" w14:textId="77777777" w:rsidR="007735CE" w:rsidRPr="007735CE" w:rsidRDefault="007735CE" w:rsidP="007735CE">
            <w:pPr>
              <w:spacing w:before="0" w:after="0" w:line="240" w:lineRule="auto"/>
              <w:rPr>
                <w:rFonts w:ascii="Arial" w:eastAsia="Times New Roman" w:hAnsi="Arial" w:cs="Arial"/>
                <w:color w:val="auto"/>
                <w:sz w:val="32"/>
                <w:szCs w:val="36"/>
              </w:rPr>
            </w:pPr>
            <w:r w:rsidRPr="007735CE">
              <w:rPr>
                <w:rFonts w:ascii="Arial" w:eastAsia="Times New Roman" w:hAnsi="Arial" w:cs="Arial"/>
                <w:color w:val="000000"/>
                <w:kern w:val="24"/>
                <w:sz w:val="32"/>
                <w:szCs w:val="36"/>
              </w:rPr>
              <w:t>3</w:t>
            </w:r>
          </w:p>
        </w:tc>
        <w:tc>
          <w:tcPr>
            <w:tcW w:w="2550" w:type="dxa"/>
            <w:tcBorders>
              <w:top w:val="single" w:sz="8" w:space="0" w:color="FFFFFF"/>
              <w:left w:val="single" w:sz="8" w:space="0" w:color="FFFFFF"/>
              <w:bottom w:val="single" w:sz="8" w:space="0" w:color="FFFFFF"/>
              <w:right w:val="single" w:sz="8" w:space="0" w:color="FFFFFF"/>
            </w:tcBorders>
            <w:shd w:val="clear" w:color="auto" w:fill="E8E8F6"/>
            <w:tcMar>
              <w:top w:w="72" w:type="dxa"/>
              <w:left w:w="144" w:type="dxa"/>
              <w:bottom w:w="72" w:type="dxa"/>
              <w:right w:w="144" w:type="dxa"/>
            </w:tcMar>
            <w:hideMark/>
          </w:tcPr>
          <w:p w14:paraId="19A72099" w14:textId="77777777" w:rsidR="007735CE" w:rsidRPr="007735CE" w:rsidRDefault="007735CE" w:rsidP="007735CE">
            <w:pPr>
              <w:spacing w:before="0" w:after="0" w:line="240" w:lineRule="auto"/>
              <w:rPr>
                <w:rFonts w:ascii="Arial" w:eastAsia="Times New Roman" w:hAnsi="Arial" w:cs="Arial"/>
                <w:color w:val="auto"/>
                <w:sz w:val="32"/>
                <w:szCs w:val="36"/>
              </w:rPr>
            </w:pPr>
            <w:r w:rsidRPr="00BF5431">
              <w:rPr>
                <w:rFonts w:ascii="Arial" w:eastAsia="Times New Roman" w:hAnsi="Arial" w:cs="Arial"/>
                <w:color w:val="000000"/>
                <w:kern w:val="24"/>
                <w:sz w:val="32"/>
                <w:szCs w:val="36"/>
              </w:rPr>
              <w:t>44</w:t>
            </w:r>
          </w:p>
        </w:tc>
      </w:tr>
      <w:tr w:rsidR="007735CE" w:rsidRPr="007735CE" w14:paraId="6C93A28C" w14:textId="77777777" w:rsidTr="00BF5431">
        <w:trPr>
          <w:trHeight w:val="402"/>
        </w:trPr>
        <w:tc>
          <w:tcPr>
            <w:tcW w:w="2550" w:type="dxa"/>
            <w:tcBorders>
              <w:top w:val="single" w:sz="8" w:space="0" w:color="FFFFFF"/>
              <w:left w:val="single" w:sz="8" w:space="0" w:color="FFFFFF"/>
              <w:bottom w:val="single" w:sz="8" w:space="0" w:color="FFFFFF"/>
              <w:right w:val="single" w:sz="8" w:space="0" w:color="FFFFFF"/>
            </w:tcBorders>
            <w:shd w:val="clear" w:color="auto" w:fill="CDCDEC"/>
            <w:tcMar>
              <w:top w:w="72" w:type="dxa"/>
              <w:left w:w="144" w:type="dxa"/>
              <w:bottom w:w="72" w:type="dxa"/>
              <w:right w:w="144" w:type="dxa"/>
            </w:tcMar>
            <w:hideMark/>
          </w:tcPr>
          <w:p w14:paraId="2A59901E" w14:textId="77777777" w:rsidR="007735CE" w:rsidRPr="007735CE" w:rsidRDefault="007735CE" w:rsidP="007735CE">
            <w:pPr>
              <w:spacing w:before="0" w:after="0" w:line="240" w:lineRule="auto"/>
              <w:rPr>
                <w:rFonts w:ascii="Arial" w:eastAsia="Times New Roman" w:hAnsi="Arial" w:cs="Arial"/>
                <w:color w:val="auto"/>
                <w:sz w:val="32"/>
                <w:szCs w:val="36"/>
              </w:rPr>
            </w:pPr>
            <w:r w:rsidRPr="007735CE">
              <w:rPr>
                <w:rFonts w:ascii="Arial" w:eastAsia="Times New Roman" w:hAnsi="Arial" w:cs="Arial"/>
                <w:color w:val="000000"/>
                <w:kern w:val="24"/>
                <w:sz w:val="32"/>
                <w:szCs w:val="36"/>
              </w:rPr>
              <w:t>Bashful</w:t>
            </w:r>
          </w:p>
        </w:tc>
        <w:tc>
          <w:tcPr>
            <w:tcW w:w="2550" w:type="dxa"/>
            <w:tcBorders>
              <w:top w:val="single" w:sz="8" w:space="0" w:color="FFFFFF"/>
              <w:left w:val="single" w:sz="8" w:space="0" w:color="FFFFFF"/>
              <w:bottom w:val="single" w:sz="8" w:space="0" w:color="FFFFFF"/>
              <w:right w:val="single" w:sz="8" w:space="0" w:color="FFFFFF"/>
            </w:tcBorders>
            <w:shd w:val="clear" w:color="auto" w:fill="CDCDEC"/>
            <w:tcMar>
              <w:top w:w="72" w:type="dxa"/>
              <w:left w:w="144" w:type="dxa"/>
              <w:bottom w:w="72" w:type="dxa"/>
              <w:right w:w="144" w:type="dxa"/>
            </w:tcMar>
            <w:hideMark/>
          </w:tcPr>
          <w:p w14:paraId="48FAAB49" w14:textId="77777777" w:rsidR="007735CE" w:rsidRPr="007735CE" w:rsidRDefault="007735CE" w:rsidP="007735CE">
            <w:pPr>
              <w:spacing w:before="0" w:after="0" w:line="240" w:lineRule="auto"/>
              <w:rPr>
                <w:rFonts w:ascii="Arial" w:eastAsia="Times New Roman" w:hAnsi="Arial" w:cs="Arial"/>
                <w:color w:val="auto"/>
                <w:sz w:val="32"/>
                <w:szCs w:val="36"/>
              </w:rPr>
            </w:pPr>
            <w:r w:rsidRPr="007735CE">
              <w:rPr>
                <w:rFonts w:ascii="Arial" w:eastAsia="Times New Roman" w:hAnsi="Arial" w:cs="Arial"/>
                <w:color w:val="000000"/>
                <w:kern w:val="24"/>
                <w:sz w:val="32"/>
                <w:szCs w:val="36"/>
              </w:rPr>
              <w:t>4</w:t>
            </w:r>
          </w:p>
        </w:tc>
        <w:tc>
          <w:tcPr>
            <w:tcW w:w="2550" w:type="dxa"/>
            <w:tcBorders>
              <w:top w:val="single" w:sz="8" w:space="0" w:color="FFFFFF"/>
              <w:left w:val="single" w:sz="8" w:space="0" w:color="FFFFFF"/>
              <w:bottom w:val="single" w:sz="8" w:space="0" w:color="FFFFFF"/>
              <w:right w:val="single" w:sz="8" w:space="0" w:color="FFFFFF"/>
            </w:tcBorders>
            <w:shd w:val="clear" w:color="auto" w:fill="CDCDEC"/>
            <w:tcMar>
              <w:top w:w="72" w:type="dxa"/>
              <w:left w:w="144" w:type="dxa"/>
              <w:bottom w:w="72" w:type="dxa"/>
              <w:right w:w="144" w:type="dxa"/>
            </w:tcMar>
            <w:hideMark/>
          </w:tcPr>
          <w:p w14:paraId="5389E7EF" w14:textId="77777777" w:rsidR="007735CE" w:rsidRPr="007735CE" w:rsidRDefault="007735CE" w:rsidP="007735CE">
            <w:pPr>
              <w:spacing w:before="0" w:after="0" w:line="240" w:lineRule="auto"/>
              <w:rPr>
                <w:rFonts w:ascii="Arial" w:eastAsia="Times New Roman" w:hAnsi="Arial" w:cs="Arial"/>
                <w:color w:val="auto"/>
                <w:sz w:val="32"/>
                <w:szCs w:val="36"/>
              </w:rPr>
            </w:pPr>
            <w:r w:rsidRPr="00BF5431">
              <w:rPr>
                <w:rFonts w:ascii="Arial" w:eastAsia="Times New Roman" w:hAnsi="Arial" w:cs="Arial"/>
                <w:color w:val="000000"/>
                <w:kern w:val="24"/>
                <w:sz w:val="32"/>
                <w:szCs w:val="36"/>
              </w:rPr>
              <w:t>87</w:t>
            </w:r>
          </w:p>
        </w:tc>
      </w:tr>
    </w:tbl>
    <w:p w14:paraId="76CFD62F" w14:textId="77777777" w:rsidR="00AD5B7E" w:rsidRDefault="00AD5B7E" w:rsidP="00AD5B7E"/>
    <w:p w14:paraId="1E58B6B2" w14:textId="77777777" w:rsidR="00AD5B7E" w:rsidRDefault="007735CE" w:rsidP="00AD5B7E">
      <w:r>
        <w:t xml:space="preserve">So you create two arrays, both of size 5, one is a string array and the other is an integer array. As you index your way thought the string array entering name values, you use the SAME index to write an integer grade into the integer array. </w:t>
      </w:r>
      <w:r w:rsidR="00772990">
        <w:t>Or in some cases, you know the values and you can create them already synchronized l</w:t>
      </w:r>
      <w:r>
        <w:t>ike this:</w:t>
      </w:r>
    </w:p>
    <w:p w14:paraId="4C659A9D" w14:textId="77777777" w:rsidR="007735CE" w:rsidRPr="007735CE" w:rsidRDefault="007735CE" w:rsidP="007735CE">
      <w:pPr>
        <w:kinsoku w:val="0"/>
        <w:overflowPunct w:val="0"/>
        <w:spacing w:before="86" w:after="0" w:line="240" w:lineRule="auto"/>
        <w:ind w:left="547" w:hanging="547"/>
        <w:textAlignment w:val="baseline"/>
        <w:rPr>
          <w:rFonts w:ascii="Times New Roman" w:eastAsia="Times New Roman" w:hAnsi="Times New Roman" w:cs="Times New Roman"/>
          <w:color w:val="auto"/>
          <w:sz w:val="18"/>
          <w:szCs w:val="24"/>
        </w:rPr>
      </w:pPr>
      <w:r w:rsidRPr="007735CE">
        <w:rPr>
          <w:rFonts w:ascii="Consolas" w:eastAsia="+mn-ea" w:hAnsi="Consolas" w:cs="+mn-cs"/>
          <w:color w:val="0000FF"/>
          <w:sz w:val="24"/>
          <w:szCs w:val="36"/>
        </w:rPr>
        <w:t>string</w:t>
      </w:r>
      <w:r w:rsidRPr="007735CE">
        <w:rPr>
          <w:rFonts w:ascii="Consolas" w:eastAsia="+mn-ea" w:hAnsi="Consolas" w:cs="+mn-cs"/>
          <w:color w:val="000000" w:themeColor="text1"/>
          <w:sz w:val="24"/>
          <w:szCs w:val="36"/>
        </w:rPr>
        <w:t>[] nameArray</w:t>
      </w:r>
      <w:r>
        <w:rPr>
          <w:rFonts w:ascii="Consolas" w:eastAsia="+mn-ea" w:hAnsi="Consolas" w:cs="+mn-cs"/>
          <w:color w:val="000000" w:themeColor="text1"/>
          <w:sz w:val="24"/>
          <w:szCs w:val="36"/>
        </w:rPr>
        <w:t xml:space="preserve"> </w:t>
      </w:r>
      <w:r w:rsidRPr="007735CE">
        <w:rPr>
          <w:rFonts w:ascii="Consolas" w:eastAsia="+mn-ea" w:hAnsi="Consolas" w:cs="+mn-cs"/>
          <w:color w:val="000000" w:themeColor="text1"/>
          <w:sz w:val="24"/>
          <w:szCs w:val="36"/>
        </w:rPr>
        <w:t>= {</w:t>
      </w:r>
      <w:r w:rsidRPr="007735CE">
        <w:rPr>
          <w:rFonts w:ascii="Consolas" w:eastAsia="+mn-ea" w:hAnsi="Consolas" w:cs="+mn-cs"/>
          <w:color w:val="A31515"/>
          <w:sz w:val="24"/>
          <w:szCs w:val="36"/>
        </w:rPr>
        <w:t xml:space="preserve">"Sneezy", "Sleepy", "Dopey", "Doc", "Bashful" </w:t>
      </w:r>
      <w:r w:rsidRPr="007735CE">
        <w:rPr>
          <w:rFonts w:ascii="Consolas" w:eastAsia="+mn-ea" w:hAnsi="Consolas" w:cs="+mn-cs"/>
          <w:color w:val="000000" w:themeColor="text1"/>
          <w:sz w:val="24"/>
          <w:szCs w:val="36"/>
        </w:rPr>
        <w:t>};</w:t>
      </w:r>
    </w:p>
    <w:p w14:paraId="70E94B9A" w14:textId="77777777" w:rsidR="007735CE" w:rsidRDefault="007735CE" w:rsidP="007735CE">
      <w:pPr>
        <w:kinsoku w:val="0"/>
        <w:overflowPunct w:val="0"/>
        <w:spacing w:before="86" w:after="0" w:line="240" w:lineRule="auto"/>
        <w:ind w:left="547" w:hanging="547"/>
        <w:textAlignment w:val="baseline"/>
        <w:rPr>
          <w:rFonts w:ascii="Consolas" w:eastAsia="+mn-ea" w:hAnsi="Consolas" w:cs="+mn-cs"/>
          <w:color w:val="000000" w:themeColor="text1"/>
          <w:sz w:val="24"/>
          <w:szCs w:val="36"/>
        </w:rPr>
      </w:pPr>
      <w:r>
        <w:rPr>
          <w:rFonts w:ascii="Consolas" w:eastAsia="+mn-ea" w:hAnsi="Consolas" w:cs="+mn-cs"/>
          <w:color w:val="0000FF"/>
          <w:sz w:val="24"/>
          <w:szCs w:val="36"/>
        </w:rPr>
        <w:t>int</w:t>
      </w:r>
      <w:r w:rsidRPr="007735CE">
        <w:rPr>
          <w:rFonts w:ascii="Consolas" w:eastAsia="+mn-ea" w:hAnsi="Consolas" w:cs="+mn-cs"/>
          <w:color w:val="000000" w:themeColor="text1"/>
          <w:sz w:val="24"/>
          <w:szCs w:val="36"/>
        </w:rPr>
        <w:t xml:space="preserve">[] </w:t>
      </w:r>
      <w:r w:rsidR="00BF5431" w:rsidRPr="00BF5431">
        <w:rPr>
          <w:rFonts w:ascii="Consolas" w:eastAsia="+mn-ea" w:hAnsi="Consolas" w:cs="+mn-cs"/>
          <w:color w:val="000000" w:themeColor="text1"/>
          <w:sz w:val="24"/>
          <w:szCs w:val="36"/>
        </w:rPr>
        <w:t>gradeArray</w:t>
      </w:r>
      <w:r w:rsidRPr="007735CE">
        <w:rPr>
          <w:rFonts w:ascii="Consolas" w:eastAsia="+mn-ea" w:hAnsi="Consolas" w:cs="+mn-cs"/>
          <w:color w:val="000000" w:themeColor="text1"/>
          <w:sz w:val="24"/>
          <w:szCs w:val="36"/>
        </w:rPr>
        <w:t xml:space="preserve">= { </w:t>
      </w:r>
      <w:r>
        <w:rPr>
          <w:rFonts w:ascii="Consolas" w:eastAsia="+mn-ea" w:hAnsi="Consolas" w:cs="+mn-cs"/>
          <w:color w:val="0000FF"/>
          <w:sz w:val="24"/>
          <w:szCs w:val="36"/>
        </w:rPr>
        <w:t>84, 92, 100, 44, 87</w:t>
      </w:r>
      <w:r w:rsidRPr="007735CE">
        <w:rPr>
          <w:rFonts w:ascii="Consolas" w:eastAsia="+mn-ea" w:hAnsi="Consolas" w:cs="+mn-cs"/>
          <w:color w:val="000000" w:themeColor="text1"/>
          <w:sz w:val="24"/>
          <w:szCs w:val="36"/>
        </w:rPr>
        <w:t>};</w:t>
      </w:r>
    </w:p>
    <w:p w14:paraId="41065997" w14:textId="77777777" w:rsidR="007735CE" w:rsidRDefault="007735CE" w:rsidP="007735CE">
      <w:pPr>
        <w:kinsoku w:val="0"/>
        <w:overflowPunct w:val="0"/>
        <w:spacing w:before="86" w:after="0" w:line="240" w:lineRule="auto"/>
        <w:ind w:left="547" w:hanging="547"/>
        <w:textAlignment w:val="baseline"/>
        <w:rPr>
          <w:rFonts w:ascii="Times New Roman" w:eastAsia="Times New Roman" w:hAnsi="Times New Roman" w:cs="Times New Roman"/>
          <w:color w:val="auto"/>
          <w:sz w:val="18"/>
          <w:szCs w:val="24"/>
        </w:rPr>
      </w:pPr>
    </w:p>
    <w:p w14:paraId="2BA7DF6E" w14:textId="77777777" w:rsidR="007735CE" w:rsidRDefault="007735CE" w:rsidP="007735CE">
      <w:r>
        <w:lastRenderedPageBreak/>
        <w:t>The computer just knows there are two arrays, it is up to the programmer to initialize, maintain, and read from the arrays in a coordinated way.</w:t>
      </w:r>
      <w:r w:rsidR="00BF5431">
        <w:t xml:space="preserve"> Now see how this code does a search through the </w:t>
      </w:r>
      <w:r w:rsidR="00BF5431" w:rsidRPr="007735CE">
        <w:rPr>
          <w:rFonts w:ascii="Consolas" w:eastAsia="+mn-ea" w:hAnsi="Consolas" w:cs="+mn-cs"/>
          <w:color w:val="000000" w:themeColor="text1"/>
          <w:sz w:val="24"/>
          <w:szCs w:val="36"/>
        </w:rPr>
        <w:t>nameArray</w:t>
      </w:r>
      <w:r w:rsidR="00BF5431">
        <w:rPr>
          <w:rFonts w:ascii="Consolas" w:eastAsia="+mn-ea" w:hAnsi="Consolas" w:cs="+mn-cs"/>
          <w:color w:val="000000" w:themeColor="text1"/>
          <w:sz w:val="24"/>
          <w:szCs w:val="36"/>
        </w:rPr>
        <w:t xml:space="preserve"> </w:t>
      </w:r>
      <w:r w:rsidR="00BF5431">
        <w:t xml:space="preserve">and when it finds the match, it uses the same index </w:t>
      </w:r>
      <w:r w:rsidR="00772990" w:rsidRPr="00BF5431">
        <w:rPr>
          <w:rFonts w:ascii="Consolas" w:hAnsi="Consolas" w:cs="Consolas"/>
          <w:color w:val="000000"/>
          <w:szCs w:val="19"/>
        </w:rPr>
        <w:t>i</w:t>
      </w:r>
      <w:r w:rsidR="00BF5431">
        <w:t xml:space="preserve"> to get the score out of the </w:t>
      </w:r>
      <w:r w:rsidR="00BF5431" w:rsidRPr="00BF5431">
        <w:rPr>
          <w:rFonts w:ascii="Consolas" w:eastAsia="+mn-ea" w:hAnsi="Consolas" w:cs="+mn-cs"/>
          <w:color w:val="000000" w:themeColor="text1"/>
          <w:sz w:val="24"/>
          <w:szCs w:val="36"/>
        </w:rPr>
        <w:t>gradeArray</w:t>
      </w:r>
      <w:r w:rsidR="00BF5431">
        <w:t>.</w:t>
      </w:r>
    </w:p>
    <w:p w14:paraId="6233562D" w14:textId="77777777" w:rsidR="00BF5431" w:rsidRPr="00BF5431" w:rsidRDefault="00BF5431" w:rsidP="00BF5431">
      <w:pPr>
        <w:autoSpaceDE w:val="0"/>
        <w:autoSpaceDN w:val="0"/>
        <w:adjustRightInd w:val="0"/>
        <w:spacing w:before="0" w:after="0" w:line="240" w:lineRule="auto"/>
        <w:rPr>
          <w:rFonts w:ascii="Consolas" w:hAnsi="Consolas" w:cs="Consolas"/>
          <w:color w:val="000000"/>
          <w:szCs w:val="19"/>
        </w:rPr>
      </w:pPr>
      <w:r w:rsidRPr="00BF5431">
        <w:rPr>
          <w:rFonts w:ascii="Consolas" w:hAnsi="Consolas" w:cs="Consolas"/>
          <w:color w:val="000000"/>
          <w:szCs w:val="19"/>
        </w:rPr>
        <w:t>Console.Write(</w:t>
      </w:r>
      <w:r w:rsidRPr="00BF5431">
        <w:rPr>
          <w:rFonts w:ascii="Consolas" w:hAnsi="Consolas" w:cs="Consolas"/>
          <w:color w:val="A31515"/>
          <w:szCs w:val="19"/>
        </w:rPr>
        <w:t>"Enter a dwarf's name: "</w:t>
      </w:r>
      <w:r w:rsidRPr="00BF5431">
        <w:rPr>
          <w:rFonts w:ascii="Consolas" w:hAnsi="Consolas" w:cs="Consolas"/>
          <w:color w:val="000000"/>
          <w:szCs w:val="19"/>
        </w:rPr>
        <w:t>);</w:t>
      </w:r>
    </w:p>
    <w:p w14:paraId="667DE6AB" w14:textId="77777777" w:rsidR="00BF5431" w:rsidRPr="00BF5431" w:rsidRDefault="00BF5431" w:rsidP="00BF5431">
      <w:pPr>
        <w:autoSpaceDE w:val="0"/>
        <w:autoSpaceDN w:val="0"/>
        <w:adjustRightInd w:val="0"/>
        <w:spacing w:before="0" w:after="0" w:line="240" w:lineRule="auto"/>
        <w:rPr>
          <w:rFonts w:ascii="Consolas" w:hAnsi="Consolas" w:cs="Consolas"/>
          <w:color w:val="000000"/>
          <w:szCs w:val="19"/>
        </w:rPr>
      </w:pPr>
      <w:r w:rsidRPr="00BF5431">
        <w:rPr>
          <w:rFonts w:ascii="Consolas" w:hAnsi="Consolas" w:cs="Consolas"/>
          <w:color w:val="0000FF"/>
          <w:szCs w:val="19"/>
        </w:rPr>
        <w:t>string</w:t>
      </w:r>
      <w:r w:rsidRPr="00BF5431">
        <w:rPr>
          <w:rFonts w:ascii="Consolas" w:hAnsi="Consolas" w:cs="Consolas"/>
          <w:color w:val="000000"/>
          <w:szCs w:val="19"/>
        </w:rPr>
        <w:t xml:space="preserve"> dwarfName = Console.ReadLine();</w:t>
      </w:r>
    </w:p>
    <w:p w14:paraId="070724A9" w14:textId="77777777" w:rsidR="00BF5431" w:rsidRPr="00BF5431" w:rsidRDefault="00BF5431" w:rsidP="00BF5431">
      <w:pPr>
        <w:autoSpaceDE w:val="0"/>
        <w:autoSpaceDN w:val="0"/>
        <w:adjustRightInd w:val="0"/>
        <w:spacing w:before="0" w:after="0" w:line="240" w:lineRule="auto"/>
        <w:rPr>
          <w:rFonts w:ascii="Consolas" w:hAnsi="Consolas" w:cs="Consolas"/>
          <w:color w:val="000000"/>
          <w:szCs w:val="19"/>
        </w:rPr>
      </w:pPr>
      <w:r w:rsidRPr="00BF5431">
        <w:rPr>
          <w:rFonts w:ascii="Consolas" w:hAnsi="Consolas" w:cs="Consolas"/>
          <w:color w:val="000000"/>
          <w:szCs w:val="19"/>
        </w:rPr>
        <w:t>Console.WriteLine();</w:t>
      </w:r>
    </w:p>
    <w:p w14:paraId="38162882" w14:textId="77777777" w:rsidR="00BF5431" w:rsidRPr="00BF5431" w:rsidRDefault="00BF5431" w:rsidP="00BF5431">
      <w:pPr>
        <w:autoSpaceDE w:val="0"/>
        <w:autoSpaceDN w:val="0"/>
        <w:adjustRightInd w:val="0"/>
        <w:spacing w:before="0" w:after="0" w:line="240" w:lineRule="auto"/>
        <w:rPr>
          <w:rFonts w:ascii="Consolas" w:hAnsi="Consolas" w:cs="Consolas"/>
          <w:color w:val="000000"/>
          <w:szCs w:val="19"/>
        </w:rPr>
      </w:pPr>
      <w:r w:rsidRPr="00BF5431">
        <w:rPr>
          <w:rFonts w:ascii="Consolas" w:hAnsi="Consolas" w:cs="Consolas"/>
          <w:color w:val="0000FF"/>
          <w:szCs w:val="19"/>
        </w:rPr>
        <w:t>for</w:t>
      </w:r>
      <w:r w:rsidRPr="00BF5431">
        <w:rPr>
          <w:rFonts w:ascii="Consolas" w:hAnsi="Consolas" w:cs="Consolas"/>
          <w:color w:val="000000"/>
          <w:szCs w:val="19"/>
        </w:rPr>
        <w:t xml:space="preserve"> (</w:t>
      </w:r>
      <w:r w:rsidRPr="00BF5431">
        <w:rPr>
          <w:rFonts w:ascii="Consolas" w:hAnsi="Consolas" w:cs="Consolas"/>
          <w:color w:val="0000FF"/>
          <w:szCs w:val="19"/>
        </w:rPr>
        <w:t>int</w:t>
      </w:r>
      <w:r w:rsidRPr="00BF5431">
        <w:rPr>
          <w:rFonts w:ascii="Consolas" w:hAnsi="Consolas" w:cs="Consolas"/>
          <w:color w:val="000000"/>
          <w:szCs w:val="19"/>
        </w:rPr>
        <w:t xml:space="preserve"> i = 0; i &lt; nameArray.Length; i++)</w:t>
      </w:r>
    </w:p>
    <w:p w14:paraId="451CD725" w14:textId="77777777" w:rsidR="00BF5431" w:rsidRPr="00BF5431" w:rsidRDefault="00BF5431" w:rsidP="00BF5431">
      <w:pPr>
        <w:autoSpaceDE w:val="0"/>
        <w:autoSpaceDN w:val="0"/>
        <w:adjustRightInd w:val="0"/>
        <w:spacing w:before="0" w:after="0" w:line="240" w:lineRule="auto"/>
        <w:rPr>
          <w:rFonts w:ascii="Consolas" w:hAnsi="Consolas" w:cs="Consolas"/>
          <w:color w:val="000000"/>
          <w:szCs w:val="19"/>
        </w:rPr>
      </w:pPr>
      <w:r w:rsidRPr="00BF5431">
        <w:rPr>
          <w:rFonts w:ascii="Consolas" w:hAnsi="Consolas" w:cs="Consolas"/>
          <w:color w:val="000000"/>
          <w:szCs w:val="19"/>
        </w:rPr>
        <w:t>{</w:t>
      </w:r>
    </w:p>
    <w:p w14:paraId="7E769110" w14:textId="77777777" w:rsidR="00BF5431" w:rsidRPr="00BF5431" w:rsidRDefault="00BF5431" w:rsidP="00BF5431">
      <w:pPr>
        <w:autoSpaceDE w:val="0"/>
        <w:autoSpaceDN w:val="0"/>
        <w:adjustRightInd w:val="0"/>
        <w:spacing w:before="0" w:after="0" w:line="240" w:lineRule="auto"/>
        <w:rPr>
          <w:rFonts w:ascii="Consolas" w:hAnsi="Consolas" w:cs="Consolas"/>
          <w:color w:val="000000"/>
          <w:szCs w:val="19"/>
        </w:rPr>
      </w:pPr>
      <w:r w:rsidRPr="00BF5431">
        <w:rPr>
          <w:rFonts w:ascii="Consolas" w:hAnsi="Consolas" w:cs="Consolas"/>
          <w:color w:val="000000"/>
          <w:szCs w:val="19"/>
        </w:rPr>
        <w:t xml:space="preserve">    </w:t>
      </w:r>
      <w:r w:rsidRPr="00BF5431">
        <w:rPr>
          <w:rFonts w:ascii="Consolas" w:hAnsi="Consolas" w:cs="Consolas"/>
          <w:color w:val="0000FF"/>
          <w:szCs w:val="19"/>
        </w:rPr>
        <w:t>if</w:t>
      </w:r>
      <w:r w:rsidRPr="00BF5431">
        <w:rPr>
          <w:rFonts w:ascii="Consolas" w:hAnsi="Consolas" w:cs="Consolas"/>
          <w:color w:val="000000"/>
          <w:szCs w:val="19"/>
        </w:rPr>
        <w:t xml:space="preserve"> (nameArray[i] == dwarfName)</w:t>
      </w:r>
    </w:p>
    <w:p w14:paraId="25A7FEDC" w14:textId="77777777" w:rsidR="00BF5431" w:rsidRPr="00BF5431" w:rsidRDefault="00BF5431" w:rsidP="00BF5431">
      <w:pPr>
        <w:autoSpaceDE w:val="0"/>
        <w:autoSpaceDN w:val="0"/>
        <w:adjustRightInd w:val="0"/>
        <w:spacing w:before="0" w:after="0" w:line="240" w:lineRule="auto"/>
        <w:rPr>
          <w:rFonts w:ascii="Consolas" w:hAnsi="Consolas" w:cs="Consolas"/>
          <w:color w:val="000000"/>
          <w:szCs w:val="19"/>
        </w:rPr>
      </w:pPr>
      <w:r w:rsidRPr="00BF5431">
        <w:rPr>
          <w:rFonts w:ascii="Consolas" w:hAnsi="Consolas" w:cs="Consolas"/>
          <w:color w:val="000000"/>
          <w:szCs w:val="19"/>
        </w:rPr>
        <w:t xml:space="preserve">    {</w:t>
      </w:r>
    </w:p>
    <w:p w14:paraId="38E91510" w14:textId="77777777" w:rsidR="00BF5431" w:rsidRPr="00BF5431" w:rsidRDefault="00BF5431" w:rsidP="00BF5431">
      <w:pPr>
        <w:autoSpaceDE w:val="0"/>
        <w:autoSpaceDN w:val="0"/>
        <w:adjustRightInd w:val="0"/>
        <w:spacing w:before="0" w:after="0" w:line="240" w:lineRule="auto"/>
        <w:rPr>
          <w:rFonts w:ascii="Consolas" w:hAnsi="Consolas" w:cs="Consolas"/>
          <w:color w:val="000000"/>
          <w:szCs w:val="19"/>
        </w:rPr>
      </w:pPr>
      <w:r w:rsidRPr="00BF5431">
        <w:rPr>
          <w:rFonts w:ascii="Consolas" w:hAnsi="Consolas" w:cs="Consolas"/>
          <w:color w:val="000000"/>
          <w:szCs w:val="19"/>
        </w:rPr>
        <w:t xml:space="preserve">        Console.WriteLine(</w:t>
      </w:r>
      <w:r w:rsidRPr="00BF5431">
        <w:rPr>
          <w:rFonts w:ascii="Consolas" w:hAnsi="Consolas" w:cs="Consolas"/>
          <w:color w:val="A31515"/>
          <w:szCs w:val="19"/>
        </w:rPr>
        <w:t>"{0} scored a {1}."</w:t>
      </w:r>
      <w:r w:rsidRPr="00BF5431">
        <w:rPr>
          <w:rFonts w:ascii="Consolas" w:hAnsi="Consolas" w:cs="Consolas"/>
          <w:color w:val="000000"/>
          <w:szCs w:val="19"/>
        </w:rPr>
        <w:t>, dwarfName, gradeArray[i]);</w:t>
      </w:r>
    </w:p>
    <w:p w14:paraId="60D9EA2A" w14:textId="77777777" w:rsidR="00BF5431" w:rsidRPr="00BF5431" w:rsidRDefault="00BF5431" w:rsidP="00BF5431">
      <w:pPr>
        <w:autoSpaceDE w:val="0"/>
        <w:autoSpaceDN w:val="0"/>
        <w:adjustRightInd w:val="0"/>
        <w:spacing w:before="0" w:after="0" w:line="240" w:lineRule="auto"/>
        <w:rPr>
          <w:rFonts w:ascii="Consolas" w:hAnsi="Consolas" w:cs="Consolas"/>
          <w:color w:val="000000"/>
          <w:szCs w:val="19"/>
        </w:rPr>
      </w:pPr>
      <w:r w:rsidRPr="00BF5431">
        <w:rPr>
          <w:rFonts w:ascii="Consolas" w:hAnsi="Consolas" w:cs="Consolas"/>
          <w:color w:val="000000"/>
          <w:szCs w:val="19"/>
        </w:rPr>
        <w:t xml:space="preserve">        </w:t>
      </w:r>
      <w:r w:rsidRPr="00BF5431">
        <w:rPr>
          <w:rFonts w:ascii="Consolas" w:hAnsi="Consolas" w:cs="Consolas"/>
          <w:color w:val="0000FF"/>
          <w:szCs w:val="19"/>
        </w:rPr>
        <w:t>break</w:t>
      </w:r>
      <w:r w:rsidRPr="00BF5431">
        <w:rPr>
          <w:rFonts w:ascii="Consolas" w:hAnsi="Consolas" w:cs="Consolas"/>
          <w:color w:val="000000"/>
          <w:szCs w:val="19"/>
        </w:rPr>
        <w:t>;</w:t>
      </w:r>
    </w:p>
    <w:p w14:paraId="22F947EB" w14:textId="77777777" w:rsidR="00BF5431" w:rsidRPr="00BF5431" w:rsidRDefault="00BF5431" w:rsidP="00BF5431">
      <w:pPr>
        <w:autoSpaceDE w:val="0"/>
        <w:autoSpaceDN w:val="0"/>
        <w:adjustRightInd w:val="0"/>
        <w:spacing w:before="0" w:after="0" w:line="240" w:lineRule="auto"/>
        <w:rPr>
          <w:rFonts w:ascii="Consolas" w:hAnsi="Consolas" w:cs="Consolas"/>
          <w:color w:val="000000"/>
          <w:szCs w:val="19"/>
        </w:rPr>
      </w:pPr>
      <w:r w:rsidRPr="00BF5431">
        <w:rPr>
          <w:rFonts w:ascii="Consolas" w:hAnsi="Consolas" w:cs="Consolas"/>
          <w:color w:val="000000"/>
          <w:szCs w:val="19"/>
        </w:rPr>
        <w:t xml:space="preserve">    }</w:t>
      </w:r>
    </w:p>
    <w:p w14:paraId="5048C31C" w14:textId="77777777" w:rsidR="00BF5431" w:rsidRDefault="00BF5431" w:rsidP="00BF5431">
      <w:pPr>
        <w:rPr>
          <w:rFonts w:ascii="Consolas" w:hAnsi="Consolas" w:cs="Consolas"/>
          <w:color w:val="000000"/>
          <w:szCs w:val="19"/>
        </w:rPr>
      </w:pPr>
      <w:r w:rsidRPr="00BF5431">
        <w:rPr>
          <w:rFonts w:ascii="Consolas" w:hAnsi="Consolas" w:cs="Consolas"/>
          <w:color w:val="000000"/>
          <w:szCs w:val="19"/>
        </w:rPr>
        <w:t>}</w:t>
      </w:r>
    </w:p>
    <w:p w14:paraId="1271E09E" w14:textId="77777777" w:rsidR="00BF5431" w:rsidRDefault="00BF5431" w:rsidP="00BF5431">
      <w:r>
        <w:t>Here is sample output from that program:</w:t>
      </w:r>
    </w:p>
    <w:p w14:paraId="35C2BFE7" w14:textId="77777777" w:rsidR="00BF5431" w:rsidRPr="00BF5431" w:rsidRDefault="00BF5431" w:rsidP="00BF5431">
      <w:pPr>
        <w:ind w:firstLine="720"/>
        <w:rPr>
          <w:rFonts w:ascii="Consolas" w:hAnsi="Consolas"/>
          <w:color w:val="000000" w:themeColor="text1"/>
          <w:sz w:val="24"/>
        </w:rPr>
      </w:pPr>
      <w:r w:rsidRPr="00BF5431">
        <w:rPr>
          <w:rFonts w:ascii="Consolas" w:hAnsi="Consolas"/>
          <w:color w:val="000000" w:themeColor="text1"/>
          <w:sz w:val="24"/>
        </w:rPr>
        <w:t>Enter a dwarf's name: Doc</w:t>
      </w:r>
    </w:p>
    <w:p w14:paraId="0B48C4BB" w14:textId="788869EE" w:rsidR="00BF5431" w:rsidRDefault="00BF5431" w:rsidP="00BF5431">
      <w:pPr>
        <w:ind w:firstLine="720"/>
        <w:rPr>
          <w:rFonts w:ascii="Consolas" w:hAnsi="Consolas"/>
          <w:color w:val="000000" w:themeColor="text1"/>
          <w:sz w:val="24"/>
        </w:rPr>
      </w:pPr>
      <w:r w:rsidRPr="00BF5431">
        <w:rPr>
          <w:rFonts w:ascii="Consolas" w:hAnsi="Consolas"/>
          <w:color w:val="000000" w:themeColor="text1"/>
          <w:sz w:val="24"/>
        </w:rPr>
        <w:t>Doc scored a 44.</w:t>
      </w:r>
    </w:p>
    <w:p w14:paraId="42E6CD4B" w14:textId="5DA545A1" w:rsidR="002C2B02" w:rsidRPr="00BF5431" w:rsidRDefault="002C2B02" w:rsidP="002C2B02">
      <w:pPr>
        <w:rPr>
          <w:rFonts w:ascii="Consolas" w:hAnsi="Consolas"/>
          <w:color w:val="000000" w:themeColor="text1"/>
          <w:sz w:val="24"/>
        </w:rPr>
      </w:pPr>
      <w:r>
        <w:t>Do not just skim this section on parallel arrays, read until you understand it.</w:t>
      </w:r>
    </w:p>
    <w:p w14:paraId="01AFFC2D" w14:textId="77777777" w:rsidR="007735CE" w:rsidRDefault="007735CE" w:rsidP="00AD5B7E"/>
    <w:p w14:paraId="5769ED57" w14:textId="77777777" w:rsidR="00BF5431" w:rsidRDefault="00BF5431" w:rsidP="00BF5431">
      <w:pPr>
        <w:pStyle w:val="Heading3"/>
      </w:pPr>
      <w:bookmarkStart w:id="65" w:name="_Toc44348527"/>
      <w:r w:rsidRPr="00BF5431">
        <w:t>Using the Sort(),</w:t>
      </w:r>
      <w:r w:rsidR="00CF4743">
        <w:t xml:space="preserve"> </w:t>
      </w:r>
      <w:r w:rsidRPr="00BF5431">
        <w:t>Reverse()</w:t>
      </w:r>
      <w:r w:rsidR="00CF4743">
        <w:t>, and BinarySearch()</w:t>
      </w:r>
      <w:r w:rsidR="00CF4743" w:rsidRPr="00BF5431">
        <w:t xml:space="preserve"> </w:t>
      </w:r>
      <w:r w:rsidRPr="00BF5431">
        <w:t>Methods</w:t>
      </w:r>
      <w:bookmarkEnd w:id="65"/>
    </w:p>
    <w:p w14:paraId="15C2F5C8" w14:textId="07DEF9E3" w:rsidR="00AD5B7E" w:rsidRDefault="00BF5431" w:rsidP="00AD5B7E">
      <w:r>
        <w:t>Because arrays are used so extensively, the C# language has methods already available to manipulate them so that everyone doesn’t have to write their own</w:t>
      </w:r>
      <w:r w:rsidR="00772990">
        <w:t xml:space="preserve"> methods</w:t>
      </w:r>
      <w:r>
        <w:t>. We will look at three of them.</w:t>
      </w:r>
      <w:r w:rsidR="00CF4743">
        <w:t xml:space="preserve">  Hopefully you are getting use</w:t>
      </w:r>
      <w:r w:rsidR="002C2B02">
        <w:t>d</w:t>
      </w:r>
      <w:r w:rsidR="00CF4743">
        <w:t xml:space="preserve"> to the idea of methods. So if C# is going to have methods to help us manipulate </w:t>
      </w:r>
      <w:r w:rsidR="001479F0">
        <w:t>arrays</w:t>
      </w:r>
      <w:r w:rsidR="00CF4743">
        <w:t xml:space="preserve">, it would be appropriate to put them all in the same class definition.  Which they did. Now what would be a good name for a class that has many methods for dealing with arrays?  How about Array?  Well, the good news is, that is an easy class name to remember, when you need a method to do something with an array, always check the Array class. But maybe not so good, students often get the word array (lower case) which is a data structure confused with Array (upper case A), that class with all these nice methods.  So stop now, and try and get this to stick in your head.  There is a class with a name </w:t>
      </w:r>
      <w:r w:rsidR="00CF4743" w:rsidRPr="00CF4743">
        <w:rPr>
          <w:b/>
          <w:highlight w:val="yellow"/>
        </w:rPr>
        <w:t>A</w:t>
      </w:r>
      <w:r w:rsidR="00CF4743">
        <w:t xml:space="preserve">rray that has methods that you use to manipulate an </w:t>
      </w:r>
      <w:r w:rsidR="00CF4743" w:rsidRPr="00CF4743">
        <w:rPr>
          <w:b/>
          <w:highlight w:val="yellow"/>
        </w:rPr>
        <w:t>a</w:t>
      </w:r>
      <w:r w:rsidR="00CF4743">
        <w:t>rray</w:t>
      </w:r>
      <w:r w:rsidR="002C2B02">
        <w:t xml:space="preserve"> that you created</w:t>
      </w:r>
      <w:r w:rsidR="00CF4743">
        <w:t>.</w:t>
      </w:r>
    </w:p>
    <w:p w14:paraId="735BB599" w14:textId="77777777" w:rsidR="00CF4743" w:rsidRDefault="00CF4743" w:rsidP="00CF4743">
      <w:pPr>
        <w:pStyle w:val="Heading4"/>
        <w:rPr>
          <w:b/>
          <w:i w:val="0"/>
        </w:rPr>
      </w:pPr>
      <w:r w:rsidRPr="00CF4743">
        <w:rPr>
          <w:b/>
          <w:i w:val="0"/>
        </w:rPr>
        <w:t>Sort</w:t>
      </w:r>
    </w:p>
    <w:p w14:paraId="20529469" w14:textId="77777777" w:rsidR="00CF4743" w:rsidRDefault="00CF4743" w:rsidP="00CF4743">
      <w:r>
        <w:t>If you go back and look at our first array program at the start of this chapter, you will remember I sorted the array with one line of code, but I never explained how that worked.  Well now I will. This is the line:</w:t>
      </w:r>
    </w:p>
    <w:p w14:paraId="1B14544B" w14:textId="77777777" w:rsidR="00CF4743" w:rsidRDefault="00CF4743" w:rsidP="00CF4743">
      <w:pPr>
        <w:ind w:firstLine="720"/>
        <w:rPr>
          <w:rFonts w:ascii="Consolas" w:hAnsi="Consolas" w:cs="Consolas"/>
          <w:color w:val="000000"/>
          <w:szCs w:val="19"/>
        </w:rPr>
      </w:pPr>
      <w:r w:rsidRPr="001B31BA">
        <w:rPr>
          <w:rFonts w:ascii="Consolas" w:hAnsi="Consolas" w:cs="Consolas"/>
          <w:color w:val="000000"/>
          <w:szCs w:val="19"/>
        </w:rPr>
        <w:t>Array.Sort(scores);</w:t>
      </w:r>
    </w:p>
    <w:p w14:paraId="75F2740B" w14:textId="77777777" w:rsidR="00CF4743" w:rsidRDefault="00CF4743" w:rsidP="00CF4743">
      <w:r>
        <w:t xml:space="preserve">What we have here is a </w:t>
      </w:r>
      <w:r w:rsidRPr="001B31BA">
        <w:rPr>
          <w:rFonts w:ascii="Consolas" w:hAnsi="Consolas" w:cs="Consolas"/>
          <w:color w:val="000000"/>
          <w:szCs w:val="19"/>
        </w:rPr>
        <w:t>Sort</w:t>
      </w:r>
      <w:r>
        <w:t xml:space="preserve"> method that lives in a class named </w:t>
      </w:r>
      <w:r w:rsidRPr="001B31BA">
        <w:rPr>
          <w:rFonts w:ascii="Consolas" w:hAnsi="Consolas" w:cs="Consolas"/>
          <w:color w:val="000000"/>
          <w:szCs w:val="19"/>
        </w:rPr>
        <w:t>Array</w:t>
      </w:r>
      <w:r>
        <w:t xml:space="preserve">, and this method requires one parameter to be passed in, namely, the name of the array you want it to sort </w:t>
      </w:r>
      <w:r w:rsidRPr="001B31BA">
        <w:rPr>
          <w:rFonts w:ascii="Consolas" w:hAnsi="Consolas" w:cs="Consolas"/>
          <w:color w:val="000000"/>
          <w:szCs w:val="19"/>
        </w:rPr>
        <w:t>(scores</w:t>
      </w:r>
      <w:r>
        <w:rPr>
          <w:rFonts w:ascii="Consolas" w:hAnsi="Consolas" w:cs="Consolas"/>
          <w:color w:val="000000"/>
          <w:szCs w:val="19"/>
        </w:rPr>
        <w:t>)</w:t>
      </w:r>
      <w:r>
        <w:t xml:space="preserve">.  So </w:t>
      </w:r>
      <w:r w:rsidRPr="001B31BA">
        <w:rPr>
          <w:rFonts w:ascii="Consolas" w:hAnsi="Consolas" w:cs="Consolas"/>
          <w:color w:val="000000"/>
          <w:szCs w:val="19"/>
        </w:rPr>
        <w:t>scores</w:t>
      </w:r>
      <w:r>
        <w:t xml:space="preserve"> is an array, </w:t>
      </w:r>
      <w:r w:rsidRPr="001B31BA">
        <w:rPr>
          <w:rFonts w:ascii="Consolas" w:hAnsi="Consolas" w:cs="Consolas"/>
          <w:color w:val="000000"/>
          <w:szCs w:val="19"/>
        </w:rPr>
        <w:t>Sort</w:t>
      </w:r>
      <w:r>
        <w:t xml:space="preserve"> is a method in the class </w:t>
      </w:r>
      <w:r w:rsidRPr="001B31BA">
        <w:rPr>
          <w:rFonts w:ascii="Consolas" w:hAnsi="Consolas" w:cs="Consolas"/>
          <w:color w:val="000000"/>
          <w:szCs w:val="19"/>
        </w:rPr>
        <w:t>Array</w:t>
      </w:r>
      <w:r>
        <w:t xml:space="preserve">. It’s pretty easy to use.  This Sort method will sort any array </w:t>
      </w:r>
      <w:r w:rsidR="00B41109">
        <w:t>made up of any one</w:t>
      </w:r>
      <w:r>
        <w:t xml:space="preserve"> of the normal simple data types, such as int, sting, double, char, etc.</w:t>
      </w:r>
      <w:r w:rsidR="001479F0">
        <w:t xml:space="preserve">  Now arrays can also hold custom objects that you define, and in general, Sort cannot sort arrays of these types until you add some special code called an Interface.  But that is a much more advanced topic. For now, we will stick with simple data types in our arrays, and these methods all work nicely.</w:t>
      </w:r>
    </w:p>
    <w:p w14:paraId="715AD00A" w14:textId="513F3E8E" w:rsidR="001479F0" w:rsidRPr="00CF4743" w:rsidRDefault="001479F0" w:rsidP="00CF4743">
      <w:r>
        <w:lastRenderedPageBreak/>
        <w:t xml:space="preserve">One more thing about the Array class. </w:t>
      </w:r>
      <w:r w:rsidR="002C2B02">
        <w:t>Like the Console class, i</w:t>
      </w:r>
      <w:r>
        <w:t xml:space="preserve">t is a </w:t>
      </w:r>
      <w:r w:rsidRPr="002C2B02">
        <w:rPr>
          <w:b/>
        </w:rPr>
        <w:t>static</w:t>
      </w:r>
      <w:r>
        <w:t xml:space="preserve"> class, which means there can only be one, you cannot make many object copies from it, and when you want to reference its methods, you use the name of the </w:t>
      </w:r>
      <w:r w:rsidRPr="002C2B02">
        <w:rPr>
          <w:b/>
        </w:rPr>
        <w:t>class</w:t>
      </w:r>
      <w:r>
        <w:t>, not the name of some object created from the class (since you cannot make an object from a static class). The reason why the C</w:t>
      </w:r>
      <w:r w:rsidR="00B41109">
        <w:t># people made it static is that the method does not rely on any pre-existing data. All it needs is its code and the data (array) you give it. So there is no reason to m</w:t>
      </w:r>
      <w:r w:rsidR="002C2B02">
        <w:t>ake copies, one copy will serve</w:t>
      </w:r>
      <w:r w:rsidR="00B41109">
        <w:t xml:space="preserve"> everyone. No one needs a custom copy that uses any previously set special data.</w:t>
      </w:r>
      <w:r w:rsidR="002C2B02">
        <w:t xml:space="preserve">  (Remember when we used the Random class?  That was NOT a static class, so we had to make our own private copy, which is called an “object”.)</w:t>
      </w:r>
    </w:p>
    <w:p w14:paraId="43EC0E30" w14:textId="77777777" w:rsidR="00BF5431" w:rsidRPr="001479F0" w:rsidRDefault="001479F0" w:rsidP="001479F0">
      <w:pPr>
        <w:pStyle w:val="Heading4"/>
        <w:rPr>
          <w:b/>
          <w:i w:val="0"/>
        </w:rPr>
      </w:pPr>
      <w:r w:rsidRPr="001479F0">
        <w:rPr>
          <w:b/>
          <w:i w:val="0"/>
        </w:rPr>
        <w:t>Reverse()</w:t>
      </w:r>
    </w:p>
    <w:p w14:paraId="51E91955" w14:textId="77777777" w:rsidR="001479F0" w:rsidRDefault="001479F0" w:rsidP="00AD5B7E">
      <w:r>
        <w:t>If you understand how to use the Sort method, then understanding how to use the Reverse method is really easy. If you want a method to flip all the values in your array, for example,</w:t>
      </w:r>
    </w:p>
    <w:p w14:paraId="767DC02C" w14:textId="77777777" w:rsidR="001479F0" w:rsidRPr="001479F0" w:rsidRDefault="001479F0" w:rsidP="00AD5B7E">
      <w:pPr>
        <w:rPr>
          <w:rFonts w:ascii="Consolas" w:hAnsi="Consolas" w:cs="Consolas"/>
          <w:color w:val="000000"/>
          <w:szCs w:val="19"/>
        </w:rPr>
      </w:pPr>
      <w:r w:rsidRPr="001479F0">
        <w:rPr>
          <w:rFonts w:ascii="Consolas" w:hAnsi="Consolas" w:cs="Consolas"/>
          <w:color w:val="0000FF"/>
          <w:szCs w:val="19"/>
        </w:rPr>
        <w:t>int</w:t>
      </w:r>
      <w:r w:rsidRPr="001479F0">
        <w:rPr>
          <w:rFonts w:ascii="Consolas" w:hAnsi="Consolas" w:cs="Consolas"/>
          <w:color w:val="000000"/>
          <w:szCs w:val="19"/>
        </w:rPr>
        <w:t xml:space="preserve">[] niceArray = </w:t>
      </w:r>
      <w:r w:rsidRPr="001479F0">
        <w:rPr>
          <w:rFonts w:ascii="Consolas" w:hAnsi="Consolas" w:cs="Consolas"/>
          <w:color w:val="0000FF"/>
          <w:szCs w:val="19"/>
        </w:rPr>
        <w:t>new</w:t>
      </w:r>
      <w:r w:rsidRPr="001479F0">
        <w:rPr>
          <w:rFonts w:ascii="Consolas" w:hAnsi="Consolas" w:cs="Consolas"/>
          <w:color w:val="000000"/>
          <w:szCs w:val="19"/>
        </w:rPr>
        <w:t xml:space="preserve"> </w:t>
      </w:r>
      <w:r w:rsidRPr="001479F0">
        <w:rPr>
          <w:rFonts w:ascii="Consolas" w:hAnsi="Consolas" w:cs="Consolas"/>
          <w:color w:val="0000FF"/>
          <w:szCs w:val="19"/>
        </w:rPr>
        <w:t>int</w:t>
      </w:r>
      <w:r w:rsidRPr="001479F0">
        <w:rPr>
          <w:rFonts w:ascii="Consolas" w:hAnsi="Consolas" w:cs="Consolas"/>
          <w:color w:val="000000"/>
          <w:szCs w:val="19"/>
        </w:rPr>
        <w:t>[5] { 1, 2, 3, 4, 5 };</w:t>
      </w:r>
    </w:p>
    <w:p w14:paraId="51424035" w14:textId="77777777" w:rsidR="00BF5431" w:rsidRDefault="001479F0" w:rsidP="00AD5B7E">
      <w:r w:rsidRPr="001479F0">
        <w:t xml:space="preserve">then </w:t>
      </w:r>
      <w:r>
        <w:t>you just pass the name of your array into the Reverse method, and it will do the job for you.</w:t>
      </w:r>
    </w:p>
    <w:p w14:paraId="75A62491" w14:textId="77777777" w:rsidR="001479F0" w:rsidRDefault="001479F0" w:rsidP="000D4C59">
      <w:pPr>
        <w:ind w:firstLine="720"/>
        <w:rPr>
          <w:rFonts w:ascii="Consolas" w:hAnsi="Consolas" w:cs="Consolas"/>
          <w:color w:val="000000"/>
          <w:szCs w:val="19"/>
        </w:rPr>
      </w:pPr>
      <w:r w:rsidRPr="001479F0">
        <w:rPr>
          <w:rFonts w:ascii="Consolas" w:hAnsi="Consolas" w:cs="Consolas"/>
          <w:color w:val="000000"/>
          <w:szCs w:val="19"/>
        </w:rPr>
        <w:t>Array.Reverse(niceArray);</w:t>
      </w:r>
    </w:p>
    <w:p w14:paraId="01D5BD6D" w14:textId="77777777" w:rsidR="000D4C59" w:rsidRPr="001479F0" w:rsidRDefault="000D4C59" w:rsidP="000D4C59">
      <w:pPr>
        <w:rPr>
          <w:sz w:val="28"/>
        </w:rPr>
      </w:pPr>
      <w:r>
        <w:t xml:space="preserve">After doing that one line of code, your array values will be flipped to </w:t>
      </w:r>
      <w:r>
        <w:rPr>
          <w:rFonts w:ascii="Consolas" w:hAnsi="Consolas" w:cs="Consolas"/>
          <w:color w:val="000000"/>
          <w:szCs w:val="19"/>
        </w:rPr>
        <w:t>{ 5, 4, 3, 2, 1 }</w:t>
      </w:r>
    </w:p>
    <w:p w14:paraId="7FD09DB0" w14:textId="77777777" w:rsidR="001479F0" w:rsidRDefault="000D4C59" w:rsidP="000D4C59">
      <w:pPr>
        <w:pStyle w:val="Heading4"/>
        <w:rPr>
          <w:b/>
          <w:i w:val="0"/>
        </w:rPr>
      </w:pPr>
      <w:r w:rsidRPr="000D4C59">
        <w:rPr>
          <w:b/>
          <w:i w:val="0"/>
        </w:rPr>
        <w:t>BinarySearch()</w:t>
      </w:r>
    </w:p>
    <w:p w14:paraId="013E77C2" w14:textId="3631122A" w:rsidR="00DC451F" w:rsidRDefault="00DC451F" w:rsidP="00DC451F">
      <w:r>
        <w:t xml:space="preserve">BinarySearch is very useful, but just a bit more complicated to use. You can use it to tell you if an item is in an array and which </w:t>
      </w:r>
      <w:r w:rsidR="00D03173">
        <w:t xml:space="preserve">exact </w:t>
      </w:r>
      <w:r>
        <w:t>element it first matches. We did this ourselves with a for loop earlier in this chapter. This method of the Array class will do the job for you.  But, it’s not perfect in all cases. To use it all these items must be true:</w:t>
      </w:r>
    </w:p>
    <w:p w14:paraId="5484F99C" w14:textId="77777777" w:rsidR="00DC451F" w:rsidRPr="00DC451F" w:rsidRDefault="00DC451F" w:rsidP="00CD2127">
      <w:pPr>
        <w:pStyle w:val="ListParagraph"/>
        <w:numPr>
          <w:ilvl w:val="0"/>
          <w:numId w:val="16"/>
        </w:numPr>
      </w:pPr>
      <w:r>
        <w:t>Y</w:t>
      </w:r>
      <w:r w:rsidRPr="00DC451F">
        <w:t xml:space="preserve">our array items </w:t>
      </w:r>
      <w:r>
        <w:t>MUST be</w:t>
      </w:r>
      <w:r w:rsidRPr="00DC451F">
        <w:t xml:space="preserve"> arranged in ascending order</w:t>
      </w:r>
      <w:r>
        <w:t xml:space="preserve">.  (You can often use the Sort method we just went over, but there are times when sorting the array is not correct.  For example, if the array is part of a set of two parallel arrays, sorting one array breaks the correlation between the two arrays. In that case, you </w:t>
      </w:r>
      <w:r w:rsidR="00A66B64">
        <w:t>would have to</w:t>
      </w:r>
      <w:r>
        <w:t xml:space="preserve"> fall back and use the for loop to do the search.)</w:t>
      </w:r>
    </w:p>
    <w:p w14:paraId="0C68AEFE" w14:textId="77777777" w:rsidR="00DC451F" w:rsidRPr="00DC451F" w:rsidRDefault="00DC451F" w:rsidP="00CD2127">
      <w:pPr>
        <w:pStyle w:val="ListParagraph"/>
        <w:numPr>
          <w:ilvl w:val="0"/>
          <w:numId w:val="16"/>
        </w:numPr>
      </w:pPr>
      <w:r>
        <w:t>Y</w:t>
      </w:r>
      <w:r w:rsidRPr="00DC451F">
        <w:t xml:space="preserve">our array </w:t>
      </w:r>
      <w:r>
        <w:t xml:space="preserve">should not </w:t>
      </w:r>
      <w:r w:rsidRPr="00DC451F">
        <w:t>hold duplicate values</w:t>
      </w:r>
      <w:r>
        <w:t>, or if it does, then you have to be happy with the BinarySearch method returning ANY ONE of them, and you have to not care which one it returns.</w:t>
      </w:r>
    </w:p>
    <w:p w14:paraId="270DF2A2" w14:textId="77777777" w:rsidR="00DC451F" w:rsidRDefault="00A66B64" w:rsidP="00CD2127">
      <w:pPr>
        <w:pStyle w:val="ListParagraph"/>
        <w:numPr>
          <w:ilvl w:val="0"/>
          <w:numId w:val="16"/>
        </w:numPr>
      </w:pPr>
      <w:r>
        <w:t xml:space="preserve">You are searching for an exact match, such as ID == </w:t>
      </w:r>
      <w:r w:rsidRPr="00A66B64">
        <w:rPr>
          <w:rFonts w:ascii="Arial" w:hAnsi="Arial" w:cs="Arial"/>
        </w:rPr>
        <w:t>3256</w:t>
      </w:r>
      <w:r>
        <w:t xml:space="preserve">, and not a range match such as if ID is greater than </w:t>
      </w:r>
      <w:r w:rsidRPr="00A66B64">
        <w:rPr>
          <w:rFonts w:ascii="Arial" w:hAnsi="Arial" w:cs="Arial"/>
        </w:rPr>
        <w:t>3200</w:t>
      </w:r>
      <w:r>
        <w:t xml:space="preserve"> and less </w:t>
      </w:r>
      <w:r w:rsidR="00B41109">
        <w:t>than</w:t>
      </w:r>
      <w:r>
        <w:t xml:space="preserve"> </w:t>
      </w:r>
      <w:r w:rsidRPr="00A66B64">
        <w:rPr>
          <w:rFonts w:ascii="Arial" w:hAnsi="Arial" w:cs="Arial"/>
        </w:rPr>
        <w:t>4000</w:t>
      </w:r>
      <w:r>
        <w:t>.</w:t>
      </w:r>
    </w:p>
    <w:p w14:paraId="5D21F8B5" w14:textId="77777777" w:rsidR="00A66B64" w:rsidRDefault="00A66B64" w:rsidP="00A66B64">
      <w:pPr>
        <w:autoSpaceDE w:val="0"/>
        <w:autoSpaceDN w:val="0"/>
        <w:adjustRightInd w:val="0"/>
        <w:spacing w:before="0" w:after="0" w:line="240" w:lineRule="auto"/>
        <w:rPr>
          <w:rFonts w:ascii="Consolas" w:hAnsi="Consolas" w:cs="Consolas"/>
          <w:color w:val="000000"/>
          <w:szCs w:val="19"/>
        </w:rPr>
      </w:pPr>
      <w:r>
        <w:t xml:space="preserve">The form of this method is:  </w:t>
      </w:r>
      <w:r>
        <w:rPr>
          <w:rFonts w:ascii="Consolas" w:hAnsi="Consolas" w:cs="Consolas"/>
          <w:color w:val="000000"/>
          <w:szCs w:val="19"/>
        </w:rPr>
        <w:t>Array.Sort(a</w:t>
      </w:r>
      <w:r w:rsidRPr="00A66B64">
        <w:rPr>
          <w:rFonts w:ascii="Consolas" w:hAnsi="Consolas" w:cs="Consolas"/>
          <w:color w:val="000000"/>
          <w:szCs w:val="19"/>
        </w:rPr>
        <w:t>rray</w:t>
      </w:r>
      <w:r>
        <w:rPr>
          <w:rFonts w:ascii="Consolas" w:hAnsi="Consolas" w:cs="Consolas"/>
          <w:color w:val="000000"/>
          <w:szCs w:val="19"/>
        </w:rPr>
        <w:t>Name, value-to-search-for</w:t>
      </w:r>
      <w:r w:rsidRPr="00A66B64">
        <w:rPr>
          <w:rFonts w:ascii="Consolas" w:hAnsi="Consolas" w:cs="Consolas"/>
          <w:color w:val="000000"/>
          <w:szCs w:val="19"/>
        </w:rPr>
        <w:t>);</w:t>
      </w:r>
    </w:p>
    <w:p w14:paraId="7B4F1902" w14:textId="77777777" w:rsidR="00A66B64" w:rsidRDefault="00A66B64" w:rsidP="00A66B64">
      <w:r>
        <w:t xml:space="preserve">It returns an integer which is either </w:t>
      </w:r>
      <w:r w:rsidRPr="00A66B64">
        <w:rPr>
          <w:rFonts w:ascii="Arial" w:hAnsi="Arial" w:cs="Arial"/>
        </w:rPr>
        <w:t>-1</w:t>
      </w:r>
      <w:r>
        <w:t xml:space="preserve"> if the </w:t>
      </w:r>
      <w:r>
        <w:rPr>
          <w:rFonts w:ascii="Consolas" w:hAnsi="Consolas" w:cs="Consolas"/>
          <w:color w:val="000000"/>
          <w:szCs w:val="19"/>
        </w:rPr>
        <w:t>value-to-search-for</w:t>
      </w:r>
      <w:r>
        <w:t xml:space="preserve"> was not found, or it returns the index array value where it found a match.</w:t>
      </w:r>
      <w:r w:rsidR="00505413">
        <w:t xml:space="preserve">  Look at this code.</w:t>
      </w:r>
    </w:p>
    <w:p w14:paraId="247F5917" w14:textId="77777777" w:rsidR="005D2DEF" w:rsidRPr="005D2DEF" w:rsidRDefault="005D2DEF" w:rsidP="005D2DEF">
      <w:pPr>
        <w:autoSpaceDE w:val="0"/>
        <w:autoSpaceDN w:val="0"/>
        <w:adjustRightInd w:val="0"/>
        <w:spacing w:before="0" w:after="0" w:line="240" w:lineRule="auto"/>
        <w:rPr>
          <w:rFonts w:ascii="Consolas" w:hAnsi="Consolas" w:cs="Consolas"/>
          <w:color w:val="000000"/>
          <w:szCs w:val="19"/>
        </w:rPr>
      </w:pPr>
      <w:r w:rsidRPr="005D2DEF">
        <w:rPr>
          <w:rFonts w:ascii="Consolas" w:hAnsi="Consolas" w:cs="Consolas"/>
          <w:color w:val="0000FF"/>
          <w:szCs w:val="19"/>
        </w:rPr>
        <w:t>int</w:t>
      </w:r>
      <w:r w:rsidRPr="005D2DEF">
        <w:rPr>
          <w:rFonts w:ascii="Consolas" w:hAnsi="Consolas" w:cs="Consolas"/>
          <w:color w:val="000000"/>
          <w:szCs w:val="19"/>
        </w:rPr>
        <w:t xml:space="preserve">[] idArray = </w:t>
      </w:r>
      <w:r w:rsidRPr="005D2DEF">
        <w:rPr>
          <w:rFonts w:ascii="Consolas" w:hAnsi="Consolas" w:cs="Consolas"/>
          <w:color w:val="0000FF"/>
          <w:szCs w:val="19"/>
        </w:rPr>
        <w:t>new</w:t>
      </w:r>
      <w:r w:rsidRPr="005D2DEF">
        <w:rPr>
          <w:rFonts w:ascii="Consolas" w:hAnsi="Consolas" w:cs="Consolas"/>
          <w:color w:val="000000"/>
          <w:szCs w:val="19"/>
        </w:rPr>
        <w:t xml:space="preserve"> </w:t>
      </w:r>
      <w:r w:rsidRPr="005D2DEF">
        <w:rPr>
          <w:rFonts w:ascii="Consolas" w:hAnsi="Consolas" w:cs="Consolas"/>
          <w:color w:val="0000FF"/>
          <w:szCs w:val="19"/>
        </w:rPr>
        <w:t>int</w:t>
      </w:r>
      <w:r w:rsidRPr="005D2DEF">
        <w:rPr>
          <w:rFonts w:ascii="Consolas" w:hAnsi="Consolas" w:cs="Consolas"/>
          <w:color w:val="000000"/>
          <w:szCs w:val="19"/>
        </w:rPr>
        <w:t>[5] { 2543, 5213, 3937, 2834, 2723 };</w:t>
      </w:r>
    </w:p>
    <w:p w14:paraId="44898878" w14:textId="77777777" w:rsidR="005D2DEF" w:rsidRPr="005D2DEF" w:rsidRDefault="005D2DEF" w:rsidP="005D2DEF">
      <w:pPr>
        <w:autoSpaceDE w:val="0"/>
        <w:autoSpaceDN w:val="0"/>
        <w:adjustRightInd w:val="0"/>
        <w:spacing w:before="0" w:after="0" w:line="240" w:lineRule="auto"/>
        <w:rPr>
          <w:rFonts w:ascii="Consolas" w:hAnsi="Consolas" w:cs="Consolas"/>
          <w:color w:val="000000"/>
          <w:szCs w:val="19"/>
        </w:rPr>
      </w:pPr>
      <w:r w:rsidRPr="005D2DEF">
        <w:rPr>
          <w:rFonts w:ascii="Consolas" w:hAnsi="Consolas" w:cs="Consolas"/>
          <w:color w:val="2B91AF"/>
          <w:szCs w:val="19"/>
        </w:rPr>
        <w:t>Array</w:t>
      </w:r>
      <w:r w:rsidRPr="005D2DEF">
        <w:rPr>
          <w:rFonts w:ascii="Consolas" w:hAnsi="Consolas" w:cs="Consolas"/>
          <w:color w:val="000000"/>
          <w:szCs w:val="19"/>
        </w:rPr>
        <w:t>.Sort(idArray);</w:t>
      </w:r>
    </w:p>
    <w:p w14:paraId="6B453783" w14:textId="77777777" w:rsidR="005D2DEF" w:rsidRPr="005D2DEF" w:rsidRDefault="005D2DEF" w:rsidP="005D2DEF">
      <w:pPr>
        <w:autoSpaceDE w:val="0"/>
        <w:autoSpaceDN w:val="0"/>
        <w:adjustRightInd w:val="0"/>
        <w:spacing w:before="0" w:after="0" w:line="240" w:lineRule="auto"/>
        <w:rPr>
          <w:rFonts w:ascii="Consolas" w:hAnsi="Consolas" w:cs="Consolas"/>
          <w:color w:val="000000"/>
          <w:szCs w:val="19"/>
        </w:rPr>
      </w:pPr>
      <w:r w:rsidRPr="005D2DEF">
        <w:rPr>
          <w:rFonts w:ascii="Consolas" w:hAnsi="Consolas" w:cs="Consolas"/>
          <w:color w:val="0000FF"/>
          <w:szCs w:val="19"/>
        </w:rPr>
        <w:t>int</w:t>
      </w:r>
      <w:r w:rsidRPr="005D2DEF">
        <w:rPr>
          <w:rFonts w:ascii="Consolas" w:hAnsi="Consolas" w:cs="Consolas"/>
          <w:color w:val="000000"/>
          <w:szCs w:val="19"/>
        </w:rPr>
        <w:t xml:space="preserve"> foundIndex = </w:t>
      </w:r>
      <w:r w:rsidRPr="005D2DEF">
        <w:rPr>
          <w:rFonts w:ascii="Consolas" w:hAnsi="Consolas" w:cs="Consolas"/>
          <w:color w:val="2B91AF"/>
          <w:szCs w:val="19"/>
        </w:rPr>
        <w:t>Array</w:t>
      </w:r>
      <w:r w:rsidRPr="005D2DEF">
        <w:rPr>
          <w:rFonts w:ascii="Consolas" w:hAnsi="Consolas" w:cs="Consolas"/>
          <w:color w:val="000000"/>
          <w:szCs w:val="19"/>
        </w:rPr>
        <w:t>.BinarySearch(idArray, 5213);</w:t>
      </w:r>
    </w:p>
    <w:p w14:paraId="596F8736" w14:textId="77777777" w:rsidR="005D2DEF" w:rsidRPr="005D2DEF" w:rsidRDefault="005D2DEF" w:rsidP="005D2DEF">
      <w:pPr>
        <w:autoSpaceDE w:val="0"/>
        <w:autoSpaceDN w:val="0"/>
        <w:adjustRightInd w:val="0"/>
        <w:spacing w:before="0" w:after="0" w:line="240" w:lineRule="auto"/>
        <w:rPr>
          <w:rFonts w:ascii="Consolas" w:hAnsi="Consolas" w:cs="Consolas"/>
          <w:color w:val="000000"/>
          <w:szCs w:val="19"/>
        </w:rPr>
      </w:pPr>
      <w:r w:rsidRPr="005D2DEF">
        <w:rPr>
          <w:rFonts w:ascii="Consolas" w:hAnsi="Consolas" w:cs="Consolas"/>
          <w:color w:val="0000FF"/>
          <w:szCs w:val="19"/>
        </w:rPr>
        <w:t>if</w:t>
      </w:r>
      <w:r w:rsidRPr="005D2DEF">
        <w:rPr>
          <w:rFonts w:ascii="Consolas" w:hAnsi="Consolas" w:cs="Consolas"/>
          <w:color w:val="000000"/>
          <w:szCs w:val="19"/>
        </w:rPr>
        <w:t xml:space="preserve"> (foundIndex &lt; 0)</w:t>
      </w:r>
    </w:p>
    <w:p w14:paraId="26A30EBE" w14:textId="77777777" w:rsidR="005D2DEF" w:rsidRPr="005D2DEF" w:rsidRDefault="005D2DEF" w:rsidP="005D2DEF">
      <w:pPr>
        <w:autoSpaceDE w:val="0"/>
        <w:autoSpaceDN w:val="0"/>
        <w:adjustRightInd w:val="0"/>
        <w:spacing w:before="0" w:after="0" w:line="240" w:lineRule="auto"/>
        <w:rPr>
          <w:rFonts w:ascii="Consolas" w:hAnsi="Consolas" w:cs="Consolas"/>
          <w:color w:val="000000"/>
          <w:szCs w:val="19"/>
        </w:rPr>
      </w:pPr>
      <w:r w:rsidRPr="005D2DEF">
        <w:rPr>
          <w:rFonts w:ascii="Consolas" w:hAnsi="Consolas" w:cs="Consolas"/>
          <w:color w:val="000000"/>
          <w:szCs w:val="19"/>
        </w:rPr>
        <w:t>{</w:t>
      </w:r>
    </w:p>
    <w:p w14:paraId="5879469E" w14:textId="77777777" w:rsidR="005D2DEF" w:rsidRPr="005D2DEF" w:rsidRDefault="005D2DEF" w:rsidP="005D2DEF">
      <w:pPr>
        <w:autoSpaceDE w:val="0"/>
        <w:autoSpaceDN w:val="0"/>
        <w:adjustRightInd w:val="0"/>
        <w:spacing w:before="0" w:after="0" w:line="240" w:lineRule="auto"/>
        <w:rPr>
          <w:rFonts w:ascii="Consolas" w:hAnsi="Consolas" w:cs="Consolas"/>
          <w:color w:val="000000"/>
          <w:szCs w:val="19"/>
        </w:rPr>
      </w:pPr>
      <w:r w:rsidRPr="005D2DEF">
        <w:rPr>
          <w:rFonts w:ascii="Consolas" w:hAnsi="Consolas" w:cs="Consolas"/>
          <w:color w:val="000000"/>
          <w:szCs w:val="19"/>
        </w:rPr>
        <w:t xml:space="preserve">    </w:t>
      </w:r>
      <w:r w:rsidRPr="005D2DEF">
        <w:rPr>
          <w:rFonts w:ascii="Consolas" w:hAnsi="Consolas" w:cs="Consolas"/>
          <w:color w:val="2B91AF"/>
          <w:szCs w:val="19"/>
        </w:rPr>
        <w:t>Console</w:t>
      </w:r>
      <w:r w:rsidRPr="005D2DEF">
        <w:rPr>
          <w:rFonts w:ascii="Consolas" w:hAnsi="Consolas" w:cs="Consolas"/>
          <w:color w:val="000000"/>
          <w:szCs w:val="19"/>
        </w:rPr>
        <w:t>.WriteLine(</w:t>
      </w:r>
      <w:r w:rsidRPr="005D2DEF">
        <w:rPr>
          <w:rFonts w:ascii="Consolas" w:hAnsi="Consolas" w:cs="Consolas"/>
          <w:color w:val="A31515"/>
          <w:szCs w:val="19"/>
        </w:rPr>
        <w:t>"That ID was not found in the array."</w:t>
      </w:r>
      <w:r w:rsidRPr="005D2DEF">
        <w:rPr>
          <w:rFonts w:ascii="Consolas" w:hAnsi="Consolas" w:cs="Consolas"/>
          <w:color w:val="000000"/>
          <w:szCs w:val="19"/>
        </w:rPr>
        <w:t>);</w:t>
      </w:r>
    </w:p>
    <w:p w14:paraId="3F97130F" w14:textId="77777777" w:rsidR="005D2DEF" w:rsidRPr="005D2DEF" w:rsidRDefault="005D2DEF" w:rsidP="005D2DEF">
      <w:pPr>
        <w:autoSpaceDE w:val="0"/>
        <w:autoSpaceDN w:val="0"/>
        <w:adjustRightInd w:val="0"/>
        <w:spacing w:before="0" w:after="0" w:line="240" w:lineRule="auto"/>
        <w:rPr>
          <w:rFonts w:ascii="Consolas" w:hAnsi="Consolas" w:cs="Consolas"/>
          <w:color w:val="000000"/>
          <w:szCs w:val="19"/>
        </w:rPr>
      </w:pPr>
      <w:r w:rsidRPr="005D2DEF">
        <w:rPr>
          <w:rFonts w:ascii="Consolas" w:hAnsi="Consolas" w:cs="Consolas"/>
          <w:color w:val="000000"/>
          <w:szCs w:val="19"/>
        </w:rPr>
        <w:t>}</w:t>
      </w:r>
    </w:p>
    <w:p w14:paraId="21C3035D" w14:textId="77777777" w:rsidR="005D2DEF" w:rsidRPr="005D2DEF" w:rsidRDefault="005D2DEF" w:rsidP="005D2DEF">
      <w:pPr>
        <w:autoSpaceDE w:val="0"/>
        <w:autoSpaceDN w:val="0"/>
        <w:adjustRightInd w:val="0"/>
        <w:spacing w:before="0" w:after="0" w:line="240" w:lineRule="auto"/>
        <w:rPr>
          <w:rFonts w:ascii="Consolas" w:hAnsi="Consolas" w:cs="Consolas"/>
          <w:color w:val="000000"/>
          <w:szCs w:val="19"/>
        </w:rPr>
      </w:pPr>
      <w:r w:rsidRPr="005D2DEF">
        <w:rPr>
          <w:rFonts w:ascii="Consolas" w:hAnsi="Consolas" w:cs="Consolas"/>
          <w:color w:val="0000FF"/>
          <w:szCs w:val="19"/>
        </w:rPr>
        <w:t>else</w:t>
      </w:r>
    </w:p>
    <w:p w14:paraId="5164C340" w14:textId="77777777" w:rsidR="005D2DEF" w:rsidRPr="005D2DEF" w:rsidRDefault="005D2DEF" w:rsidP="005D2DEF">
      <w:pPr>
        <w:autoSpaceDE w:val="0"/>
        <w:autoSpaceDN w:val="0"/>
        <w:adjustRightInd w:val="0"/>
        <w:spacing w:before="0" w:after="0" w:line="240" w:lineRule="auto"/>
        <w:rPr>
          <w:rFonts w:ascii="Consolas" w:hAnsi="Consolas" w:cs="Consolas"/>
          <w:color w:val="000000"/>
          <w:szCs w:val="19"/>
        </w:rPr>
      </w:pPr>
      <w:r w:rsidRPr="005D2DEF">
        <w:rPr>
          <w:rFonts w:ascii="Consolas" w:hAnsi="Consolas" w:cs="Consolas"/>
          <w:color w:val="000000"/>
          <w:szCs w:val="19"/>
        </w:rPr>
        <w:t>{</w:t>
      </w:r>
    </w:p>
    <w:p w14:paraId="21A35E7F" w14:textId="77777777" w:rsidR="005D2DEF" w:rsidRPr="005D2DEF" w:rsidRDefault="005D2DEF" w:rsidP="005D2DEF">
      <w:pPr>
        <w:autoSpaceDE w:val="0"/>
        <w:autoSpaceDN w:val="0"/>
        <w:adjustRightInd w:val="0"/>
        <w:spacing w:before="0" w:after="0" w:line="240" w:lineRule="auto"/>
        <w:rPr>
          <w:rFonts w:ascii="Consolas" w:hAnsi="Consolas" w:cs="Consolas"/>
          <w:color w:val="000000"/>
          <w:szCs w:val="19"/>
        </w:rPr>
      </w:pPr>
      <w:r w:rsidRPr="005D2DEF">
        <w:rPr>
          <w:rFonts w:ascii="Consolas" w:hAnsi="Consolas" w:cs="Consolas"/>
          <w:color w:val="000000"/>
          <w:szCs w:val="19"/>
        </w:rPr>
        <w:t xml:space="preserve">    </w:t>
      </w:r>
      <w:r w:rsidRPr="005D2DEF">
        <w:rPr>
          <w:rFonts w:ascii="Consolas" w:hAnsi="Consolas" w:cs="Consolas"/>
          <w:color w:val="2B91AF"/>
          <w:szCs w:val="19"/>
        </w:rPr>
        <w:t>Console</w:t>
      </w:r>
      <w:r w:rsidRPr="005D2DEF">
        <w:rPr>
          <w:rFonts w:ascii="Consolas" w:hAnsi="Consolas" w:cs="Consolas"/>
          <w:color w:val="000000"/>
          <w:szCs w:val="19"/>
        </w:rPr>
        <w:t>.WriteLine(</w:t>
      </w:r>
      <w:r w:rsidRPr="005D2DEF">
        <w:rPr>
          <w:rFonts w:ascii="Consolas" w:hAnsi="Consolas" w:cs="Consolas"/>
          <w:color w:val="A31515"/>
          <w:szCs w:val="19"/>
        </w:rPr>
        <w:t>"That ID was found at index location: {0}"</w:t>
      </w:r>
      <w:r w:rsidRPr="005D2DEF">
        <w:rPr>
          <w:rFonts w:ascii="Consolas" w:hAnsi="Consolas" w:cs="Consolas"/>
          <w:color w:val="000000"/>
          <w:szCs w:val="19"/>
        </w:rPr>
        <w:t>, foundIndex);</w:t>
      </w:r>
    </w:p>
    <w:p w14:paraId="136CE55D" w14:textId="77777777" w:rsidR="00A66B64" w:rsidRPr="005D2DEF" w:rsidRDefault="005D2DEF" w:rsidP="005D2DEF">
      <w:pPr>
        <w:rPr>
          <w:sz w:val="28"/>
        </w:rPr>
      </w:pPr>
      <w:r w:rsidRPr="005D2DEF">
        <w:rPr>
          <w:rFonts w:ascii="Consolas" w:hAnsi="Consolas" w:cs="Consolas"/>
          <w:color w:val="000000"/>
          <w:szCs w:val="19"/>
        </w:rPr>
        <w:lastRenderedPageBreak/>
        <w:t>}</w:t>
      </w:r>
    </w:p>
    <w:p w14:paraId="53A7CF3D" w14:textId="77777777" w:rsidR="00505413" w:rsidRDefault="00505413" w:rsidP="00A66B64">
      <w:r>
        <w:t>The output when I run this is:</w:t>
      </w:r>
    </w:p>
    <w:p w14:paraId="67C648AD" w14:textId="77777777" w:rsidR="00505413" w:rsidRPr="00505413" w:rsidRDefault="00505413" w:rsidP="00A66B64">
      <w:pPr>
        <w:rPr>
          <w:rFonts w:ascii="Consolas" w:hAnsi="Consolas"/>
          <w:color w:val="000000" w:themeColor="text1"/>
        </w:rPr>
      </w:pPr>
      <w:r w:rsidRPr="00505413">
        <w:rPr>
          <w:rFonts w:ascii="Consolas" w:hAnsi="Consolas"/>
          <w:color w:val="000000" w:themeColor="text1"/>
        </w:rPr>
        <w:t>That ID was found at index location: 4</w:t>
      </w:r>
    </w:p>
    <w:p w14:paraId="3CDEF5CE" w14:textId="61661BF4" w:rsidR="001479F0" w:rsidRPr="00AD5B7E" w:rsidRDefault="00505413" w:rsidP="00AD5B7E">
      <w:r>
        <w:t xml:space="preserve">Notice that before using BinarySearch, I first use Sort to sort the array.  Then I ask BinarySearch if the ID of </w:t>
      </w:r>
      <w:r w:rsidRPr="00505413">
        <w:rPr>
          <w:rFonts w:ascii="Arial" w:hAnsi="Arial" w:cs="Arial"/>
        </w:rPr>
        <w:t>5213</w:t>
      </w:r>
      <w:r>
        <w:t xml:space="preserve"> is in the array.  Next I check if it was not found, and then if it was found, I can use that index to,  for example, tell someone that was a valid ID, or I can us</w:t>
      </w:r>
      <w:r w:rsidR="00D03173">
        <w:t>e the index to modify that ID by</w:t>
      </w:r>
      <w:r>
        <w:t xml:space="preserve"> writing back into that array location. Make sure you always test for the negative return, otherwise subsequent code could </w:t>
      </w:r>
      <w:r w:rsidR="00B41109">
        <w:t>crash</w:t>
      </w:r>
      <w:r>
        <w:t xml:space="preserve"> badly when you try and use that invalid array index of </w:t>
      </w:r>
      <w:r w:rsidRPr="00505413">
        <w:rPr>
          <w:rFonts w:ascii="Consolas" w:hAnsi="Consolas"/>
        </w:rPr>
        <w:t>-1</w:t>
      </w:r>
      <w:r>
        <w:t>.</w:t>
      </w:r>
    </w:p>
    <w:p w14:paraId="5088BB53" w14:textId="77777777" w:rsidR="00505413" w:rsidRDefault="00827094" w:rsidP="00B92F78">
      <w:r>
        <w:t>Note, the reason to use BinarySort instead of your own for loop is not so much the code convenience, but the speed of execution. If you were searching for an employee ID in a company with about 65,000 employees, your loop will cycle 65,000 times. (Okay, on average 32,768 times if you optimize your loop and use a break statement when you find a match.) A binary sort algorithm will find it, worst case in 16 cycles! Much faster.</w:t>
      </w:r>
    </w:p>
    <w:p w14:paraId="288730AD" w14:textId="77777777" w:rsidR="00505413" w:rsidRDefault="00505413" w:rsidP="00B92F78"/>
    <w:p w14:paraId="6563284C" w14:textId="77777777" w:rsidR="006A5B50" w:rsidRDefault="006A5B50" w:rsidP="00277FBE">
      <w:pPr>
        <w:pStyle w:val="Heading3"/>
      </w:pPr>
      <w:bookmarkStart w:id="66" w:name="_Toc44348528"/>
      <w:r>
        <w:t>Two Dimensional Arrays</w:t>
      </w:r>
      <w:bookmarkEnd w:id="66"/>
    </w:p>
    <w:p w14:paraId="280DE871" w14:textId="77777777" w:rsidR="00AE1E4F" w:rsidRDefault="006A5B50" w:rsidP="00B92F78">
      <w:r>
        <w:t>As most people are familiar with spreadsheets, two dimensional arrays are generally easy to understand. All we have to do is learn the syntax for reading and writing to them.</w:t>
      </w:r>
      <w:r w:rsidR="00AE1E4F">
        <w:t xml:space="preserve"> Imagine we have</w:t>
      </w:r>
      <w:r w:rsidR="00AE1E4F" w:rsidRPr="00A74784">
        <w:rPr>
          <w:rFonts w:ascii="Arial" w:hAnsi="Arial" w:cs="Arial"/>
        </w:rPr>
        <w:t xml:space="preserve"> 3</w:t>
      </w:r>
      <w:r w:rsidR="00AE1E4F">
        <w:t xml:space="preserve"> salespeople and we want to record their sales for each of four quarters in a year. We could use a two dimensional array</w:t>
      </w:r>
      <w:r w:rsidR="00A74784">
        <w:t xml:space="preserve"> of doubles</w:t>
      </w:r>
      <w:r w:rsidR="00AE1E4F">
        <w:t>, which would be</w:t>
      </w:r>
      <w:r w:rsidR="00AE1E4F" w:rsidRPr="00A74784">
        <w:rPr>
          <w:rFonts w:ascii="Arial" w:hAnsi="Arial" w:cs="Arial"/>
        </w:rPr>
        <w:t xml:space="preserve"> 3</w:t>
      </w:r>
      <w:r w:rsidR="00AE1E4F">
        <w:t xml:space="preserve"> rows by </w:t>
      </w:r>
      <w:r w:rsidR="00AE1E4F" w:rsidRPr="00A74784">
        <w:rPr>
          <w:rFonts w:ascii="Arial" w:hAnsi="Arial" w:cs="Arial"/>
        </w:rPr>
        <w:t>4</w:t>
      </w:r>
      <w:r w:rsidR="00AE1E4F">
        <w:t xml:space="preserve"> columns. </w:t>
      </w:r>
    </w:p>
    <w:p w14:paraId="389B020E" w14:textId="77777777" w:rsidR="00AE1E4F" w:rsidRPr="00A74784" w:rsidRDefault="00AE1E4F" w:rsidP="00A74784">
      <w:pPr>
        <w:ind w:firstLine="720"/>
        <w:rPr>
          <w:sz w:val="28"/>
        </w:rPr>
      </w:pPr>
      <w:r w:rsidRPr="00A74784">
        <w:rPr>
          <w:rFonts w:ascii="Consolas" w:hAnsi="Consolas" w:cs="Consolas"/>
          <w:color w:val="0000FF"/>
          <w:szCs w:val="19"/>
        </w:rPr>
        <w:t>double</w:t>
      </w:r>
      <w:r w:rsidRPr="00A74784">
        <w:rPr>
          <w:rFonts w:ascii="Consolas" w:hAnsi="Consolas" w:cs="Consolas"/>
          <w:color w:val="000000"/>
          <w:szCs w:val="19"/>
        </w:rPr>
        <w:t xml:space="preserve">[,] Sales = </w:t>
      </w:r>
      <w:r w:rsidRPr="00A74784">
        <w:rPr>
          <w:rFonts w:ascii="Consolas" w:hAnsi="Consolas" w:cs="Consolas"/>
          <w:color w:val="0000FF"/>
          <w:szCs w:val="19"/>
        </w:rPr>
        <w:t>new</w:t>
      </w:r>
      <w:r w:rsidRPr="00A74784">
        <w:rPr>
          <w:rFonts w:ascii="Consolas" w:hAnsi="Consolas" w:cs="Consolas"/>
          <w:color w:val="000000"/>
          <w:szCs w:val="19"/>
        </w:rPr>
        <w:t xml:space="preserve"> </w:t>
      </w:r>
      <w:r w:rsidRPr="00A74784">
        <w:rPr>
          <w:rFonts w:ascii="Consolas" w:hAnsi="Consolas" w:cs="Consolas"/>
          <w:color w:val="0000FF"/>
          <w:szCs w:val="19"/>
        </w:rPr>
        <w:t>double</w:t>
      </w:r>
      <w:r w:rsidRPr="00A74784">
        <w:rPr>
          <w:rFonts w:ascii="Consolas" w:hAnsi="Consolas" w:cs="Consolas"/>
          <w:color w:val="000000"/>
          <w:szCs w:val="19"/>
        </w:rPr>
        <w:t>[3, 4];</w:t>
      </w:r>
    </w:p>
    <w:p w14:paraId="2DAAA61C" w14:textId="77777777" w:rsidR="006A5B50" w:rsidRDefault="00AE1E4F" w:rsidP="00B92F78">
      <w:r>
        <w:t xml:space="preserve">To specify each array location, we use the same [ ] but we include two numbers, which row and which column.  </w:t>
      </w:r>
      <w:r w:rsidR="00A74784">
        <w:t>Note that in my diagram below, only the yellow part is the array, the white headings are just there for clarity, they would not be there in the code.</w:t>
      </w:r>
    </w:p>
    <w:tbl>
      <w:tblPr>
        <w:tblStyle w:val="TableGrid0"/>
        <w:tblW w:w="0" w:type="auto"/>
        <w:tblLook w:val="04A0" w:firstRow="1" w:lastRow="0" w:firstColumn="1" w:lastColumn="0" w:noHBand="0" w:noVBand="1"/>
      </w:tblPr>
      <w:tblGrid>
        <w:gridCol w:w="1798"/>
        <w:gridCol w:w="1798"/>
        <w:gridCol w:w="1798"/>
        <w:gridCol w:w="1798"/>
        <w:gridCol w:w="1799"/>
      </w:tblGrid>
      <w:tr w:rsidR="00AE1E4F" w14:paraId="40BF2D56" w14:textId="77777777" w:rsidTr="00AE1E4F">
        <w:tc>
          <w:tcPr>
            <w:tcW w:w="1798" w:type="dxa"/>
          </w:tcPr>
          <w:p w14:paraId="06B33D8B" w14:textId="77777777" w:rsidR="00AE1E4F" w:rsidRPr="00AE1E4F" w:rsidRDefault="00AE1E4F" w:rsidP="00B92F78">
            <w:pPr>
              <w:rPr>
                <w:rFonts w:ascii="Arial" w:hAnsi="Arial" w:cs="Arial"/>
              </w:rPr>
            </w:pPr>
          </w:p>
        </w:tc>
        <w:tc>
          <w:tcPr>
            <w:tcW w:w="1798" w:type="dxa"/>
          </w:tcPr>
          <w:p w14:paraId="254CA7E8" w14:textId="77777777" w:rsidR="00AE1E4F" w:rsidRPr="00AE1E4F" w:rsidRDefault="00AE1E4F" w:rsidP="00B92F78">
            <w:pPr>
              <w:rPr>
                <w:rFonts w:ascii="Arial" w:hAnsi="Arial" w:cs="Arial"/>
              </w:rPr>
            </w:pPr>
            <w:r>
              <w:rPr>
                <w:rFonts w:ascii="Arial" w:hAnsi="Arial" w:cs="Arial"/>
              </w:rPr>
              <w:t>Quarter 1</w:t>
            </w:r>
          </w:p>
        </w:tc>
        <w:tc>
          <w:tcPr>
            <w:tcW w:w="1798" w:type="dxa"/>
          </w:tcPr>
          <w:p w14:paraId="08D241C8" w14:textId="77777777" w:rsidR="00AE1E4F" w:rsidRDefault="00AE1E4F" w:rsidP="00B92F78">
            <w:r>
              <w:t>Quarter 2</w:t>
            </w:r>
          </w:p>
        </w:tc>
        <w:tc>
          <w:tcPr>
            <w:tcW w:w="1798" w:type="dxa"/>
          </w:tcPr>
          <w:p w14:paraId="0532489D" w14:textId="77777777" w:rsidR="00AE1E4F" w:rsidRDefault="00AE1E4F" w:rsidP="00B92F78">
            <w:r>
              <w:t>Quarter 3</w:t>
            </w:r>
          </w:p>
        </w:tc>
        <w:tc>
          <w:tcPr>
            <w:tcW w:w="1799" w:type="dxa"/>
          </w:tcPr>
          <w:p w14:paraId="75184FED" w14:textId="77777777" w:rsidR="00AE1E4F" w:rsidRDefault="00AE1E4F" w:rsidP="00B92F78">
            <w:r>
              <w:t>Quarter 4</w:t>
            </w:r>
          </w:p>
        </w:tc>
      </w:tr>
      <w:tr w:rsidR="00AE1E4F" w14:paraId="7988F94E" w14:textId="77777777" w:rsidTr="00AE1E4F">
        <w:tc>
          <w:tcPr>
            <w:tcW w:w="1798" w:type="dxa"/>
          </w:tcPr>
          <w:p w14:paraId="013B0800" w14:textId="77777777" w:rsidR="00AE1E4F" w:rsidRDefault="00AE1E4F" w:rsidP="00B92F78">
            <w:r w:rsidRPr="00AE1E4F">
              <w:rPr>
                <w:rFonts w:ascii="Arial" w:hAnsi="Arial" w:cs="Arial"/>
              </w:rPr>
              <w:t>Joe</w:t>
            </w:r>
          </w:p>
        </w:tc>
        <w:tc>
          <w:tcPr>
            <w:tcW w:w="1798" w:type="dxa"/>
            <w:shd w:val="clear" w:color="auto" w:fill="FEE29C" w:themeFill="accent3" w:themeFillTint="66"/>
          </w:tcPr>
          <w:p w14:paraId="50AE8D9D" w14:textId="77777777" w:rsidR="00AE1E4F" w:rsidRPr="00AE1E4F" w:rsidRDefault="00AE1E4F" w:rsidP="00B92F78">
            <w:pPr>
              <w:rPr>
                <w:color w:val="000000" w:themeColor="text1"/>
              </w:rPr>
            </w:pPr>
            <w:r w:rsidRPr="00AE1E4F">
              <w:rPr>
                <w:rFonts w:ascii="Arial" w:hAnsi="Arial" w:cs="Arial"/>
                <w:color w:val="000000" w:themeColor="text1"/>
              </w:rPr>
              <w:t>Sales[0,0]</w:t>
            </w:r>
          </w:p>
        </w:tc>
        <w:tc>
          <w:tcPr>
            <w:tcW w:w="1798" w:type="dxa"/>
            <w:shd w:val="clear" w:color="auto" w:fill="FEE29C" w:themeFill="accent3" w:themeFillTint="66"/>
          </w:tcPr>
          <w:p w14:paraId="537BA0EB" w14:textId="77777777" w:rsidR="00AE1E4F" w:rsidRPr="00AE1E4F" w:rsidRDefault="00AE1E4F" w:rsidP="00B92F78">
            <w:pPr>
              <w:rPr>
                <w:color w:val="000000" w:themeColor="text1"/>
              </w:rPr>
            </w:pPr>
            <w:r w:rsidRPr="00AE1E4F">
              <w:rPr>
                <w:rFonts w:ascii="Arial" w:hAnsi="Arial" w:cs="Arial"/>
                <w:color w:val="000000" w:themeColor="text1"/>
              </w:rPr>
              <w:t>Sales[0,1]</w:t>
            </w:r>
          </w:p>
        </w:tc>
        <w:tc>
          <w:tcPr>
            <w:tcW w:w="1798" w:type="dxa"/>
            <w:shd w:val="clear" w:color="auto" w:fill="FEE29C" w:themeFill="accent3" w:themeFillTint="66"/>
          </w:tcPr>
          <w:p w14:paraId="48D9375B" w14:textId="77777777" w:rsidR="00AE1E4F" w:rsidRPr="00AE1E4F" w:rsidRDefault="00AE1E4F" w:rsidP="00B92F78">
            <w:pPr>
              <w:rPr>
                <w:color w:val="000000" w:themeColor="text1"/>
              </w:rPr>
            </w:pPr>
            <w:r w:rsidRPr="00AE1E4F">
              <w:rPr>
                <w:rFonts w:ascii="Arial" w:hAnsi="Arial" w:cs="Arial"/>
                <w:color w:val="000000" w:themeColor="text1"/>
              </w:rPr>
              <w:t>Sales[0,2]</w:t>
            </w:r>
          </w:p>
        </w:tc>
        <w:tc>
          <w:tcPr>
            <w:tcW w:w="1799" w:type="dxa"/>
            <w:shd w:val="clear" w:color="auto" w:fill="FEE29C" w:themeFill="accent3" w:themeFillTint="66"/>
          </w:tcPr>
          <w:p w14:paraId="502D6BAF" w14:textId="77777777" w:rsidR="00AE1E4F" w:rsidRPr="00AE1E4F" w:rsidRDefault="00AE1E4F" w:rsidP="00B92F78">
            <w:pPr>
              <w:rPr>
                <w:color w:val="000000" w:themeColor="text1"/>
              </w:rPr>
            </w:pPr>
            <w:r w:rsidRPr="00AE1E4F">
              <w:rPr>
                <w:rFonts w:ascii="Arial" w:hAnsi="Arial" w:cs="Arial"/>
                <w:color w:val="000000" w:themeColor="text1"/>
              </w:rPr>
              <w:t>Sales[0,3]</w:t>
            </w:r>
          </w:p>
        </w:tc>
      </w:tr>
      <w:tr w:rsidR="00AE1E4F" w14:paraId="5D7E6553" w14:textId="77777777" w:rsidTr="00AE1E4F">
        <w:tc>
          <w:tcPr>
            <w:tcW w:w="1798" w:type="dxa"/>
          </w:tcPr>
          <w:p w14:paraId="16D11249" w14:textId="77777777" w:rsidR="00AE1E4F" w:rsidRDefault="00AE1E4F" w:rsidP="00B92F78">
            <w:r>
              <w:rPr>
                <w:rFonts w:ascii="Arial" w:hAnsi="Arial" w:cs="Arial"/>
              </w:rPr>
              <w:t>Mary</w:t>
            </w:r>
          </w:p>
        </w:tc>
        <w:tc>
          <w:tcPr>
            <w:tcW w:w="1798" w:type="dxa"/>
            <w:shd w:val="clear" w:color="auto" w:fill="FEE29C" w:themeFill="accent3" w:themeFillTint="66"/>
          </w:tcPr>
          <w:p w14:paraId="6DB73230" w14:textId="77777777" w:rsidR="00AE1E4F" w:rsidRPr="00AE1E4F" w:rsidRDefault="00AE1E4F" w:rsidP="00B92F78">
            <w:pPr>
              <w:rPr>
                <w:color w:val="000000" w:themeColor="text1"/>
              </w:rPr>
            </w:pPr>
            <w:r w:rsidRPr="00AE1E4F">
              <w:rPr>
                <w:rFonts w:ascii="Arial" w:hAnsi="Arial" w:cs="Arial"/>
                <w:color w:val="000000" w:themeColor="text1"/>
              </w:rPr>
              <w:t>Sales[1,0]</w:t>
            </w:r>
          </w:p>
        </w:tc>
        <w:tc>
          <w:tcPr>
            <w:tcW w:w="1798" w:type="dxa"/>
            <w:shd w:val="clear" w:color="auto" w:fill="FEE29C" w:themeFill="accent3" w:themeFillTint="66"/>
          </w:tcPr>
          <w:p w14:paraId="280D5A11" w14:textId="77777777" w:rsidR="00AE1E4F" w:rsidRPr="00AE1E4F" w:rsidRDefault="00AE1E4F" w:rsidP="00B92F78">
            <w:pPr>
              <w:rPr>
                <w:color w:val="000000" w:themeColor="text1"/>
              </w:rPr>
            </w:pPr>
            <w:r w:rsidRPr="00AE1E4F">
              <w:rPr>
                <w:rFonts w:ascii="Arial" w:hAnsi="Arial" w:cs="Arial"/>
                <w:color w:val="000000" w:themeColor="text1"/>
              </w:rPr>
              <w:t>Sales[1,1]</w:t>
            </w:r>
          </w:p>
        </w:tc>
        <w:tc>
          <w:tcPr>
            <w:tcW w:w="1798" w:type="dxa"/>
            <w:shd w:val="clear" w:color="auto" w:fill="FEE29C" w:themeFill="accent3" w:themeFillTint="66"/>
          </w:tcPr>
          <w:p w14:paraId="2345171E" w14:textId="77777777" w:rsidR="00AE1E4F" w:rsidRPr="00AE1E4F" w:rsidRDefault="00AE1E4F" w:rsidP="00B92F78">
            <w:pPr>
              <w:rPr>
                <w:color w:val="000000" w:themeColor="text1"/>
              </w:rPr>
            </w:pPr>
            <w:r w:rsidRPr="00AE1E4F">
              <w:rPr>
                <w:rFonts w:ascii="Arial" w:hAnsi="Arial" w:cs="Arial"/>
                <w:color w:val="000000" w:themeColor="text1"/>
              </w:rPr>
              <w:t>Sales[1,2]</w:t>
            </w:r>
          </w:p>
        </w:tc>
        <w:tc>
          <w:tcPr>
            <w:tcW w:w="1799" w:type="dxa"/>
            <w:shd w:val="clear" w:color="auto" w:fill="FEE29C" w:themeFill="accent3" w:themeFillTint="66"/>
          </w:tcPr>
          <w:p w14:paraId="2C94A4AE" w14:textId="77777777" w:rsidR="00AE1E4F" w:rsidRPr="00AE1E4F" w:rsidRDefault="00AE1E4F" w:rsidP="00B92F78">
            <w:pPr>
              <w:rPr>
                <w:color w:val="000000" w:themeColor="text1"/>
              </w:rPr>
            </w:pPr>
            <w:r w:rsidRPr="00AE1E4F">
              <w:rPr>
                <w:rFonts w:ascii="Arial" w:hAnsi="Arial" w:cs="Arial"/>
                <w:color w:val="000000" w:themeColor="text1"/>
              </w:rPr>
              <w:t>Sales[1,3]</w:t>
            </w:r>
          </w:p>
        </w:tc>
      </w:tr>
      <w:tr w:rsidR="00AE1E4F" w14:paraId="19CB795E" w14:textId="77777777" w:rsidTr="00AE1E4F">
        <w:tc>
          <w:tcPr>
            <w:tcW w:w="1798" w:type="dxa"/>
          </w:tcPr>
          <w:p w14:paraId="5502113E" w14:textId="77777777" w:rsidR="00AE1E4F" w:rsidRDefault="00B674E1" w:rsidP="00B92F78">
            <w:r>
              <w:rPr>
                <w:rFonts w:ascii="Arial" w:hAnsi="Arial" w:cs="Arial"/>
              </w:rPr>
              <w:t>Li</w:t>
            </w:r>
          </w:p>
        </w:tc>
        <w:tc>
          <w:tcPr>
            <w:tcW w:w="1798" w:type="dxa"/>
            <w:shd w:val="clear" w:color="auto" w:fill="FEE29C" w:themeFill="accent3" w:themeFillTint="66"/>
          </w:tcPr>
          <w:p w14:paraId="4B5C6D89" w14:textId="77777777" w:rsidR="00AE1E4F" w:rsidRPr="00AE1E4F" w:rsidRDefault="00AE1E4F" w:rsidP="00B92F78">
            <w:pPr>
              <w:rPr>
                <w:color w:val="000000" w:themeColor="text1"/>
              </w:rPr>
            </w:pPr>
            <w:r w:rsidRPr="00AE1E4F">
              <w:rPr>
                <w:rFonts w:ascii="Arial" w:hAnsi="Arial" w:cs="Arial"/>
                <w:color w:val="000000" w:themeColor="text1"/>
              </w:rPr>
              <w:t>Sales[2,0]</w:t>
            </w:r>
          </w:p>
        </w:tc>
        <w:tc>
          <w:tcPr>
            <w:tcW w:w="1798" w:type="dxa"/>
            <w:shd w:val="clear" w:color="auto" w:fill="FEE29C" w:themeFill="accent3" w:themeFillTint="66"/>
          </w:tcPr>
          <w:p w14:paraId="33E2FDD5" w14:textId="77777777" w:rsidR="00AE1E4F" w:rsidRPr="00AE1E4F" w:rsidRDefault="00AE1E4F" w:rsidP="00B92F78">
            <w:pPr>
              <w:rPr>
                <w:color w:val="000000" w:themeColor="text1"/>
              </w:rPr>
            </w:pPr>
            <w:r w:rsidRPr="00AE1E4F">
              <w:rPr>
                <w:rFonts w:ascii="Arial" w:hAnsi="Arial" w:cs="Arial"/>
                <w:color w:val="000000" w:themeColor="text1"/>
              </w:rPr>
              <w:t>Sales[2,1]</w:t>
            </w:r>
          </w:p>
        </w:tc>
        <w:tc>
          <w:tcPr>
            <w:tcW w:w="1798" w:type="dxa"/>
            <w:shd w:val="clear" w:color="auto" w:fill="FEE29C" w:themeFill="accent3" w:themeFillTint="66"/>
          </w:tcPr>
          <w:p w14:paraId="26309EC9" w14:textId="77777777" w:rsidR="00AE1E4F" w:rsidRPr="00AE1E4F" w:rsidRDefault="00AE1E4F" w:rsidP="00B92F78">
            <w:pPr>
              <w:rPr>
                <w:color w:val="000000" w:themeColor="text1"/>
              </w:rPr>
            </w:pPr>
            <w:r w:rsidRPr="00AE1E4F">
              <w:rPr>
                <w:rFonts w:ascii="Arial" w:hAnsi="Arial" w:cs="Arial"/>
                <w:color w:val="000000" w:themeColor="text1"/>
              </w:rPr>
              <w:t>Sales[2,2]</w:t>
            </w:r>
          </w:p>
        </w:tc>
        <w:tc>
          <w:tcPr>
            <w:tcW w:w="1799" w:type="dxa"/>
            <w:shd w:val="clear" w:color="auto" w:fill="FEE29C" w:themeFill="accent3" w:themeFillTint="66"/>
          </w:tcPr>
          <w:p w14:paraId="324846A8" w14:textId="77777777" w:rsidR="00AE1E4F" w:rsidRPr="00AE1E4F" w:rsidRDefault="00AE1E4F" w:rsidP="00B92F78">
            <w:pPr>
              <w:rPr>
                <w:color w:val="000000" w:themeColor="text1"/>
              </w:rPr>
            </w:pPr>
            <w:r w:rsidRPr="00AE1E4F">
              <w:rPr>
                <w:rFonts w:ascii="Arial" w:hAnsi="Arial" w:cs="Arial"/>
                <w:color w:val="000000" w:themeColor="text1"/>
              </w:rPr>
              <w:t>Sales[2,3]</w:t>
            </w:r>
          </w:p>
        </w:tc>
      </w:tr>
    </w:tbl>
    <w:p w14:paraId="2DFBD8ED" w14:textId="77777777" w:rsidR="00A74784" w:rsidRDefault="00A74784" w:rsidP="00A74784">
      <w:pPr>
        <w:rPr>
          <w:rFonts w:ascii="Consolas" w:hAnsi="Consolas" w:cs="Consolas"/>
          <w:color w:val="0000FF"/>
          <w:szCs w:val="19"/>
        </w:rPr>
      </w:pPr>
      <w:r>
        <w:t>So if we want to set what Mary did in quarter</w:t>
      </w:r>
      <w:r w:rsidRPr="00A74784">
        <w:rPr>
          <w:rFonts w:ascii="Arial" w:hAnsi="Arial" w:cs="Arial"/>
        </w:rPr>
        <w:t xml:space="preserve"> 3</w:t>
      </w:r>
      <w:r>
        <w:t>, we address the Sales array</w:t>
      </w:r>
    </w:p>
    <w:p w14:paraId="31BDC468" w14:textId="77777777" w:rsidR="00232159" w:rsidRDefault="00A74784" w:rsidP="00A74784">
      <w:pPr>
        <w:ind w:firstLine="720"/>
        <w:rPr>
          <w:rFonts w:ascii="Consolas" w:hAnsi="Consolas" w:cs="Consolas"/>
          <w:color w:val="000000"/>
          <w:szCs w:val="19"/>
        </w:rPr>
      </w:pPr>
      <w:r w:rsidRPr="00A74784">
        <w:rPr>
          <w:rFonts w:ascii="Consolas" w:hAnsi="Consolas" w:cs="Consolas"/>
          <w:color w:val="000000"/>
          <w:szCs w:val="19"/>
        </w:rPr>
        <w:t>Sales[1, 2] = 45000;</w:t>
      </w:r>
    </w:p>
    <w:p w14:paraId="5824881F" w14:textId="77777777" w:rsidR="00A74784" w:rsidRPr="00A74784" w:rsidRDefault="00A74784" w:rsidP="00A74784">
      <w:pPr>
        <w:rPr>
          <w:sz w:val="28"/>
        </w:rPr>
      </w:pPr>
      <w:r>
        <w:t xml:space="preserve">And then if we want to write out what Mary sold in quarter </w:t>
      </w:r>
      <w:r w:rsidRPr="00A74784">
        <w:rPr>
          <w:rFonts w:ascii="Arial" w:hAnsi="Arial" w:cs="Arial"/>
        </w:rPr>
        <w:t>3</w:t>
      </w:r>
      <w:r>
        <w:t>;</w:t>
      </w:r>
    </w:p>
    <w:p w14:paraId="0C86EBE6" w14:textId="77777777" w:rsidR="00232159" w:rsidRDefault="00A74784" w:rsidP="00A74784">
      <w:pPr>
        <w:ind w:firstLine="720"/>
        <w:rPr>
          <w:rFonts w:ascii="Consolas" w:hAnsi="Consolas" w:cs="Consolas"/>
          <w:color w:val="000000"/>
          <w:szCs w:val="19"/>
        </w:rPr>
      </w:pPr>
      <w:r w:rsidRPr="00A74784">
        <w:rPr>
          <w:rFonts w:ascii="Consolas" w:hAnsi="Consolas" w:cs="Consolas"/>
          <w:color w:val="000000"/>
          <w:szCs w:val="19"/>
        </w:rPr>
        <w:t>Console.WriteLine(</w:t>
      </w:r>
      <w:r w:rsidRPr="00A74784">
        <w:rPr>
          <w:rFonts w:ascii="Consolas" w:hAnsi="Consolas" w:cs="Consolas"/>
          <w:color w:val="A31515"/>
          <w:szCs w:val="19"/>
        </w:rPr>
        <w:t>"In Q3 Mary sold ${0}"</w:t>
      </w:r>
      <w:r w:rsidRPr="00A74784">
        <w:rPr>
          <w:rFonts w:ascii="Consolas" w:hAnsi="Consolas" w:cs="Consolas"/>
          <w:color w:val="000000"/>
          <w:szCs w:val="19"/>
        </w:rPr>
        <w:t>, Sales[1,2]);</w:t>
      </w:r>
    </w:p>
    <w:p w14:paraId="2F1499D7" w14:textId="77777777" w:rsidR="00A74784" w:rsidRDefault="00A74784" w:rsidP="00A74784">
      <w:r>
        <w:t xml:space="preserve">I am treating the first index as the row index, and the second index as the column index. Note that this is completely arbitrary, as long as you are consistent, you can think of it as [row, column] or [column, </w:t>
      </w:r>
      <w:r w:rsidR="00EA30A1">
        <w:t xml:space="preserve">row]. Just be very sure to be </w:t>
      </w:r>
      <w:r>
        <w:t>consistent</w:t>
      </w:r>
      <w:r w:rsidR="00AF5C92">
        <w:t xml:space="preserve"> in your code</w:t>
      </w:r>
      <w:r>
        <w:t>.</w:t>
      </w:r>
    </w:p>
    <w:p w14:paraId="445EAB4A" w14:textId="77777777" w:rsidR="00A74784" w:rsidRPr="00A74784" w:rsidRDefault="00A74784" w:rsidP="00A74784">
      <w:pPr>
        <w:rPr>
          <w:sz w:val="28"/>
        </w:rPr>
      </w:pPr>
      <w:r>
        <w:t>I hope you agree that reading and writing into a two dimensional array is fairly straightforward if you do it one element at a time.  Imagine you want to fill in all 12 elements of our array</w:t>
      </w:r>
      <w:r w:rsidR="006F65BC">
        <w:t xml:space="preserve"> by asking a user for each of the 12 values in order.  You need to walk across four elements and do that three times for </w:t>
      </w:r>
      <w:r w:rsidR="00AF5C92">
        <w:t>the</w:t>
      </w:r>
      <w:r w:rsidR="006F65BC">
        <w:t xml:space="preserve"> row</w:t>
      </w:r>
      <w:r w:rsidR="00AF5C92">
        <w:t>s</w:t>
      </w:r>
      <w:r w:rsidR="006F65BC">
        <w:t xml:space="preserve">.  If the array were actually </w:t>
      </w:r>
      <w:r w:rsidR="006F65BC" w:rsidRPr="006F65BC">
        <w:rPr>
          <w:rFonts w:ascii="Arial" w:hAnsi="Arial" w:cs="Arial"/>
        </w:rPr>
        <w:t>50</w:t>
      </w:r>
      <w:r w:rsidR="006F65BC">
        <w:t xml:space="preserve"> rows and </w:t>
      </w:r>
      <w:r w:rsidR="006F65BC" w:rsidRPr="006F65BC">
        <w:rPr>
          <w:rFonts w:ascii="Arial" w:hAnsi="Arial" w:cs="Arial"/>
        </w:rPr>
        <w:t>4</w:t>
      </w:r>
      <w:r w:rsidR="006F65BC">
        <w:t xml:space="preserve"> columns, you would not want to write 200 sequences of code to fill in the value. Instead, you would want to use a for loop inside of a for loop, often called a nested loop.</w:t>
      </w:r>
    </w:p>
    <w:p w14:paraId="7EDE1C15" w14:textId="77777777" w:rsidR="00783C59" w:rsidRPr="00783C59" w:rsidRDefault="00783C59" w:rsidP="00783C59">
      <w:pPr>
        <w:autoSpaceDE w:val="0"/>
        <w:autoSpaceDN w:val="0"/>
        <w:adjustRightInd w:val="0"/>
        <w:spacing w:before="0" w:after="0" w:line="240" w:lineRule="auto"/>
        <w:rPr>
          <w:rFonts w:ascii="Consolas" w:hAnsi="Consolas" w:cs="Consolas"/>
          <w:color w:val="000000"/>
          <w:szCs w:val="19"/>
        </w:rPr>
      </w:pPr>
      <w:r w:rsidRPr="00783C59">
        <w:rPr>
          <w:rFonts w:ascii="Consolas" w:hAnsi="Consolas" w:cs="Consolas"/>
          <w:color w:val="0000FF"/>
          <w:szCs w:val="19"/>
        </w:rPr>
        <w:lastRenderedPageBreak/>
        <w:t>double</w:t>
      </w:r>
      <w:r w:rsidRPr="00783C59">
        <w:rPr>
          <w:rFonts w:ascii="Consolas" w:hAnsi="Consolas" w:cs="Consolas"/>
          <w:color w:val="000000"/>
          <w:szCs w:val="19"/>
        </w:rPr>
        <w:t xml:space="preserve">[,] Sales = </w:t>
      </w:r>
      <w:r w:rsidRPr="00783C59">
        <w:rPr>
          <w:rFonts w:ascii="Consolas" w:hAnsi="Consolas" w:cs="Consolas"/>
          <w:color w:val="0000FF"/>
          <w:szCs w:val="19"/>
        </w:rPr>
        <w:t>new</w:t>
      </w:r>
      <w:r w:rsidRPr="00783C59">
        <w:rPr>
          <w:rFonts w:ascii="Consolas" w:hAnsi="Consolas" w:cs="Consolas"/>
          <w:color w:val="000000"/>
          <w:szCs w:val="19"/>
        </w:rPr>
        <w:t xml:space="preserve"> </w:t>
      </w:r>
      <w:r w:rsidRPr="00783C59">
        <w:rPr>
          <w:rFonts w:ascii="Consolas" w:hAnsi="Consolas" w:cs="Consolas"/>
          <w:color w:val="0000FF"/>
          <w:szCs w:val="19"/>
        </w:rPr>
        <w:t>double</w:t>
      </w:r>
      <w:r w:rsidRPr="00783C59">
        <w:rPr>
          <w:rFonts w:ascii="Consolas" w:hAnsi="Consolas" w:cs="Consolas"/>
          <w:color w:val="000000"/>
          <w:szCs w:val="19"/>
        </w:rPr>
        <w:t>[3, 4];</w:t>
      </w:r>
    </w:p>
    <w:p w14:paraId="29E8488B" w14:textId="77777777" w:rsidR="00783C59" w:rsidRPr="00783C59" w:rsidRDefault="00783C59" w:rsidP="00783C59">
      <w:pPr>
        <w:autoSpaceDE w:val="0"/>
        <w:autoSpaceDN w:val="0"/>
        <w:adjustRightInd w:val="0"/>
        <w:spacing w:before="0" w:after="0" w:line="240" w:lineRule="auto"/>
        <w:rPr>
          <w:rFonts w:ascii="Consolas" w:hAnsi="Consolas" w:cs="Consolas"/>
          <w:color w:val="000000"/>
          <w:szCs w:val="19"/>
        </w:rPr>
      </w:pPr>
      <w:r w:rsidRPr="00783C59">
        <w:rPr>
          <w:rFonts w:ascii="Consolas" w:hAnsi="Consolas" w:cs="Consolas"/>
          <w:color w:val="0000FF"/>
          <w:szCs w:val="19"/>
        </w:rPr>
        <w:t>for</w:t>
      </w:r>
      <w:r w:rsidRPr="00783C59">
        <w:rPr>
          <w:rFonts w:ascii="Consolas" w:hAnsi="Consolas" w:cs="Consolas"/>
          <w:color w:val="000000"/>
          <w:szCs w:val="19"/>
        </w:rPr>
        <w:t xml:space="preserve"> (</w:t>
      </w:r>
      <w:r w:rsidRPr="00783C59">
        <w:rPr>
          <w:rFonts w:ascii="Consolas" w:hAnsi="Consolas" w:cs="Consolas"/>
          <w:color w:val="0000FF"/>
          <w:szCs w:val="19"/>
        </w:rPr>
        <w:t>int</w:t>
      </w:r>
      <w:r w:rsidRPr="00783C59">
        <w:rPr>
          <w:rFonts w:ascii="Consolas" w:hAnsi="Consolas" w:cs="Consolas"/>
          <w:color w:val="000000"/>
          <w:szCs w:val="19"/>
        </w:rPr>
        <w:t xml:space="preserve"> row = 0; row &lt; Sales.GetLength(0); row++)</w:t>
      </w:r>
    </w:p>
    <w:p w14:paraId="4F33BA29" w14:textId="77777777" w:rsidR="00783C59" w:rsidRPr="00783C59" w:rsidRDefault="00783C59" w:rsidP="00783C59">
      <w:pPr>
        <w:autoSpaceDE w:val="0"/>
        <w:autoSpaceDN w:val="0"/>
        <w:adjustRightInd w:val="0"/>
        <w:spacing w:before="0" w:after="0" w:line="240" w:lineRule="auto"/>
        <w:rPr>
          <w:rFonts w:ascii="Consolas" w:hAnsi="Consolas" w:cs="Consolas"/>
          <w:color w:val="000000"/>
          <w:szCs w:val="19"/>
        </w:rPr>
      </w:pPr>
      <w:r w:rsidRPr="00783C59">
        <w:rPr>
          <w:rFonts w:ascii="Consolas" w:hAnsi="Consolas" w:cs="Consolas"/>
          <w:color w:val="000000"/>
          <w:szCs w:val="19"/>
        </w:rPr>
        <w:t>{</w:t>
      </w:r>
    </w:p>
    <w:p w14:paraId="0E79A38B" w14:textId="77777777" w:rsidR="00783C59" w:rsidRPr="00783C59" w:rsidRDefault="00783C59" w:rsidP="00783C59">
      <w:pPr>
        <w:autoSpaceDE w:val="0"/>
        <w:autoSpaceDN w:val="0"/>
        <w:adjustRightInd w:val="0"/>
        <w:spacing w:before="0" w:after="0" w:line="240" w:lineRule="auto"/>
        <w:rPr>
          <w:rFonts w:ascii="Consolas" w:hAnsi="Consolas" w:cs="Consolas"/>
          <w:color w:val="000000"/>
          <w:szCs w:val="19"/>
        </w:rPr>
      </w:pPr>
      <w:r w:rsidRPr="00783C59">
        <w:rPr>
          <w:rFonts w:ascii="Consolas" w:hAnsi="Consolas" w:cs="Consolas"/>
          <w:color w:val="000000"/>
          <w:szCs w:val="19"/>
        </w:rPr>
        <w:t xml:space="preserve">    </w:t>
      </w:r>
      <w:r w:rsidRPr="00783C59">
        <w:rPr>
          <w:rFonts w:ascii="Consolas" w:hAnsi="Consolas" w:cs="Consolas"/>
          <w:color w:val="0000FF"/>
          <w:szCs w:val="19"/>
        </w:rPr>
        <w:t>for</w:t>
      </w:r>
      <w:r w:rsidRPr="00783C59">
        <w:rPr>
          <w:rFonts w:ascii="Consolas" w:hAnsi="Consolas" w:cs="Consolas"/>
          <w:color w:val="000000"/>
          <w:szCs w:val="19"/>
        </w:rPr>
        <w:t xml:space="preserve"> (</w:t>
      </w:r>
      <w:r w:rsidRPr="00783C59">
        <w:rPr>
          <w:rFonts w:ascii="Consolas" w:hAnsi="Consolas" w:cs="Consolas"/>
          <w:color w:val="0000FF"/>
          <w:szCs w:val="19"/>
        </w:rPr>
        <w:t>int</w:t>
      </w:r>
      <w:r w:rsidRPr="00783C59">
        <w:rPr>
          <w:rFonts w:ascii="Consolas" w:hAnsi="Consolas" w:cs="Consolas"/>
          <w:color w:val="000000"/>
          <w:szCs w:val="19"/>
        </w:rPr>
        <w:t xml:space="preserve"> column = 0; column &lt; Sales.GetLength(1); column++)</w:t>
      </w:r>
    </w:p>
    <w:p w14:paraId="6B83CD81" w14:textId="77777777" w:rsidR="00783C59" w:rsidRPr="00783C59" w:rsidRDefault="00783C59" w:rsidP="00783C59">
      <w:pPr>
        <w:autoSpaceDE w:val="0"/>
        <w:autoSpaceDN w:val="0"/>
        <w:adjustRightInd w:val="0"/>
        <w:spacing w:before="0" w:after="0" w:line="240" w:lineRule="auto"/>
        <w:rPr>
          <w:rFonts w:ascii="Consolas" w:hAnsi="Consolas" w:cs="Consolas"/>
          <w:color w:val="000000"/>
          <w:szCs w:val="19"/>
        </w:rPr>
      </w:pPr>
      <w:r w:rsidRPr="00783C59">
        <w:rPr>
          <w:rFonts w:ascii="Consolas" w:hAnsi="Consolas" w:cs="Consolas"/>
          <w:color w:val="000000"/>
          <w:szCs w:val="19"/>
        </w:rPr>
        <w:t xml:space="preserve">    {</w:t>
      </w:r>
    </w:p>
    <w:p w14:paraId="3A6FCF0A" w14:textId="77777777" w:rsidR="00783C59" w:rsidRPr="00783C59" w:rsidRDefault="00783C59" w:rsidP="00783C59">
      <w:pPr>
        <w:autoSpaceDE w:val="0"/>
        <w:autoSpaceDN w:val="0"/>
        <w:adjustRightInd w:val="0"/>
        <w:spacing w:before="0" w:after="0" w:line="240" w:lineRule="auto"/>
        <w:rPr>
          <w:rFonts w:ascii="Consolas" w:hAnsi="Consolas" w:cs="Consolas"/>
          <w:color w:val="000000"/>
          <w:szCs w:val="19"/>
        </w:rPr>
      </w:pPr>
      <w:r w:rsidRPr="00783C59">
        <w:rPr>
          <w:rFonts w:ascii="Consolas" w:hAnsi="Consolas" w:cs="Consolas"/>
          <w:color w:val="000000"/>
          <w:szCs w:val="19"/>
        </w:rPr>
        <w:t xml:space="preserve">        Console.WriteLine(</w:t>
      </w:r>
      <w:r w:rsidRPr="00783C59">
        <w:rPr>
          <w:rFonts w:ascii="Consolas" w:hAnsi="Consolas" w:cs="Consolas"/>
          <w:color w:val="A31515"/>
          <w:szCs w:val="19"/>
        </w:rPr>
        <w:t>"qtr {0} data for person {1} "</w:t>
      </w:r>
      <w:r w:rsidRPr="00783C59">
        <w:rPr>
          <w:rFonts w:ascii="Consolas" w:hAnsi="Consolas" w:cs="Consolas"/>
          <w:color w:val="000000"/>
          <w:szCs w:val="19"/>
        </w:rPr>
        <w:t>, column+1, row+1);</w:t>
      </w:r>
    </w:p>
    <w:p w14:paraId="6E66922A" w14:textId="77777777" w:rsidR="00783C59" w:rsidRPr="00783C59" w:rsidRDefault="00783C59" w:rsidP="00783C59">
      <w:pPr>
        <w:autoSpaceDE w:val="0"/>
        <w:autoSpaceDN w:val="0"/>
        <w:adjustRightInd w:val="0"/>
        <w:spacing w:before="0" w:after="0" w:line="240" w:lineRule="auto"/>
        <w:rPr>
          <w:rFonts w:ascii="Consolas" w:hAnsi="Consolas" w:cs="Consolas"/>
          <w:color w:val="000000"/>
          <w:szCs w:val="19"/>
        </w:rPr>
      </w:pPr>
      <w:r w:rsidRPr="00783C59">
        <w:rPr>
          <w:rFonts w:ascii="Consolas" w:hAnsi="Consolas" w:cs="Consolas"/>
          <w:color w:val="000000"/>
          <w:szCs w:val="19"/>
        </w:rPr>
        <w:t xml:space="preserve">        Sales[row, column] = Convert.ToDouble(Console.ReadLine());</w:t>
      </w:r>
    </w:p>
    <w:p w14:paraId="700245CC" w14:textId="77777777" w:rsidR="00783C59" w:rsidRPr="00783C59" w:rsidRDefault="00783C59" w:rsidP="00783C59">
      <w:pPr>
        <w:autoSpaceDE w:val="0"/>
        <w:autoSpaceDN w:val="0"/>
        <w:adjustRightInd w:val="0"/>
        <w:spacing w:before="0" w:after="0" w:line="240" w:lineRule="auto"/>
        <w:rPr>
          <w:rFonts w:ascii="Consolas" w:hAnsi="Consolas" w:cs="Consolas"/>
          <w:color w:val="000000"/>
          <w:szCs w:val="19"/>
        </w:rPr>
      </w:pPr>
      <w:r w:rsidRPr="00783C59">
        <w:rPr>
          <w:rFonts w:ascii="Consolas" w:hAnsi="Consolas" w:cs="Consolas"/>
          <w:color w:val="000000"/>
          <w:szCs w:val="19"/>
        </w:rPr>
        <w:t xml:space="preserve">    }</w:t>
      </w:r>
    </w:p>
    <w:p w14:paraId="223C9CB8" w14:textId="77777777" w:rsidR="00232159" w:rsidRDefault="00783C59" w:rsidP="00783C59">
      <w:pPr>
        <w:rPr>
          <w:rFonts w:ascii="Consolas" w:hAnsi="Consolas" w:cs="Consolas"/>
          <w:color w:val="000000"/>
          <w:szCs w:val="19"/>
        </w:rPr>
      </w:pPr>
      <w:r w:rsidRPr="00783C59">
        <w:rPr>
          <w:rFonts w:ascii="Consolas" w:hAnsi="Consolas" w:cs="Consolas"/>
          <w:color w:val="000000"/>
          <w:szCs w:val="19"/>
        </w:rPr>
        <w:t>}</w:t>
      </w:r>
    </w:p>
    <w:p w14:paraId="0A551132" w14:textId="77777777" w:rsidR="00783C59" w:rsidRDefault="00783C59" w:rsidP="00783C59">
      <w:r>
        <w:t xml:space="preserve">The first loop executes the inside loop three times.  Each time the inside loop is executed, it gets four pieces of data and save it in the array. </w:t>
      </w:r>
      <w:r w:rsidRPr="00D03173">
        <w:rPr>
          <w:b/>
          <w:highlight w:val="yellow"/>
        </w:rPr>
        <w:t>Notice</w:t>
      </w:r>
      <w:r>
        <w:t xml:space="preserve"> that for the count of how many times to execute each loop, I do not use the array’s </w:t>
      </w:r>
      <w:r w:rsidRPr="00EA30A1">
        <w:rPr>
          <w:rFonts w:ascii="Consolas" w:hAnsi="Consolas"/>
          <w:color w:val="000000" w:themeColor="text1"/>
        </w:rPr>
        <w:t>.Length</w:t>
      </w:r>
      <w:r>
        <w:t xml:space="preserve"> property, as that is not valid for a two (or more) dimensional array.  Since there are two lengths, you must use a </w:t>
      </w:r>
      <w:r>
        <w:rPr>
          <w:rFonts w:ascii="Consolas" w:hAnsi="Consolas" w:cs="Consolas"/>
          <w:color w:val="000000"/>
          <w:szCs w:val="19"/>
        </w:rPr>
        <w:t>Sales.GetLength(x</w:t>
      </w:r>
      <w:r w:rsidRPr="00783C59">
        <w:rPr>
          <w:rFonts w:ascii="Consolas" w:hAnsi="Consolas" w:cs="Consolas"/>
          <w:color w:val="000000"/>
          <w:szCs w:val="19"/>
        </w:rPr>
        <w:t>)</w:t>
      </w:r>
      <w:r>
        <w:t xml:space="preserve"> method of the array, where x is a </w:t>
      </w:r>
      <w:r w:rsidRPr="001A7A74">
        <w:rPr>
          <w:rFonts w:ascii="Arial" w:hAnsi="Arial" w:cs="Arial"/>
          <w:color w:val="000000" w:themeColor="text1"/>
          <w:sz w:val="24"/>
        </w:rPr>
        <w:t>o</w:t>
      </w:r>
      <w:r>
        <w:t xml:space="preserve"> or a </w:t>
      </w:r>
      <w:r w:rsidRPr="001A7A74">
        <w:rPr>
          <w:rFonts w:ascii="Arial" w:hAnsi="Arial" w:cs="Arial"/>
          <w:color w:val="000000" w:themeColor="text1"/>
        </w:rPr>
        <w:t>1</w:t>
      </w:r>
      <w:r>
        <w:t>, depending if you want the row count or column count.</w:t>
      </w:r>
    </w:p>
    <w:p w14:paraId="7C81502D" w14:textId="77777777" w:rsidR="00783C59" w:rsidRDefault="00783C59" w:rsidP="00783C59">
      <w:r>
        <w:t>Because arrays start with zero, and not one, for the questions that I wrote to the user</w:t>
      </w:r>
      <w:r w:rsidR="00AF5C92">
        <w:t xml:space="preserve"> to be more clear</w:t>
      </w:r>
      <w:r>
        <w:t>, I added one to the column and row.  This only changes what is printed out, it does not change the value of column or row; there was no = sign, so nothing is changed. So I am mapping the real array indexes to the way humans think of them for display purposes.</w:t>
      </w:r>
    </w:p>
    <w:p w14:paraId="07EDC437" w14:textId="77777777" w:rsidR="00783C59" w:rsidRDefault="00783C59" w:rsidP="00783C59">
      <w:r>
        <w:t>Now let’s add code to write the contents of the array back out after the data is filled in.  We will use nested loops again.</w:t>
      </w:r>
    </w:p>
    <w:p w14:paraId="478D1AD1" w14:textId="77777777" w:rsidR="00783C59" w:rsidRPr="00783C59" w:rsidRDefault="00783C59" w:rsidP="00783C59">
      <w:pPr>
        <w:autoSpaceDE w:val="0"/>
        <w:autoSpaceDN w:val="0"/>
        <w:adjustRightInd w:val="0"/>
        <w:spacing w:before="0" w:after="0" w:line="240" w:lineRule="auto"/>
        <w:rPr>
          <w:rFonts w:ascii="Consolas" w:hAnsi="Consolas" w:cs="Consolas"/>
          <w:color w:val="000000"/>
          <w:szCs w:val="19"/>
        </w:rPr>
      </w:pPr>
      <w:r w:rsidRPr="00783C59">
        <w:rPr>
          <w:rFonts w:ascii="Consolas" w:hAnsi="Consolas" w:cs="Consolas"/>
          <w:color w:val="0000FF"/>
          <w:szCs w:val="19"/>
        </w:rPr>
        <w:t>for</w:t>
      </w:r>
      <w:r w:rsidRPr="00783C59">
        <w:rPr>
          <w:rFonts w:ascii="Consolas" w:hAnsi="Consolas" w:cs="Consolas"/>
          <w:color w:val="000000"/>
          <w:szCs w:val="19"/>
        </w:rPr>
        <w:t xml:space="preserve"> (</w:t>
      </w:r>
      <w:r w:rsidRPr="00783C59">
        <w:rPr>
          <w:rFonts w:ascii="Consolas" w:hAnsi="Consolas" w:cs="Consolas"/>
          <w:color w:val="0000FF"/>
          <w:szCs w:val="19"/>
        </w:rPr>
        <w:t>int</w:t>
      </w:r>
      <w:r w:rsidRPr="00783C59">
        <w:rPr>
          <w:rFonts w:ascii="Consolas" w:hAnsi="Consolas" w:cs="Consolas"/>
          <w:color w:val="000000"/>
          <w:szCs w:val="19"/>
        </w:rPr>
        <w:t xml:space="preserve"> row = 0; row &lt; Sales.GetLength(0); row++)</w:t>
      </w:r>
    </w:p>
    <w:p w14:paraId="0B4A9D8B" w14:textId="77777777" w:rsidR="00783C59" w:rsidRPr="00783C59" w:rsidRDefault="00783C59" w:rsidP="00783C59">
      <w:pPr>
        <w:autoSpaceDE w:val="0"/>
        <w:autoSpaceDN w:val="0"/>
        <w:adjustRightInd w:val="0"/>
        <w:spacing w:before="0" w:after="0" w:line="240" w:lineRule="auto"/>
        <w:rPr>
          <w:rFonts w:ascii="Consolas" w:hAnsi="Consolas" w:cs="Consolas"/>
          <w:color w:val="000000"/>
          <w:szCs w:val="19"/>
        </w:rPr>
      </w:pPr>
      <w:r w:rsidRPr="00783C59">
        <w:rPr>
          <w:rFonts w:ascii="Consolas" w:hAnsi="Consolas" w:cs="Consolas"/>
          <w:color w:val="000000"/>
          <w:szCs w:val="19"/>
        </w:rPr>
        <w:t>{</w:t>
      </w:r>
    </w:p>
    <w:p w14:paraId="488A9A43" w14:textId="77777777" w:rsidR="00783C59" w:rsidRPr="00783C59" w:rsidRDefault="00783C59" w:rsidP="00783C59">
      <w:pPr>
        <w:autoSpaceDE w:val="0"/>
        <w:autoSpaceDN w:val="0"/>
        <w:adjustRightInd w:val="0"/>
        <w:spacing w:before="0" w:after="0" w:line="240" w:lineRule="auto"/>
        <w:rPr>
          <w:rFonts w:ascii="Consolas" w:hAnsi="Consolas" w:cs="Consolas"/>
          <w:color w:val="000000"/>
          <w:szCs w:val="19"/>
        </w:rPr>
      </w:pPr>
      <w:r w:rsidRPr="00783C59">
        <w:rPr>
          <w:rFonts w:ascii="Consolas" w:hAnsi="Consolas" w:cs="Consolas"/>
          <w:color w:val="000000"/>
          <w:szCs w:val="19"/>
        </w:rPr>
        <w:t xml:space="preserve">    </w:t>
      </w:r>
      <w:r w:rsidRPr="00783C59">
        <w:rPr>
          <w:rFonts w:ascii="Consolas" w:hAnsi="Consolas" w:cs="Consolas"/>
          <w:color w:val="0000FF"/>
          <w:szCs w:val="19"/>
        </w:rPr>
        <w:t>for</w:t>
      </w:r>
      <w:r w:rsidRPr="00783C59">
        <w:rPr>
          <w:rFonts w:ascii="Consolas" w:hAnsi="Consolas" w:cs="Consolas"/>
          <w:color w:val="000000"/>
          <w:szCs w:val="19"/>
        </w:rPr>
        <w:t xml:space="preserve"> (</w:t>
      </w:r>
      <w:r w:rsidRPr="00783C59">
        <w:rPr>
          <w:rFonts w:ascii="Consolas" w:hAnsi="Consolas" w:cs="Consolas"/>
          <w:color w:val="0000FF"/>
          <w:szCs w:val="19"/>
        </w:rPr>
        <w:t>int</w:t>
      </w:r>
      <w:r w:rsidRPr="00783C59">
        <w:rPr>
          <w:rFonts w:ascii="Consolas" w:hAnsi="Consolas" w:cs="Consolas"/>
          <w:color w:val="000000"/>
          <w:szCs w:val="19"/>
        </w:rPr>
        <w:t xml:space="preserve"> column = 0; column &lt; Sales.GetLength(1); column++)</w:t>
      </w:r>
    </w:p>
    <w:p w14:paraId="084CE219" w14:textId="77777777" w:rsidR="00783C59" w:rsidRPr="00783C59" w:rsidRDefault="00783C59" w:rsidP="00783C59">
      <w:pPr>
        <w:autoSpaceDE w:val="0"/>
        <w:autoSpaceDN w:val="0"/>
        <w:adjustRightInd w:val="0"/>
        <w:spacing w:before="0" w:after="0" w:line="240" w:lineRule="auto"/>
        <w:rPr>
          <w:rFonts w:ascii="Consolas" w:hAnsi="Consolas" w:cs="Consolas"/>
          <w:color w:val="000000"/>
          <w:szCs w:val="19"/>
        </w:rPr>
      </w:pPr>
      <w:r w:rsidRPr="00783C59">
        <w:rPr>
          <w:rFonts w:ascii="Consolas" w:hAnsi="Consolas" w:cs="Consolas"/>
          <w:color w:val="000000"/>
          <w:szCs w:val="19"/>
        </w:rPr>
        <w:t xml:space="preserve">    {</w:t>
      </w:r>
    </w:p>
    <w:p w14:paraId="088A7FD3" w14:textId="77777777" w:rsidR="00783C59" w:rsidRPr="00783C59" w:rsidRDefault="00783C59" w:rsidP="00783C59">
      <w:pPr>
        <w:autoSpaceDE w:val="0"/>
        <w:autoSpaceDN w:val="0"/>
        <w:adjustRightInd w:val="0"/>
        <w:spacing w:before="0" w:after="0" w:line="240" w:lineRule="auto"/>
        <w:rPr>
          <w:rFonts w:ascii="Consolas" w:hAnsi="Consolas" w:cs="Consolas"/>
          <w:color w:val="000000"/>
          <w:szCs w:val="19"/>
        </w:rPr>
      </w:pPr>
      <w:r w:rsidRPr="00783C59">
        <w:rPr>
          <w:rFonts w:ascii="Consolas" w:hAnsi="Consolas" w:cs="Consolas"/>
          <w:color w:val="000000"/>
          <w:szCs w:val="19"/>
        </w:rPr>
        <w:t xml:space="preserve">        Console.Write( Sales[row, column]);</w:t>
      </w:r>
    </w:p>
    <w:p w14:paraId="4456719B" w14:textId="77777777" w:rsidR="00783C59" w:rsidRPr="00783C59" w:rsidRDefault="00783C59" w:rsidP="00783C59">
      <w:pPr>
        <w:autoSpaceDE w:val="0"/>
        <w:autoSpaceDN w:val="0"/>
        <w:adjustRightInd w:val="0"/>
        <w:spacing w:before="0" w:after="0" w:line="240" w:lineRule="auto"/>
        <w:rPr>
          <w:rFonts w:ascii="Consolas" w:hAnsi="Consolas" w:cs="Consolas"/>
          <w:color w:val="000000"/>
          <w:szCs w:val="19"/>
        </w:rPr>
      </w:pPr>
      <w:r w:rsidRPr="00783C59">
        <w:rPr>
          <w:rFonts w:ascii="Consolas" w:hAnsi="Consolas" w:cs="Consolas"/>
          <w:color w:val="000000"/>
          <w:szCs w:val="19"/>
        </w:rPr>
        <w:t xml:space="preserve">        Console.Write(</w:t>
      </w:r>
      <w:r w:rsidRPr="00783C59">
        <w:rPr>
          <w:rFonts w:ascii="Consolas" w:hAnsi="Consolas" w:cs="Consolas"/>
          <w:color w:val="A31515"/>
          <w:szCs w:val="19"/>
        </w:rPr>
        <w:t>'\t'</w:t>
      </w:r>
      <w:r w:rsidRPr="00783C59">
        <w:rPr>
          <w:rFonts w:ascii="Consolas" w:hAnsi="Consolas" w:cs="Consolas"/>
          <w:color w:val="000000"/>
          <w:szCs w:val="19"/>
        </w:rPr>
        <w:t>);</w:t>
      </w:r>
    </w:p>
    <w:p w14:paraId="43512ABD" w14:textId="77777777" w:rsidR="00783C59" w:rsidRPr="00783C59" w:rsidRDefault="00783C59" w:rsidP="00783C59">
      <w:pPr>
        <w:autoSpaceDE w:val="0"/>
        <w:autoSpaceDN w:val="0"/>
        <w:adjustRightInd w:val="0"/>
        <w:spacing w:before="0" w:after="0" w:line="240" w:lineRule="auto"/>
        <w:rPr>
          <w:rFonts w:ascii="Consolas" w:hAnsi="Consolas" w:cs="Consolas"/>
          <w:color w:val="000000"/>
          <w:szCs w:val="19"/>
        </w:rPr>
      </w:pPr>
      <w:r w:rsidRPr="00783C59">
        <w:rPr>
          <w:rFonts w:ascii="Consolas" w:hAnsi="Consolas" w:cs="Consolas"/>
          <w:color w:val="000000"/>
          <w:szCs w:val="19"/>
        </w:rPr>
        <w:t xml:space="preserve">    }</w:t>
      </w:r>
    </w:p>
    <w:p w14:paraId="1BE16FED" w14:textId="77777777" w:rsidR="00783C59" w:rsidRPr="00783C59" w:rsidRDefault="00783C59" w:rsidP="00783C59">
      <w:pPr>
        <w:autoSpaceDE w:val="0"/>
        <w:autoSpaceDN w:val="0"/>
        <w:adjustRightInd w:val="0"/>
        <w:spacing w:before="0" w:after="0" w:line="240" w:lineRule="auto"/>
        <w:rPr>
          <w:rFonts w:ascii="Consolas" w:hAnsi="Consolas" w:cs="Consolas"/>
          <w:color w:val="000000"/>
          <w:szCs w:val="19"/>
        </w:rPr>
      </w:pPr>
      <w:r w:rsidRPr="00783C59">
        <w:rPr>
          <w:rFonts w:ascii="Consolas" w:hAnsi="Consolas" w:cs="Consolas"/>
          <w:color w:val="000000"/>
          <w:szCs w:val="19"/>
        </w:rPr>
        <w:t xml:space="preserve">    Console.WriteLine();</w:t>
      </w:r>
    </w:p>
    <w:p w14:paraId="328F93B7" w14:textId="77777777" w:rsidR="00783C59" w:rsidRDefault="00783C59" w:rsidP="00783C59">
      <w:pPr>
        <w:rPr>
          <w:rFonts w:ascii="Consolas" w:hAnsi="Consolas" w:cs="Consolas"/>
          <w:color w:val="000000"/>
          <w:szCs w:val="19"/>
        </w:rPr>
      </w:pPr>
      <w:r w:rsidRPr="00783C59">
        <w:rPr>
          <w:rFonts w:ascii="Consolas" w:hAnsi="Consolas" w:cs="Consolas"/>
          <w:color w:val="000000"/>
          <w:szCs w:val="19"/>
        </w:rPr>
        <w:t>}</w:t>
      </w:r>
    </w:p>
    <w:p w14:paraId="4922AB4C" w14:textId="77777777" w:rsidR="00783C59" w:rsidRDefault="001F2C82" w:rsidP="001F2C82">
      <w:r>
        <w:t xml:space="preserve">For the inside loop I used the </w:t>
      </w:r>
      <w:r w:rsidRPr="00783C59">
        <w:rPr>
          <w:rFonts w:ascii="Consolas" w:hAnsi="Consolas" w:cs="Consolas"/>
          <w:color w:val="000000"/>
          <w:szCs w:val="19"/>
        </w:rPr>
        <w:t>Console.Write</w:t>
      </w:r>
      <w:r>
        <w:t xml:space="preserve"> not the </w:t>
      </w:r>
      <w:r w:rsidRPr="00783C59">
        <w:rPr>
          <w:rFonts w:ascii="Consolas" w:hAnsi="Consolas" w:cs="Consolas"/>
          <w:color w:val="000000"/>
          <w:szCs w:val="19"/>
        </w:rPr>
        <w:t>Console.WriteLine</w:t>
      </w:r>
      <w:r w:rsidRPr="001F2C82">
        <w:t xml:space="preserve"> because I wanted to</w:t>
      </w:r>
      <w:r>
        <w:t xml:space="preserve"> write the four numbers across the line. But to keep the numbers from being jammed </w:t>
      </w:r>
      <w:r w:rsidR="00AF5C92">
        <w:t>together</w:t>
      </w:r>
      <w:r>
        <w:t>, I also write out a tab character</w:t>
      </w:r>
      <w:r w:rsidR="001A7A74">
        <w:t xml:space="preserve"> between them</w:t>
      </w:r>
      <w:r>
        <w:t xml:space="preserve">. Then at the end of each inner loop, when I have written out four numbers, I do a </w:t>
      </w:r>
      <w:r w:rsidRPr="00783C59">
        <w:rPr>
          <w:rFonts w:ascii="Consolas" w:hAnsi="Consolas" w:cs="Consolas"/>
          <w:color w:val="000000"/>
          <w:szCs w:val="19"/>
        </w:rPr>
        <w:t>Console.WriteLine</w:t>
      </w:r>
      <w:r>
        <w:t xml:space="preserve"> so that I drop down a line to write out the next set of four numbers.</w:t>
      </w:r>
    </w:p>
    <w:p w14:paraId="521257F4" w14:textId="77777777" w:rsidR="001F2C82" w:rsidRDefault="001F2C82" w:rsidP="001F2C82">
      <w:r>
        <w:t>Here is the console view if I run both parts of this code, I used particular choices for my sales data to make it easier to see if my code is working correctly.</w:t>
      </w:r>
    </w:p>
    <w:p w14:paraId="24C50136"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qtr 1 data for person 1</w:t>
      </w:r>
    </w:p>
    <w:p w14:paraId="34CC38BA"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11</w:t>
      </w:r>
    </w:p>
    <w:p w14:paraId="19A915AF"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qtr 2 data for person 1</w:t>
      </w:r>
    </w:p>
    <w:p w14:paraId="06B19373"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12</w:t>
      </w:r>
    </w:p>
    <w:p w14:paraId="65725115"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qtr 3 data for person 1</w:t>
      </w:r>
    </w:p>
    <w:p w14:paraId="6D9D7635"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13</w:t>
      </w:r>
    </w:p>
    <w:p w14:paraId="4CCCB874"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lastRenderedPageBreak/>
        <w:t>qtr 4 data for person 1</w:t>
      </w:r>
    </w:p>
    <w:p w14:paraId="64CD14E0"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14</w:t>
      </w:r>
    </w:p>
    <w:p w14:paraId="2AA6D44E"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qtr 1 data for person 2</w:t>
      </w:r>
    </w:p>
    <w:p w14:paraId="5D2B82A2"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21</w:t>
      </w:r>
    </w:p>
    <w:p w14:paraId="693F79EF"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qtr 2 data for person 2</w:t>
      </w:r>
    </w:p>
    <w:p w14:paraId="4335B40B"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22</w:t>
      </w:r>
    </w:p>
    <w:p w14:paraId="7E48EB40"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qtr 3 data for person 2</w:t>
      </w:r>
    </w:p>
    <w:p w14:paraId="4E75ED9C"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23</w:t>
      </w:r>
    </w:p>
    <w:p w14:paraId="1D296126"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qtr 4 data for person 2</w:t>
      </w:r>
    </w:p>
    <w:p w14:paraId="5780C2B9"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24</w:t>
      </w:r>
    </w:p>
    <w:p w14:paraId="01BB1DD6"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qtr 1 data for person 3</w:t>
      </w:r>
    </w:p>
    <w:p w14:paraId="02743A11"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31</w:t>
      </w:r>
    </w:p>
    <w:p w14:paraId="3FE44ECF"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qtr 2 data for person 3</w:t>
      </w:r>
    </w:p>
    <w:p w14:paraId="34B02141"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32</w:t>
      </w:r>
    </w:p>
    <w:p w14:paraId="63F88670"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qtr 3 data for person 3</w:t>
      </w:r>
    </w:p>
    <w:p w14:paraId="504A6FFF"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33</w:t>
      </w:r>
    </w:p>
    <w:p w14:paraId="52B76666"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qtr 4 data for person 3</w:t>
      </w:r>
    </w:p>
    <w:p w14:paraId="60E02BF2"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34</w:t>
      </w:r>
    </w:p>
    <w:p w14:paraId="1302DB67" w14:textId="77777777" w:rsidR="001F2C82" w:rsidRPr="001F2C82" w:rsidRDefault="001F2C82" w:rsidP="001F2C82">
      <w:pPr>
        <w:rPr>
          <w:rFonts w:ascii="Consolas" w:hAnsi="Consolas"/>
          <w:color w:val="000000" w:themeColor="text1"/>
        </w:rPr>
      </w:pPr>
    </w:p>
    <w:p w14:paraId="6FA7B4E3"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11      12      13      14</w:t>
      </w:r>
    </w:p>
    <w:p w14:paraId="0FD36AB2"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21      22      23      24</w:t>
      </w:r>
    </w:p>
    <w:p w14:paraId="3CB0D674" w14:textId="77777777" w:rsidR="001F2C82" w:rsidRPr="001F2C82" w:rsidRDefault="001F2C82" w:rsidP="001F2C82">
      <w:pPr>
        <w:rPr>
          <w:rFonts w:ascii="Consolas" w:hAnsi="Consolas"/>
          <w:color w:val="000000" w:themeColor="text1"/>
        </w:rPr>
      </w:pPr>
      <w:r w:rsidRPr="001F2C82">
        <w:rPr>
          <w:rFonts w:ascii="Consolas" w:hAnsi="Consolas"/>
          <w:color w:val="000000" w:themeColor="text1"/>
        </w:rPr>
        <w:t>31      32      33      34</w:t>
      </w:r>
    </w:p>
    <w:p w14:paraId="671FE4EC" w14:textId="77777777" w:rsidR="001F2C82" w:rsidRDefault="00AF5C92" w:rsidP="001F2C82">
      <w:r>
        <w:t xml:space="preserve">Arrays can be any dimension you like, such as </w:t>
      </w:r>
      <w:r w:rsidRPr="00AF5C92">
        <w:rPr>
          <w:rFonts w:ascii="Arial" w:hAnsi="Arial" w:cs="Arial"/>
        </w:rPr>
        <w:t>[3,3,3}</w:t>
      </w:r>
      <w:r>
        <w:t xml:space="preserve"> or </w:t>
      </w:r>
      <w:r w:rsidR="009755E5">
        <w:t xml:space="preserve">even </w:t>
      </w:r>
      <w:r w:rsidRPr="00AF5C92">
        <w:rPr>
          <w:rFonts w:ascii="Arial" w:hAnsi="Arial" w:cs="Arial"/>
        </w:rPr>
        <w:t>[16,23,8,34],</w:t>
      </w:r>
      <w:r>
        <w:t xml:space="preserve"> but I certainly can’t make a good mental model of such a beast.  Here is </w:t>
      </w:r>
      <w:r w:rsidR="009755E5">
        <w:t>an example of</w:t>
      </w:r>
      <w:r>
        <w:t xml:space="preserve"> a three dimensional array that can be understood fairly </w:t>
      </w:r>
      <w:r w:rsidR="00B674E1">
        <w:t>easily</w:t>
      </w:r>
      <w:r>
        <w:t>.</w:t>
      </w:r>
      <w:r w:rsidR="00B674E1">
        <w:t xml:space="preserve"> The first index integer is a pointer to which sales person, the second index integer is a pointer to which quarter, and the third index integer is a pointer to which year.</w:t>
      </w:r>
    </w:p>
    <w:p w14:paraId="4D9E2832" w14:textId="77777777" w:rsidR="001F2C82" w:rsidRDefault="00AF5C92" w:rsidP="001F2C82">
      <w:r>
        <w:rPr>
          <w:noProof/>
        </w:rPr>
        <w:lastRenderedPageBreak/>
        <w:drawing>
          <wp:inline distT="0" distB="0" distL="0" distR="0" wp14:anchorId="472827E0" wp14:editId="6A8EA8F2">
            <wp:extent cx="6858000" cy="3569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dimArray.jpg"/>
                    <pic:cNvPicPr/>
                  </pic:nvPicPr>
                  <pic:blipFill>
                    <a:blip r:embed="rId47">
                      <a:extLst>
                        <a:ext uri="{28A0092B-C50C-407E-A947-70E740481C1C}">
                          <a14:useLocalDpi xmlns:a14="http://schemas.microsoft.com/office/drawing/2010/main" val="0"/>
                        </a:ext>
                      </a:extLst>
                    </a:blip>
                    <a:stretch>
                      <a:fillRect/>
                    </a:stretch>
                  </pic:blipFill>
                  <pic:spPr>
                    <a:xfrm>
                      <a:off x="0" y="0"/>
                      <a:ext cx="6858000" cy="3569970"/>
                    </a:xfrm>
                    <a:prstGeom prst="rect">
                      <a:avLst/>
                    </a:prstGeom>
                  </pic:spPr>
                </pic:pic>
              </a:graphicData>
            </a:graphic>
          </wp:inline>
        </w:drawing>
      </w:r>
    </w:p>
    <w:p w14:paraId="4778E6AC" w14:textId="77777777" w:rsidR="0069437C" w:rsidRDefault="0069437C" w:rsidP="009755E5">
      <w:r>
        <w:t>So Sales[2, 1, 0] would be how much sales Li has in Q2 of 2014.</w:t>
      </w:r>
    </w:p>
    <w:p w14:paraId="04362C87" w14:textId="77777777" w:rsidR="001F2C82" w:rsidRDefault="009755E5" w:rsidP="009755E5">
      <w:r>
        <w:t>I suggest that if you can’t make a good mental model of an array that you are considering, you should probably think of another way of holding the data.</w:t>
      </w:r>
      <w:r w:rsidR="00CD4257">
        <w:t xml:space="preserve"> </w:t>
      </w:r>
    </w:p>
    <w:p w14:paraId="2D56FAEE" w14:textId="77777777" w:rsidR="00595CF7" w:rsidRDefault="00595CF7" w:rsidP="009755E5"/>
    <w:p w14:paraId="7CE545AA" w14:textId="77777777" w:rsidR="00595CF7" w:rsidRDefault="00595CF7" w:rsidP="00595CF7">
      <w:pPr>
        <w:pStyle w:val="Heading3"/>
      </w:pPr>
      <w:bookmarkStart w:id="67" w:name="_Toc44348529"/>
      <w:r>
        <w:t>An Array of Arrays</w:t>
      </w:r>
      <w:r w:rsidR="00496CC9">
        <w:t xml:space="preserve"> </w:t>
      </w:r>
      <w:r w:rsidR="00496CC9" w:rsidRPr="00496CC9">
        <w:rPr>
          <w:color w:val="FF0000"/>
        </w:rPr>
        <w:t>(Advanced Concept)</w:t>
      </w:r>
      <w:bookmarkEnd w:id="67"/>
    </w:p>
    <w:p w14:paraId="02AE765C" w14:textId="77777777" w:rsidR="00595CF7" w:rsidRDefault="00595CF7" w:rsidP="009755E5">
      <w:r>
        <w:t>Yes, you can create an array that holds any C# object, including arrays!  Imagine you want to record the air temperature every hour on the hour for one week.  Here is one way you could do that. See if you can make sense of this:</w:t>
      </w:r>
    </w:p>
    <w:p w14:paraId="79FF549A" w14:textId="77777777" w:rsidR="00595CF7" w:rsidRPr="00595CF7" w:rsidRDefault="00595CF7" w:rsidP="00595CF7">
      <w:pPr>
        <w:autoSpaceDE w:val="0"/>
        <w:autoSpaceDN w:val="0"/>
        <w:adjustRightInd w:val="0"/>
        <w:spacing w:before="0" w:after="0" w:line="240" w:lineRule="auto"/>
        <w:rPr>
          <w:rFonts w:ascii="Consolas" w:hAnsi="Consolas" w:cs="Consolas"/>
          <w:color w:val="000000"/>
          <w:szCs w:val="19"/>
        </w:rPr>
      </w:pPr>
      <w:r w:rsidRPr="00595CF7">
        <w:rPr>
          <w:rFonts w:ascii="Consolas" w:hAnsi="Consolas" w:cs="Consolas"/>
          <w:color w:val="008000"/>
          <w:szCs w:val="19"/>
        </w:rPr>
        <w:t>// create an array of size 7 that holds seven arrays</w:t>
      </w:r>
    </w:p>
    <w:p w14:paraId="535D8617" w14:textId="77777777" w:rsidR="00595CF7" w:rsidRPr="00595CF7" w:rsidRDefault="00595CF7" w:rsidP="00595CF7">
      <w:pPr>
        <w:autoSpaceDE w:val="0"/>
        <w:autoSpaceDN w:val="0"/>
        <w:adjustRightInd w:val="0"/>
        <w:spacing w:before="0" w:after="0" w:line="240" w:lineRule="auto"/>
        <w:rPr>
          <w:rFonts w:ascii="Consolas" w:hAnsi="Consolas" w:cs="Consolas"/>
          <w:color w:val="000000"/>
          <w:szCs w:val="19"/>
        </w:rPr>
      </w:pPr>
      <w:r w:rsidRPr="00595CF7">
        <w:rPr>
          <w:rFonts w:ascii="Consolas" w:hAnsi="Consolas" w:cs="Consolas"/>
          <w:color w:val="0000FF"/>
          <w:szCs w:val="19"/>
        </w:rPr>
        <w:t>int</w:t>
      </w:r>
      <w:r w:rsidRPr="00595CF7">
        <w:rPr>
          <w:rFonts w:ascii="Consolas" w:hAnsi="Consolas" w:cs="Consolas"/>
          <w:color w:val="000000"/>
          <w:szCs w:val="19"/>
        </w:rPr>
        <w:t xml:space="preserve">[][] WeekofHourlyTempsArray = </w:t>
      </w:r>
      <w:r w:rsidRPr="00595CF7">
        <w:rPr>
          <w:rFonts w:ascii="Consolas" w:hAnsi="Consolas" w:cs="Consolas"/>
          <w:color w:val="0000FF"/>
          <w:szCs w:val="19"/>
        </w:rPr>
        <w:t>new</w:t>
      </w:r>
      <w:r w:rsidRPr="00595CF7">
        <w:rPr>
          <w:rFonts w:ascii="Consolas" w:hAnsi="Consolas" w:cs="Consolas"/>
          <w:color w:val="000000"/>
          <w:szCs w:val="19"/>
        </w:rPr>
        <w:t xml:space="preserve"> </w:t>
      </w:r>
      <w:r w:rsidRPr="00595CF7">
        <w:rPr>
          <w:rFonts w:ascii="Consolas" w:hAnsi="Consolas" w:cs="Consolas"/>
          <w:color w:val="0000FF"/>
          <w:szCs w:val="19"/>
        </w:rPr>
        <w:t>int</w:t>
      </w:r>
      <w:r w:rsidRPr="00595CF7">
        <w:rPr>
          <w:rFonts w:ascii="Consolas" w:hAnsi="Consolas" w:cs="Consolas"/>
          <w:color w:val="000000"/>
          <w:szCs w:val="19"/>
        </w:rPr>
        <w:t>[7][];</w:t>
      </w:r>
    </w:p>
    <w:p w14:paraId="45EE11B9" w14:textId="77777777" w:rsidR="00595CF7" w:rsidRPr="00595CF7" w:rsidRDefault="00595CF7" w:rsidP="00595CF7">
      <w:pPr>
        <w:autoSpaceDE w:val="0"/>
        <w:autoSpaceDN w:val="0"/>
        <w:adjustRightInd w:val="0"/>
        <w:spacing w:before="0" w:after="0" w:line="240" w:lineRule="auto"/>
        <w:rPr>
          <w:rFonts w:ascii="Consolas" w:hAnsi="Consolas" w:cs="Consolas"/>
          <w:color w:val="000000"/>
          <w:szCs w:val="19"/>
        </w:rPr>
      </w:pPr>
    </w:p>
    <w:p w14:paraId="592AB93A" w14:textId="77777777" w:rsidR="00595CF7" w:rsidRPr="00595CF7" w:rsidRDefault="00595CF7" w:rsidP="00595CF7">
      <w:pPr>
        <w:autoSpaceDE w:val="0"/>
        <w:autoSpaceDN w:val="0"/>
        <w:adjustRightInd w:val="0"/>
        <w:spacing w:before="0" w:after="0" w:line="240" w:lineRule="auto"/>
        <w:rPr>
          <w:rFonts w:ascii="Consolas" w:hAnsi="Consolas" w:cs="Consolas"/>
          <w:color w:val="000000"/>
          <w:szCs w:val="19"/>
        </w:rPr>
      </w:pPr>
      <w:r w:rsidRPr="00595CF7">
        <w:rPr>
          <w:rFonts w:ascii="Consolas" w:hAnsi="Consolas" w:cs="Consolas"/>
          <w:color w:val="008000"/>
          <w:szCs w:val="19"/>
        </w:rPr>
        <w:t>// now create an array of size 24 in each of the 7 array slots</w:t>
      </w:r>
    </w:p>
    <w:p w14:paraId="5710C9CC" w14:textId="77777777" w:rsidR="00595CF7" w:rsidRPr="00595CF7" w:rsidRDefault="00595CF7" w:rsidP="00595CF7">
      <w:pPr>
        <w:autoSpaceDE w:val="0"/>
        <w:autoSpaceDN w:val="0"/>
        <w:adjustRightInd w:val="0"/>
        <w:spacing w:before="0" w:after="0" w:line="240" w:lineRule="auto"/>
        <w:rPr>
          <w:rFonts w:ascii="Consolas" w:hAnsi="Consolas" w:cs="Consolas"/>
          <w:color w:val="000000"/>
          <w:szCs w:val="19"/>
        </w:rPr>
      </w:pPr>
      <w:r w:rsidRPr="00595CF7">
        <w:rPr>
          <w:rFonts w:ascii="Consolas" w:hAnsi="Consolas" w:cs="Consolas"/>
          <w:color w:val="000000"/>
          <w:szCs w:val="19"/>
        </w:rPr>
        <w:t xml:space="preserve">WeekofHourlyTempsArray[0] = </w:t>
      </w:r>
      <w:r w:rsidRPr="00595CF7">
        <w:rPr>
          <w:rFonts w:ascii="Consolas" w:hAnsi="Consolas" w:cs="Consolas"/>
          <w:color w:val="0000FF"/>
          <w:szCs w:val="19"/>
        </w:rPr>
        <w:t>new</w:t>
      </w:r>
      <w:r w:rsidRPr="00595CF7">
        <w:rPr>
          <w:rFonts w:ascii="Consolas" w:hAnsi="Consolas" w:cs="Consolas"/>
          <w:color w:val="000000"/>
          <w:szCs w:val="19"/>
        </w:rPr>
        <w:t xml:space="preserve"> </w:t>
      </w:r>
      <w:r w:rsidRPr="00595CF7">
        <w:rPr>
          <w:rFonts w:ascii="Consolas" w:hAnsi="Consolas" w:cs="Consolas"/>
          <w:color w:val="0000FF"/>
          <w:szCs w:val="19"/>
        </w:rPr>
        <w:t>int</w:t>
      </w:r>
      <w:r w:rsidRPr="00595CF7">
        <w:rPr>
          <w:rFonts w:ascii="Consolas" w:hAnsi="Consolas" w:cs="Consolas"/>
          <w:color w:val="000000"/>
          <w:szCs w:val="19"/>
        </w:rPr>
        <w:t>[24];</w:t>
      </w:r>
      <w:r w:rsidR="002D2B97">
        <w:rPr>
          <w:rFonts w:ascii="Consolas" w:hAnsi="Consolas" w:cs="Consolas"/>
          <w:color w:val="000000"/>
          <w:szCs w:val="19"/>
        </w:rPr>
        <w:t xml:space="preserve">  </w:t>
      </w:r>
      <w:r w:rsidR="002D2B97" w:rsidRPr="00595CF7">
        <w:rPr>
          <w:rFonts w:ascii="Consolas" w:hAnsi="Consolas" w:cs="Consolas"/>
          <w:color w:val="008000"/>
          <w:szCs w:val="19"/>
        </w:rPr>
        <w:t>//</w:t>
      </w:r>
      <w:r w:rsidR="002D2B97">
        <w:rPr>
          <w:rFonts w:ascii="Consolas" w:hAnsi="Consolas" w:cs="Consolas"/>
          <w:color w:val="008000"/>
          <w:szCs w:val="19"/>
        </w:rPr>
        <w:t xml:space="preserve"> an array for Sunday’s 24 temps</w:t>
      </w:r>
    </w:p>
    <w:p w14:paraId="3A1A8E3F" w14:textId="77777777" w:rsidR="00595CF7" w:rsidRPr="00595CF7" w:rsidRDefault="00595CF7" w:rsidP="00595CF7">
      <w:pPr>
        <w:autoSpaceDE w:val="0"/>
        <w:autoSpaceDN w:val="0"/>
        <w:adjustRightInd w:val="0"/>
        <w:spacing w:before="0" w:after="0" w:line="240" w:lineRule="auto"/>
        <w:rPr>
          <w:rFonts w:ascii="Consolas" w:hAnsi="Consolas" w:cs="Consolas"/>
          <w:color w:val="000000"/>
          <w:szCs w:val="19"/>
        </w:rPr>
      </w:pPr>
      <w:r w:rsidRPr="00595CF7">
        <w:rPr>
          <w:rFonts w:ascii="Consolas" w:hAnsi="Consolas" w:cs="Consolas"/>
          <w:color w:val="000000"/>
          <w:szCs w:val="19"/>
        </w:rPr>
        <w:t xml:space="preserve">WeekofHourlyTempsArray[1] = </w:t>
      </w:r>
      <w:r w:rsidRPr="00595CF7">
        <w:rPr>
          <w:rFonts w:ascii="Consolas" w:hAnsi="Consolas" w:cs="Consolas"/>
          <w:color w:val="0000FF"/>
          <w:szCs w:val="19"/>
        </w:rPr>
        <w:t>new</w:t>
      </w:r>
      <w:r w:rsidRPr="00595CF7">
        <w:rPr>
          <w:rFonts w:ascii="Consolas" w:hAnsi="Consolas" w:cs="Consolas"/>
          <w:color w:val="000000"/>
          <w:szCs w:val="19"/>
        </w:rPr>
        <w:t xml:space="preserve"> </w:t>
      </w:r>
      <w:r w:rsidRPr="00595CF7">
        <w:rPr>
          <w:rFonts w:ascii="Consolas" w:hAnsi="Consolas" w:cs="Consolas"/>
          <w:color w:val="0000FF"/>
          <w:szCs w:val="19"/>
        </w:rPr>
        <w:t>int</w:t>
      </w:r>
      <w:r w:rsidRPr="00595CF7">
        <w:rPr>
          <w:rFonts w:ascii="Consolas" w:hAnsi="Consolas" w:cs="Consolas"/>
          <w:color w:val="000000"/>
          <w:szCs w:val="19"/>
        </w:rPr>
        <w:t>[24];</w:t>
      </w:r>
    </w:p>
    <w:p w14:paraId="27CFD962" w14:textId="77777777" w:rsidR="00595CF7" w:rsidRPr="00595CF7" w:rsidRDefault="00595CF7" w:rsidP="00595CF7">
      <w:pPr>
        <w:autoSpaceDE w:val="0"/>
        <w:autoSpaceDN w:val="0"/>
        <w:adjustRightInd w:val="0"/>
        <w:spacing w:before="0" w:after="0" w:line="240" w:lineRule="auto"/>
        <w:rPr>
          <w:rFonts w:ascii="Consolas" w:hAnsi="Consolas" w:cs="Consolas"/>
          <w:color w:val="000000"/>
          <w:szCs w:val="19"/>
        </w:rPr>
      </w:pPr>
      <w:r w:rsidRPr="00595CF7">
        <w:rPr>
          <w:rFonts w:ascii="Consolas" w:hAnsi="Consolas" w:cs="Consolas"/>
          <w:color w:val="000000"/>
          <w:szCs w:val="19"/>
        </w:rPr>
        <w:t xml:space="preserve">WeekofHourlyTempsArray[2] = </w:t>
      </w:r>
      <w:r w:rsidRPr="00595CF7">
        <w:rPr>
          <w:rFonts w:ascii="Consolas" w:hAnsi="Consolas" w:cs="Consolas"/>
          <w:color w:val="0000FF"/>
          <w:szCs w:val="19"/>
        </w:rPr>
        <w:t>new</w:t>
      </w:r>
      <w:r w:rsidRPr="00595CF7">
        <w:rPr>
          <w:rFonts w:ascii="Consolas" w:hAnsi="Consolas" w:cs="Consolas"/>
          <w:color w:val="000000"/>
          <w:szCs w:val="19"/>
        </w:rPr>
        <w:t xml:space="preserve"> </w:t>
      </w:r>
      <w:r w:rsidRPr="00595CF7">
        <w:rPr>
          <w:rFonts w:ascii="Consolas" w:hAnsi="Consolas" w:cs="Consolas"/>
          <w:color w:val="0000FF"/>
          <w:szCs w:val="19"/>
        </w:rPr>
        <w:t>int</w:t>
      </w:r>
      <w:r w:rsidRPr="00595CF7">
        <w:rPr>
          <w:rFonts w:ascii="Consolas" w:hAnsi="Consolas" w:cs="Consolas"/>
          <w:color w:val="000000"/>
          <w:szCs w:val="19"/>
        </w:rPr>
        <w:t>[24];</w:t>
      </w:r>
    </w:p>
    <w:p w14:paraId="6BD35DEA" w14:textId="77777777" w:rsidR="00595CF7" w:rsidRPr="00595CF7" w:rsidRDefault="00595CF7" w:rsidP="00595CF7">
      <w:pPr>
        <w:autoSpaceDE w:val="0"/>
        <w:autoSpaceDN w:val="0"/>
        <w:adjustRightInd w:val="0"/>
        <w:spacing w:before="0" w:after="0" w:line="240" w:lineRule="auto"/>
        <w:rPr>
          <w:rFonts w:ascii="Consolas" w:hAnsi="Consolas" w:cs="Consolas"/>
          <w:color w:val="000000"/>
          <w:szCs w:val="19"/>
        </w:rPr>
      </w:pPr>
      <w:r w:rsidRPr="00595CF7">
        <w:rPr>
          <w:rFonts w:ascii="Consolas" w:hAnsi="Consolas" w:cs="Consolas"/>
          <w:color w:val="000000"/>
          <w:szCs w:val="19"/>
        </w:rPr>
        <w:t xml:space="preserve">WeekofHourlyTempsArray[3] = </w:t>
      </w:r>
      <w:r w:rsidRPr="00595CF7">
        <w:rPr>
          <w:rFonts w:ascii="Consolas" w:hAnsi="Consolas" w:cs="Consolas"/>
          <w:color w:val="0000FF"/>
          <w:szCs w:val="19"/>
        </w:rPr>
        <w:t>new</w:t>
      </w:r>
      <w:r w:rsidRPr="00595CF7">
        <w:rPr>
          <w:rFonts w:ascii="Consolas" w:hAnsi="Consolas" w:cs="Consolas"/>
          <w:color w:val="000000"/>
          <w:szCs w:val="19"/>
        </w:rPr>
        <w:t xml:space="preserve"> </w:t>
      </w:r>
      <w:r w:rsidRPr="00595CF7">
        <w:rPr>
          <w:rFonts w:ascii="Consolas" w:hAnsi="Consolas" w:cs="Consolas"/>
          <w:color w:val="0000FF"/>
          <w:szCs w:val="19"/>
        </w:rPr>
        <w:t>int</w:t>
      </w:r>
      <w:r w:rsidRPr="00595CF7">
        <w:rPr>
          <w:rFonts w:ascii="Consolas" w:hAnsi="Consolas" w:cs="Consolas"/>
          <w:color w:val="000000"/>
          <w:szCs w:val="19"/>
        </w:rPr>
        <w:t>[24];</w:t>
      </w:r>
    </w:p>
    <w:p w14:paraId="26C6C7A1" w14:textId="77777777" w:rsidR="00595CF7" w:rsidRPr="00595CF7" w:rsidRDefault="00595CF7" w:rsidP="00595CF7">
      <w:pPr>
        <w:autoSpaceDE w:val="0"/>
        <w:autoSpaceDN w:val="0"/>
        <w:adjustRightInd w:val="0"/>
        <w:spacing w:before="0" w:after="0" w:line="240" w:lineRule="auto"/>
        <w:rPr>
          <w:rFonts w:ascii="Consolas" w:hAnsi="Consolas" w:cs="Consolas"/>
          <w:color w:val="000000"/>
          <w:szCs w:val="19"/>
        </w:rPr>
      </w:pPr>
      <w:r w:rsidRPr="00595CF7">
        <w:rPr>
          <w:rFonts w:ascii="Consolas" w:hAnsi="Consolas" w:cs="Consolas"/>
          <w:color w:val="000000"/>
          <w:szCs w:val="19"/>
        </w:rPr>
        <w:t xml:space="preserve">WeekofHourlyTempsArray[4] = </w:t>
      </w:r>
      <w:r w:rsidRPr="00595CF7">
        <w:rPr>
          <w:rFonts w:ascii="Consolas" w:hAnsi="Consolas" w:cs="Consolas"/>
          <w:color w:val="0000FF"/>
          <w:szCs w:val="19"/>
        </w:rPr>
        <w:t>new</w:t>
      </w:r>
      <w:r w:rsidRPr="00595CF7">
        <w:rPr>
          <w:rFonts w:ascii="Consolas" w:hAnsi="Consolas" w:cs="Consolas"/>
          <w:color w:val="000000"/>
          <w:szCs w:val="19"/>
        </w:rPr>
        <w:t xml:space="preserve"> </w:t>
      </w:r>
      <w:r w:rsidRPr="00595CF7">
        <w:rPr>
          <w:rFonts w:ascii="Consolas" w:hAnsi="Consolas" w:cs="Consolas"/>
          <w:color w:val="0000FF"/>
          <w:szCs w:val="19"/>
        </w:rPr>
        <w:t>int</w:t>
      </w:r>
      <w:r w:rsidRPr="00595CF7">
        <w:rPr>
          <w:rFonts w:ascii="Consolas" w:hAnsi="Consolas" w:cs="Consolas"/>
          <w:color w:val="000000"/>
          <w:szCs w:val="19"/>
        </w:rPr>
        <w:t>[24];</w:t>
      </w:r>
    </w:p>
    <w:p w14:paraId="32E53B70" w14:textId="77777777" w:rsidR="00595CF7" w:rsidRPr="00595CF7" w:rsidRDefault="00595CF7" w:rsidP="00595CF7">
      <w:pPr>
        <w:autoSpaceDE w:val="0"/>
        <w:autoSpaceDN w:val="0"/>
        <w:adjustRightInd w:val="0"/>
        <w:spacing w:before="0" w:after="0" w:line="240" w:lineRule="auto"/>
        <w:rPr>
          <w:rFonts w:ascii="Consolas" w:hAnsi="Consolas" w:cs="Consolas"/>
          <w:color w:val="000000"/>
          <w:szCs w:val="19"/>
        </w:rPr>
      </w:pPr>
      <w:r w:rsidRPr="00595CF7">
        <w:rPr>
          <w:rFonts w:ascii="Consolas" w:hAnsi="Consolas" w:cs="Consolas"/>
          <w:color w:val="000000"/>
          <w:szCs w:val="19"/>
        </w:rPr>
        <w:t xml:space="preserve">WeekofHourlyTempsArray[5] = </w:t>
      </w:r>
      <w:r w:rsidRPr="00595CF7">
        <w:rPr>
          <w:rFonts w:ascii="Consolas" w:hAnsi="Consolas" w:cs="Consolas"/>
          <w:color w:val="0000FF"/>
          <w:szCs w:val="19"/>
        </w:rPr>
        <w:t>new</w:t>
      </w:r>
      <w:r w:rsidRPr="00595CF7">
        <w:rPr>
          <w:rFonts w:ascii="Consolas" w:hAnsi="Consolas" w:cs="Consolas"/>
          <w:color w:val="000000"/>
          <w:szCs w:val="19"/>
        </w:rPr>
        <w:t xml:space="preserve"> </w:t>
      </w:r>
      <w:r w:rsidRPr="00595CF7">
        <w:rPr>
          <w:rFonts w:ascii="Consolas" w:hAnsi="Consolas" w:cs="Consolas"/>
          <w:color w:val="0000FF"/>
          <w:szCs w:val="19"/>
        </w:rPr>
        <w:t>int</w:t>
      </w:r>
      <w:r w:rsidRPr="00595CF7">
        <w:rPr>
          <w:rFonts w:ascii="Consolas" w:hAnsi="Consolas" w:cs="Consolas"/>
          <w:color w:val="000000"/>
          <w:szCs w:val="19"/>
        </w:rPr>
        <w:t>[24];</w:t>
      </w:r>
    </w:p>
    <w:p w14:paraId="1F260A43" w14:textId="77777777" w:rsidR="00595CF7" w:rsidRPr="00595CF7" w:rsidRDefault="00595CF7" w:rsidP="00595CF7">
      <w:pPr>
        <w:autoSpaceDE w:val="0"/>
        <w:autoSpaceDN w:val="0"/>
        <w:adjustRightInd w:val="0"/>
        <w:spacing w:before="0" w:after="0" w:line="240" w:lineRule="auto"/>
        <w:rPr>
          <w:rFonts w:ascii="Consolas" w:hAnsi="Consolas" w:cs="Consolas"/>
          <w:color w:val="000000"/>
          <w:szCs w:val="19"/>
        </w:rPr>
      </w:pPr>
      <w:r w:rsidRPr="00595CF7">
        <w:rPr>
          <w:rFonts w:ascii="Consolas" w:hAnsi="Consolas" w:cs="Consolas"/>
          <w:color w:val="000000"/>
          <w:szCs w:val="19"/>
        </w:rPr>
        <w:t xml:space="preserve">WeekofHourlyTempsArray[6] = </w:t>
      </w:r>
      <w:r w:rsidRPr="00595CF7">
        <w:rPr>
          <w:rFonts w:ascii="Consolas" w:hAnsi="Consolas" w:cs="Consolas"/>
          <w:color w:val="0000FF"/>
          <w:szCs w:val="19"/>
        </w:rPr>
        <w:t>new</w:t>
      </w:r>
      <w:r w:rsidRPr="00595CF7">
        <w:rPr>
          <w:rFonts w:ascii="Consolas" w:hAnsi="Consolas" w:cs="Consolas"/>
          <w:color w:val="000000"/>
          <w:szCs w:val="19"/>
        </w:rPr>
        <w:t xml:space="preserve"> </w:t>
      </w:r>
      <w:r w:rsidRPr="00595CF7">
        <w:rPr>
          <w:rFonts w:ascii="Consolas" w:hAnsi="Consolas" w:cs="Consolas"/>
          <w:color w:val="0000FF"/>
          <w:szCs w:val="19"/>
        </w:rPr>
        <w:t>int</w:t>
      </w:r>
      <w:r w:rsidRPr="00595CF7">
        <w:rPr>
          <w:rFonts w:ascii="Consolas" w:hAnsi="Consolas" w:cs="Consolas"/>
          <w:color w:val="000000"/>
          <w:szCs w:val="19"/>
        </w:rPr>
        <w:t>[24];</w:t>
      </w:r>
      <w:r w:rsidR="002D2B97" w:rsidRPr="002D2B97">
        <w:rPr>
          <w:rFonts w:ascii="Consolas" w:hAnsi="Consolas" w:cs="Consolas"/>
          <w:color w:val="008000"/>
          <w:szCs w:val="19"/>
        </w:rPr>
        <w:t xml:space="preserve"> </w:t>
      </w:r>
      <w:r w:rsidR="002D2B97" w:rsidRPr="00595CF7">
        <w:rPr>
          <w:rFonts w:ascii="Consolas" w:hAnsi="Consolas" w:cs="Consolas"/>
          <w:color w:val="008000"/>
          <w:szCs w:val="19"/>
        </w:rPr>
        <w:t>//</w:t>
      </w:r>
      <w:r w:rsidR="002D2B97">
        <w:rPr>
          <w:rFonts w:ascii="Consolas" w:hAnsi="Consolas" w:cs="Consolas"/>
          <w:color w:val="008000"/>
          <w:szCs w:val="19"/>
        </w:rPr>
        <w:t xml:space="preserve"> an array for Saturday’s 24 temps</w:t>
      </w:r>
    </w:p>
    <w:p w14:paraId="11646643" w14:textId="77777777" w:rsidR="00595CF7" w:rsidRPr="00595CF7" w:rsidRDefault="00595CF7" w:rsidP="00595CF7">
      <w:pPr>
        <w:autoSpaceDE w:val="0"/>
        <w:autoSpaceDN w:val="0"/>
        <w:adjustRightInd w:val="0"/>
        <w:spacing w:before="0" w:after="0" w:line="240" w:lineRule="auto"/>
        <w:rPr>
          <w:rFonts w:ascii="Consolas" w:hAnsi="Consolas" w:cs="Consolas"/>
          <w:color w:val="000000"/>
          <w:szCs w:val="19"/>
        </w:rPr>
      </w:pPr>
    </w:p>
    <w:p w14:paraId="53B3DB7A" w14:textId="77777777" w:rsidR="00595CF7" w:rsidRPr="00595CF7" w:rsidRDefault="00595CF7" w:rsidP="00595CF7">
      <w:pPr>
        <w:autoSpaceDE w:val="0"/>
        <w:autoSpaceDN w:val="0"/>
        <w:adjustRightInd w:val="0"/>
        <w:spacing w:before="0" w:after="0" w:line="240" w:lineRule="auto"/>
        <w:rPr>
          <w:rFonts w:ascii="Consolas" w:hAnsi="Consolas" w:cs="Consolas"/>
          <w:color w:val="000000"/>
          <w:szCs w:val="19"/>
        </w:rPr>
      </w:pPr>
      <w:r w:rsidRPr="00595CF7">
        <w:rPr>
          <w:rFonts w:ascii="Consolas" w:hAnsi="Consolas" w:cs="Consolas"/>
          <w:color w:val="008000"/>
          <w:szCs w:val="19"/>
        </w:rPr>
        <w:t xml:space="preserve">// if day 0 is Sunday, here is code to record the temp </w:t>
      </w:r>
    </w:p>
    <w:p w14:paraId="35F7A792" w14:textId="77777777" w:rsidR="00595CF7" w:rsidRPr="00595CF7" w:rsidRDefault="00595CF7" w:rsidP="00595CF7">
      <w:pPr>
        <w:autoSpaceDE w:val="0"/>
        <w:autoSpaceDN w:val="0"/>
        <w:adjustRightInd w:val="0"/>
        <w:spacing w:before="0" w:after="0" w:line="240" w:lineRule="auto"/>
        <w:rPr>
          <w:rFonts w:ascii="Consolas" w:hAnsi="Consolas" w:cs="Consolas"/>
          <w:color w:val="000000"/>
          <w:szCs w:val="19"/>
        </w:rPr>
      </w:pPr>
      <w:r w:rsidRPr="00595CF7">
        <w:rPr>
          <w:rFonts w:ascii="Consolas" w:hAnsi="Consolas" w:cs="Consolas"/>
          <w:color w:val="008000"/>
          <w:szCs w:val="19"/>
        </w:rPr>
        <w:t>// Tuesday at 1:00am until Tuesday at 5am</w:t>
      </w:r>
    </w:p>
    <w:p w14:paraId="78E4541E" w14:textId="77777777" w:rsidR="00595CF7" w:rsidRPr="00595CF7" w:rsidRDefault="00595CF7" w:rsidP="00595CF7">
      <w:pPr>
        <w:autoSpaceDE w:val="0"/>
        <w:autoSpaceDN w:val="0"/>
        <w:adjustRightInd w:val="0"/>
        <w:spacing w:before="0" w:after="0" w:line="240" w:lineRule="auto"/>
        <w:rPr>
          <w:rFonts w:ascii="Consolas" w:hAnsi="Consolas" w:cs="Consolas"/>
          <w:color w:val="000000"/>
          <w:szCs w:val="19"/>
        </w:rPr>
      </w:pPr>
      <w:r w:rsidRPr="00595CF7">
        <w:rPr>
          <w:rFonts w:ascii="Consolas" w:hAnsi="Consolas" w:cs="Consolas"/>
          <w:color w:val="000000"/>
          <w:szCs w:val="19"/>
        </w:rPr>
        <w:t>WeekofHourlyTempsArray[2][0] = 45;</w:t>
      </w:r>
      <w:r w:rsidR="002D2B97">
        <w:rPr>
          <w:rFonts w:ascii="Consolas" w:hAnsi="Consolas" w:cs="Consolas"/>
          <w:color w:val="000000"/>
          <w:szCs w:val="19"/>
        </w:rPr>
        <w:t xml:space="preserve">  </w:t>
      </w:r>
      <w:r w:rsidR="002D2B97" w:rsidRPr="00595CF7">
        <w:rPr>
          <w:rFonts w:ascii="Consolas" w:hAnsi="Consolas" w:cs="Consolas"/>
          <w:color w:val="008000"/>
          <w:szCs w:val="19"/>
        </w:rPr>
        <w:t>//</w:t>
      </w:r>
      <w:r w:rsidR="002D2B97">
        <w:rPr>
          <w:rFonts w:ascii="Consolas" w:hAnsi="Consolas" w:cs="Consolas"/>
          <w:color w:val="008000"/>
          <w:szCs w:val="19"/>
        </w:rPr>
        <w:t xml:space="preserve"> day 2 =&gt; Tues, 0 reading =&gt; 1 am</w:t>
      </w:r>
    </w:p>
    <w:p w14:paraId="6A7BF90F" w14:textId="77777777" w:rsidR="00595CF7" w:rsidRPr="00595CF7" w:rsidRDefault="00595CF7" w:rsidP="00595CF7">
      <w:pPr>
        <w:autoSpaceDE w:val="0"/>
        <w:autoSpaceDN w:val="0"/>
        <w:adjustRightInd w:val="0"/>
        <w:spacing w:before="0" w:after="0" w:line="240" w:lineRule="auto"/>
        <w:rPr>
          <w:rFonts w:ascii="Consolas" w:hAnsi="Consolas" w:cs="Consolas"/>
          <w:color w:val="000000"/>
          <w:szCs w:val="19"/>
        </w:rPr>
      </w:pPr>
      <w:r w:rsidRPr="00595CF7">
        <w:rPr>
          <w:rFonts w:ascii="Consolas" w:hAnsi="Consolas" w:cs="Consolas"/>
          <w:color w:val="000000"/>
          <w:szCs w:val="19"/>
        </w:rPr>
        <w:t>WeekofHourlyTempsArray[2][1] = 44;</w:t>
      </w:r>
    </w:p>
    <w:p w14:paraId="310E9F86" w14:textId="77777777" w:rsidR="00595CF7" w:rsidRPr="00595CF7" w:rsidRDefault="00595CF7" w:rsidP="00595CF7">
      <w:pPr>
        <w:autoSpaceDE w:val="0"/>
        <w:autoSpaceDN w:val="0"/>
        <w:adjustRightInd w:val="0"/>
        <w:spacing w:before="0" w:after="0" w:line="240" w:lineRule="auto"/>
        <w:rPr>
          <w:rFonts w:ascii="Consolas" w:hAnsi="Consolas" w:cs="Consolas"/>
          <w:color w:val="000000"/>
          <w:szCs w:val="19"/>
        </w:rPr>
      </w:pPr>
      <w:r w:rsidRPr="00595CF7">
        <w:rPr>
          <w:rFonts w:ascii="Consolas" w:hAnsi="Consolas" w:cs="Consolas"/>
          <w:color w:val="000000"/>
          <w:szCs w:val="19"/>
        </w:rPr>
        <w:t>WeekofHourlyTempsArray[2][2] = 42;</w:t>
      </w:r>
    </w:p>
    <w:p w14:paraId="190AA0D0" w14:textId="77777777" w:rsidR="00595CF7" w:rsidRPr="00595CF7" w:rsidRDefault="00595CF7" w:rsidP="00595CF7">
      <w:pPr>
        <w:autoSpaceDE w:val="0"/>
        <w:autoSpaceDN w:val="0"/>
        <w:adjustRightInd w:val="0"/>
        <w:spacing w:before="0" w:after="0" w:line="240" w:lineRule="auto"/>
        <w:rPr>
          <w:rFonts w:ascii="Consolas" w:hAnsi="Consolas" w:cs="Consolas"/>
          <w:color w:val="000000"/>
          <w:szCs w:val="19"/>
        </w:rPr>
      </w:pPr>
      <w:r w:rsidRPr="00595CF7">
        <w:rPr>
          <w:rFonts w:ascii="Consolas" w:hAnsi="Consolas" w:cs="Consolas"/>
          <w:color w:val="000000"/>
          <w:szCs w:val="19"/>
        </w:rPr>
        <w:t>WeekofHourlyTempsArray[2][3] = 41;</w:t>
      </w:r>
    </w:p>
    <w:p w14:paraId="47C809D4" w14:textId="77777777" w:rsidR="00595CF7" w:rsidRPr="00595CF7" w:rsidRDefault="00595CF7" w:rsidP="00595CF7">
      <w:pPr>
        <w:autoSpaceDE w:val="0"/>
        <w:autoSpaceDN w:val="0"/>
        <w:adjustRightInd w:val="0"/>
        <w:spacing w:before="0" w:after="0" w:line="240" w:lineRule="auto"/>
        <w:rPr>
          <w:rFonts w:ascii="Consolas" w:hAnsi="Consolas" w:cs="Consolas"/>
          <w:color w:val="000000"/>
          <w:szCs w:val="19"/>
        </w:rPr>
      </w:pPr>
      <w:r w:rsidRPr="00595CF7">
        <w:rPr>
          <w:rFonts w:ascii="Consolas" w:hAnsi="Consolas" w:cs="Consolas"/>
          <w:color w:val="000000"/>
          <w:szCs w:val="19"/>
        </w:rPr>
        <w:t>WeekofHourlyTempsArray[2][4] = 43;</w:t>
      </w:r>
      <w:r w:rsidR="002D2B97">
        <w:rPr>
          <w:rFonts w:ascii="Consolas" w:hAnsi="Consolas" w:cs="Consolas"/>
          <w:color w:val="000000"/>
          <w:szCs w:val="19"/>
        </w:rPr>
        <w:t xml:space="preserve">  </w:t>
      </w:r>
      <w:r w:rsidR="002D2B97" w:rsidRPr="00595CF7">
        <w:rPr>
          <w:rFonts w:ascii="Consolas" w:hAnsi="Consolas" w:cs="Consolas"/>
          <w:color w:val="008000"/>
          <w:szCs w:val="19"/>
        </w:rPr>
        <w:t>//</w:t>
      </w:r>
      <w:r w:rsidR="002D2B97">
        <w:rPr>
          <w:rFonts w:ascii="Consolas" w:hAnsi="Consolas" w:cs="Consolas"/>
          <w:color w:val="008000"/>
          <w:szCs w:val="19"/>
        </w:rPr>
        <w:t xml:space="preserve"> day 2 =&gt; Tues, 4 reading =&gt; 5 am</w:t>
      </w:r>
    </w:p>
    <w:p w14:paraId="602DE1AE" w14:textId="77777777" w:rsidR="00595CF7" w:rsidRPr="00595CF7" w:rsidRDefault="00595CF7" w:rsidP="00595CF7">
      <w:pPr>
        <w:autoSpaceDE w:val="0"/>
        <w:autoSpaceDN w:val="0"/>
        <w:adjustRightInd w:val="0"/>
        <w:spacing w:before="0" w:after="0" w:line="240" w:lineRule="auto"/>
        <w:rPr>
          <w:rFonts w:ascii="Consolas" w:hAnsi="Consolas" w:cs="Consolas"/>
          <w:color w:val="000000"/>
          <w:szCs w:val="19"/>
        </w:rPr>
      </w:pPr>
      <w:r w:rsidRPr="00595CF7">
        <w:rPr>
          <w:rFonts w:ascii="Consolas" w:hAnsi="Consolas" w:cs="Consolas"/>
          <w:color w:val="008000"/>
          <w:szCs w:val="19"/>
        </w:rPr>
        <w:lastRenderedPageBreak/>
        <w:t>//</w:t>
      </w:r>
      <w:r>
        <w:rPr>
          <w:rFonts w:ascii="Consolas" w:hAnsi="Consolas" w:cs="Consolas"/>
          <w:color w:val="008000"/>
          <w:szCs w:val="19"/>
        </w:rPr>
        <w:t xml:space="preserve"> etc</w:t>
      </w:r>
    </w:p>
    <w:p w14:paraId="5B37BDFB" w14:textId="77777777" w:rsidR="00595CF7" w:rsidRPr="00595CF7" w:rsidRDefault="00595CF7" w:rsidP="00595CF7">
      <w:r>
        <w:t>Yes, a single 7 by 24 2 dimensional array might be easier</w:t>
      </w:r>
      <w:r w:rsidR="002D2B97">
        <w:t xml:space="preserve"> to deal with if you control everything, but imagine weather stations are sending you daily reports of 24 hourly temperatures in an array.  With an array of arrays, you can just store the arrays as given to you, rather than reading each value in the array sent to you and copying its value over into a n x n array.</w:t>
      </w:r>
    </w:p>
    <w:p w14:paraId="048023FF" w14:textId="77777777" w:rsidR="00595CF7" w:rsidRDefault="00595CF7" w:rsidP="009755E5"/>
    <w:p w14:paraId="42F1B0FF" w14:textId="77777777" w:rsidR="00CD4257" w:rsidRDefault="00CD4257" w:rsidP="00CD4257">
      <w:pPr>
        <w:pStyle w:val="Heading3"/>
      </w:pPr>
      <w:bookmarkStart w:id="68" w:name="_Toc44348530"/>
      <w:r>
        <w:t>Arrays of the char data type</w:t>
      </w:r>
      <w:bookmarkEnd w:id="68"/>
    </w:p>
    <w:p w14:paraId="4D200BCA" w14:textId="77777777" w:rsidR="00AF5C92" w:rsidRDefault="00CD4257" w:rsidP="00CD4257">
      <w:r>
        <w:t>We covered many string manipulation techniques earlier, but I saved one until after our introduction of arrays. Sometimes the best way to manipulate a string is to turn each character of the string into an array of the c</w:t>
      </w:r>
      <w:r w:rsidR="001A7A74">
        <w:t>har data type.  Then you can mak</w:t>
      </w:r>
      <w:r>
        <w:t>e changes to one character at a time, using an index pointer to walk through what was a string, but is now an array of characters. Here are three nice C# capabilities to facilitate this.</w:t>
      </w:r>
    </w:p>
    <w:p w14:paraId="61712676" w14:textId="77777777" w:rsidR="00CD4257" w:rsidRPr="00CD4257" w:rsidRDefault="00B92F78" w:rsidP="00CD4257">
      <w:pPr>
        <w:pStyle w:val="Heading4"/>
        <w:rPr>
          <w:b/>
          <w:i w:val="0"/>
        </w:rPr>
      </w:pPr>
      <w:r w:rsidRPr="00CD4257">
        <w:rPr>
          <w:b/>
          <w:i w:val="0"/>
        </w:rPr>
        <w:t>Turning a string into array of char’s</w:t>
      </w:r>
    </w:p>
    <w:p w14:paraId="4CDD7427" w14:textId="77777777" w:rsidR="00B92F78" w:rsidRPr="00B92F78" w:rsidRDefault="00B92F78" w:rsidP="00B92F78">
      <w:pPr>
        <w:kinsoku w:val="0"/>
        <w:overflowPunct w:val="0"/>
        <w:spacing w:before="115" w:after="0" w:line="240" w:lineRule="auto"/>
        <w:textAlignment w:val="baseline"/>
        <w:rPr>
          <w:rFonts w:ascii="Times New Roman" w:eastAsia="Times New Roman" w:hAnsi="Times New Roman" w:cs="Times New Roman"/>
          <w:color w:val="auto"/>
          <w:sz w:val="10"/>
          <w:szCs w:val="24"/>
        </w:rPr>
      </w:pPr>
      <w:r w:rsidRPr="00B92F78">
        <w:rPr>
          <w:rFonts w:ascii="Consolas" w:eastAsia="+mn-ea" w:hAnsi="Consolas" w:cs="+mn-cs"/>
          <w:color w:val="0000FF"/>
          <w:szCs w:val="48"/>
          <w:highlight w:val="white"/>
        </w:rPr>
        <w:t>string</w:t>
      </w:r>
      <w:r w:rsidRPr="00B92F78">
        <w:rPr>
          <w:rFonts w:ascii="Consolas" w:eastAsia="+mn-ea" w:hAnsi="Consolas" w:cs="+mn-cs"/>
          <w:color w:val="000000"/>
          <w:szCs w:val="48"/>
          <w:highlight w:val="white"/>
        </w:rPr>
        <w:t xml:space="preserve"> personName = </w:t>
      </w:r>
      <w:r w:rsidRPr="00B92F78">
        <w:rPr>
          <w:rFonts w:ascii="Consolas" w:eastAsia="+mn-ea" w:hAnsi="Consolas" w:cs="+mn-cs"/>
          <w:color w:val="2B91AF"/>
          <w:szCs w:val="48"/>
          <w:highlight w:val="white"/>
        </w:rPr>
        <w:t>Console</w:t>
      </w:r>
      <w:r w:rsidRPr="00B92F78">
        <w:rPr>
          <w:rFonts w:ascii="Consolas" w:eastAsia="+mn-ea" w:hAnsi="Consolas" w:cs="+mn-cs"/>
          <w:color w:val="000000"/>
          <w:szCs w:val="48"/>
          <w:highlight w:val="white"/>
        </w:rPr>
        <w:t>.ReadLine();</w:t>
      </w:r>
    </w:p>
    <w:p w14:paraId="66BDDC99" w14:textId="77777777" w:rsidR="00B92F78" w:rsidRPr="00B92F78" w:rsidRDefault="00B92F78" w:rsidP="00B92F78">
      <w:pPr>
        <w:kinsoku w:val="0"/>
        <w:overflowPunct w:val="0"/>
        <w:spacing w:before="115" w:after="0" w:line="240" w:lineRule="auto"/>
        <w:textAlignment w:val="baseline"/>
        <w:rPr>
          <w:rFonts w:ascii="Times New Roman" w:eastAsia="Times New Roman" w:hAnsi="Times New Roman" w:cs="Times New Roman"/>
          <w:color w:val="auto"/>
          <w:sz w:val="10"/>
          <w:szCs w:val="24"/>
        </w:rPr>
      </w:pPr>
      <w:r w:rsidRPr="00B92F78">
        <w:rPr>
          <w:rFonts w:ascii="Consolas" w:eastAsia="+mn-ea" w:hAnsi="Consolas" w:cs="+mn-cs"/>
          <w:color w:val="000000"/>
          <w:szCs w:val="48"/>
          <w:highlight w:val="white"/>
        </w:rPr>
        <w:t>personName.ToLower();</w:t>
      </w:r>
    </w:p>
    <w:p w14:paraId="1CC4D105" w14:textId="77777777" w:rsidR="00B92F78" w:rsidRDefault="00B92F78" w:rsidP="00B92F78">
      <w:pPr>
        <w:kinsoku w:val="0"/>
        <w:overflowPunct w:val="0"/>
        <w:spacing w:before="115" w:after="0" w:line="240" w:lineRule="auto"/>
        <w:textAlignment w:val="baseline"/>
        <w:rPr>
          <w:rFonts w:ascii="Consolas" w:eastAsia="+mn-ea" w:hAnsi="Consolas" w:cs="+mn-cs"/>
          <w:color w:val="000000"/>
          <w:szCs w:val="48"/>
        </w:rPr>
      </w:pPr>
      <w:r w:rsidRPr="00B92F78">
        <w:rPr>
          <w:rFonts w:ascii="Consolas" w:eastAsia="+mn-ea" w:hAnsi="Consolas" w:cs="+mn-cs"/>
          <w:color w:val="0000FF"/>
          <w:szCs w:val="48"/>
          <w:highlight w:val="white"/>
        </w:rPr>
        <w:t>char</w:t>
      </w:r>
      <w:r w:rsidRPr="00B92F78">
        <w:rPr>
          <w:rFonts w:ascii="Consolas" w:eastAsia="+mn-ea" w:hAnsi="Consolas" w:cs="+mn-cs"/>
          <w:color w:val="000000"/>
          <w:szCs w:val="48"/>
          <w:highlight w:val="white"/>
        </w:rPr>
        <w:t>[] nameArray = personName.ToArray();</w:t>
      </w:r>
    </w:p>
    <w:p w14:paraId="459374D3" w14:textId="77777777" w:rsidR="00CD4257" w:rsidRDefault="00CD4257" w:rsidP="00B92F78">
      <w:pPr>
        <w:kinsoku w:val="0"/>
        <w:overflowPunct w:val="0"/>
        <w:spacing w:before="115" w:after="0" w:line="240" w:lineRule="auto"/>
        <w:textAlignment w:val="baseline"/>
        <w:rPr>
          <w:rFonts w:ascii="Consolas" w:eastAsia="+mn-ea" w:hAnsi="Consolas" w:cs="+mn-cs"/>
          <w:color w:val="000000"/>
          <w:szCs w:val="48"/>
        </w:rPr>
      </w:pPr>
    </w:p>
    <w:p w14:paraId="44F58B7C" w14:textId="77777777" w:rsidR="00CD4257" w:rsidRPr="00B92F78" w:rsidRDefault="00CD4257" w:rsidP="00CD4257">
      <w:pPr>
        <w:rPr>
          <w:rFonts w:ascii="Times New Roman" w:eastAsia="Times New Roman" w:hAnsi="Times New Roman" w:cs="Times New Roman"/>
          <w:color w:val="auto"/>
          <w:sz w:val="10"/>
          <w:szCs w:val="24"/>
        </w:rPr>
      </w:pPr>
      <w:r>
        <w:t xml:space="preserve">First I used another string object method </w:t>
      </w:r>
      <w:r w:rsidRPr="00B92F78">
        <w:rPr>
          <w:rFonts w:ascii="Consolas" w:eastAsia="+mn-ea" w:hAnsi="Consolas" w:cs="+mn-cs"/>
          <w:color w:val="000000"/>
          <w:szCs w:val="48"/>
          <w:highlight w:val="white"/>
        </w:rPr>
        <w:t>.ToLower</w:t>
      </w:r>
      <w:r>
        <w:rPr>
          <w:rFonts w:ascii="Consolas" w:eastAsia="+mn-ea" w:hAnsi="Consolas" w:cs="+mn-cs"/>
          <w:color w:val="000000"/>
          <w:szCs w:val="48"/>
        </w:rPr>
        <w:t>()</w:t>
      </w:r>
      <w:r>
        <w:t xml:space="preserve">. This will change every letter in the string to be lower case.  </w:t>
      </w:r>
      <w:r w:rsidR="001A7A74">
        <w:t>(</w:t>
      </w:r>
      <w:r>
        <w:t xml:space="preserve">There is also a </w:t>
      </w:r>
      <w:r>
        <w:rPr>
          <w:rFonts w:ascii="Consolas" w:eastAsia="+mn-ea" w:hAnsi="Consolas" w:cs="+mn-cs"/>
          <w:color w:val="000000"/>
          <w:szCs w:val="48"/>
          <w:highlight w:val="white"/>
        </w:rPr>
        <w:t>.ToUpper</w:t>
      </w:r>
      <w:r>
        <w:t xml:space="preserve"> method to change all characters to upper case.</w:t>
      </w:r>
      <w:r w:rsidR="001A7A74">
        <w:t>)</w:t>
      </w:r>
      <w:r>
        <w:t xml:space="preserve"> If you are going to take actions based on the matching of a particular string, it is often a good idea to use one of these. For example, if you ask the user to enter the word “done” to exit a program, they might type Done, DONE, or done and expect all of them to work.  You could test with </w:t>
      </w:r>
      <w:r w:rsidR="001A7A74">
        <w:t xml:space="preserve">three </w:t>
      </w:r>
      <w:r>
        <w:t>if statements for all three</w:t>
      </w:r>
      <w:r w:rsidR="001A7A74">
        <w:t xml:space="preserve"> possibilities</w:t>
      </w:r>
      <w:r>
        <w:t>, but it’s generally easier to convert their input to all lowers or uppers and then you only have to test for a match of one.</w:t>
      </w:r>
    </w:p>
    <w:p w14:paraId="1AF4DCCE" w14:textId="77777777" w:rsidR="00B92F78" w:rsidRDefault="00E0362C" w:rsidP="00E0362C">
      <w:pPr>
        <w:rPr>
          <w:lang w:val="pt-BR"/>
        </w:rPr>
      </w:pPr>
      <w:r>
        <w:rPr>
          <w:lang w:val="pt-BR"/>
        </w:rPr>
        <w:t xml:space="preserve">The third line uses another string object method, </w:t>
      </w:r>
      <w:r>
        <w:rPr>
          <w:rFonts w:ascii="Consolas" w:eastAsia="+mn-ea" w:hAnsi="Consolas" w:cs="+mn-cs"/>
          <w:color w:val="000000"/>
          <w:szCs w:val="48"/>
          <w:highlight w:val="white"/>
        </w:rPr>
        <w:t>.ToArray()</w:t>
      </w:r>
      <w:r>
        <w:rPr>
          <w:lang w:val="pt-BR"/>
        </w:rPr>
        <w:t xml:space="preserve"> which convieniently makes a character array out of your string. This has no impact on the string (in this case, personName). Note, this only works if at the top of your program you add another .NET library</w:t>
      </w:r>
      <w:r w:rsidR="001A7A74">
        <w:rPr>
          <w:lang w:val="pt-BR"/>
        </w:rPr>
        <w:t xml:space="preserve"> that is used by this method. Add this librry</w:t>
      </w:r>
      <w:r>
        <w:rPr>
          <w:lang w:val="pt-BR"/>
        </w:rPr>
        <w:t>:</w:t>
      </w:r>
    </w:p>
    <w:p w14:paraId="3EC78CA0" w14:textId="77777777" w:rsidR="00E0362C" w:rsidRPr="00E0362C" w:rsidRDefault="00E0362C" w:rsidP="00E0362C">
      <w:pPr>
        <w:ind w:firstLine="720"/>
        <w:rPr>
          <w:sz w:val="28"/>
          <w:lang w:val="pt-BR"/>
        </w:rPr>
      </w:pPr>
      <w:r w:rsidRPr="00E0362C">
        <w:rPr>
          <w:rFonts w:ascii="Consolas" w:hAnsi="Consolas" w:cs="Consolas"/>
          <w:color w:val="0000FF"/>
          <w:szCs w:val="19"/>
        </w:rPr>
        <w:t>using</w:t>
      </w:r>
      <w:r w:rsidRPr="00E0362C">
        <w:rPr>
          <w:rFonts w:ascii="Consolas" w:hAnsi="Consolas" w:cs="Consolas"/>
          <w:color w:val="000000"/>
          <w:szCs w:val="19"/>
        </w:rPr>
        <w:t xml:space="preserve"> System.Linq;</w:t>
      </w:r>
    </w:p>
    <w:p w14:paraId="086A9C09" w14:textId="77777777" w:rsidR="00E0362C" w:rsidRDefault="00E0362C" w:rsidP="00E0362C">
      <w:pPr>
        <w:rPr>
          <w:lang w:val="pt-BR"/>
        </w:rPr>
      </w:pPr>
      <w:r>
        <w:rPr>
          <w:lang w:val="pt-BR"/>
        </w:rPr>
        <w:t>Now that I have an array of the caharacters, I can do whatever I like to them, such as swapping all vowels for the letter x, or reversing the entire array.  Next you can put the string back together using a method of the string class.</w:t>
      </w:r>
    </w:p>
    <w:p w14:paraId="7CF0CACD" w14:textId="77777777" w:rsidR="00E0362C" w:rsidRPr="00B92F78" w:rsidRDefault="00E0362C" w:rsidP="00E0362C">
      <w:pPr>
        <w:kinsoku w:val="0"/>
        <w:overflowPunct w:val="0"/>
        <w:spacing w:before="115" w:after="0" w:line="240" w:lineRule="auto"/>
        <w:textAlignment w:val="baseline"/>
        <w:rPr>
          <w:rFonts w:ascii="Times New Roman" w:eastAsia="Times New Roman" w:hAnsi="Times New Roman" w:cs="Times New Roman"/>
          <w:color w:val="auto"/>
          <w:sz w:val="10"/>
          <w:szCs w:val="24"/>
        </w:rPr>
      </w:pPr>
      <w:r w:rsidRPr="00B92F78">
        <w:rPr>
          <w:rFonts w:ascii="Consolas" w:eastAsia="+mn-ea" w:hAnsi="Consolas" w:cs="+mn-cs"/>
          <w:color w:val="0000FF"/>
          <w:szCs w:val="48"/>
          <w:highlight w:val="white"/>
        </w:rPr>
        <w:t>string</w:t>
      </w:r>
      <w:r w:rsidRPr="00B92F78">
        <w:rPr>
          <w:rFonts w:ascii="Consolas" w:eastAsia="+mn-ea" w:hAnsi="Consolas" w:cs="+mn-cs"/>
          <w:color w:val="000000"/>
          <w:szCs w:val="48"/>
          <w:highlight w:val="white"/>
        </w:rPr>
        <w:t xml:space="preserve"> </w:t>
      </w:r>
      <w:r>
        <w:rPr>
          <w:rFonts w:ascii="Consolas" w:eastAsia="+mn-ea" w:hAnsi="Consolas" w:cs="+mn-cs"/>
          <w:color w:val="000000"/>
          <w:szCs w:val="48"/>
          <w:highlight w:val="white"/>
        </w:rPr>
        <w:t>newString</w:t>
      </w:r>
      <w:r w:rsidRPr="00B92F78">
        <w:rPr>
          <w:rFonts w:ascii="Consolas" w:eastAsia="+mn-ea" w:hAnsi="Consolas" w:cs="+mn-cs"/>
          <w:color w:val="000000"/>
          <w:szCs w:val="48"/>
          <w:highlight w:val="white"/>
        </w:rPr>
        <w:t xml:space="preserve"> = </w:t>
      </w:r>
      <w:r w:rsidRPr="00B92F78">
        <w:rPr>
          <w:rFonts w:ascii="Consolas" w:eastAsia="+mn-ea" w:hAnsi="Consolas" w:cs="+mn-cs"/>
          <w:color w:val="0000FF"/>
          <w:szCs w:val="48"/>
          <w:highlight w:val="white"/>
        </w:rPr>
        <w:t>new</w:t>
      </w:r>
      <w:r w:rsidRPr="00B92F78">
        <w:rPr>
          <w:rFonts w:ascii="Consolas" w:eastAsia="+mn-ea" w:hAnsi="Consolas" w:cs="+mn-cs"/>
          <w:color w:val="000000"/>
          <w:szCs w:val="48"/>
          <w:highlight w:val="white"/>
        </w:rPr>
        <w:t xml:space="preserve"> </w:t>
      </w:r>
      <w:r w:rsidRPr="00B92F78">
        <w:rPr>
          <w:rFonts w:ascii="Consolas" w:eastAsia="+mn-ea" w:hAnsi="Consolas" w:cs="+mn-cs"/>
          <w:color w:val="0000FF"/>
          <w:szCs w:val="48"/>
          <w:highlight w:val="white"/>
        </w:rPr>
        <w:t>string</w:t>
      </w:r>
      <w:r w:rsidRPr="00B92F78">
        <w:rPr>
          <w:rFonts w:ascii="Consolas" w:eastAsia="+mn-ea" w:hAnsi="Consolas" w:cs="+mn-cs"/>
          <w:color w:val="000000"/>
          <w:szCs w:val="48"/>
          <w:highlight w:val="white"/>
        </w:rPr>
        <w:t>(nameArray);</w:t>
      </w:r>
    </w:p>
    <w:p w14:paraId="3CA109E4" w14:textId="77777777" w:rsidR="00B92F78" w:rsidRDefault="00B92F78" w:rsidP="00B92F78">
      <w:pPr>
        <w:kinsoku w:val="0"/>
        <w:overflowPunct w:val="0"/>
        <w:spacing w:before="115" w:after="0" w:line="240" w:lineRule="auto"/>
        <w:textAlignment w:val="baseline"/>
        <w:rPr>
          <w:rFonts w:ascii="Consolas" w:eastAsia="+mn-ea" w:hAnsi="Consolas" w:cs="+mn-cs"/>
          <w:color w:val="008000"/>
          <w:szCs w:val="48"/>
          <w:lang w:val="pt-BR"/>
        </w:rPr>
      </w:pPr>
    </w:p>
    <w:p w14:paraId="09054D91" w14:textId="77777777" w:rsidR="00B92F78" w:rsidRDefault="00E0362C" w:rsidP="00B92F78">
      <w:r>
        <w:t>Here is a working c</w:t>
      </w:r>
      <w:r w:rsidR="00B92F78" w:rsidRPr="00B92F78">
        <w:t>ode example</w:t>
      </w:r>
    </w:p>
    <w:p w14:paraId="2B7D7012" w14:textId="77777777" w:rsidR="001B583E" w:rsidRPr="001B583E" w:rsidRDefault="001B583E" w:rsidP="001B583E">
      <w:pPr>
        <w:autoSpaceDE w:val="0"/>
        <w:autoSpaceDN w:val="0"/>
        <w:adjustRightInd w:val="0"/>
        <w:spacing w:before="0" w:after="0" w:line="240" w:lineRule="auto"/>
        <w:ind w:left="720"/>
        <w:rPr>
          <w:rFonts w:ascii="Consolas" w:hAnsi="Consolas" w:cs="Consolas"/>
          <w:color w:val="000000"/>
          <w:szCs w:val="19"/>
        </w:rPr>
      </w:pPr>
      <w:r w:rsidRPr="001B583E">
        <w:rPr>
          <w:rFonts w:ascii="Consolas" w:hAnsi="Consolas" w:cs="Consolas"/>
          <w:color w:val="000000"/>
          <w:szCs w:val="19"/>
        </w:rPr>
        <w:t>Console.WriteLine(</w:t>
      </w:r>
      <w:r w:rsidRPr="001B583E">
        <w:rPr>
          <w:rFonts w:ascii="Consolas" w:hAnsi="Consolas" w:cs="Consolas"/>
          <w:color w:val="A31515"/>
          <w:szCs w:val="19"/>
        </w:rPr>
        <w:t xml:space="preserve">"Enter a 4 letter </w:t>
      </w:r>
      <w:r>
        <w:rPr>
          <w:rFonts w:ascii="Consolas" w:hAnsi="Consolas" w:cs="Consolas"/>
          <w:color w:val="A31515"/>
          <w:szCs w:val="19"/>
        </w:rPr>
        <w:t>name.</w:t>
      </w:r>
      <w:r w:rsidRPr="001B583E">
        <w:rPr>
          <w:rFonts w:ascii="Consolas" w:hAnsi="Consolas" w:cs="Consolas"/>
          <w:color w:val="A31515"/>
          <w:szCs w:val="19"/>
        </w:rPr>
        <w:t>"</w:t>
      </w:r>
      <w:r w:rsidRPr="001B583E">
        <w:rPr>
          <w:rFonts w:ascii="Consolas" w:hAnsi="Consolas" w:cs="Consolas"/>
          <w:color w:val="000000"/>
          <w:szCs w:val="19"/>
        </w:rPr>
        <w:t>);</w:t>
      </w:r>
    </w:p>
    <w:p w14:paraId="06412574" w14:textId="77777777" w:rsidR="001B583E" w:rsidRPr="001B583E" w:rsidRDefault="001B583E" w:rsidP="001B583E">
      <w:pPr>
        <w:autoSpaceDE w:val="0"/>
        <w:autoSpaceDN w:val="0"/>
        <w:adjustRightInd w:val="0"/>
        <w:spacing w:before="0" w:after="0" w:line="240" w:lineRule="auto"/>
        <w:ind w:left="720"/>
        <w:rPr>
          <w:rFonts w:ascii="Consolas" w:hAnsi="Consolas" w:cs="Consolas"/>
          <w:color w:val="000000"/>
          <w:szCs w:val="19"/>
        </w:rPr>
      </w:pPr>
      <w:r w:rsidRPr="001B583E">
        <w:rPr>
          <w:rFonts w:ascii="Consolas" w:hAnsi="Consolas" w:cs="Consolas"/>
          <w:color w:val="0000FF"/>
          <w:szCs w:val="19"/>
        </w:rPr>
        <w:t>string</w:t>
      </w:r>
      <w:r w:rsidRPr="001B583E">
        <w:rPr>
          <w:rFonts w:ascii="Consolas" w:hAnsi="Consolas" w:cs="Consolas"/>
          <w:color w:val="000000"/>
          <w:szCs w:val="19"/>
        </w:rPr>
        <w:t xml:space="preserve"> personName = Console.ReadLine();</w:t>
      </w:r>
    </w:p>
    <w:p w14:paraId="0C468E7D" w14:textId="77777777" w:rsidR="001B583E" w:rsidRPr="001B583E" w:rsidRDefault="001B583E" w:rsidP="001B583E">
      <w:pPr>
        <w:autoSpaceDE w:val="0"/>
        <w:autoSpaceDN w:val="0"/>
        <w:adjustRightInd w:val="0"/>
        <w:spacing w:before="0" w:after="0" w:line="240" w:lineRule="auto"/>
        <w:ind w:left="720"/>
        <w:rPr>
          <w:rFonts w:ascii="Consolas" w:hAnsi="Consolas" w:cs="Consolas"/>
          <w:color w:val="000000"/>
          <w:szCs w:val="19"/>
        </w:rPr>
      </w:pPr>
      <w:r w:rsidRPr="001B583E">
        <w:rPr>
          <w:rFonts w:ascii="Consolas" w:hAnsi="Consolas" w:cs="Consolas"/>
          <w:color w:val="000000"/>
          <w:szCs w:val="19"/>
        </w:rPr>
        <w:t>personName.ToLower();</w:t>
      </w:r>
    </w:p>
    <w:p w14:paraId="09D4FF7F" w14:textId="77777777" w:rsidR="001B583E" w:rsidRPr="001B583E" w:rsidRDefault="001B583E" w:rsidP="001B583E">
      <w:pPr>
        <w:autoSpaceDE w:val="0"/>
        <w:autoSpaceDN w:val="0"/>
        <w:adjustRightInd w:val="0"/>
        <w:spacing w:before="0" w:after="0" w:line="240" w:lineRule="auto"/>
        <w:ind w:left="720"/>
        <w:rPr>
          <w:rFonts w:ascii="Consolas" w:hAnsi="Consolas" w:cs="Consolas"/>
          <w:color w:val="000000"/>
          <w:szCs w:val="19"/>
        </w:rPr>
      </w:pPr>
      <w:r w:rsidRPr="001B583E">
        <w:rPr>
          <w:rFonts w:ascii="Consolas" w:hAnsi="Consolas" w:cs="Consolas"/>
          <w:color w:val="0000FF"/>
          <w:szCs w:val="19"/>
        </w:rPr>
        <w:t>char</w:t>
      </w:r>
      <w:r w:rsidRPr="001B583E">
        <w:rPr>
          <w:rFonts w:ascii="Consolas" w:hAnsi="Consolas" w:cs="Consolas"/>
          <w:color w:val="000000"/>
          <w:szCs w:val="19"/>
        </w:rPr>
        <w:t>[] nameArray = personName.ToArray();</w:t>
      </w:r>
    </w:p>
    <w:p w14:paraId="4B5A5373" w14:textId="77777777" w:rsidR="001B583E" w:rsidRPr="001B583E" w:rsidRDefault="001B583E" w:rsidP="001B583E">
      <w:pPr>
        <w:autoSpaceDE w:val="0"/>
        <w:autoSpaceDN w:val="0"/>
        <w:adjustRightInd w:val="0"/>
        <w:spacing w:before="0" w:after="0" w:line="240" w:lineRule="auto"/>
        <w:ind w:left="720"/>
        <w:rPr>
          <w:rFonts w:ascii="Consolas" w:hAnsi="Consolas" w:cs="Consolas"/>
          <w:color w:val="000000"/>
          <w:szCs w:val="19"/>
        </w:rPr>
      </w:pPr>
      <w:r w:rsidRPr="001B583E">
        <w:rPr>
          <w:rFonts w:ascii="Consolas" w:hAnsi="Consolas" w:cs="Consolas"/>
          <w:color w:val="0000FF"/>
          <w:szCs w:val="19"/>
        </w:rPr>
        <w:t>char</w:t>
      </w:r>
      <w:r w:rsidRPr="001B583E">
        <w:rPr>
          <w:rFonts w:ascii="Consolas" w:hAnsi="Consolas" w:cs="Consolas"/>
          <w:color w:val="000000"/>
          <w:szCs w:val="19"/>
        </w:rPr>
        <w:t xml:space="preserve"> temp = nameArray[0];</w:t>
      </w:r>
    </w:p>
    <w:p w14:paraId="634031FA" w14:textId="77777777" w:rsidR="001B583E" w:rsidRPr="001B583E" w:rsidRDefault="001B583E" w:rsidP="001B583E">
      <w:pPr>
        <w:autoSpaceDE w:val="0"/>
        <w:autoSpaceDN w:val="0"/>
        <w:adjustRightInd w:val="0"/>
        <w:spacing w:before="0" w:after="0" w:line="240" w:lineRule="auto"/>
        <w:ind w:left="720"/>
        <w:rPr>
          <w:rFonts w:ascii="Consolas" w:hAnsi="Consolas" w:cs="Consolas"/>
          <w:color w:val="000000"/>
          <w:szCs w:val="19"/>
        </w:rPr>
      </w:pPr>
      <w:r w:rsidRPr="001B583E">
        <w:rPr>
          <w:rFonts w:ascii="Consolas" w:hAnsi="Consolas" w:cs="Consolas"/>
          <w:color w:val="000000"/>
          <w:szCs w:val="19"/>
        </w:rPr>
        <w:t>nameArray[0] = nameArray[3];</w:t>
      </w:r>
    </w:p>
    <w:p w14:paraId="30CA1D70" w14:textId="77777777" w:rsidR="001B583E" w:rsidRPr="001B583E" w:rsidRDefault="001B583E" w:rsidP="001B583E">
      <w:pPr>
        <w:autoSpaceDE w:val="0"/>
        <w:autoSpaceDN w:val="0"/>
        <w:adjustRightInd w:val="0"/>
        <w:spacing w:before="0" w:after="0" w:line="240" w:lineRule="auto"/>
        <w:ind w:left="720"/>
        <w:rPr>
          <w:rFonts w:ascii="Consolas" w:hAnsi="Consolas" w:cs="Consolas"/>
          <w:color w:val="000000"/>
          <w:szCs w:val="19"/>
        </w:rPr>
      </w:pPr>
      <w:r w:rsidRPr="001B583E">
        <w:rPr>
          <w:rFonts w:ascii="Consolas" w:hAnsi="Consolas" w:cs="Consolas"/>
          <w:color w:val="000000"/>
          <w:szCs w:val="19"/>
        </w:rPr>
        <w:t>nameArray[3] = temp;</w:t>
      </w:r>
    </w:p>
    <w:p w14:paraId="54D80E74" w14:textId="77777777" w:rsidR="001B583E" w:rsidRPr="001B583E" w:rsidRDefault="001B583E" w:rsidP="001B583E">
      <w:pPr>
        <w:autoSpaceDE w:val="0"/>
        <w:autoSpaceDN w:val="0"/>
        <w:adjustRightInd w:val="0"/>
        <w:spacing w:before="0" w:after="0" w:line="240" w:lineRule="auto"/>
        <w:ind w:left="720"/>
        <w:rPr>
          <w:rFonts w:ascii="Consolas" w:hAnsi="Consolas" w:cs="Consolas"/>
          <w:color w:val="000000"/>
          <w:szCs w:val="19"/>
        </w:rPr>
      </w:pPr>
      <w:r w:rsidRPr="001B583E">
        <w:rPr>
          <w:rFonts w:ascii="Consolas" w:hAnsi="Consolas" w:cs="Consolas"/>
          <w:color w:val="000000"/>
          <w:szCs w:val="19"/>
        </w:rPr>
        <w:t>temp = nameArray[1];</w:t>
      </w:r>
    </w:p>
    <w:p w14:paraId="7FAF5DE4" w14:textId="77777777" w:rsidR="001B583E" w:rsidRPr="001B583E" w:rsidRDefault="001B583E" w:rsidP="001B583E">
      <w:pPr>
        <w:autoSpaceDE w:val="0"/>
        <w:autoSpaceDN w:val="0"/>
        <w:adjustRightInd w:val="0"/>
        <w:spacing w:before="0" w:after="0" w:line="240" w:lineRule="auto"/>
        <w:ind w:left="720"/>
        <w:rPr>
          <w:rFonts w:ascii="Consolas" w:hAnsi="Consolas" w:cs="Consolas"/>
          <w:color w:val="000000"/>
          <w:szCs w:val="19"/>
        </w:rPr>
      </w:pPr>
      <w:r w:rsidRPr="001B583E">
        <w:rPr>
          <w:rFonts w:ascii="Consolas" w:hAnsi="Consolas" w:cs="Consolas"/>
          <w:color w:val="000000"/>
          <w:szCs w:val="19"/>
        </w:rPr>
        <w:lastRenderedPageBreak/>
        <w:t>nameArray[1] = nameArray[2];</w:t>
      </w:r>
    </w:p>
    <w:p w14:paraId="05B1E74C" w14:textId="77777777" w:rsidR="001B583E" w:rsidRPr="001B583E" w:rsidRDefault="001B583E" w:rsidP="001B583E">
      <w:pPr>
        <w:autoSpaceDE w:val="0"/>
        <w:autoSpaceDN w:val="0"/>
        <w:adjustRightInd w:val="0"/>
        <w:spacing w:before="0" w:after="0" w:line="240" w:lineRule="auto"/>
        <w:ind w:left="720"/>
        <w:rPr>
          <w:rFonts w:ascii="Consolas" w:hAnsi="Consolas" w:cs="Consolas"/>
          <w:color w:val="000000"/>
          <w:szCs w:val="19"/>
        </w:rPr>
      </w:pPr>
      <w:r w:rsidRPr="001B583E">
        <w:rPr>
          <w:rFonts w:ascii="Consolas" w:hAnsi="Consolas" w:cs="Consolas"/>
          <w:color w:val="000000"/>
          <w:szCs w:val="19"/>
        </w:rPr>
        <w:t>nameArray[2] = temp;</w:t>
      </w:r>
    </w:p>
    <w:p w14:paraId="1502FEA4" w14:textId="77777777" w:rsidR="001B583E" w:rsidRPr="001B583E" w:rsidRDefault="001B583E" w:rsidP="001B583E">
      <w:pPr>
        <w:autoSpaceDE w:val="0"/>
        <w:autoSpaceDN w:val="0"/>
        <w:adjustRightInd w:val="0"/>
        <w:spacing w:before="0" w:after="0" w:line="240" w:lineRule="auto"/>
        <w:ind w:left="720"/>
        <w:rPr>
          <w:rFonts w:ascii="Consolas" w:hAnsi="Consolas" w:cs="Consolas"/>
          <w:color w:val="000000"/>
          <w:szCs w:val="19"/>
        </w:rPr>
      </w:pPr>
      <w:r w:rsidRPr="001B583E">
        <w:rPr>
          <w:rFonts w:ascii="Consolas" w:hAnsi="Consolas" w:cs="Consolas"/>
          <w:color w:val="0000FF"/>
          <w:szCs w:val="19"/>
        </w:rPr>
        <w:t>string</w:t>
      </w:r>
      <w:r w:rsidRPr="001B583E">
        <w:rPr>
          <w:rFonts w:ascii="Consolas" w:hAnsi="Consolas" w:cs="Consolas"/>
          <w:color w:val="000000"/>
          <w:szCs w:val="19"/>
        </w:rPr>
        <w:t xml:space="preserve"> rebuiltWord = </w:t>
      </w:r>
      <w:r w:rsidRPr="001B583E">
        <w:rPr>
          <w:rFonts w:ascii="Consolas" w:hAnsi="Consolas" w:cs="Consolas"/>
          <w:color w:val="0000FF"/>
          <w:szCs w:val="19"/>
        </w:rPr>
        <w:t>new</w:t>
      </w:r>
      <w:r w:rsidRPr="001B583E">
        <w:rPr>
          <w:rFonts w:ascii="Consolas" w:hAnsi="Consolas" w:cs="Consolas"/>
          <w:color w:val="000000"/>
          <w:szCs w:val="19"/>
        </w:rPr>
        <w:t xml:space="preserve"> </w:t>
      </w:r>
      <w:r w:rsidRPr="001B583E">
        <w:rPr>
          <w:rFonts w:ascii="Consolas" w:hAnsi="Consolas" w:cs="Consolas"/>
          <w:color w:val="0000FF"/>
          <w:szCs w:val="19"/>
        </w:rPr>
        <w:t>string</w:t>
      </w:r>
      <w:r w:rsidRPr="001B583E">
        <w:rPr>
          <w:rFonts w:ascii="Consolas" w:hAnsi="Consolas" w:cs="Consolas"/>
          <w:color w:val="000000"/>
          <w:szCs w:val="19"/>
        </w:rPr>
        <w:t>(nameArray);</w:t>
      </w:r>
    </w:p>
    <w:p w14:paraId="2EEF9D9D" w14:textId="77777777" w:rsidR="00B92F78" w:rsidRDefault="001B583E" w:rsidP="001B583E">
      <w:pPr>
        <w:autoSpaceDE w:val="0"/>
        <w:autoSpaceDN w:val="0"/>
        <w:adjustRightInd w:val="0"/>
        <w:spacing w:before="0" w:after="0" w:line="240" w:lineRule="auto"/>
        <w:ind w:left="720"/>
        <w:rPr>
          <w:rFonts w:ascii="Consolas" w:hAnsi="Consolas" w:cs="Consolas"/>
          <w:color w:val="000000"/>
          <w:szCs w:val="19"/>
        </w:rPr>
      </w:pPr>
      <w:r w:rsidRPr="001B583E">
        <w:rPr>
          <w:rFonts w:ascii="Consolas" w:hAnsi="Consolas" w:cs="Consolas"/>
          <w:color w:val="000000"/>
          <w:szCs w:val="19"/>
        </w:rPr>
        <w:t>Console.WriteLine(</w:t>
      </w:r>
      <w:r w:rsidRPr="001B583E">
        <w:rPr>
          <w:rFonts w:ascii="Consolas" w:hAnsi="Consolas" w:cs="Consolas"/>
          <w:color w:val="A31515"/>
          <w:szCs w:val="19"/>
        </w:rPr>
        <w:t>"now the name is: {0}"</w:t>
      </w:r>
      <w:r w:rsidRPr="001B583E">
        <w:rPr>
          <w:rFonts w:ascii="Consolas" w:hAnsi="Consolas" w:cs="Consolas"/>
          <w:color w:val="000000"/>
          <w:szCs w:val="19"/>
        </w:rPr>
        <w:t>, rebuiltWord);</w:t>
      </w:r>
    </w:p>
    <w:p w14:paraId="397E672D" w14:textId="77777777" w:rsidR="001B583E" w:rsidRDefault="001B583E" w:rsidP="001B583E">
      <w:pPr>
        <w:autoSpaceDE w:val="0"/>
        <w:autoSpaceDN w:val="0"/>
        <w:adjustRightInd w:val="0"/>
        <w:spacing w:before="0" w:after="0" w:line="240" w:lineRule="auto"/>
        <w:ind w:left="720"/>
        <w:rPr>
          <w:rFonts w:ascii="Consolas" w:hAnsi="Consolas" w:cs="Consolas"/>
          <w:color w:val="000000"/>
          <w:szCs w:val="19"/>
        </w:rPr>
      </w:pPr>
    </w:p>
    <w:p w14:paraId="41490CB4" w14:textId="77777777" w:rsidR="001B583E" w:rsidRPr="001B583E" w:rsidRDefault="001B583E" w:rsidP="001B583E">
      <w:r>
        <w:t>Try and work though the code in your mind and predict what the code does, then paste the code into VS and see if you were correct.</w:t>
      </w:r>
    </w:p>
    <w:p w14:paraId="2A7929B0" w14:textId="77777777" w:rsidR="00DC4E80" w:rsidRDefault="00DC4E80" w:rsidP="00DC4E80">
      <w:pPr>
        <w:pStyle w:val="Heading2"/>
      </w:pPr>
      <w:bookmarkStart w:id="69" w:name="_Toc44348531"/>
      <w:r>
        <w:t>Check your understanding</w:t>
      </w:r>
      <w:bookmarkEnd w:id="69"/>
    </w:p>
    <w:p w14:paraId="054105AE" w14:textId="77777777" w:rsidR="007D0C18" w:rsidRDefault="007D0C18" w:rsidP="00DC4E80">
      <w:pPr>
        <w:pStyle w:val="Heading4"/>
        <w:rPr>
          <w:b/>
          <w:i w:val="0"/>
        </w:rPr>
      </w:pPr>
    </w:p>
    <w:p w14:paraId="2A83954A" w14:textId="77777777" w:rsidR="00DC4E80" w:rsidRPr="004F2DA2" w:rsidRDefault="00DC4E80" w:rsidP="00DC4E80">
      <w:pPr>
        <w:pStyle w:val="Heading4"/>
        <w:rPr>
          <w:b/>
          <w:i w:val="0"/>
        </w:rPr>
      </w:pPr>
      <w:r w:rsidRPr="004F2DA2">
        <w:rPr>
          <w:b/>
          <w:i w:val="0"/>
        </w:rPr>
        <w:t xml:space="preserve">Questions 1: </w:t>
      </w:r>
    </w:p>
    <w:p w14:paraId="150310C0" w14:textId="77777777" w:rsidR="009D1B02" w:rsidRDefault="00453A07">
      <w:r>
        <w:rPr>
          <w:noProof/>
        </w:rPr>
        <w:drawing>
          <wp:anchor distT="0" distB="0" distL="114300" distR="114300" simplePos="0" relativeHeight="251661312" behindDoc="0" locked="0" layoutInCell="1" allowOverlap="1" wp14:anchorId="7DF42D51" wp14:editId="1B7B81BA">
            <wp:simplePos x="0" y="0"/>
            <wp:positionH relativeFrom="column">
              <wp:posOffset>5105400</wp:posOffset>
            </wp:positionH>
            <wp:positionV relativeFrom="paragraph">
              <wp:posOffset>89535</wp:posOffset>
            </wp:positionV>
            <wp:extent cx="1576070" cy="2114550"/>
            <wp:effectExtent l="0" t="0" r="508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neArmedBandi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76070" cy="2114550"/>
                    </a:xfrm>
                    <a:prstGeom prst="rect">
                      <a:avLst/>
                    </a:prstGeom>
                  </pic:spPr>
                </pic:pic>
              </a:graphicData>
            </a:graphic>
            <wp14:sizeRelH relativeFrom="margin">
              <wp14:pctWidth>0</wp14:pctWidth>
            </wp14:sizeRelH>
            <wp14:sizeRelV relativeFrom="margin">
              <wp14:pctHeight>0</wp14:pctHeight>
            </wp14:sizeRelV>
          </wp:anchor>
        </w:drawing>
      </w:r>
      <w:r w:rsidR="009D1B02">
        <w:t xml:space="preserve">Write a program that gives away random winnings.  </w:t>
      </w:r>
      <w:r>
        <w:t>A bit like a “one armed bandit”. The p</w:t>
      </w:r>
      <w:r w:rsidR="009D1B02">
        <w:t>layer pays $5.00 to play. Then they get to “pull the lever” 5 times.  For each turn, based on a new random number between 0 and 9, they win money as defined by this array:</w:t>
      </w:r>
    </w:p>
    <w:p w14:paraId="31A65990" w14:textId="77777777" w:rsidR="009D1B02" w:rsidRPr="009D1B02" w:rsidRDefault="009D1B02" w:rsidP="009D1B02">
      <w:pPr>
        <w:rPr>
          <w:sz w:val="28"/>
        </w:rPr>
      </w:pPr>
      <w:r w:rsidRPr="009D1B02">
        <w:rPr>
          <w:rFonts w:ascii="Consolas" w:hAnsi="Consolas" w:cs="Consolas"/>
          <w:color w:val="0000FF"/>
          <w:szCs w:val="19"/>
        </w:rPr>
        <w:t>int</w:t>
      </w:r>
      <w:r w:rsidRPr="009D1B02">
        <w:rPr>
          <w:rFonts w:ascii="Consolas" w:hAnsi="Consolas" w:cs="Consolas"/>
          <w:color w:val="000000"/>
          <w:szCs w:val="19"/>
        </w:rPr>
        <w:t xml:space="preserve">[] Prize = </w:t>
      </w:r>
      <w:r w:rsidRPr="009D1B02">
        <w:rPr>
          <w:rFonts w:ascii="Consolas" w:hAnsi="Consolas" w:cs="Consolas"/>
          <w:color w:val="0000FF"/>
          <w:szCs w:val="19"/>
        </w:rPr>
        <w:t>new</w:t>
      </w:r>
      <w:r w:rsidRPr="009D1B02">
        <w:rPr>
          <w:rFonts w:ascii="Consolas" w:hAnsi="Consolas" w:cs="Consolas"/>
          <w:color w:val="000000"/>
          <w:szCs w:val="19"/>
        </w:rPr>
        <w:t xml:space="preserve"> </w:t>
      </w:r>
      <w:r w:rsidRPr="009D1B02">
        <w:rPr>
          <w:rFonts w:ascii="Consolas" w:hAnsi="Consolas" w:cs="Consolas"/>
          <w:color w:val="0000FF"/>
          <w:szCs w:val="19"/>
        </w:rPr>
        <w:t>int</w:t>
      </w:r>
      <w:r w:rsidRPr="009D1B02">
        <w:rPr>
          <w:rFonts w:ascii="Consolas" w:hAnsi="Consolas" w:cs="Consolas"/>
          <w:color w:val="000000"/>
          <w:szCs w:val="19"/>
        </w:rPr>
        <w:t>[] { 2, 0, 0, 3, 0, 0, 1, 0, 5, 0};</w:t>
      </w:r>
    </w:p>
    <w:p w14:paraId="55C6AB8C" w14:textId="77777777" w:rsidR="009D1B02" w:rsidRDefault="009D1B02">
      <w:r>
        <w:t>After each turn, tell them how much they won, and keep a running total.  When the 5 turns are over, show them their total winnings.</w:t>
      </w:r>
    </w:p>
    <w:p w14:paraId="41B00994" w14:textId="77777777" w:rsidR="00453A07" w:rsidRDefault="00453A07"/>
    <w:p w14:paraId="196C45F0" w14:textId="77777777" w:rsidR="007D0C18" w:rsidRDefault="007D0C18" w:rsidP="00453A07">
      <w:pPr>
        <w:pStyle w:val="Heading4"/>
        <w:rPr>
          <w:b/>
          <w:i w:val="0"/>
        </w:rPr>
      </w:pPr>
    </w:p>
    <w:p w14:paraId="69C3D37D" w14:textId="77777777" w:rsidR="007D0C18" w:rsidRPr="004F2DA2" w:rsidRDefault="007D0C18" w:rsidP="007D0C18">
      <w:pPr>
        <w:pStyle w:val="Heading4"/>
        <w:rPr>
          <w:b/>
          <w:i w:val="0"/>
        </w:rPr>
      </w:pPr>
      <w:r>
        <w:rPr>
          <w:b/>
          <w:i w:val="0"/>
        </w:rPr>
        <w:t>Questions 2</w:t>
      </w:r>
      <w:r w:rsidRPr="004F2DA2">
        <w:rPr>
          <w:b/>
          <w:i w:val="0"/>
        </w:rPr>
        <w:t xml:space="preserve">: </w:t>
      </w:r>
    </w:p>
    <w:p w14:paraId="1895514F" w14:textId="77777777" w:rsidR="007D0C18" w:rsidRDefault="007D0C18" w:rsidP="007D0C18">
      <w:pPr>
        <w:rPr>
          <w:b/>
          <w:i/>
        </w:rPr>
      </w:pPr>
      <w:r>
        <w:t>Write a program that uses a loop and asks a user to enter 5 numbers and saves them as decimals in a decimal array.  Using a second loop, walk through the loop and add the values, divide the sum by the length of the array (using that property, don’t hardcode the 5) to calculate the average, and then tell the user the average of their 5 numbers.</w:t>
      </w:r>
      <w:r w:rsidR="005D2DEF">
        <w:t xml:space="preserve"> (Don’t do it all in one loop, which is more efficient, but not as good for learning arrays.)</w:t>
      </w:r>
    </w:p>
    <w:p w14:paraId="335CF095" w14:textId="77777777" w:rsidR="007D0C18" w:rsidRDefault="007D0C18" w:rsidP="00453A07">
      <w:pPr>
        <w:pStyle w:val="Heading4"/>
        <w:rPr>
          <w:b/>
          <w:i w:val="0"/>
        </w:rPr>
      </w:pPr>
    </w:p>
    <w:p w14:paraId="0F865667" w14:textId="77777777" w:rsidR="00453A07" w:rsidRPr="004F2DA2" w:rsidRDefault="00453A07" w:rsidP="00453A07">
      <w:pPr>
        <w:pStyle w:val="Heading4"/>
        <w:rPr>
          <w:b/>
          <w:i w:val="0"/>
        </w:rPr>
      </w:pPr>
      <w:r w:rsidRPr="004F2DA2">
        <w:rPr>
          <w:b/>
          <w:i w:val="0"/>
        </w:rPr>
        <w:t xml:space="preserve">Questions </w:t>
      </w:r>
      <w:r w:rsidR="007D0C18">
        <w:rPr>
          <w:b/>
          <w:i w:val="0"/>
        </w:rPr>
        <w:t>3</w:t>
      </w:r>
      <w:r w:rsidRPr="004F2DA2">
        <w:rPr>
          <w:b/>
          <w:i w:val="0"/>
        </w:rPr>
        <w:t xml:space="preserve">: </w:t>
      </w:r>
    </w:p>
    <w:p w14:paraId="2FAD71D4" w14:textId="77777777" w:rsidR="00FA4923" w:rsidRDefault="00170F79">
      <w:r>
        <w:rPr>
          <w:noProof/>
        </w:rPr>
        <w:drawing>
          <wp:anchor distT="0" distB="0" distL="114300" distR="114300" simplePos="0" relativeHeight="251662336" behindDoc="0" locked="0" layoutInCell="1" allowOverlap="1" wp14:anchorId="6C2C7570" wp14:editId="00A244B9">
            <wp:simplePos x="0" y="0"/>
            <wp:positionH relativeFrom="column">
              <wp:posOffset>3981450</wp:posOffset>
            </wp:positionH>
            <wp:positionV relativeFrom="paragraph">
              <wp:posOffset>393700</wp:posOffset>
            </wp:positionV>
            <wp:extent cx="3228975" cy="2259330"/>
            <wp:effectExtent l="0" t="0" r="9525"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eeddial.jpg"/>
                    <pic:cNvPicPr/>
                  </pic:nvPicPr>
                  <pic:blipFill>
                    <a:blip r:embed="rId49">
                      <a:extLst>
                        <a:ext uri="{28A0092B-C50C-407E-A947-70E740481C1C}">
                          <a14:useLocalDpi xmlns:a14="http://schemas.microsoft.com/office/drawing/2010/main" val="0"/>
                        </a:ext>
                      </a:extLst>
                    </a:blip>
                    <a:stretch>
                      <a:fillRect/>
                    </a:stretch>
                  </pic:blipFill>
                  <pic:spPr>
                    <a:xfrm>
                      <a:off x="0" y="0"/>
                      <a:ext cx="3228975" cy="2259330"/>
                    </a:xfrm>
                    <a:prstGeom prst="rect">
                      <a:avLst/>
                    </a:prstGeom>
                  </pic:spPr>
                </pic:pic>
              </a:graphicData>
            </a:graphic>
          </wp:anchor>
        </w:drawing>
      </w:r>
      <w:r w:rsidR="00FA4923">
        <w:t xml:space="preserve">Write a “speed dial” application.  It will store 10 phone numbers in a Int64 (same as long) array. The code should build a loop. In the loop the user has 3 choices, </w:t>
      </w:r>
    </w:p>
    <w:p w14:paraId="2BF4A5A3" w14:textId="77777777" w:rsidR="00FA4923" w:rsidRDefault="00FA4923" w:rsidP="00FA4923">
      <w:pPr>
        <w:pStyle w:val="ListParagraph"/>
        <w:numPr>
          <w:ilvl w:val="0"/>
          <w:numId w:val="25"/>
        </w:numPr>
      </w:pPr>
      <w:r>
        <w:t xml:space="preserve">quit the program, </w:t>
      </w:r>
    </w:p>
    <w:p w14:paraId="63832CF6" w14:textId="77777777" w:rsidR="00FA4923" w:rsidRDefault="00FA4923" w:rsidP="00FA4923">
      <w:pPr>
        <w:pStyle w:val="ListParagraph"/>
        <w:numPr>
          <w:ilvl w:val="0"/>
          <w:numId w:val="25"/>
        </w:numPr>
      </w:pPr>
      <w:r>
        <w:t>add a new phone number at a particular digit (0 – 9),</w:t>
      </w:r>
    </w:p>
    <w:p w14:paraId="3A60D5E6" w14:textId="77777777" w:rsidR="00453A07" w:rsidRDefault="00FA4923" w:rsidP="00FA4923">
      <w:pPr>
        <w:pStyle w:val="ListParagraph"/>
        <w:numPr>
          <w:ilvl w:val="0"/>
          <w:numId w:val="25"/>
        </w:numPr>
      </w:pPr>
      <w:r>
        <w:t>or enter a single digit (from 0 to 9) and the application will display the number stored there</w:t>
      </w:r>
      <w:r w:rsidR="007D0C18">
        <w:t xml:space="preserve"> (</w:t>
      </w:r>
      <w:r>
        <w:t xml:space="preserve"> or </w:t>
      </w:r>
      <w:r w:rsidR="007D0C18">
        <w:t>the word</w:t>
      </w:r>
      <w:r>
        <w:t xml:space="preserve"> empty</w:t>
      </w:r>
      <w:r w:rsidR="007D0C18">
        <w:t xml:space="preserve"> if that one has not gotten a value).</w:t>
      </w:r>
      <w:r>
        <w:t xml:space="preserve">  The phone number will not have spaces or –‘s, so 4351239876 would be an example of how it is entered and how it is displayed.</w:t>
      </w:r>
    </w:p>
    <w:p w14:paraId="2FFAAE0D" w14:textId="77777777" w:rsidR="00453A07" w:rsidRDefault="00453A07"/>
    <w:p w14:paraId="3EF3E5DD" w14:textId="77777777" w:rsidR="00A22C02" w:rsidRDefault="00A22C02"/>
    <w:p w14:paraId="2DC63185" w14:textId="77777777" w:rsidR="007D0C18" w:rsidRPr="004F2DA2" w:rsidRDefault="007D0C18" w:rsidP="007D0C18">
      <w:pPr>
        <w:pStyle w:val="Heading4"/>
        <w:rPr>
          <w:b/>
          <w:i w:val="0"/>
        </w:rPr>
      </w:pPr>
      <w:r w:rsidRPr="004F2DA2">
        <w:rPr>
          <w:b/>
          <w:i w:val="0"/>
        </w:rPr>
        <w:lastRenderedPageBreak/>
        <w:t xml:space="preserve">Questions </w:t>
      </w:r>
      <w:r>
        <w:rPr>
          <w:b/>
          <w:i w:val="0"/>
        </w:rPr>
        <w:t>4</w:t>
      </w:r>
      <w:r w:rsidRPr="004F2DA2">
        <w:rPr>
          <w:b/>
          <w:i w:val="0"/>
        </w:rPr>
        <w:t xml:space="preserve">: </w:t>
      </w:r>
    </w:p>
    <w:p w14:paraId="276673D0" w14:textId="77777777" w:rsidR="007D0C18" w:rsidRDefault="007D0C18" w:rsidP="007D0C18">
      <w:r>
        <w:t xml:space="preserve">Write a program that finds names stored in an array.  First create a string array: </w:t>
      </w:r>
    </w:p>
    <w:p w14:paraId="2075CAC1" w14:textId="77777777" w:rsidR="007D0C18" w:rsidRDefault="007D0C18" w:rsidP="007D0C18">
      <w:pPr>
        <w:autoSpaceDE w:val="0"/>
        <w:autoSpaceDN w:val="0"/>
        <w:adjustRightInd w:val="0"/>
        <w:spacing w:before="0" w:after="0" w:line="240" w:lineRule="auto"/>
        <w:rPr>
          <w:rFonts w:ascii="Consolas" w:hAnsi="Consolas" w:cs="Consolas"/>
          <w:color w:val="000000"/>
          <w:sz w:val="19"/>
          <w:szCs w:val="19"/>
        </w:rPr>
      </w:pPr>
      <w:r w:rsidRPr="00A22C02">
        <w:rPr>
          <w:rFonts w:ascii="Consolas" w:hAnsi="Consolas" w:cs="Consolas"/>
          <w:color w:val="0000FF"/>
          <w:szCs w:val="19"/>
        </w:rPr>
        <w:t>string</w:t>
      </w:r>
      <w:r w:rsidRPr="00A22C02">
        <w:rPr>
          <w:rFonts w:ascii="Consolas" w:hAnsi="Consolas" w:cs="Consolas"/>
          <w:color w:val="000000"/>
          <w:szCs w:val="19"/>
        </w:rPr>
        <w:t xml:space="preserve">[] nameArray = { </w:t>
      </w:r>
      <w:r w:rsidRPr="00A22C02">
        <w:rPr>
          <w:rFonts w:ascii="Consolas" w:hAnsi="Consolas" w:cs="Consolas"/>
          <w:color w:val="A31515"/>
          <w:szCs w:val="19"/>
        </w:rPr>
        <w:t>"Sneezy"</w:t>
      </w:r>
      <w:r w:rsidRPr="00A22C02">
        <w:rPr>
          <w:rFonts w:ascii="Consolas" w:hAnsi="Consolas" w:cs="Consolas"/>
          <w:color w:val="000000"/>
          <w:szCs w:val="19"/>
        </w:rPr>
        <w:t xml:space="preserve">, </w:t>
      </w:r>
      <w:r w:rsidRPr="00A22C02">
        <w:rPr>
          <w:rFonts w:ascii="Consolas" w:hAnsi="Consolas" w:cs="Consolas"/>
          <w:color w:val="A31515"/>
          <w:szCs w:val="19"/>
        </w:rPr>
        <w:t>"Sleepy"</w:t>
      </w:r>
      <w:r w:rsidRPr="00A22C02">
        <w:rPr>
          <w:rFonts w:ascii="Consolas" w:hAnsi="Consolas" w:cs="Consolas"/>
          <w:color w:val="000000"/>
          <w:szCs w:val="19"/>
        </w:rPr>
        <w:t xml:space="preserve">, </w:t>
      </w:r>
      <w:r w:rsidRPr="00A22C02">
        <w:rPr>
          <w:rFonts w:ascii="Consolas" w:hAnsi="Consolas" w:cs="Consolas"/>
          <w:color w:val="A31515"/>
          <w:szCs w:val="19"/>
        </w:rPr>
        <w:t>"Dopey"</w:t>
      </w:r>
      <w:r w:rsidRPr="00A22C02">
        <w:rPr>
          <w:rFonts w:ascii="Consolas" w:hAnsi="Consolas" w:cs="Consolas"/>
          <w:color w:val="000000"/>
          <w:szCs w:val="19"/>
        </w:rPr>
        <w:t xml:space="preserve">, </w:t>
      </w:r>
      <w:r w:rsidRPr="00A22C02">
        <w:rPr>
          <w:rFonts w:ascii="Consolas" w:hAnsi="Consolas" w:cs="Consolas"/>
          <w:color w:val="A31515"/>
          <w:szCs w:val="19"/>
        </w:rPr>
        <w:t>"Doc"</w:t>
      </w:r>
      <w:r w:rsidRPr="00A22C02">
        <w:rPr>
          <w:rFonts w:ascii="Consolas" w:hAnsi="Consolas" w:cs="Consolas"/>
          <w:color w:val="000000"/>
          <w:szCs w:val="19"/>
        </w:rPr>
        <w:t xml:space="preserve">, </w:t>
      </w:r>
      <w:r w:rsidRPr="00A22C02">
        <w:rPr>
          <w:rFonts w:ascii="Consolas" w:hAnsi="Consolas" w:cs="Consolas"/>
          <w:color w:val="A31515"/>
          <w:szCs w:val="19"/>
        </w:rPr>
        <w:t>"Bashful"</w:t>
      </w:r>
      <w:r w:rsidRPr="00A22C02">
        <w:rPr>
          <w:rFonts w:ascii="Consolas" w:hAnsi="Consolas" w:cs="Consolas"/>
          <w:color w:val="000000"/>
          <w:szCs w:val="19"/>
        </w:rPr>
        <w:t xml:space="preserve"> };</w:t>
      </w:r>
    </w:p>
    <w:p w14:paraId="61F01FEF" w14:textId="77777777" w:rsidR="007D0C18" w:rsidRDefault="00B75D86" w:rsidP="007D0C18">
      <w:r>
        <w:rPr>
          <w:noProof/>
        </w:rPr>
        <w:drawing>
          <wp:anchor distT="0" distB="0" distL="114300" distR="114300" simplePos="0" relativeHeight="251664384" behindDoc="0" locked="0" layoutInCell="1" allowOverlap="1" wp14:anchorId="6C332A92" wp14:editId="01F51A2E">
            <wp:simplePos x="0" y="0"/>
            <wp:positionH relativeFrom="margin">
              <wp:align>left</wp:align>
            </wp:positionH>
            <wp:positionV relativeFrom="paragraph">
              <wp:posOffset>0</wp:posOffset>
            </wp:positionV>
            <wp:extent cx="962025" cy="1177290"/>
            <wp:effectExtent l="0" t="0" r="9525"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opeyX.jpg"/>
                    <pic:cNvPicPr/>
                  </pic:nvPicPr>
                  <pic:blipFill>
                    <a:blip r:embed="rId50">
                      <a:extLst>
                        <a:ext uri="{28A0092B-C50C-407E-A947-70E740481C1C}">
                          <a14:useLocalDpi xmlns:a14="http://schemas.microsoft.com/office/drawing/2010/main" val="0"/>
                        </a:ext>
                      </a:extLst>
                    </a:blip>
                    <a:stretch>
                      <a:fillRect/>
                    </a:stretch>
                  </pic:blipFill>
                  <pic:spPr>
                    <a:xfrm>
                      <a:off x="0" y="0"/>
                      <a:ext cx="962025" cy="1177290"/>
                    </a:xfrm>
                    <a:prstGeom prst="rect">
                      <a:avLst/>
                    </a:prstGeom>
                  </pic:spPr>
                </pic:pic>
              </a:graphicData>
            </a:graphic>
            <wp14:sizeRelH relativeFrom="margin">
              <wp14:pctWidth>0</wp14:pctWidth>
            </wp14:sizeRelH>
            <wp14:sizeRelV relativeFrom="margin">
              <wp14:pctHeight>0</wp14:pctHeight>
            </wp14:sizeRelV>
          </wp:anchor>
        </w:drawing>
      </w:r>
      <w:r w:rsidR="007D0C18">
        <w:t>Now ask the user to enter a name. Using a loop, walk through the array and see if that name is in the array. If it is, tell the user it is in the array, and tell them the index where it is.  If it is not, tell them that.</w:t>
      </w:r>
    </w:p>
    <w:p w14:paraId="5405FB26" w14:textId="77777777" w:rsidR="00A22C02" w:rsidRDefault="00A22C02"/>
    <w:p w14:paraId="0480CD28" w14:textId="77777777" w:rsidR="007D0C18" w:rsidRDefault="007D0C18" w:rsidP="00A22C02">
      <w:pPr>
        <w:pStyle w:val="Heading4"/>
        <w:rPr>
          <w:b/>
          <w:i w:val="0"/>
        </w:rPr>
      </w:pPr>
    </w:p>
    <w:p w14:paraId="5C4B1DAB" w14:textId="77777777" w:rsidR="007D0C18" w:rsidRDefault="007D0C18" w:rsidP="00A22C02">
      <w:pPr>
        <w:pStyle w:val="Heading4"/>
        <w:rPr>
          <w:b/>
          <w:i w:val="0"/>
        </w:rPr>
      </w:pPr>
    </w:p>
    <w:p w14:paraId="48BE146B" w14:textId="77777777" w:rsidR="00B75D86" w:rsidRDefault="00B75D86" w:rsidP="00B75D86"/>
    <w:p w14:paraId="3F222AE8" w14:textId="77777777" w:rsidR="00A22C02" w:rsidRPr="004F2DA2" w:rsidRDefault="00A22C02" w:rsidP="00A22C02">
      <w:pPr>
        <w:pStyle w:val="Heading4"/>
        <w:rPr>
          <w:b/>
          <w:i w:val="0"/>
        </w:rPr>
      </w:pPr>
      <w:r w:rsidRPr="004F2DA2">
        <w:rPr>
          <w:b/>
          <w:i w:val="0"/>
        </w:rPr>
        <w:t xml:space="preserve">Questions </w:t>
      </w:r>
      <w:r w:rsidR="007D0C18">
        <w:rPr>
          <w:b/>
          <w:i w:val="0"/>
        </w:rPr>
        <w:t>5</w:t>
      </w:r>
      <w:r w:rsidRPr="004F2DA2">
        <w:rPr>
          <w:b/>
          <w:i w:val="0"/>
        </w:rPr>
        <w:t xml:space="preserve">: </w:t>
      </w:r>
    </w:p>
    <w:p w14:paraId="1CD4DE8D" w14:textId="77777777" w:rsidR="00A22C02" w:rsidRDefault="00A22C02" w:rsidP="00A22C02">
      <w:r>
        <w:t>Write a program to try out Array.Sort, Array.Reverse, and Array.BinarySearch</w:t>
      </w:r>
    </w:p>
    <w:p w14:paraId="2D6A79A7" w14:textId="77777777" w:rsidR="00A22C02" w:rsidRDefault="00A22C02" w:rsidP="00A22C02">
      <w:r>
        <w:t xml:space="preserve">First create a string array: </w:t>
      </w:r>
    </w:p>
    <w:p w14:paraId="68C9B882" w14:textId="77777777" w:rsidR="00A22C02" w:rsidRDefault="00A22C02" w:rsidP="00A22C02">
      <w:pPr>
        <w:autoSpaceDE w:val="0"/>
        <w:autoSpaceDN w:val="0"/>
        <w:adjustRightInd w:val="0"/>
        <w:spacing w:before="0" w:after="0" w:line="240" w:lineRule="auto"/>
        <w:rPr>
          <w:rFonts w:ascii="Consolas" w:hAnsi="Consolas" w:cs="Consolas"/>
          <w:color w:val="000000"/>
          <w:sz w:val="19"/>
          <w:szCs w:val="19"/>
        </w:rPr>
      </w:pPr>
      <w:r w:rsidRPr="00A22C02">
        <w:rPr>
          <w:rFonts w:ascii="Consolas" w:hAnsi="Consolas" w:cs="Consolas"/>
          <w:color w:val="0000FF"/>
          <w:szCs w:val="19"/>
        </w:rPr>
        <w:t>string</w:t>
      </w:r>
      <w:r w:rsidRPr="00A22C02">
        <w:rPr>
          <w:rFonts w:ascii="Consolas" w:hAnsi="Consolas" w:cs="Consolas"/>
          <w:color w:val="000000"/>
          <w:szCs w:val="19"/>
        </w:rPr>
        <w:t xml:space="preserve">[] nameArray = { </w:t>
      </w:r>
      <w:r w:rsidRPr="00A22C02">
        <w:rPr>
          <w:rFonts w:ascii="Consolas" w:hAnsi="Consolas" w:cs="Consolas"/>
          <w:color w:val="A31515"/>
          <w:szCs w:val="19"/>
        </w:rPr>
        <w:t>"Sneezy"</w:t>
      </w:r>
      <w:r w:rsidRPr="00A22C02">
        <w:rPr>
          <w:rFonts w:ascii="Consolas" w:hAnsi="Consolas" w:cs="Consolas"/>
          <w:color w:val="000000"/>
          <w:szCs w:val="19"/>
        </w:rPr>
        <w:t xml:space="preserve">, </w:t>
      </w:r>
      <w:r w:rsidRPr="00A22C02">
        <w:rPr>
          <w:rFonts w:ascii="Consolas" w:hAnsi="Consolas" w:cs="Consolas"/>
          <w:color w:val="A31515"/>
          <w:szCs w:val="19"/>
        </w:rPr>
        <w:t>"Sleepy"</w:t>
      </w:r>
      <w:r w:rsidRPr="00A22C02">
        <w:rPr>
          <w:rFonts w:ascii="Consolas" w:hAnsi="Consolas" w:cs="Consolas"/>
          <w:color w:val="000000"/>
          <w:szCs w:val="19"/>
        </w:rPr>
        <w:t xml:space="preserve">, </w:t>
      </w:r>
      <w:r w:rsidRPr="00A22C02">
        <w:rPr>
          <w:rFonts w:ascii="Consolas" w:hAnsi="Consolas" w:cs="Consolas"/>
          <w:color w:val="A31515"/>
          <w:szCs w:val="19"/>
        </w:rPr>
        <w:t>"Dopey"</w:t>
      </w:r>
      <w:r w:rsidRPr="00A22C02">
        <w:rPr>
          <w:rFonts w:ascii="Consolas" w:hAnsi="Consolas" w:cs="Consolas"/>
          <w:color w:val="000000"/>
          <w:szCs w:val="19"/>
        </w:rPr>
        <w:t xml:space="preserve">, </w:t>
      </w:r>
      <w:r w:rsidRPr="00A22C02">
        <w:rPr>
          <w:rFonts w:ascii="Consolas" w:hAnsi="Consolas" w:cs="Consolas"/>
          <w:color w:val="A31515"/>
          <w:szCs w:val="19"/>
        </w:rPr>
        <w:t>"Doc"</w:t>
      </w:r>
      <w:r w:rsidRPr="00A22C02">
        <w:rPr>
          <w:rFonts w:ascii="Consolas" w:hAnsi="Consolas" w:cs="Consolas"/>
          <w:color w:val="000000"/>
          <w:szCs w:val="19"/>
        </w:rPr>
        <w:t xml:space="preserve">, </w:t>
      </w:r>
      <w:r w:rsidRPr="00A22C02">
        <w:rPr>
          <w:rFonts w:ascii="Consolas" w:hAnsi="Consolas" w:cs="Consolas"/>
          <w:color w:val="A31515"/>
          <w:szCs w:val="19"/>
        </w:rPr>
        <w:t>"Bashful"</w:t>
      </w:r>
      <w:r w:rsidRPr="00A22C02">
        <w:rPr>
          <w:rFonts w:ascii="Consolas" w:hAnsi="Consolas" w:cs="Consolas"/>
          <w:color w:val="000000"/>
          <w:szCs w:val="19"/>
        </w:rPr>
        <w:t xml:space="preserve"> };</w:t>
      </w:r>
    </w:p>
    <w:p w14:paraId="1DB83FF3" w14:textId="77777777" w:rsidR="00A22C02" w:rsidRDefault="00A22C02" w:rsidP="00A22C02">
      <w:pPr>
        <w:autoSpaceDE w:val="0"/>
        <w:autoSpaceDN w:val="0"/>
        <w:adjustRightInd w:val="0"/>
        <w:spacing w:before="0" w:after="0" w:line="240" w:lineRule="auto"/>
        <w:rPr>
          <w:rFonts w:ascii="Consolas" w:hAnsi="Consolas" w:cs="Consolas"/>
          <w:color w:val="000000"/>
          <w:sz w:val="19"/>
          <w:szCs w:val="19"/>
        </w:rPr>
      </w:pPr>
    </w:p>
    <w:p w14:paraId="407A1642" w14:textId="77777777" w:rsidR="00A22C02" w:rsidRDefault="00A22C02" w:rsidP="00A22C02">
      <w:r>
        <w:t>Now write that to the console using the string.Join(separator, arrayName) method.</w:t>
      </w:r>
    </w:p>
    <w:p w14:paraId="26B4B8AC" w14:textId="77777777" w:rsidR="00A22C02" w:rsidRDefault="00A22C02" w:rsidP="00A22C02">
      <w:pPr>
        <w:autoSpaceDE w:val="0"/>
        <w:autoSpaceDN w:val="0"/>
        <w:adjustRightInd w:val="0"/>
        <w:spacing w:before="0" w:after="0" w:line="240" w:lineRule="auto"/>
        <w:rPr>
          <w:rFonts w:ascii="Consolas" w:hAnsi="Consolas" w:cs="Consolas"/>
          <w:color w:val="000000"/>
          <w:sz w:val="19"/>
          <w:szCs w:val="19"/>
        </w:rPr>
      </w:pPr>
    </w:p>
    <w:p w14:paraId="7E1D5807" w14:textId="77777777" w:rsidR="00A22C02" w:rsidRDefault="00A22C02" w:rsidP="00A22C02">
      <w:pPr>
        <w:autoSpaceDE w:val="0"/>
        <w:autoSpaceDN w:val="0"/>
        <w:adjustRightInd w:val="0"/>
        <w:spacing w:before="0" w:after="0" w:line="240" w:lineRule="auto"/>
        <w:rPr>
          <w:rFonts w:ascii="Consolas" w:hAnsi="Consolas" w:cs="Consolas"/>
          <w:color w:val="008000"/>
          <w:szCs w:val="19"/>
        </w:rPr>
      </w:pPr>
      <w:r w:rsidRPr="00A22C02">
        <w:rPr>
          <w:rFonts w:ascii="Consolas" w:hAnsi="Consolas" w:cs="Consolas"/>
          <w:color w:val="000000"/>
          <w:szCs w:val="19"/>
        </w:rPr>
        <w:t>Console.WriteLine(</w:t>
      </w:r>
      <w:r w:rsidRPr="00A22C02">
        <w:rPr>
          <w:rFonts w:ascii="Consolas" w:hAnsi="Consolas" w:cs="Consolas"/>
          <w:color w:val="0000FF"/>
          <w:szCs w:val="19"/>
        </w:rPr>
        <w:t>string</w:t>
      </w:r>
      <w:r w:rsidRPr="00A22C02">
        <w:rPr>
          <w:rFonts w:ascii="Consolas" w:hAnsi="Consolas" w:cs="Consolas"/>
          <w:color w:val="000000"/>
          <w:szCs w:val="19"/>
        </w:rPr>
        <w:t>.Join(</w:t>
      </w:r>
      <w:r w:rsidRPr="00A22C02">
        <w:rPr>
          <w:rFonts w:ascii="Consolas" w:hAnsi="Consolas" w:cs="Consolas"/>
          <w:color w:val="A31515"/>
          <w:szCs w:val="19"/>
        </w:rPr>
        <w:t>" * "</w:t>
      </w:r>
      <w:r w:rsidRPr="00A22C02">
        <w:rPr>
          <w:rFonts w:ascii="Consolas" w:hAnsi="Consolas" w:cs="Consolas"/>
          <w:color w:val="000000"/>
          <w:szCs w:val="19"/>
        </w:rPr>
        <w:t xml:space="preserve">, nameArray));  </w:t>
      </w:r>
      <w:r w:rsidRPr="00A22C02">
        <w:rPr>
          <w:rFonts w:ascii="Consolas" w:hAnsi="Consolas" w:cs="Consolas"/>
          <w:color w:val="008000"/>
          <w:szCs w:val="19"/>
        </w:rPr>
        <w:t>// nice way to write out a short array</w:t>
      </w:r>
    </w:p>
    <w:p w14:paraId="46C6F190" w14:textId="77777777" w:rsidR="00A22C02" w:rsidRDefault="00A22C02" w:rsidP="00A22C02">
      <w:pPr>
        <w:autoSpaceDE w:val="0"/>
        <w:autoSpaceDN w:val="0"/>
        <w:adjustRightInd w:val="0"/>
        <w:spacing w:before="0" w:after="0" w:line="240" w:lineRule="auto"/>
        <w:rPr>
          <w:rFonts w:ascii="Consolas" w:hAnsi="Consolas" w:cs="Consolas"/>
          <w:color w:val="008000"/>
          <w:szCs w:val="19"/>
        </w:rPr>
      </w:pPr>
    </w:p>
    <w:p w14:paraId="592E063D" w14:textId="77777777" w:rsidR="00A22C02" w:rsidRDefault="00A22C02" w:rsidP="00A22C02">
      <w:pPr>
        <w:pStyle w:val="ListParagraph"/>
        <w:numPr>
          <w:ilvl w:val="0"/>
          <w:numId w:val="26"/>
        </w:numPr>
        <w:autoSpaceDE w:val="0"/>
        <w:autoSpaceDN w:val="0"/>
        <w:adjustRightInd w:val="0"/>
        <w:spacing w:before="0" w:after="0" w:line="240" w:lineRule="auto"/>
        <w:ind w:left="360"/>
      </w:pPr>
      <w:r>
        <w:rPr>
          <w:noProof/>
        </w:rPr>
        <w:drawing>
          <wp:anchor distT="0" distB="0" distL="114300" distR="114300" simplePos="0" relativeHeight="251663360" behindDoc="0" locked="0" layoutInCell="1" allowOverlap="1" wp14:anchorId="32FA0E62" wp14:editId="3E069DDF">
            <wp:simplePos x="0" y="0"/>
            <wp:positionH relativeFrom="column">
              <wp:posOffset>5410200</wp:posOffset>
            </wp:positionH>
            <wp:positionV relativeFrom="paragraph">
              <wp:posOffset>13970</wp:posOffset>
            </wp:positionV>
            <wp:extent cx="942975" cy="1153795"/>
            <wp:effectExtent l="0" t="0" r="9525"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pey.jpg"/>
                    <pic:cNvPicPr/>
                  </pic:nvPicPr>
                  <pic:blipFill>
                    <a:blip r:embed="rId51">
                      <a:extLst>
                        <a:ext uri="{28A0092B-C50C-407E-A947-70E740481C1C}">
                          <a14:useLocalDpi xmlns:a14="http://schemas.microsoft.com/office/drawing/2010/main" val="0"/>
                        </a:ext>
                      </a:extLst>
                    </a:blip>
                    <a:stretch>
                      <a:fillRect/>
                    </a:stretch>
                  </pic:blipFill>
                  <pic:spPr>
                    <a:xfrm>
                      <a:off x="0" y="0"/>
                      <a:ext cx="942975" cy="1153795"/>
                    </a:xfrm>
                    <a:prstGeom prst="rect">
                      <a:avLst/>
                    </a:prstGeom>
                  </pic:spPr>
                </pic:pic>
              </a:graphicData>
            </a:graphic>
            <wp14:sizeRelH relativeFrom="margin">
              <wp14:pctWidth>0</wp14:pctWidth>
            </wp14:sizeRelH>
            <wp14:sizeRelV relativeFrom="margin">
              <wp14:pctHeight>0</wp14:pctHeight>
            </wp14:sizeRelV>
          </wp:anchor>
        </w:drawing>
      </w:r>
      <w:r>
        <w:t xml:space="preserve">Now sort the array, and write it out again.  </w:t>
      </w:r>
    </w:p>
    <w:p w14:paraId="55B245B3" w14:textId="77777777" w:rsidR="00A22C02" w:rsidRDefault="00A22C02" w:rsidP="00A22C02">
      <w:pPr>
        <w:pStyle w:val="ListParagraph"/>
        <w:numPr>
          <w:ilvl w:val="0"/>
          <w:numId w:val="26"/>
        </w:numPr>
        <w:autoSpaceDE w:val="0"/>
        <w:autoSpaceDN w:val="0"/>
        <w:adjustRightInd w:val="0"/>
        <w:spacing w:before="0" w:after="0" w:line="240" w:lineRule="auto"/>
        <w:ind w:left="360"/>
      </w:pPr>
      <w:r>
        <w:t>Then reverse the order, and write it out again.</w:t>
      </w:r>
    </w:p>
    <w:p w14:paraId="3328C150" w14:textId="77777777" w:rsidR="00A22C02" w:rsidRDefault="00A22C02" w:rsidP="00A22C02">
      <w:pPr>
        <w:pStyle w:val="ListParagraph"/>
        <w:numPr>
          <w:ilvl w:val="0"/>
          <w:numId w:val="26"/>
        </w:numPr>
        <w:autoSpaceDE w:val="0"/>
        <w:autoSpaceDN w:val="0"/>
        <w:adjustRightInd w:val="0"/>
        <w:spacing w:before="0" w:after="0" w:line="240" w:lineRule="auto"/>
        <w:ind w:left="360"/>
      </w:pPr>
      <w:r>
        <w:t>Sort it again so we can try BinarySearch.</w:t>
      </w:r>
    </w:p>
    <w:p w14:paraId="3D8CF95F" w14:textId="77777777" w:rsidR="00A22C02" w:rsidRPr="003A70F3" w:rsidRDefault="00A22C02" w:rsidP="00A22C02">
      <w:pPr>
        <w:pStyle w:val="ListParagraph"/>
        <w:numPr>
          <w:ilvl w:val="0"/>
          <w:numId w:val="26"/>
        </w:numPr>
        <w:autoSpaceDE w:val="0"/>
        <w:autoSpaceDN w:val="0"/>
        <w:adjustRightInd w:val="0"/>
        <w:spacing w:before="0" w:after="0" w:line="240" w:lineRule="auto"/>
        <w:ind w:left="360"/>
        <w:rPr>
          <w:rFonts w:ascii="Consolas" w:hAnsi="Consolas" w:cs="Consolas"/>
          <w:color w:val="000000"/>
          <w:szCs w:val="19"/>
        </w:rPr>
      </w:pPr>
      <w:r>
        <w:t>Now use BinarySearch to see if “Dopey” is in the array.  If it is, write out the array position it is at. If it is not, write that out.  Do the same thing again, searching for “Doxey”.</w:t>
      </w:r>
    </w:p>
    <w:p w14:paraId="64478D26" w14:textId="77777777" w:rsidR="003A70F3" w:rsidRDefault="003A70F3" w:rsidP="003A70F3">
      <w:pPr>
        <w:autoSpaceDE w:val="0"/>
        <w:autoSpaceDN w:val="0"/>
        <w:adjustRightInd w:val="0"/>
        <w:spacing w:before="0" w:after="0" w:line="240" w:lineRule="auto"/>
        <w:rPr>
          <w:rFonts w:ascii="Consolas" w:hAnsi="Consolas" w:cs="Consolas"/>
          <w:color w:val="000000"/>
          <w:szCs w:val="19"/>
        </w:rPr>
      </w:pPr>
    </w:p>
    <w:p w14:paraId="27FECA44" w14:textId="77777777" w:rsidR="00FD0319" w:rsidRDefault="00FD0319" w:rsidP="003A70F3">
      <w:pPr>
        <w:autoSpaceDE w:val="0"/>
        <w:autoSpaceDN w:val="0"/>
        <w:adjustRightInd w:val="0"/>
        <w:spacing w:before="0" w:after="0" w:line="240" w:lineRule="auto"/>
        <w:rPr>
          <w:rFonts w:ascii="Consolas" w:hAnsi="Consolas" w:cs="Consolas"/>
          <w:color w:val="000000"/>
          <w:szCs w:val="19"/>
        </w:rPr>
      </w:pPr>
    </w:p>
    <w:p w14:paraId="74A255E9" w14:textId="77777777" w:rsidR="00FD0319" w:rsidRPr="004F2DA2" w:rsidRDefault="00FD0319" w:rsidP="00FD0319">
      <w:pPr>
        <w:pStyle w:val="Heading4"/>
        <w:rPr>
          <w:b/>
          <w:i w:val="0"/>
        </w:rPr>
      </w:pPr>
      <w:r w:rsidRPr="004F2DA2">
        <w:rPr>
          <w:b/>
          <w:i w:val="0"/>
        </w:rPr>
        <w:t xml:space="preserve">Questions </w:t>
      </w:r>
      <w:r>
        <w:rPr>
          <w:b/>
          <w:i w:val="0"/>
        </w:rPr>
        <w:t>6</w:t>
      </w:r>
      <w:r w:rsidRPr="004F2DA2">
        <w:rPr>
          <w:b/>
          <w:i w:val="0"/>
        </w:rPr>
        <w:t xml:space="preserve">: </w:t>
      </w:r>
    </w:p>
    <w:p w14:paraId="12C6C93A" w14:textId="77777777" w:rsidR="00C3481D" w:rsidRDefault="00FD0319" w:rsidP="00FD0319">
      <w:pPr>
        <w:autoSpaceDE w:val="0"/>
        <w:autoSpaceDN w:val="0"/>
        <w:adjustRightInd w:val="0"/>
        <w:spacing w:before="0" w:after="0" w:line="240" w:lineRule="auto"/>
      </w:pPr>
      <w:r>
        <w:t xml:space="preserve">Write a program “Guess the mystery six letter word” game.  </w:t>
      </w:r>
      <w:r w:rsidR="00C3481D">
        <w:t>The game will start by picking one of 10 mystery words, and the user is to try and guess</w:t>
      </w:r>
      <w:r w:rsidR="0082704F">
        <w:t xml:space="preserve"> it. At the start, the game will show 6 blanks for the mystery word, and each time the user guesses a correct letter, your program will change the correct blank to be that letter.  The program will also show the user each incorrect letter they have guessed, so they won’t waste a turn guessing a letter they already tried.</w:t>
      </w:r>
    </w:p>
    <w:p w14:paraId="6F227A07" w14:textId="77777777" w:rsidR="0082704F" w:rsidRDefault="0082704F" w:rsidP="00FD0319">
      <w:pPr>
        <w:autoSpaceDE w:val="0"/>
        <w:autoSpaceDN w:val="0"/>
        <w:adjustRightInd w:val="0"/>
        <w:spacing w:before="0" w:after="0" w:line="240" w:lineRule="auto"/>
      </w:pPr>
    </w:p>
    <w:p w14:paraId="18B05515" w14:textId="77777777" w:rsidR="0082704F" w:rsidRDefault="0082704F" w:rsidP="00FD0319">
      <w:pPr>
        <w:autoSpaceDE w:val="0"/>
        <w:autoSpaceDN w:val="0"/>
        <w:adjustRightInd w:val="0"/>
        <w:spacing w:before="0" w:after="0" w:line="240" w:lineRule="auto"/>
      </w:pPr>
      <w:r>
        <w:t>Each “turn”, each cycle through the loop, the program will:</w:t>
      </w:r>
    </w:p>
    <w:p w14:paraId="3FBCC7E4" w14:textId="77777777" w:rsidR="0082704F" w:rsidRDefault="00F327A5" w:rsidP="00FD0319">
      <w:pPr>
        <w:autoSpaceDE w:val="0"/>
        <w:autoSpaceDN w:val="0"/>
        <w:adjustRightInd w:val="0"/>
        <w:spacing w:before="0" w:after="0" w:line="240" w:lineRule="auto"/>
      </w:pPr>
      <w:r>
        <w:t>- S</w:t>
      </w:r>
      <w:r w:rsidR="0082704F">
        <w:t>how the current state of the mystery word</w:t>
      </w:r>
    </w:p>
    <w:p w14:paraId="484D57AF" w14:textId="77777777" w:rsidR="0082704F" w:rsidRDefault="0082704F" w:rsidP="00FD0319">
      <w:pPr>
        <w:autoSpaceDE w:val="0"/>
        <w:autoSpaceDN w:val="0"/>
        <w:adjustRightInd w:val="0"/>
        <w:spacing w:before="0" w:after="0" w:line="240" w:lineRule="auto"/>
      </w:pPr>
      <w:r>
        <w:t xml:space="preserve">- </w:t>
      </w:r>
      <w:r w:rsidR="00F327A5">
        <w:t>Show</w:t>
      </w:r>
      <w:r>
        <w:t xml:space="preserve"> the previously guesses letters</w:t>
      </w:r>
    </w:p>
    <w:p w14:paraId="5A29B6F4" w14:textId="77777777" w:rsidR="0082704F" w:rsidRDefault="00F327A5" w:rsidP="00FD0319">
      <w:pPr>
        <w:autoSpaceDE w:val="0"/>
        <w:autoSpaceDN w:val="0"/>
        <w:adjustRightInd w:val="0"/>
        <w:spacing w:before="0" w:after="0" w:line="240" w:lineRule="auto"/>
      </w:pPr>
      <w:r>
        <w:t>- L</w:t>
      </w:r>
      <w:r w:rsidR="0082704F">
        <w:t>et the user guess a letter</w:t>
      </w:r>
    </w:p>
    <w:p w14:paraId="0D5C9B71" w14:textId="77777777" w:rsidR="0082704F" w:rsidRDefault="00F327A5" w:rsidP="00FD0319">
      <w:pPr>
        <w:autoSpaceDE w:val="0"/>
        <w:autoSpaceDN w:val="0"/>
        <w:adjustRightInd w:val="0"/>
        <w:spacing w:before="0" w:after="0" w:line="240" w:lineRule="auto"/>
      </w:pPr>
      <w:r>
        <w:t>- T</w:t>
      </w:r>
      <w:r w:rsidR="0082704F">
        <w:t>ell the user if that letter is in fact in the word.  IF it is a new correct guess, the program will again show the mystery wor</w:t>
      </w:r>
      <w:r>
        <w:t>d</w:t>
      </w:r>
      <w:r w:rsidR="0082704F">
        <w:t>, this time with the newly guessed letter. Then the user gets one guess at what the word is.  If they get it correct, tell them they won and the game is over.  If not, it’s the end of the loop, and they get to guess a new letter at the top of the loop.</w:t>
      </w:r>
    </w:p>
    <w:p w14:paraId="34C3E7A3" w14:textId="77777777" w:rsidR="00C3481D" w:rsidRDefault="00C3481D" w:rsidP="00FD0319">
      <w:pPr>
        <w:autoSpaceDE w:val="0"/>
        <w:autoSpaceDN w:val="0"/>
        <w:adjustRightInd w:val="0"/>
        <w:spacing w:before="0" w:after="0" w:line="240" w:lineRule="auto"/>
      </w:pPr>
    </w:p>
    <w:p w14:paraId="5A9A2AC9" w14:textId="77777777" w:rsidR="00C3481D" w:rsidRDefault="0082704F" w:rsidP="00FD0319">
      <w:pPr>
        <w:autoSpaceDE w:val="0"/>
        <w:autoSpaceDN w:val="0"/>
        <w:adjustRightInd w:val="0"/>
        <w:spacing w:before="0" w:after="0" w:line="240" w:lineRule="auto"/>
      </w:pPr>
      <w:r>
        <w:lastRenderedPageBreak/>
        <w:t>Code the game using the type string, and not char.  It could be done using char, but it will be simpler if you just make everything string.</w:t>
      </w:r>
    </w:p>
    <w:p w14:paraId="6768414D" w14:textId="77777777" w:rsidR="0082704F" w:rsidRDefault="0082704F" w:rsidP="00FD0319">
      <w:pPr>
        <w:autoSpaceDE w:val="0"/>
        <w:autoSpaceDN w:val="0"/>
        <w:adjustRightInd w:val="0"/>
        <w:spacing w:before="0" w:after="0" w:line="240" w:lineRule="auto"/>
      </w:pPr>
    </w:p>
    <w:p w14:paraId="259E1079" w14:textId="77777777" w:rsidR="00FD0319" w:rsidRDefault="00FD0319" w:rsidP="00FD0319">
      <w:pPr>
        <w:autoSpaceDE w:val="0"/>
        <w:autoSpaceDN w:val="0"/>
        <w:adjustRightInd w:val="0"/>
        <w:spacing w:before="0" w:after="0" w:line="240" w:lineRule="auto"/>
      </w:pPr>
      <w:r>
        <w:t xml:space="preserve">We could seed our game with 100 or more words, but we’ll start with just 10. </w:t>
      </w:r>
    </w:p>
    <w:p w14:paraId="3BEAC235" w14:textId="77777777" w:rsidR="00FD0319" w:rsidRDefault="00FD0319" w:rsidP="00FD0319">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wordArray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[10] { </w:t>
      </w:r>
      <w:r w:rsidR="0082704F">
        <w:rPr>
          <w:rFonts w:ascii="Consolas" w:hAnsi="Consolas" w:cs="Consolas"/>
          <w:color w:val="A31515"/>
          <w:sz w:val="19"/>
          <w:szCs w:val="19"/>
        </w:rPr>
        <w:t>"piglet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"wizard"</w:t>
      </w:r>
      <w:r>
        <w:rPr>
          <w:rFonts w:ascii="Consolas" w:hAnsi="Consolas" w:cs="Consolas"/>
          <w:color w:val="000000"/>
          <w:sz w:val="19"/>
          <w:szCs w:val="19"/>
        </w:rPr>
        <w:t xml:space="preserve">, </w:t>
      </w:r>
      <w:r>
        <w:rPr>
          <w:rFonts w:ascii="Consolas" w:hAnsi="Consolas" w:cs="Consolas"/>
          <w:color w:val="A31515"/>
          <w:sz w:val="19"/>
          <w:szCs w:val="19"/>
        </w:rPr>
        <w:t>"realty"</w:t>
      </w:r>
      <w:r>
        <w:rPr>
          <w:rFonts w:ascii="Consolas" w:hAnsi="Consolas" w:cs="Consolas"/>
          <w:color w:val="000000"/>
          <w:sz w:val="19"/>
          <w:szCs w:val="19"/>
        </w:rPr>
        <w:t xml:space="preserve">, </w:t>
      </w:r>
      <w:r>
        <w:rPr>
          <w:rFonts w:ascii="Consolas" w:hAnsi="Consolas" w:cs="Consolas"/>
          <w:color w:val="A31515"/>
          <w:sz w:val="19"/>
          <w:szCs w:val="19"/>
        </w:rPr>
        <w:t>"shovel"</w:t>
      </w:r>
      <w:r>
        <w:rPr>
          <w:rFonts w:ascii="Consolas" w:hAnsi="Consolas" w:cs="Consolas"/>
          <w:color w:val="000000"/>
          <w:sz w:val="19"/>
          <w:szCs w:val="19"/>
        </w:rPr>
        <w:t xml:space="preserve">, </w:t>
      </w:r>
      <w:r w:rsidR="0082704F">
        <w:rPr>
          <w:rFonts w:ascii="Consolas" w:hAnsi="Consolas" w:cs="Consolas"/>
          <w:color w:val="A31515"/>
          <w:sz w:val="19"/>
          <w:szCs w:val="19"/>
        </w:rPr>
        <w:t>"tickle</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"reason"</w:t>
      </w:r>
      <w:r>
        <w:rPr>
          <w:rFonts w:ascii="Consolas" w:hAnsi="Consolas" w:cs="Consolas"/>
          <w:color w:val="000000"/>
          <w:sz w:val="19"/>
          <w:szCs w:val="19"/>
        </w:rPr>
        <w:t xml:space="preserve">, </w:t>
      </w:r>
      <w:r>
        <w:rPr>
          <w:rFonts w:ascii="Consolas" w:hAnsi="Consolas" w:cs="Consolas"/>
          <w:color w:val="A31515"/>
          <w:sz w:val="19"/>
          <w:szCs w:val="19"/>
        </w:rPr>
        <w:t>"exotic"</w:t>
      </w:r>
      <w:r>
        <w:rPr>
          <w:rFonts w:ascii="Consolas" w:hAnsi="Consolas" w:cs="Consolas"/>
          <w:color w:val="000000"/>
          <w:sz w:val="19"/>
          <w:szCs w:val="19"/>
        </w:rPr>
        <w:t xml:space="preserve">, </w:t>
      </w:r>
      <w:r w:rsidR="0082704F">
        <w:rPr>
          <w:rFonts w:ascii="Consolas" w:hAnsi="Consolas" w:cs="Consolas"/>
          <w:color w:val="A31515"/>
          <w:sz w:val="19"/>
          <w:szCs w:val="19"/>
        </w:rPr>
        <w:t>"tax</w:t>
      </w:r>
      <w:r>
        <w:rPr>
          <w:rFonts w:ascii="Consolas" w:hAnsi="Consolas" w:cs="Consolas"/>
          <w:color w:val="A31515"/>
          <w:sz w:val="19"/>
          <w:szCs w:val="19"/>
        </w:rPr>
        <w:t>ing"</w:t>
      </w:r>
      <w:r>
        <w:rPr>
          <w:rFonts w:ascii="Consolas" w:hAnsi="Consolas" w:cs="Consolas"/>
          <w:color w:val="000000"/>
          <w:sz w:val="19"/>
          <w:szCs w:val="19"/>
        </w:rPr>
        <w:t xml:space="preserve">, </w:t>
      </w:r>
      <w:r>
        <w:rPr>
          <w:rFonts w:ascii="Consolas" w:hAnsi="Consolas" w:cs="Consolas"/>
          <w:color w:val="A31515"/>
          <w:sz w:val="19"/>
          <w:szCs w:val="19"/>
        </w:rPr>
        <w:t>"easily"</w:t>
      </w:r>
      <w:r>
        <w:rPr>
          <w:rFonts w:ascii="Consolas" w:hAnsi="Consolas" w:cs="Consolas"/>
          <w:color w:val="000000"/>
          <w:sz w:val="19"/>
          <w:szCs w:val="19"/>
        </w:rPr>
        <w:t xml:space="preserve">, </w:t>
      </w:r>
      <w:r>
        <w:rPr>
          <w:rFonts w:ascii="Consolas" w:hAnsi="Consolas" w:cs="Consolas"/>
          <w:color w:val="A31515"/>
          <w:sz w:val="19"/>
          <w:szCs w:val="19"/>
        </w:rPr>
        <w:t>"genius"</w:t>
      </w:r>
      <w:r>
        <w:rPr>
          <w:rFonts w:ascii="Consolas" w:hAnsi="Consolas" w:cs="Consolas"/>
          <w:color w:val="000000"/>
          <w:sz w:val="19"/>
          <w:szCs w:val="19"/>
        </w:rPr>
        <w:t xml:space="preserve"> };</w:t>
      </w:r>
    </w:p>
    <w:p w14:paraId="38293356" w14:textId="77777777" w:rsidR="00FD0319" w:rsidRDefault="00FD0319" w:rsidP="00FD0319">
      <w:pPr>
        <w:autoSpaceDE w:val="0"/>
        <w:autoSpaceDN w:val="0"/>
        <w:adjustRightInd w:val="0"/>
        <w:spacing w:before="0" w:after="0" w:line="240" w:lineRule="auto"/>
      </w:pPr>
    </w:p>
    <w:p w14:paraId="1FA33A0B" w14:textId="77777777" w:rsidR="00C3481D" w:rsidRDefault="00FD0319" w:rsidP="00FD0319">
      <w:pPr>
        <w:autoSpaceDE w:val="0"/>
        <w:autoSpaceDN w:val="0"/>
        <w:adjustRightInd w:val="0"/>
        <w:spacing w:before="0" w:after="0" w:line="240" w:lineRule="auto"/>
      </w:pPr>
      <w:r>
        <w:t xml:space="preserve">At the start of the game, pick one of the 10 at random to be the mystery word. </w:t>
      </w:r>
    </w:p>
    <w:p w14:paraId="53F67CA1" w14:textId="77777777" w:rsidR="00C3481D" w:rsidRDefault="00C3481D" w:rsidP="00FD0319">
      <w:pPr>
        <w:autoSpaceDE w:val="0"/>
        <w:autoSpaceDN w:val="0"/>
        <w:adjustRightInd w:val="0"/>
        <w:spacing w:before="0" w:after="0" w:line="240" w:lineRule="auto"/>
      </w:pPr>
      <w:r>
        <w:t>This code will give you a random number between 0 and 9, which you can use to select which random word will be used each time you run the game.</w:t>
      </w:r>
    </w:p>
    <w:p w14:paraId="32181504" w14:textId="77777777" w:rsidR="00C3481D" w:rsidRPr="00C3481D" w:rsidRDefault="00C3481D" w:rsidP="00C3481D">
      <w:pPr>
        <w:autoSpaceDE w:val="0"/>
        <w:autoSpaceDN w:val="0"/>
        <w:adjustRightInd w:val="0"/>
        <w:spacing w:before="0" w:after="0" w:line="240" w:lineRule="auto"/>
        <w:ind w:firstLine="720"/>
        <w:rPr>
          <w:rFonts w:ascii="Consolas" w:hAnsi="Consolas" w:cs="Consolas"/>
          <w:color w:val="000000"/>
          <w:sz w:val="20"/>
          <w:szCs w:val="19"/>
        </w:rPr>
      </w:pPr>
      <w:r w:rsidRPr="00C3481D">
        <w:rPr>
          <w:rFonts w:ascii="Consolas" w:hAnsi="Consolas" w:cs="Consolas"/>
          <w:color w:val="000000"/>
          <w:sz w:val="20"/>
          <w:szCs w:val="19"/>
        </w:rPr>
        <w:t xml:space="preserve">Random myRandomNumber = </w:t>
      </w:r>
      <w:r w:rsidRPr="00C3481D">
        <w:rPr>
          <w:rFonts w:ascii="Consolas" w:hAnsi="Consolas" w:cs="Consolas"/>
          <w:color w:val="0000FF"/>
          <w:sz w:val="20"/>
          <w:szCs w:val="19"/>
        </w:rPr>
        <w:t>new</w:t>
      </w:r>
      <w:r w:rsidRPr="00C3481D">
        <w:rPr>
          <w:rFonts w:ascii="Consolas" w:hAnsi="Consolas" w:cs="Consolas"/>
          <w:color w:val="000000"/>
          <w:sz w:val="20"/>
          <w:szCs w:val="19"/>
        </w:rPr>
        <w:t xml:space="preserve"> Random();</w:t>
      </w:r>
    </w:p>
    <w:p w14:paraId="60EAFCD7" w14:textId="77777777" w:rsidR="00C3481D" w:rsidRPr="00C3481D" w:rsidRDefault="00C3481D" w:rsidP="00C3481D">
      <w:pPr>
        <w:autoSpaceDE w:val="0"/>
        <w:autoSpaceDN w:val="0"/>
        <w:adjustRightInd w:val="0"/>
        <w:spacing w:before="0" w:after="0" w:line="240" w:lineRule="auto"/>
        <w:rPr>
          <w:sz w:val="24"/>
        </w:rPr>
      </w:pPr>
      <w:r w:rsidRPr="00C3481D">
        <w:rPr>
          <w:rFonts w:ascii="Consolas" w:hAnsi="Consolas" w:cs="Consolas"/>
          <w:color w:val="000000"/>
          <w:sz w:val="20"/>
          <w:szCs w:val="19"/>
        </w:rPr>
        <w:t xml:space="preserve">       </w:t>
      </w:r>
      <w:r w:rsidRPr="00C3481D">
        <w:rPr>
          <w:rFonts w:ascii="Consolas" w:hAnsi="Consolas" w:cs="Consolas"/>
          <w:color w:val="0000FF"/>
          <w:sz w:val="20"/>
          <w:szCs w:val="19"/>
        </w:rPr>
        <w:t>int</w:t>
      </w:r>
      <w:r w:rsidRPr="00C3481D">
        <w:rPr>
          <w:rFonts w:ascii="Consolas" w:hAnsi="Consolas" w:cs="Consolas"/>
          <w:color w:val="000000"/>
          <w:sz w:val="20"/>
          <w:szCs w:val="19"/>
        </w:rPr>
        <w:t xml:space="preserve"> wordPicker = myRandomNumber.Next(0, 10);</w:t>
      </w:r>
    </w:p>
    <w:p w14:paraId="31F29B66" w14:textId="77777777" w:rsidR="00C3481D" w:rsidRDefault="00C3481D" w:rsidP="00FD0319">
      <w:pPr>
        <w:autoSpaceDE w:val="0"/>
        <w:autoSpaceDN w:val="0"/>
        <w:adjustRightInd w:val="0"/>
        <w:spacing w:before="0" w:after="0" w:line="240" w:lineRule="auto"/>
      </w:pPr>
    </w:p>
    <w:p w14:paraId="434062FC" w14:textId="77777777" w:rsidR="00FD0319" w:rsidRDefault="00FD0319" w:rsidP="00FD0319">
      <w:pPr>
        <w:autoSpaceDE w:val="0"/>
        <w:autoSpaceDN w:val="0"/>
        <w:adjustRightInd w:val="0"/>
        <w:spacing w:before="0" w:after="0" w:line="240" w:lineRule="auto"/>
      </w:pPr>
      <w:r>
        <w:t>Now create a string array of size 20, which will start as empty, but where we will keep track of incorrect letter guesses so that the player can see letters they have already guessed. Create another string array of six where we will keep track of good guesses.</w:t>
      </w:r>
    </w:p>
    <w:p w14:paraId="1822299A" w14:textId="77777777" w:rsidR="00F327A5" w:rsidRDefault="00F327A5" w:rsidP="00F327A5">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lettersNotFound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[20] { </w:t>
      </w:r>
      <w:r>
        <w:rPr>
          <w:rFonts w:ascii="Consolas" w:hAnsi="Consolas" w:cs="Consolas"/>
          <w:color w:val="A31515"/>
          <w:sz w:val="19"/>
          <w:szCs w:val="19"/>
        </w:rPr>
        <w:t>" _ "</w:t>
      </w: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w:t>
      </w:r>
    </w:p>
    <w:p w14:paraId="71A2BA6E" w14:textId="77777777" w:rsidR="00F327A5" w:rsidRDefault="00F327A5" w:rsidP="00F327A5">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w:t>
      </w:r>
    </w:p>
    <w:p w14:paraId="0AD704BA" w14:textId="77777777" w:rsidR="00F327A5" w:rsidRDefault="00F327A5" w:rsidP="00F327A5">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w:t>
      </w:r>
    </w:p>
    <w:p w14:paraId="75DD034C" w14:textId="77777777" w:rsidR="00F327A5" w:rsidRDefault="00F327A5" w:rsidP="00F327A5">
      <w:pPr>
        <w:autoSpaceDE w:val="0"/>
        <w:autoSpaceDN w:val="0"/>
        <w:adjustRightInd w:val="0"/>
        <w:spacing w:before="0"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w:t>
      </w:r>
      <w:r>
        <w:rPr>
          <w:rFonts w:ascii="Consolas" w:hAnsi="Consolas" w:cs="Consolas"/>
          <w:color w:val="0000FF"/>
          <w:sz w:val="19"/>
          <w:szCs w:val="19"/>
        </w:rPr>
        <w:t xml:space="preserve"> </w:t>
      </w:r>
    </w:p>
    <w:p w14:paraId="3AD46F80" w14:textId="77777777" w:rsidR="00F327A5" w:rsidRDefault="00F327A5" w:rsidP="00F327A5">
      <w:pPr>
        <w:autoSpaceDE w:val="0"/>
        <w:autoSpaceDN w:val="0"/>
        <w:adjustRightInd w:val="0"/>
        <w:spacing w:before="0" w:after="0" w:line="240" w:lineRule="auto"/>
        <w:rPr>
          <w:rFonts w:ascii="Consolas" w:hAnsi="Consolas" w:cs="Consolas"/>
          <w:color w:val="0000FF"/>
          <w:sz w:val="19"/>
          <w:szCs w:val="19"/>
        </w:rPr>
      </w:pPr>
    </w:p>
    <w:p w14:paraId="02C642C4" w14:textId="77777777" w:rsidR="00FD0319" w:rsidRDefault="00FD0319" w:rsidP="00F327A5">
      <w:pPr>
        <w:autoSpaceDE w:val="0"/>
        <w:autoSpaceDN w:val="0"/>
        <w:adjustRightInd w:val="0"/>
        <w:spacing w:before="0" w:after="0" w:line="240" w:lineRule="auto"/>
      </w:pPr>
      <w:r>
        <w:rPr>
          <w:rFonts w:ascii="Consolas" w:hAnsi="Consolas" w:cs="Consolas"/>
          <w:color w:val="0000FF"/>
          <w:sz w:val="19"/>
          <w:szCs w:val="19"/>
        </w:rPr>
        <w:t>string</w:t>
      </w:r>
      <w:r>
        <w:rPr>
          <w:rFonts w:ascii="Consolas" w:hAnsi="Consolas" w:cs="Consolas"/>
          <w:color w:val="000000"/>
          <w:sz w:val="19"/>
          <w:szCs w:val="19"/>
        </w:rPr>
        <w:t xml:space="preserve">[] lettersFound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[6] {</w:t>
      </w:r>
      <w:r>
        <w:rPr>
          <w:rFonts w:ascii="Consolas" w:hAnsi="Consolas" w:cs="Consolas"/>
          <w:color w:val="A31515"/>
          <w:sz w:val="19"/>
          <w:szCs w:val="19"/>
        </w:rPr>
        <w:t>" _ "</w:t>
      </w: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 xml:space="preserve">, </w:t>
      </w:r>
      <w:r>
        <w:rPr>
          <w:rFonts w:ascii="Consolas" w:hAnsi="Consolas" w:cs="Consolas"/>
          <w:color w:val="A31515"/>
          <w:sz w:val="19"/>
          <w:szCs w:val="19"/>
        </w:rPr>
        <w:t>" _ "</w:t>
      </w:r>
      <w:r>
        <w:rPr>
          <w:rFonts w:ascii="Consolas" w:hAnsi="Consolas" w:cs="Consolas"/>
          <w:color w:val="000000"/>
          <w:sz w:val="19"/>
          <w:szCs w:val="19"/>
        </w:rPr>
        <w:t>};</w:t>
      </w:r>
    </w:p>
    <w:p w14:paraId="0AFC14B3" w14:textId="77777777" w:rsidR="00FD0319" w:rsidRDefault="00FD0319" w:rsidP="00FD0319">
      <w:pPr>
        <w:autoSpaceDE w:val="0"/>
        <w:autoSpaceDN w:val="0"/>
        <w:adjustRightInd w:val="0"/>
        <w:spacing w:before="0" w:after="0" w:line="240" w:lineRule="auto"/>
      </w:pPr>
    </w:p>
    <w:p w14:paraId="03B2D30D" w14:textId="77777777" w:rsidR="00FD0319" w:rsidRDefault="00FD0319" w:rsidP="00FD0319">
      <w:pPr>
        <w:autoSpaceDE w:val="0"/>
        <w:autoSpaceDN w:val="0"/>
        <w:adjustRightInd w:val="0"/>
        <w:spacing w:before="0" w:after="0" w:line="240" w:lineRule="auto"/>
      </w:pPr>
      <w:r>
        <w:t>Next create the main game loop, in which each time through, the player will get to guess one more letter, and</w:t>
      </w:r>
      <w:r w:rsidR="0082704F">
        <w:t xml:space="preserve">, if they get a new correct letter, </w:t>
      </w:r>
      <w:r w:rsidR="00F327A5">
        <w:t>they also</w:t>
      </w:r>
      <w:r>
        <w:t xml:space="preserve"> take a guess at the word. Each time through the loop:</w:t>
      </w:r>
    </w:p>
    <w:p w14:paraId="7E5750C8" w14:textId="77777777" w:rsidR="00FD0319" w:rsidRDefault="00FD0319" w:rsidP="00FD0319">
      <w:pPr>
        <w:pStyle w:val="ListParagraph"/>
        <w:numPr>
          <w:ilvl w:val="0"/>
          <w:numId w:val="27"/>
        </w:numPr>
        <w:autoSpaceDE w:val="0"/>
        <w:autoSpaceDN w:val="0"/>
        <w:adjustRightInd w:val="0"/>
        <w:spacing w:before="0" w:after="0" w:line="240" w:lineRule="auto"/>
      </w:pPr>
      <w:r>
        <w:t>Write out both the current state of the letters found, and the state of the in</w:t>
      </w:r>
      <w:r w:rsidR="0082704F">
        <w:t>correct letters guesses. Use this</w:t>
      </w:r>
      <w:r>
        <w:t xml:space="preserve"> handy way of writing out an array as one line;   </w:t>
      </w:r>
      <w:r>
        <w:rPr>
          <w:rFonts w:ascii="Consolas" w:hAnsi="Consolas"/>
          <w:color w:val="444444"/>
          <w:sz w:val="20"/>
          <w:szCs w:val="20"/>
          <w:shd w:val="clear" w:color="auto" w:fill="F7F7F7"/>
        </w:rPr>
        <w:t>Console.WriteLine(</w:t>
      </w:r>
      <w:r>
        <w:rPr>
          <w:rFonts w:ascii="Consolas" w:hAnsi="Consolas"/>
          <w:color w:val="0000FF"/>
          <w:sz w:val="20"/>
          <w:szCs w:val="20"/>
          <w:shd w:val="clear" w:color="auto" w:fill="F7F7F7"/>
        </w:rPr>
        <w:t>string</w:t>
      </w:r>
      <w:r>
        <w:rPr>
          <w:rFonts w:ascii="Consolas" w:hAnsi="Consolas"/>
          <w:color w:val="444444"/>
          <w:sz w:val="20"/>
          <w:szCs w:val="20"/>
          <w:shd w:val="clear" w:color="auto" w:fill="F7F7F7"/>
        </w:rPr>
        <w:t>.Join(</w:t>
      </w:r>
      <w:r>
        <w:rPr>
          <w:rFonts w:ascii="Consolas" w:hAnsi="Consolas"/>
          <w:color w:val="CC0000"/>
          <w:sz w:val="20"/>
          <w:szCs w:val="20"/>
          <w:shd w:val="clear" w:color="auto" w:fill="F7F7F7"/>
        </w:rPr>
        <w:t>" "</w:t>
      </w:r>
      <w:r>
        <w:rPr>
          <w:rFonts w:ascii="Consolas" w:hAnsi="Consolas"/>
          <w:color w:val="444444"/>
          <w:sz w:val="20"/>
          <w:szCs w:val="20"/>
          <w:shd w:val="clear" w:color="auto" w:fill="F7F7F7"/>
        </w:rPr>
        <w:t>, array</w:t>
      </w:r>
      <w:r w:rsidR="0082704F">
        <w:rPr>
          <w:rFonts w:ascii="Consolas" w:hAnsi="Consolas"/>
          <w:color w:val="444444"/>
          <w:sz w:val="20"/>
          <w:szCs w:val="20"/>
          <w:shd w:val="clear" w:color="auto" w:fill="F7F7F7"/>
        </w:rPr>
        <w:t xml:space="preserve"> name</w:t>
      </w:r>
      <w:r>
        <w:rPr>
          <w:rFonts w:ascii="Consolas" w:hAnsi="Consolas"/>
          <w:color w:val="444444"/>
          <w:sz w:val="20"/>
          <w:szCs w:val="20"/>
          <w:shd w:val="clear" w:color="auto" w:fill="F7F7F7"/>
        </w:rPr>
        <w:t>));</w:t>
      </w:r>
    </w:p>
    <w:p w14:paraId="76C30D01" w14:textId="77777777" w:rsidR="00FD0319" w:rsidRDefault="00FD0319" w:rsidP="00FD0319">
      <w:pPr>
        <w:pStyle w:val="ListParagraph"/>
        <w:numPr>
          <w:ilvl w:val="0"/>
          <w:numId w:val="27"/>
        </w:numPr>
        <w:autoSpaceDE w:val="0"/>
        <w:autoSpaceDN w:val="0"/>
        <w:adjustRightInd w:val="0"/>
        <w:spacing w:before="0" w:after="0" w:line="240" w:lineRule="auto"/>
      </w:pPr>
      <w:r>
        <w:t xml:space="preserve"> Ask them to guess one more letter.  </w:t>
      </w:r>
    </w:p>
    <w:p w14:paraId="33D6DE85" w14:textId="77777777" w:rsidR="00FD0319" w:rsidRDefault="00FD0319" w:rsidP="00FD0319">
      <w:pPr>
        <w:pStyle w:val="ListParagraph"/>
        <w:numPr>
          <w:ilvl w:val="1"/>
          <w:numId w:val="27"/>
        </w:numPr>
        <w:autoSpaceDE w:val="0"/>
        <w:autoSpaceDN w:val="0"/>
        <w:adjustRightInd w:val="0"/>
        <w:spacing w:before="0" w:after="0" w:line="240" w:lineRule="auto"/>
      </w:pPr>
      <w:r>
        <w:t>If they pick a le</w:t>
      </w:r>
      <w:r w:rsidR="00A95684">
        <w:t>tter that is in the mystery word</w:t>
      </w:r>
      <w:r>
        <w:t>, tell them that letter was found</w:t>
      </w:r>
      <w:r w:rsidR="00C3481D">
        <w:t>, and</w:t>
      </w:r>
      <w:r>
        <w:t xml:space="preserve"> again output the updated array of letters found. </w:t>
      </w:r>
      <w:r w:rsidR="008F0241">
        <w:t>(</w:t>
      </w:r>
      <w:r w:rsidR="0082704F">
        <w:t>My words do not have the same letter used twice, so you do not have to deal with that complexity.</w:t>
      </w:r>
      <w:r w:rsidR="008F0241">
        <w:t xml:space="preserve">)  Now let them take a guess at the mystery word. If they get it, exit the loop and congratulate them, telling them how many guesses it took.  </w:t>
      </w:r>
    </w:p>
    <w:p w14:paraId="5523513B" w14:textId="77777777" w:rsidR="00FD0319" w:rsidRDefault="00FD0319" w:rsidP="00FD0319">
      <w:pPr>
        <w:pStyle w:val="ListParagraph"/>
        <w:numPr>
          <w:ilvl w:val="1"/>
          <w:numId w:val="27"/>
        </w:numPr>
        <w:autoSpaceDE w:val="0"/>
        <w:autoSpaceDN w:val="0"/>
        <w:adjustRightInd w:val="0"/>
        <w:spacing w:before="0" w:after="0" w:line="240" w:lineRule="auto"/>
      </w:pPr>
      <w:r>
        <w:t>If the letter was not in the word, tell them so.</w:t>
      </w:r>
    </w:p>
    <w:p w14:paraId="46F0381F" w14:textId="77777777" w:rsidR="00FD0319" w:rsidRDefault="00FD0319" w:rsidP="00FD0319">
      <w:pPr>
        <w:pStyle w:val="ListParagraph"/>
        <w:numPr>
          <w:ilvl w:val="0"/>
          <w:numId w:val="27"/>
        </w:numPr>
        <w:autoSpaceDE w:val="0"/>
        <w:autoSpaceDN w:val="0"/>
        <w:adjustRightInd w:val="0"/>
        <w:spacing w:before="0" w:after="0" w:line="240" w:lineRule="auto"/>
      </w:pPr>
      <w:r>
        <w:t>Otherwise, the loop will cycle again, until they get it correct.</w:t>
      </w:r>
    </w:p>
    <w:p w14:paraId="08A5E87D" w14:textId="77777777" w:rsidR="008F0241" w:rsidRDefault="008F0241" w:rsidP="00FD0319">
      <w:pPr>
        <w:autoSpaceDE w:val="0"/>
        <w:autoSpaceDN w:val="0"/>
        <w:adjustRightInd w:val="0"/>
        <w:spacing w:before="0" w:after="0" w:line="240" w:lineRule="auto"/>
      </w:pPr>
    </w:p>
    <w:p w14:paraId="5FD4B41D" w14:textId="77777777" w:rsidR="0091402C" w:rsidRDefault="0091402C" w:rsidP="00FD0319">
      <w:pPr>
        <w:autoSpaceDE w:val="0"/>
        <w:autoSpaceDN w:val="0"/>
        <w:adjustRightInd w:val="0"/>
        <w:spacing w:before="0" w:after="0" w:line="240" w:lineRule="auto"/>
      </w:pPr>
      <w:r>
        <w:t>Hints:</w:t>
      </w:r>
    </w:p>
    <w:p w14:paraId="7E0E98EB" w14:textId="77777777" w:rsidR="0091402C" w:rsidRDefault="0091402C" w:rsidP="00FD0319">
      <w:pPr>
        <w:autoSpaceDE w:val="0"/>
        <w:autoSpaceDN w:val="0"/>
        <w:adjustRightInd w:val="0"/>
        <w:spacing w:before="0" w:after="0" w:line="240" w:lineRule="auto"/>
      </w:pPr>
    </w:p>
    <w:p w14:paraId="110D6E27" w14:textId="77777777" w:rsidR="00FD0319" w:rsidRDefault="00FD0319" w:rsidP="00FD0319">
      <w:pPr>
        <w:autoSpaceDE w:val="0"/>
        <w:autoSpaceDN w:val="0"/>
        <w:adjustRightInd w:val="0"/>
        <w:spacing w:before="0" w:after="0" w:line="240" w:lineRule="auto"/>
      </w:pPr>
      <w:r>
        <w:t>You will probably want to use both:</w:t>
      </w:r>
    </w:p>
    <w:p w14:paraId="4B478E88" w14:textId="77777777" w:rsidR="00FD0319" w:rsidRDefault="00FD0319" w:rsidP="00FD0319">
      <w:pPr>
        <w:autoSpaceDE w:val="0"/>
        <w:autoSpaceDN w:val="0"/>
        <w:adjustRightInd w:val="0"/>
        <w:spacing w:before="0" w:after="0" w:line="240" w:lineRule="auto"/>
        <w:ind w:firstLine="720"/>
        <w:rPr>
          <w:rFonts w:ascii="Consolas" w:hAnsi="Consolas" w:cs="Consolas"/>
          <w:color w:val="000000"/>
          <w:sz w:val="19"/>
          <w:szCs w:val="19"/>
        </w:rPr>
      </w:pPr>
      <w:r>
        <w:rPr>
          <w:rFonts w:ascii="Consolas" w:hAnsi="Consolas" w:cs="Consolas"/>
          <w:color w:val="000000"/>
          <w:sz w:val="19"/>
          <w:szCs w:val="19"/>
        </w:rPr>
        <w:t>stringVaraible.IndexOf(letterGuess)</w:t>
      </w:r>
    </w:p>
    <w:p w14:paraId="1333D25F" w14:textId="77777777" w:rsidR="00FD0319" w:rsidRDefault="00FD0319" w:rsidP="00FD0319">
      <w:pPr>
        <w:autoSpaceDE w:val="0"/>
        <w:autoSpaceDN w:val="0"/>
        <w:adjustRightInd w:val="0"/>
        <w:spacing w:before="0" w:after="0" w:line="240" w:lineRule="auto"/>
        <w:ind w:firstLine="720"/>
        <w:rPr>
          <w:rFonts w:ascii="Consolas" w:hAnsi="Consolas" w:cs="Consolas"/>
          <w:color w:val="000000"/>
          <w:sz w:val="19"/>
          <w:szCs w:val="19"/>
        </w:rPr>
      </w:pPr>
      <w:r>
        <w:rPr>
          <w:rFonts w:ascii="Consolas" w:hAnsi="Consolas" w:cs="Consolas"/>
          <w:color w:val="000000"/>
          <w:sz w:val="19"/>
          <w:szCs w:val="19"/>
        </w:rPr>
        <w:t>stringVaraible.IndexOf(letterGuess, startAt)</w:t>
      </w:r>
    </w:p>
    <w:p w14:paraId="461A4D9E" w14:textId="77777777" w:rsidR="0091402C" w:rsidRDefault="0091402C" w:rsidP="00FD0319">
      <w:pPr>
        <w:autoSpaceDE w:val="0"/>
        <w:autoSpaceDN w:val="0"/>
        <w:adjustRightInd w:val="0"/>
        <w:spacing w:before="0" w:after="0" w:line="240" w:lineRule="auto"/>
        <w:ind w:firstLine="720"/>
        <w:rPr>
          <w:rFonts w:ascii="Consolas" w:hAnsi="Consolas" w:cs="Consolas"/>
          <w:color w:val="000000"/>
          <w:sz w:val="19"/>
          <w:szCs w:val="19"/>
        </w:rPr>
      </w:pPr>
    </w:p>
    <w:p w14:paraId="7A208EB2" w14:textId="77777777" w:rsidR="0091402C" w:rsidRDefault="0091402C" w:rsidP="0091402C">
      <w:pPr>
        <w:autoSpaceDE w:val="0"/>
        <w:autoSpaceDN w:val="0"/>
        <w:adjustRightInd w:val="0"/>
        <w:spacing w:before="0" w:after="0" w:line="240" w:lineRule="auto"/>
      </w:pPr>
      <w:r>
        <w:t>While debugging your program, hard code the “mystery” word to “dog”, that way you will be able to use known good and bad letters until you get it all working.</w:t>
      </w:r>
    </w:p>
    <w:p w14:paraId="4E0F3CDF" w14:textId="77777777" w:rsidR="00F327A5" w:rsidRDefault="00F327A5" w:rsidP="0091402C">
      <w:pPr>
        <w:autoSpaceDE w:val="0"/>
        <w:autoSpaceDN w:val="0"/>
        <w:adjustRightInd w:val="0"/>
        <w:spacing w:before="0" w:after="0" w:line="240" w:lineRule="auto"/>
      </w:pPr>
    </w:p>
    <w:p w14:paraId="399F1ABE" w14:textId="77777777" w:rsidR="00FD0319" w:rsidRDefault="00F327A5" w:rsidP="00FD0319">
      <w:pPr>
        <w:autoSpaceDE w:val="0"/>
        <w:autoSpaceDN w:val="0"/>
        <w:adjustRightInd w:val="0"/>
        <w:spacing w:before="0" w:after="0" w:line="240" w:lineRule="auto"/>
        <w:rPr>
          <w:rFonts w:ascii="Consolas" w:hAnsi="Consolas" w:cs="Consolas"/>
          <w:color w:val="000000"/>
          <w:sz w:val="19"/>
          <w:szCs w:val="19"/>
        </w:rPr>
      </w:pPr>
      <w:r>
        <w:t xml:space="preserve">You need 2 counters, one for total number of guesses, the other, number of bad guesses (so you can use this as an index into your array of  </w:t>
      </w:r>
      <w:r w:rsidRPr="00F327A5">
        <w:t>lettersNotFound</w:t>
      </w:r>
      <w:r>
        <w:t xml:space="preserve"> to add each bad letter guess.</w:t>
      </w:r>
    </w:p>
    <w:p w14:paraId="27D1BBCC" w14:textId="77777777" w:rsidR="00FD0319" w:rsidRDefault="00FD0319" w:rsidP="00FD0319">
      <w:pPr>
        <w:autoSpaceDE w:val="0"/>
        <w:autoSpaceDN w:val="0"/>
        <w:adjustRightInd w:val="0"/>
        <w:spacing w:before="0" w:after="0" w:line="240" w:lineRule="auto"/>
        <w:rPr>
          <w:rFonts w:ascii="Consolas" w:hAnsi="Consolas" w:cs="Consolas"/>
          <w:color w:val="000000"/>
          <w:sz w:val="19"/>
          <w:szCs w:val="19"/>
        </w:rPr>
      </w:pPr>
    </w:p>
    <w:p w14:paraId="341E539B" w14:textId="77777777" w:rsidR="00FD0319" w:rsidRDefault="00FD0319" w:rsidP="00FD0319">
      <w:pPr>
        <w:autoSpaceDE w:val="0"/>
        <w:autoSpaceDN w:val="0"/>
        <w:adjustRightInd w:val="0"/>
        <w:spacing w:before="0" w:after="0" w:line="240" w:lineRule="auto"/>
        <w:rPr>
          <w:rFonts w:ascii="Consolas" w:hAnsi="Consolas" w:cs="Consolas"/>
          <w:color w:val="000000"/>
          <w:sz w:val="19"/>
          <w:szCs w:val="19"/>
        </w:rPr>
      </w:pPr>
    </w:p>
    <w:p w14:paraId="0A7A3AA0" w14:textId="77777777" w:rsidR="00FD0319" w:rsidRPr="004F2DA2" w:rsidRDefault="00FD0319" w:rsidP="00FD0319">
      <w:pPr>
        <w:pStyle w:val="Heading4"/>
        <w:rPr>
          <w:b/>
          <w:i w:val="0"/>
        </w:rPr>
      </w:pPr>
      <w:r w:rsidRPr="004F2DA2">
        <w:rPr>
          <w:b/>
          <w:i w:val="0"/>
        </w:rPr>
        <w:lastRenderedPageBreak/>
        <w:t xml:space="preserve">Questions </w:t>
      </w:r>
      <w:r>
        <w:rPr>
          <w:b/>
          <w:i w:val="0"/>
        </w:rPr>
        <w:t>7</w:t>
      </w:r>
      <w:r w:rsidRPr="004F2DA2">
        <w:rPr>
          <w:b/>
          <w:i w:val="0"/>
        </w:rPr>
        <w:t xml:space="preserve">: </w:t>
      </w:r>
    </w:p>
    <w:p w14:paraId="0E27D363" w14:textId="77777777" w:rsidR="00FD0319" w:rsidRDefault="007E73DE" w:rsidP="00FD0319">
      <w:pPr>
        <w:autoSpaceDE w:val="0"/>
        <w:autoSpaceDN w:val="0"/>
        <w:adjustRightInd w:val="0"/>
        <w:spacing w:before="0" w:after="0" w:line="240" w:lineRule="auto"/>
      </w:pPr>
      <w:r>
        <w:rPr>
          <w:noProof/>
        </w:rPr>
        <w:drawing>
          <wp:anchor distT="0" distB="0" distL="114300" distR="114300" simplePos="0" relativeHeight="251667456" behindDoc="0" locked="0" layoutInCell="1" allowOverlap="1" wp14:anchorId="1EE33D72" wp14:editId="0EB8F231">
            <wp:simplePos x="0" y="0"/>
            <wp:positionH relativeFrom="margin">
              <wp:align>right</wp:align>
            </wp:positionH>
            <wp:positionV relativeFrom="paragraph">
              <wp:posOffset>23495</wp:posOffset>
            </wp:positionV>
            <wp:extent cx="942975" cy="1125855"/>
            <wp:effectExtent l="0" t="0" r="952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XandO.jpg"/>
                    <pic:cNvPicPr/>
                  </pic:nvPicPr>
                  <pic:blipFill>
                    <a:blip r:embed="rId52">
                      <a:extLst>
                        <a:ext uri="{28A0092B-C50C-407E-A947-70E740481C1C}">
                          <a14:useLocalDpi xmlns:a14="http://schemas.microsoft.com/office/drawing/2010/main" val="0"/>
                        </a:ext>
                      </a:extLst>
                    </a:blip>
                    <a:stretch>
                      <a:fillRect/>
                    </a:stretch>
                  </pic:blipFill>
                  <pic:spPr>
                    <a:xfrm>
                      <a:off x="0" y="0"/>
                      <a:ext cx="942975" cy="1125855"/>
                    </a:xfrm>
                    <a:prstGeom prst="rect">
                      <a:avLst/>
                    </a:prstGeom>
                  </pic:spPr>
                </pic:pic>
              </a:graphicData>
            </a:graphic>
          </wp:anchor>
        </w:drawing>
      </w:r>
      <w:r w:rsidR="00FD0319">
        <w:t>Write a program that plays X’s And O’s.   Create a 3 b</w:t>
      </w:r>
      <w:r>
        <w:t>y</w:t>
      </w:r>
      <w:r w:rsidR="00FD0319">
        <w:t xml:space="preserve"> 3 char array named </w:t>
      </w:r>
      <w:r w:rsidR="00FD0319" w:rsidRPr="00FD0319">
        <w:t>gameBoard</w:t>
      </w:r>
      <w:r w:rsidR="00FD0319">
        <w:t xml:space="preserve">. Using a nested loop, set the value of each element to be a dash ( ‘-‘).  Now write the board out by making a call to </w:t>
      </w:r>
      <w:r w:rsidR="00FD0319">
        <w:rPr>
          <w:rFonts w:ascii="Consolas" w:hAnsi="Consolas" w:cs="Consolas"/>
          <w:color w:val="000000"/>
          <w:sz w:val="19"/>
          <w:szCs w:val="19"/>
        </w:rPr>
        <w:t>DrawBoard(gameBoard);</w:t>
      </w:r>
      <w:r w:rsidR="00FD0319">
        <w:t xml:space="preserve">  and then paste this code into your project, right below the closing </w:t>
      </w:r>
      <w:r w:rsidR="00FD0319" w:rsidRPr="00FD0319">
        <w:rPr>
          <w:rFonts w:ascii="Consolas" w:hAnsi="Consolas"/>
        </w:rPr>
        <w:t>}</w:t>
      </w:r>
      <w:r w:rsidR="00FD0319">
        <w:t xml:space="preserve"> at the end of your Main method.</w:t>
      </w:r>
    </w:p>
    <w:p w14:paraId="28E5267A" w14:textId="77777777" w:rsidR="00FD0319" w:rsidRDefault="00FD0319" w:rsidP="00FD0319">
      <w:pPr>
        <w:autoSpaceDE w:val="0"/>
        <w:autoSpaceDN w:val="0"/>
        <w:adjustRightInd w:val="0"/>
        <w:spacing w:before="0" w:after="0" w:line="240" w:lineRule="auto"/>
      </w:pPr>
    </w:p>
    <w:p w14:paraId="7A01E1EB" w14:textId="77777777" w:rsidR="00FD0319" w:rsidRDefault="00FD0319" w:rsidP="00FD0319">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DrawBoard(</w:t>
      </w:r>
      <w:r>
        <w:rPr>
          <w:rFonts w:ascii="Consolas" w:hAnsi="Consolas" w:cs="Consolas"/>
          <w:color w:val="0000FF"/>
          <w:sz w:val="19"/>
          <w:szCs w:val="19"/>
        </w:rPr>
        <w:t>char</w:t>
      </w:r>
      <w:r>
        <w:rPr>
          <w:rFonts w:ascii="Consolas" w:hAnsi="Consolas" w:cs="Consolas"/>
          <w:color w:val="000000"/>
          <w:sz w:val="19"/>
          <w:szCs w:val="19"/>
        </w:rPr>
        <w:t>[,] gameBoard)</w:t>
      </w:r>
    </w:p>
    <w:p w14:paraId="3544FF24" w14:textId="77777777" w:rsidR="00FD0319" w:rsidRDefault="00FD0319" w:rsidP="00FD0319">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14:paraId="32FCCAD7" w14:textId="77777777" w:rsidR="00FD0319" w:rsidRDefault="00FD0319" w:rsidP="00FD0319">
      <w:pPr>
        <w:autoSpaceDE w:val="0"/>
        <w:autoSpaceDN w:val="0"/>
        <w:adjustRightInd w:val="0"/>
        <w:spacing w:before="0" w:after="0" w:line="240" w:lineRule="auto"/>
        <w:rPr>
          <w:rFonts w:ascii="Consolas" w:hAnsi="Consolas" w:cs="Consolas"/>
          <w:color w:val="000000"/>
          <w:sz w:val="19"/>
          <w:szCs w:val="19"/>
        </w:rPr>
      </w:pPr>
    </w:p>
    <w:p w14:paraId="26FE6DE1" w14:textId="77777777" w:rsidR="00FD0319" w:rsidRDefault="00FD0319" w:rsidP="00FD0319">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colPointer = 0; colPointer &lt; gameBoard.GetLength(0); colPointer++)</w:t>
      </w:r>
    </w:p>
    <w:p w14:paraId="09CA0711" w14:textId="77777777" w:rsidR="00FD0319" w:rsidRDefault="00FD0319" w:rsidP="00FD0319">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7DBEBD" w14:textId="77777777" w:rsidR="00FD0319" w:rsidRDefault="00FD0319" w:rsidP="00FD0319">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rowPointer = 0; rowPointer &lt; gameBoard.GetLength(1); rowPointer++)</w:t>
      </w:r>
    </w:p>
    <w:p w14:paraId="410B2EE7" w14:textId="77777777" w:rsidR="00FD0319" w:rsidRDefault="00FD0319" w:rsidP="00FD0319">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133061" w14:textId="77777777" w:rsidR="00FD0319" w:rsidRDefault="00FD0319" w:rsidP="00FD0319">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Console.Write(gameBoard[colPointer, rowPointer] + </w:t>
      </w:r>
      <w:r>
        <w:rPr>
          <w:rFonts w:ascii="Consolas" w:hAnsi="Consolas" w:cs="Consolas"/>
          <w:color w:val="A31515"/>
          <w:sz w:val="19"/>
          <w:szCs w:val="19"/>
        </w:rPr>
        <w:t>" "</w:t>
      </w:r>
      <w:r>
        <w:rPr>
          <w:rFonts w:ascii="Consolas" w:hAnsi="Consolas" w:cs="Consolas"/>
          <w:color w:val="000000"/>
          <w:sz w:val="19"/>
          <w:szCs w:val="19"/>
        </w:rPr>
        <w:t>);</w:t>
      </w:r>
    </w:p>
    <w:p w14:paraId="2C33D8A0" w14:textId="77777777" w:rsidR="00FD0319" w:rsidRDefault="00FD0319" w:rsidP="00FD0319">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0A2E5E" w14:textId="77777777" w:rsidR="00FD0319" w:rsidRDefault="00FD0319" w:rsidP="00FD0319">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
    <w:p w14:paraId="0DA1A77D" w14:textId="77777777" w:rsidR="00FD0319" w:rsidRDefault="00FD0319" w:rsidP="00FD0319">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A32A00" w14:textId="77777777" w:rsidR="00FD0319" w:rsidRDefault="00FD0319" w:rsidP="00FD0319">
      <w:pPr>
        <w:autoSpaceDE w:val="0"/>
        <w:autoSpaceDN w:val="0"/>
        <w:adjustRightInd w:val="0"/>
        <w:spacing w:before="0" w:after="0" w:line="240" w:lineRule="auto"/>
      </w:pPr>
      <w:r>
        <w:rPr>
          <w:rFonts w:ascii="Consolas" w:hAnsi="Consolas" w:cs="Consolas"/>
          <w:color w:val="000000"/>
          <w:sz w:val="19"/>
          <w:szCs w:val="19"/>
        </w:rPr>
        <w:t>}</w:t>
      </w:r>
    </w:p>
    <w:p w14:paraId="478EEF55" w14:textId="77777777" w:rsidR="00FD0319" w:rsidRDefault="00FD0319" w:rsidP="00FD0319">
      <w:pPr>
        <w:autoSpaceDE w:val="0"/>
        <w:autoSpaceDN w:val="0"/>
        <w:adjustRightInd w:val="0"/>
        <w:spacing w:before="0" w:after="0" w:line="240" w:lineRule="auto"/>
      </w:pPr>
    </w:p>
    <w:p w14:paraId="51806599" w14:textId="77777777" w:rsidR="00FD0319" w:rsidRDefault="00FD0319" w:rsidP="00FD0319">
      <w:pPr>
        <w:autoSpaceDE w:val="0"/>
        <w:autoSpaceDN w:val="0"/>
        <w:adjustRightInd w:val="0"/>
        <w:spacing w:before="0" w:after="0" w:line="240" w:lineRule="auto"/>
      </w:pPr>
      <w:r>
        <w:t>Next, using the Random class,</w:t>
      </w:r>
      <w:r w:rsidR="007612D9">
        <w:t xml:space="preserve"> randomly</w:t>
      </w:r>
      <w:r>
        <w:t xml:space="preserve"> pick the user to be either X or O and tell them which one they are.  Now build a loop that executes 9 times.</w:t>
      </w:r>
      <w:r w:rsidR="007E73DE">
        <w:t xml:space="preserve"> We will loop to pick an X or O for each spot in the gameboard until the game is over.</w:t>
      </w:r>
    </w:p>
    <w:p w14:paraId="45C670A1" w14:textId="77777777" w:rsidR="007E73DE" w:rsidRDefault="007E73DE" w:rsidP="00FD0319">
      <w:pPr>
        <w:autoSpaceDE w:val="0"/>
        <w:autoSpaceDN w:val="0"/>
        <w:adjustRightInd w:val="0"/>
        <w:spacing w:before="0" w:after="0" w:line="240" w:lineRule="auto"/>
      </w:pPr>
      <w:r>
        <w:t>At the top of this loop, tell the user to click the Enter key to make the next move, or to type “q” if they can see there is a winner and the game is over.  If they type a q, exit the loop using a break command.</w:t>
      </w:r>
    </w:p>
    <w:p w14:paraId="68DBA65B" w14:textId="77777777" w:rsidR="005577D0" w:rsidRDefault="005577D0" w:rsidP="00FD0319">
      <w:pPr>
        <w:autoSpaceDE w:val="0"/>
        <w:autoSpaceDN w:val="0"/>
        <w:adjustRightInd w:val="0"/>
        <w:spacing w:before="0" w:after="0" w:line="240" w:lineRule="auto"/>
      </w:pPr>
      <w:r>
        <w:t xml:space="preserve">Otherwise, build a loop that repeatedly randomly picks one of the 9 array locations until it finds one that is not yet </w:t>
      </w:r>
      <w:r w:rsidR="00D4068E">
        <w:t>and X or O. When it finds one, it marks it with an X or O, whichever is the opposite of what it used the last time (so it alternates back and forth, each cycl</w:t>
      </w:r>
      <w:r w:rsidR="007612D9">
        <w:t>e of the game). When it fi</w:t>
      </w:r>
      <w:r w:rsidR="00D4068E">
        <w:t xml:space="preserve">nds such an empty spot, after writing the new value there, it should break out of this inner loop. At the bottom of this outer loop, which is where you get to when you exit the inner loop, again make a call to </w:t>
      </w:r>
      <w:r w:rsidR="00D4068E">
        <w:rPr>
          <w:rFonts w:ascii="Consolas" w:hAnsi="Consolas" w:cs="Consolas"/>
          <w:color w:val="000000"/>
          <w:sz w:val="19"/>
          <w:szCs w:val="19"/>
        </w:rPr>
        <w:t xml:space="preserve">DrawBoard(gameBoard); </w:t>
      </w:r>
      <w:r w:rsidR="00D4068E" w:rsidRPr="00D4068E">
        <w:t>Your game</w:t>
      </w:r>
      <w:r>
        <w:t xml:space="preserve"> </w:t>
      </w:r>
      <w:r w:rsidR="00D4068E">
        <w:t>the</w:t>
      </w:r>
      <w:r w:rsidR="007612D9">
        <w:t>n</w:t>
      </w:r>
      <w:r w:rsidR="00D4068E">
        <w:t xml:space="preserve"> goes back to the top of the outer loop, where the user either quits as they see they have won or lost, or it goes back into the inner loop and writes another location.</w:t>
      </w:r>
    </w:p>
    <w:p w14:paraId="4D89D10B" w14:textId="77777777" w:rsidR="007E73DE" w:rsidRDefault="007E73DE" w:rsidP="00FD0319">
      <w:pPr>
        <w:autoSpaceDE w:val="0"/>
        <w:autoSpaceDN w:val="0"/>
        <w:adjustRightInd w:val="0"/>
        <w:spacing w:before="0" w:after="0" w:line="240" w:lineRule="auto"/>
        <w:rPr>
          <w:rFonts w:ascii="Consolas" w:hAnsi="Consolas" w:cs="Consolas"/>
          <w:color w:val="000000"/>
          <w:sz w:val="19"/>
          <w:szCs w:val="19"/>
        </w:rPr>
      </w:pPr>
    </w:p>
    <w:p w14:paraId="3B25609F" w14:textId="77777777" w:rsidR="00FD0319" w:rsidRDefault="00FD0319" w:rsidP="003A70F3">
      <w:pPr>
        <w:autoSpaceDE w:val="0"/>
        <w:autoSpaceDN w:val="0"/>
        <w:adjustRightInd w:val="0"/>
        <w:spacing w:before="0" w:after="0" w:line="240" w:lineRule="auto"/>
        <w:rPr>
          <w:rFonts w:ascii="Consolas" w:hAnsi="Consolas" w:cs="Consolas"/>
          <w:color w:val="000000"/>
          <w:szCs w:val="19"/>
        </w:rPr>
      </w:pPr>
    </w:p>
    <w:p w14:paraId="23F8947F" w14:textId="77777777" w:rsidR="003A70F3" w:rsidRDefault="003A70F3" w:rsidP="003A70F3">
      <w:pPr>
        <w:autoSpaceDE w:val="0"/>
        <w:autoSpaceDN w:val="0"/>
        <w:adjustRightInd w:val="0"/>
        <w:spacing w:before="0" w:after="0" w:line="240" w:lineRule="auto"/>
        <w:rPr>
          <w:rFonts w:ascii="Consolas" w:hAnsi="Consolas" w:cs="Consolas"/>
          <w:color w:val="000000"/>
          <w:szCs w:val="19"/>
        </w:rPr>
      </w:pPr>
    </w:p>
    <w:p w14:paraId="126592B9" w14:textId="77777777" w:rsidR="00B22166" w:rsidRPr="004F2DA2" w:rsidRDefault="00B22166" w:rsidP="00B22166">
      <w:pPr>
        <w:pStyle w:val="Heading4"/>
        <w:rPr>
          <w:b/>
          <w:i w:val="0"/>
        </w:rPr>
      </w:pPr>
      <w:r w:rsidRPr="004F2DA2">
        <w:rPr>
          <w:b/>
          <w:i w:val="0"/>
        </w:rPr>
        <w:t xml:space="preserve">Questions </w:t>
      </w:r>
      <w:r w:rsidR="00FD0319">
        <w:rPr>
          <w:b/>
          <w:i w:val="0"/>
        </w:rPr>
        <w:t>8</w:t>
      </w:r>
      <w:r w:rsidRPr="004F2DA2">
        <w:rPr>
          <w:b/>
          <w:i w:val="0"/>
        </w:rPr>
        <w:t xml:space="preserve">: </w:t>
      </w:r>
    </w:p>
    <w:p w14:paraId="5DBA7ABA" w14:textId="77777777" w:rsidR="002A4BD5" w:rsidRDefault="002A4BD5" w:rsidP="00B22166">
      <w:pPr>
        <w:autoSpaceDE w:val="0"/>
        <w:autoSpaceDN w:val="0"/>
        <w:adjustRightInd w:val="0"/>
        <w:spacing w:before="0" w:after="0" w:line="240" w:lineRule="auto"/>
      </w:pPr>
      <w:r>
        <w:rPr>
          <w:noProof/>
        </w:rPr>
        <w:drawing>
          <wp:anchor distT="0" distB="0" distL="114300" distR="114300" simplePos="0" relativeHeight="251666432" behindDoc="0" locked="0" layoutInCell="1" allowOverlap="1" wp14:anchorId="683008FB" wp14:editId="15D57474">
            <wp:simplePos x="0" y="0"/>
            <wp:positionH relativeFrom="column">
              <wp:posOffset>5524500</wp:posOffset>
            </wp:positionH>
            <wp:positionV relativeFrom="paragraph">
              <wp:posOffset>235585</wp:posOffset>
            </wp:positionV>
            <wp:extent cx="1514475" cy="148844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bi.jpg"/>
                    <pic:cNvPicPr/>
                  </pic:nvPicPr>
                  <pic:blipFill>
                    <a:blip r:embed="rId53">
                      <a:extLst>
                        <a:ext uri="{28A0092B-C50C-407E-A947-70E740481C1C}">
                          <a14:useLocalDpi xmlns:a14="http://schemas.microsoft.com/office/drawing/2010/main" val="0"/>
                        </a:ext>
                      </a:extLst>
                    </a:blip>
                    <a:stretch>
                      <a:fillRect/>
                    </a:stretch>
                  </pic:blipFill>
                  <pic:spPr>
                    <a:xfrm>
                      <a:off x="0" y="0"/>
                      <a:ext cx="1514475" cy="1488440"/>
                    </a:xfrm>
                    <a:prstGeom prst="rect">
                      <a:avLst/>
                    </a:prstGeom>
                  </pic:spPr>
                </pic:pic>
              </a:graphicData>
            </a:graphic>
          </wp:anchor>
        </w:drawing>
      </w:r>
      <w:r w:rsidR="00B22166">
        <w:t xml:space="preserve">Write an encryption program that will encrypt a sentence and also de-crypt it. (Do not use any punctuation symbols, just letters.) </w:t>
      </w:r>
    </w:p>
    <w:p w14:paraId="56032243" w14:textId="77777777" w:rsidR="002A4BD5" w:rsidRDefault="00B22166" w:rsidP="006F5C23">
      <w:pPr>
        <w:pStyle w:val="ListParagraph"/>
        <w:numPr>
          <w:ilvl w:val="0"/>
          <w:numId w:val="30"/>
        </w:numPr>
        <w:autoSpaceDE w:val="0"/>
        <w:autoSpaceDN w:val="0"/>
        <w:adjustRightInd w:val="0"/>
        <w:spacing w:before="0" w:after="0" w:line="240" w:lineRule="auto"/>
      </w:pPr>
      <w:r>
        <w:t>Ask the user to enter a sentence.</w:t>
      </w:r>
    </w:p>
    <w:p w14:paraId="5146455F" w14:textId="77777777" w:rsidR="002A4BD5" w:rsidRDefault="00B22166" w:rsidP="006F5C23">
      <w:pPr>
        <w:pStyle w:val="ListParagraph"/>
        <w:numPr>
          <w:ilvl w:val="0"/>
          <w:numId w:val="30"/>
        </w:numPr>
        <w:autoSpaceDE w:val="0"/>
        <w:autoSpaceDN w:val="0"/>
        <w:adjustRightInd w:val="0"/>
        <w:spacing w:before="0" w:after="0" w:line="240" w:lineRule="auto"/>
      </w:pPr>
      <w:r>
        <w:t xml:space="preserve"> Split the sentence into words using the string </w:t>
      </w:r>
      <w:r w:rsidRPr="002A4BD5">
        <w:rPr>
          <w:rFonts w:ascii="Consolas" w:hAnsi="Consolas" w:cs="Consolas"/>
          <w:color w:val="000000"/>
          <w:szCs w:val="19"/>
        </w:rPr>
        <w:t>Split(</w:t>
      </w:r>
      <w:r w:rsidRPr="002A4BD5">
        <w:rPr>
          <w:rFonts w:ascii="Consolas" w:hAnsi="Consolas" w:cs="Consolas"/>
          <w:color w:val="A31515"/>
          <w:szCs w:val="19"/>
        </w:rPr>
        <w:t>' '</w:t>
      </w:r>
      <w:r w:rsidRPr="002A4BD5">
        <w:rPr>
          <w:rFonts w:ascii="Consolas" w:hAnsi="Consolas" w:cs="Consolas"/>
          <w:color w:val="000000"/>
          <w:szCs w:val="19"/>
        </w:rPr>
        <w:t>)</w:t>
      </w:r>
      <w:r w:rsidRPr="002A4BD5">
        <w:rPr>
          <w:sz w:val="28"/>
        </w:rPr>
        <w:t xml:space="preserve"> </w:t>
      </w:r>
      <w:r>
        <w:t xml:space="preserve">method. </w:t>
      </w:r>
    </w:p>
    <w:p w14:paraId="0FE02FF9" w14:textId="77777777" w:rsidR="002A4BD5" w:rsidRDefault="00B22166" w:rsidP="006F5C23">
      <w:pPr>
        <w:pStyle w:val="ListParagraph"/>
        <w:numPr>
          <w:ilvl w:val="0"/>
          <w:numId w:val="30"/>
        </w:numPr>
        <w:autoSpaceDE w:val="0"/>
        <w:autoSpaceDN w:val="0"/>
        <w:adjustRightInd w:val="0"/>
        <w:spacing w:before="0" w:after="0" w:line="240" w:lineRule="auto"/>
      </w:pPr>
      <w:r>
        <w:t xml:space="preserve">Create a loop to make changes to each word in the newly created </w:t>
      </w:r>
      <w:r w:rsidR="000C53B3">
        <w:t xml:space="preserve">array. </w:t>
      </w:r>
    </w:p>
    <w:p w14:paraId="269D0A7F" w14:textId="77777777" w:rsidR="002A4BD5" w:rsidRDefault="000C53B3" w:rsidP="002A4BD5">
      <w:pPr>
        <w:pStyle w:val="ListParagraph"/>
        <w:numPr>
          <w:ilvl w:val="1"/>
          <w:numId w:val="30"/>
        </w:numPr>
        <w:autoSpaceDE w:val="0"/>
        <w:autoSpaceDN w:val="0"/>
        <w:adjustRightInd w:val="0"/>
        <w:spacing w:before="0" w:after="0" w:line="240" w:lineRule="auto"/>
      </w:pPr>
      <w:r>
        <w:t>Inside that loop, create</w:t>
      </w:r>
      <w:r w:rsidR="00B22166">
        <w:t xml:space="preserve"> a char[</w:t>
      </w:r>
      <w:r w:rsidR="00D66B63">
        <w:t xml:space="preserve"> </w:t>
      </w:r>
      <w:r w:rsidR="00B22166">
        <w:t xml:space="preserve">] from the current word using  </w:t>
      </w:r>
      <w:r w:rsidR="00B22166" w:rsidRPr="002A4BD5">
        <w:rPr>
          <w:rFonts w:ascii="Consolas" w:hAnsi="Consolas" w:cs="Consolas"/>
          <w:color w:val="000000"/>
          <w:sz w:val="19"/>
          <w:szCs w:val="19"/>
        </w:rPr>
        <w:t>SomeArray[i].ToArray()</w:t>
      </w:r>
      <w:r w:rsidR="00B22166">
        <w:t xml:space="preserve">.  </w:t>
      </w:r>
    </w:p>
    <w:p w14:paraId="71A875F6" w14:textId="77777777" w:rsidR="002A4BD5" w:rsidRDefault="00B22166" w:rsidP="00B22166">
      <w:pPr>
        <w:pStyle w:val="ListParagraph"/>
        <w:numPr>
          <w:ilvl w:val="1"/>
          <w:numId w:val="30"/>
        </w:numPr>
        <w:autoSpaceDE w:val="0"/>
        <w:autoSpaceDN w:val="0"/>
        <w:adjustRightInd w:val="0"/>
        <w:spacing w:before="0" w:after="0" w:line="240" w:lineRule="auto"/>
      </w:pPr>
      <w:r>
        <w:t xml:space="preserve">Then create another loop </w:t>
      </w:r>
      <w:r w:rsidR="000C53B3">
        <w:t xml:space="preserve">inside the outer loop, </w:t>
      </w:r>
      <w:r>
        <w:t>that takes</w:t>
      </w:r>
      <w:r w:rsidR="00D66B63">
        <w:t xml:space="preserve"> each char in </w:t>
      </w:r>
      <w:r>
        <w:t>that char[ ] of the current word and adds one to each array element if that array element h</w:t>
      </w:r>
      <w:r w:rsidR="00D66B63">
        <w:t>as an even index, or subtracts one</w:t>
      </w:r>
      <w:r>
        <w:t xml:space="preserve"> if it is odd. </w:t>
      </w:r>
    </w:p>
    <w:p w14:paraId="66C257AD" w14:textId="77777777" w:rsidR="002A4BD5" w:rsidRDefault="00B22166" w:rsidP="006F5C23">
      <w:pPr>
        <w:pStyle w:val="ListParagraph"/>
        <w:numPr>
          <w:ilvl w:val="0"/>
          <w:numId w:val="30"/>
        </w:numPr>
        <w:autoSpaceDE w:val="0"/>
        <w:autoSpaceDN w:val="0"/>
        <w:adjustRightInd w:val="0"/>
        <w:spacing w:before="0" w:after="0" w:line="240" w:lineRule="auto"/>
      </w:pPr>
      <w:r>
        <w:t xml:space="preserve">After you leave that inner loop, </w:t>
      </w:r>
      <w:r w:rsidR="00503E76">
        <w:t xml:space="preserve">make a new string variable out of the modified char [ ] and </w:t>
      </w:r>
      <w:r>
        <w:t xml:space="preserve">put that word back into the sentence word array </w:t>
      </w:r>
      <w:r w:rsidR="00503E76">
        <w:t>where it came from</w:t>
      </w:r>
      <w:r>
        <w:t xml:space="preserve">.  </w:t>
      </w:r>
      <w:r w:rsidR="00503E76">
        <w:t>This code line might help</w:t>
      </w:r>
    </w:p>
    <w:p w14:paraId="48AA64AF" w14:textId="77777777" w:rsidR="00503E76" w:rsidRDefault="00503E76" w:rsidP="00503E76">
      <w:pPr>
        <w:autoSpaceDE w:val="0"/>
        <w:autoSpaceDN w:val="0"/>
        <w:adjustRightInd w:val="0"/>
        <w:spacing w:before="0" w:after="0" w:line="240" w:lineRule="auto"/>
        <w:ind w:left="1080" w:firstLine="360"/>
      </w:pPr>
      <w:r>
        <w:rPr>
          <w:rFonts w:ascii="Consolas" w:hAnsi="Consolas" w:cs="Consolas"/>
          <w:color w:val="0000FF"/>
          <w:sz w:val="19"/>
          <w:szCs w:val="19"/>
        </w:rPr>
        <w:t>string</w:t>
      </w:r>
      <w:r w:rsidRPr="00503E76">
        <w:rPr>
          <w:rFonts w:ascii="Consolas" w:hAnsi="Consolas" w:cs="Consolas"/>
          <w:color w:val="000000"/>
          <w:sz w:val="19"/>
          <w:szCs w:val="19"/>
        </w:rPr>
        <w:t xml:space="preserve"> </w:t>
      </w:r>
      <w:r>
        <w:rPr>
          <w:rFonts w:ascii="Consolas" w:hAnsi="Consolas" w:cs="Consolas"/>
          <w:color w:val="000000"/>
          <w:sz w:val="19"/>
          <w:szCs w:val="19"/>
        </w:rPr>
        <w:t>temp</w:t>
      </w:r>
      <w:r w:rsidRPr="00503E76">
        <w:rPr>
          <w:rFonts w:ascii="Consolas" w:hAnsi="Consolas" w:cs="Consolas"/>
          <w:color w:val="000000"/>
          <w:sz w:val="19"/>
          <w:szCs w:val="19"/>
        </w:rPr>
        <w:t xml:space="preserve"> = </w:t>
      </w:r>
      <w:r w:rsidRPr="00503E76">
        <w:rPr>
          <w:rFonts w:ascii="Consolas" w:hAnsi="Consolas" w:cs="Consolas"/>
          <w:color w:val="0000FF"/>
          <w:sz w:val="19"/>
          <w:szCs w:val="19"/>
        </w:rPr>
        <w:t>new</w:t>
      </w:r>
      <w:r w:rsidRPr="00503E76">
        <w:rPr>
          <w:rFonts w:ascii="Consolas" w:hAnsi="Consolas" w:cs="Consolas"/>
          <w:color w:val="000000"/>
          <w:sz w:val="19"/>
          <w:szCs w:val="19"/>
        </w:rPr>
        <w:t xml:space="preserve"> String(charArray);</w:t>
      </w:r>
    </w:p>
    <w:p w14:paraId="4BE56970" w14:textId="77777777" w:rsidR="002A4BD5" w:rsidRDefault="00B22166" w:rsidP="006F5C23">
      <w:pPr>
        <w:pStyle w:val="ListParagraph"/>
        <w:numPr>
          <w:ilvl w:val="0"/>
          <w:numId w:val="30"/>
        </w:numPr>
        <w:autoSpaceDE w:val="0"/>
        <w:autoSpaceDN w:val="0"/>
        <w:adjustRightInd w:val="0"/>
        <w:spacing w:before="0" w:after="0" w:line="240" w:lineRule="auto"/>
      </w:pPr>
      <w:r>
        <w:t>Then when you leave the outer loop, convert the array of words back to a sentence</w:t>
      </w:r>
      <w:r w:rsidR="002A4BD5">
        <w:t xml:space="preserve"> and then write it out to the console.</w:t>
      </w:r>
    </w:p>
    <w:p w14:paraId="3B0ABBB0" w14:textId="77777777" w:rsidR="002A4BD5" w:rsidRDefault="002A4BD5" w:rsidP="002A4BD5">
      <w:pPr>
        <w:pStyle w:val="ListParagraph"/>
        <w:autoSpaceDE w:val="0"/>
        <w:autoSpaceDN w:val="0"/>
        <w:adjustRightInd w:val="0"/>
        <w:spacing w:before="0" w:after="0" w:line="240" w:lineRule="auto"/>
      </w:pPr>
    </w:p>
    <w:p w14:paraId="25CF2C26" w14:textId="77777777" w:rsidR="001C5651" w:rsidRDefault="001C5651" w:rsidP="002A4BD5">
      <w:pPr>
        <w:autoSpaceDE w:val="0"/>
        <w:autoSpaceDN w:val="0"/>
        <w:adjustRightInd w:val="0"/>
        <w:spacing w:before="0" w:after="0" w:line="240" w:lineRule="auto"/>
        <w:ind w:left="720" w:firstLine="720"/>
        <w:rPr>
          <w:rFonts w:ascii="Consolas" w:hAnsi="Consolas" w:cs="Consolas"/>
          <w:color w:val="000000"/>
          <w:sz w:val="19"/>
          <w:szCs w:val="19"/>
        </w:rPr>
      </w:pPr>
      <w:r>
        <w:t xml:space="preserve">use </w:t>
      </w:r>
      <w:r>
        <w:rPr>
          <w:rFonts w:ascii="Consolas" w:hAnsi="Consolas" w:cs="Consolas"/>
          <w:color w:val="0000FF"/>
          <w:sz w:val="19"/>
          <w:szCs w:val="19"/>
        </w:rPr>
        <w:t>string</w:t>
      </w:r>
      <w:r>
        <w:rPr>
          <w:rFonts w:ascii="Consolas" w:hAnsi="Consolas" w:cs="Consolas"/>
          <w:color w:val="000000"/>
          <w:sz w:val="19"/>
          <w:szCs w:val="19"/>
        </w:rPr>
        <w:t xml:space="preserve"> someString = </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someArray);</w:t>
      </w:r>
    </w:p>
    <w:p w14:paraId="17DD8626" w14:textId="77777777" w:rsidR="00D66B63" w:rsidRDefault="00D66B63" w:rsidP="00B22166">
      <w:pPr>
        <w:autoSpaceDE w:val="0"/>
        <w:autoSpaceDN w:val="0"/>
        <w:adjustRightInd w:val="0"/>
        <w:spacing w:before="0" w:after="0" w:line="240" w:lineRule="auto"/>
      </w:pPr>
    </w:p>
    <w:p w14:paraId="28701934" w14:textId="77777777" w:rsidR="001C5651" w:rsidRDefault="00D66B63" w:rsidP="00B22166">
      <w:pPr>
        <w:autoSpaceDE w:val="0"/>
        <w:autoSpaceDN w:val="0"/>
        <w:adjustRightInd w:val="0"/>
        <w:spacing w:before="0" w:after="0" w:line="240" w:lineRule="auto"/>
      </w:pPr>
      <w:r>
        <w:lastRenderedPageBreak/>
        <w:t>Next, reverse all that logic and write the code to de-code your sentence back to its original form and write it out, verifying it matches the original sentence.</w:t>
      </w:r>
      <w:r w:rsidR="001C5651">
        <w:t xml:space="preserve"> </w:t>
      </w:r>
    </w:p>
    <w:p w14:paraId="6F83989C" w14:textId="77777777" w:rsidR="002A4BD5" w:rsidRDefault="002A4BD5" w:rsidP="00B22166">
      <w:pPr>
        <w:autoSpaceDE w:val="0"/>
        <w:autoSpaceDN w:val="0"/>
        <w:adjustRightInd w:val="0"/>
        <w:spacing w:before="0" w:after="0" w:line="240" w:lineRule="auto"/>
      </w:pPr>
    </w:p>
    <w:p w14:paraId="268285C5" w14:textId="77777777" w:rsidR="002A4BD5" w:rsidRDefault="002A4BD5" w:rsidP="00B22166">
      <w:pPr>
        <w:autoSpaceDE w:val="0"/>
        <w:autoSpaceDN w:val="0"/>
        <w:adjustRightInd w:val="0"/>
        <w:spacing w:before="0" w:after="0" w:line="240" w:lineRule="auto"/>
      </w:pPr>
      <w:r>
        <w:t>======================================================================================</w:t>
      </w:r>
    </w:p>
    <w:p w14:paraId="78529C06" w14:textId="77777777" w:rsidR="00F01245" w:rsidRDefault="00F01245" w:rsidP="00B22166">
      <w:pPr>
        <w:autoSpaceDE w:val="0"/>
        <w:autoSpaceDN w:val="0"/>
        <w:adjustRightInd w:val="0"/>
        <w:spacing w:before="0" w:after="0" w:line="240" w:lineRule="auto"/>
      </w:pPr>
    </w:p>
    <w:p w14:paraId="14387AA2" w14:textId="77777777" w:rsidR="00D66B63" w:rsidRDefault="001C5651" w:rsidP="00B22166">
      <w:pPr>
        <w:autoSpaceDE w:val="0"/>
        <w:autoSpaceDN w:val="0"/>
        <w:adjustRightInd w:val="0"/>
        <w:spacing w:before="0" w:after="0" w:line="240" w:lineRule="auto"/>
      </w:pPr>
      <w:r w:rsidRPr="002A4BD5">
        <w:rPr>
          <w:b/>
        </w:rPr>
        <w:t>Hint</w:t>
      </w:r>
      <w:r w:rsidRPr="002A4BD5">
        <w:rPr>
          <w:rFonts w:ascii="Arial" w:hAnsi="Arial" w:cs="Arial"/>
          <w:b/>
        </w:rPr>
        <w:t>1</w:t>
      </w:r>
      <w:r>
        <w:t>: To add one to a char variable, cast the char variable to an int, add one, and then cast all that back to a char. Something like this:</w:t>
      </w:r>
    </w:p>
    <w:p w14:paraId="55C5546B" w14:textId="77777777" w:rsidR="001C5651" w:rsidRDefault="001C5651" w:rsidP="00B22166">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charArray[j] = (</w:t>
      </w:r>
      <w:r>
        <w:rPr>
          <w:rFonts w:ascii="Consolas" w:hAnsi="Consolas" w:cs="Consolas"/>
          <w:color w:val="0000FF"/>
          <w:sz w:val="19"/>
          <w:szCs w:val="19"/>
        </w:rPr>
        <w:t>char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)charArray[j]) + 1);</w:t>
      </w:r>
    </w:p>
    <w:p w14:paraId="0E447639" w14:textId="77777777" w:rsidR="00F01245" w:rsidRDefault="00F01245" w:rsidP="00B22166">
      <w:pPr>
        <w:autoSpaceDE w:val="0"/>
        <w:autoSpaceDN w:val="0"/>
        <w:adjustRightInd w:val="0"/>
        <w:spacing w:before="0" w:after="0" w:line="240" w:lineRule="auto"/>
        <w:rPr>
          <w:rFonts w:ascii="Consolas" w:hAnsi="Consolas" w:cs="Consolas"/>
          <w:color w:val="000000"/>
          <w:sz w:val="19"/>
          <w:szCs w:val="19"/>
        </w:rPr>
      </w:pPr>
    </w:p>
    <w:p w14:paraId="73782B04" w14:textId="77777777" w:rsidR="00B01205" w:rsidRPr="002A4BD5" w:rsidRDefault="00B01205" w:rsidP="00B01205">
      <w:pPr>
        <w:ind w:left="360"/>
        <w:rPr>
          <w:b/>
        </w:rPr>
      </w:pPr>
      <w:r w:rsidRPr="002A4BD5">
        <w:rPr>
          <w:b/>
        </w:rPr>
        <w:t>Here are two examples:</w:t>
      </w:r>
    </w:p>
    <w:p w14:paraId="64172F23" w14:textId="77777777" w:rsidR="00B01205" w:rsidRPr="00B01205" w:rsidRDefault="00B01205" w:rsidP="00B01205">
      <w:pPr>
        <w:ind w:left="360"/>
        <w:rPr>
          <w:rFonts w:ascii="Consolas" w:hAnsi="Consolas"/>
        </w:rPr>
      </w:pPr>
      <w:r w:rsidRPr="00B01205">
        <w:rPr>
          <w:rFonts w:ascii="Consolas" w:hAnsi="Consolas"/>
        </w:rPr>
        <w:t>enter a sentence:</w:t>
      </w:r>
    </w:p>
    <w:p w14:paraId="68784720" w14:textId="77777777" w:rsidR="00B01205" w:rsidRPr="00B01205" w:rsidRDefault="00B01205" w:rsidP="00B01205">
      <w:pPr>
        <w:ind w:left="360"/>
        <w:rPr>
          <w:rFonts w:ascii="Consolas" w:hAnsi="Consolas"/>
        </w:rPr>
      </w:pPr>
      <w:r w:rsidRPr="00B01205">
        <w:rPr>
          <w:rFonts w:ascii="Consolas" w:hAnsi="Consolas"/>
        </w:rPr>
        <w:t>The Quick Brown Fox jumped</w:t>
      </w:r>
    </w:p>
    <w:p w14:paraId="694D88AA" w14:textId="77777777" w:rsidR="00B01205" w:rsidRPr="00B01205" w:rsidRDefault="00B01205" w:rsidP="00B01205">
      <w:pPr>
        <w:ind w:left="360"/>
        <w:rPr>
          <w:rFonts w:ascii="Consolas" w:hAnsi="Consolas"/>
        </w:rPr>
      </w:pPr>
      <w:r w:rsidRPr="00B01205">
        <w:rPr>
          <w:rFonts w:ascii="Consolas" w:hAnsi="Consolas"/>
        </w:rPr>
        <w:t>The Quick Brown Fox jumped</w:t>
      </w:r>
    </w:p>
    <w:p w14:paraId="5E80CD21" w14:textId="77777777" w:rsidR="00B01205" w:rsidRPr="00B01205" w:rsidRDefault="00B01205" w:rsidP="00B01205">
      <w:pPr>
        <w:ind w:left="360"/>
        <w:rPr>
          <w:rFonts w:ascii="Consolas" w:hAnsi="Consolas"/>
        </w:rPr>
      </w:pPr>
      <w:r w:rsidRPr="00B01205">
        <w:rPr>
          <w:rFonts w:ascii="Consolas" w:hAnsi="Consolas"/>
        </w:rPr>
        <w:t>Ugf Rtjbl Cqpvo Gny ktnofc</w:t>
      </w:r>
    </w:p>
    <w:p w14:paraId="0E4A4FFF" w14:textId="77777777" w:rsidR="00B01205" w:rsidRDefault="00B01205" w:rsidP="00B01205">
      <w:pPr>
        <w:ind w:left="360"/>
        <w:rPr>
          <w:rFonts w:ascii="Consolas" w:hAnsi="Consolas"/>
        </w:rPr>
      </w:pPr>
      <w:r w:rsidRPr="00B01205">
        <w:rPr>
          <w:rFonts w:ascii="Consolas" w:hAnsi="Consolas"/>
        </w:rPr>
        <w:t>The Quick Brown Fox jumped</w:t>
      </w:r>
    </w:p>
    <w:p w14:paraId="53EB976B" w14:textId="77777777" w:rsidR="00B01205" w:rsidRDefault="00B01205" w:rsidP="00B01205">
      <w:pPr>
        <w:ind w:left="360"/>
        <w:rPr>
          <w:rFonts w:ascii="Consolas" w:hAnsi="Consolas"/>
        </w:rPr>
      </w:pPr>
    </w:p>
    <w:p w14:paraId="101CBD0A" w14:textId="77777777" w:rsidR="00B01205" w:rsidRPr="00B01205" w:rsidRDefault="00B01205" w:rsidP="00B01205">
      <w:pPr>
        <w:ind w:left="360"/>
        <w:rPr>
          <w:rFonts w:ascii="Consolas" w:hAnsi="Consolas"/>
        </w:rPr>
      </w:pPr>
      <w:r w:rsidRPr="00B01205">
        <w:rPr>
          <w:rFonts w:ascii="Consolas" w:hAnsi="Consolas"/>
        </w:rPr>
        <w:t>enter a sentence:</w:t>
      </w:r>
    </w:p>
    <w:p w14:paraId="398CE1F4" w14:textId="77777777" w:rsidR="00B01205" w:rsidRPr="00B01205" w:rsidRDefault="00B01205" w:rsidP="00B01205">
      <w:pPr>
        <w:ind w:left="360"/>
        <w:rPr>
          <w:rFonts w:ascii="Consolas" w:hAnsi="Consolas"/>
        </w:rPr>
      </w:pPr>
      <w:r w:rsidRPr="00B01205">
        <w:rPr>
          <w:rFonts w:ascii="Consolas" w:hAnsi="Consolas"/>
        </w:rPr>
        <w:t>abcd efgh ijkl</w:t>
      </w:r>
    </w:p>
    <w:p w14:paraId="6CC525C1" w14:textId="77777777" w:rsidR="00B01205" w:rsidRPr="00B01205" w:rsidRDefault="00B01205" w:rsidP="00B01205">
      <w:pPr>
        <w:ind w:left="360"/>
        <w:rPr>
          <w:rFonts w:ascii="Consolas" w:hAnsi="Consolas"/>
        </w:rPr>
      </w:pPr>
      <w:r w:rsidRPr="00B01205">
        <w:rPr>
          <w:rFonts w:ascii="Consolas" w:hAnsi="Consolas"/>
        </w:rPr>
        <w:t>abcd efgh ijkl</w:t>
      </w:r>
    </w:p>
    <w:p w14:paraId="62464E54" w14:textId="77777777" w:rsidR="00B01205" w:rsidRPr="00B01205" w:rsidRDefault="00B01205" w:rsidP="00B01205">
      <w:pPr>
        <w:ind w:left="360"/>
        <w:rPr>
          <w:rFonts w:ascii="Consolas" w:hAnsi="Consolas"/>
        </w:rPr>
      </w:pPr>
      <w:r w:rsidRPr="00B01205">
        <w:rPr>
          <w:rFonts w:ascii="Consolas" w:hAnsi="Consolas"/>
        </w:rPr>
        <w:t>badc fehg jilk</w:t>
      </w:r>
    </w:p>
    <w:p w14:paraId="3E37D80A" w14:textId="77777777" w:rsidR="00B01205" w:rsidRPr="00B01205" w:rsidRDefault="00B01205" w:rsidP="00B01205">
      <w:pPr>
        <w:ind w:left="360"/>
        <w:rPr>
          <w:rFonts w:ascii="Consolas" w:hAnsi="Consolas"/>
        </w:rPr>
      </w:pPr>
      <w:r w:rsidRPr="00B01205">
        <w:rPr>
          <w:rFonts w:ascii="Consolas" w:hAnsi="Consolas"/>
        </w:rPr>
        <w:t>abcd efgh ijkl</w:t>
      </w:r>
    </w:p>
    <w:p w14:paraId="7F67C435" w14:textId="77777777" w:rsidR="003A70F3" w:rsidRDefault="003A70F3" w:rsidP="003A70F3">
      <w:pPr>
        <w:autoSpaceDE w:val="0"/>
        <w:autoSpaceDN w:val="0"/>
        <w:adjustRightInd w:val="0"/>
        <w:spacing w:before="0" w:after="0" w:line="240" w:lineRule="auto"/>
        <w:rPr>
          <w:rFonts w:ascii="Consolas" w:hAnsi="Consolas" w:cs="Consolas"/>
          <w:color w:val="000000"/>
          <w:szCs w:val="19"/>
        </w:rPr>
      </w:pPr>
    </w:p>
    <w:p w14:paraId="4ADF1785" w14:textId="77777777" w:rsidR="00D66B63" w:rsidRDefault="00D66B63" w:rsidP="003A70F3">
      <w:pPr>
        <w:autoSpaceDE w:val="0"/>
        <w:autoSpaceDN w:val="0"/>
        <w:adjustRightInd w:val="0"/>
        <w:spacing w:before="0" w:after="0" w:line="240" w:lineRule="auto"/>
        <w:rPr>
          <w:rFonts w:ascii="Consolas" w:hAnsi="Consolas" w:cs="Consolas"/>
          <w:color w:val="000000"/>
          <w:szCs w:val="19"/>
        </w:rPr>
      </w:pPr>
    </w:p>
    <w:p w14:paraId="6B96234E" w14:textId="77777777" w:rsidR="00D66B63" w:rsidRDefault="00D66B63" w:rsidP="003A70F3">
      <w:pPr>
        <w:autoSpaceDE w:val="0"/>
        <w:autoSpaceDN w:val="0"/>
        <w:adjustRightInd w:val="0"/>
        <w:spacing w:before="0" w:after="0" w:line="240" w:lineRule="auto"/>
        <w:rPr>
          <w:rFonts w:ascii="Consolas" w:hAnsi="Consolas" w:cs="Consolas"/>
          <w:color w:val="000000"/>
          <w:szCs w:val="19"/>
        </w:rPr>
      </w:pPr>
    </w:p>
    <w:p w14:paraId="79D546F1" w14:textId="77777777" w:rsidR="00332DB3" w:rsidRPr="00395021" w:rsidRDefault="00332DB3" w:rsidP="00332DB3">
      <w:pPr>
        <w:autoSpaceDE w:val="0"/>
        <w:autoSpaceDN w:val="0"/>
        <w:adjustRightInd w:val="0"/>
        <w:spacing w:before="0" w:after="0" w:line="240" w:lineRule="auto"/>
        <w:ind w:firstLine="720"/>
      </w:pPr>
    </w:p>
    <w:p w14:paraId="060F8311" w14:textId="77777777" w:rsidR="00D66B63" w:rsidRDefault="00D66B63" w:rsidP="00D66B63">
      <w:pPr>
        <w:autoSpaceDE w:val="0"/>
        <w:autoSpaceDN w:val="0"/>
        <w:adjustRightInd w:val="0"/>
        <w:spacing w:before="0" w:after="0" w:line="240" w:lineRule="auto"/>
        <w:rPr>
          <w:rFonts w:ascii="Consolas" w:hAnsi="Consolas" w:cs="Consolas"/>
          <w:color w:val="000000"/>
          <w:szCs w:val="19"/>
        </w:rPr>
      </w:pPr>
    </w:p>
    <w:p w14:paraId="1C23CBDD" w14:textId="77777777" w:rsidR="003A70F3" w:rsidRPr="004F2DA2" w:rsidRDefault="003A70F3" w:rsidP="003A70F3">
      <w:pPr>
        <w:pStyle w:val="Heading4"/>
        <w:rPr>
          <w:b/>
          <w:i w:val="0"/>
        </w:rPr>
      </w:pPr>
      <w:r w:rsidRPr="002579CD">
        <w:rPr>
          <w:b/>
          <w:i w:val="0"/>
          <w:color w:val="FF0000"/>
        </w:rPr>
        <w:t xml:space="preserve">Questions </w:t>
      </w:r>
      <w:r w:rsidR="00FD0319">
        <w:rPr>
          <w:b/>
          <w:i w:val="0"/>
          <w:color w:val="FF0000"/>
        </w:rPr>
        <w:t>9</w:t>
      </w:r>
      <w:r w:rsidRPr="002579CD">
        <w:rPr>
          <w:b/>
          <w:i w:val="0"/>
          <w:color w:val="FF0000"/>
        </w:rPr>
        <w:t xml:space="preserve">: </w:t>
      </w:r>
      <w:r w:rsidR="00496CC9" w:rsidRPr="002579CD">
        <w:rPr>
          <w:b/>
          <w:i w:val="0"/>
          <w:color w:val="FF0000"/>
        </w:rPr>
        <w:t xml:space="preserve"> </w:t>
      </w:r>
      <w:r w:rsidR="00496CC9" w:rsidRPr="00496CC9">
        <w:rPr>
          <w:color w:val="FF0000"/>
        </w:rPr>
        <w:t>Advanced</w:t>
      </w:r>
      <w:r w:rsidR="00496CC9">
        <w:rPr>
          <w:color w:val="FF0000"/>
        </w:rPr>
        <w:t xml:space="preserve"> Concept!!</w:t>
      </w:r>
    </w:p>
    <w:p w14:paraId="2450A8F7" w14:textId="77777777" w:rsidR="003A70F3" w:rsidRDefault="005F0322" w:rsidP="003A70F3">
      <w:pPr>
        <w:autoSpaceDE w:val="0"/>
        <w:autoSpaceDN w:val="0"/>
        <w:adjustRightInd w:val="0"/>
        <w:spacing w:before="0" w:after="0" w:line="240" w:lineRule="auto"/>
      </w:pPr>
      <w:r>
        <w:rPr>
          <w:noProof/>
        </w:rPr>
        <w:drawing>
          <wp:anchor distT="0" distB="0" distL="114300" distR="114300" simplePos="0" relativeHeight="251665408" behindDoc="0" locked="0" layoutInCell="1" allowOverlap="1" wp14:anchorId="38E155DD" wp14:editId="37A7E351">
            <wp:simplePos x="0" y="0"/>
            <wp:positionH relativeFrom="column">
              <wp:posOffset>4581525</wp:posOffset>
            </wp:positionH>
            <wp:positionV relativeFrom="paragraph">
              <wp:posOffset>10160</wp:posOffset>
            </wp:positionV>
            <wp:extent cx="2282825" cy="1709420"/>
            <wp:effectExtent l="0" t="0" r="3175" b="5080"/>
            <wp:wrapSquare wrapText="bothSides"/>
            <wp:docPr id="25" name="Picture 25" descr="Image result for young scoccer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young scoccer play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2825" cy="1709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70F3">
        <w:t xml:space="preserve">Write a program for a </w:t>
      </w:r>
      <w:r>
        <w:t>child’s</w:t>
      </w:r>
      <w:r w:rsidR="003A70F3">
        <w:t xml:space="preserve"> soccer team with only 5 players. It should use 3 parallel arrays, one of which will </w:t>
      </w:r>
      <w:r w:rsidR="009C4625">
        <w:t>be an</w:t>
      </w:r>
      <w:r w:rsidR="003A70F3">
        <w:t xml:space="preserve"> array of arrays! The program will have one string array with 5 team members’ names. It will have a 2</w:t>
      </w:r>
      <w:r w:rsidR="003A70F3" w:rsidRPr="003A70F3">
        <w:rPr>
          <w:vertAlign w:val="superscript"/>
        </w:rPr>
        <w:t>nd</w:t>
      </w:r>
      <w:r w:rsidR="003A70F3">
        <w:t xml:space="preserve"> parallel int array that will hold </w:t>
      </w:r>
      <w:r w:rsidR="009C4625">
        <w:t>each</w:t>
      </w:r>
      <w:r w:rsidR="003A70F3">
        <w:t xml:space="preserve"> team members’ </w:t>
      </w:r>
      <w:r w:rsidR="009C4625">
        <w:t>total goal count for 4 games</w:t>
      </w:r>
      <w:r w:rsidR="003A70F3">
        <w:t>. A third parallel array</w:t>
      </w:r>
      <w:r w:rsidR="009C4625">
        <w:t xml:space="preserve"> will be an array of int arrays; that means</w:t>
      </w:r>
      <w:r w:rsidR="003A70F3">
        <w:t xml:space="preserve"> each location in this array will be an int array to hold the count of game goals for one player in each of 4 games.</w:t>
      </w:r>
    </w:p>
    <w:p w14:paraId="456ED0BD" w14:textId="77777777" w:rsidR="005F0322" w:rsidRDefault="005F0322" w:rsidP="003A70F3">
      <w:pPr>
        <w:autoSpaceDE w:val="0"/>
        <w:autoSpaceDN w:val="0"/>
        <w:adjustRightInd w:val="0"/>
        <w:spacing w:before="0" w:after="0" w:line="240" w:lineRule="auto"/>
      </w:pPr>
    </w:p>
    <w:p w14:paraId="474AC7AA" w14:textId="77777777" w:rsidR="005F0322" w:rsidRDefault="005F0322" w:rsidP="003A70F3">
      <w:pPr>
        <w:autoSpaceDE w:val="0"/>
        <w:autoSpaceDN w:val="0"/>
        <w:adjustRightInd w:val="0"/>
        <w:spacing w:before="0" w:after="0" w:line="240" w:lineRule="auto"/>
      </w:pPr>
    </w:p>
    <w:p w14:paraId="1ADA98E8" w14:textId="77777777" w:rsidR="003A70F3" w:rsidRDefault="003A70F3" w:rsidP="003A70F3">
      <w:pPr>
        <w:autoSpaceDE w:val="0"/>
        <w:autoSpaceDN w:val="0"/>
        <w:adjustRightInd w:val="0"/>
        <w:spacing w:before="0" w:after="0" w:line="240" w:lineRule="auto"/>
      </w:pPr>
      <w:r>
        <w:t>Start with this array of 5 names:</w:t>
      </w:r>
    </w:p>
    <w:p w14:paraId="4F28AF15" w14:textId="77777777" w:rsidR="003A70F3" w:rsidRDefault="003A70F3" w:rsidP="003A70F3">
      <w:pPr>
        <w:autoSpaceDE w:val="0"/>
        <w:autoSpaceDN w:val="0"/>
        <w:adjustRightInd w:val="0"/>
        <w:spacing w:before="0" w:after="0" w:line="240" w:lineRule="auto"/>
        <w:rPr>
          <w:rFonts w:ascii="Consolas" w:hAnsi="Consolas" w:cs="Consolas"/>
          <w:color w:val="0000FF"/>
          <w:szCs w:val="19"/>
        </w:rPr>
      </w:pPr>
    </w:p>
    <w:p w14:paraId="66D1984F" w14:textId="77777777" w:rsidR="003A70F3" w:rsidRDefault="003A70F3" w:rsidP="003A70F3">
      <w:pPr>
        <w:autoSpaceDE w:val="0"/>
        <w:autoSpaceDN w:val="0"/>
        <w:adjustRightInd w:val="0"/>
        <w:spacing w:before="0" w:after="0" w:line="240" w:lineRule="auto"/>
        <w:rPr>
          <w:rFonts w:ascii="Consolas" w:hAnsi="Consolas" w:cs="Consolas"/>
          <w:color w:val="000000"/>
          <w:sz w:val="19"/>
          <w:szCs w:val="19"/>
        </w:rPr>
      </w:pPr>
      <w:r w:rsidRPr="00A22C02">
        <w:rPr>
          <w:rFonts w:ascii="Consolas" w:hAnsi="Consolas" w:cs="Consolas"/>
          <w:color w:val="0000FF"/>
          <w:szCs w:val="19"/>
        </w:rPr>
        <w:t>string</w:t>
      </w:r>
      <w:r w:rsidRPr="00A22C02">
        <w:rPr>
          <w:rFonts w:ascii="Consolas" w:hAnsi="Consolas" w:cs="Consolas"/>
          <w:color w:val="000000"/>
          <w:szCs w:val="19"/>
        </w:rPr>
        <w:t xml:space="preserve">[] nameArray = { </w:t>
      </w:r>
      <w:r w:rsidRPr="00A22C02">
        <w:rPr>
          <w:rFonts w:ascii="Consolas" w:hAnsi="Consolas" w:cs="Consolas"/>
          <w:color w:val="A31515"/>
          <w:szCs w:val="19"/>
        </w:rPr>
        <w:t>"</w:t>
      </w:r>
      <w:r w:rsidR="005F0322">
        <w:rPr>
          <w:rFonts w:ascii="Consolas" w:hAnsi="Consolas" w:cs="Consolas"/>
          <w:color w:val="A31515"/>
          <w:szCs w:val="19"/>
        </w:rPr>
        <w:t>Jafar</w:t>
      </w:r>
      <w:r w:rsidRPr="00A22C02">
        <w:rPr>
          <w:rFonts w:ascii="Consolas" w:hAnsi="Consolas" w:cs="Consolas"/>
          <w:color w:val="A31515"/>
          <w:szCs w:val="19"/>
        </w:rPr>
        <w:t>"</w:t>
      </w:r>
      <w:r w:rsidRPr="00A22C02">
        <w:rPr>
          <w:rFonts w:ascii="Consolas" w:hAnsi="Consolas" w:cs="Consolas"/>
          <w:color w:val="000000"/>
          <w:szCs w:val="19"/>
        </w:rPr>
        <w:t xml:space="preserve">, </w:t>
      </w:r>
      <w:r w:rsidRPr="00A22C02">
        <w:rPr>
          <w:rFonts w:ascii="Consolas" w:hAnsi="Consolas" w:cs="Consolas"/>
          <w:color w:val="A31515"/>
          <w:szCs w:val="19"/>
        </w:rPr>
        <w:t>"</w:t>
      </w:r>
      <w:r w:rsidR="005F0322">
        <w:rPr>
          <w:rFonts w:ascii="Consolas" w:hAnsi="Consolas" w:cs="Consolas"/>
          <w:color w:val="A31515"/>
          <w:szCs w:val="19"/>
        </w:rPr>
        <w:t>Jeremy</w:t>
      </w:r>
      <w:r w:rsidRPr="00A22C02">
        <w:rPr>
          <w:rFonts w:ascii="Consolas" w:hAnsi="Consolas" w:cs="Consolas"/>
          <w:color w:val="A31515"/>
          <w:szCs w:val="19"/>
        </w:rPr>
        <w:t>"</w:t>
      </w:r>
      <w:r w:rsidRPr="00A22C02">
        <w:rPr>
          <w:rFonts w:ascii="Consolas" w:hAnsi="Consolas" w:cs="Consolas"/>
          <w:color w:val="000000"/>
          <w:szCs w:val="19"/>
        </w:rPr>
        <w:t xml:space="preserve">, </w:t>
      </w:r>
      <w:r w:rsidRPr="00A22C02">
        <w:rPr>
          <w:rFonts w:ascii="Consolas" w:hAnsi="Consolas" w:cs="Consolas"/>
          <w:color w:val="A31515"/>
          <w:szCs w:val="19"/>
        </w:rPr>
        <w:t>"</w:t>
      </w:r>
      <w:r w:rsidR="005F0322">
        <w:rPr>
          <w:rFonts w:ascii="Consolas" w:hAnsi="Consolas" w:cs="Consolas"/>
          <w:color w:val="A31515"/>
          <w:szCs w:val="19"/>
        </w:rPr>
        <w:t>Liu</w:t>
      </w:r>
      <w:r w:rsidRPr="00A22C02">
        <w:rPr>
          <w:rFonts w:ascii="Consolas" w:hAnsi="Consolas" w:cs="Consolas"/>
          <w:color w:val="A31515"/>
          <w:szCs w:val="19"/>
        </w:rPr>
        <w:t>"</w:t>
      </w:r>
      <w:r w:rsidRPr="00A22C02">
        <w:rPr>
          <w:rFonts w:ascii="Consolas" w:hAnsi="Consolas" w:cs="Consolas"/>
          <w:color w:val="000000"/>
          <w:szCs w:val="19"/>
        </w:rPr>
        <w:t xml:space="preserve">, </w:t>
      </w:r>
      <w:r w:rsidRPr="00A22C02">
        <w:rPr>
          <w:rFonts w:ascii="Consolas" w:hAnsi="Consolas" w:cs="Consolas"/>
          <w:color w:val="A31515"/>
          <w:szCs w:val="19"/>
        </w:rPr>
        <w:t>"</w:t>
      </w:r>
      <w:r w:rsidR="005F0322">
        <w:rPr>
          <w:rFonts w:ascii="Consolas" w:hAnsi="Consolas" w:cs="Consolas"/>
          <w:color w:val="A31515"/>
          <w:szCs w:val="19"/>
        </w:rPr>
        <w:t>Chipo</w:t>
      </w:r>
      <w:r w:rsidRPr="00A22C02">
        <w:rPr>
          <w:rFonts w:ascii="Consolas" w:hAnsi="Consolas" w:cs="Consolas"/>
          <w:color w:val="A31515"/>
          <w:szCs w:val="19"/>
        </w:rPr>
        <w:t>"</w:t>
      </w:r>
      <w:r w:rsidRPr="00A22C02">
        <w:rPr>
          <w:rFonts w:ascii="Consolas" w:hAnsi="Consolas" w:cs="Consolas"/>
          <w:color w:val="000000"/>
          <w:szCs w:val="19"/>
        </w:rPr>
        <w:t xml:space="preserve">, </w:t>
      </w:r>
      <w:r w:rsidRPr="00A22C02">
        <w:rPr>
          <w:rFonts w:ascii="Consolas" w:hAnsi="Consolas" w:cs="Consolas"/>
          <w:color w:val="A31515"/>
          <w:szCs w:val="19"/>
        </w:rPr>
        <w:t>"</w:t>
      </w:r>
      <w:r w:rsidR="005F0322">
        <w:rPr>
          <w:rFonts w:ascii="Consolas" w:hAnsi="Consolas" w:cs="Consolas"/>
          <w:color w:val="A31515"/>
          <w:szCs w:val="19"/>
        </w:rPr>
        <w:t>Will</w:t>
      </w:r>
      <w:r w:rsidRPr="00A22C02">
        <w:rPr>
          <w:rFonts w:ascii="Consolas" w:hAnsi="Consolas" w:cs="Consolas"/>
          <w:color w:val="A31515"/>
          <w:szCs w:val="19"/>
        </w:rPr>
        <w:t>"</w:t>
      </w:r>
      <w:r w:rsidRPr="00A22C02">
        <w:rPr>
          <w:rFonts w:ascii="Consolas" w:hAnsi="Consolas" w:cs="Consolas"/>
          <w:color w:val="000000"/>
          <w:szCs w:val="19"/>
        </w:rPr>
        <w:t xml:space="preserve"> };</w:t>
      </w:r>
    </w:p>
    <w:p w14:paraId="11CD0D2E" w14:textId="77777777" w:rsidR="003A70F3" w:rsidRDefault="003A70F3" w:rsidP="003A70F3">
      <w:pPr>
        <w:autoSpaceDE w:val="0"/>
        <w:autoSpaceDN w:val="0"/>
        <w:adjustRightInd w:val="0"/>
        <w:spacing w:before="0" w:after="0" w:line="240" w:lineRule="auto"/>
      </w:pPr>
    </w:p>
    <w:p w14:paraId="027F6892" w14:textId="77777777" w:rsidR="003A70F3" w:rsidRPr="003A70F3" w:rsidRDefault="009C4625" w:rsidP="003A70F3">
      <w:pPr>
        <w:autoSpaceDE w:val="0"/>
        <w:autoSpaceDN w:val="0"/>
        <w:adjustRightInd w:val="0"/>
        <w:spacing w:before="0" w:after="0" w:line="240" w:lineRule="auto"/>
      </w:pPr>
      <w:r>
        <w:t xml:space="preserve">Now define a parallel array where each element is itself an int array of size 4.   Now build a nested loop that tells the user which player they are working on, and asks the user for 4 goal counts for each of the 5 players.  Then, </w:t>
      </w:r>
      <w:r>
        <w:lastRenderedPageBreak/>
        <w:t>write a nested loop that calculates the total number of goals each player got, and writes that into the 2</w:t>
      </w:r>
      <w:r w:rsidRPr="009C4625">
        <w:rPr>
          <w:vertAlign w:val="superscript"/>
        </w:rPr>
        <w:t>nd</w:t>
      </w:r>
      <w:r>
        <w:t xml:space="preserve"> array.  Lastly, using a loop, write out the 5 names and their total goal counts.</w:t>
      </w:r>
    </w:p>
    <w:p w14:paraId="6CDB47C2" w14:textId="77777777" w:rsidR="003A70F3" w:rsidRPr="003A70F3" w:rsidRDefault="003A70F3" w:rsidP="003A70F3">
      <w:pPr>
        <w:autoSpaceDE w:val="0"/>
        <w:autoSpaceDN w:val="0"/>
        <w:adjustRightInd w:val="0"/>
        <w:spacing w:before="0" w:after="0" w:line="240" w:lineRule="auto"/>
        <w:rPr>
          <w:rFonts w:ascii="Consolas" w:hAnsi="Consolas" w:cs="Consolas"/>
          <w:color w:val="000000"/>
          <w:szCs w:val="19"/>
        </w:rPr>
      </w:pPr>
    </w:p>
    <w:p w14:paraId="335CC974" w14:textId="77777777" w:rsidR="00A22C02" w:rsidRDefault="00A22C02" w:rsidP="00A22C02">
      <w:pPr>
        <w:autoSpaceDE w:val="0"/>
        <w:autoSpaceDN w:val="0"/>
        <w:adjustRightInd w:val="0"/>
        <w:spacing w:before="0" w:after="0" w:line="240" w:lineRule="auto"/>
        <w:rPr>
          <w:rFonts w:ascii="Consolas" w:hAnsi="Consolas" w:cs="Consolas"/>
          <w:color w:val="000000"/>
          <w:sz w:val="19"/>
          <w:szCs w:val="19"/>
        </w:rPr>
      </w:pPr>
    </w:p>
    <w:p w14:paraId="09A927CF" w14:textId="77777777" w:rsidR="001B583E" w:rsidRDefault="001B583E">
      <w:r>
        <w:br w:type="page"/>
      </w:r>
    </w:p>
    <w:p w14:paraId="3968DA4F" w14:textId="400B17D1" w:rsidR="002A28AF" w:rsidRDefault="001121F9" w:rsidP="002A28AF">
      <w:pPr>
        <w:pStyle w:val="Heading1"/>
      </w:pPr>
      <w:bookmarkStart w:id="70" w:name="_Toc44348532"/>
      <w:r>
        <w:lastRenderedPageBreak/>
        <w:t xml:space="preserve">Chapter </w:t>
      </w:r>
      <w:r w:rsidR="00694F7F">
        <w:t>9</w:t>
      </w:r>
      <w:r w:rsidR="00B809CB">
        <w:t xml:space="preserve"> – Adding Methods</w:t>
      </w:r>
      <w:bookmarkEnd w:id="70"/>
    </w:p>
    <w:p w14:paraId="049D8D10" w14:textId="77777777" w:rsidR="00D12848" w:rsidRPr="00D12848" w:rsidRDefault="00D12848" w:rsidP="00D12848"/>
    <w:p w14:paraId="06D072CC" w14:textId="657036C7" w:rsidR="00D12848" w:rsidRDefault="00D12848" w:rsidP="00D12848">
      <w:pPr>
        <w:jc w:val="center"/>
      </w:pPr>
      <w:r>
        <w:rPr>
          <w:noProof/>
        </w:rPr>
        <w:drawing>
          <wp:inline distT="0" distB="0" distL="0" distR="0" wp14:anchorId="1CF25F7D" wp14:editId="1946072B">
            <wp:extent cx="4551680" cy="3241040"/>
            <wp:effectExtent l="0" t="0" r="1270" b="0"/>
            <wp:docPr id="278791" name="Picture 27879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51680" cy="3241040"/>
                    </a:xfrm>
                    <a:prstGeom prst="rect">
                      <a:avLst/>
                    </a:prstGeom>
                    <a:noFill/>
                    <a:ln>
                      <a:noFill/>
                    </a:ln>
                  </pic:spPr>
                </pic:pic>
              </a:graphicData>
            </a:graphic>
          </wp:inline>
        </w:drawing>
      </w:r>
    </w:p>
    <w:p w14:paraId="200BA58C" w14:textId="77777777" w:rsidR="00D12848" w:rsidRPr="00D12848" w:rsidRDefault="00D12848" w:rsidP="00D12848"/>
    <w:p w14:paraId="068BE5B0" w14:textId="77777777" w:rsidR="00755765" w:rsidRPr="00755765" w:rsidRDefault="00755765" w:rsidP="00755765">
      <w:pPr>
        <w:pStyle w:val="Heading4"/>
        <w:rPr>
          <w:b/>
          <w:i w:val="0"/>
        </w:rPr>
      </w:pPr>
      <w:r w:rsidRPr="00755765">
        <w:rPr>
          <w:b/>
          <w:i w:val="0"/>
        </w:rPr>
        <w:t>What you already know</w:t>
      </w:r>
    </w:p>
    <w:p w14:paraId="3FF75460" w14:textId="77777777" w:rsidR="002A28AF" w:rsidRDefault="001D35A0" w:rsidP="001D35A0">
      <w:r>
        <w:t xml:space="preserve">Hopefully you have seen classes, methods, objects, and </w:t>
      </w:r>
      <w:r w:rsidR="00A356D7">
        <w:t>properties</w:t>
      </w:r>
      <w:r w:rsidR="00CF4B0F">
        <w:t xml:space="preserve"> in the previous chapters</w:t>
      </w:r>
      <w:r>
        <w:t xml:space="preserve"> enough that you are starting to understand them. It’s probably still a good idea and go back and read: </w:t>
      </w:r>
      <w:hyperlink w:anchor="_Class,_Object,_Method," w:history="1">
        <w:r w:rsidRPr="0037650E">
          <w:rPr>
            <w:rStyle w:val="Hyperlink"/>
          </w:rPr>
          <w:t>Class, Object, Method, Property</w:t>
        </w:r>
      </w:hyperlink>
      <w:r>
        <w:t xml:space="preserve"> in chapt</w:t>
      </w:r>
      <w:r w:rsidRPr="001D35A0">
        <w:t xml:space="preserve">er </w:t>
      </w:r>
      <w:r>
        <w:t>1.</w:t>
      </w:r>
    </w:p>
    <w:p w14:paraId="0E6CACA3" w14:textId="77777777" w:rsidR="00CF4B0F" w:rsidRDefault="00CF4B0F" w:rsidP="001D35A0">
      <w:r>
        <w:t xml:space="preserve">Organizing your code into sub sections using classes, and then inside of classes with methods, is a very good idea, but in this book, we are not going to create classes.  All of our code will be in the one class </w:t>
      </w:r>
      <w:r w:rsidRPr="00CF4B0F">
        <w:rPr>
          <w:color w:val="0070C0"/>
        </w:rPr>
        <w:t xml:space="preserve">Program </w:t>
      </w:r>
      <w:r>
        <w:t xml:space="preserve">that VS auto-creates for us when we start a new console project.  Up until this chapter, not only was all our code in that one class, it was all in one method, Main(). In this chapter we will learn how to break our code into logical, re-usable sub sections by writing and calling our own </w:t>
      </w:r>
      <w:r w:rsidRPr="006A66A8">
        <w:rPr>
          <w:b/>
        </w:rPr>
        <w:t>methods</w:t>
      </w:r>
      <w:r>
        <w:t xml:space="preserve">.  </w:t>
      </w:r>
    </w:p>
    <w:p w14:paraId="7A27A0CF" w14:textId="77777777" w:rsidR="001D35A0" w:rsidRDefault="00CF4B0F" w:rsidP="001D35A0">
      <w:r>
        <w:t>The system will always look for a</w:t>
      </w:r>
      <w:r w:rsidRPr="00CF4B0F">
        <w:rPr>
          <w:sz w:val="28"/>
        </w:rPr>
        <w:t xml:space="preserve"> </w:t>
      </w:r>
      <w:r w:rsidRPr="00CF4B0F">
        <w:rPr>
          <w:rFonts w:ascii="Consolas" w:hAnsi="Consolas" w:cs="Consolas"/>
          <w:color w:val="0000FF"/>
          <w:szCs w:val="19"/>
        </w:rPr>
        <w:t>static</w:t>
      </w:r>
      <w:r w:rsidRPr="00CF4B0F">
        <w:rPr>
          <w:rFonts w:ascii="Consolas" w:hAnsi="Consolas" w:cs="Consolas"/>
          <w:color w:val="000000"/>
          <w:szCs w:val="19"/>
        </w:rPr>
        <w:t xml:space="preserve"> </w:t>
      </w:r>
      <w:r w:rsidRPr="00CF4B0F">
        <w:rPr>
          <w:rFonts w:ascii="Consolas" w:hAnsi="Consolas" w:cs="Consolas"/>
          <w:color w:val="0000FF"/>
          <w:szCs w:val="19"/>
        </w:rPr>
        <w:t>void</w:t>
      </w:r>
      <w:r w:rsidRPr="00CF4B0F">
        <w:rPr>
          <w:rFonts w:ascii="Consolas" w:hAnsi="Consolas" w:cs="Consolas"/>
          <w:color w:val="000000"/>
          <w:szCs w:val="19"/>
        </w:rPr>
        <w:t xml:space="preserve"> Main()</w:t>
      </w:r>
      <w:r>
        <w:rPr>
          <w:rFonts w:ascii="Consolas" w:hAnsi="Consolas" w:cs="Consolas"/>
          <w:color w:val="000000"/>
          <w:sz w:val="19"/>
          <w:szCs w:val="19"/>
        </w:rPr>
        <w:t xml:space="preserve"> </w:t>
      </w:r>
      <w:r>
        <w:t xml:space="preserve">method as the “front door” of your code. It will always start there.  And because there can only be one starting point, that method is marked </w:t>
      </w:r>
      <w:r w:rsidRPr="00CF4B0F">
        <w:rPr>
          <w:rFonts w:ascii="Consolas" w:hAnsi="Consolas" w:cs="Consolas"/>
          <w:color w:val="0000FF"/>
          <w:szCs w:val="19"/>
        </w:rPr>
        <w:t>static</w:t>
      </w:r>
      <w:r>
        <w:t xml:space="preserve">. </w:t>
      </w:r>
      <w:r w:rsidR="00E74C67">
        <w:t xml:space="preserve">For reasons that are beyond the scope of our current knowledge of classes, all the methods what we write insides of this Program class will also all be marked </w:t>
      </w:r>
      <w:r w:rsidR="00E74C67" w:rsidRPr="00CF4B0F">
        <w:rPr>
          <w:rFonts w:ascii="Consolas" w:hAnsi="Consolas" w:cs="Consolas"/>
          <w:color w:val="0000FF"/>
          <w:szCs w:val="19"/>
        </w:rPr>
        <w:t>static</w:t>
      </w:r>
      <w:r w:rsidR="00E74C67">
        <w:t xml:space="preserve">. </w:t>
      </w:r>
      <w:r w:rsidR="00E74C67" w:rsidRPr="00B35D25">
        <w:rPr>
          <w:sz w:val="18"/>
          <w:szCs w:val="18"/>
        </w:rPr>
        <w:t>(</w:t>
      </w:r>
      <w:r w:rsidR="00E74C67" w:rsidRPr="00B35D25">
        <w:rPr>
          <w:i/>
          <w:sz w:val="18"/>
          <w:szCs w:val="18"/>
        </w:rPr>
        <w:t>Someday you can come back and read this, but I suggest you not read this now</w:t>
      </w:r>
      <w:r w:rsidR="00B35D25" w:rsidRPr="00B35D25">
        <w:rPr>
          <w:i/>
          <w:sz w:val="18"/>
          <w:szCs w:val="18"/>
        </w:rPr>
        <w:t>: By marking them static, the</w:t>
      </w:r>
      <w:r w:rsidR="00E74C67" w:rsidRPr="00B35D25">
        <w:rPr>
          <w:i/>
          <w:sz w:val="18"/>
          <w:szCs w:val="18"/>
        </w:rPr>
        <w:t xml:space="preserve"> code in Main can call these methods by just using the method name. If they were not </w:t>
      </w:r>
      <w:r w:rsidR="00E74C67" w:rsidRPr="00B35D25">
        <w:rPr>
          <w:rFonts w:ascii="Consolas" w:hAnsi="Consolas" w:cs="Consolas"/>
          <w:i/>
          <w:color w:val="0000FF"/>
          <w:sz w:val="18"/>
          <w:szCs w:val="18"/>
        </w:rPr>
        <w:t>static</w:t>
      </w:r>
      <w:r w:rsidR="00E74C67" w:rsidRPr="00B35D25">
        <w:rPr>
          <w:i/>
          <w:sz w:val="18"/>
          <w:szCs w:val="18"/>
        </w:rPr>
        <w:t>, you would have to instantiate an instance of the Program class, as an object, and then use the name of that object to reference the method</w:t>
      </w:r>
      <w:r w:rsidR="00E74C67" w:rsidRPr="00B35D25">
        <w:rPr>
          <w:sz w:val="18"/>
          <w:szCs w:val="18"/>
        </w:rPr>
        <w:t>.)</w:t>
      </w:r>
    </w:p>
    <w:p w14:paraId="5D511CDC" w14:textId="77777777" w:rsidR="0044493F" w:rsidRPr="0044493F" w:rsidRDefault="0044493F" w:rsidP="0044493F">
      <w:pPr>
        <w:pStyle w:val="Heading4"/>
        <w:rPr>
          <w:b/>
          <w:i w:val="0"/>
        </w:rPr>
      </w:pPr>
      <w:r>
        <w:rPr>
          <w:b/>
          <w:i w:val="0"/>
        </w:rPr>
        <w:t xml:space="preserve">                                                                                                                      </w:t>
      </w:r>
      <w:r w:rsidR="00306F4B">
        <w:rPr>
          <w:b/>
          <w:i w:val="0"/>
        </w:rPr>
        <w:t xml:space="preserve">                                                                                                                                                                                                                                                                                                                                                                                                                                                                                                                                                                                                                                                                                                                                                                                                                                                                                                                                                                                                                                                 </w:t>
      </w:r>
    </w:p>
    <w:p w14:paraId="0BCD00E9" w14:textId="77777777" w:rsidR="00E74C67" w:rsidRDefault="00E74C67" w:rsidP="00E74C67">
      <w:r>
        <w:t>You have already been using methods that are in classes in</w:t>
      </w:r>
      <w:r w:rsidR="00160E27">
        <w:t xml:space="preserve"> the</w:t>
      </w:r>
      <w:r>
        <w:t xml:space="preserve"> .NET libraries. We have used the </w:t>
      </w:r>
      <w:r w:rsidRPr="005A6BF8">
        <w:rPr>
          <w:color w:val="0070C0"/>
        </w:rPr>
        <w:t xml:space="preserve">Console </w:t>
      </w:r>
      <w:r>
        <w:t>class’s WriteLine and ReadLine</w:t>
      </w:r>
      <w:r w:rsidR="005A6BF8">
        <w:t xml:space="preserve"> methods</w:t>
      </w:r>
      <w:r w:rsidR="00E177C9">
        <w:t xml:space="preserve"> </w:t>
      </w:r>
      <w:r>
        <w:t xml:space="preserve">to give us a way of displaying text and reading </w:t>
      </w:r>
      <w:r w:rsidR="00B35D25">
        <w:t>input</w:t>
      </w:r>
      <w:r>
        <w:t xml:space="preserve"> from the user.  </w:t>
      </w:r>
    </w:p>
    <w:p w14:paraId="52A8AE14" w14:textId="77777777" w:rsidR="002A28AF" w:rsidRDefault="005A6BF8">
      <w:r>
        <w:t>Let’s look more carefully at how we used them to demonstrate how much you already know about methods.</w:t>
      </w:r>
    </w:p>
    <w:p w14:paraId="2C2B2164" w14:textId="77777777" w:rsidR="001B63DA" w:rsidRDefault="001B63DA" w:rsidP="001B63DA">
      <w:pPr>
        <w:ind w:firstLine="720"/>
        <w:rPr>
          <w:rFonts w:ascii="Consolas" w:hAnsi="Consolas" w:cs="Consolas"/>
          <w:color w:val="000000"/>
          <w:szCs w:val="19"/>
        </w:rPr>
      </w:pPr>
      <w:r w:rsidRPr="007726C3">
        <w:rPr>
          <w:rFonts w:ascii="Consolas" w:hAnsi="Consolas" w:cs="Consolas"/>
          <w:color w:val="0000FF"/>
          <w:szCs w:val="19"/>
        </w:rPr>
        <w:t>string</w:t>
      </w:r>
      <w:r>
        <w:rPr>
          <w:rFonts w:ascii="Consolas" w:hAnsi="Consolas" w:cs="Consolas"/>
          <w:color w:val="000000"/>
          <w:szCs w:val="19"/>
        </w:rPr>
        <w:t xml:space="preserve"> output</w:t>
      </w:r>
      <w:r w:rsidRPr="007726C3">
        <w:rPr>
          <w:rFonts w:ascii="Consolas" w:hAnsi="Consolas" w:cs="Consolas"/>
          <w:color w:val="000000"/>
          <w:szCs w:val="19"/>
        </w:rPr>
        <w:t xml:space="preserve">String = </w:t>
      </w:r>
      <w:r w:rsidRPr="007726C3">
        <w:rPr>
          <w:rFonts w:ascii="Consolas" w:hAnsi="Consolas" w:cs="Consolas"/>
          <w:color w:val="A31515"/>
          <w:szCs w:val="19"/>
        </w:rPr>
        <w:t>"</w:t>
      </w:r>
      <w:r w:rsidRPr="005A6BF8">
        <w:rPr>
          <w:rFonts w:ascii="Consolas" w:hAnsi="Consolas" w:cs="Consolas"/>
          <w:color w:val="A31515"/>
          <w:szCs w:val="19"/>
        </w:rPr>
        <w:t>write this string to the console window</w:t>
      </w:r>
      <w:r w:rsidRPr="007726C3">
        <w:rPr>
          <w:rFonts w:ascii="Consolas" w:hAnsi="Consolas" w:cs="Consolas"/>
          <w:color w:val="A31515"/>
          <w:szCs w:val="19"/>
        </w:rPr>
        <w:t>"</w:t>
      </w:r>
      <w:r w:rsidRPr="007726C3">
        <w:rPr>
          <w:rFonts w:ascii="Consolas" w:hAnsi="Consolas" w:cs="Consolas"/>
          <w:color w:val="000000"/>
          <w:szCs w:val="19"/>
        </w:rPr>
        <w:t>;</w:t>
      </w:r>
    </w:p>
    <w:p w14:paraId="0DACB0EE" w14:textId="77777777" w:rsidR="005A6BF8" w:rsidRDefault="005A6BF8" w:rsidP="001B63DA">
      <w:pPr>
        <w:autoSpaceDE w:val="0"/>
        <w:autoSpaceDN w:val="0"/>
        <w:adjustRightInd w:val="0"/>
        <w:spacing w:before="0" w:after="0" w:line="240" w:lineRule="auto"/>
        <w:ind w:firstLine="720"/>
        <w:rPr>
          <w:rFonts w:ascii="Consolas" w:hAnsi="Consolas" w:cs="Consolas"/>
          <w:color w:val="000000"/>
          <w:szCs w:val="19"/>
        </w:rPr>
      </w:pPr>
      <w:r w:rsidRPr="00B35D25">
        <w:rPr>
          <w:rFonts w:ascii="Consolas" w:hAnsi="Consolas" w:cs="Consolas"/>
          <w:color w:val="0070C0"/>
          <w:szCs w:val="19"/>
        </w:rPr>
        <w:lastRenderedPageBreak/>
        <w:t>Console</w:t>
      </w:r>
      <w:r w:rsidRPr="005A6BF8">
        <w:rPr>
          <w:rFonts w:ascii="Consolas" w:hAnsi="Consolas" w:cs="Consolas"/>
          <w:color w:val="000000"/>
          <w:szCs w:val="19"/>
        </w:rPr>
        <w:t>.WriteLine(</w:t>
      </w:r>
      <w:r w:rsidR="001B63DA">
        <w:rPr>
          <w:rFonts w:ascii="Consolas" w:hAnsi="Consolas" w:cs="Consolas"/>
          <w:color w:val="000000"/>
          <w:szCs w:val="19"/>
        </w:rPr>
        <w:t>output</w:t>
      </w:r>
      <w:r w:rsidR="001B63DA" w:rsidRPr="007726C3">
        <w:rPr>
          <w:rFonts w:ascii="Consolas" w:hAnsi="Consolas" w:cs="Consolas"/>
          <w:color w:val="000000"/>
          <w:szCs w:val="19"/>
        </w:rPr>
        <w:t>String</w:t>
      </w:r>
      <w:r w:rsidRPr="005A6BF8">
        <w:rPr>
          <w:rFonts w:ascii="Consolas" w:hAnsi="Consolas" w:cs="Consolas"/>
          <w:color w:val="000000"/>
          <w:szCs w:val="19"/>
        </w:rPr>
        <w:t>);</w:t>
      </w:r>
    </w:p>
    <w:p w14:paraId="350C4565" w14:textId="77777777" w:rsidR="005A6BF8" w:rsidRDefault="005A6BF8" w:rsidP="005A6BF8">
      <w:r>
        <w:t>Or more generally,</w:t>
      </w:r>
    </w:p>
    <w:p w14:paraId="32CF109B" w14:textId="77777777" w:rsidR="005A6BF8" w:rsidRDefault="005A6BF8" w:rsidP="001B63DA">
      <w:pPr>
        <w:autoSpaceDE w:val="0"/>
        <w:autoSpaceDN w:val="0"/>
        <w:adjustRightInd w:val="0"/>
        <w:spacing w:before="0" w:after="0" w:line="240" w:lineRule="auto"/>
        <w:ind w:firstLine="720"/>
        <w:rPr>
          <w:rFonts w:ascii="Consolas" w:hAnsi="Consolas" w:cs="Consolas"/>
          <w:color w:val="000000"/>
          <w:szCs w:val="19"/>
        </w:rPr>
      </w:pPr>
      <w:r>
        <w:rPr>
          <w:rFonts w:ascii="Consolas" w:hAnsi="Consolas" w:cs="Consolas"/>
          <w:color w:val="000000"/>
          <w:szCs w:val="19"/>
        </w:rPr>
        <w:t>ClassName</w:t>
      </w:r>
      <w:r w:rsidRPr="005A6BF8">
        <w:rPr>
          <w:rFonts w:ascii="Consolas" w:hAnsi="Consolas" w:cs="Consolas"/>
          <w:color w:val="000000"/>
          <w:szCs w:val="19"/>
        </w:rPr>
        <w:t>.</w:t>
      </w:r>
      <w:r>
        <w:rPr>
          <w:rFonts w:ascii="Consolas" w:hAnsi="Consolas" w:cs="Consolas"/>
          <w:color w:val="000000"/>
          <w:szCs w:val="19"/>
        </w:rPr>
        <w:t>MethodName</w:t>
      </w:r>
      <w:r w:rsidRPr="005A6BF8">
        <w:rPr>
          <w:rFonts w:ascii="Consolas" w:hAnsi="Consolas" w:cs="Consolas"/>
          <w:color w:val="000000"/>
          <w:szCs w:val="19"/>
        </w:rPr>
        <w:t>(</w:t>
      </w:r>
      <w:r w:rsidR="001B63DA">
        <w:rPr>
          <w:rFonts w:ascii="Consolas" w:hAnsi="Consolas" w:cs="Consolas"/>
          <w:color w:val="000000"/>
          <w:szCs w:val="19"/>
        </w:rPr>
        <w:t>argument</w:t>
      </w:r>
      <w:r w:rsidRPr="005A6BF8">
        <w:rPr>
          <w:rFonts w:ascii="Consolas" w:hAnsi="Consolas" w:cs="Consolas"/>
          <w:color w:val="000000"/>
          <w:szCs w:val="19"/>
        </w:rPr>
        <w:t>);</w:t>
      </w:r>
    </w:p>
    <w:p w14:paraId="4CBCC6C6" w14:textId="77777777" w:rsidR="00E177C9" w:rsidRDefault="005A6BF8" w:rsidP="005A6BF8">
      <w:r>
        <w:t xml:space="preserve">In this case you called a method named WriteLine, but </w:t>
      </w:r>
      <w:r w:rsidR="001B63DA">
        <w:t>where is this method? Y</w:t>
      </w:r>
      <w:r>
        <w:t xml:space="preserve">ou have to say in which class does this method live.  In this case, we want the WriteLine </w:t>
      </w:r>
      <w:r w:rsidR="00F253FE">
        <w:t xml:space="preserve">method </w:t>
      </w:r>
      <w:r>
        <w:t xml:space="preserve">from the class </w:t>
      </w:r>
      <w:r w:rsidRPr="005A6BF8">
        <w:rPr>
          <w:color w:val="0070C0"/>
        </w:rPr>
        <w:t>Console</w:t>
      </w:r>
      <w:r>
        <w:t>.</w:t>
      </w:r>
      <w:r w:rsidR="00E177C9">
        <w:t xml:space="preserve">  ALL methods end with a set of parenthesis ( ). That is because you can pass information from the code you are in, over to the method code you are calling, using what are called arguments.</w:t>
      </w:r>
      <w:r w:rsidR="001B63DA">
        <w:t xml:space="preserve">  Some methods do not need any extra data to do their job, so they have no arguments.  However, they still end with the empty ( ).  Our WriteLine method wants just one argument, and it must be a string data type. So in the example above, the argument is the string </w:t>
      </w:r>
      <w:r w:rsidR="001B63DA">
        <w:rPr>
          <w:rFonts w:ascii="Consolas" w:hAnsi="Consolas" w:cs="Consolas"/>
          <w:color w:val="000000"/>
          <w:szCs w:val="19"/>
        </w:rPr>
        <w:t>output</w:t>
      </w:r>
      <w:r w:rsidR="001B63DA" w:rsidRPr="007726C3">
        <w:rPr>
          <w:rFonts w:ascii="Consolas" w:hAnsi="Consolas" w:cs="Consolas"/>
          <w:color w:val="000000"/>
          <w:szCs w:val="19"/>
        </w:rPr>
        <w:t>String</w:t>
      </w:r>
      <w:r w:rsidR="001B63DA">
        <w:t>.</w:t>
      </w:r>
    </w:p>
    <w:p w14:paraId="01228A2D" w14:textId="77777777" w:rsidR="001B63DA" w:rsidRDefault="001B63DA" w:rsidP="005A6BF8">
      <w:r>
        <w:t>Now let’s look at ReadLine.</w:t>
      </w:r>
    </w:p>
    <w:p w14:paraId="251B9792" w14:textId="77777777" w:rsidR="001B63DA" w:rsidRPr="005A6BF8" w:rsidRDefault="001B63DA" w:rsidP="001B63DA">
      <w:pPr>
        <w:ind w:firstLine="720"/>
        <w:rPr>
          <w:rFonts w:ascii="Consolas" w:hAnsi="Consolas" w:cs="Consolas"/>
          <w:color w:val="000000"/>
          <w:szCs w:val="19"/>
        </w:rPr>
      </w:pPr>
      <w:r w:rsidRPr="005A6BF8">
        <w:rPr>
          <w:rFonts w:ascii="Consolas" w:hAnsi="Consolas" w:cs="Consolas"/>
          <w:color w:val="0000FF"/>
          <w:szCs w:val="19"/>
        </w:rPr>
        <w:t>string</w:t>
      </w:r>
      <w:r w:rsidRPr="005A6BF8">
        <w:rPr>
          <w:rFonts w:ascii="Consolas" w:hAnsi="Consolas" w:cs="Consolas"/>
          <w:color w:val="000000"/>
          <w:szCs w:val="19"/>
        </w:rPr>
        <w:t xml:space="preserve"> userInput = </w:t>
      </w:r>
      <w:r w:rsidRPr="00B35D25">
        <w:rPr>
          <w:rFonts w:ascii="Consolas" w:hAnsi="Consolas" w:cs="Consolas"/>
          <w:color w:val="0070C0"/>
          <w:szCs w:val="19"/>
        </w:rPr>
        <w:t>Console</w:t>
      </w:r>
      <w:r w:rsidRPr="005A6BF8">
        <w:rPr>
          <w:rFonts w:ascii="Consolas" w:hAnsi="Consolas" w:cs="Consolas"/>
          <w:color w:val="000000"/>
          <w:szCs w:val="19"/>
        </w:rPr>
        <w:t>.ReadLine();</w:t>
      </w:r>
    </w:p>
    <w:p w14:paraId="2E9290DC" w14:textId="77777777" w:rsidR="00E177C9" w:rsidRDefault="001B63DA" w:rsidP="001B63DA">
      <w:r>
        <w:t xml:space="preserve">Again we have a method and its name is ReadLine and it is defined in a class name </w:t>
      </w:r>
      <w:r w:rsidRPr="001B63DA">
        <w:rPr>
          <w:color w:val="0070C0"/>
        </w:rPr>
        <w:t>Console</w:t>
      </w:r>
      <w:r>
        <w:t xml:space="preserve">. Notice, as all methods do, it ends with a set of parenthesis, but as the ReadLine code does not need any information from you to do its job, there are no arguments inside the ( ). But there is another difference between the structure of WriteLine and ReadLine.  The ReadLine method </w:t>
      </w:r>
      <w:r w:rsidRPr="001B63DA">
        <w:rPr>
          <w:b/>
        </w:rPr>
        <w:t>gives you back</w:t>
      </w:r>
      <w:r>
        <w:t xml:space="preserve"> a piece of information. When a method does this, it is called “returning” a value. Since the ReadLine method reads letters typed on the keyboard, it will return a value of type </w:t>
      </w:r>
      <w:r w:rsidRPr="005A6BF8">
        <w:rPr>
          <w:rFonts w:ascii="Consolas" w:hAnsi="Consolas" w:cs="Consolas"/>
          <w:color w:val="0000FF"/>
          <w:szCs w:val="19"/>
        </w:rPr>
        <w:t>string</w:t>
      </w:r>
      <w:r>
        <w:t>.</w:t>
      </w:r>
      <w:r w:rsidR="0044493F">
        <w:t xml:space="preserve">   We don’t </w:t>
      </w:r>
      <w:r w:rsidR="00160E27">
        <w:t xml:space="preserve">always </w:t>
      </w:r>
      <w:r w:rsidR="0044493F">
        <w:t xml:space="preserve">have to use </w:t>
      </w:r>
      <w:r w:rsidR="00160E27">
        <w:t>a</w:t>
      </w:r>
      <w:r w:rsidR="0044493F">
        <w:t xml:space="preserve"> return value. This code is acceptable;</w:t>
      </w:r>
    </w:p>
    <w:p w14:paraId="47CC1E94" w14:textId="77777777" w:rsidR="00E177C9" w:rsidRDefault="0044493F" w:rsidP="005A6BF8">
      <w:pPr>
        <w:rPr>
          <w:rFonts w:ascii="Consolas" w:hAnsi="Consolas" w:cs="Consolas"/>
          <w:color w:val="000000"/>
          <w:szCs w:val="19"/>
        </w:rPr>
      </w:pPr>
      <w:r w:rsidRPr="005A6BF8">
        <w:rPr>
          <w:rFonts w:ascii="Consolas" w:hAnsi="Consolas" w:cs="Consolas"/>
          <w:color w:val="000000"/>
          <w:szCs w:val="19"/>
        </w:rPr>
        <w:t>Console.ReadLine();</w:t>
      </w:r>
    </w:p>
    <w:p w14:paraId="7CBDDD01" w14:textId="7BACA161" w:rsidR="0044493F" w:rsidRDefault="0044493F" w:rsidP="0044493F">
      <w:r>
        <w:t xml:space="preserve">In this case, your program will stop, and wait for the user to type something, and then gather up the letters </w:t>
      </w:r>
      <w:r w:rsidR="00160E27">
        <w:t>they</w:t>
      </w:r>
      <w:r>
        <w:t xml:space="preserve"> type</w:t>
      </w:r>
      <w:r w:rsidR="00160E27">
        <w:t>d</w:t>
      </w:r>
      <w:r w:rsidR="006A66A8">
        <w:t xml:space="preserve"> when they hit the enter key</w:t>
      </w:r>
      <w:r w:rsidR="00B35D25">
        <w:t>. But</w:t>
      </w:r>
      <w:r>
        <w:t xml:space="preserve"> because we did not code a place to save the answer, ReadLine will just through the string away.</w:t>
      </w:r>
      <w:r w:rsidR="00B35D25">
        <w:t xml:space="preserve"> The more general point is, some methods do something, but give you no data back, while other methods do give you back one piece of information.  </w:t>
      </w:r>
      <w:r w:rsidR="00B35D25" w:rsidRPr="003B7461">
        <w:rPr>
          <w:highlight w:val="yellow"/>
        </w:rPr>
        <w:t>If they do return something, you must put the</w:t>
      </w:r>
      <w:r w:rsidR="00160E27" w:rsidRPr="003B7461">
        <w:rPr>
          <w:highlight w:val="yellow"/>
        </w:rPr>
        <w:t xml:space="preserve"> method call</w:t>
      </w:r>
      <w:r w:rsidR="00B35D25" w:rsidRPr="003B7461">
        <w:rPr>
          <w:highlight w:val="yellow"/>
        </w:rPr>
        <w:t xml:space="preserve"> on the right side of an = sign, and set some variable to save the returned value on the left side of the = sign.</w:t>
      </w:r>
      <w:r w:rsidR="00160E27">
        <w:t xml:space="preserve"> This is what we did just above. We </w:t>
      </w:r>
      <w:r w:rsidR="00F253FE">
        <w:t>will save the returned value fro</w:t>
      </w:r>
      <w:r w:rsidR="00160E27">
        <w:t xml:space="preserve">m the method call in a string variable named </w:t>
      </w:r>
      <w:r w:rsidR="00160E27" w:rsidRPr="005A6BF8">
        <w:rPr>
          <w:rFonts w:ascii="Consolas" w:hAnsi="Consolas" w:cs="Consolas"/>
          <w:color w:val="000000"/>
          <w:szCs w:val="19"/>
        </w:rPr>
        <w:t>userInput</w:t>
      </w:r>
      <w:r w:rsidR="00160E27">
        <w:t>.</w:t>
      </w:r>
    </w:p>
    <w:p w14:paraId="1AD47197" w14:textId="77777777" w:rsidR="00755765" w:rsidRPr="00755765" w:rsidRDefault="00755765" w:rsidP="00755765">
      <w:pPr>
        <w:pStyle w:val="Heading4"/>
        <w:rPr>
          <w:b/>
          <w:i w:val="0"/>
        </w:rPr>
      </w:pPr>
      <w:r w:rsidRPr="00755765">
        <w:rPr>
          <w:b/>
          <w:i w:val="0"/>
        </w:rPr>
        <w:t>Calling methods of classes or methods of objects</w:t>
      </w:r>
    </w:p>
    <w:p w14:paraId="63167C01" w14:textId="77777777" w:rsidR="005A6BF8" w:rsidRDefault="00E177C9" w:rsidP="005A6BF8">
      <w:r>
        <w:t xml:space="preserve">I need to note that we are calling the method by using a class name.  That is because the Console class is </w:t>
      </w:r>
      <w:r w:rsidRPr="00CF4B0F">
        <w:rPr>
          <w:rFonts w:ascii="Consolas" w:hAnsi="Consolas" w:cs="Consolas"/>
          <w:color w:val="0000FF"/>
          <w:szCs w:val="19"/>
        </w:rPr>
        <w:t>static</w:t>
      </w:r>
      <w:r>
        <w:t xml:space="preserve">, and therefore you can call its methods </w:t>
      </w:r>
      <w:r w:rsidR="00160E27">
        <w:t>using the name of the class</w:t>
      </w:r>
      <w:r>
        <w:t>. If we were to use some object, created from some class that was not static, then we would call the method using the objectname.methodname(). Remember from chapter 6 where we used the Substring method?</w:t>
      </w:r>
    </w:p>
    <w:p w14:paraId="70A01D82" w14:textId="77777777" w:rsidR="00E177C9" w:rsidRDefault="00E177C9" w:rsidP="00E177C9">
      <w:pPr>
        <w:ind w:firstLine="720"/>
        <w:rPr>
          <w:rFonts w:ascii="Consolas" w:hAnsi="Consolas" w:cs="Consolas"/>
          <w:color w:val="000000"/>
          <w:szCs w:val="19"/>
        </w:rPr>
      </w:pPr>
      <w:r w:rsidRPr="007726C3">
        <w:rPr>
          <w:rFonts w:ascii="Consolas" w:hAnsi="Consolas" w:cs="Consolas"/>
          <w:color w:val="0000FF"/>
          <w:szCs w:val="19"/>
        </w:rPr>
        <w:t>string</w:t>
      </w:r>
      <w:r w:rsidRPr="007726C3">
        <w:rPr>
          <w:rFonts w:ascii="Consolas" w:hAnsi="Consolas" w:cs="Consolas"/>
          <w:color w:val="000000"/>
          <w:szCs w:val="19"/>
        </w:rPr>
        <w:t xml:space="preserve"> testString = </w:t>
      </w:r>
      <w:r w:rsidRPr="007726C3">
        <w:rPr>
          <w:rFonts w:ascii="Consolas" w:hAnsi="Consolas" w:cs="Consolas"/>
          <w:color w:val="A31515"/>
          <w:szCs w:val="19"/>
        </w:rPr>
        <w:t>"waterworld"</w:t>
      </w:r>
      <w:r w:rsidRPr="007726C3">
        <w:rPr>
          <w:rFonts w:ascii="Consolas" w:hAnsi="Consolas" w:cs="Consolas"/>
          <w:color w:val="000000"/>
          <w:szCs w:val="19"/>
        </w:rPr>
        <w:t>;</w:t>
      </w:r>
    </w:p>
    <w:p w14:paraId="4998FAB0" w14:textId="77777777" w:rsidR="00E177C9" w:rsidRDefault="00E177C9" w:rsidP="00E177C9">
      <w:pPr>
        <w:ind w:firstLine="720"/>
        <w:rPr>
          <w:rFonts w:ascii="Consolas" w:hAnsi="Consolas" w:cs="Consolas"/>
          <w:color w:val="000000" w:themeColor="text1"/>
          <w:szCs w:val="19"/>
        </w:rPr>
      </w:pPr>
      <w:r w:rsidRPr="007726C3">
        <w:rPr>
          <w:rFonts w:ascii="Consolas" w:hAnsi="Consolas" w:cs="Consolas"/>
          <w:color w:val="0000FF"/>
          <w:szCs w:val="19"/>
        </w:rPr>
        <w:t>string</w:t>
      </w:r>
      <w:r w:rsidRPr="007726C3">
        <w:rPr>
          <w:rFonts w:ascii="Consolas" w:hAnsi="Consolas" w:cs="Consolas"/>
          <w:color w:val="000000"/>
          <w:szCs w:val="19"/>
        </w:rPr>
        <w:t xml:space="preserve"> </w:t>
      </w:r>
      <w:r>
        <w:rPr>
          <w:rFonts w:ascii="Consolas" w:hAnsi="Consolas" w:cs="Consolas"/>
          <w:color w:val="000000"/>
          <w:szCs w:val="19"/>
        </w:rPr>
        <w:t>new</w:t>
      </w:r>
      <w:r w:rsidRPr="007726C3">
        <w:rPr>
          <w:rFonts w:ascii="Consolas" w:hAnsi="Consolas" w:cs="Consolas"/>
          <w:color w:val="000000"/>
          <w:szCs w:val="19"/>
        </w:rPr>
        <w:t xml:space="preserve">String = </w:t>
      </w:r>
      <w:r w:rsidRPr="007604B2">
        <w:rPr>
          <w:rFonts w:ascii="Consolas" w:hAnsi="Consolas" w:cs="Consolas"/>
          <w:color w:val="000000" w:themeColor="text1"/>
          <w:szCs w:val="19"/>
        </w:rPr>
        <w:t>testStri</w:t>
      </w:r>
      <w:r w:rsidR="00B35D25">
        <w:rPr>
          <w:rFonts w:ascii="Consolas" w:hAnsi="Consolas" w:cs="Consolas"/>
          <w:color w:val="000000" w:themeColor="text1"/>
          <w:szCs w:val="19"/>
        </w:rPr>
        <w:t>ng.Substring(start at, how many</w:t>
      </w:r>
      <w:r w:rsidRPr="007604B2">
        <w:rPr>
          <w:rFonts w:ascii="Consolas" w:hAnsi="Consolas" w:cs="Consolas"/>
          <w:color w:val="000000" w:themeColor="text1"/>
          <w:szCs w:val="19"/>
        </w:rPr>
        <w:t>);</w:t>
      </w:r>
    </w:p>
    <w:p w14:paraId="0CD61286" w14:textId="77777777" w:rsidR="00B35D25" w:rsidRDefault="00B35D25" w:rsidP="00B35D25">
      <w:pPr>
        <w:rPr>
          <w:rFonts w:ascii="Consolas" w:hAnsi="Consolas" w:cs="Consolas"/>
          <w:color w:val="000000" w:themeColor="text1"/>
          <w:szCs w:val="19"/>
        </w:rPr>
      </w:pPr>
      <w:r>
        <w:t xml:space="preserve">In this example, testString is an object, created from the class string, and so when we call a method of an </w:t>
      </w:r>
      <w:r w:rsidRPr="003B7461">
        <w:rPr>
          <w:b/>
        </w:rPr>
        <w:t>object</w:t>
      </w:r>
      <w:r>
        <w:t xml:space="preserve">, we use the object’s name:  </w:t>
      </w:r>
      <w:r w:rsidRPr="007604B2">
        <w:rPr>
          <w:rFonts w:ascii="Consolas" w:hAnsi="Consolas" w:cs="Consolas"/>
          <w:color w:val="000000" w:themeColor="text1"/>
          <w:szCs w:val="19"/>
        </w:rPr>
        <w:t>testString</w:t>
      </w:r>
      <w:r>
        <w:rPr>
          <w:rFonts w:ascii="Consolas" w:hAnsi="Consolas" w:cs="Consolas"/>
          <w:color w:val="000000" w:themeColor="text1"/>
          <w:szCs w:val="19"/>
        </w:rPr>
        <w:t>.Substring(start at, how many)</w:t>
      </w:r>
    </w:p>
    <w:p w14:paraId="0B915754" w14:textId="77777777" w:rsidR="00B35D25" w:rsidRPr="007604B2" w:rsidRDefault="00B35D25" w:rsidP="00B35D25">
      <w:r>
        <w:t>Notice also that the Substring method wants two pieces of information to do its job, it wants two arguments. It wants an integer to say at what character position in the word you want to start at, and another integer to say how many letters you want to get back.</w:t>
      </w:r>
    </w:p>
    <w:p w14:paraId="61CFF147" w14:textId="77777777" w:rsidR="005A6BF8" w:rsidRPr="005A6BF8" w:rsidRDefault="005A6BF8" w:rsidP="005A6BF8">
      <w:pPr>
        <w:autoSpaceDE w:val="0"/>
        <w:autoSpaceDN w:val="0"/>
        <w:adjustRightInd w:val="0"/>
        <w:spacing w:before="0" w:after="0" w:line="240" w:lineRule="auto"/>
        <w:rPr>
          <w:rFonts w:ascii="Consolas" w:hAnsi="Consolas" w:cs="Consolas"/>
          <w:color w:val="000000"/>
          <w:szCs w:val="19"/>
        </w:rPr>
      </w:pPr>
    </w:p>
    <w:p w14:paraId="016820BD" w14:textId="77777777" w:rsidR="005A6BF8" w:rsidRDefault="0064069D" w:rsidP="0064069D">
      <w:pPr>
        <w:pStyle w:val="Heading3"/>
      </w:pPr>
      <w:bookmarkStart w:id="71" w:name="_Toc44348533"/>
      <w:r>
        <w:lastRenderedPageBreak/>
        <w:t>Why methods are good</w:t>
      </w:r>
      <w:bookmarkEnd w:id="71"/>
    </w:p>
    <w:p w14:paraId="12BCB460" w14:textId="77777777" w:rsidR="0064069D" w:rsidRDefault="0064069D" w:rsidP="005A6BF8">
      <w:r>
        <w:t xml:space="preserve">There are several reasons. While you </w:t>
      </w:r>
      <w:r w:rsidR="00C70E57">
        <w:t xml:space="preserve">are </w:t>
      </w:r>
      <w:r>
        <w:t>writing your code in the Main method, if you have to do a sequence of code statements two or more times at various places, it makes good sense to pull that sequence of code out and put it in its own method. Then you can just simply call that method</w:t>
      </w:r>
      <w:r w:rsidR="006D6FAD">
        <w:t xml:space="preserve"> with one line of code</w:t>
      </w:r>
      <w:r>
        <w:t>. A good example is if your code must ask the user to enter several pieces of i</w:t>
      </w:r>
      <w:r w:rsidR="00C70E57">
        <w:t>nformation.  Back in chapter 6 we</w:t>
      </w:r>
      <w:r>
        <w:t xml:space="preserve"> went over a code segment that uses the </w:t>
      </w:r>
      <w:r w:rsidRPr="00BC6D39">
        <w:rPr>
          <w:rFonts w:ascii="Consolas" w:hAnsi="Consolas" w:cs="Consolas"/>
          <w:color w:val="000000"/>
          <w:szCs w:val="19"/>
        </w:rPr>
        <w:t>TryParse</w:t>
      </w:r>
      <w:r>
        <w:t xml:space="preserve"> method in a while loop to do this nicely. But it was quite a few lines of code.  You would not want to repeat all those</w:t>
      </w:r>
      <w:r w:rsidR="006D6FAD">
        <w:t xml:space="preserve"> 16</w:t>
      </w:r>
      <w:r>
        <w:t xml:space="preserve"> lines of code 3, 4 or 10 times.  Instead, it makes sense to put that code in a method, and then just make those 3, 4, or 10 single line calls to the method.</w:t>
      </w:r>
    </w:p>
    <w:p w14:paraId="6C6085D0" w14:textId="77777777" w:rsidR="0064069D" w:rsidRDefault="0064069D" w:rsidP="0064069D">
      <w:r>
        <w:t>By doing this, your Main code stream</w:t>
      </w:r>
      <w:r w:rsidRPr="0064069D">
        <w:t xml:space="preserve"> </w:t>
      </w:r>
      <w:r>
        <w:t xml:space="preserve">will be much </w:t>
      </w:r>
      <w:r w:rsidRPr="0064069D">
        <w:t xml:space="preserve">shorter and </w:t>
      </w:r>
      <w:r w:rsidR="00C70E57">
        <w:t xml:space="preserve">more </w:t>
      </w:r>
      <w:r>
        <w:t xml:space="preserve">clear for someone else to understand.  A one line method call  </w:t>
      </w:r>
    </w:p>
    <w:p w14:paraId="4DFA7815" w14:textId="77777777" w:rsidR="0064069D" w:rsidRDefault="0064069D" w:rsidP="0064069D">
      <w:pPr>
        <w:ind w:firstLine="720"/>
        <w:rPr>
          <w:rFonts w:ascii="Consolas" w:hAnsi="Consolas" w:cs="Consolas"/>
          <w:color w:val="000000"/>
          <w:szCs w:val="19"/>
        </w:rPr>
      </w:pPr>
      <w:r w:rsidRPr="0064069D">
        <w:rPr>
          <w:rFonts w:ascii="Consolas" w:hAnsi="Consolas" w:cs="Consolas"/>
          <w:color w:val="0000FF"/>
          <w:szCs w:val="19"/>
        </w:rPr>
        <w:t>string</w:t>
      </w:r>
      <w:r w:rsidRPr="0064069D">
        <w:rPr>
          <w:rFonts w:ascii="Consolas" w:hAnsi="Consolas" w:cs="Consolas"/>
          <w:color w:val="000000"/>
          <w:szCs w:val="19"/>
        </w:rPr>
        <w:t xml:space="preserve"> firstName = GetUserInput();</w:t>
      </w:r>
    </w:p>
    <w:p w14:paraId="1CDD9513" w14:textId="77777777" w:rsidR="0064069D" w:rsidRPr="0064069D" w:rsidRDefault="006D6FAD" w:rsidP="0064069D">
      <w:pPr>
        <w:rPr>
          <w:sz w:val="28"/>
        </w:rPr>
      </w:pPr>
      <w:r>
        <w:t>i</w:t>
      </w:r>
      <w:r w:rsidR="0064069D">
        <w:t xml:space="preserve">s very clear what the code </w:t>
      </w:r>
      <w:r w:rsidR="00160E27">
        <w:t>is doing;</w:t>
      </w:r>
      <w:r w:rsidR="0064069D">
        <w:t xml:space="preserve"> it is getting input from the user. Had I coded in that while loop with 16 lines of code, and then again when I wanted the lastName, and again when I wanted the street name, etc, the code flow in Main would be very hard to follow.</w:t>
      </w:r>
    </w:p>
    <w:p w14:paraId="7BACAC67" w14:textId="77777777" w:rsidR="0064069D" w:rsidRDefault="006D6FAD" w:rsidP="0064069D">
      <w:r>
        <w:t xml:space="preserve">Code reusability is almost always a goal in software engineering. By creating a well-defined method that does exactly one thing, that method can be coded once, debugged once, and then re-used over and over again. Saving space, avoiding bugs, and making the code clear. Not in this course, but later you will learn to put your methods in classes and then put them in your own libraries, just like the .NET library. Then if you are working with a team of people, not only will you re-use your method, all your teammates will as well. And you will take advantage of the methods they </w:t>
      </w:r>
      <w:r w:rsidR="00160E27">
        <w:t>wri</w:t>
      </w:r>
      <w:r>
        <w:t>t</w:t>
      </w:r>
      <w:r w:rsidR="00160E27">
        <w:t>e</w:t>
      </w:r>
      <w:r>
        <w:t xml:space="preserve"> as well.</w:t>
      </w:r>
    </w:p>
    <w:p w14:paraId="2A5ED598" w14:textId="77777777" w:rsidR="006D6FAD" w:rsidRDefault="006D6FAD" w:rsidP="006D6FAD">
      <w:pPr>
        <w:pStyle w:val="Heading3"/>
      </w:pPr>
      <w:bookmarkStart w:id="72" w:name="_Toc44348534"/>
      <w:r>
        <w:t>The mechanics of writing methods</w:t>
      </w:r>
      <w:bookmarkEnd w:id="72"/>
    </w:p>
    <w:p w14:paraId="1334EA89" w14:textId="77777777" w:rsidR="00035409" w:rsidRPr="00035409" w:rsidRDefault="006D6FAD" w:rsidP="00035409">
      <w:r>
        <w:t>This section is a reference section, until this becomes second nature to you, come back here for help when you need to write a method.</w:t>
      </w:r>
      <w:r w:rsidR="00035409">
        <w:t xml:space="preserve"> To d</w:t>
      </w:r>
      <w:r w:rsidR="00035409" w:rsidRPr="00035409">
        <w:t xml:space="preserve">efine </w:t>
      </w:r>
      <w:r w:rsidR="00035409">
        <w:t xml:space="preserve">a new method </w:t>
      </w:r>
      <w:r w:rsidR="00035409" w:rsidRPr="00035409">
        <w:t>it takes 4 steps</w:t>
      </w:r>
      <w:r w:rsidR="00035409">
        <w:t>:</w:t>
      </w:r>
    </w:p>
    <w:p w14:paraId="701633BA" w14:textId="77777777" w:rsidR="00035409" w:rsidRPr="00035409" w:rsidRDefault="00035409" w:rsidP="00CD2127">
      <w:pPr>
        <w:pStyle w:val="ListParagraph"/>
        <w:numPr>
          <w:ilvl w:val="0"/>
          <w:numId w:val="17"/>
        </w:numPr>
      </w:pPr>
      <w:r>
        <w:t>Write the method d</w:t>
      </w:r>
      <w:r w:rsidRPr="00035409">
        <w:t>eclaration (</w:t>
      </w:r>
      <w:r>
        <w:t>often called a</w:t>
      </w:r>
      <w:r w:rsidRPr="00035409">
        <w:t xml:space="preserve"> signature)</w:t>
      </w:r>
      <w:r w:rsidR="009F43ED">
        <w:t>.</w:t>
      </w:r>
      <w:r w:rsidRPr="00035409">
        <w:t xml:space="preserve"> </w:t>
      </w:r>
      <w:r>
        <w:t>This is where y</w:t>
      </w:r>
      <w:r w:rsidR="00160E27">
        <w:t>ou name the method, declare what</w:t>
      </w:r>
      <w:r>
        <w:t xml:space="preserve"> inputs you need to have passed in, and what you will return to whoever called it.</w:t>
      </w:r>
    </w:p>
    <w:p w14:paraId="1ECB5BFC" w14:textId="77777777" w:rsidR="00035409" w:rsidRPr="00035409" w:rsidRDefault="00035409" w:rsidP="00CD2127">
      <w:pPr>
        <w:pStyle w:val="ListParagraph"/>
        <w:numPr>
          <w:ilvl w:val="0"/>
          <w:numId w:val="17"/>
        </w:numPr>
        <w:rPr>
          <w:rFonts w:ascii="Arial" w:hAnsi="Arial" w:cs="Arial"/>
        </w:rPr>
      </w:pPr>
      <w:r>
        <w:t xml:space="preserve">Start a code </w:t>
      </w:r>
      <w:r w:rsidR="00D57B84">
        <w:t>block</w:t>
      </w:r>
      <w:r>
        <w:t xml:space="preserve"> with the opening </w:t>
      </w:r>
      <w:r w:rsidRPr="00160E27">
        <w:rPr>
          <w:rFonts w:ascii="Arial" w:hAnsi="Arial" w:cs="Arial"/>
          <w:b/>
        </w:rPr>
        <w:t>{</w:t>
      </w:r>
    </w:p>
    <w:p w14:paraId="7A949E4C" w14:textId="77777777" w:rsidR="00035409" w:rsidRPr="00035409" w:rsidRDefault="00D57B84" w:rsidP="00CD2127">
      <w:pPr>
        <w:pStyle w:val="ListParagraph"/>
        <w:numPr>
          <w:ilvl w:val="0"/>
          <w:numId w:val="17"/>
        </w:numPr>
      </w:pPr>
      <w:r>
        <w:t>Write the c</w:t>
      </w:r>
      <w:r w:rsidR="00035409" w:rsidRPr="00035409">
        <w:t>ode</w:t>
      </w:r>
      <w:r>
        <w:t>, called a method body, that does the job you wanted the method to do</w:t>
      </w:r>
    </w:p>
    <w:p w14:paraId="3289BBF3" w14:textId="77777777" w:rsidR="00035409" w:rsidRPr="00035409" w:rsidRDefault="00D57B84" w:rsidP="00CD2127">
      <w:pPr>
        <w:pStyle w:val="ListParagraph"/>
        <w:numPr>
          <w:ilvl w:val="1"/>
          <w:numId w:val="17"/>
        </w:numPr>
      </w:pPr>
      <w:r>
        <w:t>Optionally, r</w:t>
      </w:r>
      <w:r w:rsidR="00035409" w:rsidRPr="00035409">
        <w:t xml:space="preserve">eturn </w:t>
      </w:r>
      <w:r>
        <w:t>some value. Methods do not have to return anything, it’s your choice.</w:t>
      </w:r>
    </w:p>
    <w:p w14:paraId="68FC3A4F" w14:textId="77777777" w:rsidR="00035409" w:rsidRPr="0064069D" w:rsidRDefault="00D57B84" w:rsidP="00CD2127">
      <w:pPr>
        <w:pStyle w:val="ListParagraph"/>
        <w:numPr>
          <w:ilvl w:val="0"/>
          <w:numId w:val="17"/>
        </w:numPr>
      </w:pPr>
      <w:r>
        <w:t>Close the code block with a closing</w:t>
      </w:r>
      <w:r w:rsidRPr="00160E27">
        <w:rPr>
          <w:b/>
        </w:rPr>
        <w:t xml:space="preserve"> </w:t>
      </w:r>
      <w:r w:rsidR="00035409" w:rsidRPr="00160E27">
        <w:rPr>
          <w:rFonts w:ascii="Arial" w:hAnsi="Arial" w:cs="Arial"/>
          <w:b/>
        </w:rPr>
        <w:t>}</w:t>
      </w:r>
    </w:p>
    <w:p w14:paraId="2F55CB28" w14:textId="77777777" w:rsidR="009F43ED" w:rsidRDefault="009F43ED">
      <w:r>
        <w:t>Steps 2 and 4 are very easy, just one character.  Step 3 can be very simple or tremendously intricate, it all depends on what you want the method to do. Step 1 is very formulaic.  This is what we will cover next.</w:t>
      </w:r>
    </w:p>
    <w:p w14:paraId="095F8AF0" w14:textId="77777777" w:rsidR="009F43ED" w:rsidRPr="00160E27" w:rsidRDefault="009F43ED" w:rsidP="00160E27">
      <w:pPr>
        <w:pStyle w:val="Heading4"/>
        <w:rPr>
          <w:b/>
          <w:i w:val="0"/>
        </w:rPr>
      </w:pPr>
      <w:r w:rsidRPr="00160E27">
        <w:rPr>
          <w:b/>
          <w:i w:val="0"/>
        </w:rPr>
        <w:t>Correct method declarations</w:t>
      </w:r>
    </w:p>
    <w:p w14:paraId="3161BEA7" w14:textId="77777777" w:rsidR="009F43ED" w:rsidRDefault="009F43ED">
      <w:r>
        <w:t>There are (at least) 5 parts in a method declaration, o</w:t>
      </w:r>
      <w:r w:rsidR="00672619">
        <w:t>ften called a</w:t>
      </w:r>
      <w:r>
        <w:t xml:space="preserve"> signature. Let’s start with an example.</w:t>
      </w:r>
    </w:p>
    <w:p w14:paraId="0DDBDF9E" w14:textId="77777777" w:rsidR="009F43ED" w:rsidRDefault="009F43ED" w:rsidP="009F43ED">
      <w:pPr>
        <w:spacing w:before="0" w:after="0" w:line="240" w:lineRule="auto"/>
        <w:textAlignment w:val="baseline"/>
        <w:rPr>
          <w:rFonts w:ascii="Consolas" w:eastAsia="+mn-ea" w:hAnsi="Consolas" w:cs="+mn-cs"/>
          <w:color w:val="000000"/>
          <w:kern w:val="24"/>
          <w:szCs w:val="40"/>
        </w:rPr>
      </w:pPr>
      <w:r w:rsidRPr="009F43ED">
        <w:rPr>
          <w:rFonts w:ascii="Consolas" w:eastAsia="+mn-ea" w:hAnsi="Consolas" w:cs="+mn-cs"/>
          <w:color w:val="0000FF"/>
          <w:kern w:val="24"/>
          <w:szCs w:val="40"/>
          <w:highlight w:val="white"/>
        </w:rPr>
        <w:t>public static</w:t>
      </w:r>
      <w:r w:rsidRPr="009F43ED">
        <w:rPr>
          <w:rFonts w:ascii="Consolas" w:eastAsia="+mn-ea" w:hAnsi="Consolas" w:cs="+mn-cs"/>
          <w:color w:val="000000"/>
          <w:kern w:val="24"/>
          <w:szCs w:val="40"/>
          <w:highlight w:val="white"/>
        </w:rPr>
        <w:t xml:space="preserve"> </w:t>
      </w:r>
      <w:r w:rsidRPr="009F43ED">
        <w:rPr>
          <w:rFonts w:ascii="Consolas" w:eastAsia="+mn-ea" w:hAnsi="Consolas" w:cs="+mn-cs"/>
          <w:color w:val="0000FF"/>
          <w:kern w:val="24"/>
          <w:szCs w:val="40"/>
          <w:highlight w:val="white"/>
        </w:rPr>
        <w:t>void</w:t>
      </w:r>
      <w:r w:rsidR="00A76545">
        <w:rPr>
          <w:rFonts w:ascii="Consolas" w:eastAsia="+mn-ea" w:hAnsi="Consolas" w:cs="+mn-cs"/>
          <w:color w:val="000000"/>
          <w:kern w:val="24"/>
          <w:szCs w:val="40"/>
          <w:highlight w:val="white"/>
        </w:rPr>
        <w:t xml:space="preserve"> DisplayTotal</w:t>
      </w:r>
      <w:r w:rsidRPr="009F43ED">
        <w:rPr>
          <w:rFonts w:ascii="Consolas" w:eastAsia="+mn-ea" w:hAnsi="Consolas" w:cs="+mn-cs"/>
          <w:color w:val="000000"/>
          <w:kern w:val="24"/>
          <w:szCs w:val="40"/>
          <w:highlight w:val="white"/>
        </w:rPr>
        <w:t>(</w:t>
      </w:r>
      <w:r w:rsidRPr="009F43ED">
        <w:rPr>
          <w:rFonts w:ascii="Consolas" w:eastAsia="+mn-ea" w:hAnsi="Consolas" w:cs="+mn-cs"/>
          <w:color w:val="0000FF"/>
          <w:kern w:val="24"/>
          <w:szCs w:val="40"/>
          <w:highlight w:val="white"/>
        </w:rPr>
        <w:t>double</w:t>
      </w:r>
      <w:r w:rsidRPr="009F43ED">
        <w:rPr>
          <w:rFonts w:ascii="Consolas" w:eastAsia="+mn-ea" w:hAnsi="Consolas" w:cs="+mn-cs"/>
          <w:color w:val="000000"/>
          <w:kern w:val="24"/>
          <w:szCs w:val="40"/>
          <w:highlight w:val="white"/>
        </w:rPr>
        <w:t xml:space="preserve"> Amt, </w:t>
      </w:r>
      <w:r w:rsidRPr="009F43ED">
        <w:rPr>
          <w:rFonts w:ascii="Consolas" w:eastAsia="+mn-ea" w:hAnsi="Consolas" w:cs="+mn-cs"/>
          <w:color w:val="0000FF"/>
          <w:kern w:val="24"/>
          <w:szCs w:val="40"/>
          <w:highlight w:val="white"/>
        </w:rPr>
        <w:t>double</w:t>
      </w:r>
      <w:r w:rsidRPr="009F43ED">
        <w:rPr>
          <w:rFonts w:ascii="Consolas" w:eastAsia="+mn-ea" w:hAnsi="Consolas" w:cs="+mn-cs"/>
          <w:color w:val="000000"/>
          <w:kern w:val="24"/>
          <w:szCs w:val="40"/>
          <w:highlight w:val="white"/>
        </w:rPr>
        <w:t xml:space="preserve"> taxRate)</w:t>
      </w:r>
    </w:p>
    <w:p w14:paraId="471E66CC" w14:textId="77777777" w:rsidR="009F43ED" w:rsidRDefault="009F43ED" w:rsidP="009F43ED">
      <w:pPr>
        <w:spacing w:before="0" w:after="0" w:line="240" w:lineRule="auto"/>
        <w:textAlignment w:val="baseline"/>
        <w:rPr>
          <w:rFonts w:ascii="Consolas" w:eastAsia="+mn-ea" w:hAnsi="Consolas" w:cs="+mn-cs"/>
          <w:color w:val="000000"/>
          <w:kern w:val="24"/>
          <w:szCs w:val="40"/>
        </w:rPr>
      </w:pPr>
    </w:p>
    <w:p w14:paraId="745A7500" w14:textId="77777777" w:rsidR="00234C8A" w:rsidRDefault="00234C8A" w:rsidP="00234C8A">
      <w:r>
        <w:t xml:space="preserve">[1] </w:t>
      </w:r>
      <w:r w:rsidR="009F43ED">
        <w:t>The first item is a keyword</w:t>
      </w:r>
      <w:r>
        <w:t xml:space="preserve"> that declares the “a</w:t>
      </w:r>
      <w:r w:rsidRPr="00234C8A">
        <w:t>ccessibility</w:t>
      </w:r>
      <w:r>
        <w:t>”</w:t>
      </w:r>
      <w:r w:rsidR="009F43ED">
        <w:t xml:space="preserve"> </w:t>
      </w:r>
      <w:r>
        <w:t xml:space="preserve">of your method. For the scope of this book, </w:t>
      </w:r>
      <w:r w:rsidR="009F43ED">
        <w:t xml:space="preserve">that can be either the words </w:t>
      </w:r>
      <w:r w:rsidR="009F43ED" w:rsidRPr="009F43ED">
        <w:rPr>
          <w:rFonts w:ascii="Consolas" w:eastAsia="+mn-ea" w:hAnsi="Consolas" w:cs="+mn-cs"/>
          <w:color w:val="0000FF"/>
          <w:kern w:val="24"/>
          <w:szCs w:val="40"/>
          <w:highlight w:val="white"/>
        </w:rPr>
        <w:t xml:space="preserve">public </w:t>
      </w:r>
      <w:r w:rsidR="009F43ED">
        <w:t xml:space="preserve">or </w:t>
      </w:r>
      <w:r w:rsidR="009F43ED">
        <w:rPr>
          <w:rFonts w:ascii="Consolas" w:eastAsia="+mn-ea" w:hAnsi="Consolas" w:cs="+mn-cs"/>
          <w:color w:val="0000FF"/>
          <w:kern w:val="24"/>
          <w:szCs w:val="40"/>
          <w:highlight w:val="white"/>
        </w:rPr>
        <w:t>private</w:t>
      </w:r>
      <w:r w:rsidR="009F43ED">
        <w:t>.</w:t>
      </w:r>
      <w:r>
        <w:t xml:space="preserve"> If you mark your method </w:t>
      </w:r>
      <w:r w:rsidRPr="009F43ED">
        <w:rPr>
          <w:rFonts w:ascii="Consolas" w:eastAsia="+mn-ea" w:hAnsi="Consolas" w:cs="+mn-cs"/>
          <w:color w:val="0000FF"/>
          <w:kern w:val="24"/>
          <w:szCs w:val="40"/>
          <w:highlight w:val="white"/>
        </w:rPr>
        <w:t>public</w:t>
      </w:r>
      <w:r w:rsidRPr="00234C8A">
        <w:t xml:space="preserve"> you are saying that</w:t>
      </w:r>
      <w:r>
        <w:t xml:space="preserve"> code in other methods in other classes outside of the class this method is in, are allowed to call and use your method. If instead, you mark it </w:t>
      </w:r>
      <w:r>
        <w:rPr>
          <w:rFonts w:ascii="Consolas" w:eastAsia="+mn-ea" w:hAnsi="Consolas" w:cs="+mn-cs"/>
          <w:color w:val="0000FF"/>
          <w:kern w:val="24"/>
          <w:szCs w:val="40"/>
          <w:highlight w:val="white"/>
        </w:rPr>
        <w:t>private</w:t>
      </w:r>
      <w:r>
        <w:t xml:space="preserve">, you are saying the only code that can call your method must be in other methods in the same class.  For this book, since all are code is in one class, </w:t>
      </w:r>
      <w:r w:rsidRPr="00234C8A">
        <w:rPr>
          <w:color w:val="0070C0"/>
        </w:rPr>
        <w:t>Program</w:t>
      </w:r>
      <w:r>
        <w:t xml:space="preserve">, it won’t matter which way you </w:t>
      </w:r>
      <w:r>
        <w:lastRenderedPageBreak/>
        <w:t xml:space="preserve">declare your methods. But the general rule is, always mark them </w:t>
      </w:r>
      <w:r>
        <w:rPr>
          <w:rFonts w:ascii="Consolas" w:eastAsia="+mn-ea" w:hAnsi="Consolas" w:cs="+mn-cs"/>
          <w:color w:val="0000FF"/>
          <w:kern w:val="24"/>
          <w:szCs w:val="40"/>
          <w:highlight w:val="white"/>
        </w:rPr>
        <w:t>private</w:t>
      </w:r>
      <w:r>
        <w:t xml:space="preserve"> and only if you overtly decide you want to share them with other classes, then change them to </w:t>
      </w:r>
      <w:r w:rsidRPr="009F43ED">
        <w:rPr>
          <w:rFonts w:ascii="Consolas" w:eastAsia="+mn-ea" w:hAnsi="Consolas" w:cs="+mn-cs"/>
          <w:color w:val="0000FF"/>
          <w:kern w:val="24"/>
          <w:szCs w:val="40"/>
          <w:highlight w:val="white"/>
        </w:rPr>
        <w:t>public</w:t>
      </w:r>
      <w:r>
        <w:t>. There are other a</w:t>
      </w:r>
      <w:r w:rsidRPr="00234C8A">
        <w:t>ccessibility</w:t>
      </w:r>
      <w:r>
        <w:t xml:space="preserve"> keywords beyond these two, but they are beyond the scope of this book.</w:t>
      </w:r>
    </w:p>
    <w:p w14:paraId="4D47797C" w14:textId="77777777" w:rsidR="00234C8A" w:rsidRDefault="00234C8A" w:rsidP="00234C8A">
      <w:r>
        <w:t xml:space="preserve">[2] This is our </w:t>
      </w:r>
      <w:r w:rsidRPr="009F43ED">
        <w:rPr>
          <w:rFonts w:ascii="Consolas" w:eastAsia="+mn-ea" w:hAnsi="Consolas" w:cs="+mn-cs"/>
          <w:color w:val="0000FF"/>
          <w:kern w:val="24"/>
          <w:szCs w:val="40"/>
          <w:highlight w:val="white"/>
        </w:rPr>
        <w:t>static</w:t>
      </w:r>
      <w:r w:rsidRPr="009F43ED">
        <w:rPr>
          <w:rFonts w:ascii="Consolas" w:eastAsia="+mn-ea" w:hAnsi="Consolas" w:cs="+mn-cs"/>
          <w:color w:val="000000"/>
          <w:kern w:val="24"/>
          <w:szCs w:val="40"/>
          <w:highlight w:val="white"/>
        </w:rPr>
        <w:t xml:space="preserve"> </w:t>
      </w:r>
      <w:r>
        <w:t xml:space="preserve">keyword. It is one of several modifiers that can place restrictions or conditions on your method. As stated above, in this book, all our methods will be marked </w:t>
      </w:r>
      <w:r w:rsidRPr="009F43ED">
        <w:rPr>
          <w:rFonts w:ascii="Consolas" w:eastAsia="+mn-ea" w:hAnsi="Consolas" w:cs="+mn-cs"/>
          <w:color w:val="0000FF"/>
          <w:kern w:val="24"/>
          <w:szCs w:val="40"/>
          <w:highlight w:val="white"/>
        </w:rPr>
        <w:t>static</w:t>
      </w:r>
      <w:r>
        <w:t xml:space="preserve"> to make them easier to call from our </w:t>
      </w:r>
      <w:r w:rsidRPr="009F43ED">
        <w:rPr>
          <w:rFonts w:ascii="Consolas" w:eastAsia="+mn-ea" w:hAnsi="Consolas" w:cs="+mn-cs"/>
          <w:color w:val="0000FF"/>
          <w:kern w:val="24"/>
          <w:szCs w:val="40"/>
          <w:highlight w:val="white"/>
        </w:rPr>
        <w:t>static</w:t>
      </w:r>
      <w:r w:rsidRPr="009F43ED">
        <w:rPr>
          <w:rFonts w:ascii="Consolas" w:eastAsia="+mn-ea" w:hAnsi="Consolas" w:cs="+mn-cs"/>
          <w:color w:val="000000"/>
          <w:kern w:val="24"/>
          <w:szCs w:val="40"/>
          <w:highlight w:val="white"/>
        </w:rPr>
        <w:t xml:space="preserve"> </w:t>
      </w:r>
      <w:r>
        <w:t>Main method.</w:t>
      </w:r>
    </w:p>
    <w:p w14:paraId="4A0C66E2" w14:textId="3FD367BA" w:rsidR="00234C8A" w:rsidRDefault="00234C8A" w:rsidP="00234C8A">
      <w:r>
        <w:t xml:space="preserve">[3] </w:t>
      </w:r>
      <w:r w:rsidR="004261CF">
        <w:t>Next</w:t>
      </w:r>
      <w:r>
        <w:t xml:space="preserve"> comes a data type keyword such as </w:t>
      </w:r>
      <w:r w:rsidR="009A2E13">
        <w:rPr>
          <w:rFonts w:ascii="Consolas" w:eastAsia="+mn-ea" w:hAnsi="Consolas" w:cs="+mn-cs"/>
          <w:color w:val="0000FF"/>
          <w:kern w:val="24"/>
          <w:szCs w:val="40"/>
        </w:rPr>
        <w:t>string</w:t>
      </w:r>
      <w:r>
        <w:t xml:space="preserve">, </w:t>
      </w:r>
      <w:r w:rsidR="009A2E13">
        <w:rPr>
          <w:rFonts w:ascii="Consolas" w:eastAsia="+mn-ea" w:hAnsi="Consolas" w:cs="+mn-cs"/>
          <w:color w:val="0000FF"/>
          <w:kern w:val="24"/>
          <w:szCs w:val="40"/>
          <w:highlight w:val="white"/>
        </w:rPr>
        <w:t>int</w:t>
      </w:r>
      <w:r>
        <w:t xml:space="preserve">, </w:t>
      </w:r>
      <w:r w:rsidR="009A2E13">
        <w:rPr>
          <w:rFonts w:ascii="Consolas" w:eastAsia="+mn-ea" w:hAnsi="Consolas" w:cs="+mn-cs"/>
          <w:color w:val="0000FF"/>
          <w:kern w:val="24"/>
          <w:szCs w:val="40"/>
          <w:highlight w:val="white"/>
        </w:rPr>
        <w:t>double</w:t>
      </w:r>
      <w:r w:rsidR="009A2E13">
        <w:rPr>
          <w:rFonts w:ascii="Consolas" w:eastAsia="+mn-ea" w:hAnsi="Consolas" w:cs="+mn-cs"/>
          <w:color w:val="0000FF"/>
          <w:kern w:val="24"/>
          <w:szCs w:val="40"/>
        </w:rPr>
        <w:t>[]</w:t>
      </w:r>
      <w:r>
        <w:t xml:space="preserve">, or the word </w:t>
      </w:r>
      <w:r w:rsidR="009A2E13" w:rsidRPr="009F43ED">
        <w:rPr>
          <w:rFonts w:ascii="Consolas" w:eastAsia="+mn-ea" w:hAnsi="Consolas" w:cs="+mn-cs"/>
          <w:color w:val="0000FF"/>
          <w:kern w:val="24"/>
          <w:szCs w:val="40"/>
          <w:highlight w:val="white"/>
        </w:rPr>
        <w:t>void</w:t>
      </w:r>
      <w:r>
        <w:t>.</w:t>
      </w:r>
      <w:r w:rsidR="004261CF">
        <w:t xml:space="preserve"> This seems to be a hard concept as I see many students make mistakes in this areas.  Each method declaration </w:t>
      </w:r>
      <w:r w:rsidR="004261CF" w:rsidRPr="004261CF">
        <w:rPr>
          <w:b/>
        </w:rPr>
        <w:t>MUST</w:t>
      </w:r>
      <w:r w:rsidR="004261CF">
        <w:t xml:space="preserve"> say what it will return to the caller.  You do that by stating </w:t>
      </w:r>
      <w:r w:rsidR="00672619">
        <w:t>one and only one</w:t>
      </w:r>
      <w:r w:rsidR="004261CF">
        <w:t xml:space="preserve"> variable type, whic</w:t>
      </w:r>
      <w:r w:rsidR="00672619">
        <w:t>h can be any variable type.  If</w:t>
      </w:r>
      <w:r w:rsidR="004261CF">
        <w:t xml:space="preserve">, for example, </w:t>
      </w:r>
      <w:r w:rsidR="00672619">
        <w:t xml:space="preserve">you </w:t>
      </w:r>
      <w:r w:rsidR="004261CF">
        <w:t xml:space="preserve">say  </w:t>
      </w:r>
      <w:r w:rsidR="004261CF">
        <w:rPr>
          <w:rFonts w:ascii="Consolas" w:eastAsia="+mn-ea" w:hAnsi="Consolas" w:cs="+mn-cs"/>
          <w:color w:val="0000FF"/>
          <w:kern w:val="24"/>
          <w:szCs w:val="40"/>
          <w:highlight w:val="white"/>
        </w:rPr>
        <w:t>double</w:t>
      </w:r>
      <w:r w:rsidR="004261CF" w:rsidRPr="00672619">
        <w:rPr>
          <w:rFonts w:ascii="Consolas" w:eastAsia="+mn-ea" w:hAnsi="Consolas" w:cs="+mn-cs"/>
          <w:color w:val="000000" w:themeColor="text1"/>
          <w:kern w:val="24"/>
          <w:szCs w:val="40"/>
        </w:rPr>
        <w:t>[]</w:t>
      </w:r>
      <w:r w:rsidR="004261CF">
        <w:t>, then somewhere in your code body of the method, you must in fact create an array of type double, and return it to the caller.  We will see how to do this later. The important point here is, you must indicate what type of value you are going to return, and then the code must do that. The key word</w:t>
      </w:r>
      <w:r w:rsidR="004261CF" w:rsidRPr="004261CF">
        <w:rPr>
          <w:rFonts w:ascii="Consolas" w:eastAsia="+mn-ea" w:hAnsi="Consolas" w:cs="+mn-cs"/>
          <w:color w:val="0000FF"/>
          <w:kern w:val="24"/>
          <w:szCs w:val="40"/>
          <w:highlight w:val="white"/>
        </w:rPr>
        <w:t xml:space="preserve"> </w:t>
      </w:r>
      <w:r w:rsidR="004261CF" w:rsidRPr="009F43ED">
        <w:rPr>
          <w:rFonts w:ascii="Consolas" w:eastAsia="+mn-ea" w:hAnsi="Consolas" w:cs="+mn-cs"/>
          <w:color w:val="0000FF"/>
          <w:kern w:val="24"/>
          <w:szCs w:val="40"/>
          <w:highlight w:val="white"/>
        </w:rPr>
        <w:t>void</w:t>
      </w:r>
      <w:r w:rsidR="004261CF">
        <w:t xml:space="preserve"> says “I am not returning anything.” Which is fine, as sometimes, such as with Console.WriteLine(), methods do not return anything.</w:t>
      </w:r>
      <w:r w:rsidR="00BC6EE4">
        <w:t xml:space="preserve"> But you don’t just not return something, you </w:t>
      </w:r>
      <w:r w:rsidR="00C70E57">
        <w:t xml:space="preserve">must </w:t>
      </w:r>
      <w:r w:rsidR="00BC6EE4">
        <w:t xml:space="preserve">mark your method signature with that </w:t>
      </w:r>
      <w:r w:rsidR="00BC6EE4" w:rsidRPr="009F43ED">
        <w:rPr>
          <w:rFonts w:ascii="Consolas" w:eastAsia="+mn-ea" w:hAnsi="Consolas" w:cs="+mn-cs"/>
          <w:color w:val="0000FF"/>
          <w:kern w:val="24"/>
          <w:szCs w:val="40"/>
          <w:highlight w:val="white"/>
        </w:rPr>
        <w:t>void</w:t>
      </w:r>
      <w:r w:rsidR="00BC6EE4">
        <w:t xml:space="preserve"> keyword to make it clear you do not </w:t>
      </w:r>
      <w:r w:rsidR="006A66A8">
        <w:t>intend</w:t>
      </w:r>
      <w:r w:rsidR="00C70E57">
        <w:t xml:space="preserve"> to </w:t>
      </w:r>
      <w:r w:rsidR="00BC6EE4">
        <w:t>return anything.</w:t>
      </w:r>
    </w:p>
    <w:p w14:paraId="58D3C7F6" w14:textId="77777777" w:rsidR="004261CF" w:rsidRDefault="004261CF" w:rsidP="004261CF">
      <w:r>
        <w:t>[4] Next is the name of the method. You can pick any legal identifier name, but by convention,</w:t>
      </w:r>
      <w:r w:rsidR="00672619">
        <w:t xml:space="preserve"> Class names and method names</w:t>
      </w:r>
      <w:r>
        <w:t xml:space="preserve"> should start with a capital letter, and if the name is comprised of several words, each word should be capitalized. Method names </w:t>
      </w:r>
      <w:r w:rsidR="005145E3">
        <w:t>should</w:t>
      </w:r>
      <w:r>
        <w:t xml:space="preserve"> be descriptive, not obtuse. So good names could be </w:t>
      </w:r>
      <w:r w:rsidRPr="005145E3">
        <w:rPr>
          <w:rFonts w:ascii="Consolas" w:hAnsi="Consolas"/>
        </w:rPr>
        <w:t>GetTheCurrentTime</w:t>
      </w:r>
      <w:r>
        <w:t xml:space="preserve">, </w:t>
      </w:r>
      <w:r w:rsidRPr="005145E3">
        <w:rPr>
          <w:rFonts w:ascii="Consolas" w:hAnsi="Consolas"/>
        </w:rPr>
        <w:t>CalculateInterest</w:t>
      </w:r>
      <w:r>
        <w:t xml:space="preserve">, </w:t>
      </w:r>
      <w:r w:rsidRPr="005145E3">
        <w:rPr>
          <w:rFonts w:ascii="Consolas" w:hAnsi="Consolas"/>
        </w:rPr>
        <w:t>WriteDataToFile</w:t>
      </w:r>
      <w:r>
        <w:t xml:space="preserve">. Whereas </w:t>
      </w:r>
      <w:r w:rsidRPr="005145E3">
        <w:rPr>
          <w:rFonts w:ascii="Consolas" w:hAnsi="Consolas"/>
        </w:rPr>
        <w:t>writedatatofile</w:t>
      </w:r>
      <w:r>
        <w:t xml:space="preserve"> or </w:t>
      </w:r>
      <w:r w:rsidRPr="005145E3">
        <w:rPr>
          <w:rFonts w:ascii="Consolas" w:hAnsi="Consolas"/>
        </w:rPr>
        <w:t>xxxxx</w:t>
      </w:r>
      <w:r>
        <w:t xml:space="preserve"> are </w:t>
      </w:r>
      <w:r w:rsidR="00C70E57">
        <w:t>acceptable</w:t>
      </w:r>
      <w:r>
        <w:t xml:space="preserve"> as far as the compiler is concerned,</w:t>
      </w:r>
      <w:r w:rsidR="00C70E57">
        <w:t xml:space="preserve"> but</w:t>
      </w:r>
      <w:r>
        <w:t xml:space="preserve"> they are just bad practice.  </w:t>
      </w:r>
      <w:r w:rsidRPr="005145E3">
        <w:rPr>
          <w:rFonts w:ascii="Consolas" w:hAnsi="Consolas"/>
        </w:rPr>
        <w:t>Write Data To File</w:t>
      </w:r>
      <w:r>
        <w:t xml:space="preserve"> will not be accepted by the </w:t>
      </w:r>
      <w:r w:rsidR="005145E3">
        <w:t>compiler</w:t>
      </w:r>
      <w:r>
        <w:t xml:space="preserve"> as it is not a legal identifier</w:t>
      </w:r>
      <w:r w:rsidR="00672619">
        <w:t xml:space="preserve"> name as it has spaces in it.</w:t>
      </w:r>
    </w:p>
    <w:p w14:paraId="4FAB1CBB" w14:textId="77777777" w:rsidR="005145E3" w:rsidRDefault="005145E3" w:rsidP="004261CF">
      <w:r>
        <w:t>[5] Lastly comes a list of pieces of data the method wants to be passed into it to do its job.</w:t>
      </w:r>
      <w:r w:rsidR="00BC6EE4">
        <w:t xml:space="preserve"> Immediately </w:t>
      </w:r>
      <w:r w:rsidR="003842A0">
        <w:t>after</w:t>
      </w:r>
      <w:r w:rsidR="00BC6EE4">
        <w:t xml:space="preserve"> the method name comes a set of parentheses</w:t>
      </w:r>
      <w:r w:rsidR="00C70E57">
        <w:t>, always!</w:t>
      </w:r>
      <w:r w:rsidR="00BC6EE4">
        <w:t xml:space="preserve"> Inside of the parenthesis, you list each and every piece of data you need to complete the goal of this method. If you don’t need any information, you leave the parenthesis empty. Otherwise you make a list of pieces of data, these are called parameters. You give a local-to-this method name for each piece of data, and you say what type of data it must be. In the declaration I wrote just above:</w:t>
      </w:r>
    </w:p>
    <w:p w14:paraId="727A0F24" w14:textId="77777777" w:rsidR="00BC6EE4" w:rsidRDefault="00BC6EE4" w:rsidP="00BC6EE4">
      <w:pPr>
        <w:spacing w:before="0" w:after="0" w:line="240" w:lineRule="auto"/>
        <w:textAlignment w:val="baseline"/>
        <w:rPr>
          <w:rFonts w:ascii="Consolas" w:eastAsia="+mn-ea" w:hAnsi="Consolas" w:cs="+mn-cs"/>
          <w:color w:val="000000"/>
          <w:kern w:val="24"/>
          <w:szCs w:val="40"/>
        </w:rPr>
      </w:pPr>
      <w:r w:rsidRPr="009F43ED">
        <w:rPr>
          <w:rFonts w:ascii="Consolas" w:eastAsia="+mn-ea" w:hAnsi="Consolas" w:cs="+mn-cs"/>
          <w:color w:val="0000FF"/>
          <w:kern w:val="24"/>
          <w:szCs w:val="40"/>
          <w:highlight w:val="white"/>
        </w:rPr>
        <w:t>public static</w:t>
      </w:r>
      <w:r w:rsidRPr="009F43ED">
        <w:rPr>
          <w:rFonts w:ascii="Consolas" w:eastAsia="+mn-ea" w:hAnsi="Consolas" w:cs="+mn-cs"/>
          <w:color w:val="000000"/>
          <w:kern w:val="24"/>
          <w:szCs w:val="40"/>
          <w:highlight w:val="white"/>
        </w:rPr>
        <w:t xml:space="preserve"> </w:t>
      </w:r>
      <w:r w:rsidRPr="009F43ED">
        <w:rPr>
          <w:rFonts w:ascii="Consolas" w:eastAsia="+mn-ea" w:hAnsi="Consolas" w:cs="+mn-cs"/>
          <w:color w:val="0000FF"/>
          <w:kern w:val="24"/>
          <w:szCs w:val="40"/>
          <w:highlight w:val="white"/>
        </w:rPr>
        <w:t>void</w:t>
      </w:r>
      <w:r w:rsidRPr="009F43ED">
        <w:rPr>
          <w:rFonts w:ascii="Consolas" w:eastAsia="+mn-ea" w:hAnsi="Consolas" w:cs="+mn-cs"/>
          <w:color w:val="000000"/>
          <w:kern w:val="24"/>
          <w:szCs w:val="40"/>
          <w:highlight w:val="white"/>
        </w:rPr>
        <w:t xml:space="preserve"> </w:t>
      </w:r>
      <w:r w:rsidR="00A76545">
        <w:rPr>
          <w:rFonts w:ascii="Consolas" w:eastAsia="+mn-ea" w:hAnsi="Consolas" w:cs="+mn-cs"/>
          <w:color w:val="000000"/>
          <w:kern w:val="24"/>
          <w:szCs w:val="40"/>
          <w:highlight w:val="white"/>
        </w:rPr>
        <w:t>DisplayTotal</w:t>
      </w:r>
      <w:r w:rsidR="00A76545" w:rsidRPr="009F43ED">
        <w:rPr>
          <w:rFonts w:ascii="Consolas" w:eastAsia="+mn-ea" w:hAnsi="Consolas" w:cs="+mn-cs"/>
          <w:color w:val="000000"/>
          <w:kern w:val="24"/>
          <w:szCs w:val="40"/>
          <w:highlight w:val="white"/>
        </w:rPr>
        <w:t xml:space="preserve"> </w:t>
      </w:r>
      <w:r w:rsidRPr="009F43ED">
        <w:rPr>
          <w:rFonts w:ascii="Consolas" w:eastAsia="+mn-ea" w:hAnsi="Consolas" w:cs="+mn-cs"/>
          <w:color w:val="000000"/>
          <w:kern w:val="24"/>
          <w:szCs w:val="40"/>
          <w:highlight w:val="white"/>
        </w:rPr>
        <w:t>(</w:t>
      </w:r>
      <w:r w:rsidRPr="009F43ED">
        <w:rPr>
          <w:rFonts w:ascii="Consolas" w:eastAsia="+mn-ea" w:hAnsi="Consolas" w:cs="+mn-cs"/>
          <w:color w:val="0000FF"/>
          <w:kern w:val="24"/>
          <w:szCs w:val="40"/>
          <w:highlight w:val="white"/>
        </w:rPr>
        <w:t>double</w:t>
      </w:r>
      <w:r w:rsidRPr="009F43ED">
        <w:rPr>
          <w:rFonts w:ascii="Consolas" w:eastAsia="+mn-ea" w:hAnsi="Consolas" w:cs="+mn-cs"/>
          <w:color w:val="000000"/>
          <w:kern w:val="24"/>
          <w:szCs w:val="40"/>
          <w:highlight w:val="white"/>
        </w:rPr>
        <w:t xml:space="preserve"> Amt, </w:t>
      </w:r>
      <w:r w:rsidRPr="009F43ED">
        <w:rPr>
          <w:rFonts w:ascii="Consolas" w:eastAsia="+mn-ea" w:hAnsi="Consolas" w:cs="+mn-cs"/>
          <w:color w:val="0000FF"/>
          <w:kern w:val="24"/>
          <w:szCs w:val="40"/>
          <w:highlight w:val="white"/>
        </w:rPr>
        <w:t>double</w:t>
      </w:r>
      <w:r w:rsidRPr="009F43ED">
        <w:rPr>
          <w:rFonts w:ascii="Consolas" w:eastAsia="+mn-ea" w:hAnsi="Consolas" w:cs="+mn-cs"/>
          <w:color w:val="000000"/>
          <w:kern w:val="24"/>
          <w:szCs w:val="40"/>
          <w:highlight w:val="white"/>
        </w:rPr>
        <w:t xml:space="preserve"> taxRate)</w:t>
      </w:r>
    </w:p>
    <w:p w14:paraId="4FA3D6C8" w14:textId="14756E46" w:rsidR="00BC6EE4" w:rsidRDefault="00BC6EE4" w:rsidP="00BC6EE4">
      <w:r>
        <w:t xml:space="preserve">It is saying that in order to do its job (show </w:t>
      </w:r>
      <w:r w:rsidR="00A76545">
        <w:t>total including</w:t>
      </w:r>
      <w:r>
        <w:t xml:space="preserve"> sales tax), it needs two piece of data, the amount of the sale and the sales tax rate.  These are both doubles, and those keywords </w:t>
      </w:r>
      <w:r w:rsidR="000E13E7">
        <w:t xml:space="preserve">data types </w:t>
      </w:r>
      <w:r>
        <w:t>must be there.</w:t>
      </w:r>
    </w:p>
    <w:p w14:paraId="5B73967D" w14:textId="77777777" w:rsidR="00BC6EE4" w:rsidRDefault="00BC6EE4" w:rsidP="00BC6EE4">
      <w:pPr>
        <w:spacing w:before="0" w:after="0" w:line="240" w:lineRule="auto"/>
        <w:textAlignment w:val="baseline"/>
        <w:rPr>
          <w:rFonts w:ascii="Consolas" w:eastAsia="+mn-ea" w:hAnsi="Consolas" w:cs="+mn-cs"/>
          <w:color w:val="000000"/>
          <w:kern w:val="24"/>
          <w:szCs w:val="40"/>
        </w:rPr>
      </w:pPr>
      <w:r w:rsidRPr="009F43ED">
        <w:rPr>
          <w:rFonts w:ascii="Consolas" w:eastAsia="+mn-ea" w:hAnsi="Consolas" w:cs="+mn-cs"/>
          <w:color w:val="0000FF"/>
          <w:kern w:val="24"/>
          <w:szCs w:val="40"/>
          <w:highlight w:val="white"/>
        </w:rPr>
        <w:t>public static</w:t>
      </w:r>
      <w:r w:rsidRPr="009F43ED">
        <w:rPr>
          <w:rFonts w:ascii="Consolas" w:eastAsia="+mn-ea" w:hAnsi="Consolas" w:cs="+mn-cs"/>
          <w:color w:val="000000"/>
          <w:kern w:val="24"/>
          <w:szCs w:val="40"/>
          <w:highlight w:val="white"/>
        </w:rPr>
        <w:t xml:space="preserve"> </w:t>
      </w:r>
      <w:r w:rsidRPr="009F43ED">
        <w:rPr>
          <w:rFonts w:ascii="Consolas" w:eastAsia="+mn-ea" w:hAnsi="Consolas" w:cs="+mn-cs"/>
          <w:color w:val="0000FF"/>
          <w:kern w:val="24"/>
          <w:szCs w:val="40"/>
          <w:highlight w:val="white"/>
        </w:rPr>
        <w:t>void</w:t>
      </w:r>
      <w:r w:rsidRPr="009F43ED">
        <w:rPr>
          <w:rFonts w:ascii="Consolas" w:eastAsia="+mn-ea" w:hAnsi="Consolas" w:cs="+mn-cs"/>
          <w:color w:val="000000"/>
          <w:kern w:val="24"/>
          <w:szCs w:val="40"/>
          <w:highlight w:val="white"/>
        </w:rPr>
        <w:t xml:space="preserve"> </w:t>
      </w:r>
      <w:r w:rsidR="00A76545">
        <w:rPr>
          <w:rFonts w:ascii="Consolas" w:eastAsia="+mn-ea" w:hAnsi="Consolas" w:cs="+mn-cs"/>
          <w:color w:val="000000"/>
          <w:kern w:val="24"/>
          <w:szCs w:val="40"/>
          <w:highlight w:val="white"/>
        </w:rPr>
        <w:t>DisplayTotal</w:t>
      </w:r>
      <w:r w:rsidR="00A76545" w:rsidRPr="009F43ED">
        <w:rPr>
          <w:rFonts w:ascii="Consolas" w:eastAsia="+mn-ea" w:hAnsi="Consolas" w:cs="+mn-cs"/>
          <w:color w:val="000000"/>
          <w:kern w:val="24"/>
          <w:szCs w:val="40"/>
          <w:highlight w:val="white"/>
        </w:rPr>
        <w:t xml:space="preserve"> </w:t>
      </w:r>
      <w:r w:rsidRPr="009F43ED">
        <w:rPr>
          <w:rFonts w:ascii="Consolas" w:eastAsia="+mn-ea" w:hAnsi="Consolas" w:cs="+mn-cs"/>
          <w:color w:val="000000"/>
          <w:kern w:val="24"/>
          <w:szCs w:val="40"/>
          <w:highlight w:val="white"/>
        </w:rPr>
        <w:t>(</w:t>
      </w:r>
      <w:r>
        <w:rPr>
          <w:rFonts w:ascii="Consolas" w:eastAsia="+mn-ea" w:hAnsi="Consolas" w:cs="+mn-cs"/>
          <w:color w:val="000000"/>
          <w:kern w:val="24"/>
          <w:szCs w:val="40"/>
          <w:highlight w:val="white"/>
        </w:rPr>
        <w:t xml:space="preserve">Amt, </w:t>
      </w:r>
      <w:r w:rsidRPr="009F43ED">
        <w:rPr>
          <w:rFonts w:ascii="Consolas" w:eastAsia="+mn-ea" w:hAnsi="Consolas" w:cs="+mn-cs"/>
          <w:color w:val="000000"/>
          <w:kern w:val="24"/>
          <w:szCs w:val="40"/>
          <w:highlight w:val="white"/>
        </w:rPr>
        <w:t>taxRate)</w:t>
      </w:r>
    </w:p>
    <w:p w14:paraId="7C611F76" w14:textId="77777777" w:rsidR="00BC6EE4" w:rsidRDefault="00BC6EE4" w:rsidP="00BC6EE4">
      <w:r>
        <w:t xml:space="preserve">Is not going to work. You are effectively creating two new </w:t>
      </w:r>
      <w:r w:rsidR="003842A0">
        <w:t>variables</w:t>
      </w:r>
      <w:r>
        <w:t xml:space="preserve"> here, Amt and taxRate. In C#, every new variable has to be labeled to tell the compiler what kind of data is allowed to be stored there.</w:t>
      </w:r>
    </w:p>
    <w:p w14:paraId="3500DAD8" w14:textId="77777777" w:rsidR="00277458" w:rsidRDefault="00277458" w:rsidP="00BC6EE4">
      <w:r>
        <w:t>So that’s the end of how you define a method.  We will look at several examples to hopeful</w:t>
      </w:r>
      <w:r w:rsidR="003842A0">
        <w:t>ly make it more clear</w:t>
      </w:r>
      <w:r>
        <w:t>.</w:t>
      </w:r>
    </w:p>
    <w:p w14:paraId="7CD85660" w14:textId="77777777" w:rsidR="00277458" w:rsidRDefault="00277458" w:rsidP="00277458">
      <w:pPr>
        <w:pStyle w:val="Heading4"/>
        <w:rPr>
          <w:b/>
          <w:i w:val="0"/>
        </w:rPr>
      </w:pPr>
      <w:r w:rsidRPr="00277458">
        <w:rPr>
          <w:b/>
          <w:i w:val="0"/>
        </w:rPr>
        <w:t>Calling a method</w:t>
      </w:r>
    </w:p>
    <w:p w14:paraId="12768CC6" w14:textId="77777777" w:rsidR="00277458" w:rsidRDefault="00277458" w:rsidP="00277458">
      <w:r>
        <w:t xml:space="preserve">The person who writes the method defines how it must be used.  The person who wants to use the method has no choice but to adhere to the method declaration (signature).  So if we wanted to call the </w:t>
      </w:r>
      <w:r w:rsidR="00A76545">
        <w:rPr>
          <w:rFonts w:ascii="Consolas" w:eastAsia="+mn-ea" w:hAnsi="Consolas" w:cs="+mn-cs"/>
          <w:color w:val="000000"/>
          <w:kern w:val="24"/>
          <w:szCs w:val="40"/>
          <w:highlight w:val="white"/>
        </w:rPr>
        <w:t>DisplayTotal</w:t>
      </w:r>
      <w:r w:rsidR="00A76545">
        <w:t xml:space="preserve"> </w:t>
      </w:r>
      <w:r>
        <w:t>method we just looked at, it would be something like;</w:t>
      </w:r>
    </w:p>
    <w:p w14:paraId="690350FC" w14:textId="77777777" w:rsidR="00BC6EE4" w:rsidRDefault="00277458" w:rsidP="00BC6EE4">
      <w:pPr>
        <w:rPr>
          <w:rFonts w:ascii="Consolas" w:hAnsi="Consolas" w:cs="Consolas"/>
          <w:color w:val="000000"/>
          <w:szCs w:val="19"/>
        </w:rPr>
      </w:pPr>
      <w:r w:rsidRPr="00277458">
        <w:rPr>
          <w:rFonts w:ascii="Consolas" w:hAnsi="Consolas" w:cs="Consolas"/>
          <w:color w:val="000000"/>
          <w:szCs w:val="19"/>
        </w:rPr>
        <w:t>Progam.</w:t>
      </w:r>
      <w:r w:rsidR="00A76545">
        <w:rPr>
          <w:rFonts w:ascii="Consolas" w:eastAsia="+mn-ea" w:hAnsi="Consolas" w:cs="+mn-cs"/>
          <w:color w:val="000000"/>
          <w:kern w:val="24"/>
          <w:szCs w:val="40"/>
          <w:highlight w:val="white"/>
        </w:rPr>
        <w:t>DisplayTotal</w:t>
      </w:r>
      <w:r w:rsidR="00A76545" w:rsidRPr="00277458">
        <w:rPr>
          <w:rFonts w:ascii="Consolas" w:hAnsi="Consolas" w:cs="Consolas"/>
          <w:color w:val="000000"/>
          <w:szCs w:val="19"/>
        </w:rPr>
        <w:t xml:space="preserve"> </w:t>
      </w:r>
      <w:r w:rsidRPr="00277458">
        <w:rPr>
          <w:rFonts w:ascii="Consolas" w:hAnsi="Consolas" w:cs="Consolas"/>
          <w:color w:val="000000"/>
          <w:szCs w:val="19"/>
        </w:rPr>
        <w:t>(299.99, .09);</w:t>
      </w:r>
    </w:p>
    <w:p w14:paraId="3F46B135" w14:textId="77777777" w:rsidR="00277458" w:rsidRDefault="00277458" w:rsidP="00277458">
      <w:r>
        <w:t>In this case we are passing in literal values, not variable names.  This would work just fine. We have the name of the method, the required parenthesis, and 2 double values.</w:t>
      </w:r>
    </w:p>
    <w:p w14:paraId="16091A0B" w14:textId="77777777" w:rsidR="00277458" w:rsidRDefault="00277458" w:rsidP="00277458">
      <w:r>
        <w:lastRenderedPageBreak/>
        <w:t>We could also call the method using variable names instead;</w:t>
      </w:r>
    </w:p>
    <w:p w14:paraId="7638DF06" w14:textId="77777777" w:rsidR="00277458" w:rsidRPr="00277458" w:rsidRDefault="00277458" w:rsidP="00277458">
      <w:pPr>
        <w:autoSpaceDE w:val="0"/>
        <w:autoSpaceDN w:val="0"/>
        <w:adjustRightInd w:val="0"/>
        <w:spacing w:before="0" w:after="0" w:line="240" w:lineRule="auto"/>
        <w:rPr>
          <w:rFonts w:ascii="Consolas" w:hAnsi="Consolas" w:cs="Consolas"/>
          <w:color w:val="000000"/>
          <w:szCs w:val="19"/>
        </w:rPr>
      </w:pPr>
      <w:r w:rsidRPr="00277458">
        <w:rPr>
          <w:rFonts w:ascii="Consolas" w:hAnsi="Consolas" w:cs="Consolas"/>
          <w:color w:val="0000FF"/>
          <w:szCs w:val="19"/>
        </w:rPr>
        <w:t>double</w:t>
      </w:r>
      <w:r w:rsidRPr="00277458">
        <w:rPr>
          <w:rFonts w:ascii="Consolas" w:hAnsi="Consolas" w:cs="Consolas"/>
          <w:color w:val="000000"/>
          <w:szCs w:val="19"/>
        </w:rPr>
        <w:t xml:space="preserve"> purchaseAmount = 129.24;</w:t>
      </w:r>
    </w:p>
    <w:p w14:paraId="7ED0F0DF" w14:textId="77777777" w:rsidR="00277458" w:rsidRPr="00277458" w:rsidRDefault="00277458" w:rsidP="00277458">
      <w:pPr>
        <w:autoSpaceDE w:val="0"/>
        <w:autoSpaceDN w:val="0"/>
        <w:adjustRightInd w:val="0"/>
        <w:spacing w:before="0" w:after="0" w:line="240" w:lineRule="auto"/>
        <w:rPr>
          <w:rFonts w:ascii="Consolas" w:hAnsi="Consolas" w:cs="Consolas"/>
          <w:color w:val="000000"/>
          <w:szCs w:val="19"/>
        </w:rPr>
      </w:pPr>
      <w:r w:rsidRPr="00277458">
        <w:rPr>
          <w:rFonts w:ascii="Consolas" w:hAnsi="Consolas" w:cs="Consolas"/>
          <w:color w:val="0000FF"/>
          <w:szCs w:val="19"/>
        </w:rPr>
        <w:t>double</w:t>
      </w:r>
      <w:r w:rsidRPr="00277458">
        <w:rPr>
          <w:rFonts w:ascii="Consolas" w:hAnsi="Consolas" w:cs="Consolas"/>
          <w:color w:val="000000"/>
          <w:szCs w:val="19"/>
        </w:rPr>
        <w:t xml:space="preserve"> localTaxRate = .085;</w:t>
      </w:r>
    </w:p>
    <w:p w14:paraId="30B5996B" w14:textId="77777777" w:rsidR="00277458" w:rsidRDefault="00277458" w:rsidP="00277458">
      <w:pPr>
        <w:rPr>
          <w:rFonts w:ascii="Consolas" w:hAnsi="Consolas" w:cs="Consolas"/>
          <w:color w:val="000000"/>
          <w:szCs w:val="19"/>
        </w:rPr>
      </w:pPr>
      <w:r w:rsidRPr="00277458">
        <w:rPr>
          <w:rFonts w:ascii="Consolas" w:hAnsi="Consolas" w:cs="Consolas"/>
          <w:color w:val="000000"/>
          <w:szCs w:val="19"/>
        </w:rPr>
        <w:t>Progam.</w:t>
      </w:r>
      <w:r w:rsidR="00A76545">
        <w:rPr>
          <w:rFonts w:ascii="Consolas" w:eastAsia="+mn-ea" w:hAnsi="Consolas" w:cs="+mn-cs"/>
          <w:color w:val="000000"/>
          <w:kern w:val="24"/>
          <w:szCs w:val="40"/>
          <w:highlight w:val="white"/>
        </w:rPr>
        <w:t>DisplayTotal</w:t>
      </w:r>
      <w:r w:rsidRPr="00277458">
        <w:rPr>
          <w:rFonts w:ascii="Consolas" w:hAnsi="Consolas" w:cs="Consolas"/>
          <w:color w:val="000000"/>
          <w:szCs w:val="19"/>
        </w:rPr>
        <w:t>(purchaseAmount, localTaxRate);</w:t>
      </w:r>
    </w:p>
    <w:p w14:paraId="41CB61D5" w14:textId="77777777" w:rsidR="00277458" w:rsidRDefault="00277458" w:rsidP="00277458">
      <w:r>
        <w:t>It turns out that when you are in a class method, in our case, in Main, and you want to call another meth</w:t>
      </w:r>
      <w:r w:rsidR="003842A0">
        <w:t>od in the same class</w:t>
      </w:r>
      <w:r>
        <w:t>, you do not need to prepend the class name to the method call. So our two calls would work fine as;</w:t>
      </w:r>
    </w:p>
    <w:p w14:paraId="3274F88E" w14:textId="77777777" w:rsidR="00D06257" w:rsidRDefault="00A76545" w:rsidP="00277458">
      <w:pPr>
        <w:rPr>
          <w:rFonts w:ascii="Consolas" w:hAnsi="Consolas" w:cs="Consolas"/>
          <w:color w:val="000000"/>
          <w:szCs w:val="19"/>
        </w:rPr>
      </w:pPr>
      <w:r>
        <w:rPr>
          <w:rFonts w:ascii="Consolas" w:eastAsia="+mn-ea" w:hAnsi="Consolas" w:cs="+mn-cs"/>
          <w:color w:val="000000"/>
          <w:kern w:val="24"/>
          <w:szCs w:val="40"/>
          <w:highlight w:val="white"/>
        </w:rPr>
        <w:t>DisplayTotal</w:t>
      </w:r>
      <w:r w:rsidR="00D06257" w:rsidRPr="00277458">
        <w:rPr>
          <w:rFonts w:ascii="Consolas" w:hAnsi="Consolas" w:cs="Consolas"/>
          <w:color w:val="000000"/>
          <w:szCs w:val="19"/>
        </w:rPr>
        <w:t>(299.99, .09);</w:t>
      </w:r>
    </w:p>
    <w:p w14:paraId="4C7020B3" w14:textId="77777777" w:rsidR="00D06257" w:rsidRDefault="00A76545" w:rsidP="00D06257">
      <w:pPr>
        <w:rPr>
          <w:rFonts w:ascii="Consolas" w:hAnsi="Consolas" w:cs="Consolas"/>
          <w:color w:val="000000"/>
          <w:szCs w:val="19"/>
        </w:rPr>
      </w:pPr>
      <w:r>
        <w:rPr>
          <w:rFonts w:ascii="Consolas" w:eastAsia="+mn-ea" w:hAnsi="Consolas" w:cs="+mn-cs"/>
          <w:color w:val="000000"/>
          <w:kern w:val="24"/>
          <w:szCs w:val="40"/>
          <w:highlight w:val="white"/>
        </w:rPr>
        <w:t>DisplayTotal</w:t>
      </w:r>
      <w:r w:rsidR="00D06257" w:rsidRPr="00277458">
        <w:rPr>
          <w:rFonts w:ascii="Consolas" w:hAnsi="Consolas" w:cs="Consolas"/>
          <w:color w:val="000000"/>
          <w:szCs w:val="19"/>
        </w:rPr>
        <w:t>(purchaseAmount, localTaxRate);</w:t>
      </w:r>
    </w:p>
    <w:p w14:paraId="04A346F3" w14:textId="4B0C5253" w:rsidR="00D06257" w:rsidRDefault="00D06257" w:rsidP="00277458">
      <w:pPr>
        <w:rPr>
          <w:rFonts w:ascii="Consolas" w:hAnsi="Consolas"/>
          <w:color w:val="000000" w:themeColor="text1"/>
        </w:rPr>
      </w:pPr>
      <w:r>
        <w:t xml:space="preserve">The </w:t>
      </w:r>
      <w:r w:rsidRPr="00277458">
        <w:rPr>
          <w:rFonts w:ascii="Consolas" w:hAnsi="Consolas" w:cs="Consolas"/>
          <w:color w:val="000000"/>
          <w:szCs w:val="19"/>
        </w:rPr>
        <w:t>Progam.</w:t>
      </w:r>
      <w:r>
        <w:t xml:space="preserve"> is not needed.</w:t>
      </w:r>
      <w:r w:rsidR="003842A0">
        <w:t xml:space="preserve"> Whereas if we want to call the ReadLine() method, it is not in the same Program class, so I must add the class name in front; </w:t>
      </w:r>
      <w:r w:rsidR="003842A0" w:rsidRPr="003842A0">
        <w:rPr>
          <w:rFonts w:ascii="Consolas" w:hAnsi="Consolas"/>
          <w:color w:val="000000" w:themeColor="text1"/>
        </w:rPr>
        <w:t>Console.ReadLine();</w:t>
      </w:r>
    </w:p>
    <w:p w14:paraId="32BF05FB" w14:textId="77777777" w:rsidR="000E13E7" w:rsidRDefault="000E13E7" w:rsidP="00277458"/>
    <w:p w14:paraId="06E59C8A" w14:textId="77777777" w:rsidR="00D06257" w:rsidRDefault="00D06257" w:rsidP="00D06257">
      <w:pPr>
        <w:pStyle w:val="Heading4"/>
        <w:rPr>
          <w:b/>
          <w:i w:val="0"/>
        </w:rPr>
      </w:pPr>
      <w:r w:rsidRPr="00D06257">
        <w:rPr>
          <w:b/>
          <w:i w:val="0"/>
        </w:rPr>
        <w:t>One person’s arguments are another person’s parameters</w:t>
      </w:r>
    </w:p>
    <w:p w14:paraId="31B31FD1" w14:textId="77777777" w:rsidR="00D06257" w:rsidRDefault="00D06257" w:rsidP="00D06257">
      <w:r>
        <w:t>Look at the method definition and the</w:t>
      </w:r>
      <w:r w:rsidR="00C70E57">
        <w:t xml:space="preserve">n right after that, a correct </w:t>
      </w:r>
      <w:r>
        <w:t>calling statement.</w:t>
      </w:r>
    </w:p>
    <w:p w14:paraId="3FD86BEB" w14:textId="77777777" w:rsidR="00D06257" w:rsidRDefault="00D06257" w:rsidP="00D06257">
      <w:pPr>
        <w:spacing w:before="0" w:after="0" w:line="240" w:lineRule="auto"/>
        <w:textAlignment w:val="baseline"/>
        <w:rPr>
          <w:rFonts w:ascii="Consolas" w:eastAsia="+mn-ea" w:hAnsi="Consolas" w:cs="+mn-cs"/>
          <w:color w:val="000000"/>
          <w:kern w:val="24"/>
          <w:szCs w:val="40"/>
        </w:rPr>
      </w:pPr>
      <w:r w:rsidRPr="009F43ED">
        <w:rPr>
          <w:rFonts w:ascii="Consolas" w:eastAsia="+mn-ea" w:hAnsi="Consolas" w:cs="+mn-cs"/>
          <w:color w:val="0000FF"/>
          <w:kern w:val="24"/>
          <w:szCs w:val="40"/>
          <w:highlight w:val="white"/>
        </w:rPr>
        <w:t>public static</w:t>
      </w:r>
      <w:r w:rsidRPr="009F43ED">
        <w:rPr>
          <w:rFonts w:ascii="Consolas" w:eastAsia="+mn-ea" w:hAnsi="Consolas" w:cs="+mn-cs"/>
          <w:color w:val="000000"/>
          <w:kern w:val="24"/>
          <w:szCs w:val="40"/>
          <w:highlight w:val="white"/>
        </w:rPr>
        <w:t xml:space="preserve"> </w:t>
      </w:r>
      <w:r w:rsidRPr="009F43ED">
        <w:rPr>
          <w:rFonts w:ascii="Consolas" w:eastAsia="+mn-ea" w:hAnsi="Consolas" w:cs="+mn-cs"/>
          <w:color w:val="0000FF"/>
          <w:kern w:val="24"/>
          <w:szCs w:val="40"/>
          <w:highlight w:val="white"/>
        </w:rPr>
        <w:t>void</w:t>
      </w:r>
      <w:r w:rsidRPr="009F43ED">
        <w:rPr>
          <w:rFonts w:ascii="Consolas" w:eastAsia="+mn-ea" w:hAnsi="Consolas" w:cs="+mn-cs"/>
          <w:color w:val="000000"/>
          <w:kern w:val="24"/>
          <w:szCs w:val="40"/>
          <w:highlight w:val="white"/>
        </w:rPr>
        <w:t xml:space="preserve"> </w:t>
      </w:r>
      <w:r w:rsidR="00A76545">
        <w:rPr>
          <w:rFonts w:ascii="Consolas" w:eastAsia="+mn-ea" w:hAnsi="Consolas" w:cs="+mn-cs"/>
          <w:color w:val="000000"/>
          <w:kern w:val="24"/>
          <w:szCs w:val="40"/>
          <w:highlight w:val="white"/>
        </w:rPr>
        <w:t>DisplayTotal</w:t>
      </w:r>
      <w:r w:rsidRPr="009F43ED">
        <w:rPr>
          <w:rFonts w:ascii="Consolas" w:eastAsia="+mn-ea" w:hAnsi="Consolas" w:cs="+mn-cs"/>
          <w:color w:val="000000"/>
          <w:kern w:val="24"/>
          <w:szCs w:val="40"/>
          <w:highlight w:val="white"/>
        </w:rPr>
        <w:t>(</w:t>
      </w:r>
      <w:r w:rsidRPr="009F43ED">
        <w:rPr>
          <w:rFonts w:ascii="Consolas" w:eastAsia="+mn-ea" w:hAnsi="Consolas" w:cs="+mn-cs"/>
          <w:color w:val="0000FF"/>
          <w:kern w:val="24"/>
          <w:szCs w:val="40"/>
          <w:highlight w:val="white"/>
        </w:rPr>
        <w:t>double</w:t>
      </w:r>
      <w:r w:rsidRPr="009F43ED">
        <w:rPr>
          <w:rFonts w:ascii="Consolas" w:eastAsia="+mn-ea" w:hAnsi="Consolas" w:cs="+mn-cs"/>
          <w:color w:val="000000"/>
          <w:kern w:val="24"/>
          <w:szCs w:val="40"/>
          <w:highlight w:val="white"/>
        </w:rPr>
        <w:t xml:space="preserve"> Amt, </w:t>
      </w:r>
      <w:r w:rsidRPr="009F43ED">
        <w:rPr>
          <w:rFonts w:ascii="Consolas" w:eastAsia="+mn-ea" w:hAnsi="Consolas" w:cs="+mn-cs"/>
          <w:color w:val="0000FF"/>
          <w:kern w:val="24"/>
          <w:szCs w:val="40"/>
          <w:highlight w:val="white"/>
        </w:rPr>
        <w:t>double</w:t>
      </w:r>
      <w:r w:rsidRPr="009F43ED">
        <w:rPr>
          <w:rFonts w:ascii="Consolas" w:eastAsia="+mn-ea" w:hAnsi="Consolas" w:cs="+mn-cs"/>
          <w:color w:val="000000"/>
          <w:kern w:val="24"/>
          <w:szCs w:val="40"/>
          <w:highlight w:val="white"/>
        </w:rPr>
        <w:t xml:space="preserve"> taxRate)</w:t>
      </w:r>
    </w:p>
    <w:p w14:paraId="6CB0EBC9" w14:textId="77777777" w:rsidR="00D06257" w:rsidRDefault="00A76545" w:rsidP="00D06257">
      <w:pPr>
        <w:rPr>
          <w:rFonts w:ascii="Consolas" w:hAnsi="Consolas" w:cs="Consolas"/>
          <w:color w:val="000000"/>
          <w:szCs w:val="19"/>
        </w:rPr>
      </w:pPr>
      <w:r>
        <w:rPr>
          <w:rFonts w:ascii="Consolas" w:eastAsia="+mn-ea" w:hAnsi="Consolas" w:cs="+mn-cs"/>
          <w:color w:val="000000"/>
          <w:kern w:val="24"/>
          <w:szCs w:val="40"/>
          <w:highlight w:val="white"/>
        </w:rPr>
        <w:t>DisplayTotal</w:t>
      </w:r>
      <w:r w:rsidR="00D06257" w:rsidRPr="00277458">
        <w:rPr>
          <w:rFonts w:ascii="Consolas" w:hAnsi="Consolas" w:cs="Consolas"/>
          <w:color w:val="000000"/>
          <w:szCs w:val="19"/>
        </w:rPr>
        <w:t>(purchaseAmount, localTaxRate);</w:t>
      </w:r>
    </w:p>
    <w:p w14:paraId="5A5280EB" w14:textId="05AFEACA" w:rsidR="00D06257" w:rsidRDefault="00D06257" w:rsidP="00D06257">
      <w:r>
        <w:t>When you are calling a method, you pass in values</w:t>
      </w:r>
      <w:r w:rsidR="000E13E7">
        <w:t>, they are called arguments</w:t>
      </w:r>
      <w:r>
        <w:t xml:space="preserve">. These are generally local variables that you have created and they have names that make sense in your Main method. However in the context of the actual method you are calling, what were arguments </w:t>
      </w:r>
      <w:r w:rsidR="000E13E7">
        <w:t xml:space="preserve">to the person calling the method </w:t>
      </w:r>
      <w:r>
        <w:t>are now called parameters</w:t>
      </w:r>
      <w:r w:rsidR="000E13E7">
        <w:t xml:space="preserve"> once you are executing in the method</w:t>
      </w:r>
      <w:r>
        <w:t>.  Also notice that the method gets to pick its own name for these variables.  What is really happing is something like this.</w:t>
      </w:r>
    </w:p>
    <w:p w14:paraId="2A289DCD" w14:textId="77777777" w:rsidR="00D06257" w:rsidRDefault="00D06257" w:rsidP="00D06257">
      <w:r>
        <w:t>Code in the Main method makes a call:</w:t>
      </w:r>
    </w:p>
    <w:p w14:paraId="733A808F" w14:textId="77777777" w:rsidR="00D06257" w:rsidRPr="00277458" w:rsidRDefault="00D06257" w:rsidP="00D06257">
      <w:pPr>
        <w:autoSpaceDE w:val="0"/>
        <w:autoSpaceDN w:val="0"/>
        <w:adjustRightInd w:val="0"/>
        <w:spacing w:before="0" w:after="0" w:line="240" w:lineRule="auto"/>
        <w:rPr>
          <w:rFonts w:ascii="Consolas" w:hAnsi="Consolas" w:cs="Consolas"/>
          <w:color w:val="000000"/>
          <w:szCs w:val="19"/>
        </w:rPr>
      </w:pPr>
      <w:r w:rsidRPr="00277458">
        <w:rPr>
          <w:rFonts w:ascii="Consolas" w:hAnsi="Consolas" w:cs="Consolas"/>
          <w:color w:val="0000FF"/>
          <w:szCs w:val="19"/>
        </w:rPr>
        <w:t>double</w:t>
      </w:r>
      <w:r w:rsidRPr="00277458">
        <w:rPr>
          <w:rFonts w:ascii="Consolas" w:hAnsi="Consolas" w:cs="Consolas"/>
          <w:color w:val="000000"/>
          <w:szCs w:val="19"/>
        </w:rPr>
        <w:t xml:space="preserve"> purchaseAmount = 129.24;</w:t>
      </w:r>
    </w:p>
    <w:p w14:paraId="2662EBE8" w14:textId="77777777" w:rsidR="00D06257" w:rsidRPr="00277458" w:rsidRDefault="00D06257" w:rsidP="00D06257">
      <w:pPr>
        <w:autoSpaceDE w:val="0"/>
        <w:autoSpaceDN w:val="0"/>
        <w:adjustRightInd w:val="0"/>
        <w:spacing w:before="0" w:after="0" w:line="240" w:lineRule="auto"/>
        <w:rPr>
          <w:rFonts w:ascii="Consolas" w:hAnsi="Consolas" w:cs="Consolas"/>
          <w:color w:val="000000"/>
          <w:szCs w:val="19"/>
        </w:rPr>
      </w:pPr>
      <w:r w:rsidRPr="00277458">
        <w:rPr>
          <w:rFonts w:ascii="Consolas" w:hAnsi="Consolas" w:cs="Consolas"/>
          <w:color w:val="0000FF"/>
          <w:szCs w:val="19"/>
        </w:rPr>
        <w:t>double</w:t>
      </w:r>
      <w:r w:rsidRPr="00277458">
        <w:rPr>
          <w:rFonts w:ascii="Consolas" w:hAnsi="Consolas" w:cs="Consolas"/>
          <w:color w:val="000000"/>
          <w:szCs w:val="19"/>
        </w:rPr>
        <w:t xml:space="preserve"> localTaxRate = .085;</w:t>
      </w:r>
    </w:p>
    <w:p w14:paraId="3C00E3CC" w14:textId="77777777" w:rsidR="00D06257" w:rsidRDefault="00A76545" w:rsidP="00D06257">
      <w:pPr>
        <w:rPr>
          <w:rFonts w:ascii="Consolas" w:hAnsi="Consolas" w:cs="Consolas"/>
          <w:color w:val="000000"/>
          <w:szCs w:val="19"/>
        </w:rPr>
      </w:pPr>
      <w:r>
        <w:rPr>
          <w:rFonts w:ascii="Consolas" w:eastAsia="+mn-ea" w:hAnsi="Consolas" w:cs="+mn-cs"/>
          <w:color w:val="000000"/>
          <w:kern w:val="24"/>
          <w:szCs w:val="40"/>
          <w:highlight w:val="white"/>
        </w:rPr>
        <w:t>DisplayTotal</w:t>
      </w:r>
      <w:r w:rsidR="00D06257" w:rsidRPr="00277458">
        <w:rPr>
          <w:rFonts w:ascii="Consolas" w:hAnsi="Consolas" w:cs="Consolas"/>
          <w:color w:val="000000"/>
          <w:szCs w:val="19"/>
        </w:rPr>
        <w:t>(purchaseAmount, localTaxRate);</w:t>
      </w:r>
    </w:p>
    <w:p w14:paraId="092FCBA6" w14:textId="77777777" w:rsidR="00D06257" w:rsidRDefault="00D06257" w:rsidP="00D06257">
      <w:r>
        <w:t xml:space="preserve">But before the code in the </w:t>
      </w:r>
      <w:r w:rsidR="00A76545">
        <w:rPr>
          <w:rFonts w:ascii="Consolas" w:eastAsia="+mn-ea" w:hAnsi="Consolas" w:cs="+mn-cs"/>
          <w:color w:val="000000"/>
          <w:kern w:val="24"/>
          <w:szCs w:val="40"/>
          <w:highlight w:val="white"/>
        </w:rPr>
        <w:t>DisplayTotal</w:t>
      </w:r>
      <w:r w:rsidR="00A76545">
        <w:t xml:space="preserve"> </w:t>
      </w:r>
      <w:r>
        <w:t>starts to execute, on your behalf, the system does this:</w:t>
      </w:r>
    </w:p>
    <w:p w14:paraId="09A45E2C" w14:textId="77777777" w:rsidR="00D06257" w:rsidRDefault="00D06257" w:rsidP="00D06257">
      <w:r w:rsidRPr="009F43ED">
        <w:rPr>
          <w:rFonts w:ascii="Consolas" w:eastAsia="+mn-ea" w:hAnsi="Consolas" w:cs="+mn-cs"/>
          <w:color w:val="000000"/>
          <w:kern w:val="24"/>
          <w:szCs w:val="40"/>
          <w:highlight w:val="white"/>
        </w:rPr>
        <w:t>Amt</w:t>
      </w:r>
      <w:r>
        <w:rPr>
          <w:rFonts w:ascii="Consolas" w:eastAsia="+mn-ea" w:hAnsi="Consolas" w:cs="+mn-cs"/>
          <w:color w:val="000000"/>
          <w:kern w:val="24"/>
          <w:szCs w:val="40"/>
        </w:rPr>
        <w:t xml:space="preserve"> = </w:t>
      </w:r>
      <w:r w:rsidRPr="00277458">
        <w:rPr>
          <w:rFonts w:ascii="Consolas" w:hAnsi="Consolas" w:cs="Consolas"/>
          <w:color w:val="000000"/>
          <w:szCs w:val="19"/>
        </w:rPr>
        <w:t>purchaseAmount</w:t>
      </w:r>
      <w:r>
        <w:rPr>
          <w:rFonts w:ascii="Consolas" w:hAnsi="Consolas" w:cs="Consolas"/>
          <w:color w:val="000000"/>
          <w:szCs w:val="19"/>
        </w:rPr>
        <w:t>;</w:t>
      </w:r>
    </w:p>
    <w:p w14:paraId="01BD80AD" w14:textId="77777777" w:rsidR="00D06257" w:rsidRDefault="00D06257" w:rsidP="00D06257">
      <w:pPr>
        <w:rPr>
          <w:rFonts w:ascii="Consolas" w:hAnsi="Consolas" w:cs="Consolas"/>
          <w:color w:val="000000"/>
          <w:szCs w:val="19"/>
        </w:rPr>
      </w:pPr>
      <w:r w:rsidRPr="009F43ED">
        <w:rPr>
          <w:rFonts w:ascii="Consolas" w:eastAsia="+mn-ea" w:hAnsi="Consolas" w:cs="+mn-cs"/>
          <w:color w:val="000000"/>
          <w:kern w:val="24"/>
          <w:szCs w:val="40"/>
          <w:highlight w:val="white"/>
        </w:rPr>
        <w:t>taxRate</w:t>
      </w:r>
      <w:r>
        <w:rPr>
          <w:rFonts w:ascii="Consolas" w:eastAsia="+mn-ea" w:hAnsi="Consolas" w:cs="+mn-cs"/>
          <w:color w:val="000000"/>
          <w:kern w:val="24"/>
          <w:szCs w:val="40"/>
        </w:rPr>
        <w:t xml:space="preserve"> = </w:t>
      </w:r>
      <w:r w:rsidRPr="00277458">
        <w:rPr>
          <w:rFonts w:ascii="Consolas" w:hAnsi="Consolas" w:cs="Consolas"/>
          <w:color w:val="000000"/>
          <w:szCs w:val="19"/>
        </w:rPr>
        <w:t>localTaxRate</w:t>
      </w:r>
      <w:r>
        <w:rPr>
          <w:rFonts w:ascii="Consolas" w:hAnsi="Consolas" w:cs="Consolas"/>
          <w:color w:val="000000"/>
          <w:szCs w:val="19"/>
        </w:rPr>
        <w:t>;</w:t>
      </w:r>
    </w:p>
    <w:p w14:paraId="5DFE1349" w14:textId="77777777" w:rsidR="00D06257" w:rsidRDefault="00D06257" w:rsidP="00D06257">
      <w:r>
        <w:t>So the method has its own variables (parameters) but they have been given the values selected by the coder in the Main method when they passed in its variables (arguments).</w:t>
      </w:r>
    </w:p>
    <w:p w14:paraId="7736B854" w14:textId="77777777" w:rsidR="00123C27" w:rsidRDefault="00D06257" w:rsidP="00D06257">
      <w:r>
        <w:t>This is a bit confusing and a source of many problems for new students.  Please read this section over until you are sure you understand it.</w:t>
      </w:r>
      <w:r w:rsidR="00123C27">
        <w:t xml:space="preserve"> </w:t>
      </w:r>
    </w:p>
    <w:p w14:paraId="094A5313" w14:textId="77777777" w:rsidR="00D06257" w:rsidRDefault="00123C27" w:rsidP="00D06257">
      <w:r>
        <w:t xml:space="preserve">Also, I am sorry to say, many people, web article authors, and especially me, confuse these two words all the time. They will use the words parameter and argument interchangeably. While this is definitely incorrect, it is </w:t>
      </w:r>
      <w:r>
        <w:lastRenderedPageBreak/>
        <w:t>generally clear from the context if they are talking about values being passed into, or instead, the values received by, a method.</w:t>
      </w:r>
    </w:p>
    <w:p w14:paraId="0361AA64" w14:textId="77777777" w:rsidR="009D42BA" w:rsidRPr="009D42BA" w:rsidRDefault="009D42BA" w:rsidP="009D42BA">
      <w:pPr>
        <w:pStyle w:val="Heading4"/>
        <w:rPr>
          <w:rFonts w:eastAsia="+mn-ea"/>
          <w:b/>
          <w:i w:val="0"/>
        </w:rPr>
      </w:pPr>
      <w:r w:rsidRPr="009D42BA">
        <w:rPr>
          <w:b/>
          <w:i w:val="0"/>
        </w:rPr>
        <w:t>Some examples of methods</w:t>
      </w:r>
    </w:p>
    <w:p w14:paraId="54D2716E" w14:textId="77777777" w:rsidR="00A76545" w:rsidRDefault="00A76545" w:rsidP="00A76545">
      <w:r>
        <w:t xml:space="preserve">[1] </w:t>
      </w:r>
      <w:r w:rsidRPr="00A76545">
        <w:t xml:space="preserve">Method with </w:t>
      </w:r>
      <w:r w:rsidRPr="00A67558">
        <w:rPr>
          <w:b/>
        </w:rPr>
        <w:t>no</w:t>
      </w:r>
      <w:r w:rsidRPr="00A76545">
        <w:t xml:space="preserve"> return value, and </w:t>
      </w:r>
      <w:r>
        <w:t>takes in</w:t>
      </w:r>
      <w:r w:rsidRPr="00A76545">
        <w:t xml:space="preserve"> </w:t>
      </w:r>
      <w:r w:rsidRPr="00A67558">
        <w:rPr>
          <w:b/>
        </w:rPr>
        <w:t>no</w:t>
      </w:r>
      <w:r w:rsidRPr="00A76545">
        <w:t xml:space="preserve"> parameters</w:t>
      </w:r>
    </w:p>
    <w:p w14:paraId="28565E28" w14:textId="77777777" w:rsidR="00A76545" w:rsidRDefault="00A76545" w:rsidP="00A76545">
      <w:pPr>
        <w:spacing w:before="0" w:after="0" w:line="240" w:lineRule="auto"/>
        <w:textAlignment w:val="baseline"/>
        <w:rPr>
          <w:rFonts w:ascii="Consolas" w:eastAsia="+mn-ea" w:hAnsi="Consolas" w:cs="+mn-cs"/>
          <w:color w:val="000000"/>
          <w:kern w:val="24"/>
          <w:szCs w:val="40"/>
        </w:rPr>
      </w:pPr>
      <w:r w:rsidRPr="00A76545">
        <w:rPr>
          <w:rFonts w:ascii="Consolas" w:eastAsia="+mn-ea" w:hAnsi="Consolas" w:cs="+mn-cs"/>
          <w:color w:val="0000FF"/>
          <w:kern w:val="24"/>
          <w:szCs w:val="40"/>
          <w:highlight w:val="white"/>
        </w:rPr>
        <w:t>public static</w:t>
      </w:r>
      <w:r w:rsidRPr="00A76545">
        <w:rPr>
          <w:rFonts w:ascii="Consolas" w:eastAsia="+mn-ea" w:hAnsi="Consolas" w:cs="+mn-cs"/>
          <w:color w:val="000000"/>
          <w:kern w:val="24"/>
          <w:szCs w:val="40"/>
          <w:highlight w:val="white"/>
        </w:rPr>
        <w:t xml:space="preserve"> </w:t>
      </w:r>
      <w:r w:rsidRPr="00A76545">
        <w:rPr>
          <w:rFonts w:ascii="Consolas" w:eastAsia="+mn-ea" w:hAnsi="Consolas" w:cs="+mn-cs"/>
          <w:color w:val="0000FF"/>
          <w:kern w:val="24"/>
          <w:szCs w:val="40"/>
          <w:highlight w:val="white"/>
        </w:rPr>
        <w:t>void</w:t>
      </w:r>
      <w:r>
        <w:rPr>
          <w:rFonts w:ascii="Consolas" w:eastAsia="+mn-ea" w:hAnsi="Consolas" w:cs="+mn-cs"/>
          <w:color w:val="000000"/>
          <w:kern w:val="24"/>
          <w:szCs w:val="40"/>
          <w:highlight w:val="white"/>
        </w:rPr>
        <w:t xml:space="preserve"> DisplaySome</w:t>
      </w:r>
      <w:r w:rsidRPr="00A76545">
        <w:rPr>
          <w:rFonts w:ascii="Consolas" w:eastAsia="+mn-ea" w:hAnsi="Consolas" w:cs="+mn-cs"/>
          <w:color w:val="000000"/>
          <w:kern w:val="24"/>
          <w:szCs w:val="40"/>
          <w:highlight w:val="white"/>
        </w:rPr>
        <w:t>Text()</w:t>
      </w:r>
    </w:p>
    <w:p w14:paraId="1466EC2A" w14:textId="77777777" w:rsidR="00A67558" w:rsidRPr="00A67558" w:rsidRDefault="00A67558" w:rsidP="00A67558">
      <w:pPr>
        <w:autoSpaceDE w:val="0"/>
        <w:autoSpaceDN w:val="0"/>
        <w:adjustRightInd w:val="0"/>
        <w:spacing w:before="0" w:after="0" w:line="240" w:lineRule="auto"/>
        <w:rPr>
          <w:rFonts w:ascii="Consolas" w:hAnsi="Consolas" w:cs="Consolas"/>
          <w:color w:val="000000"/>
          <w:szCs w:val="19"/>
        </w:rPr>
      </w:pPr>
      <w:r w:rsidRPr="00A67558">
        <w:rPr>
          <w:rFonts w:ascii="Consolas" w:hAnsi="Consolas" w:cs="Consolas"/>
          <w:color w:val="000000"/>
          <w:szCs w:val="19"/>
        </w:rPr>
        <w:t>{</w:t>
      </w:r>
    </w:p>
    <w:p w14:paraId="4B7ED39C" w14:textId="77777777" w:rsidR="00A67558" w:rsidRPr="00A67558" w:rsidRDefault="00A67558" w:rsidP="00A67558">
      <w:pPr>
        <w:autoSpaceDE w:val="0"/>
        <w:autoSpaceDN w:val="0"/>
        <w:adjustRightInd w:val="0"/>
        <w:spacing w:before="0" w:after="0" w:line="240" w:lineRule="auto"/>
        <w:rPr>
          <w:rFonts w:ascii="Consolas" w:hAnsi="Consolas" w:cs="Consolas"/>
          <w:color w:val="000000"/>
          <w:szCs w:val="19"/>
        </w:rPr>
      </w:pPr>
      <w:r w:rsidRPr="00A67558">
        <w:rPr>
          <w:rFonts w:ascii="Consolas" w:hAnsi="Consolas" w:cs="Consolas"/>
          <w:color w:val="000000"/>
          <w:szCs w:val="19"/>
        </w:rPr>
        <w:t xml:space="preserve">    Console.WriteLine(</w:t>
      </w:r>
      <w:r w:rsidRPr="00A67558">
        <w:rPr>
          <w:rFonts w:ascii="Consolas" w:hAnsi="Consolas" w:cs="Consolas"/>
          <w:color w:val="A31515"/>
          <w:szCs w:val="19"/>
        </w:rPr>
        <w:t>"</w:t>
      </w:r>
      <w:r w:rsidR="00CC62AD">
        <w:rPr>
          <w:rFonts w:ascii="Consolas" w:hAnsi="Consolas" w:cs="Consolas"/>
          <w:color w:val="A31515"/>
          <w:szCs w:val="19"/>
        </w:rPr>
        <w:t xml:space="preserve">Always the </w:t>
      </w:r>
      <w:r w:rsidRPr="00A67558">
        <w:rPr>
          <w:rFonts w:ascii="Consolas" w:hAnsi="Consolas" w:cs="Consolas"/>
          <w:color w:val="A31515"/>
          <w:szCs w:val="19"/>
        </w:rPr>
        <w:t>s</w:t>
      </w:r>
      <w:r w:rsidR="00CC62AD">
        <w:rPr>
          <w:rFonts w:ascii="Consolas" w:hAnsi="Consolas" w:cs="Consolas"/>
          <w:color w:val="A31515"/>
          <w:szCs w:val="19"/>
        </w:rPr>
        <w:t>a</w:t>
      </w:r>
      <w:r w:rsidRPr="00A67558">
        <w:rPr>
          <w:rFonts w:ascii="Consolas" w:hAnsi="Consolas" w:cs="Consolas"/>
          <w:color w:val="A31515"/>
          <w:szCs w:val="19"/>
        </w:rPr>
        <w:t>me text."</w:t>
      </w:r>
      <w:r w:rsidRPr="00A67558">
        <w:rPr>
          <w:rFonts w:ascii="Consolas" w:hAnsi="Consolas" w:cs="Consolas"/>
          <w:color w:val="000000"/>
          <w:szCs w:val="19"/>
        </w:rPr>
        <w:t>);</w:t>
      </w:r>
    </w:p>
    <w:p w14:paraId="5B88E508" w14:textId="77777777" w:rsidR="00A67558" w:rsidRPr="00A67558" w:rsidRDefault="00A67558" w:rsidP="00A67558">
      <w:pPr>
        <w:spacing w:before="0" w:after="0" w:line="240" w:lineRule="auto"/>
        <w:textAlignment w:val="baseline"/>
        <w:rPr>
          <w:rFonts w:ascii="Consolas" w:eastAsia="+mn-ea" w:hAnsi="Consolas" w:cs="+mn-cs"/>
          <w:color w:val="000000"/>
          <w:kern w:val="24"/>
          <w:sz w:val="28"/>
          <w:szCs w:val="40"/>
        </w:rPr>
      </w:pPr>
      <w:r w:rsidRPr="00A67558">
        <w:rPr>
          <w:rFonts w:ascii="Consolas" w:hAnsi="Consolas" w:cs="Consolas"/>
          <w:color w:val="000000"/>
          <w:szCs w:val="19"/>
        </w:rPr>
        <w:t>}</w:t>
      </w:r>
    </w:p>
    <w:p w14:paraId="2DC74A2F" w14:textId="77777777" w:rsidR="00A76545" w:rsidRDefault="00A76545" w:rsidP="00A76545">
      <w:pPr>
        <w:spacing w:before="0" w:after="0" w:line="240" w:lineRule="auto"/>
        <w:textAlignment w:val="baseline"/>
        <w:rPr>
          <w:rFonts w:ascii="Consolas" w:eastAsia="+mn-ea" w:hAnsi="Consolas" w:cs="+mn-cs"/>
          <w:color w:val="000000"/>
          <w:kern w:val="24"/>
          <w:szCs w:val="40"/>
        </w:rPr>
      </w:pPr>
    </w:p>
    <w:p w14:paraId="5175C497" w14:textId="77777777" w:rsidR="00A76545" w:rsidRPr="00CC62AD" w:rsidRDefault="00A76545" w:rsidP="00A76545">
      <w:pPr>
        <w:rPr>
          <w:color w:val="00B050"/>
        </w:rPr>
      </w:pPr>
      <w:r w:rsidRPr="00CC62AD">
        <w:rPr>
          <w:color w:val="00B050"/>
        </w:rPr>
        <w:t>Calling this method</w:t>
      </w:r>
    </w:p>
    <w:p w14:paraId="2E03B4B1" w14:textId="77777777" w:rsidR="00A76545" w:rsidRPr="00A76545" w:rsidRDefault="00A76545" w:rsidP="00A76545">
      <w:pPr>
        <w:spacing w:before="0" w:after="0" w:line="240" w:lineRule="auto"/>
        <w:textAlignment w:val="baseline"/>
        <w:rPr>
          <w:rFonts w:ascii="Consolas" w:eastAsia="Times New Roman" w:hAnsi="Consolas" w:cs="Times New Roman"/>
          <w:color w:val="auto"/>
          <w:sz w:val="18"/>
          <w:szCs w:val="24"/>
        </w:rPr>
      </w:pPr>
      <w:r>
        <w:rPr>
          <w:rFonts w:ascii="Consolas" w:eastAsia="+mn-ea" w:hAnsi="Consolas" w:cs="+mn-cs"/>
          <w:color w:val="000000"/>
          <w:kern w:val="24"/>
          <w:szCs w:val="32"/>
        </w:rPr>
        <w:t>DisplaySome</w:t>
      </w:r>
      <w:r w:rsidRPr="00A76545">
        <w:rPr>
          <w:rFonts w:ascii="Consolas" w:eastAsia="+mn-ea" w:hAnsi="Consolas" w:cs="+mn-cs"/>
          <w:color w:val="000000"/>
          <w:kern w:val="24"/>
          <w:szCs w:val="32"/>
        </w:rPr>
        <w:t>Text();</w:t>
      </w:r>
    </w:p>
    <w:p w14:paraId="5F37A9FD" w14:textId="77777777" w:rsidR="00A76545" w:rsidRPr="00A76545" w:rsidRDefault="00A76545" w:rsidP="00A76545">
      <w:r>
        <w:t>- - - - - - - - - - - - - - - - - - - - - - - - - - - - - - - - - - - - - - - - - - - - - - - - - - - - - - - - - - - - - - - - -</w:t>
      </w:r>
    </w:p>
    <w:p w14:paraId="758137E2" w14:textId="77777777" w:rsidR="00A76545" w:rsidRPr="00A76545" w:rsidRDefault="00A76545" w:rsidP="00A76545">
      <w:r>
        <w:t xml:space="preserve">[2] </w:t>
      </w:r>
      <w:r w:rsidRPr="00A76545">
        <w:t xml:space="preserve">Method with </w:t>
      </w:r>
      <w:r w:rsidRPr="00A67558">
        <w:rPr>
          <w:b/>
        </w:rPr>
        <w:t>no</w:t>
      </w:r>
      <w:r w:rsidRPr="00A76545">
        <w:t xml:space="preserve"> return value, and </w:t>
      </w:r>
      <w:r>
        <w:t>takes in</w:t>
      </w:r>
      <w:r w:rsidRPr="00A76545">
        <w:t xml:space="preserve"> </w:t>
      </w:r>
      <w:r w:rsidRPr="00A67558">
        <w:rPr>
          <w:b/>
        </w:rPr>
        <w:t>one</w:t>
      </w:r>
      <w:r w:rsidRPr="00A76545">
        <w:t xml:space="preserve"> parameter</w:t>
      </w:r>
    </w:p>
    <w:p w14:paraId="7949C54B" w14:textId="77777777" w:rsidR="00DE7C9B" w:rsidRPr="00DE7C9B" w:rsidRDefault="00DE7C9B" w:rsidP="00DE7C9B">
      <w:pPr>
        <w:autoSpaceDE w:val="0"/>
        <w:autoSpaceDN w:val="0"/>
        <w:adjustRightInd w:val="0"/>
        <w:spacing w:before="0" w:after="0" w:line="240" w:lineRule="auto"/>
        <w:rPr>
          <w:rFonts w:ascii="Consolas" w:hAnsi="Consolas" w:cs="Consolas"/>
          <w:color w:val="000000"/>
          <w:szCs w:val="19"/>
        </w:rPr>
      </w:pPr>
      <w:r w:rsidRPr="00DE7C9B">
        <w:rPr>
          <w:rFonts w:ascii="Consolas" w:hAnsi="Consolas" w:cs="Consolas"/>
          <w:color w:val="0000FF"/>
          <w:szCs w:val="19"/>
        </w:rPr>
        <w:t>public</w:t>
      </w:r>
      <w:r w:rsidRPr="00DE7C9B">
        <w:rPr>
          <w:rFonts w:ascii="Consolas" w:hAnsi="Consolas" w:cs="Consolas"/>
          <w:color w:val="000000"/>
          <w:szCs w:val="19"/>
        </w:rPr>
        <w:t xml:space="preserve"> </w:t>
      </w:r>
      <w:r w:rsidRPr="00DE7C9B">
        <w:rPr>
          <w:rFonts w:ascii="Consolas" w:hAnsi="Consolas" w:cs="Consolas"/>
          <w:color w:val="0000FF"/>
          <w:szCs w:val="19"/>
        </w:rPr>
        <w:t>static</w:t>
      </w:r>
      <w:r w:rsidRPr="00DE7C9B">
        <w:rPr>
          <w:rFonts w:ascii="Consolas" w:hAnsi="Consolas" w:cs="Consolas"/>
          <w:color w:val="000000"/>
          <w:szCs w:val="19"/>
        </w:rPr>
        <w:t xml:space="preserve"> </w:t>
      </w:r>
      <w:r w:rsidRPr="00DE7C9B">
        <w:rPr>
          <w:rFonts w:ascii="Consolas" w:hAnsi="Consolas" w:cs="Consolas"/>
          <w:color w:val="0000FF"/>
          <w:szCs w:val="19"/>
        </w:rPr>
        <w:t>void</w:t>
      </w:r>
      <w:r w:rsidRPr="00DE7C9B">
        <w:rPr>
          <w:rFonts w:ascii="Consolas" w:hAnsi="Consolas" w:cs="Consolas"/>
          <w:color w:val="000000"/>
          <w:szCs w:val="19"/>
        </w:rPr>
        <w:t xml:space="preserve"> DisplayTotal(</w:t>
      </w:r>
      <w:r w:rsidRPr="00DE7C9B">
        <w:rPr>
          <w:rFonts w:ascii="Consolas" w:hAnsi="Consolas" w:cs="Consolas"/>
          <w:color w:val="0000FF"/>
          <w:szCs w:val="19"/>
        </w:rPr>
        <w:t>double</w:t>
      </w:r>
      <w:r w:rsidRPr="00DE7C9B">
        <w:rPr>
          <w:rFonts w:ascii="Consolas" w:hAnsi="Consolas" w:cs="Consolas"/>
          <w:color w:val="000000"/>
          <w:szCs w:val="19"/>
        </w:rPr>
        <w:t xml:space="preserve"> Amt)</w:t>
      </w:r>
    </w:p>
    <w:p w14:paraId="1E22D98A" w14:textId="77777777" w:rsidR="00DE7C9B" w:rsidRPr="00DE7C9B" w:rsidRDefault="00DE7C9B" w:rsidP="00DE7C9B">
      <w:pPr>
        <w:autoSpaceDE w:val="0"/>
        <w:autoSpaceDN w:val="0"/>
        <w:adjustRightInd w:val="0"/>
        <w:spacing w:before="0" w:after="0" w:line="240" w:lineRule="auto"/>
        <w:rPr>
          <w:rFonts w:ascii="Consolas" w:hAnsi="Consolas" w:cs="Consolas"/>
          <w:color w:val="000000"/>
          <w:szCs w:val="19"/>
        </w:rPr>
      </w:pPr>
      <w:r w:rsidRPr="00DE7C9B">
        <w:rPr>
          <w:rFonts w:ascii="Consolas" w:hAnsi="Consolas" w:cs="Consolas"/>
          <w:color w:val="000000"/>
          <w:szCs w:val="19"/>
        </w:rPr>
        <w:t>{</w:t>
      </w:r>
    </w:p>
    <w:p w14:paraId="3A005062" w14:textId="77777777" w:rsidR="00DE7C9B" w:rsidRPr="00DE7C9B" w:rsidRDefault="00DE7C9B" w:rsidP="00DE7C9B">
      <w:pPr>
        <w:autoSpaceDE w:val="0"/>
        <w:autoSpaceDN w:val="0"/>
        <w:adjustRightInd w:val="0"/>
        <w:spacing w:before="0" w:after="0" w:line="240" w:lineRule="auto"/>
        <w:rPr>
          <w:rFonts w:ascii="Consolas" w:hAnsi="Consolas" w:cs="Consolas"/>
          <w:color w:val="000000"/>
          <w:szCs w:val="19"/>
        </w:rPr>
      </w:pPr>
      <w:r w:rsidRPr="00DE7C9B">
        <w:rPr>
          <w:rFonts w:ascii="Consolas" w:hAnsi="Consolas" w:cs="Consolas"/>
          <w:color w:val="000000"/>
          <w:szCs w:val="19"/>
        </w:rPr>
        <w:t xml:space="preserve">    </w:t>
      </w:r>
      <w:r w:rsidRPr="00DE7C9B">
        <w:rPr>
          <w:rFonts w:ascii="Consolas" w:hAnsi="Consolas" w:cs="Consolas"/>
          <w:color w:val="0000FF"/>
          <w:szCs w:val="19"/>
        </w:rPr>
        <w:t>double</w:t>
      </w:r>
      <w:r w:rsidRPr="00DE7C9B">
        <w:rPr>
          <w:rFonts w:ascii="Consolas" w:hAnsi="Consolas" w:cs="Consolas"/>
          <w:color w:val="000000"/>
          <w:szCs w:val="19"/>
        </w:rPr>
        <w:t xml:space="preserve"> total = Amt + (.09 * Amt);</w:t>
      </w:r>
    </w:p>
    <w:p w14:paraId="3918A3DB" w14:textId="77777777" w:rsidR="00DE7C9B" w:rsidRPr="00DE7C9B" w:rsidRDefault="00DE7C9B" w:rsidP="00DE7C9B">
      <w:pPr>
        <w:autoSpaceDE w:val="0"/>
        <w:autoSpaceDN w:val="0"/>
        <w:adjustRightInd w:val="0"/>
        <w:spacing w:before="0" w:after="0" w:line="240" w:lineRule="auto"/>
        <w:rPr>
          <w:rFonts w:ascii="Consolas" w:hAnsi="Consolas" w:cs="Consolas"/>
          <w:color w:val="000000"/>
          <w:szCs w:val="19"/>
        </w:rPr>
      </w:pPr>
      <w:r w:rsidRPr="00DE7C9B">
        <w:rPr>
          <w:rFonts w:ascii="Consolas" w:hAnsi="Consolas" w:cs="Consolas"/>
          <w:color w:val="000000"/>
          <w:szCs w:val="19"/>
        </w:rPr>
        <w:t xml:space="preserve">    Console.WriteLine(</w:t>
      </w:r>
      <w:r w:rsidRPr="00DE7C9B">
        <w:rPr>
          <w:rFonts w:ascii="Consolas" w:hAnsi="Consolas" w:cs="Consolas"/>
          <w:color w:val="A31515"/>
          <w:szCs w:val="19"/>
        </w:rPr>
        <w:t>"The total bill is {0:c}"</w:t>
      </w:r>
      <w:r w:rsidRPr="00DE7C9B">
        <w:rPr>
          <w:rFonts w:ascii="Consolas" w:hAnsi="Consolas" w:cs="Consolas"/>
          <w:color w:val="000000"/>
          <w:szCs w:val="19"/>
        </w:rPr>
        <w:t>, total);</w:t>
      </w:r>
    </w:p>
    <w:p w14:paraId="0152E3C0" w14:textId="77777777" w:rsidR="00DE7C9B" w:rsidRPr="00DE7C9B" w:rsidRDefault="00DE7C9B" w:rsidP="00DE7C9B">
      <w:pPr>
        <w:pStyle w:val="NormalWeb"/>
        <w:spacing w:before="0" w:beforeAutospacing="0" w:after="0" w:afterAutospacing="0"/>
        <w:textAlignment w:val="baseline"/>
        <w:rPr>
          <w:sz w:val="28"/>
          <w:szCs w:val="22"/>
        </w:rPr>
      </w:pPr>
      <w:r w:rsidRPr="00DE7C9B">
        <w:rPr>
          <w:rFonts w:ascii="Consolas" w:hAnsi="Consolas" w:cs="Consolas"/>
          <w:color w:val="000000"/>
          <w:sz w:val="22"/>
          <w:szCs w:val="19"/>
        </w:rPr>
        <w:t>}</w:t>
      </w:r>
    </w:p>
    <w:p w14:paraId="63F7F266" w14:textId="77777777" w:rsidR="00A76545" w:rsidRDefault="00DE7C9B" w:rsidP="00DE7C9B">
      <w:r>
        <w:t xml:space="preserve"> Note, adding the c here, </w:t>
      </w:r>
      <w:r w:rsidRPr="00DE7C9B">
        <w:rPr>
          <w:rFonts w:ascii="Consolas" w:hAnsi="Consolas" w:cs="Consolas"/>
          <w:color w:val="A31515"/>
          <w:szCs w:val="19"/>
        </w:rPr>
        <w:t>{0:c}</w:t>
      </w:r>
      <w:r>
        <w:t xml:space="preserve"> , makes the output formatted as currency, so the output looks like:</w:t>
      </w:r>
    </w:p>
    <w:p w14:paraId="3A1B0EFE" w14:textId="77777777" w:rsidR="00DE7C9B" w:rsidRDefault="00DE7C9B" w:rsidP="00A76545">
      <w:pPr>
        <w:spacing w:before="0" w:after="0" w:line="240" w:lineRule="auto"/>
        <w:textAlignment w:val="baseline"/>
        <w:rPr>
          <w:rFonts w:ascii="Consolas" w:eastAsia="+mn-ea" w:hAnsi="Consolas" w:cs="+mn-cs"/>
          <w:color w:val="000000"/>
          <w:kern w:val="24"/>
          <w:szCs w:val="40"/>
        </w:rPr>
      </w:pPr>
      <w:r w:rsidRPr="00DE7C9B">
        <w:rPr>
          <w:rFonts w:ascii="Consolas" w:eastAsia="+mn-ea" w:hAnsi="Consolas" w:cs="+mn-cs"/>
          <w:color w:val="000000"/>
          <w:kern w:val="24"/>
          <w:szCs w:val="40"/>
        </w:rPr>
        <w:t>The total bill is $463.25</w:t>
      </w:r>
    </w:p>
    <w:p w14:paraId="3B1B06B5" w14:textId="77777777" w:rsidR="00A76545" w:rsidRPr="00CC62AD" w:rsidRDefault="00A76545" w:rsidP="00A76545">
      <w:pPr>
        <w:rPr>
          <w:color w:val="00B050"/>
        </w:rPr>
      </w:pPr>
      <w:r w:rsidRPr="00CC62AD">
        <w:rPr>
          <w:color w:val="00B050"/>
        </w:rPr>
        <w:t>Calling this method</w:t>
      </w:r>
    </w:p>
    <w:p w14:paraId="16DD1ED4" w14:textId="77777777" w:rsidR="00A76545" w:rsidRPr="00A76545" w:rsidRDefault="00A67558" w:rsidP="00A76545">
      <w:pPr>
        <w:spacing w:before="0" w:after="0" w:line="240" w:lineRule="auto"/>
        <w:textAlignment w:val="baseline"/>
        <w:rPr>
          <w:rFonts w:ascii="Consolas" w:eastAsia="Times New Roman" w:hAnsi="Consolas" w:cs="Times New Roman"/>
          <w:color w:val="auto"/>
          <w:sz w:val="18"/>
          <w:szCs w:val="24"/>
        </w:rPr>
      </w:pPr>
      <w:r w:rsidRPr="00A67558">
        <w:rPr>
          <w:rFonts w:ascii="Consolas" w:eastAsia="+mn-ea" w:hAnsi="Consolas" w:cs="+mn-cs"/>
          <w:color w:val="000000"/>
          <w:kern w:val="24"/>
          <w:highlight w:val="white"/>
        </w:rPr>
        <w:t>DisplayTotal</w:t>
      </w:r>
      <w:r w:rsidR="00A76545" w:rsidRPr="00A76545">
        <w:rPr>
          <w:rFonts w:ascii="Consolas" w:eastAsia="+mn-ea" w:hAnsi="Consolas" w:cs="+mn-cs"/>
          <w:color w:val="000000"/>
          <w:kern w:val="24"/>
          <w:szCs w:val="32"/>
        </w:rPr>
        <w:t>(</w:t>
      </w:r>
      <w:r>
        <w:rPr>
          <w:rFonts w:ascii="Consolas" w:eastAsia="+mn-ea" w:hAnsi="Consolas" w:cs="+mn-cs"/>
          <w:color w:val="000000"/>
          <w:kern w:val="24"/>
          <w:szCs w:val="32"/>
        </w:rPr>
        <w:t>425.00</w:t>
      </w:r>
      <w:r w:rsidR="00A76545" w:rsidRPr="00A76545">
        <w:rPr>
          <w:rFonts w:ascii="Consolas" w:eastAsia="+mn-ea" w:hAnsi="Consolas" w:cs="+mn-cs"/>
          <w:color w:val="000000"/>
          <w:kern w:val="24"/>
          <w:szCs w:val="32"/>
        </w:rPr>
        <w:t>);</w:t>
      </w:r>
    </w:p>
    <w:p w14:paraId="3BF47306" w14:textId="77777777" w:rsidR="00A76545" w:rsidRPr="00A76545" w:rsidRDefault="00A76545" w:rsidP="00A76545">
      <w:r>
        <w:t>- - - - - - - - - - - - - - - - - - - - - - - - - - - - - - - - - - - - - - - - - - - - - - - - - - - - - - - - - - - - - - - - -</w:t>
      </w:r>
    </w:p>
    <w:p w14:paraId="2BED7603" w14:textId="77777777" w:rsidR="00A76545" w:rsidRDefault="00A67558" w:rsidP="00A76545">
      <w:r>
        <w:t>[3</w:t>
      </w:r>
      <w:r w:rsidR="00A76545">
        <w:t xml:space="preserve">] </w:t>
      </w:r>
      <w:r w:rsidR="00A76545" w:rsidRPr="00A76545">
        <w:t xml:space="preserve">Method </w:t>
      </w:r>
      <w:r w:rsidRPr="00A67558">
        <w:t xml:space="preserve">with </w:t>
      </w:r>
      <w:r w:rsidRPr="00A67558">
        <w:rPr>
          <w:b/>
        </w:rPr>
        <w:t>no</w:t>
      </w:r>
      <w:r w:rsidRPr="00A67558">
        <w:t xml:space="preserve"> return value, and </w:t>
      </w:r>
      <w:r>
        <w:t>takes in</w:t>
      </w:r>
      <w:r w:rsidRPr="00A67558">
        <w:t xml:space="preserve"> </w:t>
      </w:r>
      <w:r w:rsidRPr="00A67558">
        <w:rPr>
          <w:b/>
        </w:rPr>
        <w:t>two</w:t>
      </w:r>
      <w:r w:rsidRPr="00A67558">
        <w:t xml:space="preserve"> parameters</w:t>
      </w:r>
    </w:p>
    <w:p w14:paraId="4FD519D8" w14:textId="77777777" w:rsidR="00DE7C9B" w:rsidRPr="00DE7C9B" w:rsidRDefault="00DE7C9B" w:rsidP="00DE7C9B">
      <w:pPr>
        <w:autoSpaceDE w:val="0"/>
        <w:autoSpaceDN w:val="0"/>
        <w:adjustRightInd w:val="0"/>
        <w:spacing w:before="0" w:after="0" w:line="240" w:lineRule="auto"/>
        <w:rPr>
          <w:rFonts w:ascii="Consolas" w:hAnsi="Consolas" w:cs="Consolas"/>
          <w:color w:val="000000"/>
          <w:szCs w:val="19"/>
        </w:rPr>
      </w:pPr>
      <w:r w:rsidRPr="00DE7C9B">
        <w:rPr>
          <w:rFonts w:ascii="Consolas" w:hAnsi="Consolas" w:cs="Consolas"/>
          <w:color w:val="0000FF"/>
          <w:szCs w:val="19"/>
        </w:rPr>
        <w:t>public</w:t>
      </w:r>
      <w:r w:rsidRPr="00DE7C9B">
        <w:rPr>
          <w:rFonts w:ascii="Consolas" w:hAnsi="Consolas" w:cs="Consolas"/>
          <w:color w:val="000000"/>
          <w:szCs w:val="19"/>
        </w:rPr>
        <w:t xml:space="preserve"> </w:t>
      </w:r>
      <w:r w:rsidRPr="00DE7C9B">
        <w:rPr>
          <w:rFonts w:ascii="Consolas" w:hAnsi="Consolas" w:cs="Consolas"/>
          <w:color w:val="0000FF"/>
          <w:szCs w:val="19"/>
        </w:rPr>
        <w:t>static</w:t>
      </w:r>
      <w:r w:rsidRPr="00DE7C9B">
        <w:rPr>
          <w:rFonts w:ascii="Consolas" w:hAnsi="Consolas" w:cs="Consolas"/>
          <w:color w:val="000000"/>
          <w:szCs w:val="19"/>
        </w:rPr>
        <w:t xml:space="preserve"> </w:t>
      </w:r>
      <w:r w:rsidRPr="00DE7C9B">
        <w:rPr>
          <w:rFonts w:ascii="Consolas" w:hAnsi="Consolas" w:cs="Consolas"/>
          <w:color w:val="0000FF"/>
          <w:szCs w:val="19"/>
        </w:rPr>
        <w:t>void</w:t>
      </w:r>
      <w:r w:rsidRPr="00DE7C9B">
        <w:rPr>
          <w:rFonts w:ascii="Consolas" w:hAnsi="Consolas" w:cs="Consolas"/>
          <w:color w:val="000000"/>
          <w:szCs w:val="19"/>
        </w:rPr>
        <w:t xml:space="preserve"> DisplayTotal(</w:t>
      </w:r>
      <w:r w:rsidRPr="00DE7C9B">
        <w:rPr>
          <w:rFonts w:ascii="Consolas" w:hAnsi="Consolas" w:cs="Consolas"/>
          <w:color w:val="0000FF"/>
          <w:szCs w:val="19"/>
        </w:rPr>
        <w:t>double</w:t>
      </w:r>
      <w:r w:rsidRPr="00DE7C9B">
        <w:rPr>
          <w:rFonts w:ascii="Consolas" w:hAnsi="Consolas" w:cs="Consolas"/>
          <w:color w:val="000000"/>
          <w:szCs w:val="19"/>
        </w:rPr>
        <w:t xml:space="preserve"> Amt, </w:t>
      </w:r>
      <w:r w:rsidRPr="00DE7C9B">
        <w:rPr>
          <w:rFonts w:ascii="Consolas" w:hAnsi="Consolas" w:cs="Consolas"/>
          <w:color w:val="0000FF"/>
          <w:szCs w:val="19"/>
        </w:rPr>
        <w:t>double</w:t>
      </w:r>
      <w:r w:rsidRPr="00DE7C9B">
        <w:rPr>
          <w:rFonts w:ascii="Consolas" w:hAnsi="Consolas" w:cs="Consolas"/>
          <w:color w:val="000000"/>
          <w:szCs w:val="19"/>
        </w:rPr>
        <w:t xml:space="preserve"> taxRate)</w:t>
      </w:r>
    </w:p>
    <w:p w14:paraId="3D4D5B9F" w14:textId="77777777" w:rsidR="00DE7C9B" w:rsidRPr="00DE7C9B" w:rsidRDefault="00DE7C9B" w:rsidP="00DE7C9B">
      <w:pPr>
        <w:autoSpaceDE w:val="0"/>
        <w:autoSpaceDN w:val="0"/>
        <w:adjustRightInd w:val="0"/>
        <w:spacing w:before="0" w:after="0" w:line="240" w:lineRule="auto"/>
        <w:rPr>
          <w:rFonts w:ascii="Consolas" w:hAnsi="Consolas" w:cs="Consolas"/>
          <w:color w:val="000000"/>
          <w:szCs w:val="19"/>
        </w:rPr>
      </w:pPr>
      <w:r w:rsidRPr="00DE7C9B">
        <w:rPr>
          <w:rFonts w:ascii="Consolas" w:hAnsi="Consolas" w:cs="Consolas"/>
          <w:color w:val="000000"/>
          <w:szCs w:val="19"/>
        </w:rPr>
        <w:t>{</w:t>
      </w:r>
    </w:p>
    <w:p w14:paraId="5BC0A8AB" w14:textId="77777777" w:rsidR="00DE7C9B" w:rsidRPr="00DE7C9B" w:rsidRDefault="00DE7C9B" w:rsidP="00DE7C9B">
      <w:pPr>
        <w:autoSpaceDE w:val="0"/>
        <w:autoSpaceDN w:val="0"/>
        <w:adjustRightInd w:val="0"/>
        <w:spacing w:before="0" w:after="0" w:line="240" w:lineRule="auto"/>
        <w:rPr>
          <w:rFonts w:ascii="Consolas" w:hAnsi="Consolas" w:cs="Consolas"/>
          <w:color w:val="000000"/>
          <w:szCs w:val="19"/>
        </w:rPr>
      </w:pPr>
      <w:r w:rsidRPr="00DE7C9B">
        <w:rPr>
          <w:rFonts w:ascii="Consolas" w:hAnsi="Consolas" w:cs="Consolas"/>
          <w:color w:val="000000"/>
          <w:szCs w:val="19"/>
        </w:rPr>
        <w:t xml:space="preserve">    </w:t>
      </w:r>
      <w:r w:rsidRPr="00DE7C9B">
        <w:rPr>
          <w:rFonts w:ascii="Consolas" w:hAnsi="Consolas" w:cs="Consolas"/>
          <w:color w:val="0000FF"/>
          <w:szCs w:val="19"/>
        </w:rPr>
        <w:t>double</w:t>
      </w:r>
      <w:r w:rsidRPr="00DE7C9B">
        <w:rPr>
          <w:rFonts w:ascii="Consolas" w:hAnsi="Consolas" w:cs="Consolas"/>
          <w:color w:val="000000"/>
          <w:szCs w:val="19"/>
        </w:rPr>
        <w:t xml:space="preserve"> total = Amt + (taxRate * Amt);</w:t>
      </w:r>
    </w:p>
    <w:p w14:paraId="09139406" w14:textId="77777777" w:rsidR="00DE7C9B" w:rsidRPr="00DE7C9B" w:rsidRDefault="00DE7C9B" w:rsidP="00DE7C9B">
      <w:pPr>
        <w:autoSpaceDE w:val="0"/>
        <w:autoSpaceDN w:val="0"/>
        <w:adjustRightInd w:val="0"/>
        <w:spacing w:before="0" w:after="0" w:line="240" w:lineRule="auto"/>
        <w:rPr>
          <w:rFonts w:ascii="Consolas" w:hAnsi="Consolas" w:cs="Consolas"/>
          <w:color w:val="000000"/>
          <w:szCs w:val="19"/>
        </w:rPr>
      </w:pPr>
      <w:r w:rsidRPr="00DE7C9B">
        <w:rPr>
          <w:rFonts w:ascii="Consolas" w:hAnsi="Consolas" w:cs="Consolas"/>
          <w:color w:val="000000"/>
          <w:szCs w:val="19"/>
        </w:rPr>
        <w:t xml:space="preserve">    Console.WriteLine(</w:t>
      </w:r>
      <w:r w:rsidRPr="00DE7C9B">
        <w:rPr>
          <w:rFonts w:ascii="Consolas" w:hAnsi="Consolas" w:cs="Consolas"/>
          <w:color w:val="A31515"/>
          <w:szCs w:val="19"/>
        </w:rPr>
        <w:t>"The total bill is {0:c}"</w:t>
      </w:r>
      <w:r w:rsidRPr="00DE7C9B">
        <w:rPr>
          <w:rFonts w:ascii="Consolas" w:hAnsi="Consolas" w:cs="Consolas"/>
          <w:color w:val="000000"/>
          <w:szCs w:val="19"/>
        </w:rPr>
        <w:t>, total);</w:t>
      </w:r>
    </w:p>
    <w:p w14:paraId="4F224CDF" w14:textId="77777777" w:rsidR="00A76545" w:rsidRPr="00DE7C9B" w:rsidRDefault="00DE7C9B" w:rsidP="00DE7C9B">
      <w:pPr>
        <w:spacing w:before="0" w:after="0" w:line="240" w:lineRule="auto"/>
        <w:textAlignment w:val="baseline"/>
        <w:rPr>
          <w:rFonts w:ascii="Consolas" w:eastAsia="+mn-ea" w:hAnsi="Consolas" w:cs="+mn-cs"/>
          <w:color w:val="000000"/>
          <w:kern w:val="24"/>
          <w:sz w:val="28"/>
          <w:szCs w:val="40"/>
        </w:rPr>
      </w:pPr>
      <w:r w:rsidRPr="00DE7C9B">
        <w:rPr>
          <w:rFonts w:ascii="Consolas" w:hAnsi="Consolas" w:cs="Consolas"/>
          <w:color w:val="000000"/>
          <w:szCs w:val="19"/>
        </w:rPr>
        <w:t>}</w:t>
      </w:r>
    </w:p>
    <w:p w14:paraId="71EBE4AB" w14:textId="77777777" w:rsidR="00A76545" w:rsidRPr="00CC62AD" w:rsidRDefault="00A76545" w:rsidP="00A76545">
      <w:pPr>
        <w:rPr>
          <w:color w:val="00B050"/>
        </w:rPr>
      </w:pPr>
      <w:r w:rsidRPr="00CC62AD">
        <w:rPr>
          <w:color w:val="00B050"/>
        </w:rPr>
        <w:t>Calling this method</w:t>
      </w:r>
    </w:p>
    <w:p w14:paraId="01B07647" w14:textId="77777777" w:rsidR="00A76545" w:rsidRPr="00A76545" w:rsidRDefault="00A67558" w:rsidP="00A76545">
      <w:pPr>
        <w:spacing w:before="0" w:after="0" w:line="240" w:lineRule="auto"/>
        <w:textAlignment w:val="baseline"/>
        <w:rPr>
          <w:rFonts w:ascii="Consolas" w:eastAsia="Times New Roman" w:hAnsi="Consolas" w:cs="Times New Roman"/>
          <w:color w:val="auto"/>
          <w:sz w:val="18"/>
          <w:szCs w:val="24"/>
        </w:rPr>
      </w:pPr>
      <w:r w:rsidRPr="00A67558">
        <w:rPr>
          <w:rFonts w:ascii="Consolas" w:eastAsia="+mn-ea" w:hAnsi="Consolas" w:cs="+mn-cs"/>
          <w:color w:val="000000"/>
          <w:kern w:val="24"/>
          <w:highlight w:val="white"/>
        </w:rPr>
        <w:t>DisplayTotal</w:t>
      </w:r>
      <w:r w:rsidR="00A76545" w:rsidRPr="00A76545">
        <w:rPr>
          <w:rFonts w:ascii="Consolas" w:eastAsia="+mn-ea" w:hAnsi="Consolas" w:cs="+mn-cs"/>
          <w:color w:val="000000"/>
          <w:kern w:val="24"/>
          <w:szCs w:val="32"/>
        </w:rPr>
        <w:t>(</w:t>
      </w:r>
      <w:r>
        <w:rPr>
          <w:rFonts w:ascii="Consolas" w:eastAsia="+mn-ea" w:hAnsi="Consolas" w:cs="+mn-cs"/>
          <w:color w:val="000000"/>
          <w:kern w:val="24"/>
          <w:szCs w:val="32"/>
        </w:rPr>
        <w:t>425.00, .09</w:t>
      </w:r>
      <w:r w:rsidR="00A76545" w:rsidRPr="00A76545">
        <w:rPr>
          <w:rFonts w:ascii="Consolas" w:eastAsia="+mn-ea" w:hAnsi="Consolas" w:cs="+mn-cs"/>
          <w:color w:val="000000"/>
          <w:kern w:val="24"/>
          <w:szCs w:val="32"/>
        </w:rPr>
        <w:t>);</w:t>
      </w:r>
    </w:p>
    <w:p w14:paraId="69B62289" w14:textId="77777777" w:rsidR="00A76545" w:rsidRPr="00A76545" w:rsidRDefault="00A76545" w:rsidP="00A76545">
      <w:r>
        <w:t>- - - - - - - - - - - - - - - - - - - - - - - - - - - - - - - - - - - - - - - - - - - - - - - - - - - - - - - - - - - - - - - - -</w:t>
      </w:r>
    </w:p>
    <w:p w14:paraId="0B57CA13" w14:textId="77777777" w:rsidR="00A76545" w:rsidRDefault="00A67558" w:rsidP="00A76545">
      <w:r>
        <w:t>[4</w:t>
      </w:r>
      <w:r w:rsidR="00A76545">
        <w:t xml:space="preserve">] </w:t>
      </w:r>
      <w:r w:rsidR="00A76545" w:rsidRPr="00A76545">
        <w:t xml:space="preserve">Method </w:t>
      </w:r>
      <w:r w:rsidRPr="00A67558">
        <w:t xml:space="preserve">that </w:t>
      </w:r>
      <w:r w:rsidRPr="00A67558">
        <w:rPr>
          <w:b/>
        </w:rPr>
        <w:t>does</w:t>
      </w:r>
      <w:r>
        <w:t xml:space="preserve"> </w:t>
      </w:r>
      <w:r w:rsidRPr="00A67558">
        <w:t xml:space="preserve">returns a value, and </w:t>
      </w:r>
      <w:r>
        <w:t>takes in</w:t>
      </w:r>
      <w:r w:rsidRPr="00A67558">
        <w:t xml:space="preserve"> </w:t>
      </w:r>
      <w:r w:rsidRPr="00A67558">
        <w:rPr>
          <w:b/>
        </w:rPr>
        <w:t>two</w:t>
      </w:r>
      <w:r w:rsidRPr="00A67558">
        <w:t xml:space="preserve"> parameters</w:t>
      </w:r>
      <w:r w:rsidR="00DE7C9B">
        <w:t>. In this example, I show the full code for calling the me</w:t>
      </w:r>
      <w:r w:rsidR="00CC62AD">
        <w:t>thod, using the return value fro</w:t>
      </w:r>
      <w:r w:rsidR="00DE7C9B">
        <w:t>m the method call, and the method definition.</w:t>
      </w:r>
    </w:p>
    <w:p w14:paraId="41EFFF63" w14:textId="77777777" w:rsidR="003B2BD7" w:rsidRPr="003B2BD7" w:rsidRDefault="003B2BD7" w:rsidP="003B2BD7">
      <w:pPr>
        <w:autoSpaceDE w:val="0"/>
        <w:autoSpaceDN w:val="0"/>
        <w:adjustRightInd w:val="0"/>
        <w:spacing w:before="0" w:after="0" w:line="240" w:lineRule="auto"/>
        <w:rPr>
          <w:rFonts w:ascii="Consolas" w:hAnsi="Consolas" w:cs="Consolas"/>
          <w:color w:val="000000"/>
          <w:sz w:val="20"/>
          <w:szCs w:val="19"/>
        </w:rPr>
      </w:pPr>
      <w:r w:rsidRPr="003B2BD7">
        <w:rPr>
          <w:rFonts w:ascii="Consolas" w:hAnsi="Consolas" w:cs="Consolas"/>
          <w:color w:val="0000FF"/>
          <w:sz w:val="20"/>
          <w:szCs w:val="19"/>
        </w:rPr>
        <w:t>static</w:t>
      </w:r>
      <w:r w:rsidRPr="003B2BD7">
        <w:rPr>
          <w:rFonts w:ascii="Consolas" w:hAnsi="Consolas" w:cs="Consolas"/>
          <w:color w:val="000000"/>
          <w:sz w:val="20"/>
          <w:szCs w:val="19"/>
        </w:rPr>
        <w:t xml:space="preserve"> </w:t>
      </w:r>
      <w:r w:rsidRPr="003B2BD7">
        <w:rPr>
          <w:rFonts w:ascii="Consolas" w:hAnsi="Consolas" w:cs="Consolas"/>
          <w:color w:val="0000FF"/>
          <w:sz w:val="20"/>
          <w:szCs w:val="19"/>
        </w:rPr>
        <w:t>void</w:t>
      </w:r>
      <w:r w:rsidRPr="003B2BD7">
        <w:rPr>
          <w:rFonts w:ascii="Consolas" w:hAnsi="Consolas" w:cs="Consolas"/>
          <w:color w:val="000000"/>
          <w:sz w:val="20"/>
          <w:szCs w:val="19"/>
        </w:rPr>
        <w:t xml:space="preserve"> Main()</w:t>
      </w:r>
    </w:p>
    <w:p w14:paraId="2F25538E" w14:textId="77777777" w:rsidR="003B2BD7" w:rsidRPr="003B2BD7" w:rsidRDefault="003B2BD7" w:rsidP="003B2BD7">
      <w:pPr>
        <w:autoSpaceDE w:val="0"/>
        <w:autoSpaceDN w:val="0"/>
        <w:adjustRightInd w:val="0"/>
        <w:spacing w:before="0" w:after="0" w:line="240" w:lineRule="auto"/>
        <w:rPr>
          <w:rFonts w:ascii="Consolas" w:hAnsi="Consolas" w:cs="Consolas"/>
          <w:color w:val="000000"/>
          <w:sz w:val="20"/>
          <w:szCs w:val="19"/>
        </w:rPr>
      </w:pPr>
      <w:r w:rsidRPr="003B2BD7">
        <w:rPr>
          <w:rFonts w:ascii="Consolas" w:hAnsi="Consolas" w:cs="Consolas"/>
          <w:color w:val="000000"/>
          <w:sz w:val="20"/>
          <w:szCs w:val="19"/>
        </w:rPr>
        <w:t>{</w:t>
      </w:r>
    </w:p>
    <w:p w14:paraId="46033937" w14:textId="77777777" w:rsidR="003B2BD7" w:rsidRPr="003B2BD7" w:rsidRDefault="003B2BD7" w:rsidP="003B2BD7">
      <w:pPr>
        <w:autoSpaceDE w:val="0"/>
        <w:autoSpaceDN w:val="0"/>
        <w:adjustRightInd w:val="0"/>
        <w:spacing w:before="0" w:after="0" w:line="240" w:lineRule="auto"/>
        <w:rPr>
          <w:rFonts w:ascii="Consolas" w:hAnsi="Consolas" w:cs="Consolas"/>
          <w:color w:val="000000"/>
          <w:sz w:val="20"/>
          <w:szCs w:val="19"/>
        </w:rPr>
      </w:pPr>
      <w:r w:rsidRPr="003B2BD7">
        <w:rPr>
          <w:rFonts w:ascii="Consolas" w:hAnsi="Consolas" w:cs="Consolas"/>
          <w:color w:val="000000"/>
          <w:sz w:val="20"/>
          <w:szCs w:val="19"/>
        </w:rPr>
        <w:t xml:space="preserve">    </w:t>
      </w:r>
      <w:r w:rsidRPr="003B2BD7">
        <w:rPr>
          <w:rFonts w:ascii="Consolas" w:hAnsi="Consolas" w:cs="Consolas"/>
          <w:color w:val="0000FF"/>
          <w:sz w:val="20"/>
          <w:szCs w:val="19"/>
        </w:rPr>
        <w:t>double</w:t>
      </w:r>
      <w:r w:rsidRPr="003B2BD7">
        <w:rPr>
          <w:rFonts w:ascii="Consolas" w:hAnsi="Consolas" w:cs="Consolas"/>
          <w:color w:val="000000"/>
          <w:sz w:val="20"/>
          <w:szCs w:val="19"/>
        </w:rPr>
        <w:t xml:space="preserve"> purchaseAmount = 425.00;</w:t>
      </w:r>
    </w:p>
    <w:p w14:paraId="04B6C987" w14:textId="77777777" w:rsidR="003B2BD7" w:rsidRPr="003B2BD7" w:rsidRDefault="003B2BD7" w:rsidP="003B2BD7">
      <w:pPr>
        <w:autoSpaceDE w:val="0"/>
        <w:autoSpaceDN w:val="0"/>
        <w:adjustRightInd w:val="0"/>
        <w:spacing w:before="0" w:after="0" w:line="240" w:lineRule="auto"/>
        <w:rPr>
          <w:rFonts w:ascii="Consolas" w:hAnsi="Consolas" w:cs="Consolas"/>
          <w:color w:val="000000"/>
          <w:sz w:val="20"/>
          <w:szCs w:val="19"/>
        </w:rPr>
      </w:pPr>
      <w:r w:rsidRPr="003B2BD7">
        <w:rPr>
          <w:rFonts w:ascii="Consolas" w:hAnsi="Consolas" w:cs="Consolas"/>
          <w:color w:val="000000"/>
          <w:sz w:val="20"/>
          <w:szCs w:val="19"/>
        </w:rPr>
        <w:t xml:space="preserve">    </w:t>
      </w:r>
      <w:r w:rsidRPr="003B2BD7">
        <w:rPr>
          <w:rFonts w:ascii="Consolas" w:hAnsi="Consolas" w:cs="Consolas"/>
          <w:color w:val="0000FF"/>
          <w:sz w:val="20"/>
          <w:szCs w:val="19"/>
        </w:rPr>
        <w:t>double</w:t>
      </w:r>
      <w:r w:rsidRPr="003B2BD7">
        <w:rPr>
          <w:rFonts w:ascii="Consolas" w:hAnsi="Consolas" w:cs="Consolas"/>
          <w:color w:val="000000"/>
          <w:sz w:val="20"/>
          <w:szCs w:val="19"/>
        </w:rPr>
        <w:t xml:space="preserve"> localTaxRate = .09;</w:t>
      </w:r>
    </w:p>
    <w:p w14:paraId="735DEBA6" w14:textId="77777777" w:rsidR="003B2BD7" w:rsidRPr="003B2BD7" w:rsidRDefault="003B2BD7" w:rsidP="003B2BD7">
      <w:pPr>
        <w:autoSpaceDE w:val="0"/>
        <w:autoSpaceDN w:val="0"/>
        <w:adjustRightInd w:val="0"/>
        <w:spacing w:before="0" w:after="0" w:line="240" w:lineRule="auto"/>
        <w:rPr>
          <w:rFonts w:ascii="Consolas" w:hAnsi="Consolas" w:cs="Consolas"/>
          <w:color w:val="000000"/>
          <w:sz w:val="20"/>
          <w:szCs w:val="19"/>
        </w:rPr>
      </w:pPr>
      <w:r w:rsidRPr="003B2BD7">
        <w:rPr>
          <w:rFonts w:ascii="Consolas" w:hAnsi="Consolas" w:cs="Consolas"/>
          <w:color w:val="000000"/>
          <w:sz w:val="20"/>
          <w:szCs w:val="19"/>
        </w:rPr>
        <w:t xml:space="preserve">    Console.WriteLine(</w:t>
      </w:r>
      <w:r w:rsidRPr="003B2BD7">
        <w:rPr>
          <w:rFonts w:ascii="Consolas" w:hAnsi="Consolas" w:cs="Consolas"/>
          <w:color w:val="A31515"/>
          <w:sz w:val="20"/>
          <w:szCs w:val="19"/>
        </w:rPr>
        <w:t>"The total bill is {0:c}"</w:t>
      </w:r>
      <w:r w:rsidRPr="003B2BD7">
        <w:rPr>
          <w:rFonts w:ascii="Consolas" w:hAnsi="Consolas" w:cs="Consolas"/>
          <w:color w:val="000000"/>
          <w:sz w:val="20"/>
          <w:szCs w:val="19"/>
        </w:rPr>
        <w:t>, CalculateTotal(purchaseAmount, localTaxRate));</w:t>
      </w:r>
    </w:p>
    <w:p w14:paraId="75263491" w14:textId="77777777" w:rsidR="003B2BD7" w:rsidRPr="003B2BD7" w:rsidRDefault="003B2BD7" w:rsidP="003B2BD7">
      <w:pPr>
        <w:autoSpaceDE w:val="0"/>
        <w:autoSpaceDN w:val="0"/>
        <w:adjustRightInd w:val="0"/>
        <w:spacing w:before="0" w:after="0" w:line="240" w:lineRule="auto"/>
        <w:rPr>
          <w:rFonts w:ascii="Consolas" w:hAnsi="Consolas" w:cs="Consolas"/>
          <w:color w:val="000000"/>
          <w:sz w:val="20"/>
          <w:szCs w:val="19"/>
        </w:rPr>
      </w:pPr>
      <w:r w:rsidRPr="003B2BD7">
        <w:rPr>
          <w:rFonts w:ascii="Consolas" w:hAnsi="Consolas" w:cs="Consolas"/>
          <w:color w:val="000000"/>
          <w:sz w:val="20"/>
          <w:szCs w:val="19"/>
        </w:rPr>
        <w:t xml:space="preserve">    </w:t>
      </w:r>
      <w:r w:rsidRPr="003B2BD7">
        <w:rPr>
          <w:rFonts w:ascii="Consolas" w:hAnsi="Consolas" w:cs="Consolas"/>
          <w:color w:val="008000"/>
          <w:sz w:val="20"/>
          <w:szCs w:val="19"/>
        </w:rPr>
        <w:t>// notice you can call a method (CalculateTotal) as an arguement to anothor method</w:t>
      </w:r>
    </w:p>
    <w:p w14:paraId="55BB82DB" w14:textId="77777777" w:rsidR="003B2BD7" w:rsidRPr="003B2BD7" w:rsidRDefault="003B2BD7" w:rsidP="003B2BD7">
      <w:pPr>
        <w:autoSpaceDE w:val="0"/>
        <w:autoSpaceDN w:val="0"/>
        <w:adjustRightInd w:val="0"/>
        <w:spacing w:before="0" w:after="0" w:line="240" w:lineRule="auto"/>
        <w:rPr>
          <w:rFonts w:ascii="Consolas" w:hAnsi="Consolas" w:cs="Consolas"/>
          <w:color w:val="000000"/>
          <w:sz w:val="20"/>
          <w:szCs w:val="19"/>
        </w:rPr>
      </w:pPr>
      <w:r w:rsidRPr="003B2BD7">
        <w:rPr>
          <w:rFonts w:ascii="Consolas" w:hAnsi="Consolas" w:cs="Consolas"/>
          <w:color w:val="000000"/>
          <w:sz w:val="20"/>
          <w:szCs w:val="19"/>
        </w:rPr>
        <w:lastRenderedPageBreak/>
        <w:t xml:space="preserve">    Console.ReadLine();  </w:t>
      </w:r>
      <w:r w:rsidRPr="003B2BD7">
        <w:rPr>
          <w:rFonts w:ascii="Consolas" w:hAnsi="Consolas" w:cs="Consolas"/>
          <w:color w:val="008000"/>
          <w:sz w:val="20"/>
          <w:szCs w:val="19"/>
        </w:rPr>
        <w:t>// all my Main method end with this, it keeps the window open</w:t>
      </w:r>
    </w:p>
    <w:p w14:paraId="1597DFDB" w14:textId="77777777" w:rsidR="003B2BD7" w:rsidRPr="003B2BD7" w:rsidRDefault="003B2BD7" w:rsidP="003B2BD7">
      <w:pPr>
        <w:autoSpaceDE w:val="0"/>
        <w:autoSpaceDN w:val="0"/>
        <w:adjustRightInd w:val="0"/>
        <w:spacing w:before="0" w:after="0" w:line="240" w:lineRule="auto"/>
        <w:rPr>
          <w:rFonts w:ascii="Consolas" w:hAnsi="Consolas" w:cs="Consolas"/>
          <w:color w:val="000000"/>
          <w:sz w:val="20"/>
          <w:szCs w:val="19"/>
        </w:rPr>
      </w:pPr>
      <w:r w:rsidRPr="003B2BD7">
        <w:rPr>
          <w:rFonts w:ascii="Consolas" w:hAnsi="Consolas" w:cs="Consolas"/>
          <w:color w:val="000000"/>
          <w:sz w:val="20"/>
          <w:szCs w:val="19"/>
        </w:rPr>
        <w:t>}</w:t>
      </w:r>
    </w:p>
    <w:p w14:paraId="7E73954B" w14:textId="77777777" w:rsidR="003B2BD7" w:rsidRPr="003B2BD7" w:rsidRDefault="003B2BD7" w:rsidP="003B2BD7">
      <w:pPr>
        <w:autoSpaceDE w:val="0"/>
        <w:autoSpaceDN w:val="0"/>
        <w:adjustRightInd w:val="0"/>
        <w:spacing w:before="0" w:after="0" w:line="240" w:lineRule="auto"/>
        <w:rPr>
          <w:rFonts w:ascii="Consolas" w:hAnsi="Consolas" w:cs="Consolas"/>
          <w:color w:val="000000"/>
          <w:sz w:val="20"/>
          <w:szCs w:val="19"/>
        </w:rPr>
      </w:pPr>
    </w:p>
    <w:p w14:paraId="33335C0D" w14:textId="77777777" w:rsidR="003B2BD7" w:rsidRPr="003B2BD7" w:rsidRDefault="003B2BD7" w:rsidP="003B2BD7">
      <w:pPr>
        <w:autoSpaceDE w:val="0"/>
        <w:autoSpaceDN w:val="0"/>
        <w:adjustRightInd w:val="0"/>
        <w:spacing w:before="0" w:after="0" w:line="240" w:lineRule="auto"/>
        <w:rPr>
          <w:rFonts w:ascii="Consolas" w:hAnsi="Consolas" w:cs="Consolas"/>
          <w:color w:val="000000"/>
          <w:sz w:val="20"/>
          <w:szCs w:val="19"/>
        </w:rPr>
      </w:pPr>
      <w:r w:rsidRPr="003B2BD7">
        <w:rPr>
          <w:rFonts w:ascii="Consolas" w:hAnsi="Consolas" w:cs="Consolas"/>
          <w:color w:val="0000FF"/>
          <w:sz w:val="20"/>
          <w:szCs w:val="19"/>
        </w:rPr>
        <w:t>public</w:t>
      </w:r>
      <w:r w:rsidRPr="003B2BD7">
        <w:rPr>
          <w:rFonts w:ascii="Consolas" w:hAnsi="Consolas" w:cs="Consolas"/>
          <w:color w:val="000000"/>
          <w:sz w:val="20"/>
          <w:szCs w:val="19"/>
        </w:rPr>
        <w:t xml:space="preserve"> </w:t>
      </w:r>
      <w:r w:rsidRPr="003B2BD7">
        <w:rPr>
          <w:rFonts w:ascii="Consolas" w:hAnsi="Consolas" w:cs="Consolas"/>
          <w:color w:val="0000FF"/>
          <w:sz w:val="20"/>
          <w:szCs w:val="19"/>
        </w:rPr>
        <w:t>static</w:t>
      </w:r>
      <w:r w:rsidRPr="003B2BD7">
        <w:rPr>
          <w:rFonts w:ascii="Consolas" w:hAnsi="Consolas" w:cs="Consolas"/>
          <w:color w:val="000000"/>
          <w:sz w:val="20"/>
          <w:szCs w:val="19"/>
        </w:rPr>
        <w:t xml:space="preserve"> </w:t>
      </w:r>
      <w:r w:rsidRPr="003B2BD7">
        <w:rPr>
          <w:rFonts w:ascii="Consolas" w:hAnsi="Consolas" w:cs="Consolas"/>
          <w:color w:val="0000FF"/>
          <w:sz w:val="20"/>
          <w:szCs w:val="19"/>
        </w:rPr>
        <w:t>double</w:t>
      </w:r>
      <w:r w:rsidRPr="003B2BD7">
        <w:rPr>
          <w:rFonts w:ascii="Consolas" w:hAnsi="Consolas" w:cs="Consolas"/>
          <w:color w:val="000000"/>
          <w:sz w:val="20"/>
          <w:szCs w:val="19"/>
        </w:rPr>
        <w:t xml:space="preserve"> CalculateTotal(</w:t>
      </w:r>
      <w:r w:rsidRPr="003B2BD7">
        <w:rPr>
          <w:rFonts w:ascii="Consolas" w:hAnsi="Consolas" w:cs="Consolas"/>
          <w:color w:val="0000FF"/>
          <w:sz w:val="20"/>
          <w:szCs w:val="19"/>
        </w:rPr>
        <w:t>double</w:t>
      </w:r>
      <w:r w:rsidRPr="003B2BD7">
        <w:rPr>
          <w:rFonts w:ascii="Consolas" w:hAnsi="Consolas" w:cs="Consolas"/>
          <w:color w:val="000000"/>
          <w:sz w:val="20"/>
          <w:szCs w:val="19"/>
        </w:rPr>
        <w:t xml:space="preserve"> Amt, </w:t>
      </w:r>
      <w:r w:rsidRPr="003B2BD7">
        <w:rPr>
          <w:rFonts w:ascii="Consolas" w:hAnsi="Consolas" w:cs="Consolas"/>
          <w:color w:val="0000FF"/>
          <w:sz w:val="20"/>
          <w:szCs w:val="19"/>
        </w:rPr>
        <w:t>double</w:t>
      </w:r>
      <w:r w:rsidRPr="003B2BD7">
        <w:rPr>
          <w:rFonts w:ascii="Consolas" w:hAnsi="Consolas" w:cs="Consolas"/>
          <w:color w:val="000000"/>
          <w:sz w:val="20"/>
          <w:szCs w:val="19"/>
        </w:rPr>
        <w:t xml:space="preserve"> taxRate)</w:t>
      </w:r>
    </w:p>
    <w:p w14:paraId="545F37A9" w14:textId="77777777" w:rsidR="003B2BD7" w:rsidRPr="003B2BD7" w:rsidRDefault="003B2BD7" w:rsidP="003B2BD7">
      <w:pPr>
        <w:autoSpaceDE w:val="0"/>
        <w:autoSpaceDN w:val="0"/>
        <w:adjustRightInd w:val="0"/>
        <w:spacing w:before="0" w:after="0" w:line="240" w:lineRule="auto"/>
        <w:rPr>
          <w:rFonts w:ascii="Consolas" w:hAnsi="Consolas" w:cs="Consolas"/>
          <w:color w:val="000000"/>
          <w:sz w:val="20"/>
          <w:szCs w:val="19"/>
        </w:rPr>
      </w:pPr>
      <w:r w:rsidRPr="003B2BD7">
        <w:rPr>
          <w:rFonts w:ascii="Consolas" w:hAnsi="Consolas" w:cs="Consolas"/>
          <w:color w:val="000000"/>
          <w:sz w:val="20"/>
          <w:szCs w:val="19"/>
        </w:rPr>
        <w:t>{</w:t>
      </w:r>
    </w:p>
    <w:p w14:paraId="63E73F89" w14:textId="77777777" w:rsidR="003B2BD7" w:rsidRPr="003B2BD7" w:rsidRDefault="003B2BD7" w:rsidP="003B2BD7">
      <w:pPr>
        <w:autoSpaceDE w:val="0"/>
        <w:autoSpaceDN w:val="0"/>
        <w:adjustRightInd w:val="0"/>
        <w:spacing w:before="0" w:after="0" w:line="240" w:lineRule="auto"/>
        <w:rPr>
          <w:rFonts w:ascii="Consolas" w:hAnsi="Consolas" w:cs="Consolas"/>
          <w:color w:val="000000"/>
          <w:sz w:val="20"/>
          <w:szCs w:val="19"/>
        </w:rPr>
      </w:pPr>
      <w:r w:rsidRPr="003B2BD7">
        <w:rPr>
          <w:rFonts w:ascii="Consolas" w:hAnsi="Consolas" w:cs="Consolas"/>
          <w:color w:val="000000"/>
          <w:sz w:val="20"/>
          <w:szCs w:val="19"/>
        </w:rPr>
        <w:t xml:space="preserve">    </w:t>
      </w:r>
      <w:r w:rsidRPr="003B2BD7">
        <w:rPr>
          <w:rFonts w:ascii="Consolas" w:hAnsi="Consolas" w:cs="Consolas"/>
          <w:color w:val="0000FF"/>
          <w:sz w:val="20"/>
          <w:szCs w:val="19"/>
        </w:rPr>
        <w:t>double</w:t>
      </w:r>
      <w:r w:rsidRPr="003B2BD7">
        <w:rPr>
          <w:rFonts w:ascii="Consolas" w:hAnsi="Consolas" w:cs="Consolas"/>
          <w:color w:val="000000"/>
          <w:sz w:val="20"/>
          <w:szCs w:val="19"/>
        </w:rPr>
        <w:t xml:space="preserve"> total = Amt + (taxRate * Amt);</w:t>
      </w:r>
    </w:p>
    <w:p w14:paraId="397D4F40" w14:textId="77777777" w:rsidR="003B2BD7" w:rsidRPr="003B2BD7" w:rsidRDefault="003B2BD7" w:rsidP="003B2BD7">
      <w:pPr>
        <w:autoSpaceDE w:val="0"/>
        <w:autoSpaceDN w:val="0"/>
        <w:adjustRightInd w:val="0"/>
        <w:spacing w:before="0" w:after="0" w:line="240" w:lineRule="auto"/>
        <w:rPr>
          <w:rFonts w:ascii="Consolas" w:hAnsi="Consolas" w:cs="Consolas"/>
          <w:color w:val="000000"/>
          <w:sz w:val="20"/>
          <w:szCs w:val="19"/>
        </w:rPr>
      </w:pPr>
      <w:r w:rsidRPr="003B2BD7">
        <w:rPr>
          <w:rFonts w:ascii="Consolas" w:hAnsi="Consolas" w:cs="Consolas"/>
          <w:color w:val="000000"/>
          <w:sz w:val="20"/>
          <w:szCs w:val="19"/>
        </w:rPr>
        <w:t xml:space="preserve">    </w:t>
      </w:r>
      <w:r w:rsidRPr="003B2BD7">
        <w:rPr>
          <w:rFonts w:ascii="Consolas" w:hAnsi="Consolas" w:cs="Consolas"/>
          <w:color w:val="0000FF"/>
          <w:sz w:val="20"/>
          <w:szCs w:val="19"/>
        </w:rPr>
        <w:t>return</w:t>
      </w:r>
      <w:r w:rsidRPr="003B2BD7">
        <w:rPr>
          <w:rFonts w:ascii="Consolas" w:hAnsi="Consolas" w:cs="Consolas"/>
          <w:color w:val="000000"/>
          <w:sz w:val="20"/>
          <w:szCs w:val="19"/>
        </w:rPr>
        <w:t xml:space="preserve"> total;</w:t>
      </w:r>
    </w:p>
    <w:p w14:paraId="175613FB" w14:textId="77777777" w:rsidR="00A67558" w:rsidRDefault="003B2BD7" w:rsidP="003B2BD7">
      <w:pPr>
        <w:spacing w:before="0" w:after="0" w:line="240" w:lineRule="auto"/>
        <w:textAlignment w:val="baseline"/>
        <w:rPr>
          <w:rFonts w:ascii="Consolas" w:hAnsi="Consolas" w:cs="Consolas"/>
          <w:color w:val="000000"/>
          <w:sz w:val="20"/>
          <w:szCs w:val="19"/>
        </w:rPr>
      </w:pPr>
      <w:r w:rsidRPr="003B2BD7">
        <w:rPr>
          <w:rFonts w:ascii="Consolas" w:hAnsi="Consolas" w:cs="Consolas"/>
          <w:color w:val="000000"/>
          <w:sz w:val="20"/>
          <w:szCs w:val="19"/>
        </w:rPr>
        <w:t>}</w:t>
      </w:r>
    </w:p>
    <w:p w14:paraId="5C4953D5" w14:textId="77777777" w:rsidR="003B2BD7" w:rsidRDefault="003B2BD7" w:rsidP="003B2BD7">
      <w:pPr>
        <w:spacing w:before="0" w:after="0" w:line="240" w:lineRule="auto"/>
        <w:textAlignment w:val="baseline"/>
        <w:rPr>
          <w:rFonts w:ascii="Consolas" w:hAnsi="Consolas" w:cs="Consolas"/>
          <w:color w:val="000000"/>
          <w:sz w:val="20"/>
          <w:szCs w:val="19"/>
        </w:rPr>
      </w:pPr>
    </w:p>
    <w:p w14:paraId="0421EF72" w14:textId="77777777" w:rsidR="003B2BD7" w:rsidRDefault="003B2BD7" w:rsidP="003B2BD7">
      <w:r>
        <w:t>A few thi</w:t>
      </w:r>
      <w:r w:rsidR="003842A0">
        <w:t>ngs to note specifically in that</w:t>
      </w:r>
      <w:r>
        <w:t xml:space="preserve"> example. The </w:t>
      </w:r>
      <w:r w:rsidRPr="003B2BD7">
        <w:rPr>
          <w:rFonts w:ascii="Consolas" w:hAnsi="Consolas" w:cs="Consolas"/>
          <w:color w:val="000000"/>
          <w:sz w:val="20"/>
          <w:szCs w:val="19"/>
        </w:rPr>
        <w:t>CalculateTotal</w:t>
      </w:r>
      <w:r>
        <w:t xml:space="preserve"> method returns a value to the calling code in Main. Main code uses that value and writes it to the console.  It could have been coded like this instead.</w:t>
      </w:r>
    </w:p>
    <w:p w14:paraId="24EB8C75" w14:textId="77777777" w:rsidR="003B2BD7" w:rsidRPr="003B2BD7" w:rsidRDefault="003B2BD7" w:rsidP="003B2BD7">
      <w:pPr>
        <w:autoSpaceDE w:val="0"/>
        <w:autoSpaceDN w:val="0"/>
        <w:adjustRightInd w:val="0"/>
        <w:spacing w:before="0" w:after="0" w:line="240" w:lineRule="auto"/>
        <w:rPr>
          <w:rFonts w:ascii="Consolas" w:hAnsi="Consolas" w:cs="Consolas"/>
          <w:color w:val="000000"/>
          <w:szCs w:val="19"/>
        </w:rPr>
      </w:pPr>
      <w:r w:rsidRPr="003B2BD7">
        <w:rPr>
          <w:rFonts w:ascii="Consolas" w:hAnsi="Consolas" w:cs="Consolas"/>
          <w:color w:val="0000FF"/>
          <w:szCs w:val="19"/>
        </w:rPr>
        <w:t>static</w:t>
      </w:r>
      <w:r w:rsidRPr="003B2BD7">
        <w:rPr>
          <w:rFonts w:ascii="Consolas" w:hAnsi="Consolas" w:cs="Consolas"/>
          <w:color w:val="000000"/>
          <w:szCs w:val="19"/>
        </w:rPr>
        <w:t xml:space="preserve"> </w:t>
      </w:r>
      <w:r w:rsidRPr="003B2BD7">
        <w:rPr>
          <w:rFonts w:ascii="Consolas" w:hAnsi="Consolas" w:cs="Consolas"/>
          <w:color w:val="0000FF"/>
          <w:szCs w:val="19"/>
        </w:rPr>
        <w:t>void</w:t>
      </w:r>
      <w:r w:rsidRPr="003B2BD7">
        <w:rPr>
          <w:rFonts w:ascii="Consolas" w:hAnsi="Consolas" w:cs="Consolas"/>
          <w:color w:val="000000"/>
          <w:szCs w:val="19"/>
        </w:rPr>
        <w:t xml:space="preserve"> Main()</w:t>
      </w:r>
    </w:p>
    <w:p w14:paraId="7B782623" w14:textId="77777777" w:rsidR="003B2BD7" w:rsidRPr="003B2BD7" w:rsidRDefault="003B2BD7" w:rsidP="003B2BD7">
      <w:pPr>
        <w:autoSpaceDE w:val="0"/>
        <w:autoSpaceDN w:val="0"/>
        <w:adjustRightInd w:val="0"/>
        <w:spacing w:before="0" w:after="0" w:line="240" w:lineRule="auto"/>
        <w:rPr>
          <w:rFonts w:ascii="Consolas" w:hAnsi="Consolas" w:cs="Consolas"/>
          <w:color w:val="000000"/>
          <w:szCs w:val="19"/>
        </w:rPr>
      </w:pPr>
      <w:r w:rsidRPr="003B2BD7">
        <w:rPr>
          <w:rFonts w:ascii="Consolas" w:hAnsi="Consolas" w:cs="Consolas"/>
          <w:color w:val="000000"/>
          <w:szCs w:val="19"/>
        </w:rPr>
        <w:t>{</w:t>
      </w:r>
    </w:p>
    <w:p w14:paraId="4B5C116A" w14:textId="77777777" w:rsidR="003B2BD7" w:rsidRPr="003B2BD7" w:rsidRDefault="003B2BD7" w:rsidP="003B2BD7">
      <w:pPr>
        <w:autoSpaceDE w:val="0"/>
        <w:autoSpaceDN w:val="0"/>
        <w:adjustRightInd w:val="0"/>
        <w:spacing w:before="0" w:after="0" w:line="240" w:lineRule="auto"/>
        <w:rPr>
          <w:rFonts w:ascii="Consolas" w:hAnsi="Consolas" w:cs="Consolas"/>
          <w:color w:val="000000"/>
          <w:szCs w:val="19"/>
        </w:rPr>
      </w:pPr>
      <w:r w:rsidRPr="003B2BD7">
        <w:rPr>
          <w:rFonts w:ascii="Consolas" w:hAnsi="Consolas" w:cs="Consolas"/>
          <w:color w:val="000000"/>
          <w:szCs w:val="19"/>
        </w:rPr>
        <w:t xml:space="preserve">    </w:t>
      </w:r>
      <w:r w:rsidRPr="003B2BD7">
        <w:rPr>
          <w:rFonts w:ascii="Consolas" w:hAnsi="Consolas" w:cs="Consolas"/>
          <w:color w:val="0000FF"/>
          <w:szCs w:val="19"/>
        </w:rPr>
        <w:t>double</w:t>
      </w:r>
      <w:r w:rsidRPr="003B2BD7">
        <w:rPr>
          <w:rFonts w:ascii="Consolas" w:hAnsi="Consolas" w:cs="Consolas"/>
          <w:color w:val="000000"/>
          <w:szCs w:val="19"/>
        </w:rPr>
        <w:t xml:space="preserve"> purchaseAmount = 425.00;</w:t>
      </w:r>
    </w:p>
    <w:p w14:paraId="2614DD5C" w14:textId="77777777" w:rsidR="003B2BD7" w:rsidRPr="003B2BD7" w:rsidRDefault="003B2BD7" w:rsidP="003B2BD7">
      <w:pPr>
        <w:autoSpaceDE w:val="0"/>
        <w:autoSpaceDN w:val="0"/>
        <w:adjustRightInd w:val="0"/>
        <w:spacing w:before="0" w:after="0" w:line="240" w:lineRule="auto"/>
        <w:rPr>
          <w:rFonts w:ascii="Consolas" w:hAnsi="Consolas" w:cs="Consolas"/>
          <w:color w:val="000000"/>
          <w:szCs w:val="19"/>
        </w:rPr>
      </w:pPr>
      <w:r w:rsidRPr="003B2BD7">
        <w:rPr>
          <w:rFonts w:ascii="Consolas" w:hAnsi="Consolas" w:cs="Consolas"/>
          <w:color w:val="000000"/>
          <w:szCs w:val="19"/>
        </w:rPr>
        <w:t xml:space="preserve">    </w:t>
      </w:r>
      <w:r w:rsidRPr="003B2BD7">
        <w:rPr>
          <w:rFonts w:ascii="Consolas" w:hAnsi="Consolas" w:cs="Consolas"/>
          <w:color w:val="0000FF"/>
          <w:szCs w:val="19"/>
        </w:rPr>
        <w:t>double</w:t>
      </w:r>
      <w:r w:rsidRPr="003B2BD7">
        <w:rPr>
          <w:rFonts w:ascii="Consolas" w:hAnsi="Consolas" w:cs="Consolas"/>
          <w:color w:val="000000"/>
          <w:szCs w:val="19"/>
        </w:rPr>
        <w:t xml:space="preserve"> localTaxRate = .09;</w:t>
      </w:r>
    </w:p>
    <w:p w14:paraId="097CE1B3" w14:textId="77777777" w:rsidR="003B2BD7" w:rsidRPr="003B2BD7" w:rsidRDefault="003B2BD7" w:rsidP="003B2BD7">
      <w:pPr>
        <w:autoSpaceDE w:val="0"/>
        <w:autoSpaceDN w:val="0"/>
        <w:adjustRightInd w:val="0"/>
        <w:spacing w:before="0" w:after="0" w:line="240" w:lineRule="auto"/>
        <w:rPr>
          <w:rFonts w:ascii="Consolas" w:hAnsi="Consolas" w:cs="Consolas"/>
          <w:color w:val="000000"/>
          <w:szCs w:val="19"/>
        </w:rPr>
      </w:pPr>
      <w:r w:rsidRPr="003B2BD7">
        <w:rPr>
          <w:rFonts w:ascii="Consolas" w:hAnsi="Consolas" w:cs="Consolas"/>
          <w:color w:val="000000"/>
          <w:szCs w:val="19"/>
        </w:rPr>
        <w:t xml:space="preserve">    </w:t>
      </w:r>
      <w:r w:rsidRPr="003B2BD7">
        <w:rPr>
          <w:rFonts w:ascii="Consolas" w:hAnsi="Consolas" w:cs="Consolas"/>
          <w:color w:val="0000FF"/>
          <w:szCs w:val="19"/>
        </w:rPr>
        <w:t>double</w:t>
      </w:r>
      <w:r w:rsidRPr="003B2BD7">
        <w:rPr>
          <w:rFonts w:ascii="Consolas" w:hAnsi="Consolas" w:cs="Consolas"/>
          <w:color w:val="000000"/>
          <w:szCs w:val="19"/>
        </w:rPr>
        <w:t xml:space="preserve"> answer = CalculateTotal(purchaseAmount, localTaxRate);</w:t>
      </w:r>
    </w:p>
    <w:p w14:paraId="16EB4A40" w14:textId="77777777" w:rsidR="003B2BD7" w:rsidRPr="003B2BD7" w:rsidRDefault="003B2BD7" w:rsidP="003B2BD7">
      <w:pPr>
        <w:autoSpaceDE w:val="0"/>
        <w:autoSpaceDN w:val="0"/>
        <w:adjustRightInd w:val="0"/>
        <w:spacing w:before="0" w:after="0" w:line="240" w:lineRule="auto"/>
        <w:rPr>
          <w:rFonts w:ascii="Consolas" w:hAnsi="Consolas" w:cs="Consolas"/>
          <w:color w:val="000000"/>
          <w:szCs w:val="19"/>
        </w:rPr>
      </w:pPr>
      <w:r w:rsidRPr="003B2BD7">
        <w:rPr>
          <w:rFonts w:ascii="Consolas" w:hAnsi="Consolas" w:cs="Consolas"/>
          <w:color w:val="000000"/>
          <w:szCs w:val="19"/>
        </w:rPr>
        <w:t xml:space="preserve">    Console.WriteLine(</w:t>
      </w:r>
      <w:r w:rsidRPr="003B2BD7">
        <w:rPr>
          <w:rFonts w:ascii="Consolas" w:hAnsi="Consolas" w:cs="Consolas"/>
          <w:color w:val="A31515"/>
          <w:szCs w:val="19"/>
        </w:rPr>
        <w:t>"The total bill is {0:c}"</w:t>
      </w:r>
      <w:r w:rsidRPr="003B2BD7">
        <w:rPr>
          <w:rFonts w:ascii="Consolas" w:hAnsi="Consolas" w:cs="Consolas"/>
          <w:color w:val="000000"/>
          <w:szCs w:val="19"/>
        </w:rPr>
        <w:t>, answer);</w:t>
      </w:r>
    </w:p>
    <w:p w14:paraId="5B8C31E5" w14:textId="77777777" w:rsidR="003B2BD7" w:rsidRPr="003B2BD7" w:rsidRDefault="003B2BD7" w:rsidP="003B2BD7">
      <w:pPr>
        <w:autoSpaceDE w:val="0"/>
        <w:autoSpaceDN w:val="0"/>
        <w:adjustRightInd w:val="0"/>
        <w:spacing w:before="0" w:after="0" w:line="240" w:lineRule="auto"/>
        <w:rPr>
          <w:rFonts w:ascii="Consolas" w:hAnsi="Consolas" w:cs="Consolas"/>
          <w:color w:val="000000"/>
          <w:szCs w:val="19"/>
        </w:rPr>
      </w:pPr>
      <w:r w:rsidRPr="003B2BD7">
        <w:rPr>
          <w:rFonts w:ascii="Consolas" w:hAnsi="Consolas" w:cs="Consolas"/>
          <w:color w:val="000000"/>
          <w:szCs w:val="19"/>
        </w:rPr>
        <w:t xml:space="preserve">    Console.ReadLine();</w:t>
      </w:r>
    </w:p>
    <w:p w14:paraId="2C630452" w14:textId="77777777" w:rsidR="003B2BD7" w:rsidRPr="003B2BD7" w:rsidRDefault="003B2BD7" w:rsidP="003B2BD7">
      <w:pPr>
        <w:autoSpaceDE w:val="0"/>
        <w:autoSpaceDN w:val="0"/>
        <w:adjustRightInd w:val="0"/>
        <w:spacing w:before="0" w:after="0" w:line="240" w:lineRule="auto"/>
        <w:rPr>
          <w:rFonts w:ascii="Consolas" w:hAnsi="Consolas" w:cs="Consolas"/>
          <w:color w:val="000000"/>
          <w:szCs w:val="19"/>
        </w:rPr>
      </w:pPr>
      <w:r w:rsidRPr="003B2BD7">
        <w:rPr>
          <w:rFonts w:ascii="Consolas" w:hAnsi="Consolas" w:cs="Consolas"/>
          <w:color w:val="000000"/>
          <w:szCs w:val="19"/>
        </w:rPr>
        <w:t>}</w:t>
      </w:r>
    </w:p>
    <w:p w14:paraId="6DA9875E" w14:textId="77777777" w:rsidR="003B2BD7" w:rsidRPr="003B2BD7" w:rsidRDefault="003B2BD7" w:rsidP="003B2BD7">
      <w:pPr>
        <w:autoSpaceDE w:val="0"/>
        <w:autoSpaceDN w:val="0"/>
        <w:adjustRightInd w:val="0"/>
        <w:spacing w:before="0" w:after="0" w:line="240" w:lineRule="auto"/>
        <w:rPr>
          <w:rFonts w:ascii="Consolas" w:hAnsi="Consolas" w:cs="Consolas"/>
          <w:color w:val="000000"/>
          <w:szCs w:val="19"/>
        </w:rPr>
      </w:pPr>
    </w:p>
    <w:p w14:paraId="1BBB093A" w14:textId="77777777" w:rsidR="003B2BD7" w:rsidRPr="003B2BD7" w:rsidRDefault="003B2BD7" w:rsidP="003B2BD7">
      <w:pPr>
        <w:autoSpaceDE w:val="0"/>
        <w:autoSpaceDN w:val="0"/>
        <w:adjustRightInd w:val="0"/>
        <w:spacing w:before="0" w:after="0" w:line="240" w:lineRule="auto"/>
        <w:rPr>
          <w:rFonts w:ascii="Consolas" w:hAnsi="Consolas" w:cs="Consolas"/>
          <w:color w:val="000000"/>
          <w:szCs w:val="19"/>
        </w:rPr>
      </w:pPr>
      <w:r w:rsidRPr="003B2BD7">
        <w:rPr>
          <w:rFonts w:ascii="Consolas" w:hAnsi="Consolas" w:cs="Consolas"/>
          <w:color w:val="0000FF"/>
          <w:szCs w:val="19"/>
        </w:rPr>
        <w:t>public</w:t>
      </w:r>
      <w:r w:rsidRPr="003B2BD7">
        <w:rPr>
          <w:rFonts w:ascii="Consolas" w:hAnsi="Consolas" w:cs="Consolas"/>
          <w:color w:val="000000"/>
          <w:szCs w:val="19"/>
        </w:rPr>
        <w:t xml:space="preserve"> </w:t>
      </w:r>
      <w:r w:rsidRPr="003B2BD7">
        <w:rPr>
          <w:rFonts w:ascii="Consolas" w:hAnsi="Consolas" w:cs="Consolas"/>
          <w:color w:val="0000FF"/>
          <w:szCs w:val="19"/>
        </w:rPr>
        <w:t>static</w:t>
      </w:r>
      <w:r w:rsidRPr="003B2BD7">
        <w:rPr>
          <w:rFonts w:ascii="Consolas" w:hAnsi="Consolas" w:cs="Consolas"/>
          <w:color w:val="000000"/>
          <w:szCs w:val="19"/>
        </w:rPr>
        <w:t xml:space="preserve"> </w:t>
      </w:r>
      <w:r w:rsidRPr="003B2BD7">
        <w:rPr>
          <w:rFonts w:ascii="Consolas" w:hAnsi="Consolas" w:cs="Consolas"/>
          <w:color w:val="0000FF"/>
          <w:szCs w:val="19"/>
        </w:rPr>
        <w:t>double</w:t>
      </w:r>
      <w:r w:rsidRPr="003B2BD7">
        <w:rPr>
          <w:rFonts w:ascii="Consolas" w:hAnsi="Consolas" w:cs="Consolas"/>
          <w:color w:val="000000"/>
          <w:szCs w:val="19"/>
        </w:rPr>
        <w:t xml:space="preserve"> CalculateTotal(</w:t>
      </w:r>
      <w:r w:rsidRPr="003B2BD7">
        <w:rPr>
          <w:rFonts w:ascii="Consolas" w:hAnsi="Consolas" w:cs="Consolas"/>
          <w:color w:val="0000FF"/>
          <w:szCs w:val="19"/>
        </w:rPr>
        <w:t>double</w:t>
      </w:r>
      <w:r w:rsidRPr="003B2BD7">
        <w:rPr>
          <w:rFonts w:ascii="Consolas" w:hAnsi="Consolas" w:cs="Consolas"/>
          <w:color w:val="000000"/>
          <w:szCs w:val="19"/>
        </w:rPr>
        <w:t xml:space="preserve"> Amt, </w:t>
      </w:r>
      <w:r w:rsidRPr="003B2BD7">
        <w:rPr>
          <w:rFonts w:ascii="Consolas" w:hAnsi="Consolas" w:cs="Consolas"/>
          <w:color w:val="0000FF"/>
          <w:szCs w:val="19"/>
        </w:rPr>
        <w:t>double</w:t>
      </w:r>
      <w:r w:rsidRPr="003B2BD7">
        <w:rPr>
          <w:rFonts w:ascii="Consolas" w:hAnsi="Consolas" w:cs="Consolas"/>
          <w:color w:val="000000"/>
          <w:szCs w:val="19"/>
        </w:rPr>
        <w:t xml:space="preserve"> taxRate)</w:t>
      </w:r>
    </w:p>
    <w:p w14:paraId="715DB515" w14:textId="77777777" w:rsidR="003B2BD7" w:rsidRPr="003B2BD7" w:rsidRDefault="003B2BD7" w:rsidP="003B2BD7">
      <w:pPr>
        <w:autoSpaceDE w:val="0"/>
        <w:autoSpaceDN w:val="0"/>
        <w:adjustRightInd w:val="0"/>
        <w:spacing w:before="0" w:after="0" w:line="240" w:lineRule="auto"/>
        <w:rPr>
          <w:rFonts w:ascii="Consolas" w:hAnsi="Consolas" w:cs="Consolas"/>
          <w:color w:val="000000"/>
          <w:szCs w:val="19"/>
        </w:rPr>
      </w:pPr>
      <w:r w:rsidRPr="003B2BD7">
        <w:rPr>
          <w:rFonts w:ascii="Consolas" w:hAnsi="Consolas" w:cs="Consolas"/>
          <w:color w:val="000000"/>
          <w:szCs w:val="19"/>
        </w:rPr>
        <w:t>{</w:t>
      </w:r>
    </w:p>
    <w:p w14:paraId="32F8DD9E" w14:textId="77777777" w:rsidR="003B2BD7" w:rsidRPr="003B2BD7" w:rsidRDefault="003B2BD7" w:rsidP="003B2BD7">
      <w:pPr>
        <w:autoSpaceDE w:val="0"/>
        <w:autoSpaceDN w:val="0"/>
        <w:adjustRightInd w:val="0"/>
        <w:spacing w:before="0" w:after="0" w:line="240" w:lineRule="auto"/>
        <w:rPr>
          <w:rFonts w:ascii="Consolas" w:hAnsi="Consolas" w:cs="Consolas"/>
          <w:color w:val="000000"/>
          <w:szCs w:val="19"/>
        </w:rPr>
      </w:pPr>
      <w:r w:rsidRPr="003B2BD7">
        <w:rPr>
          <w:rFonts w:ascii="Consolas" w:hAnsi="Consolas" w:cs="Consolas"/>
          <w:color w:val="000000"/>
          <w:szCs w:val="19"/>
        </w:rPr>
        <w:t xml:space="preserve">    </w:t>
      </w:r>
      <w:r w:rsidRPr="003B2BD7">
        <w:rPr>
          <w:rFonts w:ascii="Consolas" w:hAnsi="Consolas" w:cs="Consolas"/>
          <w:color w:val="0000FF"/>
          <w:szCs w:val="19"/>
        </w:rPr>
        <w:t>double</w:t>
      </w:r>
      <w:r w:rsidRPr="003B2BD7">
        <w:rPr>
          <w:rFonts w:ascii="Consolas" w:hAnsi="Consolas" w:cs="Consolas"/>
          <w:color w:val="000000"/>
          <w:szCs w:val="19"/>
        </w:rPr>
        <w:t xml:space="preserve"> total = Amt + (taxRate * Amt);</w:t>
      </w:r>
    </w:p>
    <w:p w14:paraId="105ABAF6" w14:textId="77777777" w:rsidR="003B2BD7" w:rsidRPr="003B2BD7" w:rsidRDefault="003B2BD7" w:rsidP="003B2BD7">
      <w:pPr>
        <w:autoSpaceDE w:val="0"/>
        <w:autoSpaceDN w:val="0"/>
        <w:adjustRightInd w:val="0"/>
        <w:spacing w:before="0" w:after="0" w:line="240" w:lineRule="auto"/>
        <w:rPr>
          <w:rFonts w:ascii="Consolas" w:hAnsi="Consolas" w:cs="Consolas"/>
          <w:color w:val="000000"/>
          <w:szCs w:val="19"/>
        </w:rPr>
      </w:pPr>
      <w:r w:rsidRPr="003B2BD7">
        <w:rPr>
          <w:rFonts w:ascii="Consolas" w:hAnsi="Consolas" w:cs="Consolas"/>
          <w:color w:val="000000"/>
          <w:szCs w:val="19"/>
        </w:rPr>
        <w:t xml:space="preserve">    </w:t>
      </w:r>
      <w:r w:rsidRPr="003B2BD7">
        <w:rPr>
          <w:rFonts w:ascii="Consolas" w:hAnsi="Consolas" w:cs="Consolas"/>
          <w:color w:val="0000FF"/>
          <w:szCs w:val="19"/>
        </w:rPr>
        <w:t>return</w:t>
      </w:r>
      <w:r w:rsidRPr="003B2BD7">
        <w:rPr>
          <w:rFonts w:ascii="Consolas" w:hAnsi="Consolas" w:cs="Consolas"/>
          <w:color w:val="000000"/>
          <w:szCs w:val="19"/>
        </w:rPr>
        <w:t xml:space="preserve"> total;</w:t>
      </w:r>
    </w:p>
    <w:p w14:paraId="03C32A91" w14:textId="77777777" w:rsidR="003B2BD7" w:rsidRPr="003B2BD7" w:rsidRDefault="003B2BD7" w:rsidP="003B2BD7">
      <w:pPr>
        <w:rPr>
          <w:sz w:val="24"/>
        </w:rPr>
      </w:pPr>
      <w:r w:rsidRPr="003B2BD7">
        <w:rPr>
          <w:rFonts w:ascii="Consolas" w:hAnsi="Consolas" w:cs="Consolas"/>
          <w:color w:val="000000"/>
          <w:szCs w:val="19"/>
        </w:rPr>
        <w:t>}</w:t>
      </w:r>
    </w:p>
    <w:p w14:paraId="71449CD1" w14:textId="77777777" w:rsidR="008A61F7" w:rsidRDefault="003B2BD7" w:rsidP="003B2BD7">
      <w:r>
        <w:t xml:space="preserve">In this version, I created a variable </w:t>
      </w:r>
      <w:r w:rsidRPr="003B2BD7">
        <w:rPr>
          <w:rFonts w:ascii="Consolas" w:hAnsi="Consolas" w:cs="Consolas"/>
          <w:color w:val="000000"/>
          <w:szCs w:val="19"/>
        </w:rPr>
        <w:t xml:space="preserve">answer </w:t>
      </w:r>
      <w:r>
        <w:t xml:space="preserve">and set it to hold the return value form the </w:t>
      </w:r>
      <w:r w:rsidRPr="003B2BD7">
        <w:rPr>
          <w:rFonts w:ascii="Consolas" w:hAnsi="Consolas" w:cs="Consolas"/>
          <w:color w:val="000000"/>
          <w:szCs w:val="19"/>
        </w:rPr>
        <w:t>CalculateTotal</w:t>
      </w:r>
      <w:r>
        <w:t xml:space="preserve"> method call. And then I use that </w:t>
      </w:r>
      <w:r w:rsidRPr="003B2BD7">
        <w:rPr>
          <w:rFonts w:ascii="Consolas" w:hAnsi="Consolas" w:cs="Consolas"/>
          <w:color w:val="000000"/>
          <w:szCs w:val="19"/>
        </w:rPr>
        <w:t xml:space="preserve">answer </w:t>
      </w:r>
      <w:r>
        <w:t xml:space="preserve">variable in the </w:t>
      </w:r>
      <w:r w:rsidRPr="003B2BD7">
        <w:rPr>
          <w:rFonts w:ascii="Consolas" w:hAnsi="Consolas" w:cs="Consolas"/>
          <w:color w:val="000000"/>
          <w:szCs w:val="19"/>
        </w:rPr>
        <w:t>Console.WriteLine</w:t>
      </w:r>
      <w:r>
        <w:t xml:space="preserve"> statement. If there was more code in Main that used the </w:t>
      </w:r>
      <w:r w:rsidRPr="003B2BD7">
        <w:rPr>
          <w:rFonts w:ascii="Consolas" w:hAnsi="Consolas" w:cs="Consolas"/>
          <w:color w:val="000000"/>
          <w:szCs w:val="19"/>
        </w:rPr>
        <w:t xml:space="preserve">answer </w:t>
      </w:r>
      <w:r w:rsidR="003842A0">
        <w:t>value then this</w:t>
      </w:r>
      <w:r>
        <w:t xml:space="preserve"> version would be better.  But if all you were going to do was get the </w:t>
      </w:r>
      <w:r w:rsidRPr="003B2BD7">
        <w:rPr>
          <w:rFonts w:ascii="Consolas" w:hAnsi="Consolas" w:cs="Consolas"/>
          <w:color w:val="000000"/>
          <w:szCs w:val="19"/>
        </w:rPr>
        <w:t xml:space="preserve">answer </w:t>
      </w:r>
      <w:r>
        <w:t xml:space="preserve">and write it out, there is no reason to create the </w:t>
      </w:r>
      <w:r w:rsidRPr="003B2BD7">
        <w:rPr>
          <w:rFonts w:ascii="Consolas" w:hAnsi="Consolas" w:cs="Consolas"/>
          <w:color w:val="000000"/>
          <w:szCs w:val="19"/>
        </w:rPr>
        <w:t>answer</w:t>
      </w:r>
      <w:r>
        <w:t xml:space="preserve"> variable. </w:t>
      </w:r>
      <w:r w:rsidR="008A61F7">
        <w:t xml:space="preserve"> And the first code example would make more sense.</w:t>
      </w:r>
    </w:p>
    <w:p w14:paraId="7040FB34" w14:textId="77777777" w:rsidR="003B2BD7" w:rsidRDefault="003B2BD7" w:rsidP="003B2BD7">
      <w:r>
        <w:t xml:space="preserve">You will need to get comfortable with this nesting of method calls inside of other method calls, as it is done very often. </w:t>
      </w:r>
      <w:r w:rsidR="00CC62AD">
        <w:t>Nested method calls are similar to</w:t>
      </w:r>
      <w:r>
        <w:t xml:space="preserve"> complicated arithmetic statement</w:t>
      </w:r>
      <w:r w:rsidR="00CC62AD">
        <w:t xml:space="preserve">s. With math code, </w:t>
      </w:r>
      <w:r>
        <w:t xml:space="preserve">the </w:t>
      </w:r>
      <w:r w:rsidR="00CC62AD">
        <w:t>compiler</w:t>
      </w:r>
      <w:r>
        <w:t xml:space="preserve"> starts inside the deepest parenthesis level and works its way out to evaluate the entire line of code. The same thing is done with methods.</w:t>
      </w:r>
    </w:p>
    <w:p w14:paraId="07F1EEB5" w14:textId="77777777" w:rsidR="00ED6996" w:rsidRDefault="00ED6996" w:rsidP="00A76545">
      <w:pPr>
        <w:rPr>
          <w:rFonts w:ascii="Consolas" w:hAnsi="Consolas" w:cs="Consolas"/>
          <w:color w:val="000000"/>
        </w:rPr>
      </w:pPr>
      <w:r w:rsidRPr="00ED6996">
        <w:rPr>
          <w:rFonts w:ascii="Consolas" w:hAnsi="Consolas" w:cs="Consolas"/>
          <w:color w:val="0000FF"/>
        </w:rPr>
        <w:t>string</w:t>
      </w:r>
      <w:r w:rsidRPr="00ED6996">
        <w:rPr>
          <w:rFonts w:ascii="Consolas" w:hAnsi="Consolas" w:cs="Consolas"/>
          <w:color w:val="000000"/>
        </w:rPr>
        <w:t xml:space="preserve"> </w:t>
      </w:r>
      <w:r>
        <w:rPr>
          <w:rFonts w:ascii="Consolas" w:hAnsi="Consolas" w:cs="Consolas"/>
          <w:color w:val="000000"/>
        </w:rPr>
        <w:t>stringAnswer</w:t>
      </w:r>
      <w:r w:rsidRPr="00ED6996">
        <w:rPr>
          <w:rFonts w:ascii="Consolas" w:hAnsi="Consolas" w:cs="Consolas"/>
          <w:color w:val="000000"/>
        </w:rPr>
        <w:t xml:space="preserve"> = </w:t>
      </w:r>
      <w:r>
        <w:rPr>
          <w:rFonts w:ascii="Consolas" w:hAnsi="Consolas" w:cs="Consolas"/>
          <w:color w:val="000000"/>
        </w:rPr>
        <w:t xml:space="preserve">( </w:t>
      </w:r>
      <w:r w:rsidRPr="00ED6996">
        <w:rPr>
          <w:rFonts w:ascii="Consolas" w:hAnsi="Consolas" w:cs="Consolas"/>
          <w:color w:val="000000"/>
        </w:rPr>
        <w:t>Class1.Method1( Class2.Method2 * Class3.Method3)</w:t>
      </w:r>
      <w:r>
        <w:rPr>
          <w:rFonts w:ascii="Consolas" w:hAnsi="Consolas" w:cs="Consolas"/>
          <w:color w:val="000000"/>
        </w:rPr>
        <w:t xml:space="preserve"> ).ToString();</w:t>
      </w:r>
    </w:p>
    <w:p w14:paraId="675F501F" w14:textId="77777777" w:rsidR="00ED6996" w:rsidRDefault="00ED6996" w:rsidP="00ED6996">
      <w:r>
        <w:t xml:space="preserve">In this pseudo code example, the compiler would first do the code in </w:t>
      </w:r>
      <w:r w:rsidRPr="00ED6996">
        <w:rPr>
          <w:rFonts w:ascii="Consolas" w:hAnsi="Consolas" w:cs="Consolas"/>
          <w:color w:val="000000"/>
        </w:rPr>
        <w:t>Class2.Method2</w:t>
      </w:r>
      <w:r>
        <w:t xml:space="preserve"> and then the code in </w:t>
      </w:r>
      <w:r w:rsidRPr="00ED6996">
        <w:rPr>
          <w:rFonts w:ascii="Consolas" w:hAnsi="Consolas" w:cs="Consolas"/>
          <w:color w:val="000000"/>
        </w:rPr>
        <w:t>Class3.Method3</w:t>
      </w:r>
      <w:r>
        <w:t xml:space="preserve"> and then multiple the resulting returns values from those two method calls. Then the resulting value from that multiplication would be used as the argument that is passed into </w:t>
      </w:r>
      <w:r w:rsidRPr="00ED6996">
        <w:rPr>
          <w:rFonts w:ascii="Consolas" w:hAnsi="Consolas" w:cs="Consolas"/>
          <w:color w:val="000000"/>
        </w:rPr>
        <w:t>Class1.Method1</w:t>
      </w:r>
      <w:r>
        <w:rPr>
          <w:rFonts w:ascii="Consolas" w:hAnsi="Consolas" w:cs="Consolas"/>
          <w:color w:val="000000"/>
        </w:rPr>
        <w:t xml:space="preserve">. </w:t>
      </w:r>
      <w:r w:rsidRPr="00ED6996">
        <w:rPr>
          <w:rFonts w:ascii="Consolas" w:hAnsi="Consolas" w:cs="Consolas"/>
          <w:color w:val="000000"/>
        </w:rPr>
        <w:t>Class1.Method1</w:t>
      </w:r>
      <w:r>
        <w:t xml:space="preserve"> would do something with that passed in number (maybe round it off to the nearest 10</w:t>
      </w:r>
      <w:r w:rsidRPr="00ED6996">
        <w:rPr>
          <w:vertAlign w:val="superscript"/>
        </w:rPr>
        <w:t>th</w:t>
      </w:r>
      <w:r>
        <w:t xml:space="preserve">) and since the result of the </w:t>
      </w:r>
      <w:r w:rsidRPr="00ED6996">
        <w:rPr>
          <w:rFonts w:ascii="Consolas" w:hAnsi="Consolas" w:cs="Consolas"/>
          <w:color w:val="000000"/>
        </w:rPr>
        <w:t>Class1.Method1</w:t>
      </w:r>
      <w:r>
        <w:rPr>
          <w:rFonts w:ascii="Consolas" w:hAnsi="Consolas" w:cs="Consolas"/>
          <w:color w:val="000000"/>
        </w:rPr>
        <w:t xml:space="preserve"> </w:t>
      </w:r>
      <w:r>
        <w:t xml:space="preserve">returns a number, and since a number is an object, it has a </w:t>
      </w:r>
      <w:r>
        <w:rPr>
          <w:rFonts w:ascii="Consolas" w:hAnsi="Consolas" w:cs="Consolas"/>
          <w:color w:val="000000"/>
        </w:rPr>
        <w:t>ToString</w:t>
      </w:r>
      <w:r>
        <w:t xml:space="preserve"> method, which we use </w:t>
      </w:r>
      <w:r w:rsidR="008A61F7">
        <w:t xml:space="preserve">so that we can write the final number, converted to a string, into our </w:t>
      </w:r>
      <w:r w:rsidR="008A61F7">
        <w:rPr>
          <w:rFonts w:ascii="Consolas" w:hAnsi="Consolas" w:cs="Consolas"/>
          <w:color w:val="000000"/>
        </w:rPr>
        <w:t>stringAnswer</w:t>
      </w:r>
      <w:r w:rsidR="008A61F7" w:rsidRPr="00ED6996">
        <w:rPr>
          <w:rFonts w:ascii="Consolas" w:hAnsi="Consolas" w:cs="Consolas"/>
          <w:color w:val="000000"/>
        </w:rPr>
        <w:t xml:space="preserve"> </w:t>
      </w:r>
      <w:r w:rsidR="00CC62AD" w:rsidRPr="00CC62AD">
        <w:t>variable</w:t>
      </w:r>
      <w:r w:rsidR="008A61F7">
        <w:t>.</w:t>
      </w:r>
      <w:r>
        <w:t xml:space="preserve"> </w:t>
      </w:r>
    </w:p>
    <w:p w14:paraId="4E91A235" w14:textId="77777777" w:rsidR="008A61F7" w:rsidRDefault="008A61F7" w:rsidP="00ED6996">
      <w:r>
        <w:t>Don’t skip over that last paragraph.  I know it’s a hard one, but you must work it out in your mind, since the concept is important and heavily used.</w:t>
      </w:r>
    </w:p>
    <w:p w14:paraId="4408A924" w14:textId="77777777" w:rsidR="004079B3" w:rsidRDefault="004079B3" w:rsidP="00ED6996">
      <w:r>
        <w:lastRenderedPageBreak/>
        <w:t>Here is a full working code sample.</w:t>
      </w:r>
      <w:r w:rsidR="00DE68B0">
        <w:t xml:space="preserve"> </w:t>
      </w:r>
      <w:r w:rsidR="00C02E58" w:rsidRPr="00C02E58">
        <w:rPr>
          <w:i/>
        </w:rPr>
        <w:t xml:space="preserve">(Personal preference: </w:t>
      </w:r>
      <w:r w:rsidR="00DE68B0" w:rsidRPr="00C02E58">
        <w:rPr>
          <w:i/>
        </w:rPr>
        <w:t xml:space="preserve"> I like to name my parameter values with a starting p, just so as I’m looking through the method code it reminds me </w:t>
      </w:r>
      <w:r w:rsidR="003842A0">
        <w:rPr>
          <w:i/>
        </w:rPr>
        <w:t>where that variable came from, it was</w:t>
      </w:r>
      <w:r w:rsidR="00DE68B0" w:rsidRPr="00C02E58">
        <w:rPr>
          <w:i/>
        </w:rPr>
        <w:t xml:space="preserve"> </w:t>
      </w:r>
      <w:r w:rsidR="00DE68B0" w:rsidRPr="003842A0">
        <w:rPr>
          <w:b/>
          <w:i/>
        </w:rPr>
        <w:t>p</w:t>
      </w:r>
      <w:r w:rsidR="00DE68B0" w:rsidRPr="00C02E58">
        <w:rPr>
          <w:i/>
        </w:rPr>
        <w:t xml:space="preserve">assed in as a </w:t>
      </w:r>
      <w:r w:rsidR="00DE68B0" w:rsidRPr="003842A0">
        <w:rPr>
          <w:b/>
          <w:i/>
        </w:rPr>
        <w:t>p</w:t>
      </w:r>
      <w:r w:rsidR="00DE68B0" w:rsidRPr="00C02E58">
        <w:rPr>
          <w:i/>
        </w:rPr>
        <w:t>arameter”.</w:t>
      </w:r>
      <w:r w:rsidR="00C02E58" w:rsidRPr="00C02E58">
        <w:rPr>
          <w:i/>
        </w:rPr>
        <w:t>)</w:t>
      </w:r>
    </w:p>
    <w:p w14:paraId="1B4D9469" w14:textId="77777777" w:rsidR="00DE68B0" w:rsidRDefault="00DE68B0" w:rsidP="00DE68B0">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
    <w:p w14:paraId="0A433AD1" w14:textId="77777777" w:rsidR="00DE68B0" w:rsidRDefault="00DE68B0" w:rsidP="00DE68B0">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14:paraId="50342005" w14:textId="77777777" w:rsidR="00DE68B0" w:rsidRDefault="00DE68B0" w:rsidP="00DE68B0">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length = 10.0;</w:t>
      </w:r>
    </w:p>
    <w:p w14:paraId="7ABD2D37" w14:textId="77777777" w:rsidR="00DE68B0" w:rsidRDefault="00DE68B0" w:rsidP="00DE68B0">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width = 5.0;</w:t>
      </w:r>
    </w:p>
    <w:p w14:paraId="467C892C" w14:textId="77777777" w:rsidR="00DE68B0" w:rsidRDefault="00DE68B0" w:rsidP="00DE68B0">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stringCost = CalcCost(CalcPerimeter(length, width), CalcArea(length, width)).ToString();</w:t>
      </w:r>
    </w:p>
    <w:p w14:paraId="32A72FEE" w14:textId="77777777" w:rsidR="00DE68B0" w:rsidRDefault="00DE68B0" w:rsidP="00DE68B0">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"The cost is calculated at $2.50 per linear foot and $1.25 per square foot"</w:t>
      </w:r>
      <w:r>
        <w:rPr>
          <w:rFonts w:ascii="Consolas" w:hAnsi="Consolas" w:cs="Consolas"/>
          <w:color w:val="000000"/>
          <w:sz w:val="19"/>
          <w:szCs w:val="19"/>
        </w:rPr>
        <w:t>);</w:t>
      </w:r>
    </w:p>
    <w:p w14:paraId="52E69A39" w14:textId="77777777" w:rsidR="00DE68B0" w:rsidRDefault="00DE68B0" w:rsidP="00DE68B0">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"The total cost is $"</w:t>
      </w:r>
      <w:r>
        <w:rPr>
          <w:rFonts w:ascii="Consolas" w:hAnsi="Consolas" w:cs="Consolas"/>
          <w:color w:val="000000"/>
          <w:sz w:val="19"/>
          <w:szCs w:val="19"/>
        </w:rPr>
        <w:t xml:space="preserve"> + stringCost);</w:t>
      </w:r>
    </w:p>
    <w:p w14:paraId="73B75199" w14:textId="77777777" w:rsidR="00DE68B0" w:rsidRDefault="00DE68B0" w:rsidP="00DE68B0">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Console.ReadLine();</w:t>
      </w:r>
    </w:p>
    <w:p w14:paraId="5AC25311" w14:textId="77777777" w:rsidR="00DE68B0" w:rsidRDefault="00DE68B0" w:rsidP="00DE68B0">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14:paraId="6BF99002" w14:textId="77777777" w:rsidR="00DE68B0" w:rsidRDefault="00DE68B0" w:rsidP="00DE68B0">
      <w:pPr>
        <w:autoSpaceDE w:val="0"/>
        <w:autoSpaceDN w:val="0"/>
        <w:adjustRightInd w:val="0"/>
        <w:spacing w:before="0" w:after="0" w:line="240" w:lineRule="auto"/>
        <w:rPr>
          <w:rFonts w:ascii="Consolas" w:hAnsi="Consolas" w:cs="Consolas"/>
          <w:color w:val="000000"/>
          <w:sz w:val="19"/>
          <w:szCs w:val="19"/>
        </w:rPr>
      </w:pPr>
    </w:p>
    <w:p w14:paraId="60169EF3" w14:textId="77777777" w:rsidR="00DE68B0" w:rsidRDefault="00DE68B0" w:rsidP="00DE68B0">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CalcPerimeter(</w:t>
      </w:r>
      <w:r>
        <w:rPr>
          <w:rFonts w:ascii="Consolas" w:hAnsi="Consolas" w:cs="Consolas"/>
          <w:color w:val="0000FF"/>
          <w:sz w:val="19"/>
          <w:szCs w:val="19"/>
        </w:rPr>
        <w:t>double</w:t>
      </w:r>
      <w:r>
        <w:rPr>
          <w:rFonts w:ascii="Consolas" w:hAnsi="Consolas" w:cs="Consolas"/>
          <w:color w:val="000000"/>
          <w:sz w:val="19"/>
          <w:szCs w:val="19"/>
        </w:rPr>
        <w:t xml:space="preserve"> pLength, </w:t>
      </w:r>
      <w:r>
        <w:rPr>
          <w:rFonts w:ascii="Consolas" w:hAnsi="Consolas" w:cs="Consolas"/>
          <w:color w:val="0000FF"/>
          <w:sz w:val="19"/>
          <w:szCs w:val="19"/>
        </w:rPr>
        <w:t>double</w:t>
      </w:r>
      <w:r>
        <w:rPr>
          <w:rFonts w:ascii="Consolas" w:hAnsi="Consolas" w:cs="Consolas"/>
          <w:color w:val="000000"/>
          <w:sz w:val="19"/>
          <w:szCs w:val="19"/>
        </w:rPr>
        <w:t xml:space="preserve"> pWidth)</w:t>
      </w:r>
    </w:p>
    <w:p w14:paraId="5EDCC4CA" w14:textId="77777777" w:rsidR="00DE68B0" w:rsidRDefault="00DE68B0" w:rsidP="00DE68B0">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14:paraId="56766487" w14:textId="77777777" w:rsidR="00DE68B0" w:rsidRDefault="00DE68B0" w:rsidP="00DE68B0">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2 * (pLength + pWidth);</w:t>
      </w:r>
    </w:p>
    <w:p w14:paraId="16FB8582" w14:textId="77777777" w:rsidR="00DE68B0" w:rsidRDefault="00DE68B0" w:rsidP="00DE68B0">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14:paraId="4A3D865F" w14:textId="77777777" w:rsidR="00C02E58" w:rsidRDefault="00C02E58" w:rsidP="00DE68B0">
      <w:pPr>
        <w:autoSpaceDE w:val="0"/>
        <w:autoSpaceDN w:val="0"/>
        <w:adjustRightInd w:val="0"/>
        <w:spacing w:before="0" w:after="0" w:line="240" w:lineRule="auto"/>
        <w:rPr>
          <w:rFonts w:ascii="Consolas" w:hAnsi="Consolas" w:cs="Consolas"/>
          <w:color w:val="0000FF"/>
          <w:sz w:val="19"/>
          <w:szCs w:val="19"/>
        </w:rPr>
      </w:pPr>
    </w:p>
    <w:p w14:paraId="3558C28E" w14:textId="77777777" w:rsidR="00DE68B0" w:rsidRDefault="00DE68B0" w:rsidP="00DE68B0">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CalcArea(</w:t>
      </w:r>
      <w:r>
        <w:rPr>
          <w:rFonts w:ascii="Consolas" w:hAnsi="Consolas" w:cs="Consolas"/>
          <w:color w:val="0000FF"/>
          <w:sz w:val="19"/>
          <w:szCs w:val="19"/>
        </w:rPr>
        <w:t>double</w:t>
      </w:r>
      <w:r>
        <w:rPr>
          <w:rFonts w:ascii="Consolas" w:hAnsi="Consolas" w:cs="Consolas"/>
          <w:color w:val="000000"/>
          <w:sz w:val="19"/>
          <w:szCs w:val="19"/>
        </w:rPr>
        <w:t xml:space="preserve"> pLength, </w:t>
      </w:r>
      <w:r>
        <w:rPr>
          <w:rFonts w:ascii="Consolas" w:hAnsi="Consolas" w:cs="Consolas"/>
          <w:color w:val="0000FF"/>
          <w:sz w:val="19"/>
          <w:szCs w:val="19"/>
        </w:rPr>
        <w:t>double</w:t>
      </w:r>
      <w:r>
        <w:rPr>
          <w:rFonts w:ascii="Consolas" w:hAnsi="Consolas" w:cs="Consolas"/>
          <w:color w:val="000000"/>
          <w:sz w:val="19"/>
          <w:szCs w:val="19"/>
        </w:rPr>
        <w:t xml:space="preserve"> pWidth)</w:t>
      </w:r>
    </w:p>
    <w:p w14:paraId="292C8579" w14:textId="77777777" w:rsidR="00DE68B0" w:rsidRDefault="00DE68B0" w:rsidP="00DE68B0">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14:paraId="2C093C2A" w14:textId="77777777" w:rsidR="00DE68B0" w:rsidRDefault="00DE68B0" w:rsidP="00DE68B0">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(pLength * pWidth);</w:t>
      </w:r>
    </w:p>
    <w:p w14:paraId="7955DC7D" w14:textId="77777777" w:rsidR="00DE68B0" w:rsidRDefault="00DE68B0" w:rsidP="00DE68B0">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14:paraId="6DF8A151" w14:textId="77777777" w:rsidR="00C02E58" w:rsidRDefault="00C02E58" w:rsidP="00DE68B0">
      <w:pPr>
        <w:autoSpaceDE w:val="0"/>
        <w:autoSpaceDN w:val="0"/>
        <w:adjustRightInd w:val="0"/>
        <w:spacing w:before="0" w:after="0" w:line="240" w:lineRule="auto"/>
        <w:rPr>
          <w:rFonts w:ascii="Consolas" w:hAnsi="Consolas" w:cs="Consolas"/>
          <w:color w:val="0000FF"/>
          <w:sz w:val="19"/>
          <w:szCs w:val="19"/>
        </w:rPr>
      </w:pPr>
    </w:p>
    <w:p w14:paraId="76518EA4" w14:textId="77777777" w:rsidR="00DE68B0" w:rsidRDefault="00DE68B0" w:rsidP="00DE68B0">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CalcCost(</w:t>
      </w:r>
      <w:r>
        <w:rPr>
          <w:rFonts w:ascii="Consolas" w:hAnsi="Consolas" w:cs="Consolas"/>
          <w:color w:val="0000FF"/>
          <w:sz w:val="19"/>
          <w:szCs w:val="19"/>
        </w:rPr>
        <w:t>double</w:t>
      </w:r>
      <w:r>
        <w:rPr>
          <w:rFonts w:ascii="Consolas" w:hAnsi="Consolas" w:cs="Consolas"/>
          <w:color w:val="000000"/>
          <w:sz w:val="19"/>
          <w:szCs w:val="19"/>
        </w:rPr>
        <w:t xml:space="preserve"> pPerimeter, </w:t>
      </w:r>
      <w:r>
        <w:rPr>
          <w:rFonts w:ascii="Consolas" w:hAnsi="Consolas" w:cs="Consolas"/>
          <w:color w:val="0000FF"/>
          <w:sz w:val="19"/>
          <w:szCs w:val="19"/>
        </w:rPr>
        <w:t>double</w:t>
      </w:r>
      <w:r>
        <w:rPr>
          <w:rFonts w:ascii="Consolas" w:hAnsi="Consolas" w:cs="Consolas"/>
          <w:color w:val="000000"/>
          <w:sz w:val="19"/>
          <w:szCs w:val="19"/>
        </w:rPr>
        <w:t xml:space="preserve"> pArea)</w:t>
      </w:r>
    </w:p>
    <w:p w14:paraId="31DA3146" w14:textId="77777777" w:rsidR="00DE68B0" w:rsidRDefault="00DE68B0" w:rsidP="00DE68B0">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14:paraId="1AA12279" w14:textId="77777777" w:rsidR="00DE68B0" w:rsidRDefault="00DE68B0" w:rsidP="00DE68B0">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doubleCost = (pPerimeter * 2.50) + (pArea * 1.25);</w:t>
      </w:r>
    </w:p>
    <w:p w14:paraId="32B43FD8" w14:textId="77777777" w:rsidR="00DE68B0" w:rsidRDefault="00DE68B0" w:rsidP="00DE68B0">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doubleCost;</w:t>
      </w:r>
    </w:p>
    <w:p w14:paraId="48020AAC" w14:textId="77777777" w:rsidR="004079B3" w:rsidRDefault="00DE68B0" w:rsidP="00DE68B0">
      <w:pPr>
        <w:rPr>
          <w:rFonts w:ascii="Consolas" w:hAnsi="Consolas" w:cs="Consolas"/>
          <w:color w:val="000000"/>
          <w:sz w:val="19"/>
          <w:szCs w:val="19"/>
        </w:rPr>
      </w:pPr>
      <w:r>
        <w:rPr>
          <w:rFonts w:ascii="Consolas" w:hAnsi="Consolas" w:cs="Consolas"/>
          <w:color w:val="000000"/>
          <w:sz w:val="19"/>
          <w:szCs w:val="19"/>
        </w:rPr>
        <w:t>}</w:t>
      </w:r>
    </w:p>
    <w:p w14:paraId="11605416" w14:textId="77777777" w:rsidR="00DE68B0" w:rsidRDefault="00DE68B0" w:rsidP="00DE68B0">
      <w:r>
        <w:t>The output of running this is;</w:t>
      </w:r>
    </w:p>
    <w:p w14:paraId="37867D2D" w14:textId="77777777" w:rsidR="00DE68B0" w:rsidRPr="00DE68B0" w:rsidRDefault="00DE68B0" w:rsidP="00DE68B0">
      <w:pPr>
        <w:rPr>
          <w:rFonts w:ascii="Consolas" w:hAnsi="Consolas"/>
          <w:color w:val="000000" w:themeColor="text1"/>
        </w:rPr>
      </w:pPr>
      <w:r w:rsidRPr="00DE68B0">
        <w:rPr>
          <w:rFonts w:ascii="Consolas" w:hAnsi="Consolas"/>
          <w:color w:val="000000" w:themeColor="text1"/>
        </w:rPr>
        <w:t>The cost is calculate</w:t>
      </w:r>
      <w:r>
        <w:rPr>
          <w:rFonts w:ascii="Consolas" w:hAnsi="Consolas"/>
          <w:color w:val="000000" w:themeColor="text1"/>
        </w:rPr>
        <w:t>d</w:t>
      </w:r>
      <w:r w:rsidRPr="00DE68B0">
        <w:rPr>
          <w:rFonts w:ascii="Consolas" w:hAnsi="Consolas"/>
          <w:color w:val="000000" w:themeColor="text1"/>
        </w:rPr>
        <w:t xml:space="preserve"> at $2.50 per linear foot and $1.25 per square foot</w:t>
      </w:r>
    </w:p>
    <w:p w14:paraId="3D7CEF21" w14:textId="77777777" w:rsidR="00DE68B0" w:rsidRDefault="00DE68B0" w:rsidP="00DE68B0">
      <w:pPr>
        <w:rPr>
          <w:rFonts w:ascii="Consolas" w:hAnsi="Consolas"/>
          <w:color w:val="000000" w:themeColor="text1"/>
        </w:rPr>
      </w:pPr>
      <w:r w:rsidRPr="00DE68B0">
        <w:rPr>
          <w:rFonts w:ascii="Consolas" w:hAnsi="Consolas"/>
          <w:color w:val="000000" w:themeColor="text1"/>
        </w:rPr>
        <w:t>The total cost is $137.5</w:t>
      </w:r>
    </w:p>
    <w:p w14:paraId="7CEE9F46" w14:textId="77777777" w:rsidR="00DE68B0" w:rsidRDefault="00DE68B0" w:rsidP="00DE68B0">
      <w:r>
        <w:t>Try and work through this code. This line;</w:t>
      </w:r>
    </w:p>
    <w:p w14:paraId="69613BE9" w14:textId="77777777" w:rsidR="00DE68B0" w:rsidRDefault="00DE68B0" w:rsidP="00DE68B0">
      <w:r>
        <w:rPr>
          <w:rFonts w:ascii="Consolas" w:hAnsi="Consolas" w:cs="Consolas"/>
          <w:color w:val="0000FF"/>
          <w:sz w:val="19"/>
          <w:szCs w:val="19"/>
        </w:rPr>
        <w:t>string</w:t>
      </w:r>
      <w:r>
        <w:rPr>
          <w:rFonts w:ascii="Consolas" w:hAnsi="Consolas" w:cs="Consolas"/>
          <w:color w:val="000000"/>
          <w:sz w:val="19"/>
          <w:szCs w:val="19"/>
        </w:rPr>
        <w:t xml:space="preserve"> stringCost = CalcCost(CalcPerimeter(length, width), CalcArea(length, width)).ToString();</w:t>
      </w:r>
    </w:p>
    <w:p w14:paraId="524440AC" w14:textId="77777777" w:rsidR="00DE68B0" w:rsidRDefault="00DE68B0" w:rsidP="00DE68B0">
      <w:r>
        <w:t xml:space="preserve">is complicated. It is a method call </w:t>
      </w:r>
      <w:r>
        <w:rPr>
          <w:rFonts w:ascii="Consolas" w:hAnsi="Consolas" w:cs="Consolas"/>
          <w:color w:val="000000"/>
          <w:sz w:val="19"/>
          <w:szCs w:val="19"/>
        </w:rPr>
        <w:t>ToString</w:t>
      </w:r>
      <w:r>
        <w:t xml:space="preserve">, on the return value from the </w:t>
      </w:r>
      <w:r>
        <w:rPr>
          <w:rFonts w:ascii="Consolas" w:hAnsi="Consolas" w:cs="Consolas"/>
          <w:color w:val="000000"/>
          <w:sz w:val="19"/>
          <w:szCs w:val="19"/>
        </w:rPr>
        <w:t>CalcCost</w:t>
      </w:r>
      <w:r>
        <w:t xml:space="preserve"> method call, and that method call, contains two arguments, both of which are method calls!  In English, it is something like</w:t>
      </w:r>
      <w:r w:rsidR="00C02E58">
        <w:t xml:space="preserve"> …</w:t>
      </w:r>
    </w:p>
    <w:p w14:paraId="1F71D6F6" w14:textId="77777777" w:rsidR="00C02E58" w:rsidRPr="00DE68B0" w:rsidRDefault="00C02E58" w:rsidP="00DE68B0">
      <w:r>
        <w:t>Dear CalcCost, please run your code by first calling CalcPerimeter and CalcArea to get the values for your arguments, and when you are done, hand your answer to the ToSting method so that it is converted from a double to a string.</w:t>
      </w:r>
    </w:p>
    <w:p w14:paraId="6D5051FD" w14:textId="77777777" w:rsidR="001C3E80" w:rsidRPr="00A76545" w:rsidRDefault="001C3E80" w:rsidP="001C3E80">
      <w:r>
        <w:t>- - - - - - - - - - - - - - - - - - - - - - - - - - - - - - - - - - - - - - - - - - - - - - - - - - - - - - - - - - - - - - - -</w:t>
      </w:r>
    </w:p>
    <w:p w14:paraId="3D6640B6" w14:textId="77777777" w:rsidR="001C3E80" w:rsidRDefault="001C3E80" w:rsidP="001C3E80">
      <w:pPr>
        <w:pStyle w:val="Heading4"/>
        <w:rPr>
          <w:b/>
          <w:i w:val="0"/>
        </w:rPr>
      </w:pPr>
      <w:r w:rsidRPr="001C3E80">
        <w:rPr>
          <w:b/>
          <w:i w:val="0"/>
        </w:rPr>
        <w:t>Argument List, Parameter List must match</w:t>
      </w:r>
    </w:p>
    <w:p w14:paraId="16CD4BE1" w14:textId="77777777" w:rsidR="000A2E75" w:rsidRDefault="002703C6" w:rsidP="001C3E80">
      <w:r>
        <w:t xml:space="preserve">Methods others or you write </w:t>
      </w:r>
      <w:r w:rsidR="000A2E75" w:rsidRPr="001C3E80">
        <w:t>can take any number of parameters</w:t>
      </w:r>
      <w:r>
        <w:t>. But anyone wanting to use a method must strictly adhere to the methods declaration (signature). This means when you call a method, your argument list must have the same number of arguments, in the same order, and of the same data type as the parameter list in that method definition.  And if the method returns a value, and you want to save that returned value, your variable to hold it must be of the same type as specified in the method definition.  For example, to use this method;</w:t>
      </w:r>
    </w:p>
    <w:p w14:paraId="5CE4AE55" w14:textId="77777777" w:rsidR="002703C6" w:rsidRPr="002703C6" w:rsidRDefault="002703C6" w:rsidP="002703C6">
      <w:pPr>
        <w:autoSpaceDE w:val="0"/>
        <w:autoSpaceDN w:val="0"/>
        <w:adjustRightInd w:val="0"/>
        <w:spacing w:before="0" w:after="0" w:line="240" w:lineRule="auto"/>
        <w:rPr>
          <w:rFonts w:ascii="Consolas" w:hAnsi="Consolas" w:cs="Consolas"/>
          <w:color w:val="000000"/>
          <w:szCs w:val="19"/>
        </w:rPr>
      </w:pPr>
      <w:r w:rsidRPr="002703C6">
        <w:rPr>
          <w:rFonts w:ascii="Consolas" w:hAnsi="Consolas" w:cs="Consolas"/>
          <w:color w:val="0000FF"/>
          <w:szCs w:val="19"/>
        </w:rPr>
        <w:lastRenderedPageBreak/>
        <w:t>private</w:t>
      </w:r>
      <w:r w:rsidRPr="002703C6">
        <w:rPr>
          <w:rFonts w:ascii="Consolas" w:hAnsi="Consolas" w:cs="Consolas"/>
          <w:color w:val="000000"/>
          <w:szCs w:val="19"/>
        </w:rPr>
        <w:t xml:space="preserve"> </w:t>
      </w:r>
      <w:r w:rsidRPr="002703C6">
        <w:rPr>
          <w:rFonts w:ascii="Consolas" w:hAnsi="Consolas" w:cs="Consolas"/>
          <w:color w:val="0000FF"/>
          <w:szCs w:val="19"/>
        </w:rPr>
        <w:t>static</w:t>
      </w:r>
      <w:r w:rsidRPr="002703C6">
        <w:rPr>
          <w:rFonts w:ascii="Consolas" w:hAnsi="Consolas" w:cs="Consolas"/>
          <w:color w:val="000000"/>
          <w:szCs w:val="19"/>
        </w:rPr>
        <w:t xml:space="preserve"> </w:t>
      </w:r>
      <w:r w:rsidR="00D02462">
        <w:rPr>
          <w:rFonts w:ascii="Consolas" w:hAnsi="Consolas" w:cs="Consolas"/>
          <w:color w:val="0000FF"/>
          <w:szCs w:val="19"/>
        </w:rPr>
        <w:t>double</w:t>
      </w:r>
      <w:r w:rsidRPr="002703C6">
        <w:rPr>
          <w:rFonts w:ascii="Consolas" w:hAnsi="Consolas" w:cs="Consolas"/>
          <w:color w:val="000000"/>
          <w:szCs w:val="19"/>
        </w:rPr>
        <w:t xml:space="preserve"> </w:t>
      </w:r>
      <w:r w:rsidR="00D02462">
        <w:rPr>
          <w:rFonts w:ascii="Consolas" w:hAnsi="Consolas" w:cs="Consolas"/>
          <w:color w:val="000000"/>
          <w:szCs w:val="19"/>
        </w:rPr>
        <w:t>ConvertTemperature</w:t>
      </w:r>
      <w:r w:rsidRPr="002703C6">
        <w:rPr>
          <w:rFonts w:ascii="Consolas" w:hAnsi="Consolas" w:cs="Consolas"/>
          <w:color w:val="000000"/>
          <w:szCs w:val="19"/>
        </w:rPr>
        <w:t>(</w:t>
      </w:r>
      <w:r>
        <w:rPr>
          <w:rFonts w:ascii="Consolas" w:hAnsi="Consolas" w:cs="Consolas"/>
          <w:color w:val="0000FF"/>
          <w:szCs w:val="19"/>
        </w:rPr>
        <w:t>double</w:t>
      </w:r>
      <w:r w:rsidRPr="002703C6">
        <w:rPr>
          <w:rFonts w:ascii="Consolas" w:hAnsi="Consolas" w:cs="Consolas"/>
          <w:color w:val="000000"/>
          <w:szCs w:val="19"/>
        </w:rPr>
        <w:t xml:space="preserve"> p</w:t>
      </w:r>
      <w:r>
        <w:rPr>
          <w:rFonts w:ascii="Consolas" w:hAnsi="Consolas" w:cs="Consolas"/>
          <w:color w:val="000000"/>
          <w:szCs w:val="19"/>
        </w:rPr>
        <w:t>InputTemp</w:t>
      </w:r>
      <w:r w:rsidRPr="002703C6">
        <w:rPr>
          <w:rFonts w:ascii="Consolas" w:hAnsi="Consolas" w:cs="Consolas"/>
          <w:color w:val="000000"/>
          <w:szCs w:val="19"/>
        </w:rPr>
        <w:t xml:space="preserve">, </w:t>
      </w:r>
      <w:r>
        <w:rPr>
          <w:rFonts w:ascii="Consolas" w:hAnsi="Consolas" w:cs="Consolas"/>
          <w:color w:val="0000FF"/>
          <w:szCs w:val="19"/>
        </w:rPr>
        <w:t>string</w:t>
      </w:r>
      <w:r w:rsidRPr="002703C6">
        <w:rPr>
          <w:rFonts w:ascii="Consolas" w:hAnsi="Consolas" w:cs="Consolas"/>
          <w:color w:val="000000"/>
          <w:szCs w:val="19"/>
        </w:rPr>
        <w:t xml:space="preserve"> </w:t>
      </w:r>
      <w:r w:rsidR="00D02462">
        <w:rPr>
          <w:rFonts w:ascii="Consolas" w:hAnsi="Consolas" w:cs="Consolas"/>
          <w:color w:val="000000"/>
          <w:szCs w:val="19"/>
        </w:rPr>
        <w:t>PFarOrCent</w:t>
      </w:r>
      <w:r w:rsidRPr="002703C6">
        <w:rPr>
          <w:rFonts w:ascii="Consolas" w:hAnsi="Consolas" w:cs="Consolas"/>
          <w:color w:val="000000"/>
          <w:szCs w:val="19"/>
        </w:rPr>
        <w:t>)</w:t>
      </w:r>
    </w:p>
    <w:p w14:paraId="370227A3" w14:textId="77777777" w:rsidR="003B77A2" w:rsidRDefault="002703C6" w:rsidP="002703C6">
      <w:r>
        <w:t>Your call must pass in</w:t>
      </w:r>
      <w:r w:rsidR="00D02462">
        <w:t xml:space="preserve"> a literal double or a variable of type double, followed by a literal sting o</w:t>
      </w:r>
      <w:r w:rsidR="00166D6A">
        <w:t>r</w:t>
      </w:r>
      <w:r w:rsidR="00D02462">
        <w:t xml:space="preserve"> a variable of type string, in that order.  It cannot leave one or the other out and only pass in one, nor can it pass in three. </w:t>
      </w:r>
    </w:p>
    <w:p w14:paraId="4C00EA8A" w14:textId="31C9E9D0" w:rsidR="000A2E75" w:rsidRDefault="00D02462" w:rsidP="002703C6">
      <w:r>
        <w:t xml:space="preserve">To mis-quote the </w:t>
      </w:r>
      <w:r>
        <w:rPr>
          <w:rFonts w:ascii="Arial" w:hAnsi="Arial" w:cs="Arial"/>
          <w:color w:val="222222"/>
          <w:sz w:val="21"/>
          <w:szCs w:val="21"/>
          <w:shd w:val="clear" w:color="auto" w:fill="FFFFFF"/>
        </w:rPr>
        <w:t>film </w:t>
      </w:r>
      <w:hyperlink r:id="rId56" w:tooltip="Monty Python and the Holy Grail" w:history="1">
        <w:r>
          <w:rPr>
            <w:rStyle w:val="Hyperlink"/>
            <w:rFonts w:ascii="Arial" w:hAnsi="Arial" w:cs="Arial"/>
            <w:i/>
            <w:iCs/>
            <w:color w:val="0B0080"/>
            <w:sz w:val="21"/>
            <w:szCs w:val="21"/>
            <w:shd w:val="clear" w:color="auto" w:fill="FFFFFF"/>
          </w:rPr>
          <w:t>Monty Python and the Holy Grail</w:t>
        </w:r>
      </w:hyperlink>
      <w:r w:rsidR="00632C22">
        <w:rPr>
          <w:rFonts w:ascii="Arial" w:hAnsi="Arial" w:cs="Arial"/>
          <w:i/>
          <w:iCs/>
          <w:color w:val="222222"/>
          <w:sz w:val="21"/>
          <w:szCs w:val="21"/>
          <w:shd w:val="clear" w:color="auto" w:fill="FFFFFF"/>
        </w:rPr>
        <w:t xml:space="preserve"> </w:t>
      </w:r>
      <w:r>
        <w:rPr>
          <w:rFonts w:ascii="Arial" w:hAnsi="Arial" w:cs="Arial"/>
          <w:color w:val="222222"/>
          <w:sz w:val="21"/>
          <w:szCs w:val="21"/>
          <w:shd w:val="clear" w:color="auto" w:fill="FFFFFF"/>
        </w:rPr>
        <w:t>”</w:t>
      </w:r>
      <w:r w:rsidR="003B77A2">
        <w:rPr>
          <w:rFonts w:ascii="Arial" w:hAnsi="Arial" w:cs="Arial"/>
          <w:color w:val="222222"/>
          <w:sz w:val="21"/>
          <w:szCs w:val="21"/>
          <w:shd w:val="clear" w:color="auto" w:fill="FFFFFF"/>
        </w:rPr>
        <w:t xml:space="preserve"> </w:t>
      </w:r>
      <w:r>
        <w:rPr>
          <w:rFonts w:ascii="Arial" w:hAnsi="Arial" w:cs="Arial"/>
          <w:color w:val="222222"/>
          <w:sz w:val="21"/>
          <w:szCs w:val="21"/>
          <w:shd w:val="clear" w:color="auto" w:fill="FFFFFF"/>
        </w:rPr>
        <w:t>then shalt thou count to two, no more, no less. Two shall be the number thou shalt count, and the number of the counting shall be two. Three shalt thou not count, neither count thou one, excepting that thou then proceed to two. Four is right out. Once the number two, being the second number, be reached, then lobbest thou thy Holy Hand Grenade of Antioch towards thy foe, who being naughty in My sight, shall snuff it.</w:t>
      </w:r>
      <w:r>
        <w:t>”</w:t>
      </w:r>
    </w:p>
    <w:p w14:paraId="5A328D0B" w14:textId="77777777" w:rsidR="00632C22" w:rsidRDefault="00632C22" w:rsidP="002703C6">
      <w:r>
        <w:t>Here are five examples</w:t>
      </w:r>
      <w:r w:rsidR="00CC62AD">
        <w:t xml:space="preserve"> of code calling that method above</w:t>
      </w:r>
      <w:r>
        <w:t>, four are mistakes, only one is correct. Try to identify the mistake in each of the four that are wrong.</w:t>
      </w:r>
    </w:p>
    <w:p w14:paraId="6059C1D3" w14:textId="77777777" w:rsidR="00632C22" w:rsidRPr="00632C22" w:rsidRDefault="00632C22" w:rsidP="002703C6">
      <w:pPr>
        <w:rPr>
          <w:rFonts w:ascii="Consolas" w:hAnsi="Consolas" w:cs="Consolas"/>
          <w:color w:val="000000"/>
        </w:rPr>
      </w:pPr>
      <w:r w:rsidRPr="00632C22">
        <w:rPr>
          <w:rFonts w:ascii="Consolas" w:hAnsi="Consolas" w:cs="Consolas"/>
          <w:color w:val="0000FF"/>
        </w:rPr>
        <w:t>double</w:t>
      </w:r>
      <w:r w:rsidRPr="00632C22">
        <w:rPr>
          <w:rFonts w:ascii="Consolas" w:hAnsi="Consolas" w:cs="Consolas"/>
          <w:color w:val="000000"/>
        </w:rPr>
        <w:t xml:space="preserve"> answer = ConvertTemperature(98</w:t>
      </w:r>
      <w:r>
        <w:rPr>
          <w:rFonts w:ascii="Consolas" w:hAnsi="Consolas" w:cs="Consolas"/>
          <w:color w:val="000000"/>
        </w:rPr>
        <w:t>.2</w:t>
      </w:r>
      <w:r w:rsidRPr="00632C22">
        <w:rPr>
          <w:rFonts w:ascii="Consolas" w:hAnsi="Consolas" w:cs="Consolas"/>
          <w:color w:val="000000"/>
        </w:rPr>
        <w:t>)</w:t>
      </w:r>
    </w:p>
    <w:p w14:paraId="6E6DABE4" w14:textId="77777777" w:rsidR="00632C22" w:rsidRPr="00632C22" w:rsidRDefault="00632C22" w:rsidP="00632C22">
      <w:r w:rsidRPr="00632C22">
        <w:rPr>
          <w:rFonts w:ascii="Consolas" w:hAnsi="Consolas" w:cs="Consolas"/>
          <w:color w:val="0000FF"/>
        </w:rPr>
        <w:t>double</w:t>
      </w:r>
      <w:r w:rsidRPr="00632C22">
        <w:rPr>
          <w:rFonts w:ascii="Consolas" w:hAnsi="Consolas" w:cs="Consolas"/>
          <w:color w:val="000000"/>
        </w:rPr>
        <w:t xml:space="preserve"> answer = ConvertTemperature(98</w:t>
      </w:r>
      <w:r>
        <w:rPr>
          <w:rFonts w:ascii="Consolas" w:hAnsi="Consolas" w:cs="Consolas"/>
          <w:color w:val="000000"/>
        </w:rPr>
        <w:t>.2</w:t>
      </w:r>
      <w:r w:rsidRPr="00632C22">
        <w:rPr>
          <w:rFonts w:ascii="Consolas" w:hAnsi="Consolas" w:cs="Consolas"/>
          <w:color w:val="000000"/>
        </w:rPr>
        <w:t>, 23)</w:t>
      </w:r>
    </w:p>
    <w:p w14:paraId="00684DC8" w14:textId="77777777" w:rsidR="00632C22" w:rsidRPr="00632C22" w:rsidRDefault="00632C22" w:rsidP="00632C22">
      <w:r w:rsidRPr="00632C22">
        <w:rPr>
          <w:rFonts w:ascii="Consolas" w:hAnsi="Consolas" w:cs="Consolas"/>
          <w:color w:val="0000FF"/>
        </w:rPr>
        <w:t>double</w:t>
      </w:r>
      <w:r w:rsidRPr="00632C22">
        <w:rPr>
          <w:rFonts w:ascii="Consolas" w:hAnsi="Consolas" w:cs="Consolas"/>
          <w:color w:val="000000"/>
        </w:rPr>
        <w:t xml:space="preserve"> answer = ConvertTemperature((98</w:t>
      </w:r>
      <w:r>
        <w:rPr>
          <w:rFonts w:ascii="Consolas" w:hAnsi="Consolas" w:cs="Consolas"/>
          <w:color w:val="000000"/>
        </w:rPr>
        <w:t>.2</w:t>
      </w:r>
      <w:r w:rsidRPr="00632C22">
        <w:rPr>
          <w:rFonts w:ascii="Consolas" w:hAnsi="Consolas" w:cs="Consolas"/>
          <w:color w:val="000000" w:themeColor="text1"/>
        </w:rPr>
        <w:t>,</w:t>
      </w:r>
      <w:r w:rsidRPr="00632C22">
        <w:rPr>
          <w:rFonts w:ascii="Consolas" w:hAnsi="Consolas" w:cs="Consolas"/>
          <w:color w:val="A31515"/>
        </w:rPr>
        <w:t>"F"</w:t>
      </w:r>
      <w:r w:rsidRPr="00632C22">
        <w:rPr>
          <w:rFonts w:ascii="Consolas" w:hAnsi="Consolas" w:cs="Consolas"/>
          <w:color w:val="000000"/>
        </w:rPr>
        <w:t>);</w:t>
      </w:r>
    </w:p>
    <w:p w14:paraId="3C7CA030" w14:textId="77777777" w:rsidR="00632C22" w:rsidRPr="00632C22" w:rsidRDefault="00632C22" w:rsidP="00632C22">
      <w:r w:rsidRPr="00632C22">
        <w:rPr>
          <w:rFonts w:ascii="Consolas" w:hAnsi="Consolas" w:cs="Consolas"/>
          <w:color w:val="0000FF"/>
        </w:rPr>
        <w:t>double</w:t>
      </w:r>
      <w:r w:rsidRPr="00632C22">
        <w:rPr>
          <w:rFonts w:ascii="Consolas" w:hAnsi="Consolas" w:cs="Consolas"/>
          <w:color w:val="000000"/>
        </w:rPr>
        <w:t xml:space="preserve"> answer = ConvertTemperature((</w:t>
      </w:r>
      <w:r w:rsidRPr="00632C22">
        <w:rPr>
          <w:rFonts w:ascii="Consolas" w:hAnsi="Consolas" w:cs="Consolas"/>
          <w:color w:val="A31515"/>
        </w:rPr>
        <w:t>"98</w:t>
      </w:r>
      <w:r>
        <w:rPr>
          <w:rFonts w:ascii="Consolas" w:hAnsi="Consolas" w:cs="Consolas"/>
          <w:color w:val="A31515"/>
        </w:rPr>
        <w:t>.2</w:t>
      </w:r>
      <w:r w:rsidRPr="00632C22">
        <w:rPr>
          <w:rFonts w:ascii="Consolas" w:hAnsi="Consolas" w:cs="Consolas"/>
          <w:color w:val="A31515"/>
        </w:rPr>
        <w:t>"</w:t>
      </w:r>
      <w:r w:rsidRPr="00632C22">
        <w:rPr>
          <w:rFonts w:ascii="Consolas" w:hAnsi="Consolas" w:cs="Consolas"/>
          <w:color w:val="000000" w:themeColor="text1"/>
        </w:rPr>
        <w:t>,</w:t>
      </w:r>
      <w:r w:rsidRPr="00632C22">
        <w:rPr>
          <w:rFonts w:ascii="Consolas" w:hAnsi="Consolas" w:cs="Consolas"/>
          <w:color w:val="A31515"/>
        </w:rPr>
        <w:t>"F"</w:t>
      </w:r>
      <w:r w:rsidRPr="00632C22">
        <w:rPr>
          <w:rFonts w:ascii="Consolas" w:hAnsi="Consolas" w:cs="Consolas"/>
          <w:color w:val="000000"/>
        </w:rPr>
        <w:t>);</w:t>
      </w:r>
    </w:p>
    <w:p w14:paraId="141A2390" w14:textId="77777777" w:rsidR="00632C22" w:rsidRDefault="00632C22" w:rsidP="00632C22">
      <w:pPr>
        <w:rPr>
          <w:rFonts w:ascii="Consolas" w:hAnsi="Consolas" w:cs="Consolas"/>
          <w:color w:val="000000"/>
        </w:rPr>
      </w:pPr>
      <w:r w:rsidRPr="00632C22">
        <w:rPr>
          <w:rFonts w:ascii="Consolas" w:hAnsi="Consolas" w:cs="Consolas"/>
          <w:color w:val="0000FF"/>
        </w:rPr>
        <w:t>string</w:t>
      </w:r>
      <w:r w:rsidRPr="00632C22">
        <w:rPr>
          <w:rFonts w:ascii="Consolas" w:hAnsi="Consolas" w:cs="Consolas"/>
          <w:color w:val="000000"/>
        </w:rPr>
        <w:t xml:space="preserve"> answer = ConvertTemperature((98</w:t>
      </w:r>
      <w:r>
        <w:rPr>
          <w:rFonts w:ascii="Consolas" w:hAnsi="Consolas" w:cs="Consolas"/>
          <w:color w:val="000000"/>
        </w:rPr>
        <w:t>.2</w:t>
      </w:r>
      <w:r w:rsidRPr="00632C22">
        <w:rPr>
          <w:rFonts w:ascii="Consolas" w:hAnsi="Consolas" w:cs="Consolas"/>
          <w:color w:val="000000" w:themeColor="text1"/>
        </w:rPr>
        <w:t>,</w:t>
      </w:r>
      <w:r w:rsidRPr="00632C22">
        <w:rPr>
          <w:rFonts w:ascii="Consolas" w:hAnsi="Consolas" w:cs="Consolas"/>
          <w:color w:val="A31515"/>
        </w:rPr>
        <w:t>"F"</w:t>
      </w:r>
      <w:r w:rsidRPr="00632C22">
        <w:rPr>
          <w:rFonts w:ascii="Consolas" w:hAnsi="Consolas" w:cs="Consolas"/>
          <w:color w:val="000000"/>
        </w:rPr>
        <w:t>);</w:t>
      </w:r>
    </w:p>
    <w:p w14:paraId="49D3102C" w14:textId="77777777" w:rsidR="00495E96" w:rsidRPr="00632C22" w:rsidRDefault="00495E96" w:rsidP="00495E96">
      <w:r>
        <w:t>C# allows for two things that I am not going to cover, but you should be aware they exist. First, you can name the arguments in a method call, and then they do not have to be in the exact order. Second, you can provide pre-set values for parameters in the method definition, and then the user can leave them out of the method call. My personal belief is these “features” make the language more complicated for a very small gain, so I never use them.</w:t>
      </w:r>
    </w:p>
    <w:p w14:paraId="41203F0D" w14:textId="77777777" w:rsidR="00A76545" w:rsidRDefault="00A76545" w:rsidP="00D06257"/>
    <w:p w14:paraId="0D1FB21D" w14:textId="77777777" w:rsidR="00A76545" w:rsidRPr="00D06257" w:rsidRDefault="00A76545" w:rsidP="00A76545">
      <w:pPr>
        <w:pStyle w:val="Heading3"/>
      </w:pPr>
      <w:bookmarkStart w:id="73" w:name="_Toc44348535"/>
      <w:r w:rsidRPr="00A76545">
        <w:t>Implementation</w:t>
      </w:r>
      <w:r>
        <w:t xml:space="preserve"> H</w:t>
      </w:r>
      <w:r w:rsidRPr="00A76545">
        <w:t>iding</w:t>
      </w:r>
      <w:bookmarkEnd w:id="73"/>
    </w:p>
    <w:p w14:paraId="1400B497" w14:textId="41BC4557" w:rsidR="001C3E80" w:rsidRPr="001C3E80" w:rsidRDefault="00817F33" w:rsidP="001C3E80">
      <w:r>
        <w:t xml:space="preserve">A major advantage of proper </w:t>
      </w:r>
      <w:r w:rsidR="001C3E80" w:rsidRPr="001C3E80">
        <w:t>object-oriented programming</w:t>
      </w:r>
      <w:r>
        <w:t xml:space="preserve"> is called “implementation hiding”. The idea is that when you write a method, other people can write code that now depe</w:t>
      </w:r>
      <w:r w:rsidR="00821F9D">
        <w:t>nd on your method. However, the</w:t>
      </w:r>
      <w:r>
        <w:t xml:space="preserve"> </w:t>
      </w:r>
      <w:r w:rsidRPr="00C16570">
        <w:rPr>
          <w:b/>
        </w:rPr>
        <w:t>only</w:t>
      </w:r>
      <w:r>
        <w:t xml:space="preserve"> dependency they can take on you</w:t>
      </w:r>
      <w:r w:rsidR="00C16570">
        <w:t>r method</w:t>
      </w:r>
      <w:r>
        <w:t xml:space="preserve"> is that the method signature</w:t>
      </w:r>
      <w:r w:rsidR="00C16570">
        <w:t xml:space="preserve"> does not change. The method signature (declaration) tells users how to interact with your method. The person who owns the code for the method is free to continue to make improvements to the code inside of the method.  Maybe they can make it faster, or more secure. Other people using the method should not look at the code inside the method and take any dependency on how the code works (meaning, expect it to work a particular way). Because large complex programs are wri</w:t>
      </w:r>
      <w:r w:rsidR="00821F9D">
        <w:t>tten using hundreds of methods b</w:t>
      </w:r>
      <w:r w:rsidR="00C16570">
        <w:t xml:space="preserve">y many people on a team, each team member can work effectively in isolation. Because of this principal of implementation hiding, each method owner can improve their code and make bug fixes without fear of breaking someone else’s code, as long as they do not change the </w:t>
      </w:r>
      <w:r w:rsidR="008F1646">
        <w:t xml:space="preserve">method </w:t>
      </w:r>
      <w:r w:rsidR="00C16570">
        <w:t>signature.</w:t>
      </w:r>
    </w:p>
    <w:p w14:paraId="7A1CC537" w14:textId="77777777" w:rsidR="001C3E80" w:rsidRDefault="00C16570" w:rsidP="001C3E80">
      <w:r>
        <w:t>You have been using Microsoft’s Console.WriteLine all through this book, Microsoft could release new versions of the .NET library (which they do) and</w:t>
      </w:r>
      <w:r w:rsidR="00821F9D">
        <w:t xml:space="preserve"> you do not need to worry if those</w:t>
      </w:r>
      <w:r>
        <w:t xml:space="preserve"> change</w:t>
      </w:r>
      <w:r w:rsidR="00821F9D">
        <w:t>s</w:t>
      </w:r>
      <w:r>
        <w:t xml:space="preserve"> in Console.WriteLine</w:t>
      </w:r>
      <w:r w:rsidR="00821F9D">
        <w:t xml:space="preserve"> will introduce new bugs into your code. A</w:t>
      </w:r>
      <w:r>
        <w:t xml:space="preserve">ll we </w:t>
      </w:r>
      <w:r w:rsidR="00821F9D">
        <w:t xml:space="preserve">have to </w:t>
      </w:r>
      <w:r>
        <w:t>care about is how we call it, and they will not change that.</w:t>
      </w:r>
    </w:p>
    <w:p w14:paraId="3CC6D04F" w14:textId="77777777" w:rsidR="00EE4D2B" w:rsidRPr="001C3E80" w:rsidRDefault="00EE4D2B" w:rsidP="00EE4D2B">
      <w:pPr>
        <w:pStyle w:val="Heading3"/>
      </w:pPr>
      <w:bookmarkStart w:id="74" w:name="_Toc44348536"/>
      <w:r>
        <w:t>Method Overloading</w:t>
      </w:r>
      <w:bookmarkEnd w:id="74"/>
    </w:p>
    <w:p w14:paraId="32322DF5" w14:textId="77777777" w:rsidR="00BC6EE4" w:rsidRDefault="00EE4D2B" w:rsidP="00EE4D2B">
      <w:r>
        <w:t xml:space="preserve">Method overloading is a name given to a capability of the C# compiler. You can create more than one method within the </w:t>
      </w:r>
      <w:r w:rsidRPr="001D77F4">
        <w:rPr>
          <w:b/>
        </w:rPr>
        <w:t>same class</w:t>
      </w:r>
      <w:r>
        <w:t xml:space="preserve"> using the </w:t>
      </w:r>
      <w:r w:rsidRPr="001D77F4">
        <w:rPr>
          <w:b/>
        </w:rPr>
        <w:t>exact same name</w:t>
      </w:r>
      <w:r>
        <w:t xml:space="preserve">. You “overload” the name.  BUT, each method declaration of </w:t>
      </w:r>
      <w:r>
        <w:lastRenderedPageBreak/>
        <w:t xml:space="preserve">this set of same-name methods MUST have different declaration signatures. Look at these </w:t>
      </w:r>
      <w:r w:rsidR="00F26F3B">
        <w:t>4</w:t>
      </w:r>
      <w:r>
        <w:t xml:space="preserve"> method declarations:</w:t>
      </w:r>
    </w:p>
    <w:p w14:paraId="4A19DFE1" w14:textId="77777777" w:rsidR="00EE4D2B" w:rsidRDefault="00EE4D2B" w:rsidP="00EE4D2B">
      <w:pPr>
        <w:autoSpaceDE w:val="0"/>
        <w:autoSpaceDN w:val="0"/>
        <w:adjustRightInd w:val="0"/>
        <w:spacing w:before="0" w:after="0" w:line="240" w:lineRule="auto"/>
        <w:rPr>
          <w:rFonts w:ascii="Consolas" w:hAnsi="Consolas" w:cs="Consolas"/>
          <w:color w:val="000000"/>
          <w:szCs w:val="19"/>
        </w:rPr>
      </w:pPr>
      <w:r w:rsidRPr="00DE7C9B">
        <w:rPr>
          <w:rFonts w:ascii="Consolas" w:hAnsi="Consolas" w:cs="Consolas"/>
          <w:color w:val="0000FF"/>
          <w:szCs w:val="19"/>
        </w:rPr>
        <w:t>public</w:t>
      </w:r>
      <w:r w:rsidRPr="00DE7C9B">
        <w:rPr>
          <w:rFonts w:ascii="Consolas" w:hAnsi="Consolas" w:cs="Consolas"/>
          <w:color w:val="000000"/>
          <w:szCs w:val="19"/>
        </w:rPr>
        <w:t xml:space="preserve"> </w:t>
      </w:r>
      <w:r w:rsidRPr="00DE7C9B">
        <w:rPr>
          <w:rFonts w:ascii="Consolas" w:hAnsi="Consolas" w:cs="Consolas"/>
          <w:color w:val="0000FF"/>
          <w:szCs w:val="19"/>
        </w:rPr>
        <w:t>static</w:t>
      </w:r>
      <w:r w:rsidRPr="00DE7C9B">
        <w:rPr>
          <w:rFonts w:ascii="Consolas" w:hAnsi="Consolas" w:cs="Consolas"/>
          <w:color w:val="000000"/>
          <w:szCs w:val="19"/>
        </w:rPr>
        <w:t xml:space="preserve"> </w:t>
      </w:r>
      <w:r w:rsidRPr="00DE7C9B">
        <w:rPr>
          <w:rFonts w:ascii="Consolas" w:hAnsi="Consolas" w:cs="Consolas"/>
          <w:color w:val="0000FF"/>
          <w:szCs w:val="19"/>
        </w:rPr>
        <w:t>void</w:t>
      </w:r>
      <w:r>
        <w:rPr>
          <w:rFonts w:ascii="Consolas" w:hAnsi="Consolas" w:cs="Consolas"/>
          <w:color w:val="000000"/>
          <w:szCs w:val="19"/>
        </w:rPr>
        <w:t xml:space="preserve"> </w:t>
      </w:r>
      <w:r w:rsidRPr="00EE4D2B">
        <w:rPr>
          <w:rFonts w:ascii="Consolas" w:hAnsi="Consolas" w:cs="Consolas"/>
          <w:color w:val="000000"/>
          <w:szCs w:val="19"/>
        </w:rPr>
        <w:t>CalculateTotal</w:t>
      </w:r>
      <w:r w:rsidRPr="00DE7C9B">
        <w:rPr>
          <w:rFonts w:ascii="Consolas" w:hAnsi="Consolas" w:cs="Consolas"/>
          <w:color w:val="000000"/>
          <w:szCs w:val="19"/>
        </w:rPr>
        <w:t>(</w:t>
      </w:r>
      <w:r w:rsidRPr="00DE7C9B">
        <w:rPr>
          <w:rFonts w:ascii="Consolas" w:hAnsi="Consolas" w:cs="Consolas"/>
          <w:color w:val="0000FF"/>
          <w:szCs w:val="19"/>
        </w:rPr>
        <w:t>double</w:t>
      </w:r>
      <w:r w:rsidRPr="00DE7C9B">
        <w:rPr>
          <w:rFonts w:ascii="Consolas" w:hAnsi="Consolas" w:cs="Consolas"/>
          <w:color w:val="000000"/>
          <w:szCs w:val="19"/>
        </w:rPr>
        <w:t xml:space="preserve"> Amt)</w:t>
      </w:r>
    </w:p>
    <w:p w14:paraId="5DAE8657" w14:textId="77777777" w:rsidR="001D77F4" w:rsidRDefault="001D77F4" w:rsidP="00EE4D2B">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w:t>
      </w:r>
    </w:p>
    <w:p w14:paraId="0B649C03" w14:textId="77777777" w:rsidR="001D77F4" w:rsidRDefault="001D77F4" w:rsidP="00EE4D2B">
      <w:pPr>
        <w:autoSpaceDE w:val="0"/>
        <w:autoSpaceDN w:val="0"/>
        <w:adjustRightInd w:val="0"/>
        <w:spacing w:before="0" w:after="0" w:line="240" w:lineRule="auto"/>
        <w:rPr>
          <w:rFonts w:ascii="Consolas" w:hAnsi="Consolas" w:cs="Consolas"/>
          <w:color w:val="000000"/>
          <w:szCs w:val="19"/>
        </w:rPr>
      </w:pPr>
      <w:r>
        <w:rPr>
          <w:rFonts w:ascii="Consolas" w:eastAsia="+mn-ea" w:hAnsi="Consolas" w:cs="+mn-cs"/>
          <w:color w:val="008000"/>
          <w:highlight w:val="white"/>
        </w:rPr>
        <w:t xml:space="preserve">    </w:t>
      </w:r>
      <w:r w:rsidRPr="009A2050">
        <w:rPr>
          <w:rFonts w:ascii="Consolas" w:eastAsia="+mn-ea" w:hAnsi="Consolas" w:cs="+mn-cs"/>
          <w:color w:val="008000"/>
          <w:highlight w:val="white"/>
        </w:rPr>
        <w:t>//</w:t>
      </w:r>
      <w:r>
        <w:rPr>
          <w:rFonts w:ascii="Consolas" w:eastAsia="+mn-ea" w:hAnsi="Consolas" w:cs="+mn-cs"/>
          <w:color w:val="008000"/>
        </w:rPr>
        <w:t xml:space="preserve"> fantastic code goes here</w:t>
      </w:r>
    </w:p>
    <w:p w14:paraId="2DC1E1DA" w14:textId="77777777" w:rsidR="001D77F4" w:rsidRPr="00DE7C9B" w:rsidRDefault="001D77F4" w:rsidP="00EE4D2B">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w:t>
      </w:r>
    </w:p>
    <w:p w14:paraId="02023BF8" w14:textId="77777777" w:rsidR="001D77F4" w:rsidRDefault="001D77F4" w:rsidP="00EE4D2B">
      <w:pPr>
        <w:autoSpaceDE w:val="0"/>
        <w:autoSpaceDN w:val="0"/>
        <w:adjustRightInd w:val="0"/>
        <w:spacing w:before="0" w:after="0" w:line="240" w:lineRule="auto"/>
        <w:rPr>
          <w:rFonts w:ascii="Consolas" w:hAnsi="Consolas" w:cs="Consolas"/>
          <w:color w:val="0000FF"/>
          <w:szCs w:val="19"/>
        </w:rPr>
      </w:pPr>
    </w:p>
    <w:p w14:paraId="2AC34F6B" w14:textId="77777777" w:rsidR="00EE4D2B" w:rsidRDefault="00EE4D2B" w:rsidP="00EE4D2B">
      <w:pPr>
        <w:autoSpaceDE w:val="0"/>
        <w:autoSpaceDN w:val="0"/>
        <w:adjustRightInd w:val="0"/>
        <w:spacing w:before="0" w:after="0" w:line="240" w:lineRule="auto"/>
        <w:rPr>
          <w:rFonts w:ascii="Consolas" w:hAnsi="Consolas" w:cs="Consolas"/>
          <w:color w:val="000000"/>
          <w:szCs w:val="19"/>
        </w:rPr>
      </w:pPr>
      <w:r w:rsidRPr="00DE7C9B">
        <w:rPr>
          <w:rFonts w:ascii="Consolas" w:hAnsi="Consolas" w:cs="Consolas"/>
          <w:color w:val="0000FF"/>
          <w:szCs w:val="19"/>
        </w:rPr>
        <w:t>public</w:t>
      </w:r>
      <w:r w:rsidRPr="00DE7C9B">
        <w:rPr>
          <w:rFonts w:ascii="Consolas" w:hAnsi="Consolas" w:cs="Consolas"/>
          <w:color w:val="000000"/>
          <w:szCs w:val="19"/>
        </w:rPr>
        <w:t xml:space="preserve"> </w:t>
      </w:r>
      <w:r w:rsidRPr="00DE7C9B">
        <w:rPr>
          <w:rFonts w:ascii="Consolas" w:hAnsi="Consolas" w:cs="Consolas"/>
          <w:color w:val="0000FF"/>
          <w:szCs w:val="19"/>
        </w:rPr>
        <w:t>static</w:t>
      </w:r>
      <w:r w:rsidRPr="00DE7C9B">
        <w:rPr>
          <w:rFonts w:ascii="Consolas" w:hAnsi="Consolas" w:cs="Consolas"/>
          <w:color w:val="000000"/>
          <w:szCs w:val="19"/>
        </w:rPr>
        <w:t xml:space="preserve"> </w:t>
      </w:r>
      <w:r w:rsidRPr="00DE7C9B">
        <w:rPr>
          <w:rFonts w:ascii="Consolas" w:hAnsi="Consolas" w:cs="Consolas"/>
          <w:color w:val="0000FF"/>
          <w:szCs w:val="19"/>
        </w:rPr>
        <w:t>void</w:t>
      </w:r>
      <w:r>
        <w:rPr>
          <w:rFonts w:ascii="Consolas" w:hAnsi="Consolas" w:cs="Consolas"/>
          <w:color w:val="000000"/>
          <w:szCs w:val="19"/>
        </w:rPr>
        <w:t xml:space="preserve"> </w:t>
      </w:r>
      <w:r w:rsidRPr="00EE4D2B">
        <w:rPr>
          <w:rFonts w:ascii="Consolas" w:hAnsi="Consolas" w:cs="Consolas"/>
          <w:color w:val="000000"/>
          <w:szCs w:val="19"/>
        </w:rPr>
        <w:t>CalculateTotal</w:t>
      </w:r>
      <w:r w:rsidRPr="00DE7C9B">
        <w:rPr>
          <w:rFonts w:ascii="Consolas" w:hAnsi="Consolas" w:cs="Consolas"/>
          <w:color w:val="000000"/>
          <w:szCs w:val="19"/>
        </w:rPr>
        <w:t>(</w:t>
      </w:r>
      <w:r w:rsidRPr="00DE7C9B">
        <w:rPr>
          <w:rFonts w:ascii="Consolas" w:hAnsi="Consolas" w:cs="Consolas"/>
          <w:color w:val="0000FF"/>
          <w:szCs w:val="19"/>
        </w:rPr>
        <w:t>double</w:t>
      </w:r>
      <w:r w:rsidRPr="00DE7C9B">
        <w:rPr>
          <w:rFonts w:ascii="Consolas" w:hAnsi="Consolas" w:cs="Consolas"/>
          <w:color w:val="000000"/>
          <w:szCs w:val="19"/>
        </w:rPr>
        <w:t xml:space="preserve"> Amt, </w:t>
      </w:r>
      <w:r w:rsidRPr="00DE7C9B">
        <w:rPr>
          <w:rFonts w:ascii="Consolas" w:hAnsi="Consolas" w:cs="Consolas"/>
          <w:color w:val="0000FF"/>
          <w:szCs w:val="19"/>
        </w:rPr>
        <w:t>double</w:t>
      </w:r>
      <w:r w:rsidRPr="00DE7C9B">
        <w:rPr>
          <w:rFonts w:ascii="Consolas" w:hAnsi="Consolas" w:cs="Consolas"/>
          <w:color w:val="000000"/>
          <w:szCs w:val="19"/>
        </w:rPr>
        <w:t xml:space="preserve"> taxRate)</w:t>
      </w:r>
    </w:p>
    <w:p w14:paraId="21CA89CD" w14:textId="77777777" w:rsidR="001D77F4" w:rsidRDefault="001D77F4" w:rsidP="001D77F4">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w:t>
      </w:r>
    </w:p>
    <w:p w14:paraId="7215445A" w14:textId="77777777" w:rsidR="001D77F4" w:rsidRDefault="001D77F4" w:rsidP="001D77F4">
      <w:pPr>
        <w:autoSpaceDE w:val="0"/>
        <w:autoSpaceDN w:val="0"/>
        <w:adjustRightInd w:val="0"/>
        <w:spacing w:before="0" w:after="0" w:line="240" w:lineRule="auto"/>
        <w:rPr>
          <w:rFonts w:ascii="Consolas" w:hAnsi="Consolas" w:cs="Consolas"/>
          <w:color w:val="000000"/>
          <w:szCs w:val="19"/>
        </w:rPr>
      </w:pPr>
      <w:r>
        <w:rPr>
          <w:rFonts w:ascii="Consolas" w:eastAsia="+mn-ea" w:hAnsi="Consolas" w:cs="+mn-cs"/>
          <w:color w:val="008000"/>
          <w:highlight w:val="white"/>
        </w:rPr>
        <w:t xml:space="preserve">    </w:t>
      </w:r>
      <w:r w:rsidRPr="009A2050">
        <w:rPr>
          <w:rFonts w:ascii="Consolas" w:eastAsia="+mn-ea" w:hAnsi="Consolas" w:cs="+mn-cs"/>
          <w:color w:val="008000"/>
          <w:highlight w:val="white"/>
        </w:rPr>
        <w:t>//</w:t>
      </w:r>
      <w:r>
        <w:rPr>
          <w:rFonts w:ascii="Consolas" w:eastAsia="+mn-ea" w:hAnsi="Consolas" w:cs="+mn-cs"/>
          <w:color w:val="008000"/>
        </w:rPr>
        <w:t xml:space="preserve"> fantastic code goes here</w:t>
      </w:r>
    </w:p>
    <w:p w14:paraId="34EC2A74" w14:textId="77777777" w:rsidR="001D77F4" w:rsidRPr="00DE7C9B" w:rsidRDefault="001D77F4" w:rsidP="001D77F4">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w:t>
      </w:r>
    </w:p>
    <w:p w14:paraId="6325846C" w14:textId="77777777" w:rsidR="001D77F4" w:rsidRDefault="001D77F4" w:rsidP="00EE4D2B">
      <w:pPr>
        <w:autoSpaceDE w:val="0"/>
        <w:autoSpaceDN w:val="0"/>
        <w:adjustRightInd w:val="0"/>
        <w:spacing w:before="0" w:after="0" w:line="240" w:lineRule="auto"/>
        <w:rPr>
          <w:rFonts w:ascii="Consolas" w:hAnsi="Consolas" w:cs="Consolas"/>
          <w:color w:val="000000"/>
          <w:szCs w:val="19"/>
        </w:rPr>
      </w:pPr>
    </w:p>
    <w:p w14:paraId="31560CBC" w14:textId="77777777" w:rsidR="001D77F4" w:rsidRDefault="00F26F3B" w:rsidP="001D77F4">
      <w:pPr>
        <w:autoSpaceDE w:val="0"/>
        <w:autoSpaceDN w:val="0"/>
        <w:adjustRightInd w:val="0"/>
        <w:spacing w:before="0" w:after="0" w:line="240" w:lineRule="auto"/>
        <w:rPr>
          <w:rFonts w:ascii="Consolas" w:hAnsi="Consolas" w:cs="Consolas"/>
          <w:color w:val="000000"/>
          <w:szCs w:val="19"/>
        </w:rPr>
      </w:pPr>
      <w:r w:rsidRPr="00DE7C9B">
        <w:rPr>
          <w:rFonts w:ascii="Consolas" w:hAnsi="Consolas" w:cs="Consolas"/>
          <w:color w:val="0000FF"/>
          <w:szCs w:val="19"/>
        </w:rPr>
        <w:t>public</w:t>
      </w:r>
      <w:r w:rsidRPr="00DE7C9B">
        <w:rPr>
          <w:rFonts w:ascii="Consolas" w:hAnsi="Consolas" w:cs="Consolas"/>
          <w:color w:val="000000"/>
          <w:szCs w:val="19"/>
        </w:rPr>
        <w:t xml:space="preserve"> </w:t>
      </w:r>
      <w:r w:rsidRPr="00DE7C9B">
        <w:rPr>
          <w:rFonts w:ascii="Consolas" w:hAnsi="Consolas" w:cs="Consolas"/>
          <w:color w:val="0000FF"/>
          <w:szCs w:val="19"/>
        </w:rPr>
        <w:t>static</w:t>
      </w:r>
      <w:r w:rsidRPr="00DE7C9B">
        <w:rPr>
          <w:rFonts w:ascii="Consolas" w:hAnsi="Consolas" w:cs="Consolas"/>
          <w:color w:val="000000"/>
          <w:szCs w:val="19"/>
        </w:rPr>
        <w:t xml:space="preserve"> </w:t>
      </w:r>
      <w:r w:rsidRPr="00DE7C9B">
        <w:rPr>
          <w:rFonts w:ascii="Consolas" w:hAnsi="Consolas" w:cs="Consolas"/>
          <w:color w:val="0000FF"/>
          <w:szCs w:val="19"/>
        </w:rPr>
        <w:t>void</w:t>
      </w:r>
      <w:r>
        <w:rPr>
          <w:rFonts w:ascii="Consolas" w:hAnsi="Consolas" w:cs="Consolas"/>
          <w:color w:val="000000"/>
          <w:szCs w:val="19"/>
        </w:rPr>
        <w:t xml:space="preserve"> </w:t>
      </w:r>
      <w:r w:rsidRPr="00EE4D2B">
        <w:rPr>
          <w:rFonts w:ascii="Consolas" w:hAnsi="Consolas" w:cs="Consolas"/>
          <w:color w:val="000000"/>
          <w:szCs w:val="19"/>
        </w:rPr>
        <w:t>CalculateTotal</w:t>
      </w:r>
      <w:r w:rsidRPr="00DE7C9B">
        <w:rPr>
          <w:rFonts w:ascii="Consolas" w:hAnsi="Consolas" w:cs="Consolas"/>
          <w:color w:val="000000"/>
          <w:szCs w:val="19"/>
        </w:rPr>
        <w:t>(</w:t>
      </w:r>
      <w:r w:rsidRPr="00DE7C9B">
        <w:rPr>
          <w:rFonts w:ascii="Consolas" w:hAnsi="Consolas" w:cs="Consolas"/>
          <w:color w:val="0000FF"/>
          <w:szCs w:val="19"/>
        </w:rPr>
        <w:t>double</w:t>
      </w:r>
      <w:r w:rsidRPr="00DE7C9B">
        <w:rPr>
          <w:rFonts w:ascii="Consolas" w:hAnsi="Consolas" w:cs="Consolas"/>
          <w:color w:val="000000"/>
          <w:szCs w:val="19"/>
        </w:rPr>
        <w:t xml:space="preserve"> Amt, </w:t>
      </w:r>
      <w:r>
        <w:rPr>
          <w:rFonts w:ascii="Consolas" w:hAnsi="Consolas" w:cs="Consolas"/>
          <w:color w:val="0000FF"/>
          <w:szCs w:val="19"/>
        </w:rPr>
        <w:t>int</w:t>
      </w:r>
      <w:r w:rsidRPr="00DE7C9B">
        <w:rPr>
          <w:rFonts w:ascii="Consolas" w:hAnsi="Consolas" w:cs="Consolas"/>
          <w:color w:val="000000"/>
          <w:szCs w:val="19"/>
        </w:rPr>
        <w:t xml:space="preserve"> taxRate)</w:t>
      </w:r>
      <w:r w:rsidR="001D77F4" w:rsidRPr="001D77F4">
        <w:rPr>
          <w:rFonts w:ascii="Consolas" w:hAnsi="Consolas" w:cs="Consolas"/>
          <w:color w:val="000000"/>
          <w:szCs w:val="19"/>
        </w:rPr>
        <w:t xml:space="preserve"> </w:t>
      </w:r>
      <w:r w:rsidR="001D77F4">
        <w:rPr>
          <w:rFonts w:ascii="Consolas" w:hAnsi="Consolas" w:cs="Consolas"/>
          <w:color w:val="000000"/>
          <w:szCs w:val="19"/>
        </w:rPr>
        <w:t>{</w:t>
      </w:r>
    </w:p>
    <w:p w14:paraId="4D33588B" w14:textId="77777777" w:rsidR="001D77F4" w:rsidRDefault="001D77F4" w:rsidP="001D77F4">
      <w:pPr>
        <w:autoSpaceDE w:val="0"/>
        <w:autoSpaceDN w:val="0"/>
        <w:adjustRightInd w:val="0"/>
        <w:spacing w:before="0" w:after="0" w:line="240" w:lineRule="auto"/>
        <w:rPr>
          <w:rFonts w:ascii="Consolas" w:hAnsi="Consolas" w:cs="Consolas"/>
          <w:color w:val="000000"/>
          <w:szCs w:val="19"/>
        </w:rPr>
      </w:pPr>
      <w:r>
        <w:rPr>
          <w:rFonts w:ascii="Consolas" w:eastAsia="+mn-ea" w:hAnsi="Consolas" w:cs="+mn-cs"/>
          <w:color w:val="008000"/>
          <w:highlight w:val="white"/>
        </w:rPr>
        <w:t xml:space="preserve">    </w:t>
      </w:r>
      <w:r w:rsidRPr="009A2050">
        <w:rPr>
          <w:rFonts w:ascii="Consolas" w:eastAsia="+mn-ea" w:hAnsi="Consolas" w:cs="+mn-cs"/>
          <w:color w:val="008000"/>
          <w:highlight w:val="white"/>
        </w:rPr>
        <w:t>//</w:t>
      </w:r>
      <w:r>
        <w:rPr>
          <w:rFonts w:ascii="Consolas" w:eastAsia="+mn-ea" w:hAnsi="Consolas" w:cs="+mn-cs"/>
          <w:color w:val="008000"/>
        </w:rPr>
        <w:t xml:space="preserve"> fantastic code goes here</w:t>
      </w:r>
    </w:p>
    <w:p w14:paraId="45D8BAF1" w14:textId="77777777" w:rsidR="001D77F4" w:rsidRPr="00DE7C9B" w:rsidRDefault="001D77F4" w:rsidP="001D77F4">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w:t>
      </w:r>
    </w:p>
    <w:p w14:paraId="26887F5A" w14:textId="77777777" w:rsidR="00F26F3B" w:rsidRPr="00DE7C9B" w:rsidRDefault="00F26F3B" w:rsidP="00F26F3B">
      <w:pPr>
        <w:autoSpaceDE w:val="0"/>
        <w:autoSpaceDN w:val="0"/>
        <w:adjustRightInd w:val="0"/>
        <w:spacing w:before="0" w:after="0" w:line="240" w:lineRule="auto"/>
        <w:rPr>
          <w:rFonts w:ascii="Consolas" w:hAnsi="Consolas" w:cs="Consolas"/>
          <w:color w:val="000000"/>
          <w:szCs w:val="19"/>
        </w:rPr>
      </w:pPr>
    </w:p>
    <w:p w14:paraId="5D8A6454" w14:textId="77777777" w:rsidR="001D77F4" w:rsidRDefault="00EE4D2B" w:rsidP="001D77F4">
      <w:pPr>
        <w:autoSpaceDE w:val="0"/>
        <w:autoSpaceDN w:val="0"/>
        <w:adjustRightInd w:val="0"/>
        <w:spacing w:before="0" w:after="0" w:line="240" w:lineRule="auto"/>
        <w:rPr>
          <w:rFonts w:ascii="Consolas" w:hAnsi="Consolas" w:cs="Consolas"/>
          <w:color w:val="000000"/>
          <w:szCs w:val="19"/>
        </w:rPr>
      </w:pPr>
      <w:r w:rsidRPr="00EE4D2B">
        <w:rPr>
          <w:rFonts w:ascii="Consolas" w:hAnsi="Consolas" w:cs="Consolas"/>
          <w:color w:val="0000FF"/>
          <w:szCs w:val="19"/>
        </w:rPr>
        <w:t>public</w:t>
      </w:r>
      <w:r w:rsidRPr="00EE4D2B">
        <w:rPr>
          <w:rFonts w:ascii="Consolas" w:hAnsi="Consolas" w:cs="Consolas"/>
          <w:color w:val="000000"/>
          <w:szCs w:val="19"/>
        </w:rPr>
        <w:t xml:space="preserve"> </w:t>
      </w:r>
      <w:r w:rsidRPr="00EE4D2B">
        <w:rPr>
          <w:rFonts w:ascii="Consolas" w:hAnsi="Consolas" w:cs="Consolas"/>
          <w:color w:val="0000FF"/>
          <w:szCs w:val="19"/>
        </w:rPr>
        <w:t>static</w:t>
      </w:r>
      <w:r w:rsidRPr="00EE4D2B">
        <w:rPr>
          <w:rFonts w:ascii="Consolas" w:hAnsi="Consolas" w:cs="Consolas"/>
          <w:color w:val="000000"/>
          <w:szCs w:val="19"/>
        </w:rPr>
        <w:t xml:space="preserve"> </w:t>
      </w:r>
      <w:r>
        <w:rPr>
          <w:rFonts w:ascii="Consolas" w:hAnsi="Consolas" w:cs="Consolas"/>
          <w:color w:val="0000FF"/>
          <w:szCs w:val="19"/>
        </w:rPr>
        <w:t>void</w:t>
      </w:r>
      <w:r w:rsidRPr="00EE4D2B">
        <w:rPr>
          <w:rFonts w:ascii="Consolas" w:hAnsi="Consolas" w:cs="Consolas"/>
          <w:color w:val="000000"/>
          <w:szCs w:val="19"/>
        </w:rPr>
        <w:t xml:space="preserve"> CalculateTotal(</w:t>
      </w:r>
      <w:r w:rsidRPr="00EE4D2B">
        <w:rPr>
          <w:rFonts w:ascii="Consolas" w:hAnsi="Consolas" w:cs="Consolas"/>
          <w:color w:val="0000FF"/>
          <w:szCs w:val="19"/>
        </w:rPr>
        <w:t>double</w:t>
      </w:r>
      <w:r w:rsidRPr="00EE4D2B">
        <w:rPr>
          <w:rFonts w:ascii="Consolas" w:hAnsi="Consolas" w:cs="Consolas"/>
          <w:color w:val="000000"/>
          <w:szCs w:val="19"/>
        </w:rPr>
        <w:t xml:space="preserve"> Amt, </w:t>
      </w:r>
      <w:r w:rsidRPr="00EE4D2B">
        <w:rPr>
          <w:rFonts w:ascii="Consolas" w:hAnsi="Consolas" w:cs="Consolas"/>
          <w:color w:val="0000FF"/>
          <w:szCs w:val="19"/>
        </w:rPr>
        <w:t>double</w:t>
      </w:r>
      <w:r w:rsidRPr="00EE4D2B">
        <w:rPr>
          <w:rFonts w:ascii="Consolas" w:hAnsi="Consolas" w:cs="Consolas"/>
          <w:color w:val="000000"/>
          <w:szCs w:val="19"/>
        </w:rPr>
        <w:t xml:space="preserve"> taxRate</w:t>
      </w:r>
      <w:r>
        <w:rPr>
          <w:rFonts w:ascii="Consolas" w:hAnsi="Consolas" w:cs="Consolas"/>
          <w:color w:val="000000"/>
          <w:szCs w:val="19"/>
        </w:rPr>
        <w:t xml:space="preserve">, </w:t>
      </w:r>
      <w:r>
        <w:rPr>
          <w:rFonts w:ascii="Consolas" w:hAnsi="Consolas" w:cs="Consolas"/>
          <w:color w:val="0000FF"/>
          <w:szCs w:val="19"/>
        </w:rPr>
        <w:t>string state</w:t>
      </w:r>
      <w:r w:rsidRPr="00EE4D2B">
        <w:rPr>
          <w:rFonts w:ascii="Consolas" w:hAnsi="Consolas" w:cs="Consolas"/>
          <w:color w:val="000000"/>
          <w:szCs w:val="19"/>
        </w:rPr>
        <w:t>)</w:t>
      </w:r>
      <w:r w:rsidR="001D77F4" w:rsidRPr="001D77F4">
        <w:rPr>
          <w:rFonts w:ascii="Consolas" w:hAnsi="Consolas" w:cs="Consolas"/>
          <w:color w:val="000000"/>
          <w:szCs w:val="19"/>
        </w:rPr>
        <w:t xml:space="preserve"> </w:t>
      </w:r>
      <w:r w:rsidR="001D77F4">
        <w:rPr>
          <w:rFonts w:ascii="Consolas" w:hAnsi="Consolas" w:cs="Consolas"/>
          <w:color w:val="000000"/>
          <w:szCs w:val="19"/>
        </w:rPr>
        <w:t>{</w:t>
      </w:r>
    </w:p>
    <w:p w14:paraId="2137D30B" w14:textId="77777777" w:rsidR="001D77F4" w:rsidRDefault="001D77F4" w:rsidP="001D77F4">
      <w:pPr>
        <w:autoSpaceDE w:val="0"/>
        <w:autoSpaceDN w:val="0"/>
        <w:adjustRightInd w:val="0"/>
        <w:spacing w:before="0" w:after="0" w:line="240" w:lineRule="auto"/>
        <w:rPr>
          <w:rFonts w:ascii="Consolas" w:hAnsi="Consolas" w:cs="Consolas"/>
          <w:color w:val="000000"/>
          <w:szCs w:val="19"/>
        </w:rPr>
      </w:pPr>
      <w:r>
        <w:rPr>
          <w:rFonts w:ascii="Consolas" w:eastAsia="+mn-ea" w:hAnsi="Consolas" w:cs="+mn-cs"/>
          <w:color w:val="008000"/>
          <w:highlight w:val="white"/>
        </w:rPr>
        <w:t xml:space="preserve">    </w:t>
      </w:r>
      <w:r w:rsidRPr="009A2050">
        <w:rPr>
          <w:rFonts w:ascii="Consolas" w:eastAsia="+mn-ea" w:hAnsi="Consolas" w:cs="+mn-cs"/>
          <w:color w:val="008000"/>
          <w:highlight w:val="white"/>
        </w:rPr>
        <w:t>//</w:t>
      </w:r>
      <w:r>
        <w:rPr>
          <w:rFonts w:ascii="Consolas" w:eastAsia="+mn-ea" w:hAnsi="Consolas" w:cs="+mn-cs"/>
          <w:color w:val="008000"/>
        </w:rPr>
        <w:t xml:space="preserve"> fantastic code goes here</w:t>
      </w:r>
    </w:p>
    <w:p w14:paraId="75A80F61" w14:textId="77777777" w:rsidR="001D77F4" w:rsidRPr="00DE7C9B" w:rsidRDefault="001D77F4" w:rsidP="001D77F4">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w:t>
      </w:r>
    </w:p>
    <w:p w14:paraId="4B62F9E5" w14:textId="77777777" w:rsidR="00EE4D2B" w:rsidRDefault="00EE4D2B" w:rsidP="00EE4D2B">
      <w:pPr>
        <w:autoSpaceDE w:val="0"/>
        <w:autoSpaceDN w:val="0"/>
        <w:adjustRightInd w:val="0"/>
        <w:spacing w:before="0" w:after="0" w:line="240" w:lineRule="auto"/>
        <w:rPr>
          <w:rFonts w:ascii="Consolas" w:hAnsi="Consolas" w:cs="Consolas"/>
          <w:color w:val="000000"/>
          <w:szCs w:val="19"/>
        </w:rPr>
      </w:pPr>
    </w:p>
    <w:p w14:paraId="2F199132" w14:textId="77777777" w:rsidR="00EE4D2B" w:rsidRDefault="00EE4D2B" w:rsidP="00EE4D2B">
      <w:r>
        <w:t xml:space="preserve">Notice they all have the same name. It </w:t>
      </w:r>
      <w:r w:rsidR="001D77F4">
        <w:t>will</w:t>
      </w:r>
      <w:r>
        <w:t xml:space="preserve"> be accept</w:t>
      </w:r>
      <w:r w:rsidR="001D77F4">
        <w:t>able to</w:t>
      </w:r>
      <w:r>
        <w:t xml:space="preserve"> the compiler to have all </w:t>
      </w:r>
      <w:r w:rsidR="00F26F3B">
        <w:t>4</w:t>
      </w:r>
      <w:r>
        <w:t xml:space="preserve"> of these methods defined in the same class, because even though they have the same name, their </w:t>
      </w:r>
      <w:r w:rsidR="00F26F3B">
        <w:t>declaration</w:t>
      </w:r>
      <w:r>
        <w:t xml:space="preserve"> signatures are different. They either have a different </w:t>
      </w:r>
      <w:r w:rsidRPr="00F26F3B">
        <w:rPr>
          <w:b/>
        </w:rPr>
        <w:t>number</w:t>
      </w:r>
      <w:r>
        <w:t xml:space="preserve"> or </w:t>
      </w:r>
      <w:r w:rsidRPr="00F26F3B">
        <w:rPr>
          <w:b/>
        </w:rPr>
        <w:t>type</w:t>
      </w:r>
      <w:r>
        <w:t xml:space="preserve"> of p</w:t>
      </w:r>
      <w:r w:rsidR="00F26F3B">
        <w:t>arameters.  When the user of these methods make the method call, based on what arguments they specify, the compiler is smart enough to link them up to the correct method.</w:t>
      </w:r>
    </w:p>
    <w:p w14:paraId="02E3FE30" w14:textId="77777777" w:rsidR="00F26F3B" w:rsidRDefault="00F26F3B" w:rsidP="00F26F3B">
      <w:pPr>
        <w:pStyle w:val="Heading3"/>
      </w:pPr>
      <w:bookmarkStart w:id="75" w:name="_Toc44348537"/>
      <w:r>
        <w:t>Parameter Passing By Value and By Reference</w:t>
      </w:r>
      <w:bookmarkEnd w:id="75"/>
    </w:p>
    <w:p w14:paraId="7F9B34CD" w14:textId="77777777" w:rsidR="00634ED2" w:rsidRDefault="00F26F3B" w:rsidP="00F26F3B">
      <w:r>
        <w:t xml:space="preserve">There is one last complication that you must understand with methods. It’s a bigger concept than I want to cover in this course, but we will cover the critical aspect that applies to the code we will write. All variable types are not quite the same. </w:t>
      </w:r>
    </w:p>
    <w:p w14:paraId="0045939D" w14:textId="77777777" w:rsidR="00634ED2" w:rsidRPr="00634ED2" w:rsidRDefault="00634ED2" w:rsidP="00634ED2">
      <w:pPr>
        <w:pStyle w:val="Heading4"/>
        <w:rPr>
          <w:b/>
          <w:i w:val="0"/>
        </w:rPr>
      </w:pPr>
      <w:r w:rsidRPr="00634ED2">
        <w:rPr>
          <w:b/>
          <w:i w:val="0"/>
        </w:rPr>
        <w:t>Value Types</w:t>
      </w:r>
    </w:p>
    <w:p w14:paraId="083CB140" w14:textId="77777777" w:rsidR="00F26F3B" w:rsidRDefault="00F26F3B" w:rsidP="00F26F3B">
      <w:r>
        <w:t xml:space="preserve">Some, such as </w:t>
      </w:r>
      <w:r>
        <w:rPr>
          <w:rFonts w:ascii="Consolas" w:hAnsi="Consolas" w:cs="Consolas"/>
          <w:color w:val="0000FF"/>
          <w:szCs w:val="19"/>
        </w:rPr>
        <w:t>int</w:t>
      </w:r>
      <w:r>
        <w:t xml:space="preserve">, </w:t>
      </w:r>
      <w:r>
        <w:rPr>
          <w:rFonts w:ascii="Consolas" w:hAnsi="Consolas" w:cs="Consolas"/>
          <w:color w:val="0000FF"/>
          <w:szCs w:val="19"/>
        </w:rPr>
        <w:t>string</w:t>
      </w:r>
      <w:r>
        <w:t xml:space="preserve">, </w:t>
      </w:r>
      <w:r w:rsidRPr="00DE7C9B">
        <w:rPr>
          <w:rFonts w:ascii="Consolas" w:hAnsi="Consolas" w:cs="Consolas"/>
          <w:color w:val="0000FF"/>
          <w:szCs w:val="19"/>
        </w:rPr>
        <w:t>double</w:t>
      </w:r>
      <w:r>
        <w:t>, etc, which are often called the simple data types, are called “b</w:t>
      </w:r>
      <w:r w:rsidR="00B93B4D">
        <w:t>y value” types. When you pass one</w:t>
      </w:r>
      <w:r w:rsidR="00471C28">
        <w:t xml:space="preserve"> of these “value types”</w:t>
      </w:r>
      <w:r>
        <w:t xml:space="preserve"> to a method as an argument,</w:t>
      </w:r>
      <w:r w:rsidR="00471C28">
        <w:t xml:space="preserve"> </w:t>
      </w:r>
      <w:r>
        <w:t>you are not giving the method access to yo</w:t>
      </w:r>
      <w:r w:rsidR="00634ED2">
        <w:t>ur variables. You are giving that method</w:t>
      </w:r>
      <w:r>
        <w:t xml:space="preserve"> an </w:t>
      </w:r>
      <w:r w:rsidRPr="008F1646">
        <w:rPr>
          <w:b/>
        </w:rPr>
        <w:t>at-this-instant value</w:t>
      </w:r>
      <w:r>
        <w:t xml:space="preserve"> of your variable which is used to initialize the parameter list. Look at this code.</w:t>
      </w:r>
    </w:p>
    <w:p w14:paraId="1B68951B" w14:textId="77777777" w:rsidR="00F26F3B" w:rsidRPr="00634ED2" w:rsidRDefault="00F26F3B" w:rsidP="00F26F3B">
      <w:pPr>
        <w:autoSpaceDE w:val="0"/>
        <w:autoSpaceDN w:val="0"/>
        <w:adjustRightInd w:val="0"/>
        <w:spacing w:before="0" w:after="0" w:line="240" w:lineRule="auto"/>
        <w:rPr>
          <w:rFonts w:ascii="Consolas" w:hAnsi="Consolas" w:cs="Consolas"/>
          <w:color w:val="000000"/>
          <w:szCs w:val="19"/>
        </w:rPr>
      </w:pPr>
      <w:r w:rsidRPr="00634ED2">
        <w:rPr>
          <w:rFonts w:ascii="Consolas" w:hAnsi="Consolas" w:cs="Consolas"/>
          <w:color w:val="0000FF"/>
          <w:szCs w:val="19"/>
        </w:rPr>
        <w:t>static</w:t>
      </w:r>
      <w:r w:rsidRPr="00634ED2">
        <w:rPr>
          <w:rFonts w:ascii="Consolas" w:hAnsi="Consolas" w:cs="Consolas"/>
          <w:color w:val="000000"/>
          <w:szCs w:val="19"/>
        </w:rPr>
        <w:t xml:space="preserve"> </w:t>
      </w:r>
      <w:r w:rsidRPr="00634ED2">
        <w:rPr>
          <w:rFonts w:ascii="Consolas" w:hAnsi="Consolas" w:cs="Consolas"/>
          <w:color w:val="0000FF"/>
          <w:szCs w:val="19"/>
        </w:rPr>
        <w:t>void</w:t>
      </w:r>
      <w:r w:rsidRPr="00634ED2">
        <w:rPr>
          <w:rFonts w:ascii="Consolas" w:hAnsi="Consolas" w:cs="Consolas"/>
          <w:color w:val="000000"/>
          <w:szCs w:val="19"/>
        </w:rPr>
        <w:t xml:space="preserve"> Main()</w:t>
      </w:r>
    </w:p>
    <w:p w14:paraId="162CFF26" w14:textId="77777777" w:rsidR="00F26F3B" w:rsidRPr="00634ED2" w:rsidRDefault="00F26F3B" w:rsidP="00F26F3B">
      <w:pPr>
        <w:autoSpaceDE w:val="0"/>
        <w:autoSpaceDN w:val="0"/>
        <w:adjustRightInd w:val="0"/>
        <w:spacing w:before="0" w:after="0" w:line="240" w:lineRule="auto"/>
        <w:rPr>
          <w:rFonts w:ascii="Consolas" w:hAnsi="Consolas" w:cs="Consolas"/>
          <w:color w:val="000000"/>
          <w:szCs w:val="19"/>
        </w:rPr>
      </w:pPr>
      <w:r w:rsidRPr="00634ED2">
        <w:rPr>
          <w:rFonts w:ascii="Consolas" w:hAnsi="Consolas" w:cs="Consolas"/>
          <w:color w:val="000000"/>
          <w:szCs w:val="19"/>
        </w:rPr>
        <w:t>{</w:t>
      </w:r>
    </w:p>
    <w:p w14:paraId="574510EF" w14:textId="77777777" w:rsidR="00F26F3B" w:rsidRPr="00634ED2" w:rsidRDefault="00F26F3B" w:rsidP="00F26F3B">
      <w:pPr>
        <w:autoSpaceDE w:val="0"/>
        <w:autoSpaceDN w:val="0"/>
        <w:adjustRightInd w:val="0"/>
        <w:spacing w:before="0" w:after="0" w:line="240" w:lineRule="auto"/>
        <w:rPr>
          <w:rFonts w:ascii="Consolas" w:hAnsi="Consolas" w:cs="Consolas"/>
          <w:color w:val="000000"/>
          <w:szCs w:val="19"/>
        </w:rPr>
      </w:pPr>
      <w:r w:rsidRPr="00634ED2">
        <w:rPr>
          <w:rFonts w:ascii="Consolas" w:hAnsi="Consolas" w:cs="Consolas"/>
          <w:color w:val="000000"/>
          <w:szCs w:val="19"/>
        </w:rPr>
        <w:t xml:space="preserve">    </w:t>
      </w:r>
      <w:r w:rsidRPr="00634ED2">
        <w:rPr>
          <w:rFonts w:ascii="Consolas" w:hAnsi="Consolas" w:cs="Consolas"/>
          <w:color w:val="0000FF"/>
          <w:szCs w:val="19"/>
        </w:rPr>
        <w:t>int</w:t>
      </w:r>
      <w:r w:rsidRPr="00634ED2">
        <w:rPr>
          <w:rFonts w:ascii="Consolas" w:hAnsi="Consolas" w:cs="Consolas"/>
          <w:color w:val="000000"/>
          <w:szCs w:val="19"/>
        </w:rPr>
        <w:t xml:space="preserve"> valueInMain = 4;</w:t>
      </w:r>
    </w:p>
    <w:p w14:paraId="0FA784E5" w14:textId="77777777" w:rsidR="00F26F3B" w:rsidRPr="00634ED2" w:rsidRDefault="00F26F3B" w:rsidP="00F26F3B">
      <w:pPr>
        <w:autoSpaceDE w:val="0"/>
        <w:autoSpaceDN w:val="0"/>
        <w:adjustRightInd w:val="0"/>
        <w:spacing w:before="0" w:after="0" w:line="240" w:lineRule="auto"/>
        <w:rPr>
          <w:rFonts w:ascii="Consolas" w:hAnsi="Consolas" w:cs="Consolas"/>
          <w:color w:val="000000"/>
          <w:szCs w:val="19"/>
        </w:rPr>
      </w:pPr>
      <w:r w:rsidRPr="00634ED2">
        <w:rPr>
          <w:rFonts w:ascii="Consolas" w:hAnsi="Consolas" w:cs="Consolas"/>
          <w:color w:val="000000"/>
          <w:szCs w:val="19"/>
        </w:rPr>
        <w:t xml:space="preserve">    </w:t>
      </w:r>
      <w:r w:rsidRPr="00634ED2">
        <w:rPr>
          <w:rFonts w:ascii="Consolas" w:hAnsi="Consolas" w:cs="Consolas"/>
          <w:color w:val="0000FF"/>
          <w:szCs w:val="19"/>
        </w:rPr>
        <w:t>int</w:t>
      </w:r>
      <w:r w:rsidRPr="00634ED2">
        <w:rPr>
          <w:rFonts w:ascii="Consolas" w:hAnsi="Consolas" w:cs="Consolas"/>
          <w:color w:val="000000"/>
          <w:szCs w:val="19"/>
        </w:rPr>
        <w:t xml:space="preserve"> returnFromMethodValue = 0;</w:t>
      </w:r>
    </w:p>
    <w:p w14:paraId="28A1FBBE" w14:textId="77777777" w:rsidR="00F26F3B" w:rsidRPr="00634ED2" w:rsidRDefault="00F26F3B" w:rsidP="00F26F3B">
      <w:pPr>
        <w:autoSpaceDE w:val="0"/>
        <w:autoSpaceDN w:val="0"/>
        <w:adjustRightInd w:val="0"/>
        <w:spacing w:before="0" w:after="0" w:line="240" w:lineRule="auto"/>
        <w:rPr>
          <w:rFonts w:ascii="Consolas" w:hAnsi="Consolas" w:cs="Consolas"/>
          <w:color w:val="000000"/>
          <w:szCs w:val="19"/>
        </w:rPr>
      </w:pPr>
      <w:r w:rsidRPr="00634ED2">
        <w:rPr>
          <w:rFonts w:ascii="Consolas" w:hAnsi="Consolas" w:cs="Consolas"/>
          <w:color w:val="000000"/>
          <w:szCs w:val="19"/>
        </w:rPr>
        <w:t xml:space="preserve">    returnFromMethodValue = AddOne(valueInMain);</w:t>
      </w:r>
    </w:p>
    <w:p w14:paraId="6943647D" w14:textId="77777777" w:rsidR="00F26F3B" w:rsidRPr="00634ED2" w:rsidRDefault="00F26F3B" w:rsidP="00F26F3B">
      <w:pPr>
        <w:autoSpaceDE w:val="0"/>
        <w:autoSpaceDN w:val="0"/>
        <w:adjustRightInd w:val="0"/>
        <w:spacing w:before="0" w:after="0" w:line="240" w:lineRule="auto"/>
        <w:rPr>
          <w:rFonts w:ascii="Consolas" w:hAnsi="Consolas" w:cs="Consolas"/>
          <w:color w:val="000000"/>
          <w:szCs w:val="19"/>
        </w:rPr>
      </w:pPr>
      <w:r w:rsidRPr="00634ED2">
        <w:rPr>
          <w:rFonts w:ascii="Consolas" w:hAnsi="Consolas" w:cs="Consolas"/>
          <w:color w:val="000000"/>
          <w:szCs w:val="19"/>
        </w:rPr>
        <w:t>}</w:t>
      </w:r>
    </w:p>
    <w:p w14:paraId="5972FFA7" w14:textId="77777777" w:rsidR="00F26F3B" w:rsidRPr="00634ED2" w:rsidRDefault="00F26F3B" w:rsidP="00F26F3B">
      <w:pPr>
        <w:autoSpaceDE w:val="0"/>
        <w:autoSpaceDN w:val="0"/>
        <w:adjustRightInd w:val="0"/>
        <w:spacing w:before="0" w:after="0" w:line="240" w:lineRule="auto"/>
        <w:rPr>
          <w:rFonts w:ascii="Consolas" w:hAnsi="Consolas" w:cs="Consolas"/>
          <w:color w:val="000000"/>
          <w:szCs w:val="19"/>
        </w:rPr>
      </w:pPr>
    </w:p>
    <w:p w14:paraId="2BC68741" w14:textId="77777777" w:rsidR="00F26F3B" w:rsidRPr="00634ED2" w:rsidRDefault="00F26F3B" w:rsidP="00F26F3B">
      <w:pPr>
        <w:autoSpaceDE w:val="0"/>
        <w:autoSpaceDN w:val="0"/>
        <w:adjustRightInd w:val="0"/>
        <w:spacing w:before="0" w:after="0" w:line="240" w:lineRule="auto"/>
        <w:rPr>
          <w:rFonts w:ascii="Consolas" w:hAnsi="Consolas" w:cs="Consolas"/>
          <w:color w:val="000000"/>
          <w:szCs w:val="19"/>
        </w:rPr>
      </w:pPr>
      <w:r w:rsidRPr="00634ED2">
        <w:rPr>
          <w:rFonts w:ascii="Consolas" w:hAnsi="Consolas" w:cs="Consolas"/>
          <w:color w:val="0000FF"/>
          <w:szCs w:val="19"/>
        </w:rPr>
        <w:t>private</w:t>
      </w:r>
      <w:r w:rsidRPr="00634ED2">
        <w:rPr>
          <w:rFonts w:ascii="Consolas" w:hAnsi="Consolas" w:cs="Consolas"/>
          <w:color w:val="000000"/>
          <w:szCs w:val="19"/>
        </w:rPr>
        <w:t xml:space="preserve"> </w:t>
      </w:r>
      <w:r w:rsidRPr="00634ED2">
        <w:rPr>
          <w:rFonts w:ascii="Consolas" w:hAnsi="Consolas" w:cs="Consolas"/>
          <w:color w:val="0000FF"/>
          <w:szCs w:val="19"/>
        </w:rPr>
        <w:t>static</w:t>
      </w:r>
      <w:r w:rsidRPr="00634ED2">
        <w:rPr>
          <w:rFonts w:ascii="Consolas" w:hAnsi="Consolas" w:cs="Consolas"/>
          <w:color w:val="000000"/>
          <w:szCs w:val="19"/>
        </w:rPr>
        <w:t xml:space="preserve"> </w:t>
      </w:r>
      <w:r w:rsidRPr="00634ED2">
        <w:rPr>
          <w:rFonts w:ascii="Consolas" w:hAnsi="Consolas" w:cs="Consolas"/>
          <w:color w:val="0000FF"/>
          <w:szCs w:val="19"/>
        </w:rPr>
        <w:t>int</w:t>
      </w:r>
      <w:r w:rsidRPr="00634ED2">
        <w:rPr>
          <w:rFonts w:ascii="Consolas" w:hAnsi="Consolas" w:cs="Consolas"/>
          <w:color w:val="000000"/>
          <w:szCs w:val="19"/>
        </w:rPr>
        <w:t xml:space="preserve"> AddOne(</w:t>
      </w:r>
      <w:r w:rsidRPr="00634ED2">
        <w:rPr>
          <w:rFonts w:ascii="Consolas" w:hAnsi="Consolas" w:cs="Consolas"/>
          <w:color w:val="0000FF"/>
          <w:szCs w:val="19"/>
        </w:rPr>
        <w:t>int</w:t>
      </w:r>
      <w:r w:rsidRPr="00634ED2">
        <w:rPr>
          <w:rFonts w:ascii="Consolas" w:hAnsi="Consolas" w:cs="Consolas"/>
          <w:color w:val="000000"/>
          <w:szCs w:val="19"/>
        </w:rPr>
        <w:t xml:space="preserve"> pParameterValue)</w:t>
      </w:r>
    </w:p>
    <w:p w14:paraId="7A3F9D6E" w14:textId="77777777" w:rsidR="00F26F3B" w:rsidRPr="00634ED2" w:rsidRDefault="00F26F3B" w:rsidP="00F26F3B">
      <w:pPr>
        <w:autoSpaceDE w:val="0"/>
        <w:autoSpaceDN w:val="0"/>
        <w:adjustRightInd w:val="0"/>
        <w:spacing w:before="0" w:after="0" w:line="240" w:lineRule="auto"/>
        <w:rPr>
          <w:rFonts w:ascii="Consolas" w:hAnsi="Consolas" w:cs="Consolas"/>
          <w:color w:val="000000"/>
          <w:szCs w:val="19"/>
        </w:rPr>
      </w:pPr>
      <w:r w:rsidRPr="00634ED2">
        <w:rPr>
          <w:rFonts w:ascii="Consolas" w:hAnsi="Consolas" w:cs="Consolas"/>
          <w:color w:val="000000"/>
          <w:szCs w:val="19"/>
        </w:rPr>
        <w:t>{</w:t>
      </w:r>
    </w:p>
    <w:p w14:paraId="75877679" w14:textId="77777777" w:rsidR="00F26F3B" w:rsidRPr="00634ED2" w:rsidRDefault="00F26F3B" w:rsidP="00F26F3B">
      <w:pPr>
        <w:autoSpaceDE w:val="0"/>
        <w:autoSpaceDN w:val="0"/>
        <w:adjustRightInd w:val="0"/>
        <w:spacing w:before="0" w:after="0" w:line="240" w:lineRule="auto"/>
        <w:rPr>
          <w:rFonts w:ascii="Consolas" w:hAnsi="Consolas" w:cs="Consolas"/>
          <w:color w:val="000000"/>
          <w:szCs w:val="19"/>
        </w:rPr>
      </w:pPr>
      <w:r w:rsidRPr="00634ED2">
        <w:rPr>
          <w:rFonts w:ascii="Consolas" w:hAnsi="Consolas" w:cs="Consolas"/>
          <w:color w:val="000000"/>
          <w:szCs w:val="19"/>
        </w:rPr>
        <w:t xml:space="preserve">    pParameterValue = pParameterValue + 1;</w:t>
      </w:r>
    </w:p>
    <w:p w14:paraId="68D9075A" w14:textId="77777777" w:rsidR="00F26F3B" w:rsidRPr="00634ED2" w:rsidRDefault="00F26F3B" w:rsidP="00F26F3B">
      <w:pPr>
        <w:autoSpaceDE w:val="0"/>
        <w:autoSpaceDN w:val="0"/>
        <w:adjustRightInd w:val="0"/>
        <w:spacing w:before="0" w:after="0" w:line="240" w:lineRule="auto"/>
        <w:rPr>
          <w:rFonts w:ascii="Consolas" w:hAnsi="Consolas" w:cs="Consolas"/>
          <w:color w:val="000000"/>
          <w:szCs w:val="19"/>
        </w:rPr>
      </w:pPr>
      <w:r w:rsidRPr="00634ED2">
        <w:rPr>
          <w:rFonts w:ascii="Consolas" w:hAnsi="Consolas" w:cs="Consolas"/>
          <w:color w:val="000000"/>
          <w:szCs w:val="19"/>
        </w:rPr>
        <w:t xml:space="preserve">    </w:t>
      </w:r>
      <w:r w:rsidRPr="00634ED2">
        <w:rPr>
          <w:rFonts w:ascii="Consolas" w:hAnsi="Consolas" w:cs="Consolas"/>
          <w:color w:val="0000FF"/>
          <w:szCs w:val="19"/>
        </w:rPr>
        <w:t>return</w:t>
      </w:r>
      <w:r w:rsidRPr="00634ED2">
        <w:rPr>
          <w:rFonts w:ascii="Consolas" w:hAnsi="Consolas" w:cs="Consolas"/>
          <w:color w:val="000000"/>
          <w:szCs w:val="19"/>
        </w:rPr>
        <w:t xml:space="preserve"> pParameterValue;</w:t>
      </w:r>
    </w:p>
    <w:p w14:paraId="68FBEA39" w14:textId="77777777" w:rsidR="00F26F3B" w:rsidRPr="00634ED2" w:rsidRDefault="00F26F3B" w:rsidP="00F26F3B">
      <w:pPr>
        <w:rPr>
          <w:sz w:val="28"/>
        </w:rPr>
      </w:pPr>
      <w:r w:rsidRPr="00634ED2">
        <w:rPr>
          <w:rFonts w:ascii="Consolas" w:hAnsi="Consolas" w:cs="Consolas"/>
          <w:color w:val="000000"/>
          <w:szCs w:val="19"/>
        </w:rPr>
        <w:t>}</w:t>
      </w:r>
    </w:p>
    <w:p w14:paraId="23558771" w14:textId="77777777" w:rsidR="00EE4D2B" w:rsidRDefault="00634ED2" w:rsidP="00634ED2">
      <w:r>
        <w:lastRenderedPageBreak/>
        <w:t xml:space="preserve">In the Main method we start with the variable </w:t>
      </w:r>
      <w:r w:rsidRPr="00634ED2">
        <w:rPr>
          <w:rFonts w:ascii="Consolas" w:hAnsi="Consolas" w:cs="Consolas"/>
          <w:color w:val="000000"/>
          <w:szCs w:val="19"/>
        </w:rPr>
        <w:t>valueInMain</w:t>
      </w:r>
      <w:r>
        <w:t xml:space="preserve"> set to 4. Then we use that variable to pass into the </w:t>
      </w:r>
      <w:r w:rsidRPr="00634ED2">
        <w:rPr>
          <w:rFonts w:ascii="Consolas" w:hAnsi="Consolas" w:cs="Consolas"/>
          <w:color w:val="000000"/>
          <w:szCs w:val="19"/>
        </w:rPr>
        <w:t>AddOne</w:t>
      </w:r>
      <w:r>
        <w:t xml:space="preserve"> method. The method does not have access to the variable </w:t>
      </w:r>
      <w:r w:rsidRPr="00634ED2">
        <w:rPr>
          <w:rFonts w:ascii="Consolas" w:hAnsi="Consolas" w:cs="Consolas"/>
          <w:color w:val="000000"/>
          <w:szCs w:val="19"/>
        </w:rPr>
        <w:t>valueInMain</w:t>
      </w:r>
      <w:r>
        <w:t xml:space="preserve">, it cannot change its value. Its local variable </w:t>
      </w:r>
      <w:r w:rsidRPr="00634ED2">
        <w:rPr>
          <w:rFonts w:ascii="Consolas" w:hAnsi="Consolas" w:cs="Consolas"/>
          <w:color w:val="000000"/>
          <w:szCs w:val="19"/>
        </w:rPr>
        <w:t>pParameterValue</w:t>
      </w:r>
      <w:r>
        <w:t xml:space="preserve">, has been set to the value that </w:t>
      </w:r>
      <w:r w:rsidRPr="00634ED2">
        <w:rPr>
          <w:rFonts w:ascii="Consolas" w:hAnsi="Consolas" w:cs="Consolas"/>
          <w:color w:val="000000"/>
          <w:szCs w:val="19"/>
        </w:rPr>
        <w:t>valueInMain</w:t>
      </w:r>
      <w:r>
        <w:t xml:space="preserve"> was when the method was called, so for an instant they are both = 4. But they are independent. We passed in the VALUE specified in the argument, we did not pass in the actual variable. When the </w:t>
      </w:r>
      <w:r w:rsidRPr="00634ED2">
        <w:rPr>
          <w:rFonts w:ascii="Consolas" w:hAnsi="Consolas" w:cs="Consolas"/>
          <w:color w:val="000000"/>
          <w:szCs w:val="19"/>
        </w:rPr>
        <w:t>AddOne</w:t>
      </w:r>
      <w:r>
        <w:t xml:space="preserve"> method adds one to its </w:t>
      </w:r>
      <w:r w:rsidRPr="00634ED2">
        <w:rPr>
          <w:rFonts w:ascii="Consolas" w:hAnsi="Consolas" w:cs="Consolas"/>
          <w:color w:val="000000"/>
          <w:szCs w:val="19"/>
        </w:rPr>
        <w:t>pParameterValue</w:t>
      </w:r>
      <w:r>
        <w:t xml:space="preserve"> variable, it has no effect on Main’s </w:t>
      </w:r>
      <w:r w:rsidRPr="00634ED2">
        <w:rPr>
          <w:rFonts w:ascii="Consolas" w:hAnsi="Consolas" w:cs="Consolas"/>
          <w:color w:val="000000"/>
          <w:szCs w:val="19"/>
        </w:rPr>
        <w:t>valueInMain</w:t>
      </w:r>
      <w:r>
        <w:t xml:space="preserve"> variable.  </w:t>
      </w:r>
      <w:r w:rsidRPr="00634ED2">
        <w:rPr>
          <w:rFonts w:ascii="Consolas" w:hAnsi="Consolas" w:cs="Consolas"/>
          <w:color w:val="000000"/>
          <w:szCs w:val="19"/>
        </w:rPr>
        <w:t>valueInMain</w:t>
      </w:r>
      <w:r>
        <w:t xml:space="preserve"> is still 4 while </w:t>
      </w:r>
      <w:r w:rsidRPr="00634ED2">
        <w:rPr>
          <w:rFonts w:ascii="Consolas" w:hAnsi="Consolas" w:cs="Consolas"/>
          <w:color w:val="000000"/>
          <w:szCs w:val="19"/>
        </w:rPr>
        <w:t>pParameterValue</w:t>
      </w:r>
      <w:r>
        <w:t xml:space="preserve"> is now 5. In Main, my other variable </w:t>
      </w:r>
      <w:r w:rsidRPr="00634ED2">
        <w:rPr>
          <w:rFonts w:ascii="Consolas" w:hAnsi="Consolas" w:cs="Consolas"/>
          <w:color w:val="000000"/>
          <w:szCs w:val="19"/>
        </w:rPr>
        <w:t>returnFromMethodValue</w:t>
      </w:r>
      <w:r w:rsidR="00471C28">
        <w:t>, will be set to 5, but only because we returned that value in the method</w:t>
      </w:r>
      <w:r>
        <w:t>.</w:t>
      </w:r>
    </w:p>
    <w:p w14:paraId="2339C1C2" w14:textId="77777777" w:rsidR="00634ED2" w:rsidRDefault="00634ED2" w:rsidP="00634ED2">
      <w:pPr>
        <w:pStyle w:val="Heading4"/>
        <w:rPr>
          <w:b/>
          <w:i w:val="0"/>
        </w:rPr>
      </w:pPr>
      <w:r w:rsidRPr="00634ED2">
        <w:rPr>
          <w:b/>
          <w:i w:val="0"/>
        </w:rPr>
        <w:t>Reference Types</w:t>
      </w:r>
    </w:p>
    <w:p w14:paraId="79CB02CB" w14:textId="77777777" w:rsidR="00634ED2" w:rsidRDefault="00634ED2" w:rsidP="00634ED2">
      <w:r>
        <w:t xml:space="preserve">Reference types work differently. The only reference type we have covered are arrays. Any array is a reference type. Later, when you learn to write class definitions and then then create object copies from them, you will </w:t>
      </w:r>
      <w:r w:rsidR="00CE58F0">
        <w:t>see</w:t>
      </w:r>
      <w:r>
        <w:t xml:space="preserve"> that objects are also reference types.</w:t>
      </w:r>
      <w:r w:rsidR="00CE58F0">
        <w:t xml:space="preserve"> You can tell which variable are value and which are reference types fairly easily. When you create a new value type variable, you do not use the key word </w:t>
      </w:r>
      <w:r w:rsidR="00CE58F0">
        <w:rPr>
          <w:rFonts w:ascii="Consolas" w:hAnsi="Consolas" w:cs="Consolas"/>
          <w:color w:val="0000FF"/>
          <w:szCs w:val="19"/>
        </w:rPr>
        <w:t>new</w:t>
      </w:r>
      <w:r w:rsidR="00CE58F0">
        <w:t xml:space="preserve">. When you create a reference type, you do use the </w:t>
      </w:r>
      <w:r w:rsidR="00CE58F0">
        <w:rPr>
          <w:rFonts w:ascii="Consolas" w:hAnsi="Consolas" w:cs="Consolas"/>
          <w:color w:val="0000FF"/>
          <w:szCs w:val="19"/>
        </w:rPr>
        <w:t>new</w:t>
      </w:r>
      <w:r w:rsidR="00CE58F0">
        <w:t xml:space="preserve"> keyword.</w:t>
      </w:r>
      <w:r w:rsidR="001D77F4">
        <w:t xml:space="preserve"> We did this for all arrays, </w:t>
      </w:r>
      <w:r w:rsidR="003857BB">
        <w:t>and when we created our myRandom object fro</w:t>
      </w:r>
      <w:r w:rsidR="001D77F4">
        <w:t xml:space="preserve">m the Random class, we also used the </w:t>
      </w:r>
      <w:r w:rsidR="001D77F4">
        <w:rPr>
          <w:rFonts w:ascii="Consolas" w:hAnsi="Consolas" w:cs="Consolas"/>
          <w:color w:val="0000FF"/>
          <w:szCs w:val="19"/>
        </w:rPr>
        <w:t>new</w:t>
      </w:r>
      <w:r w:rsidR="001D77F4">
        <w:t xml:space="preserve"> word.</w:t>
      </w:r>
    </w:p>
    <w:p w14:paraId="7C372558" w14:textId="77777777" w:rsidR="00CE58F0" w:rsidRPr="00CE58F0" w:rsidRDefault="00CE58F0" w:rsidP="00CE58F0">
      <w:pPr>
        <w:autoSpaceDE w:val="0"/>
        <w:autoSpaceDN w:val="0"/>
        <w:adjustRightInd w:val="0"/>
        <w:spacing w:before="0" w:after="0" w:line="240" w:lineRule="auto"/>
        <w:rPr>
          <w:rFonts w:ascii="Consolas" w:hAnsi="Consolas" w:cs="Consolas"/>
          <w:color w:val="000000"/>
          <w:szCs w:val="19"/>
        </w:rPr>
      </w:pPr>
      <w:r w:rsidRPr="00CE58F0">
        <w:rPr>
          <w:rFonts w:ascii="Consolas" w:hAnsi="Consolas" w:cs="Consolas"/>
          <w:color w:val="0000FF"/>
          <w:szCs w:val="19"/>
        </w:rPr>
        <w:t>int</w:t>
      </w:r>
      <w:r w:rsidRPr="00CE58F0">
        <w:rPr>
          <w:rFonts w:ascii="Consolas" w:hAnsi="Consolas" w:cs="Consolas"/>
          <w:color w:val="000000"/>
          <w:szCs w:val="19"/>
        </w:rPr>
        <w:t xml:space="preserve"> valueInMain = 4;</w:t>
      </w:r>
      <w:r w:rsidR="008B7999">
        <w:rPr>
          <w:rFonts w:ascii="Consolas" w:hAnsi="Consolas" w:cs="Consolas"/>
          <w:color w:val="000000"/>
          <w:szCs w:val="19"/>
        </w:rPr>
        <w:t xml:space="preserve">         </w:t>
      </w:r>
      <w:r w:rsidR="008B7999" w:rsidRPr="008B7999">
        <w:rPr>
          <w:rFonts w:ascii="Consolas" w:eastAsia="+mn-ea" w:hAnsi="Consolas" w:cs="+mn-cs"/>
          <w:color w:val="008000"/>
          <w:kern w:val="24"/>
          <w:szCs w:val="30"/>
          <w:highlight w:val="white"/>
        </w:rPr>
        <w:t>//</w:t>
      </w:r>
      <w:r w:rsidR="008B7999">
        <w:rPr>
          <w:rFonts w:ascii="Consolas" w:eastAsia="+mn-ea" w:hAnsi="Consolas" w:cs="+mn-cs"/>
          <w:color w:val="008000"/>
          <w:kern w:val="24"/>
          <w:szCs w:val="30"/>
        </w:rPr>
        <w:t xml:space="preserve"> the word new does not appear</w:t>
      </w:r>
    </w:p>
    <w:p w14:paraId="6AA0AE0E" w14:textId="77777777" w:rsidR="00CE58F0" w:rsidRDefault="00CE58F0" w:rsidP="00CE58F0">
      <w:pPr>
        <w:autoSpaceDE w:val="0"/>
        <w:autoSpaceDN w:val="0"/>
        <w:adjustRightInd w:val="0"/>
        <w:spacing w:before="0" w:after="0" w:line="240" w:lineRule="auto"/>
        <w:rPr>
          <w:rFonts w:ascii="Consolas" w:hAnsi="Consolas" w:cs="Consolas"/>
          <w:color w:val="000000"/>
        </w:rPr>
      </w:pPr>
      <w:r>
        <w:rPr>
          <w:rFonts w:ascii="Consolas" w:hAnsi="Consolas" w:cs="Consolas"/>
          <w:color w:val="0000FF"/>
          <w:szCs w:val="19"/>
        </w:rPr>
        <w:t>string</w:t>
      </w:r>
      <w:r w:rsidRPr="00CE58F0">
        <w:rPr>
          <w:rFonts w:ascii="Consolas" w:hAnsi="Consolas" w:cs="Consolas"/>
          <w:color w:val="000000"/>
          <w:szCs w:val="19"/>
        </w:rPr>
        <w:t xml:space="preserve"> </w:t>
      </w:r>
      <w:r>
        <w:rPr>
          <w:rFonts w:ascii="Consolas" w:hAnsi="Consolas" w:cs="Consolas"/>
          <w:color w:val="000000"/>
          <w:szCs w:val="19"/>
        </w:rPr>
        <w:t>firstName</w:t>
      </w:r>
      <w:r w:rsidRPr="00CE58F0">
        <w:rPr>
          <w:rFonts w:ascii="Consolas" w:hAnsi="Consolas" w:cs="Consolas"/>
          <w:color w:val="000000"/>
          <w:szCs w:val="19"/>
        </w:rPr>
        <w:t xml:space="preserve"> </w:t>
      </w:r>
      <w:r w:rsidRPr="00CE58F0">
        <w:rPr>
          <w:rFonts w:ascii="Consolas" w:hAnsi="Consolas" w:cs="Consolas"/>
          <w:color w:val="000000"/>
        </w:rPr>
        <w:t xml:space="preserve">= </w:t>
      </w:r>
      <w:r w:rsidRPr="00CE58F0">
        <w:rPr>
          <w:rFonts w:ascii="Consolas" w:hAnsi="Consolas" w:cs="Consolas"/>
          <w:color w:val="A31515"/>
        </w:rPr>
        <w:t>"George"</w:t>
      </w:r>
      <w:r w:rsidRPr="00CE58F0">
        <w:rPr>
          <w:rFonts w:ascii="Consolas" w:hAnsi="Consolas" w:cs="Consolas"/>
          <w:color w:val="000000"/>
        </w:rPr>
        <w:t>;</w:t>
      </w:r>
    </w:p>
    <w:p w14:paraId="3142507D" w14:textId="77777777" w:rsidR="008B7999" w:rsidRPr="00CE58F0" w:rsidRDefault="008B7999" w:rsidP="00CE58F0">
      <w:pPr>
        <w:autoSpaceDE w:val="0"/>
        <w:autoSpaceDN w:val="0"/>
        <w:adjustRightInd w:val="0"/>
        <w:spacing w:before="0" w:after="0" w:line="240" w:lineRule="auto"/>
        <w:rPr>
          <w:rFonts w:ascii="Consolas" w:hAnsi="Consolas" w:cs="Consolas"/>
          <w:color w:val="000000"/>
          <w:szCs w:val="19"/>
        </w:rPr>
      </w:pPr>
    </w:p>
    <w:p w14:paraId="5816997C" w14:textId="77777777" w:rsidR="00CE58F0" w:rsidRPr="00CE58F0" w:rsidRDefault="00CE58F0" w:rsidP="00CE58F0">
      <w:pPr>
        <w:autoSpaceDE w:val="0"/>
        <w:autoSpaceDN w:val="0"/>
        <w:adjustRightInd w:val="0"/>
        <w:spacing w:before="0" w:after="0" w:line="240" w:lineRule="auto"/>
        <w:rPr>
          <w:rFonts w:ascii="Consolas" w:hAnsi="Consolas" w:cs="Consolas"/>
          <w:color w:val="000000"/>
          <w:szCs w:val="19"/>
        </w:rPr>
      </w:pPr>
      <w:r w:rsidRPr="00CE58F0">
        <w:rPr>
          <w:rFonts w:ascii="Consolas" w:hAnsi="Consolas" w:cs="Consolas"/>
          <w:color w:val="0000FF"/>
          <w:szCs w:val="19"/>
        </w:rPr>
        <w:t>int</w:t>
      </w:r>
      <w:r w:rsidRPr="00CE58F0">
        <w:rPr>
          <w:rFonts w:ascii="Consolas" w:hAnsi="Consolas" w:cs="Consolas"/>
          <w:color w:val="000000"/>
          <w:szCs w:val="19"/>
        </w:rPr>
        <w:t xml:space="preserve">[] manyValuesArray = </w:t>
      </w:r>
      <w:r w:rsidRPr="00CE58F0">
        <w:rPr>
          <w:rFonts w:ascii="Consolas" w:hAnsi="Consolas" w:cs="Consolas"/>
          <w:b/>
          <w:color w:val="0000FF"/>
          <w:szCs w:val="19"/>
        </w:rPr>
        <w:t>new</w:t>
      </w:r>
      <w:r w:rsidRPr="00CE58F0">
        <w:rPr>
          <w:rFonts w:ascii="Consolas" w:hAnsi="Consolas" w:cs="Consolas"/>
          <w:color w:val="000000"/>
          <w:szCs w:val="19"/>
        </w:rPr>
        <w:t xml:space="preserve"> </w:t>
      </w:r>
      <w:r w:rsidRPr="00CE58F0">
        <w:rPr>
          <w:rFonts w:ascii="Consolas" w:hAnsi="Consolas" w:cs="Consolas"/>
          <w:color w:val="0000FF"/>
          <w:szCs w:val="19"/>
        </w:rPr>
        <w:t>int</w:t>
      </w:r>
      <w:r w:rsidRPr="00CE58F0">
        <w:rPr>
          <w:rFonts w:ascii="Consolas" w:hAnsi="Consolas" w:cs="Consolas"/>
          <w:color w:val="000000"/>
          <w:szCs w:val="19"/>
        </w:rPr>
        <w:t>[10];</w:t>
      </w:r>
      <w:r w:rsidR="008B7999">
        <w:rPr>
          <w:rFonts w:ascii="Consolas" w:hAnsi="Consolas" w:cs="Consolas"/>
          <w:color w:val="000000"/>
          <w:szCs w:val="19"/>
        </w:rPr>
        <w:t xml:space="preserve">          </w:t>
      </w:r>
      <w:r w:rsidR="008B7999" w:rsidRPr="008B7999">
        <w:rPr>
          <w:rFonts w:ascii="Consolas" w:eastAsia="+mn-ea" w:hAnsi="Consolas" w:cs="+mn-cs"/>
          <w:color w:val="008000"/>
          <w:kern w:val="24"/>
          <w:szCs w:val="30"/>
          <w:highlight w:val="white"/>
        </w:rPr>
        <w:t>//</w:t>
      </w:r>
      <w:r w:rsidR="008B7999">
        <w:rPr>
          <w:rFonts w:ascii="Consolas" w:eastAsia="+mn-ea" w:hAnsi="Consolas" w:cs="+mn-cs"/>
          <w:color w:val="008000"/>
          <w:kern w:val="24"/>
          <w:szCs w:val="30"/>
        </w:rPr>
        <w:t xml:space="preserve"> the word new does appear</w:t>
      </w:r>
    </w:p>
    <w:p w14:paraId="760B0E39" w14:textId="77777777" w:rsidR="00CE58F0" w:rsidRDefault="00CE58F0" w:rsidP="00CE58F0">
      <w:pPr>
        <w:rPr>
          <w:rFonts w:ascii="Consolas" w:hAnsi="Consolas" w:cs="Consolas"/>
          <w:color w:val="000000"/>
          <w:szCs w:val="19"/>
        </w:rPr>
      </w:pPr>
      <w:r w:rsidRPr="00CE58F0">
        <w:rPr>
          <w:rFonts w:ascii="Consolas" w:hAnsi="Consolas" w:cs="Consolas"/>
          <w:color w:val="0000FF"/>
          <w:szCs w:val="19"/>
        </w:rPr>
        <w:t>string</w:t>
      </w:r>
      <w:r w:rsidRPr="00CE58F0">
        <w:rPr>
          <w:rFonts w:ascii="Consolas" w:hAnsi="Consolas" w:cs="Consolas"/>
          <w:color w:val="000000"/>
          <w:szCs w:val="19"/>
        </w:rPr>
        <w:t xml:space="preserve">[] nameArray = </w:t>
      </w:r>
      <w:r w:rsidRPr="00CE58F0">
        <w:rPr>
          <w:rFonts w:ascii="Consolas" w:hAnsi="Consolas" w:cs="Consolas"/>
          <w:b/>
          <w:color w:val="0000FF"/>
          <w:szCs w:val="19"/>
        </w:rPr>
        <w:t>new</w:t>
      </w:r>
      <w:r w:rsidRPr="00CE58F0">
        <w:rPr>
          <w:rFonts w:ascii="Consolas" w:hAnsi="Consolas" w:cs="Consolas"/>
          <w:color w:val="000000"/>
          <w:szCs w:val="19"/>
        </w:rPr>
        <w:t xml:space="preserve"> </w:t>
      </w:r>
      <w:r w:rsidRPr="00CE58F0">
        <w:rPr>
          <w:rFonts w:ascii="Consolas" w:hAnsi="Consolas" w:cs="Consolas"/>
          <w:color w:val="0000FF"/>
          <w:szCs w:val="19"/>
        </w:rPr>
        <w:t>string</w:t>
      </w:r>
      <w:r w:rsidRPr="00CE58F0">
        <w:rPr>
          <w:rFonts w:ascii="Consolas" w:hAnsi="Consolas" w:cs="Consolas"/>
          <w:color w:val="000000"/>
          <w:szCs w:val="19"/>
        </w:rPr>
        <w:t>[14];</w:t>
      </w:r>
    </w:p>
    <w:p w14:paraId="212D9B4B" w14:textId="77777777" w:rsidR="003857BB" w:rsidRPr="003857BB" w:rsidRDefault="003857BB" w:rsidP="003857BB">
      <w:pPr>
        <w:rPr>
          <w:rFonts w:ascii="Consolas" w:hAnsi="Consolas" w:cs="Consolas"/>
          <w:color w:val="000000"/>
          <w:sz w:val="28"/>
          <w:szCs w:val="19"/>
        </w:rPr>
      </w:pPr>
      <w:r w:rsidRPr="003857BB">
        <w:rPr>
          <w:rFonts w:ascii="Consolas" w:hAnsi="Consolas" w:cs="Consolas"/>
          <w:color w:val="0070C0"/>
          <w:szCs w:val="19"/>
        </w:rPr>
        <w:t xml:space="preserve">Random </w:t>
      </w:r>
      <w:r>
        <w:rPr>
          <w:rFonts w:ascii="Consolas" w:hAnsi="Consolas" w:cs="Consolas"/>
          <w:color w:val="000000"/>
          <w:szCs w:val="19"/>
        </w:rPr>
        <w:t>myRandom</w:t>
      </w:r>
      <w:r w:rsidRPr="003857BB">
        <w:rPr>
          <w:rFonts w:ascii="Consolas" w:hAnsi="Consolas" w:cs="Consolas"/>
          <w:color w:val="000000"/>
          <w:szCs w:val="19"/>
        </w:rPr>
        <w:t xml:space="preserve"> = </w:t>
      </w:r>
      <w:r w:rsidRPr="008F1646">
        <w:rPr>
          <w:rFonts w:ascii="Consolas" w:hAnsi="Consolas" w:cs="Consolas"/>
          <w:b/>
          <w:color w:val="0000FF"/>
          <w:szCs w:val="19"/>
        </w:rPr>
        <w:t>new</w:t>
      </w:r>
      <w:r w:rsidRPr="003857BB">
        <w:rPr>
          <w:rFonts w:ascii="Consolas" w:hAnsi="Consolas" w:cs="Consolas"/>
          <w:color w:val="000000"/>
          <w:szCs w:val="19"/>
        </w:rPr>
        <w:t xml:space="preserve"> Random();</w:t>
      </w:r>
    </w:p>
    <w:p w14:paraId="6DAB4603" w14:textId="77777777" w:rsidR="00CE58F0" w:rsidRPr="00CE58F0" w:rsidRDefault="00CE58F0" w:rsidP="00CE58F0">
      <w:pPr>
        <w:rPr>
          <w:sz w:val="28"/>
        </w:rPr>
      </w:pPr>
      <w:r>
        <w:t xml:space="preserve">Here is the key point, when you pass an array into a method, you </w:t>
      </w:r>
      <w:r w:rsidRPr="00D44FFD">
        <w:rPr>
          <w:b/>
        </w:rPr>
        <w:t>really are giving</w:t>
      </w:r>
      <w:r>
        <w:t xml:space="preserve"> that method your array. You are not giving the method a copy of the current values, it now has</w:t>
      </w:r>
      <w:r w:rsidR="00471C28">
        <w:t xml:space="preserve"> direct access to</w:t>
      </w:r>
      <w:r>
        <w:t xml:space="preserve"> the array. Any change</w:t>
      </w:r>
      <w:r w:rsidR="00D44FFD">
        <w:t>s</w:t>
      </w:r>
      <w:r>
        <w:t xml:space="preserve"> it makes to the array </w:t>
      </w:r>
      <w:r w:rsidRPr="008F1646">
        <w:rPr>
          <w:b/>
          <w:i/>
        </w:rPr>
        <w:t>does</w:t>
      </w:r>
      <w:r>
        <w:t xml:space="preserve"> change the values of the array </w:t>
      </w:r>
      <w:r w:rsidR="00471C28">
        <w:t xml:space="preserve">that </w:t>
      </w:r>
      <w:r>
        <w:t xml:space="preserve">Main </w:t>
      </w:r>
      <w:r w:rsidR="00471C28">
        <w:t>used to pass</w:t>
      </w:r>
      <w:r>
        <w:t xml:space="preserve"> in.  Look at this code.</w:t>
      </w:r>
    </w:p>
    <w:p w14:paraId="5EA9E304" w14:textId="77777777" w:rsidR="00CE58F0" w:rsidRPr="00CE58F0" w:rsidRDefault="00CE58F0" w:rsidP="00CE58F0">
      <w:pPr>
        <w:autoSpaceDE w:val="0"/>
        <w:autoSpaceDN w:val="0"/>
        <w:adjustRightInd w:val="0"/>
        <w:spacing w:before="0" w:after="0" w:line="240" w:lineRule="auto"/>
        <w:rPr>
          <w:rFonts w:ascii="Consolas" w:hAnsi="Consolas" w:cs="Consolas"/>
          <w:color w:val="000000"/>
          <w:szCs w:val="19"/>
        </w:rPr>
      </w:pPr>
      <w:r w:rsidRPr="00CE58F0">
        <w:rPr>
          <w:rFonts w:ascii="Consolas" w:hAnsi="Consolas" w:cs="Consolas"/>
          <w:color w:val="0000FF"/>
          <w:szCs w:val="19"/>
        </w:rPr>
        <w:t>static</w:t>
      </w:r>
      <w:r w:rsidRPr="00CE58F0">
        <w:rPr>
          <w:rFonts w:ascii="Consolas" w:hAnsi="Consolas" w:cs="Consolas"/>
          <w:color w:val="000000"/>
          <w:szCs w:val="19"/>
        </w:rPr>
        <w:t xml:space="preserve"> </w:t>
      </w:r>
      <w:r w:rsidRPr="00CE58F0">
        <w:rPr>
          <w:rFonts w:ascii="Consolas" w:hAnsi="Consolas" w:cs="Consolas"/>
          <w:color w:val="0000FF"/>
          <w:szCs w:val="19"/>
        </w:rPr>
        <w:t>void</w:t>
      </w:r>
      <w:r w:rsidRPr="00CE58F0">
        <w:rPr>
          <w:rFonts w:ascii="Consolas" w:hAnsi="Consolas" w:cs="Consolas"/>
          <w:color w:val="000000"/>
          <w:szCs w:val="19"/>
        </w:rPr>
        <w:t xml:space="preserve"> Main()</w:t>
      </w:r>
    </w:p>
    <w:p w14:paraId="3676E918" w14:textId="77777777" w:rsidR="00CE58F0" w:rsidRPr="00CE58F0" w:rsidRDefault="00CE58F0" w:rsidP="00CE58F0">
      <w:pPr>
        <w:autoSpaceDE w:val="0"/>
        <w:autoSpaceDN w:val="0"/>
        <w:adjustRightInd w:val="0"/>
        <w:spacing w:before="0" w:after="0" w:line="240" w:lineRule="auto"/>
        <w:rPr>
          <w:rFonts w:ascii="Consolas" w:hAnsi="Consolas" w:cs="Consolas"/>
          <w:color w:val="000000"/>
          <w:szCs w:val="19"/>
        </w:rPr>
      </w:pPr>
      <w:r w:rsidRPr="00CE58F0">
        <w:rPr>
          <w:rFonts w:ascii="Consolas" w:hAnsi="Consolas" w:cs="Consolas"/>
          <w:color w:val="000000"/>
          <w:szCs w:val="19"/>
        </w:rPr>
        <w:t>{</w:t>
      </w:r>
    </w:p>
    <w:p w14:paraId="0AD912FE" w14:textId="77777777" w:rsidR="00CE58F0" w:rsidRPr="00CE58F0" w:rsidRDefault="00CE58F0" w:rsidP="00CE58F0">
      <w:pPr>
        <w:autoSpaceDE w:val="0"/>
        <w:autoSpaceDN w:val="0"/>
        <w:adjustRightInd w:val="0"/>
        <w:spacing w:before="0" w:after="0" w:line="240" w:lineRule="auto"/>
        <w:rPr>
          <w:rFonts w:ascii="Consolas" w:hAnsi="Consolas" w:cs="Consolas"/>
          <w:color w:val="000000"/>
          <w:szCs w:val="19"/>
        </w:rPr>
      </w:pPr>
      <w:r w:rsidRPr="00CE58F0">
        <w:rPr>
          <w:rFonts w:ascii="Consolas" w:hAnsi="Consolas" w:cs="Consolas"/>
          <w:color w:val="000000"/>
          <w:szCs w:val="19"/>
        </w:rPr>
        <w:t xml:space="preserve">    </w:t>
      </w:r>
      <w:r w:rsidRPr="00CE58F0">
        <w:rPr>
          <w:rFonts w:ascii="Consolas" w:hAnsi="Consolas" w:cs="Consolas"/>
          <w:color w:val="0000FF"/>
          <w:szCs w:val="19"/>
        </w:rPr>
        <w:t>int</w:t>
      </w:r>
      <w:r w:rsidRPr="00CE58F0">
        <w:rPr>
          <w:rFonts w:ascii="Consolas" w:hAnsi="Consolas" w:cs="Consolas"/>
          <w:color w:val="000000"/>
          <w:szCs w:val="19"/>
        </w:rPr>
        <w:t xml:space="preserve">[] manyValuesArray = </w:t>
      </w:r>
      <w:r w:rsidRPr="00CE58F0">
        <w:rPr>
          <w:rFonts w:ascii="Consolas" w:hAnsi="Consolas" w:cs="Consolas"/>
          <w:color w:val="0000FF"/>
          <w:szCs w:val="19"/>
        </w:rPr>
        <w:t>new</w:t>
      </w:r>
      <w:r w:rsidRPr="00CE58F0">
        <w:rPr>
          <w:rFonts w:ascii="Consolas" w:hAnsi="Consolas" w:cs="Consolas"/>
          <w:color w:val="000000"/>
          <w:szCs w:val="19"/>
        </w:rPr>
        <w:t xml:space="preserve"> </w:t>
      </w:r>
      <w:r w:rsidRPr="00CE58F0">
        <w:rPr>
          <w:rFonts w:ascii="Consolas" w:hAnsi="Consolas" w:cs="Consolas"/>
          <w:color w:val="0000FF"/>
          <w:szCs w:val="19"/>
        </w:rPr>
        <w:t>int</w:t>
      </w:r>
      <w:r w:rsidRPr="00CE58F0">
        <w:rPr>
          <w:rFonts w:ascii="Consolas" w:hAnsi="Consolas" w:cs="Consolas"/>
          <w:color w:val="000000"/>
          <w:szCs w:val="19"/>
        </w:rPr>
        <w:t>[3] { 1, 2, 3 };</w:t>
      </w:r>
    </w:p>
    <w:p w14:paraId="44BA4283" w14:textId="77777777" w:rsidR="00CE58F0" w:rsidRPr="00CE58F0" w:rsidRDefault="00CE58F0" w:rsidP="00CE58F0">
      <w:pPr>
        <w:autoSpaceDE w:val="0"/>
        <w:autoSpaceDN w:val="0"/>
        <w:adjustRightInd w:val="0"/>
        <w:spacing w:before="0" w:after="0" w:line="240" w:lineRule="auto"/>
        <w:rPr>
          <w:rFonts w:ascii="Consolas" w:hAnsi="Consolas" w:cs="Consolas"/>
          <w:color w:val="000000"/>
          <w:szCs w:val="19"/>
        </w:rPr>
      </w:pPr>
      <w:r w:rsidRPr="00CE58F0">
        <w:rPr>
          <w:rFonts w:ascii="Consolas" w:hAnsi="Consolas" w:cs="Consolas"/>
          <w:color w:val="000000"/>
          <w:szCs w:val="19"/>
        </w:rPr>
        <w:t xml:space="preserve">    DoubleTheArray(manyValuesArray);</w:t>
      </w:r>
    </w:p>
    <w:p w14:paraId="389663D2" w14:textId="77777777" w:rsidR="00CE58F0" w:rsidRPr="00CE58F0" w:rsidRDefault="00CE58F0" w:rsidP="00CE58F0">
      <w:pPr>
        <w:autoSpaceDE w:val="0"/>
        <w:autoSpaceDN w:val="0"/>
        <w:adjustRightInd w:val="0"/>
        <w:spacing w:before="0" w:after="0" w:line="240" w:lineRule="auto"/>
        <w:rPr>
          <w:rFonts w:ascii="Consolas" w:hAnsi="Consolas" w:cs="Consolas"/>
          <w:color w:val="000000"/>
          <w:szCs w:val="19"/>
        </w:rPr>
      </w:pPr>
      <w:r w:rsidRPr="00CE58F0">
        <w:rPr>
          <w:rFonts w:ascii="Consolas" w:hAnsi="Consolas" w:cs="Consolas"/>
          <w:color w:val="000000"/>
          <w:szCs w:val="19"/>
        </w:rPr>
        <w:t xml:space="preserve">    Console.WriteLine(manyValuesArray[2]);</w:t>
      </w:r>
    </w:p>
    <w:p w14:paraId="7C804D05" w14:textId="77777777" w:rsidR="00CE58F0" w:rsidRPr="00CE58F0" w:rsidRDefault="00CE58F0" w:rsidP="00CE58F0">
      <w:pPr>
        <w:autoSpaceDE w:val="0"/>
        <w:autoSpaceDN w:val="0"/>
        <w:adjustRightInd w:val="0"/>
        <w:spacing w:before="0" w:after="0" w:line="240" w:lineRule="auto"/>
        <w:rPr>
          <w:rFonts w:ascii="Consolas" w:hAnsi="Consolas" w:cs="Consolas"/>
          <w:color w:val="000000"/>
          <w:szCs w:val="19"/>
        </w:rPr>
      </w:pPr>
      <w:r w:rsidRPr="00CE58F0">
        <w:rPr>
          <w:rFonts w:ascii="Consolas" w:hAnsi="Consolas" w:cs="Consolas"/>
          <w:color w:val="000000"/>
          <w:szCs w:val="19"/>
        </w:rPr>
        <w:t xml:space="preserve">    Console.ReadLine();</w:t>
      </w:r>
    </w:p>
    <w:p w14:paraId="6117C1EF" w14:textId="77777777" w:rsidR="00CE58F0" w:rsidRPr="00CE58F0" w:rsidRDefault="00CE58F0" w:rsidP="00CE58F0">
      <w:pPr>
        <w:autoSpaceDE w:val="0"/>
        <w:autoSpaceDN w:val="0"/>
        <w:adjustRightInd w:val="0"/>
        <w:spacing w:before="0" w:after="0" w:line="240" w:lineRule="auto"/>
        <w:rPr>
          <w:rFonts w:ascii="Consolas" w:hAnsi="Consolas" w:cs="Consolas"/>
          <w:color w:val="000000"/>
          <w:szCs w:val="19"/>
        </w:rPr>
      </w:pPr>
      <w:r w:rsidRPr="00CE58F0">
        <w:rPr>
          <w:rFonts w:ascii="Consolas" w:hAnsi="Consolas" w:cs="Consolas"/>
          <w:color w:val="000000"/>
          <w:szCs w:val="19"/>
        </w:rPr>
        <w:t>}</w:t>
      </w:r>
    </w:p>
    <w:p w14:paraId="6777D73F" w14:textId="77777777" w:rsidR="00CE58F0" w:rsidRPr="00CE58F0" w:rsidRDefault="00CE58F0" w:rsidP="00CE58F0">
      <w:pPr>
        <w:autoSpaceDE w:val="0"/>
        <w:autoSpaceDN w:val="0"/>
        <w:adjustRightInd w:val="0"/>
        <w:spacing w:before="0" w:after="0" w:line="240" w:lineRule="auto"/>
        <w:rPr>
          <w:rFonts w:ascii="Consolas" w:hAnsi="Consolas" w:cs="Consolas"/>
          <w:color w:val="000000"/>
          <w:szCs w:val="19"/>
        </w:rPr>
      </w:pPr>
    </w:p>
    <w:p w14:paraId="7B897B87" w14:textId="77777777" w:rsidR="00CE58F0" w:rsidRPr="00CE58F0" w:rsidRDefault="00CE58F0" w:rsidP="00CE58F0">
      <w:pPr>
        <w:autoSpaceDE w:val="0"/>
        <w:autoSpaceDN w:val="0"/>
        <w:adjustRightInd w:val="0"/>
        <w:spacing w:before="0" w:after="0" w:line="240" w:lineRule="auto"/>
        <w:rPr>
          <w:rFonts w:ascii="Consolas" w:hAnsi="Consolas" w:cs="Consolas"/>
          <w:color w:val="000000"/>
          <w:szCs w:val="19"/>
        </w:rPr>
      </w:pPr>
      <w:r w:rsidRPr="00CE58F0">
        <w:rPr>
          <w:rFonts w:ascii="Consolas" w:hAnsi="Consolas" w:cs="Consolas"/>
          <w:color w:val="0000FF"/>
          <w:szCs w:val="19"/>
        </w:rPr>
        <w:t>private</w:t>
      </w:r>
      <w:r w:rsidRPr="00CE58F0">
        <w:rPr>
          <w:rFonts w:ascii="Consolas" w:hAnsi="Consolas" w:cs="Consolas"/>
          <w:color w:val="000000"/>
          <w:szCs w:val="19"/>
        </w:rPr>
        <w:t xml:space="preserve"> </w:t>
      </w:r>
      <w:r w:rsidRPr="00CE58F0">
        <w:rPr>
          <w:rFonts w:ascii="Consolas" w:hAnsi="Consolas" w:cs="Consolas"/>
          <w:color w:val="0000FF"/>
          <w:szCs w:val="19"/>
        </w:rPr>
        <w:t>static</w:t>
      </w:r>
      <w:r w:rsidRPr="00CE58F0">
        <w:rPr>
          <w:rFonts w:ascii="Consolas" w:hAnsi="Consolas" w:cs="Consolas"/>
          <w:color w:val="000000"/>
          <w:szCs w:val="19"/>
        </w:rPr>
        <w:t xml:space="preserve"> </w:t>
      </w:r>
      <w:r w:rsidRPr="00CE58F0">
        <w:rPr>
          <w:rFonts w:ascii="Consolas" w:hAnsi="Consolas" w:cs="Consolas"/>
          <w:color w:val="0000FF"/>
          <w:szCs w:val="19"/>
        </w:rPr>
        <w:t>void</w:t>
      </w:r>
      <w:r w:rsidRPr="00CE58F0">
        <w:rPr>
          <w:rFonts w:ascii="Consolas" w:hAnsi="Consolas" w:cs="Consolas"/>
          <w:color w:val="000000"/>
          <w:szCs w:val="19"/>
        </w:rPr>
        <w:t xml:space="preserve"> DoubleTheArray(</w:t>
      </w:r>
      <w:r w:rsidRPr="00CE58F0">
        <w:rPr>
          <w:rFonts w:ascii="Consolas" w:hAnsi="Consolas" w:cs="Consolas"/>
          <w:color w:val="0000FF"/>
          <w:szCs w:val="19"/>
        </w:rPr>
        <w:t>int</w:t>
      </w:r>
      <w:r w:rsidRPr="00CE58F0">
        <w:rPr>
          <w:rFonts w:ascii="Consolas" w:hAnsi="Consolas" w:cs="Consolas"/>
          <w:color w:val="000000"/>
          <w:szCs w:val="19"/>
        </w:rPr>
        <w:t>[] pManyValuesArray)</w:t>
      </w:r>
    </w:p>
    <w:p w14:paraId="6454DC9B" w14:textId="77777777" w:rsidR="00CE58F0" w:rsidRPr="00CE58F0" w:rsidRDefault="00CE58F0" w:rsidP="00CE58F0">
      <w:pPr>
        <w:autoSpaceDE w:val="0"/>
        <w:autoSpaceDN w:val="0"/>
        <w:adjustRightInd w:val="0"/>
        <w:spacing w:before="0" w:after="0" w:line="240" w:lineRule="auto"/>
        <w:rPr>
          <w:rFonts w:ascii="Consolas" w:hAnsi="Consolas" w:cs="Consolas"/>
          <w:color w:val="000000"/>
          <w:szCs w:val="19"/>
        </w:rPr>
      </w:pPr>
      <w:r w:rsidRPr="00CE58F0">
        <w:rPr>
          <w:rFonts w:ascii="Consolas" w:hAnsi="Consolas" w:cs="Consolas"/>
          <w:color w:val="000000"/>
          <w:szCs w:val="19"/>
        </w:rPr>
        <w:t>{</w:t>
      </w:r>
    </w:p>
    <w:p w14:paraId="26A01C2C" w14:textId="77777777" w:rsidR="00CE58F0" w:rsidRPr="00CE58F0" w:rsidRDefault="00CE58F0" w:rsidP="00CE58F0">
      <w:pPr>
        <w:autoSpaceDE w:val="0"/>
        <w:autoSpaceDN w:val="0"/>
        <w:adjustRightInd w:val="0"/>
        <w:spacing w:before="0" w:after="0" w:line="240" w:lineRule="auto"/>
        <w:rPr>
          <w:rFonts w:ascii="Consolas" w:hAnsi="Consolas" w:cs="Consolas"/>
          <w:color w:val="000000"/>
          <w:szCs w:val="19"/>
        </w:rPr>
      </w:pPr>
      <w:r w:rsidRPr="00CE58F0">
        <w:rPr>
          <w:rFonts w:ascii="Consolas" w:hAnsi="Consolas" w:cs="Consolas"/>
          <w:color w:val="000000"/>
          <w:szCs w:val="19"/>
        </w:rPr>
        <w:t xml:space="preserve">    </w:t>
      </w:r>
      <w:r w:rsidRPr="00CE58F0">
        <w:rPr>
          <w:rFonts w:ascii="Consolas" w:hAnsi="Consolas" w:cs="Consolas"/>
          <w:color w:val="0000FF"/>
          <w:szCs w:val="19"/>
        </w:rPr>
        <w:t>for</w:t>
      </w:r>
      <w:r w:rsidRPr="00CE58F0">
        <w:rPr>
          <w:rFonts w:ascii="Consolas" w:hAnsi="Consolas" w:cs="Consolas"/>
          <w:color w:val="000000"/>
          <w:szCs w:val="19"/>
        </w:rPr>
        <w:t xml:space="preserve"> (</w:t>
      </w:r>
      <w:r w:rsidRPr="00CE58F0">
        <w:rPr>
          <w:rFonts w:ascii="Consolas" w:hAnsi="Consolas" w:cs="Consolas"/>
          <w:color w:val="0000FF"/>
          <w:szCs w:val="19"/>
        </w:rPr>
        <w:t>int</w:t>
      </w:r>
      <w:r w:rsidRPr="00CE58F0">
        <w:rPr>
          <w:rFonts w:ascii="Consolas" w:hAnsi="Consolas" w:cs="Consolas"/>
          <w:color w:val="000000"/>
          <w:szCs w:val="19"/>
        </w:rPr>
        <w:t xml:space="preserve"> i = 0; i &lt; pManyValuesArray.Length; i++)</w:t>
      </w:r>
    </w:p>
    <w:p w14:paraId="6765931B" w14:textId="77777777" w:rsidR="00CE58F0" w:rsidRPr="00CE58F0" w:rsidRDefault="00CE58F0" w:rsidP="00CE58F0">
      <w:pPr>
        <w:autoSpaceDE w:val="0"/>
        <w:autoSpaceDN w:val="0"/>
        <w:adjustRightInd w:val="0"/>
        <w:spacing w:before="0" w:after="0" w:line="240" w:lineRule="auto"/>
        <w:rPr>
          <w:rFonts w:ascii="Consolas" w:hAnsi="Consolas" w:cs="Consolas"/>
          <w:color w:val="000000"/>
          <w:szCs w:val="19"/>
        </w:rPr>
      </w:pPr>
      <w:r w:rsidRPr="00CE58F0">
        <w:rPr>
          <w:rFonts w:ascii="Consolas" w:hAnsi="Consolas" w:cs="Consolas"/>
          <w:color w:val="000000"/>
          <w:szCs w:val="19"/>
        </w:rPr>
        <w:t xml:space="preserve">    {</w:t>
      </w:r>
    </w:p>
    <w:p w14:paraId="3EC96BD1" w14:textId="77777777" w:rsidR="00CE58F0" w:rsidRPr="00CE58F0" w:rsidRDefault="00CE58F0" w:rsidP="00CE58F0">
      <w:pPr>
        <w:autoSpaceDE w:val="0"/>
        <w:autoSpaceDN w:val="0"/>
        <w:adjustRightInd w:val="0"/>
        <w:spacing w:before="0" w:after="0" w:line="240" w:lineRule="auto"/>
        <w:rPr>
          <w:rFonts w:ascii="Consolas" w:hAnsi="Consolas" w:cs="Consolas"/>
          <w:color w:val="000000"/>
          <w:szCs w:val="19"/>
        </w:rPr>
      </w:pPr>
      <w:r w:rsidRPr="00CE58F0">
        <w:rPr>
          <w:rFonts w:ascii="Consolas" w:hAnsi="Consolas" w:cs="Consolas"/>
          <w:color w:val="000000"/>
          <w:szCs w:val="19"/>
        </w:rPr>
        <w:t xml:space="preserve">        pManyValuesArray[i] = pManyValuesArray[i] * 2;</w:t>
      </w:r>
    </w:p>
    <w:p w14:paraId="503A182D" w14:textId="77777777" w:rsidR="00CE58F0" w:rsidRPr="00CE58F0" w:rsidRDefault="00CE58F0" w:rsidP="00CE58F0">
      <w:pPr>
        <w:autoSpaceDE w:val="0"/>
        <w:autoSpaceDN w:val="0"/>
        <w:adjustRightInd w:val="0"/>
        <w:spacing w:before="0" w:after="0" w:line="240" w:lineRule="auto"/>
        <w:rPr>
          <w:rFonts w:ascii="Consolas" w:hAnsi="Consolas" w:cs="Consolas"/>
          <w:color w:val="000000"/>
          <w:szCs w:val="19"/>
        </w:rPr>
      </w:pPr>
      <w:r w:rsidRPr="00CE58F0">
        <w:rPr>
          <w:rFonts w:ascii="Consolas" w:hAnsi="Consolas" w:cs="Consolas"/>
          <w:color w:val="000000"/>
          <w:szCs w:val="19"/>
        </w:rPr>
        <w:t xml:space="preserve">    }</w:t>
      </w:r>
    </w:p>
    <w:p w14:paraId="5FBE5BB9" w14:textId="77777777" w:rsidR="00634ED2" w:rsidRPr="00CE58F0" w:rsidRDefault="00CE58F0" w:rsidP="00CE58F0">
      <w:pPr>
        <w:rPr>
          <w:sz w:val="28"/>
        </w:rPr>
      </w:pPr>
      <w:r w:rsidRPr="00CE58F0">
        <w:rPr>
          <w:rFonts w:ascii="Consolas" w:hAnsi="Consolas" w:cs="Consolas"/>
          <w:color w:val="000000"/>
          <w:szCs w:val="19"/>
        </w:rPr>
        <w:t>}</w:t>
      </w:r>
    </w:p>
    <w:p w14:paraId="24D1BF32" w14:textId="77777777" w:rsidR="000A68D9" w:rsidRDefault="006B7BF5" w:rsidP="006B7BF5">
      <w:r>
        <w:t xml:space="preserve">In this case, since </w:t>
      </w:r>
      <w:r w:rsidRPr="00CE58F0">
        <w:rPr>
          <w:rFonts w:ascii="Consolas" w:hAnsi="Consolas" w:cs="Consolas"/>
          <w:color w:val="000000"/>
          <w:szCs w:val="19"/>
        </w:rPr>
        <w:t>manyValuesArray</w:t>
      </w:r>
      <w:r>
        <w:t xml:space="preserve"> is an array, which is a “by reference” type, we are giving the method a reference to our </w:t>
      </w:r>
      <w:r w:rsidRPr="00CE58F0">
        <w:rPr>
          <w:rFonts w:ascii="Consolas" w:hAnsi="Consolas" w:cs="Consolas"/>
          <w:color w:val="000000"/>
          <w:szCs w:val="19"/>
        </w:rPr>
        <w:t>manyValuesArray</w:t>
      </w:r>
      <w:r>
        <w:t xml:space="preserve"> array, basically, </w:t>
      </w:r>
      <w:r w:rsidRPr="00CE58F0">
        <w:rPr>
          <w:rFonts w:ascii="Consolas" w:hAnsi="Consolas" w:cs="Consolas"/>
          <w:color w:val="000000"/>
          <w:szCs w:val="19"/>
        </w:rPr>
        <w:t>pManyValuesArray</w:t>
      </w:r>
      <w:r>
        <w:t xml:space="preserve"> is now a 2</w:t>
      </w:r>
      <w:r w:rsidRPr="006B7BF5">
        <w:rPr>
          <w:vertAlign w:val="superscript"/>
        </w:rPr>
        <w:t>nd</w:t>
      </w:r>
      <w:r>
        <w:t xml:space="preserve"> name. Our one array has two names, </w:t>
      </w:r>
      <w:r w:rsidRPr="00CE58F0">
        <w:rPr>
          <w:rFonts w:ascii="Consolas" w:hAnsi="Consolas" w:cs="Consolas"/>
          <w:color w:val="000000"/>
          <w:szCs w:val="19"/>
        </w:rPr>
        <w:t>manyValuesArray</w:t>
      </w:r>
      <w:r>
        <w:t xml:space="preserve"> and </w:t>
      </w:r>
      <w:r w:rsidRPr="00CE58F0">
        <w:rPr>
          <w:rFonts w:ascii="Consolas" w:hAnsi="Consolas" w:cs="Consolas"/>
          <w:color w:val="000000"/>
          <w:szCs w:val="19"/>
        </w:rPr>
        <w:t>pManyValuesArray</w:t>
      </w:r>
      <w:r w:rsidRPr="000A68D9">
        <w:t>.</w:t>
      </w:r>
      <w:r w:rsidR="000A68D9">
        <w:t xml:space="preserve"> So when the method doubles all the values of its array named </w:t>
      </w:r>
      <w:r w:rsidR="000A68D9" w:rsidRPr="00CE58F0">
        <w:rPr>
          <w:rFonts w:ascii="Consolas" w:hAnsi="Consolas" w:cs="Consolas"/>
          <w:color w:val="000000"/>
          <w:szCs w:val="19"/>
        </w:rPr>
        <w:t>pManyValuesArray</w:t>
      </w:r>
      <w:r w:rsidR="000A68D9">
        <w:t>, it is also doubling the values of the Main</w:t>
      </w:r>
      <w:r w:rsidR="000A68D9" w:rsidRPr="000A68D9">
        <w:rPr>
          <w:rFonts w:ascii="Consolas" w:hAnsi="Consolas" w:cs="Consolas"/>
          <w:color w:val="000000"/>
          <w:szCs w:val="19"/>
        </w:rPr>
        <w:t xml:space="preserve"> </w:t>
      </w:r>
      <w:r w:rsidR="000A68D9" w:rsidRPr="00CE58F0">
        <w:rPr>
          <w:rFonts w:ascii="Consolas" w:hAnsi="Consolas" w:cs="Consolas"/>
          <w:color w:val="000000"/>
          <w:szCs w:val="19"/>
        </w:rPr>
        <w:t>manyValuesArray</w:t>
      </w:r>
      <w:r w:rsidR="000A68D9">
        <w:t xml:space="preserve"> array, since they are just two names for the same array. Notice that the method did not return the array; there is no need to as Main already has it, just with a different name. So then what will this line;</w:t>
      </w:r>
    </w:p>
    <w:p w14:paraId="1DA0A5BA" w14:textId="77777777" w:rsidR="000A68D9" w:rsidRPr="00CE58F0" w:rsidRDefault="000A68D9" w:rsidP="000A68D9">
      <w:pPr>
        <w:autoSpaceDE w:val="0"/>
        <w:autoSpaceDN w:val="0"/>
        <w:adjustRightInd w:val="0"/>
        <w:spacing w:before="0" w:after="0" w:line="240" w:lineRule="auto"/>
        <w:rPr>
          <w:rFonts w:ascii="Consolas" w:hAnsi="Consolas" w:cs="Consolas"/>
          <w:color w:val="000000"/>
          <w:szCs w:val="19"/>
        </w:rPr>
      </w:pPr>
      <w:r w:rsidRPr="00CE58F0">
        <w:rPr>
          <w:rFonts w:ascii="Consolas" w:hAnsi="Consolas" w:cs="Consolas"/>
          <w:color w:val="000000"/>
          <w:szCs w:val="19"/>
        </w:rPr>
        <w:lastRenderedPageBreak/>
        <w:t>Console.WriteLine(manyValuesArray[2]);</w:t>
      </w:r>
    </w:p>
    <w:p w14:paraId="37028BC4" w14:textId="77777777" w:rsidR="00EE4D2B" w:rsidRDefault="000A68D9" w:rsidP="006B7BF5">
      <w:r>
        <w:t xml:space="preserve">write to the console? </w:t>
      </w:r>
    </w:p>
    <w:p w14:paraId="77B8A4B5" w14:textId="77777777" w:rsidR="00D44FFD" w:rsidRDefault="006339A7" w:rsidP="006B7BF5">
      <w:r>
        <w:t xml:space="preserve">A bit complicated. Just remember this, when you pass in simple data types to a method, the method has the information to use, but it cannot change the values of the </w:t>
      </w:r>
      <w:r w:rsidR="00471C28">
        <w:t xml:space="preserve">original </w:t>
      </w:r>
      <w:r>
        <w:t xml:space="preserve">variables </w:t>
      </w:r>
      <w:r w:rsidR="00471C28">
        <w:t xml:space="preserve">back in Main that </w:t>
      </w:r>
      <w:r>
        <w:t xml:space="preserve">you passed in. If you pass in an array, anything you do to that array </w:t>
      </w:r>
      <w:r w:rsidR="00471C28">
        <w:t xml:space="preserve">in the method </w:t>
      </w:r>
      <w:r>
        <w:t>is being done to the array you passed in (since there really only is one array.)</w:t>
      </w:r>
    </w:p>
    <w:p w14:paraId="0193B10A" w14:textId="77777777" w:rsidR="008B7999" w:rsidRDefault="008B7999" w:rsidP="006B7BF5">
      <w:r>
        <w:t>Maybe this will help.  If you have a book, and you want to allow your friend to use it, you could</w:t>
      </w:r>
    </w:p>
    <w:p w14:paraId="19FB74B9" w14:textId="77777777" w:rsidR="008B7999" w:rsidRDefault="008B7999" w:rsidP="008B7999">
      <w:pPr>
        <w:pStyle w:val="ListParagraph"/>
        <w:numPr>
          <w:ilvl w:val="0"/>
          <w:numId w:val="29"/>
        </w:numPr>
      </w:pPr>
      <w:r>
        <w:t>Make a copy of your book, and give them a copy.  If your friend takes a yellow highlighter pen and makes marks all through the book, YOUR book is fine, and does not have yellow marks.  This is passing by “value” as we do with int, double, float, etc.</w:t>
      </w:r>
    </w:p>
    <w:p w14:paraId="5EB99780" w14:textId="77777777" w:rsidR="008B7999" w:rsidRDefault="008B7999" w:rsidP="008B7999">
      <w:pPr>
        <w:pStyle w:val="ListParagraph"/>
        <w:numPr>
          <w:ilvl w:val="0"/>
          <w:numId w:val="29"/>
        </w:numPr>
      </w:pPr>
      <w:r>
        <w:t xml:space="preserve">Give your actual book to your friend.  Now if they make yellow marks, when you get your book back from them, </w:t>
      </w:r>
      <w:r w:rsidR="00471C28">
        <w:t>YOUR</w:t>
      </w:r>
      <w:r>
        <w:t xml:space="preserve"> book has yellow marks.  This is passing by “reference”, as we do with arrays.</w:t>
      </w:r>
    </w:p>
    <w:p w14:paraId="10F5FAFB" w14:textId="77777777" w:rsidR="00DC4E80" w:rsidRDefault="00DC4E80" w:rsidP="006B7BF5"/>
    <w:p w14:paraId="47AA3983" w14:textId="77777777" w:rsidR="00B93B4D" w:rsidRDefault="00B93B4D" w:rsidP="00B93B4D">
      <w:pPr>
        <w:pStyle w:val="Heading4"/>
        <w:rPr>
          <w:b/>
          <w:i w:val="0"/>
        </w:rPr>
      </w:pPr>
      <w:r>
        <w:rPr>
          <w:b/>
          <w:i w:val="0"/>
        </w:rPr>
        <w:t>Passing an array into a method.</w:t>
      </w:r>
    </w:p>
    <w:p w14:paraId="686D379F" w14:textId="77777777" w:rsidR="00942AE9" w:rsidRDefault="00B93B4D" w:rsidP="00B93B4D">
      <w:r>
        <w:t>Passing an array into a method is very similar to how you pass an integer or string variable.</w:t>
      </w:r>
      <w:r w:rsidR="00471C28">
        <w:t xml:space="preserve"> You just add the name of the variable to the method call. </w:t>
      </w:r>
    </w:p>
    <w:p w14:paraId="40FBB138" w14:textId="77777777" w:rsidR="007443A4" w:rsidRDefault="00942AE9" w:rsidP="007443A4">
      <w:pPr>
        <w:autoSpaceDE w:val="0"/>
        <w:autoSpaceDN w:val="0"/>
        <w:adjustRightInd w:val="0"/>
        <w:spacing w:before="0" w:after="0" w:line="240" w:lineRule="auto"/>
        <w:ind w:firstLine="720"/>
        <w:rPr>
          <w:rFonts w:ascii="Consolas" w:hAnsi="Consolas" w:cs="Consolas"/>
          <w:color w:val="000000"/>
          <w:szCs w:val="19"/>
        </w:rPr>
      </w:pPr>
      <w:r w:rsidRPr="00942AE9">
        <w:rPr>
          <w:rFonts w:ascii="Consolas" w:hAnsi="Consolas" w:cs="Consolas"/>
          <w:color w:val="0000FF"/>
          <w:szCs w:val="19"/>
        </w:rPr>
        <w:t>string</w:t>
      </w:r>
      <w:r w:rsidRPr="00942AE9">
        <w:rPr>
          <w:rFonts w:ascii="Consolas" w:hAnsi="Consolas" w:cs="Consolas"/>
          <w:color w:val="000000"/>
          <w:szCs w:val="19"/>
        </w:rPr>
        <w:t xml:space="preserve">[] </w:t>
      </w:r>
      <w:r w:rsidRPr="007443A4">
        <w:rPr>
          <w:rFonts w:ascii="Consolas" w:hAnsi="Consolas" w:cs="Consolas"/>
          <w:b/>
          <w:color w:val="000000"/>
          <w:szCs w:val="19"/>
        </w:rPr>
        <w:t>myNames</w:t>
      </w:r>
      <w:r w:rsidRPr="00942AE9">
        <w:rPr>
          <w:rFonts w:ascii="Consolas" w:hAnsi="Consolas" w:cs="Consolas"/>
          <w:color w:val="000000"/>
          <w:szCs w:val="19"/>
        </w:rPr>
        <w:t xml:space="preserve"> = </w:t>
      </w:r>
      <w:r w:rsidRPr="00942AE9">
        <w:rPr>
          <w:rFonts w:ascii="Consolas" w:hAnsi="Consolas" w:cs="Consolas"/>
          <w:color w:val="0000FF"/>
          <w:szCs w:val="19"/>
        </w:rPr>
        <w:t>new</w:t>
      </w:r>
      <w:r w:rsidRPr="00942AE9">
        <w:rPr>
          <w:rFonts w:ascii="Consolas" w:hAnsi="Consolas" w:cs="Consolas"/>
          <w:color w:val="000000"/>
          <w:szCs w:val="19"/>
        </w:rPr>
        <w:t xml:space="preserve"> </w:t>
      </w:r>
      <w:r w:rsidRPr="00942AE9">
        <w:rPr>
          <w:rFonts w:ascii="Consolas" w:hAnsi="Consolas" w:cs="Consolas"/>
          <w:color w:val="0000FF"/>
          <w:szCs w:val="19"/>
        </w:rPr>
        <w:t>string</w:t>
      </w:r>
      <w:r w:rsidRPr="00942AE9">
        <w:rPr>
          <w:rFonts w:ascii="Consolas" w:hAnsi="Consolas" w:cs="Consolas"/>
          <w:color w:val="000000"/>
          <w:szCs w:val="19"/>
        </w:rPr>
        <w:t xml:space="preserve">[4] { </w:t>
      </w:r>
      <w:r w:rsidRPr="00942AE9">
        <w:rPr>
          <w:rFonts w:ascii="Consolas" w:hAnsi="Consolas" w:cs="Consolas"/>
          <w:color w:val="A31515"/>
          <w:szCs w:val="19"/>
        </w:rPr>
        <w:t>"every"</w:t>
      </w:r>
      <w:r w:rsidRPr="00942AE9">
        <w:rPr>
          <w:rFonts w:ascii="Consolas" w:hAnsi="Consolas" w:cs="Consolas"/>
          <w:color w:val="000000"/>
          <w:szCs w:val="19"/>
        </w:rPr>
        <w:t xml:space="preserve">, </w:t>
      </w:r>
      <w:r w:rsidRPr="00942AE9">
        <w:rPr>
          <w:rFonts w:ascii="Consolas" w:hAnsi="Consolas" w:cs="Consolas"/>
          <w:color w:val="A31515"/>
          <w:szCs w:val="19"/>
        </w:rPr>
        <w:t>"tom"</w:t>
      </w:r>
      <w:r w:rsidRPr="00942AE9">
        <w:rPr>
          <w:rFonts w:ascii="Consolas" w:hAnsi="Consolas" w:cs="Consolas"/>
          <w:color w:val="000000"/>
          <w:szCs w:val="19"/>
        </w:rPr>
        <w:t xml:space="preserve">, </w:t>
      </w:r>
      <w:r w:rsidRPr="00942AE9">
        <w:rPr>
          <w:rFonts w:ascii="Consolas" w:hAnsi="Consolas" w:cs="Consolas"/>
          <w:color w:val="A31515"/>
          <w:szCs w:val="19"/>
        </w:rPr>
        <w:t>"dick"</w:t>
      </w:r>
      <w:r w:rsidRPr="00942AE9">
        <w:rPr>
          <w:rFonts w:ascii="Consolas" w:hAnsi="Consolas" w:cs="Consolas"/>
          <w:color w:val="000000"/>
          <w:szCs w:val="19"/>
        </w:rPr>
        <w:t xml:space="preserve">, </w:t>
      </w:r>
      <w:r w:rsidRPr="00942AE9">
        <w:rPr>
          <w:rFonts w:ascii="Consolas" w:hAnsi="Consolas" w:cs="Consolas"/>
          <w:color w:val="A31515"/>
          <w:szCs w:val="19"/>
        </w:rPr>
        <w:t>"harry"</w:t>
      </w:r>
      <w:r w:rsidRPr="00942AE9">
        <w:rPr>
          <w:rFonts w:ascii="Consolas" w:hAnsi="Consolas" w:cs="Consolas"/>
          <w:color w:val="000000"/>
          <w:szCs w:val="19"/>
        </w:rPr>
        <w:t xml:space="preserve"> };</w:t>
      </w:r>
    </w:p>
    <w:p w14:paraId="12CA7EBF" w14:textId="77777777" w:rsidR="00942AE9" w:rsidRPr="007443A4" w:rsidRDefault="00942AE9" w:rsidP="007443A4">
      <w:pPr>
        <w:autoSpaceDE w:val="0"/>
        <w:autoSpaceDN w:val="0"/>
        <w:adjustRightInd w:val="0"/>
        <w:spacing w:before="0" w:after="0" w:line="240" w:lineRule="auto"/>
        <w:ind w:firstLine="720"/>
        <w:rPr>
          <w:rFonts w:ascii="Consolas" w:hAnsi="Consolas" w:cs="Consolas"/>
          <w:color w:val="000000"/>
          <w:szCs w:val="19"/>
        </w:rPr>
      </w:pPr>
      <w:r w:rsidRPr="00942AE9">
        <w:rPr>
          <w:rFonts w:ascii="Consolas" w:hAnsi="Consolas" w:cs="Consolas"/>
          <w:color w:val="000000"/>
          <w:szCs w:val="19"/>
        </w:rPr>
        <w:t>Change</w:t>
      </w:r>
      <w:r w:rsidR="007443A4">
        <w:rPr>
          <w:rFonts w:ascii="Consolas" w:hAnsi="Consolas" w:cs="Consolas"/>
          <w:color w:val="000000"/>
          <w:szCs w:val="19"/>
        </w:rPr>
        <w:t>Something</w:t>
      </w:r>
      <w:r w:rsidRPr="00942AE9">
        <w:rPr>
          <w:rFonts w:ascii="Consolas" w:hAnsi="Consolas" w:cs="Consolas"/>
          <w:color w:val="000000"/>
          <w:szCs w:val="19"/>
        </w:rPr>
        <w:t>(</w:t>
      </w:r>
      <w:r w:rsidRPr="007443A4">
        <w:rPr>
          <w:rFonts w:ascii="Consolas" w:hAnsi="Consolas" w:cs="Consolas"/>
          <w:b/>
          <w:color w:val="000000"/>
          <w:szCs w:val="19"/>
        </w:rPr>
        <w:t>myNames</w:t>
      </w:r>
      <w:r w:rsidRPr="00942AE9">
        <w:rPr>
          <w:rFonts w:ascii="Consolas" w:hAnsi="Consolas" w:cs="Consolas"/>
          <w:color w:val="000000"/>
          <w:szCs w:val="19"/>
        </w:rPr>
        <w:t>);</w:t>
      </w:r>
    </w:p>
    <w:p w14:paraId="7D6D3136" w14:textId="77777777" w:rsidR="00B93B4D" w:rsidRDefault="00471C28" w:rsidP="00B93B4D">
      <w:r>
        <w:t>The method definition that wants an array, declares it in its signature, being careful to give it the correct data type.</w:t>
      </w:r>
    </w:p>
    <w:p w14:paraId="6105DDED" w14:textId="77777777" w:rsidR="00942AE9" w:rsidRDefault="00942AE9" w:rsidP="00942AE9">
      <w:pPr>
        <w:ind w:firstLine="720"/>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w:t>
      </w:r>
      <w:r w:rsidR="007443A4">
        <w:rPr>
          <w:rFonts w:ascii="Consolas" w:hAnsi="Consolas" w:cs="Consolas"/>
          <w:color w:val="000000"/>
          <w:sz w:val="19"/>
          <w:szCs w:val="19"/>
        </w:rPr>
        <w:t>Something</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passedInArray)</w:t>
      </w:r>
    </w:p>
    <w:p w14:paraId="391FA9EF" w14:textId="77777777" w:rsidR="00942AE9" w:rsidRDefault="00942AE9" w:rsidP="00B93B4D">
      <w:r>
        <w:t xml:space="preserve">Now we will </w:t>
      </w:r>
      <w:r w:rsidR="007443A4">
        <w:t>look at</w:t>
      </w:r>
      <w:r>
        <w:t xml:space="preserve"> an example.  Pay attention to how </w:t>
      </w:r>
      <w:r w:rsidR="007443A4">
        <w:t>we pass in an array, how we use</w:t>
      </w:r>
      <w:r>
        <w:t xml:space="preserve"> the passed in array in the method, and also, how the changes made in the method to the array are reflected back in the Main method’s view of the array.</w:t>
      </w:r>
    </w:p>
    <w:p w14:paraId="0EC711B1"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14:paraId="05FE5AF1"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14:paraId="09F38667"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define an array of strings</w:t>
      </w:r>
    </w:p>
    <w:p w14:paraId="5E77CF65"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myNames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[4] { </w:t>
      </w:r>
      <w:r>
        <w:rPr>
          <w:rFonts w:ascii="Consolas" w:hAnsi="Consolas" w:cs="Consolas"/>
          <w:color w:val="A31515"/>
          <w:sz w:val="19"/>
          <w:szCs w:val="19"/>
        </w:rPr>
        <w:t>"every"</w:t>
      </w:r>
      <w:r>
        <w:rPr>
          <w:rFonts w:ascii="Consolas" w:hAnsi="Consolas" w:cs="Consolas"/>
          <w:color w:val="000000"/>
          <w:sz w:val="19"/>
          <w:szCs w:val="19"/>
        </w:rPr>
        <w:t xml:space="preserve">, </w:t>
      </w:r>
      <w:r>
        <w:rPr>
          <w:rFonts w:ascii="Consolas" w:hAnsi="Consolas" w:cs="Consolas"/>
          <w:color w:val="A31515"/>
          <w:sz w:val="19"/>
          <w:szCs w:val="19"/>
        </w:rPr>
        <w:t>"tom"</w:t>
      </w:r>
      <w:r>
        <w:rPr>
          <w:rFonts w:ascii="Consolas" w:hAnsi="Consolas" w:cs="Consolas"/>
          <w:color w:val="000000"/>
          <w:sz w:val="19"/>
          <w:szCs w:val="19"/>
        </w:rPr>
        <w:t xml:space="preserve">, </w:t>
      </w:r>
      <w:r>
        <w:rPr>
          <w:rFonts w:ascii="Consolas" w:hAnsi="Consolas" w:cs="Consolas"/>
          <w:color w:val="A31515"/>
          <w:sz w:val="19"/>
          <w:szCs w:val="19"/>
        </w:rPr>
        <w:t>"dick"</w:t>
      </w:r>
      <w:r>
        <w:rPr>
          <w:rFonts w:ascii="Consolas" w:hAnsi="Consolas" w:cs="Consolas"/>
          <w:color w:val="000000"/>
          <w:sz w:val="19"/>
          <w:szCs w:val="19"/>
        </w:rPr>
        <w:t xml:space="preserve">, </w:t>
      </w:r>
      <w:r>
        <w:rPr>
          <w:rFonts w:ascii="Consolas" w:hAnsi="Consolas" w:cs="Consolas"/>
          <w:color w:val="A31515"/>
          <w:sz w:val="19"/>
          <w:szCs w:val="19"/>
        </w:rPr>
        <w:t>"harry"</w:t>
      </w:r>
      <w:r>
        <w:rPr>
          <w:rFonts w:ascii="Consolas" w:hAnsi="Consolas" w:cs="Consolas"/>
          <w:color w:val="000000"/>
          <w:sz w:val="19"/>
          <w:szCs w:val="19"/>
        </w:rPr>
        <w:t xml:space="preserve"> };</w:t>
      </w:r>
    </w:p>
    <w:p w14:paraId="355C3573"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write out the names from Main before the changes</w:t>
      </w:r>
    </w:p>
    <w:p w14:paraId="2D7B5BDD"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myNames.Length; i++)</w:t>
      </w:r>
    </w:p>
    <w:p w14:paraId="707FF404"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C12946"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Console.WriteLine(myNames[i]);</w:t>
      </w:r>
    </w:p>
    <w:p w14:paraId="48594AF4"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9D5B78"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"which array element number do you want capitalized?"</w:t>
      </w:r>
      <w:r>
        <w:rPr>
          <w:rFonts w:ascii="Consolas" w:hAnsi="Consolas" w:cs="Consolas"/>
          <w:color w:val="000000"/>
          <w:sz w:val="19"/>
          <w:szCs w:val="19"/>
        </w:rPr>
        <w:t>);</w:t>
      </w:r>
    </w:p>
    <w:p w14:paraId="43CAC27E"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"Enter a number from 1 to 4"</w:t>
      </w:r>
      <w:r>
        <w:rPr>
          <w:rFonts w:ascii="Consolas" w:hAnsi="Consolas" w:cs="Consolas"/>
          <w:color w:val="000000"/>
          <w:sz w:val="19"/>
          <w:szCs w:val="19"/>
        </w:rPr>
        <w:t xml:space="preserve">); </w:t>
      </w:r>
      <w:r>
        <w:rPr>
          <w:rFonts w:ascii="Consolas" w:hAnsi="Consolas" w:cs="Consolas"/>
          <w:color w:val="008000"/>
          <w:sz w:val="19"/>
          <w:szCs w:val="19"/>
        </w:rPr>
        <w:t>// let human think 1-4, not 0-3</w:t>
      </w:r>
    </w:p>
    <w:p w14:paraId="54942294"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which = Convert.ToInt32(Console.ReadLine());  </w:t>
      </w:r>
      <w:r>
        <w:rPr>
          <w:rFonts w:ascii="Consolas" w:hAnsi="Consolas" w:cs="Consolas"/>
          <w:color w:val="008000"/>
          <w:sz w:val="19"/>
          <w:szCs w:val="19"/>
        </w:rPr>
        <w:t>// get the answer</w:t>
      </w:r>
    </w:p>
    <w:p w14:paraId="51FF7A8E"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subtract 1 as humans count from 1, computers start at 0</w:t>
      </w:r>
    </w:p>
    <w:p w14:paraId="510D7DEA"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which = which - 1;</w:t>
      </w:r>
    </w:p>
    <w:p w14:paraId="0DA45C2B"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ChangeCase(which, myNames);</w:t>
      </w:r>
    </w:p>
    <w:p w14:paraId="75708F25"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p>
    <w:p w14:paraId="7A30811D"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write out the names from Main after the changes</w:t>
      </w:r>
    </w:p>
    <w:p w14:paraId="31D62D59"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myNames.Length; i++)</w:t>
      </w:r>
    </w:p>
    <w:p w14:paraId="009673E5"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E8D363"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Console.WriteLine(myNames[i]);</w:t>
      </w:r>
    </w:p>
    <w:p w14:paraId="4D024379"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E35B5F"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p>
    <w:p w14:paraId="2F354EF0"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Console.ReadLine();</w:t>
      </w:r>
    </w:p>
    <w:p w14:paraId="2B2217BE"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14:paraId="55F5A399"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p>
    <w:p w14:paraId="4B91FAAD"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ChangeCase(</w:t>
      </w:r>
      <w:r>
        <w:rPr>
          <w:rFonts w:ascii="Consolas" w:hAnsi="Consolas" w:cs="Consolas"/>
          <w:color w:val="0000FF"/>
          <w:sz w:val="19"/>
          <w:szCs w:val="19"/>
        </w:rPr>
        <w:t>int</w:t>
      </w:r>
      <w:r>
        <w:rPr>
          <w:rFonts w:ascii="Consolas" w:hAnsi="Consolas" w:cs="Consolas"/>
          <w:color w:val="000000"/>
          <w:sz w:val="19"/>
          <w:szCs w:val="19"/>
        </w:rPr>
        <w:t xml:space="preserve"> pointer, </w:t>
      </w:r>
      <w:r>
        <w:rPr>
          <w:rFonts w:ascii="Consolas" w:hAnsi="Consolas" w:cs="Consolas"/>
          <w:color w:val="0000FF"/>
          <w:sz w:val="19"/>
          <w:szCs w:val="19"/>
        </w:rPr>
        <w:t>string</w:t>
      </w:r>
      <w:r>
        <w:rPr>
          <w:rFonts w:ascii="Consolas" w:hAnsi="Consolas" w:cs="Consolas"/>
          <w:color w:val="000000"/>
          <w:sz w:val="19"/>
          <w:szCs w:val="19"/>
        </w:rPr>
        <w:t>[] localArrayName)</w:t>
      </w:r>
    </w:p>
    <w:p w14:paraId="3A4A8D60"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w:t>
      </w:r>
    </w:p>
    <w:p w14:paraId="591E5D23"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wordToChange = localArrayName[pointer];</w:t>
      </w:r>
    </w:p>
    <w:p w14:paraId="7CE7E991"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replace the word in the array with the modified word</w:t>
      </w:r>
    </w:p>
    <w:p w14:paraId="67F8686B" w14:textId="77777777" w:rsidR="007443A4" w:rsidRDefault="007443A4" w:rsidP="007443A4">
      <w:pPr>
        <w:autoSpaceDE w:val="0"/>
        <w:autoSpaceDN w:val="0"/>
        <w:adjustRightInd w:val="0"/>
        <w:spacing w:before="0" w:after="0" w:line="240" w:lineRule="auto"/>
        <w:rPr>
          <w:rFonts w:ascii="Consolas" w:hAnsi="Consolas" w:cs="Consolas"/>
          <w:color w:val="000000"/>
          <w:sz w:val="19"/>
          <w:szCs w:val="19"/>
        </w:rPr>
      </w:pPr>
      <w:r>
        <w:rPr>
          <w:rFonts w:ascii="Consolas" w:hAnsi="Consolas" w:cs="Consolas"/>
          <w:color w:val="000000"/>
          <w:sz w:val="19"/>
          <w:szCs w:val="19"/>
        </w:rPr>
        <w:t xml:space="preserve">    localArrayName[pointer] = </w:t>
      </w:r>
      <w:r>
        <w:rPr>
          <w:rFonts w:ascii="Consolas" w:hAnsi="Consolas" w:cs="Consolas"/>
          <w:color w:val="0000FF"/>
          <w:sz w:val="19"/>
          <w:szCs w:val="19"/>
        </w:rPr>
        <w:t>char</w:t>
      </w:r>
      <w:r>
        <w:rPr>
          <w:rFonts w:ascii="Consolas" w:hAnsi="Consolas" w:cs="Consolas"/>
          <w:color w:val="000000"/>
          <w:sz w:val="19"/>
          <w:szCs w:val="19"/>
        </w:rPr>
        <w:t>.ToUpper(wordToChange[0]) + wordToChange.Substring(1);</w:t>
      </w:r>
    </w:p>
    <w:p w14:paraId="3FCABDBE" w14:textId="77777777" w:rsidR="007443A4" w:rsidRDefault="007443A4" w:rsidP="007443A4">
      <w:r>
        <w:rPr>
          <w:rFonts w:ascii="Consolas" w:hAnsi="Consolas" w:cs="Consolas"/>
          <w:color w:val="000000"/>
          <w:sz w:val="19"/>
          <w:szCs w:val="19"/>
        </w:rPr>
        <w:t>}</w:t>
      </w:r>
    </w:p>
    <w:p w14:paraId="5FDDF8F0" w14:textId="77777777" w:rsidR="007443A4" w:rsidRDefault="007443A4" w:rsidP="00B93B4D"/>
    <w:p w14:paraId="61A40400" w14:textId="77777777" w:rsidR="00942AE9" w:rsidRDefault="007443A4" w:rsidP="00B93B4D">
      <w:r>
        <w:t>Here is the output from running the program</w:t>
      </w:r>
    </w:p>
    <w:p w14:paraId="6C3A54A8" w14:textId="77777777" w:rsidR="007443A4" w:rsidRPr="007443A4" w:rsidRDefault="007443A4" w:rsidP="007443A4">
      <w:pPr>
        <w:ind w:left="720"/>
        <w:rPr>
          <w:rFonts w:ascii="Consolas" w:hAnsi="Consolas"/>
          <w:b/>
        </w:rPr>
      </w:pPr>
      <w:r w:rsidRPr="007443A4">
        <w:rPr>
          <w:rFonts w:ascii="Consolas" w:hAnsi="Consolas"/>
          <w:b/>
        </w:rPr>
        <w:t>every</w:t>
      </w:r>
    </w:p>
    <w:p w14:paraId="14CE9703" w14:textId="77777777" w:rsidR="007443A4" w:rsidRPr="007443A4" w:rsidRDefault="007443A4" w:rsidP="007443A4">
      <w:pPr>
        <w:ind w:left="720"/>
        <w:rPr>
          <w:rFonts w:ascii="Consolas" w:hAnsi="Consolas"/>
          <w:b/>
        </w:rPr>
      </w:pPr>
      <w:r w:rsidRPr="007443A4">
        <w:rPr>
          <w:rFonts w:ascii="Consolas" w:hAnsi="Consolas"/>
          <w:b/>
        </w:rPr>
        <w:t>tom</w:t>
      </w:r>
    </w:p>
    <w:p w14:paraId="548409CF" w14:textId="77777777" w:rsidR="007443A4" w:rsidRPr="007443A4" w:rsidRDefault="007443A4" w:rsidP="007443A4">
      <w:pPr>
        <w:ind w:left="720"/>
        <w:rPr>
          <w:rFonts w:ascii="Consolas" w:hAnsi="Consolas"/>
          <w:b/>
        </w:rPr>
      </w:pPr>
      <w:r w:rsidRPr="007443A4">
        <w:rPr>
          <w:rFonts w:ascii="Consolas" w:hAnsi="Consolas"/>
          <w:b/>
        </w:rPr>
        <w:t>dick</w:t>
      </w:r>
    </w:p>
    <w:p w14:paraId="68791B1F" w14:textId="77777777" w:rsidR="007443A4" w:rsidRPr="007443A4" w:rsidRDefault="007443A4" w:rsidP="007443A4">
      <w:pPr>
        <w:ind w:left="720"/>
        <w:rPr>
          <w:rFonts w:ascii="Consolas" w:hAnsi="Consolas"/>
          <w:b/>
        </w:rPr>
      </w:pPr>
      <w:r w:rsidRPr="007443A4">
        <w:rPr>
          <w:rFonts w:ascii="Consolas" w:hAnsi="Consolas"/>
          <w:b/>
        </w:rPr>
        <w:t>harry</w:t>
      </w:r>
    </w:p>
    <w:p w14:paraId="091254B3" w14:textId="77777777" w:rsidR="007443A4" w:rsidRPr="007443A4" w:rsidRDefault="007443A4" w:rsidP="007443A4">
      <w:pPr>
        <w:ind w:left="720"/>
        <w:rPr>
          <w:rFonts w:ascii="Consolas" w:hAnsi="Consolas"/>
          <w:b/>
        </w:rPr>
      </w:pPr>
      <w:r w:rsidRPr="007443A4">
        <w:rPr>
          <w:rFonts w:ascii="Consolas" w:hAnsi="Consolas"/>
          <w:b/>
        </w:rPr>
        <w:t>which array element number do you want capitalized?</w:t>
      </w:r>
    </w:p>
    <w:p w14:paraId="1F4801BD" w14:textId="77777777" w:rsidR="007443A4" w:rsidRPr="007443A4" w:rsidRDefault="007443A4" w:rsidP="007443A4">
      <w:pPr>
        <w:ind w:left="720"/>
        <w:rPr>
          <w:rFonts w:ascii="Consolas" w:hAnsi="Consolas"/>
          <w:b/>
        </w:rPr>
      </w:pPr>
      <w:r w:rsidRPr="007443A4">
        <w:rPr>
          <w:rFonts w:ascii="Consolas" w:hAnsi="Consolas"/>
          <w:b/>
        </w:rPr>
        <w:t>Enter a number from 1 to 4</w:t>
      </w:r>
    </w:p>
    <w:p w14:paraId="287777AB" w14:textId="77777777" w:rsidR="007443A4" w:rsidRPr="007443A4" w:rsidRDefault="007443A4" w:rsidP="007443A4">
      <w:pPr>
        <w:ind w:left="720"/>
        <w:rPr>
          <w:rFonts w:ascii="Consolas" w:hAnsi="Consolas"/>
          <w:b/>
        </w:rPr>
      </w:pPr>
      <w:r w:rsidRPr="007443A4">
        <w:rPr>
          <w:rFonts w:ascii="Consolas" w:hAnsi="Consolas"/>
          <w:b/>
        </w:rPr>
        <w:t>3</w:t>
      </w:r>
    </w:p>
    <w:p w14:paraId="0A36A3F4" w14:textId="77777777" w:rsidR="007443A4" w:rsidRPr="007443A4" w:rsidRDefault="007443A4" w:rsidP="007443A4">
      <w:pPr>
        <w:ind w:left="720"/>
        <w:rPr>
          <w:rFonts w:ascii="Consolas" w:hAnsi="Consolas"/>
          <w:b/>
        </w:rPr>
      </w:pPr>
      <w:r w:rsidRPr="007443A4">
        <w:rPr>
          <w:rFonts w:ascii="Consolas" w:hAnsi="Consolas"/>
          <w:b/>
        </w:rPr>
        <w:t>every</w:t>
      </w:r>
    </w:p>
    <w:p w14:paraId="6D3C9065" w14:textId="77777777" w:rsidR="007443A4" w:rsidRPr="007443A4" w:rsidRDefault="007443A4" w:rsidP="007443A4">
      <w:pPr>
        <w:ind w:left="720"/>
        <w:rPr>
          <w:rFonts w:ascii="Consolas" w:hAnsi="Consolas"/>
          <w:b/>
        </w:rPr>
      </w:pPr>
      <w:r w:rsidRPr="007443A4">
        <w:rPr>
          <w:rFonts w:ascii="Consolas" w:hAnsi="Consolas"/>
          <w:b/>
        </w:rPr>
        <w:t>tom</w:t>
      </w:r>
    </w:p>
    <w:p w14:paraId="477C5AD7" w14:textId="77777777" w:rsidR="007443A4" w:rsidRPr="007443A4" w:rsidRDefault="007443A4" w:rsidP="007443A4">
      <w:pPr>
        <w:ind w:left="720"/>
        <w:rPr>
          <w:rFonts w:ascii="Consolas" w:hAnsi="Consolas"/>
          <w:b/>
        </w:rPr>
      </w:pPr>
      <w:r w:rsidRPr="007443A4">
        <w:rPr>
          <w:rFonts w:ascii="Consolas" w:hAnsi="Consolas"/>
          <w:b/>
        </w:rPr>
        <w:t>Dick</w:t>
      </w:r>
    </w:p>
    <w:p w14:paraId="08B5D688" w14:textId="77777777" w:rsidR="007443A4" w:rsidRPr="007443A4" w:rsidRDefault="007443A4" w:rsidP="007443A4">
      <w:pPr>
        <w:ind w:left="720"/>
        <w:rPr>
          <w:rFonts w:ascii="Consolas" w:hAnsi="Consolas"/>
          <w:b/>
        </w:rPr>
      </w:pPr>
      <w:r w:rsidRPr="007443A4">
        <w:rPr>
          <w:rFonts w:ascii="Consolas" w:hAnsi="Consolas"/>
          <w:b/>
        </w:rPr>
        <w:t>harry</w:t>
      </w:r>
    </w:p>
    <w:p w14:paraId="42F3CC83" w14:textId="77777777" w:rsidR="00B93B4D" w:rsidRDefault="007443A4" w:rsidP="00B93B4D">
      <w:r>
        <w:t xml:space="preserve">Notice how the method refers to the array it was given as </w:t>
      </w:r>
      <w:r>
        <w:rPr>
          <w:rFonts w:ascii="Consolas" w:hAnsi="Consolas" w:cs="Consolas"/>
          <w:color w:val="000000"/>
          <w:sz w:val="19"/>
          <w:szCs w:val="19"/>
        </w:rPr>
        <w:t>localArrayName</w:t>
      </w:r>
      <w:r>
        <w:t xml:space="preserve"> fThat name and the myNames array are just one array, with 2 different names.  The method changes one element in the array, and then when the Main method access that array after the call, the value has changed. Again, then method did not have to return the array, as both the Main and the </w:t>
      </w:r>
      <w:r w:rsidRPr="007443A4">
        <w:t>ChangeCase</w:t>
      </w:r>
      <w:r>
        <w:t xml:space="preserve"> have direct access to the one and only one array.</w:t>
      </w:r>
    </w:p>
    <w:p w14:paraId="1DF9A4C5" w14:textId="77777777" w:rsidR="00DC4E80" w:rsidRDefault="00DC4E80" w:rsidP="00DC4E80">
      <w:pPr>
        <w:pStyle w:val="Heading2"/>
      </w:pPr>
      <w:bookmarkStart w:id="76" w:name="_Toc44348538"/>
      <w:r>
        <w:t>Check your understanding</w:t>
      </w:r>
      <w:bookmarkEnd w:id="76"/>
    </w:p>
    <w:p w14:paraId="0D32D19E" w14:textId="77777777" w:rsidR="00DC4E80" w:rsidRDefault="00DC4E80" w:rsidP="00DC4E80">
      <w:pPr>
        <w:pStyle w:val="Heading4"/>
        <w:rPr>
          <w:b/>
          <w:i w:val="0"/>
        </w:rPr>
      </w:pPr>
      <w:r w:rsidRPr="004F2DA2">
        <w:rPr>
          <w:b/>
          <w:i w:val="0"/>
        </w:rPr>
        <w:t xml:space="preserve">Questions 1: </w:t>
      </w:r>
    </w:p>
    <w:p w14:paraId="71A048C7" w14:textId="77777777" w:rsidR="006F5C23" w:rsidRDefault="006F5C23" w:rsidP="006F5C23">
      <w:r>
        <w:t>Improve this program by moving the repeated code into a method and then call that method twice.</w:t>
      </w:r>
    </w:p>
    <w:p w14:paraId="2D14E4D8" w14:textId="77777777" w:rsidR="006F5C23" w:rsidRDefault="006F5C23">
      <w:r>
        <w:br w:type="page"/>
      </w:r>
    </w:p>
    <w:p w14:paraId="159BF156" w14:textId="77777777" w:rsidR="006F5C23" w:rsidRDefault="006F5C23" w:rsidP="006F5C23"/>
    <w:p w14:paraId="1A8632EE" w14:textId="77777777" w:rsidR="006F5C23" w:rsidRPr="006F5C23" w:rsidRDefault="00D66164" w:rsidP="006F5C23">
      <w:pPr>
        <w:autoSpaceDE w:val="0"/>
        <w:autoSpaceDN w:val="0"/>
        <w:adjustRightInd w:val="0"/>
        <w:spacing w:before="0" w:after="0" w:line="240" w:lineRule="auto"/>
        <w:rPr>
          <w:rFonts w:ascii="Consolas" w:hAnsi="Consolas" w:cs="Consolas"/>
          <w:color w:val="000000"/>
          <w:szCs w:val="19"/>
        </w:rPr>
      </w:pPr>
      <w:r>
        <w:rPr>
          <w:noProof/>
        </w:rPr>
        <w:drawing>
          <wp:anchor distT="0" distB="0" distL="114300" distR="114300" simplePos="0" relativeHeight="251668480" behindDoc="0" locked="0" layoutInCell="1" allowOverlap="1" wp14:anchorId="3EC860B5" wp14:editId="2832E821">
            <wp:simplePos x="0" y="0"/>
            <wp:positionH relativeFrom="column">
              <wp:posOffset>5084694</wp:posOffset>
            </wp:positionH>
            <wp:positionV relativeFrom="paragraph">
              <wp:posOffset>91274</wp:posOffset>
            </wp:positionV>
            <wp:extent cx="1028700" cy="107632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arget.jpg"/>
                    <pic:cNvPicPr/>
                  </pic:nvPicPr>
                  <pic:blipFill>
                    <a:blip r:embed="rId57">
                      <a:extLst>
                        <a:ext uri="{28A0092B-C50C-407E-A947-70E740481C1C}">
                          <a14:useLocalDpi xmlns:a14="http://schemas.microsoft.com/office/drawing/2010/main" val="0"/>
                        </a:ext>
                      </a:extLst>
                    </a:blip>
                    <a:stretch>
                      <a:fillRect/>
                    </a:stretch>
                  </pic:blipFill>
                  <pic:spPr>
                    <a:xfrm>
                      <a:off x="0" y="0"/>
                      <a:ext cx="1028700" cy="1076325"/>
                    </a:xfrm>
                    <a:prstGeom prst="rect">
                      <a:avLst/>
                    </a:prstGeom>
                  </pic:spPr>
                </pic:pic>
              </a:graphicData>
            </a:graphic>
          </wp:anchor>
        </w:drawing>
      </w:r>
      <w:r w:rsidR="006F5C23" w:rsidRPr="006F5C23">
        <w:rPr>
          <w:rFonts w:ascii="Consolas" w:hAnsi="Consolas" w:cs="Consolas"/>
          <w:color w:val="0000FF"/>
          <w:szCs w:val="19"/>
        </w:rPr>
        <w:t>static</w:t>
      </w:r>
      <w:r w:rsidR="006F5C23" w:rsidRPr="006F5C23">
        <w:rPr>
          <w:rFonts w:ascii="Consolas" w:hAnsi="Consolas" w:cs="Consolas"/>
          <w:color w:val="000000"/>
          <w:szCs w:val="19"/>
        </w:rPr>
        <w:t xml:space="preserve"> </w:t>
      </w:r>
      <w:r w:rsidR="006F5C23" w:rsidRPr="006F5C23">
        <w:rPr>
          <w:rFonts w:ascii="Consolas" w:hAnsi="Consolas" w:cs="Consolas"/>
          <w:color w:val="0000FF"/>
          <w:szCs w:val="19"/>
        </w:rPr>
        <w:t>void</w:t>
      </w:r>
      <w:r w:rsidR="006F5C23" w:rsidRPr="006F5C23">
        <w:rPr>
          <w:rFonts w:ascii="Consolas" w:hAnsi="Consolas" w:cs="Consolas"/>
          <w:color w:val="000000"/>
          <w:szCs w:val="19"/>
        </w:rPr>
        <w:t xml:space="preserve"> Main(</w:t>
      </w:r>
      <w:r w:rsidR="006F5C23" w:rsidRPr="006F5C23">
        <w:rPr>
          <w:rFonts w:ascii="Consolas" w:hAnsi="Consolas" w:cs="Consolas"/>
          <w:color w:val="0000FF"/>
          <w:szCs w:val="19"/>
        </w:rPr>
        <w:t>string</w:t>
      </w:r>
      <w:r w:rsidR="006F5C23" w:rsidRPr="006F5C23">
        <w:rPr>
          <w:rFonts w:ascii="Consolas" w:hAnsi="Consolas" w:cs="Consolas"/>
          <w:color w:val="000000"/>
          <w:szCs w:val="19"/>
        </w:rPr>
        <w:t>[] args)</w:t>
      </w:r>
    </w:p>
    <w:p w14:paraId="295CA144"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w:t>
      </w:r>
    </w:p>
    <w:p w14:paraId="61A36825"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r w:rsidRPr="006F5C23">
        <w:rPr>
          <w:rFonts w:ascii="Consolas" w:hAnsi="Consolas" w:cs="Consolas"/>
          <w:color w:val="0000FF"/>
          <w:szCs w:val="19"/>
        </w:rPr>
        <w:t>bool</w:t>
      </w:r>
      <w:r w:rsidRPr="006F5C23">
        <w:rPr>
          <w:rFonts w:ascii="Consolas" w:hAnsi="Consolas" w:cs="Consolas"/>
          <w:color w:val="000000"/>
          <w:szCs w:val="19"/>
        </w:rPr>
        <w:t xml:space="preserve"> ok = </w:t>
      </w:r>
      <w:r w:rsidRPr="006F5C23">
        <w:rPr>
          <w:rFonts w:ascii="Consolas" w:hAnsi="Consolas" w:cs="Consolas"/>
          <w:color w:val="0000FF"/>
          <w:szCs w:val="19"/>
        </w:rPr>
        <w:t>false</w:t>
      </w:r>
      <w:r w:rsidRPr="006F5C23">
        <w:rPr>
          <w:rFonts w:ascii="Consolas" w:hAnsi="Consolas" w:cs="Consolas"/>
          <w:color w:val="000000"/>
          <w:szCs w:val="19"/>
        </w:rPr>
        <w:t>;</w:t>
      </w:r>
    </w:p>
    <w:p w14:paraId="54DF475B"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r w:rsidRPr="006F5C23">
        <w:rPr>
          <w:rFonts w:ascii="Consolas" w:hAnsi="Consolas" w:cs="Consolas"/>
          <w:color w:val="0000FF"/>
          <w:szCs w:val="19"/>
        </w:rPr>
        <w:t>double</w:t>
      </w:r>
      <w:r w:rsidRPr="006F5C23">
        <w:rPr>
          <w:rFonts w:ascii="Consolas" w:hAnsi="Consolas" w:cs="Consolas"/>
          <w:color w:val="000000"/>
          <w:szCs w:val="19"/>
        </w:rPr>
        <w:t xml:space="preserve"> Value1_radius = 0;</w:t>
      </w:r>
    </w:p>
    <w:p w14:paraId="14C147D3"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r w:rsidRPr="006F5C23">
        <w:rPr>
          <w:rFonts w:ascii="Consolas" w:hAnsi="Consolas" w:cs="Consolas"/>
          <w:color w:val="0000FF"/>
          <w:szCs w:val="19"/>
        </w:rPr>
        <w:t>double</w:t>
      </w:r>
      <w:r w:rsidRPr="006F5C23">
        <w:rPr>
          <w:rFonts w:ascii="Consolas" w:hAnsi="Consolas" w:cs="Consolas"/>
          <w:color w:val="000000"/>
          <w:szCs w:val="19"/>
        </w:rPr>
        <w:t xml:space="preserve"> Value2_radius = 0;</w:t>
      </w:r>
    </w:p>
    <w:p w14:paraId="55ED345B"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p>
    <w:p w14:paraId="07FE6493"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r w:rsidRPr="006F5C23">
        <w:rPr>
          <w:rFonts w:ascii="Consolas" w:hAnsi="Consolas" w:cs="Consolas"/>
          <w:color w:val="0000FF"/>
          <w:szCs w:val="19"/>
        </w:rPr>
        <w:t>while</w:t>
      </w:r>
      <w:r w:rsidRPr="006F5C23">
        <w:rPr>
          <w:rFonts w:ascii="Consolas" w:hAnsi="Consolas" w:cs="Consolas"/>
          <w:color w:val="000000"/>
          <w:szCs w:val="19"/>
        </w:rPr>
        <w:t xml:space="preserve"> (!ok)</w:t>
      </w:r>
    </w:p>
    <w:p w14:paraId="456502E4"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p>
    <w:p w14:paraId="4F2CB41A"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Console.Write(</w:t>
      </w:r>
      <w:r w:rsidRPr="006F5C23">
        <w:rPr>
          <w:rFonts w:ascii="Consolas" w:hAnsi="Consolas" w:cs="Consolas"/>
          <w:color w:val="A31515"/>
          <w:szCs w:val="19"/>
        </w:rPr>
        <w:t>"Input the first radius size: "</w:t>
      </w:r>
      <w:r w:rsidRPr="006F5C23">
        <w:rPr>
          <w:rFonts w:ascii="Consolas" w:hAnsi="Consolas" w:cs="Consolas"/>
          <w:color w:val="000000"/>
          <w:szCs w:val="19"/>
        </w:rPr>
        <w:t>);</w:t>
      </w:r>
    </w:p>
    <w:p w14:paraId="01062A08"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r w:rsidRPr="006F5C23">
        <w:rPr>
          <w:rFonts w:ascii="Consolas" w:hAnsi="Consolas" w:cs="Consolas"/>
          <w:color w:val="0000FF"/>
          <w:szCs w:val="19"/>
        </w:rPr>
        <w:t>string</w:t>
      </w:r>
      <w:r w:rsidRPr="006F5C23">
        <w:rPr>
          <w:rFonts w:ascii="Consolas" w:hAnsi="Consolas" w:cs="Consolas"/>
          <w:color w:val="000000"/>
          <w:szCs w:val="19"/>
        </w:rPr>
        <w:t xml:space="preserve"> userInput = Console.ReadLine();</w:t>
      </w:r>
    </w:p>
    <w:p w14:paraId="64872D8D"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ok = Double.TryParse(userInput, </w:t>
      </w:r>
      <w:r w:rsidRPr="006F5C23">
        <w:rPr>
          <w:rFonts w:ascii="Consolas" w:hAnsi="Consolas" w:cs="Consolas"/>
          <w:color w:val="0000FF"/>
          <w:szCs w:val="19"/>
        </w:rPr>
        <w:t>out</w:t>
      </w:r>
      <w:r w:rsidRPr="006F5C23">
        <w:rPr>
          <w:rFonts w:ascii="Consolas" w:hAnsi="Consolas" w:cs="Consolas"/>
          <w:color w:val="000000"/>
          <w:szCs w:val="19"/>
        </w:rPr>
        <w:t xml:space="preserve"> Value1_radius);</w:t>
      </w:r>
    </w:p>
    <w:p w14:paraId="30EB605A"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r w:rsidRPr="006F5C23">
        <w:rPr>
          <w:rFonts w:ascii="Consolas" w:hAnsi="Consolas" w:cs="Consolas"/>
          <w:color w:val="0000FF"/>
          <w:szCs w:val="19"/>
        </w:rPr>
        <w:t>if</w:t>
      </w:r>
      <w:r w:rsidRPr="006F5C23">
        <w:rPr>
          <w:rFonts w:ascii="Consolas" w:hAnsi="Consolas" w:cs="Consolas"/>
          <w:color w:val="000000"/>
          <w:szCs w:val="19"/>
        </w:rPr>
        <w:t xml:space="preserve"> (ok)</w:t>
      </w:r>
    </w:p>
    <w:p w14:paraId="50DC31BD"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p>
    <w:p w14:paraId="2A6CFFB8"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Console.WriteLine(</w:t>
      </w:r>
      <w:r w:rsidRPr="006F5C23">
        <w:rPr>
          <w:rFonts w:ascii="Consolas" w:hAnsi="Consolas" w:cs="Consolas"/>
          <w:color w:val="A31515"/>
          <w:szCs w:val="19"/>
        </w:rPr>
        <w:t>"Good job entering a valid value."</w:t>
      </w:r>
      <w:r w:rsidRPr="006F5C23">
        <w:rPr>
          <w:rFonts w:ascii="Consolas" w:hAnsi="Consolas" w:cs="Consolas"/>
          <w:color w:val="000000"/>
          <w:szCs w:val="19"/>
        </w:rPr>
        <w:t>);</w:t>
      </w:r>
    </w:p>
    <w:p w14:paraId="329B0A70"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p>
    <w:p w14:paraId="00EC474E"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r w:rsidRPr="006F5C23">
        <w:rPr>
          <w:rFonts w:ascii="Consolas" w:hAnsi="Consolas" w:cs="Consolas"/>
          <w:color w:val="0000FF"/>
          <w:szCs w:val="19"/>
        </w:rPr>
        <w:t>else</w:t>
      </w:r>
    </w:p>
    <w:p w14:paraId="03781BEF"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p>
    <w:p w14:paraId="31D453D4"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Console.WriteLine(</w:t>
      </w:r>
      <w:r w:rsidRPr="006F5C23">
        <w:rPr>
          <w:rFonts w:ascii="Consolas" w:hAnsi="Consolas" w:cs="Consolas"/>
          <w:color w:val="A31515"/>
          <w:szCs w:val="19"/>
        </w:rPr>
        <w:t>"nope, that input just won't work!"</w:t>
      </w:r>
      <w:r w:rsidRPr="006F5C23">
        <w:rPr>
          <w:rFonts w:ascii="Consolas" w:hAnsi="Consolas" w:cs="Consolas"/>
          <w:color w:val="000000"/>
          <w:szCs w:val="19"/>
        </w:rPr>
        <w:t>);</w:t>
      </w:r>
    </w:p>
    <w:p w14:paraId="39A0AD3D"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p>
    <w:p w14:paraId="6422C0B5"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p>
    <w:p w14:paraId="2447C31C"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p>
    <w:p w14:paraId="7014DD77"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ok = </w:t>
      </w:r>
      <w:r w:rsidRPr="006F5C23">
        <w:rPr>
          <w:rFonts w:ascii="Consolas" w:hAnsi="Consolas" w:cs="Consolas"/>
          <w:color w:val="0000FF"/>
          <w:szCs w:val="19"/>
        </w:rPr>
        <w:t>false</w:t>
      </w:r>
      <w:r w:rsidRPr="006F5C23">
        <w:rPr>
          <w:rFonts w:ascii="Consolas" w:hAnsi="Consolas" w:cs="Consolas"/>
          <w:color w:val="000000"/>
          <w:szCs w:val="19"/>
        </w:rPr>
        <w:t>;</w:t>
      </w:r>
    </w:p>
    <w:p w14:paraId="6B810554"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r w:rsidRPr="006F5C23">
        <w:rPr>
          <w:rFonts w:ascii="Consolas" w:hAnsi="Consolas" w:cs="Consolas"/>
          <w:color w:val="0000FF"/>
          <w:szCs w:val="19"/>
        </w:rPr>
        <w:t>while</w:t>
      </w:r>
      <w:r w:rsidRPr="006F5C23">
        <w:rPr>
          <w:rFonts w:ascii="Consolas" w:hAnsi="Consolas" w:cs="Consolas"/>
          <w:color w:val="000000"/>
          <w:szCs w:val="19"/>
        </w:rPr>
        <w:t xml:space="preserve"> (!ok)</w:t>
      </w:r>
    </w:p>
    <w:p w14:paraId="4FB66552"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p>
    <w:p w14:paraId="2359D3BB"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Console.Write(</w:t>
      </w:r>
      <w:r w:rsidRPr="006F5C23">
        <w:rPr>
          <w:rFonts w:ascii="Consolas" w:hAnsi="Consolas" w:cs="Consolas"/>
          <w:color w:val="A31515"/>
          <w:szCs w:val="19"/>
        </w:rPr>
        <w:t>"Input the second radius size: "</w:t>
      </w:r>
      <w:r w:rsidRPr="006F5C23">
        <w:rPr>
          <w:rFonts w:ascii="Consolas" w:hAnsi="Consolas" w:cs="Consolas"/>
          <w:color w:val="000000"/>
          <w:szCs w:val="19"/>
        </w:rPr>
        <w:t>);</w:t>
      </w:r>
    </w:p>
    <w:p w14:paraId="481C77B6"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r w:rsidRPr="006F5C23">
        <w:rPr>
          <w:rFonts w:ascii="Consolas" w:hAnsi="Consolas" w:cs="Consolas"/>
          <w:color w:val="0000FF"/>
          <w:szCs w:val="19"/>
        </w:rPr>
        <w:t>string</w:t>
      </w:r>
      <w:r w:rsidRPr="006F5C23">
        <w:rPr>
          <w:rFonts w:ascii="Consolas" w:hAnsi="Consolas" w:cs="Consolas"/>
          <w:color w:val="000000"/>
          <w:szCs w:val="19"/>
        </w:rPr>
        <w:t xml:space="preserve"> userInput = Console.ReadLine();</w:t>
      </w:r>
    </w:p>
    <w:p w14:paraId="0729659A"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ok = Double.TryParse(userInput, </w:t>
      </w:r>
      <w:r w:rsidRPr="006F5C23">
        <w:rPr>
          <w:rFonts w:ascii="Consolas" w:hAnsi="Consolas" w:cs="Consolas"/>
          <w:color w:val="0000FF"/>
          <w:szCs w:val="19"/>
        </w:rPr>
        <w:t>out</w:t>
      </w:r>
      <w:r w:rsidRPr="006F5C23">
        <w:rPr>
          <w:rFonts w:ascii="Consolas" w:hAnsi="Consolas" w:cs="Consolas"/>
          <w:color w:val="000000"/>
          <w:szCs w:val="19"/>
        </w:rPr>
        <w:t xml:space="preserve"> Value2_radius);</w:t>
      </w:r>
    </w:p>
    <w:p w14:paraId="5A2B684F"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r w:rsidRPr="006F5C23">
        <w:rPr>
          <w:rFonts w:ascii="Consolas" w:hAnsi="Consolas" w:cs="Consolas"/>
          <w:color w:val="0000FF"/>
          <w:szCs w:val="19"/>
        </w:rPr>
        <w:t>if</w:t>
      </w:r>
      <w:r w:rsidRPr="006F5C23">
        <w:rPr>
          <w:rFonts w:ascii="Consolas" w:hAnsi="Consolas" w:cs="Consolas"/>
          <w:color w:val="000000"/>
          <w:szCs w:val="19"/>
        </w:rPr>
        <w:t xml:space="preserve"> (ok)</w:t>
      </w:r>
    </w:p>
    <w:p w14:paraId="4E4D94B6"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p>
    <w:p w14:paraId="114EE72E"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Console.WriteLine(</w:t>
      </w:r>
      <w:r w:rsidRPr="006F5C23">
        <w:rPr>
          <w:rFonts w:ascii="Consolas" w:hAnsi="Consolas" w:cs="Consolas"/>
          <w:color w:val="A31515"/>
          <w:szCs w:val="19"/>
        </w:rPr>
        <w:t>"Good job entering a valid value."</w:t>
      </w:r>
      <w:r w:rsidRPr="006F5C23">
        <w:rPr>
          <w:rFonts w:ascii="Consolas" w:hAnsi="Consolas" w:cs="Consolas"/>
          <w:color w:val="000000"/>
          <w:szCs w:val="19"/>
        </w:rPr>
        <w:t>);</w:t>
      </w:r>
    </w:p>
    <w:p w14:paraId="1B079A1E"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p>
    <w:p w14:paraId="0DB0328A"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r w:rsidRPr="006F5C23">
        <w:rPr>
          <w:rFonts w:ascii="Consolas" w:hAnsi="Consolas" w:cs="Consolas"/>
          <w:color w:val="0000FF"/>
          <w:szCs w:val="19"/>
        </w:rPr>
        <w:t>else</w:t>
      </w:r>
    </w:p>
    <w:p w14:paraId="3B8F901B"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p>
    <w:p w14:paraId="0D982996"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Console.WriteLine(</w:t>
      </w:r>
      <w:r w:rsidRPr="006F5C23">
        <w:rPr>
          <w:rFonts w:ascii="Consolas" w:hAnsi="Consolas" w:cs="Consolas"/>
          <w:color w:val="A31515"/>
          <w:szCs w:val="19"/>
        </w:rPr>
        <w:t>"nope, that input just won't work!"</w:t>
      </w:r>
      <w:r w:rsidRPr="006F5C23">
        <w:rPr>
          <w:rFonts w:ascii="Consolas" w:hAnsi="Consolas" w:cs="Consolas"/>
          <w:color w:val="000000"/>
          <w:szCs w:val="19"/>
        </w:rPr>
        <w:t>);</w:t>
      </w:r>
    </w:p>
    <w:p w14:paraId="218027CD"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p>
    <w:p w14:paraId="4C83A1D0"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p>
    <w:p w14:paraId="70E38732"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p>
    <w:p w14:paraId="63C672D0"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r w:rsidRPr="006F5C23">
        <w:rPr>
          <w:rFonts w:ascii="Consolas" w:hAnsi="Consolas" w:cs="Consolas"/>
          <w:color w:val="0000FF"/>
          <w:szCs w:val="19"/>
        </w:rPr>
        <w:t>double</w:t>
      </w:r>
      <w:r w:rsidRPr="006F5C23">
        <w:rPr>
          <w:rFonts w:ascii="Consolas" w:hAnsi="Consolas" w:cs="Consolas"/>
          <w:color w:val="000000"/>
          <w:szCs w:val="19"/>
        </w:rPr>
        <w:t xml:space="preserve"> area1 = Value1_radius * Value1_radius * 3.1415;</w:t>
      </w:r>
    </w:p>
    <w:p w14:paraId="4F2F73E6"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w:t>
      </w:r>
      <w:r w:rsidRPr="006F5C23">
        <w:rPr>
          <w:rFonts w:ascii="Consolas" w:hAnsi="Consolas" w:cs="Consolas"/>
          <w:color w:val="0000FF"/>
          <w:szCs w:val="19"/>
        </w:rPr>
        <w:t>double</w:t>
      </w:r>
      <w:r w:rsidRPr="006F5C23">
        <w:rPr>
          <w:rFonts w:ascii="Consolas" w:hAnsi="Consolas" w:cs="Consolas"/>
          <w:color w:val="000000"/>
          <w:szCs w:val="19"/>
        </w:rPr>
        <w:t xml:space="preserve"> area2 = Value2_radius * Value2_radius * 3.1415;</w:t>
      </w:r>
    </w:p>
    <w:p w14:paraId="6A7E0C54"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Console.WriteLine(</w:t>
      </w:r>
      <w:r w:rsidRPr="006F5C23">
        <w:rPr>
          <w:rFonts w:ascii="Consolas" w:hAnsi="Consolas" w:cs="Consolas"/>
          <w:color w:val="A31515"/>
          <w:szCs w:val="19"/>
        </w:rPr>
        <w:t>"The difference in areas is: {0}"</w:t>
      </w:r>
      <w:r w:rsidRPr="006F5C23">
        <w:rPr>
          <w:rFonts w:ascii="Consolas" w:hAnsi="Consolas" w:cs="Consolas"/>
          <w:color w:val="000000"/>
          <w:szCs w:val="19"/>
        </w:rPr>
        <w:t>, area1 - area2);</w:t>
      </w:r>
    </w:p>
    <w:p w14:paraId="00ABE130" w14:textId="77777777" w:rsidR="006F5C23" w:rsidRPr="006F5C23" w:rsidRDefault="006F5C23" w:rsidP="006F5C23">
      <w:pPr>
        <w:autoSpaceDE w:val="0"/>
        <w:autoSpaceDN w:val="0"/>
        <w:adjustRightInd w:val="0"/>
        <w:spacing w:before="0" w:after="0" w:line="240" w:lineRule="auto"/>
        <w:rPr>
          <w:rFonts w:ascii="Consolas" w:hAnsi="Consolas" w:cs="Consolas"/>
          <w:color w:val="000000"/>
          <w:szCs w:val="19"/>
        </w:rPr>
      </w:pPr>
      <w:r w:rsidRPr="006F5C23">
        <w:rPr>
          <w:rFonts w:ascii="Consolas" w:hAnsi="Consolas" w:cs="Consolas"/>
          <w:color w:val="000000"/>
          <w:szCs w:val="19"/>
        </w:rPr>
        <w:t xml:space="preserve">    Console.ReadLine();</w:t>
      </w:r>
    </w:p>
    <w:p w14:paraId="5CEAACC7" w14:textId="77777777" w:rsidR="006F5C23" w:rsidRDefault="006F5C23" w:rsidP="006F5C23">
      <w:pPr>
        <w:rPr>
          <w:rFonts w:ascii="Consolas" w:hAnsi="Consolas" w:cs="Consolas"/>
          <w:color w:val="000000"/>
          <w:szCs w:val="19"/>
        </w:rPr>
      </w:pPr>
      <w:r w:rsidRPr="006F5C23">
        <w:rPr>
          <w:rFonts w:ascii="Consolas" w:hAnsi="Consolas" w:cs="Consolas"/>
          <w:color w:val="000000"/>
          <w:szCs w:val="19"/>
        </w:rPr>
        <w:t>}</w:t>
      </w:r>
    </w:p>
    <w:p w14:paraId="31F32CEE" w14:textId="77777777" w:rsidR="006F5C23" w:rsidRDefault="006F5C23" w:rsidP="006F5C23">
      <w:pPr>
        <w:rPr>
          <w:rFonts w:ascii="Consolas" w:hAnsi="Consolas" w:cs="Consolas"/>
          <w:color w:val="000000"/>
          <w:szCs w:val="19"/>
        </w:rPr>
      </w:pPr>
    </w:p>
    <w:p w14:paraId="590F7536" w14:textId="77777777" w:rsidR="006F5C23" w:rsidRDefault="006F5C23" w:rsidP="006F5C23">
      <w:pPr>
        <w:pStyle w:val="Heading4"/>
        <w:rPr>
          <w:b/>
          <w:i w:val="0"/>
        </w:rPr>
      </w:pPr>
      <w:r>
        <w:rPr>
          <w:b/>
          <w:i w:val="0"/>
        </w:rPr>
        <w:lastRenderedPageBreak/>
        <w:t>Questions 2</w:t>
      </w:r>
      <w:r w:rsidRPr="004F2DA2">
        <w:rPr>
          <w:b/>
          <w:i w:val="0"/>
        </w:rPr>
        <w:t xml:space="preserve">: </w:t>
      </w:r>
      <w:r w:rsidR="00D66164">
        <w:rPr>
          <w:b/>
          <w:i w:val="0"/>
        </w:rPr>
        <w:t xml:space="preserve">     </w:t>
      </w:r>
      <w:r w:rsidR="00D66164">
        <w:rPr>
          <w:b/>
          <w:i w:val="0"/>
          <w:noProof/>
        </w:rPr>
        <w:drawing>
          <wp:inline distT="0" distB="0" distL="0" distR="0" wp14:anchorId="440014CD" wp14:editId="522ADC01">
            <wp:extent cx="1623971" cy="12194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ilefloor.jpg"/>
                    <pic:cNvPicPr/>
                  </pic:nvPicPr>
                  <pic:blipFill>
                    <a:blip r:embed="rId58">
                      <a:extLst>
                        <a:ext uri="{28A0092B-C50C-407E-A947-70E740481C1C}">
                          <a14:useLocalDpi xmlns:a14="http://schemas.microsoft.com/office/drawing/2010/main" val="0"/>
                        </a:ext>
                      </a:extLst>
                    </a:blip>
                    <a:stretch>
                      <a:fillRect/>
                    </a:stretch>
                  </pic:blipFill>
                  <pic:spPr>
                    <a:xfrm>
                      <a:off x="0" y="0"/>
                      <a:ext cx="1640149" cy="1231637"/>
                    </a:xfrm>
                    <a:prstGeom prst="rect">
                      <a:avLst/>
                    </a:prstGeom>
                  </pic:spPr>
                </pic:pic>
              </a:graphicData>
            </a:graphic>
          </wp:inline>
        </w:drawing>
      </w:r>
    </w:p>
    <w:p w14:paraId="41106EC9" w14:textId="77777777" w:rsidR="009E3DA4" w:rsidRPr="009E3DA4" w:rsidRDefault="009E3DA4" w:rsidP="009E3DA4">
      <w:r w:rsidRPr="009E3DA4">
        <w:t>Write a program that asks the user for the width and length of a room in </w:t>
      </w:r>
      <w:r w:rsidRPr="009E3DA4">
        <w:rPr>
          <w:b/>
          <w:bCs/>
        </w:rPr>
        <w:t>inches</w:t>
      </w:r>
      <w:r w:rsidRPr="009E3DA4">
        <w:t>, and writes back out an answer of how many square </w:t>
      </w:r>
      <w:r w:rsidRPr="009E3DA4">
        <w:rPr>
          <w:b/>
          <w:bCs/>
        </w:rPr>
        <w:t>feet</w:t>
      </w:r>
      <w:r w:rsidRPr="009E3DA4">
        <w:t> the room is.</w:t>
      </w:r>
    </w:p>
    <w:p w14:paraId="2E76EA84" w14:textId="77777777" w:rsidR="009E3DA4" w:rsidRPr="009E3DA4" w:rsidRDefault="009E3DA4" w:rsidP="009E3DA4">
      <w:r w:rsidRPr="009E3DA4">
        <w:t>Before doing the width and length multiplication, call a method two times to convert each dimension from inches to feet.</w:t>
      </w:r>
    </w:p>
    <w:p w14:paraId="230F8719" w14:textId="77777777" w:rsidR="00DC4E80" w:rsidRDefault="00DC4E80" w:rsidP="006B7BF5"/>
    <w:p w14:paraId="25BE85F4" w14:textId="77777777" w:rsidR="006F5C23" w:rsidRDefault="006F5C23" w:rsidP="006B7BF5"/>
    <w:p w14:paraId="19259A24" w14:textId="77777777" w:rsidR="006F5C23" w:rsidRDefault="006F5C23" w:rsidP="006F5C23">
      <w:pPr>
        <w:pStyle w:val="Heading4"/>
        <w:rPr>
          <w:b/>
          <w:i w:val="0"/>
        </w:rPr>
      </w:pPr>
      <w:r w:rsidRPr="004F2DA2">
        <w:rPr>
          <w:b/>
          <w:i w:val="0"/>
        </w:rPr>
        <w:t xml:space="preserve">Questions </w:t>
      </w:r>
      <w:r>
        <w:rPr>
          <w:b/>
          <w:i w:val="0"/>
        </w:rPr>
        <w:t>3</w:t>
      </w:r>
      <w:r w:rsidRPr="004F2DA2">
        <w:rPr>
          <w:b/>
          <w:i w:val="0"/>
        </w:rPr>
        <w:t xml:space="preserve">: </w:t>
      </w:r>
    </w:p>
    <w:p w14:paraId="529708E8" w14:textId="77777777" w:rsidR="006F5C23" w:rsidRDefault="006F5C23" w:rsidP="006F5C23">
      <w:r>
        <w:t xml:space="preserve">Write a program to compute the cost of a </w:t>
      </w:r>
      <w:r w:rsidR="00E6725C">
        <w:t>new car</w:t>
      </w:r>
      <w:r>
        <w:t xml:space="preserve">.  The customer has </w:t>
      </w:r>
      <w:r w:rsidR="00E6725C">
        <w:t xml:space="preserve">4 models to choose from, and can add zero to 3 options. The base model of the car, DL, </w:t>
      </w:r>
      <w:r>
        <w:t>cost</w:t>
      </w:r>
      <w:r w:rsidR="00E6725C">
        <w:t>s $15,000. The XL model costs $16,000, the SXL model cost $18,000, and the SXL convertible costs $20,000.  The customer can add to any</w:t>
      </w:r>
      <w:r w:rsidR="00204125">
        <w:t xml:space="preserve"> of these models, Deluxe Pearl P</w:t>
      </w:r>
      <w:r w:rsidR="00E6725C">
        <w:t xml:space="preserve">aint for $500 more, 5 Year Maintenance for $900 more, and Self Driving </w:t>
      </w:r>
      <w:r w:rsidR="00204125">
        <w:t>F</w:t>
      </w:r>
      <w:r w:rsidR="003F48BA">
        <w:t>eature</w:t>
      </w:r>
      <w:r w:rsidR="00E6725C">
        <w:t xml:space="preserve"> for $2000 more</w:t>
      </w:r>
      <w:r w:rsidR="00C9535C">
        <w:t>.  Here is the Main method:</w:t>
      </w:r>
    </w:p>
    <w:p w14:paraId="073D7E1B" w14:textId="77777777" w:rsidR="00C9535C" w:rsidRPr="00C9535C" w:rsidRDefault="00C9535C" w:rsidP="00C9535C">
      <w:pPr>
        <w:autoSpaceDE w:val="0"/>
        <w:autoSpaceDN w:val="0"/>
        <w:adjustRightInd w:val="0"/>
        <w:spacing w:before="0" w:after="0" w:line="240" w:lineRule="auto"/>
        <w:rPr>
          <w:rFonts w:ascii="Consolas" w:hAnsi="Consolas" w:cs="Consolas"/>
          <w:color w:val="000000"/>
          <w:szCs w:val="19"/>
        </w:rPr>
      </w:pPr>
      <w:r w:rsidRPr="00C9535C">
        <w:rPr>
          <w:rFonts w:ascii="Consolas" w:hAnsi="Consolas" w:cs="Consolas"/>
          <w:color w:val="0000FF"/>
          <w:szCs w:val="19"/>
        </w:rPr>
        <w:t>static</w:t>
      </w:r>
      <w:r w:rsidRPr="00C9535C">
        <w:rPr>
          <w:rFonts w:ascii="Consolas" w:hAnsi="Consolas" w:cs="Consolas"/>
          <w:color w:val="000000"/>
          <w:szCs w:val="19"/>
        </w:rPr>
        <w:t xml:space="preserve"> </w:t>
      </w:r>
      <w:r w:rsidRPr="00C9535C">
        <w:rPr>
          <w:rFonts w:ascii="Consolas" w:hAnsi="Consolas" w:cs="Consolas"/>
          <w:color w:val="0000FF"/>
          <w:szCs w:val="19"/>
        </w:rPr>
        <w:t>void</w:t>
      </w:r>
      <w:r w:rsidRPr="00C9535C">
        <w:rPr>
          <w:rFonts w:ascii="Consolas" w:hAnsi="Consolas" w:cs="Consolas"/>
          <w:color w:val="000000"/>
          <w:szCs w:val="19"/>
        </w:rPr>
        <w:t xml:space="preserve"> Main(</w:t>
      </w:r>
      <w:r w:rsidRPr="00C9535C">
        <w:rPr>
          <w:rFonts w:ascii="Consolas" w:hAnsi="Consolas" w:cs="Consolas"/>
          <w:color w:val="0000FF"/>
          <w:szCs w:val="19"/>
        </w:rPr>
        <w:t>string</w:t>
      </w:r>
      <w:r w:rsidRPr="00C9535C">
        <w:rPr>
          <w:rFonts w:ascii="Consolas" w:hAnsi="Consolas" w:cs="Consolas"/>
          <w:color w:val="000000"/>
          <w:szCs w:val="19"/>
        </w:rPr>
        <w:t>[] args)</w:t>
      </w:r>
    </w:p>
    <w:p w14:paraId="5D1B92C5" w14:textId="77777777" w:rsidR="00C9535C" w:rsidRPr="00C9535C" w:rsidRDefault="00C9535C" w:rsidP="00C9535C">
      <w:pPr>
        <w:autoSpaceDE w:val="0"/>
        <w:autoSpaceDN w:val="0"/>
        <w:adjustRightInd w:val="0"/>
        <w:spacing w:before="0" w:after="0" w:line="240" w:lineRule="auto"/>
        <w:rPr>
          <w:rFonts w:ascii="Consolas" w:hAnsi="Consolas" w:cs="Consolas"/>
          <w:color w:val="000000"/>
          <w:szCs w:val="19"/>
        </w:rPr>
      </w:pPr>
      <w:r w:rsidRPr="00C9535C">
        <w:rPr>
          <w:rFonts w:ascii="Consolas" w:hAnsi="Consolas" w:cs="Consolas"/>
          <w:color w:val="000000"/>
          <w:szCs w:val="19"/>
        </w:rPr>
        <w:t>{</w:t>
      </w:r>
    </w:p>
    <w:p w14:paraId="05DA7BEB" w14:textId="77777777" w:rsidR="00D92022" w:rsidRDefault="00D92022" w:rsidP="00D92022">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FF"/>
          <w:szCs w:val="19"/>
        </w:rPr>
        <w:t xml:space="preserve">    </w:t>
      </w:r>
      <w:r w:rsidR="005C16C0">
        <w:rPr>
          <w:rFonts w:ascii="Consolas" w:hAnsi="Consolas" w:cs="Consolas"/>
          <w:color w:val="0000FF"/>
          <w:szCs w:val="19"/>
        </w:rPr>
        <w:t>int</w:t>
      </w:r>
      <w:r w:rsidRPr="00C9535C">
        <w:rPr>
          <w:rFonts w:ascii="Consolas" w:hAnsi="Consolas" w:cs="Consolas"/>
          <w:color w:val="000000"/>
          <w:szCs w:val="19"/>
        </w:rPr>
        <w:t xml:space="preserve"> </w:t>
      </w:r>
      <w:r w:rsidR="005C16C0">
        <w:rPr>
          <w:rFonts w:ascii="Consolas" w:hAnsi="Consolas" w:cs="Consolas"/>
          <w:color w:val="000000"/>
          <w:szCs w:val="19"/>
        </w:rPr>
        <w:t>model</w:t>
      </w:r>
      <w:r w:rsidRPr="00C9535C">
        <w:rPr>
          <w:rFonts w:ascii="Consolas" w:hAnsi="Consolas" w:cs="Consolas"/>
          <w:color w:val="000000"/>
          <w:szCs w:val="19"/>
        </w:rPr>
        <w:t>;</w:t>
      </w:r>
      <w:r w:rsidR="005C16C0">
        <w:rPr>
          <w:rFonts w:ascii="Consolas" w:hAnsi="Consolas" w:cs="Consolas"/>
          <w:color w:val="000000"/>
          <w:szCs w:val="19"/>
        </w:rPr>
        <w:t xml:space="preserve"> </w:t>
      </w:r>
      <w:r w:rsidR="005C16C0" w:rsidRPr="008B7999">
        <w:rPr>
          <w:rFonts w:ascii="Consolas" w:eastAsia="+mn-ea" w:hAnsi="Consolas" w:cs="+mn-cs"/>
          <w:color w:val="008000"/>
          <w:kern w:val="24"/>
          <w:szCs w:val="30"/>
          <w:highlight w:val="white"/>
        </w:rPr>
        <w:t>//</w:t>
      </w:r>
      <w:r w:rsidR="005C16C0">
        <w:rPr>
          <w:rFonts w:ascii="Consolas" w:eastAsia="+mn-ea" w:hAnsi="Consolas" w:cs="+mn-cs"/>
          <w:color w:val="008000"/>
          <w:kern w:val="24"/>
          <w:szCs w:val="30"/>
        </w:rPr>
        <w:t xml:space="preserve"> holds 0, 1, 2, or 3 indicating which model</w:t>
      </w:r>
    </w:p>
    <w:p w14:paraId="29D08C83" w14:textId="77777777" w:rsidR="00C9535C" w:rsidRPr="00C9535C" w:rsidRDefault="00D92022" w:rsidP="00D92022">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FF"/>
          <w:szCs w:val="19"/>
        </w:rPr>
        <w:t xml:space="preserve">    </w:t>
      </w:r>
      <w:r w:rsidR="005C16C0">
        <w:rPr>
          <w:rFonts w:ascii="Consolas" w:hAnsi="Consolas" w:cs="Consolas"/>
          <w:color w:val="0000FF"/>
          <w:szCs w:val="19"/>
        </w:rPr>
        <w:t>bool[]</w:t>
      </w:r>
      <w:r w:rsidRPr="00C9535C">
        <w:rPr>
          <w:rFonts w:ascii="Consolas" w:hAnsi="Consolas" w:cs="Consolas"/>
          <w:color w:val="000000"/>
          <w:szCs w:val="19"/>
        </w:rPr>
        <w:t xml:space="preserve"> </w:t>
      </w:r>
      <w:r w:rsidR="005C16C0">
        <w:rPr>
          <w:rFonts w:ascii="Consolas" w:hAnsi="Consolas" w:cs="Consolas"/>
          <w:color w:val="000000"/>
          <w:szCs w:val="19"/>
        </w:rPr>
        <w:t>options</w:t>
      </w:r>
      <w:r w:rsidR="00C9535C" w:rsidRPr="00C9535C">
        <w:rPr>
          <w:rFonts w:ascii="Consolas" w:hAnsi="Consolas" w:cs="Consolas"/>
          <w:color w:val="000000"/>
          <w:szCs w:val="19"/>
        </w:rPr>
        <w:t>;</w:t>
      </w:r>
      <w:r w:rsidR="005C16C0">
        <w:rPr>
          <w:rFonts w:ascii="Consolas" w:hAnsi="Consolas" w:cs="Consolas"/>
          <w:color w:val="000000"/>
          <w:szCs w:val="19"/>
        </w:rPr>
        <w:t xml:space="preserve"> </w:t>
      </w:r>
      <w:r w:rsidR="005C16C0" w:rsidRPr="008B7999">
        <w:rPr>
          <w:rFonts w:ascii="Consolas" w:eastAsia="+mn-ea" w:hAnsi="Consolas" w:cs="+mn-cs"/>
          <w:color w:val="008000"/>
          <w:kern w:val="24"/>
          <w:szCs w:val="30"/>
          <w:highlight w:val="white"/>
        </w:rPr>
        <w:t>//</w:t>
      </w:r>
      <w:r w:rsidR="005C16C0">
        <w:rPr>
          <w:rFonts w:ascii="Consolas" w:eastAsia="+mn-ea" w:hAnsi="Consolas" w:cs="+mn-cs"/>
          <w:color w:val="008000"/>
          <w:kern w:val="24"/>
          <w:szCs w:val="30"/>
        </w:rPr>
        <w:t xml:space="preserve"> array holds which options user selects</w:t>
      </w:r>
    </w:p>
    <w:p w14:paraId="40AB4286" w14:textId="77777777" w:rsidR="00C9535C" w:rsidRPr="00C9535C" w:rsidRDefault="00C9535C" w:rsidP="00C9535C">
      <w:pPr>
        <w:autoSpaceDE w:val="0"/>
        <w:autoSpaceDN w:val="0"/>
        <w:adjustRightInd w:val="0"/>
        <w:spacing w:before="0" w:after="0" w:line="240" w:lineRule="auto"/>
        <w:rPr>
          <w:rFonts w:ascii="Consolas" w:hAnsi="Consolas" w:cs="Consolas"/>
          <w:color w:val="000000"/>
          <w:szCs w:val="19"/>
        </w:rPr>
      </w:pPr>
      <w:r w:rsidRPr="00C9535C">
        <w:rPr>
          <w:rFonts w:ascii="Consolas" w:hAnsi="Consolas" w:cs="Consolas"/>
          <w:color w:val="000000"/>
          <w:szCs w:val="19"/>
        </w:rPr>
        <w:t xml:space="preserve">    </w:t>
      </w:r>
      <w:r w:rsidRPr="00C9535C">
        <w:rPr>
          <w:rFonts w:ascii="Consolas" w:hAnsi="Consolas" w:cs="Consolas"/>
          <w:color w:val="0000FF"/>
          <w:szCs w:val="19"/>
        </w:rPr>
        <w:t>double</w:t>
      </w:r>
      <w:r w:rsidRPr="00C9535C">
        <w:rPr>
          <w:rFonts w:ascii="Consolas" w:hAnsi="Consolas" w:cs="Consolas"/>
          <w:color w:val="000000"/>
          <w:szCs w:val="19"/>
        </w:rPr>
        <w:t xml:space="preserve"> </w:t>
      </w:r>
      <w:r w:rsidR="00D92022">
        <w:rPr>
          <w:rFonts w:ascii="Consolas" w:hAnsi="Consolas" w:cs="Consolas"/>
          <w:color w:val="000000"/>
          <w:szCs w:val="19"/>
        </w:rPr>
        <w:t>totalP</w:t>
      </w:r>
      <w:r w:rsidRPr="00C9535C">
        <w:rPr>
          <w:rFonts w:ascii="Consolas" w:hAnsi="Consolas" w:cs="Consolas"/>
          <w:color w:val="000000"/>
          <w:szCs w:val="19"/>
        </w:rPr>
        <w:t>rice;</w:t>
      </w:r>
    </w:p>
    <w:p w14:paraId="0523ECB8" w14:textId="77777777" w:rsidR="00C9535C" w:rsidRPr="00C9535C" w:rsidRDefault="00C9535C" w:rsidP="00C9535C">
      <w:pPr>
        <w:autoSpaceDE w:val="0"/>
        <w:autoSpaceDN w:val="0"/>
        <w:adjustRightInd w:val="0"/>
        <w:spacing w:before="0" w:after="0" w:line="240" w:lineRule="auto"/>
        <w:rPr>
          <w:rFonts w:ascii="Consolas" w:hAnsi="Consolas" w:cs="Consolas"/>
          <w:color w:val="000000"/>
          <w:szCs w:val="19"/>
        </w:rPr>
      </w:pPr>
    </w:p>
    <w:p w14:paraId="4E3D00BF" w14:textId="77777777" w:rsidR="00D92022" w:rsidRDefault="00C9535C" w:rsidP="00EA74AE">
      <w:pPr>
        <w:autoSpaceDE w:val="0"/>
        <w:autoSpaceDN w:val="0"/>
        <w:adjustRightInd w:val="0"/>
        <w:spacing w:before="0" w:after="0" w:line="240" w:lineRule="auto"/>
        <w:rPr>
          <w:rFonts w:ascii="Consolas" w:hAnsi="Consolas" w:cs="Consolas"/>
          <w:color w:val="000000"/>
          <w:szCs w:val="19"/>
        </w:rPr>
      </w:pPr>
      <w:r w:rsidRPr="00C9535C">
        <w:rPr>
          <w:rFonts w:ascii="Consolas" w:hAnsi="Consolas" w:cs="Consolas"/>
          <w:color w:val="000000"/>
          <w:szCs w:val="19"/>
        </w:rPr>
        <w:t xml:space="preserve">    </w:t>
      </w:r>
      <w:r w:rsidR="005C16C0">
        <w:rPr>
          <w:rFonts w:ascii="Consolas" w:hAnsi="Consolas" w:cs="Consolas"/>
          <w:color w:val="000000"/>
          <w:szCs w:val="19"/>
        </w:rPr>
        <w:t>model</w:t>
      </w:r>
      <w:r w:rsidR="00D92022" w:rsidRPr="00C9535C">
        <w:rPr>
          <w:rFonts w:ascii="Consolas" w:hAnsi="Consolas" w:cs="Consolas"/>
          <w:color w:val="000000"/>
          <w:szCs w:val="19"/>
        </w:rPr>
        <w:t xml:space="preserve"> </w:t>
      </w:r>
      <w:r w:rsidR="00D92022">
        <w:rPr>
          <w:rFonts w:ascii="Consolas" w:hAnsi="Consolas" w:cs="Consolas"/>
          <w:color w:val="000000"/>
          <w:szCs w:val="19"/>
        </w:rPr>
        <w:t>= AskModel</w:t>
      </w:r>
      <w:r w:rsidRPr="00C9535C">
        <w:rPr>
          <w:rFonts w:ascii="Consolas" w:hAnsi="Consolas" w:cs="Consolas"/>
          <w:color w:val="000000"/>
          <w:szCs w:val="19"/>
        </w:rPr>
        <w:t>();</w:t>
      </w:r>
      <w:r w:rsidR="00EA74AE">
        <w:rPr>
          <w:rFonts w:ascii="Consolas" w:hAnsi="Consolas" w:cs="Consolas"/>
          <w:color w:val="000000"/>
          <w:szCs w:val="19"/>
        </w:rPr>
        <w:t xml:space="preserve">    </w:t>
      </w:r>
      <w:r w:rsidR="00EA74AE" w:rsidRPr="008B7999">
        <w:rPr>
          <w:rFonts w:ascii="Consolas" w:eastAsia="+mn-ea" w:hAnsi="Consolas" w:cs="+mn-cs"/>
          <w:color w:val="008000"/>
          <w:kern w:val="24"/>
          <w:szCs w:val="30"/>
          <w:highlight w:val="white"/>
        </w:rPr>
        <w:t>//</w:t>
      </w:r>
      <w:r w:rsidR="005C16C0">
        <w:rPr>
          <w:rFonts w:ascii="Consolas" w:eastAsia="+mn-ea" w:hAnsi="Consolas" w:cs="+mn-cs"/>
          <w:color w:val="008000"/>
          <w:kern w:val="24"/>
          <w:szCs w:val="30"/>
        </w:rPr>
        <w:t xml:space="preserve"> ask </w:t>
      </w:r>
      <w:r w:rsidR="00D92022">
        <w:rPr>
          <w:rFonts w:ascii="Consolas" w:eastAsia="+mn-ea" w:hAnsi="Consolas" w:cs="+mn-cs"/>
          <w:color w:val="008000"/>
          <w:kern w:val="24"/>
          <w:szCs w:val="30"/>
        </w:rPr>
        <w:t>w</w:t>
      </w:r>
      <w:r w:rsidR="005C16C0">
        <w:rPr>
          <w:rFonts w:ascii="Consolas" w:eastAsia="+mn-ea" w:hAnsi="Consolas" w:cs="+mn-cs"/>
          <w:color w:val="008000"/>
          <w:kern w:val="24"/>
          <w:szCs w:val="30"/>
        </w:rPr>
        <w:t xml:space="preserve">hich model, return 0, thru 3 for which chosen </w:t>
      </w:r>
    </w:p>
    <w:p w14:paraId="1552782E" w14:textId="77777777" w:rsidR="00C9535C" w:rsidRPr="00C9535C" w:rsidRDefault="00D92022" w:rsidP="00EA74AE">
      <w:pPr>
        <w:autoSpaceDE w:val="0"/>
        <w:autoSpaceDN w:val="0"/>
        <w:adjustRightInd w:val="0"/>
        <w:spacing w:before="0" w:after="0" w:line="240" w:lineRule="auto"/>
        <w:rPr>
          <w:rFonts w:ascii="Consolas" w:hAnsi="Consolas" w:cs="Consolas"/>
          <w:color w:val="000000"/>
          <w:szCs w:val="19"/>
        </w:rPr>
      </w:pPr>
      <w:r>
        <w:rPr>
          <w:rFonts w:ascii="Consolas" w:hAnsi="Consolas" w:cs="Consolas"/>
          <w:color w:val="000000"/>
          <w:szCs w:val="19"/>
        </w:rPr>
        <w:t xml:space="preserve">    </w:t>
      </w:r>
      <w:r w:rsidR="00101716">
        <w:rPr>
          <w:rFonts w:ascii="Consolas" w:hAnsi="Consolas" w:cs="Consolas"/>
          <w:color w:val="000000"/>
          <w:szCs w:val="19"/>
        </w:rPr>
        <w:t>options</w:t>
      </w:r>
      <w:r w:rsidRPr="00C9535C">
        <w:rPr>
          <w:rFonts w:ascii="Consolas" w:hAnsi="Consolas" w:cs="Consolas"/>
          <w:color w:val="000000"/>
          <w:szCs w:val="19"/>
        </w:rPr>
        <w:t xml:space="preserve"> </w:t>
      </w:r>
      <w:r w:rsidR="00C9535C" w:rsidRPr="00C9535C">
        <w:rPr>
          <w:rFonts w:ascii="Consolas" w:hAnsi="Consolas" w:cs="Consolas"/>
          <w:color w:val="000000"/>
          <w:szCs w:val="19"/>
        </w:rPr>
        <w:t xml:space="preserve">= </w:t>
      </w:r>
      <w:r>
        <w:rPr>
          <w:rFonts w:ascii="Consolas" w:hAnsi="Consolas" w:cs="Consolas"/>
          <w:color w:val="000000"/>
          <w:szCs w:val="19"/>
        </w:rPr>
        <w:t xml:space="preserve"> </w:t>
      </w:r>
      <w:r w:rsidR="00C9535C" w:rsidRPr="00C9535C">
        <w:rPr>
          <w:rFonts w:ascii="Consolas" w:hAnsi="Consolas" w:cs="Consolas"/>
          <w:color w:val="000000"/>
          <w:szCs w:val="19"/>
        </w:rPr>
        <w:t>Ask</w:t>
      </w:r>
      <w:r>
        <w:rPr>
          <w:rFonts w:ascii="Consolas" w:hAnsi="Consolas" w:cs="Consolas"/>
          <w:color w:val="000000"/>
          <w:szCs w:val="19"/>
        </w:rPr>
        <w:t>Options</w:t>
      </w:r>
      <w:r w:rsidR="00C9535C" w:rsidRPr="00C9535C">
        <w:rPr>
          <w:rFonts w:ascii="Consolas" w:hAnsi="Consolas" w:cs="Consolas"/>
          <w:color w:val="000000"/>
          <w:szCs w:val="19"/>
        </w:rPr>
        <w:t>();</w:t>
      </w:r>
      <w:r w:rsidR="00EA74AE">
        <w:rPr>
          <w:rFonts w:ascii="Consolas" w:hAnsi="Consolas" w:cs="Consolas"/>
          <w:color w:val="000000"/>
          <w:szCs w:val="19"/>
        </w:rPr>
        <w:t xml:space="preserve"> </w:t>
      </w:r>
      <w:r w:rsidR="00EA74AE" w:rsidRPr="008B7999">
        <w:rPr>
          <w:rFonts w:ascii="Consolas" w:eastAsia="+mn-ea" w:hAnsi="Consolas" w:cs="+mn-cs"/>
          <w:color w:val="008000"/>
          <w:kern w:val="24"/>
          <w:szCs w:val="30"/>
          <w:highlight w:val="white"/>
        </w:rPr>
        <w:t>//</w:t>
      </w:r>
      <w:r w:rsidR="00EA74AE">
        <w:rPr>
          <w:rFonts w:ascii="Consolas" w:eastAsia="+mn-ea" w:hAnsi="Consolas" w:cs="+mn-cs"/>
          <w:color w:val="008000"/>
          <w:kern w:val="24"/>
          <w:szCs w:val="30"/>
        </w:rPr>
        <w:t xml:space="preserve"> </w:t>
      </w:r>
      <w:r>
        <w:rPr>
          <w:rFonts w:ascii="Consolas" w:eastAsia="+mn-ea" w:hAnsi="Consolas" w:cs="+mn-cs"/>
          <w:color w:val="008000"/>
          <w:kern w:val="24"/>
          <w:szCs w:val="30"/>
        </w:rPr>
        <w:t xml:space="preserve">let user select </w:t>
      </w:r>
      <w:r w:rsidR="005C16C0">
        <w:rPr>
          <w:rFonts w:ascii="Consolas" w:eastAsia="+mn-ea" w:hAnsi="Consolas" w:cs="+mn-cs"/>
          <w:color w:val="008000"/>
          <w:kern w:val="24"/>
          <w:szCs w:val="30"/>
        </w:rPr>
        <w:t xml:space="preserve">which </w:t>
      </w:r>
      <w:r>
        <w:rPr>
          <w:rFonts w:ascii="Consolas" w:eastAsia="+mn-ea" w:hAnsi="Consolas" w:cs="+mn-cs"/>
          <w:color w:val="008000"/>
          <w:kern w:val="24"/>
          <w:szCs w:val="30"/>
        </w:rPr>
        <w:t>options</w:t>
      </w:r>
      <w:r w:rsidR="005C16C0">
        <w:rPr>
          <w:rFonts w:ascii="Consolas" w:eastAsia="+mn-ea" w:hAnsi="Consolas" w:cs="+mn-cs"/>
          <w:color w:val="008000"/>
          <w:kern w:val="24"/>
          <w:szCs w:val="30"/>
        </w:rPr>
        <w:t xml:space="preserve">, returns array[3] </w:t>
      </w:r>
      <w:r>
        <w:rPr>
          <w:rFonts w:ascii="Consolas" w:eastAsia="+mn-ea" w:hAnsi="Consolas" w:cs="+mn-cs"/>
          <w:color w:val="008000"/>
          <w:kern w:val="24"/>
          <w:szCs w:val="30"/>
        </w:rPr>
        <w:t xml:space="preserve"> </w:t>
      </w:r>
    </w:p>
    <w:p w14:paraId="17D9398E" w14:textId="77777777" w:rsidR="00C9535C" w:rsidRPr="00C9535C" w:rsidRDefault="00C9535C" w:rsidP="00EA74AE">
      <w:pPr>
        <w:autoSpaceDE w:val="0"/>
        <w:autoSpaceDN w:val="0"/>
        <w:adjustRightInd w:val="0"/>
        <w:spacing w:before="0" w:after="0" w:line="240" w:lineRule="auto"/>
        <w:rPr>
          <w:rFonts w:ascii="Consolas" w:hAnsi="Consolas" w:cs="Consolas"/>
          <w:color w:val="000000"/>
          <w:szCs w:val="19"/>
        </w:rPr>
      </w:pPr>
      <w:r w:rsidRPr="00C9535C">
        <w:rPr>
          <w:rFonts w:ascii="Consolas" w:hAnsi="Consolas" w:cs="Consolas"/>
          <w:color w:val="000000"/>
          <w:szCs w:val="19"/>
        </w:rPr>
        <w:t xml:space="preserve">    </w:t>
      </w:r>
      <w:r w:rsidR="00D92022">
        <w:rPr>
          <w:rFonts w:ascii="Consolas" w:hAnsi="Consolas" w:cs="Consolas"/>
          <w:color w:val="000000"/>
          <w:szCs w:val="19"/>
        </w:rPr>
        <w:t>totalP</w:t>
      </w:r>
      <w:r w:rsidR="00D92022" w:rsidRPr="00C9535C">
        <w:rPr>
          <w:rFonts w:ascii="Consolas" w:hAnsi="Consolas" w:cs="Consolas"/>
          <w:color w:val="000000"/>
          <w:szCs w:val="19"/>
        </w:rPr>
        <w:t xml:space="preserve">rice </w:t>
      </w:r>
      <w:r w:rsidRPr="00C9535C">
        <w:rPr>
          <w:rFonts w:ascii="Consolas" w:hAnsi="Consolas" w:cs="Consolas"/>
          <w:color w:val="000000"/>
          <w:szCs w:val="19"/>
        </w:rPr>
        <w:t xml:space="preserve">= </w:t>
      </w:r>
      <w:r w:rsidR="005C16C0">
        <w:rPr>
          <w:rFonts w:ascii="Consolas" w:hAnsi="Consolas" w:cs="Consolas"/>
          <w:color w:val="000000"/>
          <w:szCs w:val="19"/>
        </w:rPr>
        <w:t>CalcPrice( model, options)</w:t>
      </w:r>
      <w:r w:rsidR="00101716">
        <w:rPr>
          <w:rFonts w:ascii="Consolas" w:hAnsi="Consolas" w:cs="Consolas"/>
          <w:color w:val="000000"/>
          <w:szCs w:val="19"/>
        </w:rPr>
        <w:t>;</w:t>
      </w:r>
      <w:r w:rsidR="00D92022">
        <w:rPr>
          <w:rFonts w:ascii="Consolas" w:eastAsia="+mn-ea" w:hAnsi="Consolas" w:cs="+mn-cs"/>
          <w:color w:val="008000"/>
          <w:kern w:val="24"/>
          <w:szCs w:val="30"/>
        </w:rPr>
        <w:t xml:space="preserve"> </w:t>
      </w:r>
      <w:r w:rsidR="00EA74AE">
        <w:rPr>
          <w:rFonts w:ascii="Consolas" w:eastAsia="+mn-ea" w:hAnsi="Consolas" w:cs="+mn-cs"/>
          <w:color w:val="008000"/>
          <w:kern w:val="24"/>
          <w:szCs w:val="30"/>
        </w:rPr>
        <w:t>// calculate the price and return it</w:t>
      </w:r>
    </w:p>
    <w:p w14:paraId="0381C2F3" w14:textId="77777777" w:rsidR="00C9535C" w:rsidRPr="00C9535C" w:rsidRDefault="00C9535C" w:rsidP="00EA74AE">
      <w:pPr>
        <w:autoSpaceDE w:val="0"/>
        <w:autoSpaceDN w:val="0"/>
        <w:adjustRightInd w:val="0"/>
        <w:spacing w:before="0" w:after="0" w:line="240" w:lineRule="auto"/>
        <w:rPr>
          <w:rFonts w:ascii="Consolas" w:hAnsi="Consolas" w:cs="Consolas"/>
          <w:color w:val="000000"/>
          <w:szCs w:val="19"/>
        </w:rPr>
      </w:pPr>
      <w:r w:rsidRPr="00C9535C">
        <w:rPr>
          <w:rFonts w:ascii="Consolas" w:hAnsi="Consolas" w:cs="Consolas"/>
          <w:color w:val="000000"/>
          <w:szCs w:val="19"/>
        </w:rPr>
        <w:t xml:space="preserve">    Display(</w:t>
      </w:r>
      <w:r w:rsidR="005C16C0">
        <w:rPr>
          <w:rFonts w:ascii="Consolas" w:hAnsi="Consolas" w:cs="Consolas"/>
          <w:color w:val="000000"/>
          <w:szCs w:val="19"/>
        </w:rPr>
        <w:t>model</w:t>
      </w:r>
      <w:r w:rsidRPr="00C9535C">
        <w:rPr>
          <w:rFonts w:ascii="Consolas" w:hAnsi="Consolas" w:cs="Consolas"/>
          <w:color w:val="000000"/>
          <w:szCs w:val="19"/>
        </w:rPr>
        <w:t xml:space="preserve">, </w:t>
      </w:r>
      <w:r w:rsidR="005C16C0">
        <w:rPr>
          <w:rFonts w:ascii="Consolas" w:hAnsi="Consolas" w:cs="Consolas"/>
          <w:color w:val="000000"/>
          <w:szCs w:val="19"/>
        </w:rPr>
        <w:t>options</w:t>
      </w:r>
      <w:r w:rsidRPr="00C9535C">
        <w:rPr>
          <w:rFonts w:ascii="Consolas" w:hAnsi="Consolas" w:cs="Consolas"/>
          <w:color w:val="000000"/>
          <w:szCs w:val="19"/>
        </w:rPr>
        <w:t xml:space="preserve">, </w:t>
      </w:r>
      <w:r w:rsidR="005C16C0">
        <w:rPr>
          <w:rFonts w:ascii="Consolas" w:hAnsi="Consolas" w:cs="Consolas"/>
          <w:color w:val="000000"/>
          <w:szCs w:val="19"/>
        </w:rPr>
        <w:t>totalP</w:t>
      </w:r>
      <w:r w:rsidRPr="00C9535C">
        <w:rPr>
          <w:rFonts w:ascii="Consolas" w:hAnsi="Consolas" w:cs="Consolas"/>
          <w:color w:val="000000"/>
          <w:szCs w:val="19"/>
        </w:rPr>
        <w:t>rice);</w:t>
      </w:r>
      <w:r w:rsidR="00EA74AE">
        <w:rPr>
          <w:rFonts w:ascii="Consolas" w:hAnsi="Consolas" w:cs="Consolas"/>
          <w:color w:val="000000"/>
          <w:szCs w:val="19"/>
        </w:rPr>
        <w:t xml:space="preserve"> </w:t>
      </w:r>
      <w:r w:rsidR="00EA74AE" w:rsidRPr="008B7999">
        <w:rPr>
          <w:rFonts w:ascii="Consolas" w:eastAsia="+mn-ea" w:hAnsi="Consolas" w:cs="+mn-cs"/>
          <w:color w:val="008000"/>
          <w:kern w:val="24"/>
          <w:szCs w:val="30"/>
          <w:highlight w:val="white"/>
        </w:rPr>
        <w:t>//</w:t>
      </w:r>
      <w:r w:rsidR="00EA74AE">
        <w:rPr>
          <w:rFonts w:ascii="Consolas" w:eastAsia="+mn-ea" w:hAnsi="Consolas" w:cs="+mn-cs"/>
          <w:color w:val="008000"/>
          <w:kern w:val="24"/>
          <w:szCs w:val="30"/>
        </w:rPr>
        <w:t xml:space="preserve">  Tell the user what they ordered and the cost</w:t>
      </w:r>
    </w:p>
    <w:p w14:paraId="242086E5" w14:textId="77777777" w:rsidR="00C9535C" w:rsidRPr="00C9535C" w:rsidRDefault="00C9535C" w:rsidP="00EA74AE">
      <w:pPr>
        <w:autoSpaceDE w:val="0"/>
        <w:autoSpaceDN w:val="0"/>
        <w:adjustRightInd w:val="0"/>
        <w:spacing w:before="0" w:after="0" w:line="240" w:lineRule="auto"/>
        <w:rPr>
          <w:rFonts w:ascii="Consolas" w:hAnsi="Consolas" w:cs="Consolas"/>
          <w:color w:val="000000"/>
          <w:szCs w:val="19"/>
        </w:rPr>
      </w:pPr>
      <w:r w:rsidRPr="00C9535C">
        <w:rPr>
          <w:rFonts w:ascii="Consolas" w:hAnsi="Consolas" w:cs="Consolas"/>
          <w:color w:val="000000"/>
          <w:szCs w:val="19"/>
        </w:rPr>
        <w:t xml:space="preserve">    Console.ReadLine();</w:t>
      </w:r>
    </w:p>
    <w:p w14:paraId="0EE3D5E3" w14:textId="77777777" w:rsidR="00C9535C" w:rsidRDefault="00C9535C" w:rsidP="00C9535C">
      <w:pPr>
        <w:rPr>
          <w:rFonts w:ascii="Consolas" w:hAnsi="Consolas" w:cs="Consolas"/>
          <w:color w:val="000000"/>
          <w:szCs w:val="19"/>
        </w:rPr>
      </w:pPr>
      <w:r w:rsidRPr="00C9535C">
        <w:rPr>
          <w:rFonts w:ascii="Consolas" w:hAnsi="Consolas" w:cs="Consolas"/>
          <w:color w:val="000000"/>
          <w:szCs w:val="19"/>
        </w:rPr>
        <w:t>}</w:t>
      </w:r>
    </w:p>
    <w:p w14:paraId="55911F02" w14:textId="77777777" w:rsidR="00204125" w:rsidRPr="00204125" w:rsidRDefault="00C9535C" w:rsidP="00204125">
      <w:r>
        <w:t>D</w:t>
      </w:r>
      <w:r w:rsidR="00EA74AE">
        <w:t>o not modify Main, but add the 4</w:t>
      </w:r>
      <w:r>
        <w:t xml:space="preserve"> missing methods to make the program work correctly.</w:t>
      </w:r>
      <w:r w:rsidR="005B721E">
        <w:t xml:space="preserve"> Here </w:t>
      </w:r>
      <w:r w:rsidR="00204125">
        <w:t>are two</w:t>
      </w:r>
      <w:r w:rsidR="005B721E">
        <w:t xml:space="preserve"> sample output</w:t>
      </w:r>
      <w:r w:rsidR="00204125">
        <w:t>s</w:t>
      </w:r>
      <w:r w:rsidR="005B721E">
        <w:t>:</w:t>
      </w:r>
    </w:p>
    <w:p w14:paraId="3B5F7CBF" w14:textId="77777777" w:rsidR="00204125" w:rsidRDefault="00204125" w:rsidP="00204125">
      <w:pPr>
        <w:rPr>
          <w:rFonts w:ascii="Consolas" w:hAnsi="Consolas"/>
        </w:rPr>
      </w:pPr>
      <w:r>
        <w:rPr>
          <w:rFonts w:ascii="Consolas" w:hAnsi="Consolas"/>
          <w:noProof/>
        </w:rPr>
        <w:drawing>
          <wp:anchor distT="0" distB="0" distL="114300" distR="114300" simplePos="0" relativeHeight="251669504" behindDoc="0" locked="0" layoutInCell="1" allowOverlap="1" wp14:anchorId="514702E8" wp14:editId="2C475161">
            <wp:simplePos x="0" y="0"/>
            <wp:positionH relativeFrom="column">
              <wp:posOffset>4219575</wp:posOffset>
            </wp:positionH>
            <wp:positionV relativeFrom="paragraph">
              <wp:posOffset>261620</wp:posOffset>
            </wp:positionV>
            <wp:extent cx="2328545" cy="15525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sk.jpg"/>
                    <pic:cNvPicPr/>
                  </pic:nvPicPr>
                  <pic:blipFill>
                    <a:blip r:embed="rId59">
                      <a:extLst>
                        <a:ext uri="{28A0092B-C50C-407E-A947-70E740481C1C}">
                          <a14:useLocalDpi xmlns:a14="http://schemas.microsoft.com/office/drawing/2010/main" val="0"/>
                        </a:ext>
                      </a:extLst>
                    </a:blip>
                    <a:stretch>
                      <a:fillRect/>
                    </a:stretch>
                  </pic:blipFill>
                  <pic:spPr>
                    <a:xfrm>
                      <a:off x="0" y="0"/>
                      <a:ext cx="2328545" cy="1552575"/>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rPr>
        <w:t>===============================================</w:t>
      </w:r>
    </w:p>
    <w:p w14:paraId="5941903D" w14:textId="77777777" w:rsidR="00204125" w:rsidRPr="00204125" w:rsidRDefault="00204125" w:rsidP="00204125">
      <w:pPr>
        <w:rPr>
          <w:rFonts w:ascii="Consolas" w:hAnsi="Consolas"/>
        </w:rPr>
      </w:pPr>
      <w:r w:rsidRPr="00204125">
        <w:rPr>
          <w:rFonts w:ascii="Consolas" w:hAnsi="Consolas"/>
        </w:rPr>
        <w:t>Which model would you like,</w:t>
      </w:r>
    </w:p>
    <w:p w14:paraId="434760BB" w14:textId="77777777" w:rsidR="00204125" w:rsidRPr="00204125" w:rsidRDefault="00204125" w:rsidP="00204125">
      <w:pPr>
        <w:rPr>
          <w:rFonts w:ascii="Consolas" w:hAnsi="Consolas"/>
        </w:rPr>
      </w:pPr>
      <w:r w:rsidRPr="00204125">
        <w:rPr>
          <w:rFonts w:ascii="Consolas" w:hAnsi="Consolas"/>
        </w:rPr>
        <w:t>1: DL, 2: XL, 3: SXL, 4: SXL Convertible</w:t>
      </w:r>
    </w:p>
    <w:p w14:paraId="2456C758" w14:textId="77777777" w:rsidR="00204125" w:rsidRDefault="00204125" w:rsidP="00204125">
      <w:pPr>
        <w:rPr>
          <w:rFonts w:ascii="Consolas" w:hAnsi="Consolas"/>
        </w:rPr>
      </w:pPr>
      <w:r w:rsidRPr="00204125">
        <w:rPr>
          <w:rFonts w:ascii="Consolas" w:hAnsi="Consolas"/>
        </w:rPr>
        <w:t>2</w:t>
      </w:r>
    </w:p>
    <w:p w14:paraId="302A338A" w14:textId="77777777" w:rsidR="00204125" w:rsidRPr="00204125" w:rsidRDefault="00204125" w:rsidP="00204125">
      <w:pPr>
        <w:rPr>
          <w:rFonts w:ascii="Consolas" w:hAnsi="Consolas"/>
        </w:rPr>
      </w:pPr>
    </w:p>
    <w:p w14:paraId="5E08144A" w14:textId="77777777" w:rsidR="00204125" w:rsidRPr="00204125" w:rsidRDefault="00204125" w:rsidP="00204125">
      <w:pPr>
        <w:rPr>
          <w:rFonts w:ascii="Consolas" w:hAnsi="Consolas"/>
        </w:rPr>
      </w:pPr>
      <w:r w:rsidRPr="00204125">
        <w:rPr>
          <w:rFonts w:ascii="Consolas" w:hAnsi="Consolas"/>
        </w:rPr>
        <w:t>Would you like Deluxe Pearl Paint (y or n)?</w:t>
      </w:r>
    </w:p>
    <w:p w14:paraId="76FF4EF2" w14:textId="77777777" w:rsidR="00204125" w:rsidRPr="00204125" w:rsidRDefault="00204125" w:rsidP="00204125">
      <w:pPr>
        <w:rPr>
          <w:rFonts w:ascii="Consolas" w:hAnsi="Consolas"/>
        </w:rPr>
      </w:pPr>
      <w:r w:rsidRPr="00204125">
        <w:rPr>
          <w:rFonts w:ascii="Consolas" w:hAnsi="Consolas"/>
        </w:rPr>
        <w:lastRenderedPageBreak/>
        <w:t>n</w:t>
      </w:r>
    </w:p>
    <w:p w14:paraId="3B84819E" w14:textId="77777777" w:rsidR="00204125" w:rsidRPr="00204125" w:rsidRDefault="00204125" w:rsidP="00204125">
      <w:pPr>
        <w:rPr>
          <w:rFonts w:ascii="Consolas" w:hAnsi="Consolas"/>
        </w:rPr>
      </w:pPr>
      <w:r w:rsidRPr="00204125">
        <w:rPr>
          <w:rFonts w:ascii="Consolas" w:hAnsi="Consolas"/>
        </w:rPr>
        <w:t>Would you like 5 Year Maintenance (y or n)?</w:t>
      </w:r>
    </w:p>
    <w:p w14:paraId="656D4CDC" w14:textId="77777777" w:rsidR="00204125" w:rsidRPr="00204125" w:rsidRDefault="00204125" w:rsidP="00204125">
      <w:pPr>
        <w:rPr>
          <w:rFonts w:ascii="Consolas" w:hAnsi="Consolas"/>
        </w:rPr>
      </w:pPr>
      <w:r w:rsidRPr="00204125">
        <w:rPr>
          <w:rFonts w:ascii="Consolas" w:hAnsi="Consolas"/>
        </w:rPr>
        <w:t>n</w:t>
      </w:r>
    </w:p>
    <w:p w14:paraId="2D2A722F" w14:textId="77777777" w:rsidR="00204125" w:rsidRPr="00204125" w:rsidRDefault="00204125" w:rsidP="00204125">
      <w:pPr>
        <w:rPr>
          <w:rFonts w:ascii="Consolas" w:hAnsi="Consolas"/>
        </w:rPr>
      </w:pPr>
      <w:r w:rsidRPr="00204125">
        <w:rPr>
          <w:rFonts w:ascii="Consolas" w:hAnsi="Consolas"/>
        </w:rPr>
        <w:t>Would you like Self Driving Feature (y or n)?</w:t>
      </w:r>
    </w:p>
    <w:p w14:paraId="506B3BE1" w14:textId="77777777" w:rsidR="00204125" w:rsidRPr="00204125" w:rsidRDefault="00204125" w:rsidP="00204125">
      <w:pPr>
        <w:rPr>
          <w:rFonts w:ascii="Consolas" w:hAnsi="Consolas"/>
        </w:rPr>
      </w:pPr>
      <w:r w:rsidRPr="00204125">
        <w:rPr>
          <w:rFonts w:ascii="Consolas" w:hAnsi="Consolas"/>
        </w:rPr>
        <w:t>n</w:t>
      </w:r>
    </w:p>
    <w:p w14:paraId="3CE51987" w14:textId="77777777" w:rsidR="00204125" w:rsidRPr="00204125" w:rsidRDefault="00204125" w:rsidP="00204125">
      <w:pPr>
        <w:rPr>
          <w:rFonts w:ascii="Consolas" w:hAnsi="Consolas"/>
        </w:rPr>
      </w:pPr>
    </w:p>
    <w:p w14:paraId="3C11345F" w14:textId="77777777" w:rsidR="00204125" w:rsidRPr="00204125" w:rsidRDefault="00204125" w:rsidP="00204125">
      <w:pPr>
        <w:rPr>
          <w:rFonts w:ascii="Consolas" w:hAnsi="Consolas"/>
        </w:rPr>
      </w:pPr>
      <w:r w:rsidRPr="00204125">
        <w:rPr>
          <w:rFonts w:ascii="Consolas" w:hAnsi="Consolas"/>
        </w:rPr>
        <w:t>You selected the XL model</w:t>
      </w:r>
    </w:p>
    <w:p w14:paraId="7B1302AA" w14:textId="77777777" w:rsidR="00204125" w:rsidRPr="00204125" w:rsidRDefault="00204125" w:rsidP="00204125">
      <w:pPr>
        <w:rPr>
          <w:rFonts w:ascii="Consolas" w:hAnsi="Consolas"/>
        </w:rPr>
      </w:pPr>
      <w:r w:rsidRPr="00204125">
        <w:rPr>
          <w:rFonts w:ascii="Consolas" w:hAnsi="Consolas"/>
        </w:rPr>
        <w:t>and you added no options</w:t>
      </w:r>
    </w:p>
    <w:p w14:paraId="235A3204" w14:textId="77777777" w:rsidR="005B721E" w:rsidRDefault="00204125" w:rsidP="00204125">
      <w:pPr>
        <w:rPr>
          <w:rFonts w:ascii="Consolas" w:hAnsi="Consolas"/>
        </w:rPr>
      </w:pPr>
      <w:r w:rsidRPr="00204125">
        <w:rPr>
          <w:rFonts w:ascii="Consolas" w:hAnsi="Consolas"/>
        </w:rPr>
        <w:t>and your price will be $16,000.00</w:t>
      </w:r>
    </w:p>
    <w:p w14:paraId="563D797A" w14:textId="77777777" w:rsidR="00204125" w:rsidRDefault="00204125" w:rsidP="00204125">
      <w:pPr>
        <w:rPr>
          <w:rFonts w:ascii="Consolas" w:hAnsi="Consolas"/>
        </w:rPr>
      </w:pPr>
    </w:p>
    <w:p w14:paraId="0F6A15BD" w14:textId="77777777" w:rsidR="00204125" w:rsidRDefault="00204125" w:rsidP="00204125">
      <w:pPr>
        <w:rPr>
          <w:rFonts w:ascii="Consolas" w:hAnsi="Consolas"/>
        </w:rPr>
      </w:pPr>
      <w:r>
        <w:rPr>
          <w:rFonts w:ascii="Consolas" w:hAnsi="Consolas"/>
        </w:rPr>
        <w:t>===============================================</w:t>
      </w:r>
    </w:p>
    <w:p w14:paraId="73D0B405" w14:textId="77777777" w:rsidR="00204125" w:rsidRPr="00204125" w:rsidRDefault="00204125" w:rsidP="00204125">
      <w:pPr>
        <w:rPr>
          <w:rFonts w:ascii="Consolas" w:hAnsi="Consolas"/>
        </w:rPr>
      </w:pPr>
    </w:p>
    <w:p w14:paraId="28972525" w14:textId="77777777" w:rsidR="00204125" w:rsidRPr="00204125" w:rsidRDefault="00204125" w:rsidP="00204125">
      <w:pPr>
        <w:rPr>
          <w:rFonts w:ascii="Consolas" w:hAnsi="Consolas"/>
        </w:rPr>
      </w:pPr>
      <w:r w:rsidRPr="00204125">
        <w:rPr>
          <w:rFonts w:ascii="Consolas" w:hAnsi="Consolas"/>
        </w:rPr>
        <w:t>Which model would you like,</w:t>
      </w:r>
    </w:p>
    <w:p w14:paraId="4978C3B3" w14:textId="77777777" w:rsidR="00204125" w:rsidRPr="00204125" w:rsidRDefault="00204125" w:rsidP="00204125">
      <w:pPr>
        <w:rPr>
          <w:rFonts w:ascii="Consolas" w:hAnsi="Consolas"/>
        </w:rPr>
      </w:pPr>
      <w:r w:rsidRPr="00204125">
        <w:rPr>
          <w:rFonts w:ascii="Consolas" w:hAnsi="Consolas"/>
        </w:rPr>
        <w:t>1: DL, 2: XL, 3: SXL, 4: SXL Convertible</w:t>
      </w:r>
    </w:p>
    <w:p w14:paraId="38F879E7" w14:textId="77777777" w:rsidR="00204125" w:rsidRPr="00204125" w:rsidRDefault="00204125" w:rsidP="00204125">
      <w:pPr>
        <w:rPr>
          <w:rFonts w:ascii="Consolas" w:hAnsi="Consolas"/>
        </w:rPr>
      </w:pPr>
      <w:r w:rsidRPr="00204125">
        <w:rPr>
          <w:rFonts w:ascii="Consolas" w:hAnsi="Consolas"/>
        </w:rPr>
        <w:t>3</w:t>
      </w:r>
    </w:p>
    <w:p w14:paraId="2F695E86" w14:textId="77777777" w:rsidR="00204125" w:rsidRPr="00204125" w:rsidRDefault="00204125" w:rsidP="00204125">
      <w:pPr>
        <w:rPr>
          <w:rFonts w:ascii="Consolas" w:hAnsi="Consolas"/>
        </w:rPr>
      </w:pPr>
    </w:p>
    <w:p w14:paraId="785BF8B8" w14:textId="77777777" w:rsidR="00204125" w:rsidRPr="00204125" w:rsidRDefault="00204125" w:rsidP="00204125">
      <w:pPr>
        <w:rPr>
          <w:rFonts w:ascii="Consolas" w:hAnsi="Consolas"/>
        </w:rPr>
      </w:pPr>
      <w:r w:rsidRPr="00204125">
        <w:rPr>
          <w:rFonts w:ascii="Consolas" w:hAnsi="Consolas"/>
        </w:rPr>
        <w:t>Would you like Deluxe Pearl Paint (y or n)?</w:t>
      </w:r>
    </w:p>
    <w:p w14:paraId="7B6193F7" w14:textId="77777777" w:rsidR="00204125" w:rsidRPr="00204125" w:rsidRDefault="00204125" w:rsidP="00204125">
      <w:pPr>
        <w:rPr>
          <w:rFonts w:ascii="Consolas" w:hAnsi="Consolas"/>
        </w:rPr>
      </w:pPr>
      <w:r w:rsidRPr="00204125">
        <w:rPr>
          <w:rFonts w:ascii="Consolas" w:hAnsi="Consolas"/>
        </w:rPr>
        <w:t>y</w:t>
      </w:r>
    </w:p>
    <w:p w14:paraId="697664F0" w14:textId="77777777" w:rsidR="00204125" w:rsidRPr="00204125" w:rsidRDefault="00204125" w:rsidP="00204125">
      <w:pPr>
        <w:rPr>
          <w:rFonts w:ascii="Consolas" w:hAnsi="Consolas"/>
        </w:rPr>
      </w:pPr>
      <w:r w:rsidRPr="00204125">
        <w:rPr>
          <w:rFonts w:ascii="Consolas" w:hAnsi="Consolas"/>
        </w:rPr>
        <w:t>Would you like 5 Year Maintenance (y or n)?</w:t>
      </w:r>
    </w:p>
    <w:p w14:paraId="7E0B2EEA" w14:textId="77777777" w:rsidR="00204125" w:rsidRPr="00204125" w:rsidRDefault="00204125" w:rsidP="00204125">
      <w:pPr>
        <w:rPr>
          <w:rFonts w:ascii="Consolas" w:hAnsi="Consolas"/>
        </w:rPr>
      </w:pPr>
      <w:r w:rsidRPr="00204125">
        <w:rPr>
          <w:rFonts w:ascii="Consolas" w:hAnsi="Consolas"/>
        </w:rPr>
        <w:t>n</w:t>
      </w:r>
    </w:p>
    <w:p w14:paraId="0E13BE26" w14:textId="77777777" w:rsidR="00204125" w:rsidRPr="00204125" w:rsidRDefault="00204125" w:rsidP="00204125">
      <w:pPr>
        <w:rPr>
          <w:rFonts w:ascii="Consolas" w:hAnsi="Consolas"/>
        </w:rPr>
      </w:pPr>
      <w:r w:rsidRPr="00204125">
        <w:rPr>
          <w:rFonts w:ascii="Consolas" w:hAnsi="Consolas"/>
        </w:rPr>
        <w:t>Would you like Self Driving Feature (y or n)?</w:t>
      </w:r>
    </w:p>
    <w:p w14:paraId="26726417" w14:textId="77777777" w:rsidR="00204125" w:rsidRPr="00204125" w:rsidRDefault="00204125" w:rsidP="00204125">
      <w:pPr>
        <w:rPr>
          <w:rFonts w:ascii="Consolas" w:hAnsi="Consolas"/>
        </w:rPr>
      </w:pPr>
      <w:r w:rsidRPr="00204125">
        <w:rPr>
          <w:rFonts w:ascii="Consolas" w:hAnsi="Consolas"/>
        </w:rPr>
        <w:t>y</w:t>
      </w:r>
    </w:p>
    <w:p w14:paraId="0D76873F" w14:textId="77777777" w:rsidR="00204125" w:rsidRPr="00204125" w:rsidRDefault="00204125" w:rsidP="00204125">
      <w:pPr>
        <w:rPr>
          <w:rFonts w:ascii="Consolas" w:hAnsi="Consolas"/>
        </w:rPr>
      </w:pPr>
    </w:p>
    <w:p w14:paraId="172F3AE7" w14:textId="77777777" w:rsidR="00204125" w:rsidRPr="00204125" w:rsidRDefault="00204125" w:rsidP="00204125">
      <w:pPr>
        <w:rPr>
          <w:rFonts w:ascii="Consolas" w:hAnsi="Consolas"/>
        </w:rPr>
      </w:pPr>
      <w:r w:rsidRPr="00204125">
        <w:rPr>
          <w:rFonts w:ascii="Consolas" w:hAnsi="Consolas"/>
        </w:rPr>
        <w:t>You selected the SXL model</w:t>
      </w:r>
    </w:p>
    <w:p w14:paraId="09F3808B" w14:textId="77777777" w:rsidR="00204125" w:rsidRPr="00204125" w:rsidRDefault="00204125" w:rsidP="00204125">
      <w:pPr>
        <w:rPr>
          <w:rFonts w:ascii="Consolas" w:hAnsi="Consolas"/>
        </w:rPr>
      </w:pPr>
      <w:r w:rsidRPr="00204125">
        <w:rPr>
          <w:rFonts w:ascii="Consolas" w:hAnsi="Consolas"/>
        </w:rPr>
        <w:t>and you added Deluxe Pearl Pain  Self Driving Feature</w:t>
      </w:r>
    </w:p>
    <w:p w14:paraId="5D97190E" w14:textId="77777777" w:rsidR="00204125" w:rsidRDefault="00204125" w:rsidP="00204125">
      <w:pPr>
        <w:rPr>
          <w:rFonts w:ascii="Consolas" w:hAnsi="Consolas"/>
        </w:rPr>
      </w:pPr>
      <w:r w:rsidRPr="00204125">
        <w:rPr>
          <w:rFonts w:ascii="Consolas" w:hAnsi="Consolas"/>
        </w:rPr>
        <w:t>and your price will be $20,500.00</w:t>
      </w:r>
    </w:p>
    <w:p w14:paraId="08A90FA5" w14:textId="77777777" w:rsidR="00204125" w:rsidRDefault="00204125" w:rsidP="00204125">
      <w:pPr>
        <w:rPr>
          <w:rFonts w:ascii="Consolas" w:hAnsi="Consolas"/>
        </w:rPr>
      </w:pPr>
      <w:r>
        <w:rPr>
          <w:rFonts w:ascii="Consolas" w:hAnsi="Consolas"/>
        </w:rPr>
        <w:t>===============================================</w:t>
      </w:r>
    </w:p>
    <w:p w14:paraId="58C9F373" w14:textId="77777777" w:rsidR="00204125" w:rsidRPr="005B721E" w:rsidRDefault="00204125" w:rsidP="00204125">
      <w:pPr>
        <w:rPr>
          <w:rFonts w:ascii="Consolas" w:hAnsi="Consolas"/>
        </w:rPr>
      </w:pPr>
    </w:p>
    <w:p w14:paraId="568D59B1" w14:textId="77777777" w:rsidR="006F5C23" w:rsidRDefault="006F5C23" w:rsidP="006F5C23"/>
    <w:p w14:paraId="07B6D01E" w14:textId="77777777" w:rsidR="006F5C23" w:rsidRDefault="006F5C23" w:rsidP="006F5C23"/>
    <w:p w14:paraId="0B5AC932" w14:textId="77777777" w:rsidR="006F5C23" w:rsidRDefault="006D0BAB" w:rsidP="006F5C23">
      <w:pPr>
        <w:pStyle w:val="Heading4"/>
        <w:rPr>
          <w:b/>
          <w:i w:val="0"/>
        </w:rPr>
      </w:pPr>
      <w:r>
        <w:rPr>
          <w:b/>
          <w:i w:val="0"/>
        </w:rPr>
        <w:t>Questions 4</w:t>
      </w:r>
      <w:r w:rsidR="006F5C23" w:rsidRPr="004F2DA2">
        <w:rPr>
          <w:b/>
          <w:i w:val="0"/>
        </w:rPr>
        <w:t xml:space="preserve">: </w:t>
      </w:r>
    </w:p>
    <w:p w14:paraId="34E542C7" w14:textId="77777777" w:rsidR="006F5C23" w:rsidRDefault="005B12F5" w:rsidP="006F5C23">
      <w:r>
        <w:rPr>
          <w:noProof/>
        </w:rPr>
        <w:drawing>
          <wp:anchor distT="0" distB="0" distL="114300" distR="114300" simplePos="0" relativeHeight="251670528" behindDoc="0" locked="0" layoutInCell="1" allowOverlap="1" wp14:anchorId="4709BA93" wp14:editId="5B47660D">
            <wp:simplePos x="0" y="0"/>
            <wp:positionH relativeFrom="column">
              <wp:posOffset>5704840</wp:posOffset>
            </wp:positionH>
            <wp:positionV relativeFrom="paragraph">
              <wp:posOffset>90805</wp:posOffset>
            </wp:positionV>
            <wp:extent cx="1344295" cy="1369695"/>
            <wp:effectExtent l="0" t="0" r="8255" b="190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omework.jpg"/>
                    <pic:cNvPicPr/>
                  </pic:nvPicPr>
                  <pic:blipFill>
                    <a:blip r:embed="rId60">
                      <a:extLst>
                        <a:ext uri="{28A0092B-C50C-407E-A947-70E740481C1C}">
                          <a14:useLocalDpi xmlns:a14="http://schemas.microsoft.com/office/drawing/2010/main" val="0"/>
                        </a:ext>
                      </a:extLst>
                    </a:blip>
                    <a:stretch>
                      <a:fillRect/>
                    </a:stretch>
                  </pic:blipFill>
                  <pic:spPr>
                    <a:xfrm>
                      <a:off x="0" y="0"/>
                      <a:ext cx="1344295" cy="1369695"/>
                    </a:xfrm>
                    <a:prstGeom prst="rect">
                      <a:avLst/>
                    </a:prstGeom>
                  </pic:spPr>
                </pic:pic>
              </a:graphicData>
            </a:graphic>
            <wp14:sizeRelH relativeFrom="margin">
              <wp14:pctWidth>0</wp14:pctWidth>
            </wp14:sizeRelH>
            <wp14:sizeRelV relativeFrom="margin">
              <wp14:pctHeight>0</wp14:pctHeight>
            </wp14:sizeRelV>
          </wp:anchor>
        </w:drawing>
      </w:r>
      <w:r w:rsidR="006D0BAB">
        <w:t>Write a program that asks the user to enter a homework score for each of 4 homework assignments and also asks if the assignment was done on ti</w:t>
      </w:r>
      <w:r>
        <w:t>me or not. Save the scores in a</w:t>
      </w:r>
      <w:r w:rsidR="006D0BAB">
        <w:t xml:space="preserve"> decimal array and save the late or on-time in a parallel bool array.  Now call a method that processes this data. The method should have both the arrays passed into it. It should then use the parallel bool array to subtract 30% for any grade that was turned in late. After you return from that method, call a second method that returns the average score</w:t>
      </w:r>
      <w:r w:rsidR="00C204F1">
        <w:t xml:space="preserve"> to Main. Now as the last step in Main</w:t>
      </w:r>
      <w:r w:rsidR="006D0BAB">
        <w:t>, write out</w:t>
      </w:r>
      <w:r w:rsidR="00C204F1">
        <w:t xml:space="preserve"> that average score</w:t>
      </w:r>
      <w:r w:rsidR="006D0BAB">
        <w:t>.</w:t>
      </w:r>
    </w:p>
    <w:p w14:paraId="5A3FAE4C" w14:textId="77777777" w:rsidR="003D724E" w:rsidRDefault="003D724E" w:rsidP="006F5C23"/>
    <w:p w14:paraId="580E89ED" w14:textId="77777777" w:rsidR="003D724E" w:rsidRDefault="003D724E" w:rsidP="003D724E">
      <w:pPr>
        <w:pStyle w:val="Heading4"/>
        <w:rPr>
          <w:b/>
          <w:i w:val="0"/>
        </w:rPr>
      </w:pPr>
      <w:r>
        <w:rPr>
          <w:b/>
          <w:i w:val="0"/>
        </w:rPr>
        <w:t>Questions 5</w:t>
      </w:r>
      <w:r w:rsidRPr="004F2DA2">
        <w:rPr>
          <w:b/>
          <w:i w:val="0"/>
        </w:rPr>
        <w:t xml:space="preserve">: </w:t>
      </w:r>
    </w:p>
    <w:p w14:paraId="40CE2DA7" w14:textId="77777777" w:rsidR="00DB2A1A" w:rsidRDefault="003D724E" w:rsidP="003D724E">
      <w:r>
        <w:rPr>
          <w:noProof/>
        </w:rPr>
        <w:drawing>
          <wp:anchor distT="0" distB="0" distL="114300" distR="114300" simplePos="0" relativeHeight="251679744" behindDoc="0" locked="0" layoutInCell="1" allowOverlap="1" wp14:anchorId="5D22F9F5" wp14:editId="21DC01CD">
            <wp:simplePos x="0" y="0"/>
            <wp:positionH relativeFrom="column">
              <wp:posOffset>5791200</wp:posOffset>
            </wp:positionH>
            <wp:positionV relativeFrom="paragraph">
              <wp:posOffset>87630</wp:posOffset>
            </wp:positionV>
            <wp:extent cx="1170940" cy="1369695"/>
            <wp:effectExtent l="0" t="0" r="0" b="190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omework.jpg"/>
                    <pic:cNvPicPr/>
                  </pic:nvPicPr>
                  <pic:blipFill>
                    <a:blip r:embed="rId61">
                      <a:extLst>
                        <a:ext uri="{28A0092B-C50C-407E-A947-70E740481C1C}">
                          <a14:useLocalDpi xmlns:a14="http://schemas.microsoft.com/office/drawing/2010/main" val="0"/>
                        </a:ext>
                      </a:extLst>
                    </a:blip>
                    <a:stretch>
                      <a:fillRect/>
                    </a:stretch>
                  </pic:blipFill>
                  <pic:spPr>
                    <a:xfrm>
                      <a:off x="0" y="0"/>
                      <a:ext cx="1170940" cy="1369695"/>
                    </a:xfrm>
                    <a:prstGeom prst="rect">
                      <a:avLst/>
                    </a:prstGeom>
                  </pic:spPr>
                </pic:pic>
              </a:graphicData>
            </a:graphic>
            <wp14:sizeRelH relativeFrom="margin">
              <wp14:pctWidth>0</wp14:pctWidth>
            </wp14:sizeRelH>
            <wp14:sizeRelV relativeFrom="margin">
              <wp14:pctHeight>0</wp14:pctHeight>
            </wp14:sizeRelV>
          </wp:anchor>
        </w:drawing>
      </w:r>
      <w:r>
        <w:t xml:space="preserve">Re-write the #1 Question from Chapter 5, the dice game, making good use of methods. Specifically, </w:t>
      </w:r>
    </w:p>
    <w:p w14:paraId="40BA305E" w14:textId="77777777" w:rsidR="003D724E" w:rsidRDefault="003D724E" w:rsidP="003D724E">
      <w:pPr>
        <w:pStyle w:val="ListParagraph"/>
        <w:numPr>
          <w:ilvl w:val="0"/>
          <w:numId w:val="30"/>
        </w:numPr>
      </w:pPr>
      <w:r>
        <w:t xml:space="preserve">The Main code should introduce the player to the game, then, using a loop of size 5, call a method (OneTurn) to call a round of the dice game, </w:t>
      </w:r>
      <w:r w:rsidR="00B04F26">
        <w:t xml:space="preserve">which </w:t>
      </w:r>
      <w:r>
        <w:t>return</w:t>
      </w:r>
      <w:r w:rsidR="0041015F">
        <w:t>s a true or</w:t>
      </w:r>
      <w:r w:rsidR="00B04F26">
        <w:t xml:space="preserve"> false</w:t>
      </w:r>
      <w:r w:rsidR="0041015F">
        <w:t>, based on</w:t>
      </w:r>
      <w:r>
        <w:t xml:space="preserve"> if the user won or lost. </w:t>
      </w:r>
      <w:r w:rsidR="0041015F">
        <w:t>After it leaves the loop, i</w:t>
      </w:r>
      <w:r>
        <w:t>t should then write out the final tally of wins and losses.</w:t>
      </w:r>
    </w:p>
    <w:p w14:paraId="41DE51AD" w14:textId="77777777" w:rsidR="00B04F26" w:rsidRDefault="003D724E" w:rsidP="003D724E">
      <w:pPr>
        <w:pStyle w:val="ListParagraph"/>
        <w:numPr>
          <w:ilvl w:val="0"/>
          <w:numId w:val="30"/>
        </w:numPr>
      </w:pPr>
      <w:r>
        <w:t xml:space="preserve">The OneTurn method should </w:t>
      </w:r>
    </w:p>
    <w:p w14:paraId="08F03749" w14:textId="77777777" w:rsidR="003D724E" w:rsidRDefault="0041015F" w:rsidP="00B04F26">
      <w:pPr>
        <w:pStyle w:val="ListParagraph"/>
        <w:numPr>
          <w:ilvl w:val="1"/>
          <w:numId w:val="30"/>
        </w:numPr>
      </w:pPr>
      <w:r>
        <w:t>C</w:t>
      </w:r>
      <w:r w:rsidR="003D724E">
        <w:t>all a method which returns 2 numbers between 1 and 6.</w:t>
      </w:r>
    </w:p>
    <w:p w14:paraId="0285B268" w14:textId="77777777" w:rsidR="003D724E" w:rsidRDefault="003D724E" w:rsidP="00B04F26">
      <w:pPr>
        <w:pStyle w:val="ListParagraph"/>
        <w:numPr>
          <w:ilvl w:val="1"/>
          <w:numId w:val="30"/>
        </w:numPr>
      </w:pPr>
      <w:r>
        <w:t>The OneTurn method should then call a method</w:t>
      </w:r>
      <w:r w:rsidR="00B04F26">
        <w:t>, Display,</w:t>
      </w:r>
      <w:r>
        <w:t xml:space="preserve"> that displays a pattern for the 2 dice, for example</w:t>
      </w:r>
    </w:p>
    <w:p w14:paraId="5E19ECD0" w14:textId="77777777" w:rsidR="003D724E" w:rsidRPr="00B04F26" w:rsidRDefault="003D724E" w:rsidP="00B04F26">
      <w:pPr>
        <w:spacing w:before="0" w:after="0"/>
        <w:ind w:left="360"/>
      </w:pPr>
      <w:r w:rsidRPr="00B04F26">
        <w:t xml:space="preserve">*  *  * </w:t>
      </w:r>
    </w:p>
    <w:p w14:paraId="239EC7C6" w14:textId="77777777" w:rsidR="003D724E" w:rsidRPr="00B04F26" w:rsidRDefault="003D724E" w:rsidP="00B04F26">
      <w:pPr>
        <w:spacing w:before="0" w:after="0"/>
        <w:ind w:left="360"/>
      </w:pPr>
      <w:r w:rsidRPr="00B04F26">
        <w:t xml:space="preserve">          </w:t>
      </w:r>
    </w:p>
    <w:p w14:paraId="1D62CA1A" w14:textId="77777777" w:rsidR="003D724E" w:rsidRDefault="003D724E" w:rsidP="00B04F26">
      <w:pPr>
        <w:spacing w:before="0" w:after="0"/>
        <w:ind w:left="360"/>
      </w:pPr>
      <w:r w:rsidRPr="00B04F26">
        <w:t xml:space="preserve">*  *  * </w:t>
      </w:r>
    </w:p>
    <w:p w14:paraId="71F012BF" w14:textId="77777777" w:rsidR="00B04F26" w:rsidRPr="00B04F26" w:rsidRDefault="00B04F26" w:rsidP="00B04F26">
      <w:pPr>
        <w:spacing w:before="0" w:after="0"/>
        <w:ind w:left="360"/>
      </w:pPr>
    </w:p>
    <w:p w14:paraId="220C1848" w14:textId="77777777" w:rsidR="00B04F26" w:rsidRPr="00B04F26" w:rsidRDefault="00B04F26" w:rsidP="00B04F26">
      <w:pPr>
        <w:spacing w:before="0" w:after="0"/>
        <w:ind w:left="360"/>
      </w:pPr>
      <w:r w:rsidRPr="00B04F26">
        <w:t xml:space="preserve">*   </w:t>
      </w:r>
    </w:p>
    <w:p w14:paraId="450C5567" w14:textId="77777777" w:rsidR="00B04F26" w:rsidRPr="00B04F26" w:rsidRDefault="00B04F26" w:rsidP="00B04F26">
      <w:pPr>
        <w:spacing w:before="0" w:after="0"/>
        <w:ind w:left="360"/>
      </w:pPr>
      <w:r w:rsidRPr="00B04F26">
        <w:t xml:space="preserve">   *          </w:t>
      </w:r>
    </w:p>
    <w:p w14:paraId="053522B1" w14:textId="77777777" w:rsidR="00B04F26" w:rsidRPr="00B04F26" w:rsidRDefault="00B04F26" w:rsidP="00B04F26">
      <w:pPr>
        <w:spacing w:before="0" w:after="0"/>
        <w:ind w:left="360"/>
      </w:pPr>
      <w:r w:rsidRPr="00B04F26">
        <w:t xml:space="preserve">       * </w:t>
      </w:r>
    </w:p>
    <w:p w14:paraId="6280A4B5" w14:textId="77777777" w:rsidR="00B04F26" w:rsidRDefault="00B04F26" w:rsidP="003D724E">
      <w:pPr>
        <w:ind w:left="360"/>
      </w:pPr>
    </w:p>
    <w:p w14:paraId="7C3BADBC" w14:textId="77777777" w:rsidR="00B04F26" w:rsidRDefault="003D724E" w:rsidP="00B04F26">
      <w:pPr>
        <w:ind w:left="720" w:firstLine="360"/>
      </w:pPr>
      <w:r>
        <w:t xml:space="preserve">Would be a 6 and 3.        </w:t>
      </w:r>
      <w:r w:rsidR="00B04F26">
        <w:t>The Display method should make two calls to one of 6 methods, each of the</w:t>
      </w:r>
      <w:r w:rsidR="0041015F">
        <w:t>se</w:t>
      </w:r>
      <w:r w:rsidR="00B04F26">
        <w:t xml:space="preserve"> 6 methods write out one of the 6 patterns.</w:t>
      </w:r>
    </w:p>
    <w:p w14:paraId="1884FA6A" w14:textId="77777777" w:rsidR="003D724E" w:rsidRDefault="00B04F26" w:rsidP="00B04F26">
      <w:pPr>
        <w:pStyle w:val="ListParagraph"/>
        <w:numPr>
          <w:ilvl w:val="0"/>
          <w:numId w:val="31"/>
        </w:numPr>
      </w:pPr>
      <w:r>
        <w:t>Next the OneTurn method should call a method to determine if it was a win or a loss.  A win is a total of 7, or 11, or if the two dice are equal.</w:t>
      </w:r>
    </w:p>
    <w:p w14:paraId="40876463" w14:textId="77777777" w:rsidR="0041015F" w:rsidRDefault="0041015F" w:rsidP="00B04F26">
      <w:pPr>
        <w:pStyle w:val="ListParagraph"/>
        <w:numPr>
          <w:ilvl w:val="0"/>
          <w:numId w:val="31"/>
        </w:numPr>
      </w:pPr>
      <w:r>
        <w:t>The OneTurn should write out if they won or lost that round.</w:t>
      </w:r>
    </w:p>
    <w:p w14:paraId="2523066E" w14:textId="77777777" w:rsidR="003D724E" w:rsidRDefault="003D724E" w:rsidP="003D724E"/>
    <w:p w14:paraId="4BBA62FB" w14:textId="77777777" w:rsidR="00A90A78" w:rsidRDefault="00A90A78" w:rsidP="003D724E"/>
    <w:p w14:paraId="487419CA" w14:textId="77777777" w:rsidR="00A90A78" w:rsidRDefault="00A90A78" w:rsidP="00A90A78">
      <w:pPr>
        <w:pStyle w:val="Heading4"/>
        <w:rPr>
          <w:b/>
          <w:i w:val="0"/>
        </w:rPr>
      </w:pPr>
      <w:r>
        <w:rPr>
          <w:b/>
          <w:i w:val="0"/>
        </w:rPr>
        <w:t>Questions 6</w:t>
      </w:r>
      <w:r w:rsidRPr="004F2DA2">
        <w:rPr>
          <w:b/>
          <w:i w:val="0"/>
        </w:rPr>
        <w:t xml:space="preserve">: </w:t>
      </w:r>
    </w:p>
    <w:p w14:paraId="290E35B9" w14:textId="77777777" w:rsidR="00C060D8" w:rsidRDefault="00A90A78" w:rsidP="00A90A78">
      <w:r>
        <w:t xml:space="preserve">Write a simple “draw one” card game. Below is all the code </w:t>
      </w:r>
      <w:r w:rsidR="00C060D8">
        <w:t>you should paste into a new project</w:t>
      </w:r>
      <w:r>
        <w:t xml:space="preserve">. </w:t>
      </w:r>
    </w:p>
    <w:p w14:paraId="212FBDCB"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FF"/>
          <w:sz w:val="20"/>
          <w:szCs w:val="19"/>
        </w:rPr>
        <w:lastRenderedPageBreak/>
        <w:t>static</w:t>
      </w:r>
      <w:r w:rsidRPr="00C060D8">
        <w:rPr>
          <w:rFonts w:ascii="Consolas" w:hAnsi="Consolas" w:cs="Consolas"/>
          <w:color w:val="000000"/>
          <w:sz w:val="20"/>
          <w:szCs w:val="19"/>
        </w:rPr>
        <w:t xml:space="preserve"> Random myRandom = </w:t>
      </w:r>
      <w:r w:rsidRPr="00C060D8">
        <w:rPr>
          <w:rFonts w:ascii="Consolas" w:hAnsi="Consolas" w:cs="Consolas"/>
          <w:color w:val="0000FF"/>
          <w:sz w:val="20"/>
          <w:szCs w:val="19"/>
        </w:rPr>
        <w:t>new</w:t>
      </w:r>
      <w:r w:rsidRPr="00C060D8">
        <w:rPr>
          <w:rFonts w:ascii="Consolas" w:hAnsi="Consolas" w:cs="Consolas"/>
          <w:color w:val="000000"/>
          <w:sz w:val="20"/>
          <w:szCs w:val="19"/>
        </w:rPr>
        <w:t xml:space="preserve"> Random();</w:t>
      </w:r>
    </w:p>
    <w:p w14:paraId="3F90E871"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FF"/>
          <w:sz w:val="20"/>
          <w:szCs w:val="19"/>
        </w:rPr>
        <w:t>static</w:t>
      </w:r>
      <w:r w:rsidRPr="00C060D8">
        <w:rPr>
          <w:rFonts w:ascii="Consolas" w:hAnsi="Consolas" w:cs="Consolas"/>
          <w:color w:val="000000"/>
          <w:sz w:val="20"/>
          <w:szCs w:val="19"/>
        </w:rPr>
        <w:t xml:space="preserve"> </w:t>
      </w:r>
      <w:r w:rsidRPr="00C060D8">
        <w:rPr>
          <w:rFonts w:ascii="Consolas" w:hAnsi="Consolas" w:cs="Consolas"/>
          <w:color w:val="0000FF"/>
          <w:sz w:val="20"/>
          <w:szCs w:val="19"/>
        </w:rPr>
        <w:t>void</w:t>
      </w:r>
      <w:r w:rsidRPr="00C060D8">
        <w:rPr>
          <w:rFonts w:ascii="Consolas" w:hAnsi="Consolas" w:cs="Consolas"/>
          <w:color w:val="000000"/>
          <w:sz w:val="20"/>
          <w:szCs w:val="19"/>
        </w:rPr>
        <w:t xml:space="preserve"> Main(</w:t>
      </w:r>
      <w:r w:rsidRPr="00C060D8">
        <w:rPr>
          <w:rFonts w:ascii="Consolas" w:hAnsi="Consolas" w:cs="Consolas"/>
          <w:color w:val="0000FF"/>
          <w:sz w:val="20"/>
          <w:szCs w:val="19"/>
        </w:rPr>
        <w:t>string</w:t>
      </w:r>
      <w:r w:rsidRPr="00C060D8">
        <w:rPr>
          <w:rFonts w:ascii="Consolas" w:hAnsi="Consolas" w:cs="Consolas"/>
          <w:color w:val="000000"/>
          <w:sz w:val="20"/>
          <w:szCs w:val="19"/>
        </w:rPr>
        <w:t>[] args)</w:t>
      </w:r>
    </w:p>
    <w:p w14:paraId="35320CC5"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00"/>
          <w:sz w:val="20"/>
          <w:szCs w:val="19"/>
        </w:rPr>
        <w:t>{</w:t>
      </w:r>
    </w:p>
    <w:p w14:paraId="5C20B39D"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00"/>
          <w:sz w:val="20"/>
          <w:szCs w:val="19"/>
        </w:rPr>
        <w:t xml:space="preserve">    </w:t>
      </w:r>
      <w:r w:rsidRPr="00C060D8">
        <w:rPr>
          <w:rFonts w:ascii="Consolas" w:hAnsi="Consolas" w:cs="Consolas"/>
          <w:color w:val="0000FF"/>
          <w:sz w:val="20"/>
          <w:szCs w:val="19"/>
        </w:rPr>
        <w:t>int</w:t>
      </w:r>
      <w:r w:rsidRPr="00C060D8">
        <w:rPr>
          <w:rFonts w:ascii="Consolas" w:hAnsi="Consolas" w:cs="Consolas"/>
          <w:color w:val="000000"/>
          <w:sz w:val="20"/>
          <w:szCs w:val="19"/>
        </w:rPr>
        <w:t xml:space="preserve"> PlayersCardValue;</w:t>
      </w:r>
    </w:p>
    <w:p w14:paraId="6D9763E7"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00"/>
          <w:sz w:val="20"/>
          <w:szCs w:val="19"/>
        </w:rPr>
        <w:t xml:space="preserve">    </w:t>
      </w:r>
      <w:r w:rsidRPr="00C060D8">
        <w:rPr>
          <w:rFonts w:ascii="Consolas" w:hAnsi="Consolas" w:cs="Consolas"/>
          <w:color w:val="0000FF"/>
          <w:sz w:val="20"/>
          <w:szCs w:val="19"/>
        </w:rPr>
        <w:t>string</w:t>
      </w:r>
      <w:r w:rsidRPr="00C060D8">
        <w:rPr>
          <w:rFonts w:ascii="Consolas" w:hAnsi="Consolas" w:cs="Consolas"/>
          <w:color w:val="000000"/>
          <w:sz w:val="20"/>
          <w:szCs w:val="19"/>
        </w:rPr>
        <w:t xml:space="preserve"> PlayersCardSuit;</w:t>
      </w:r>
    </w:p>
    <w:p w14:paraId="63E074E6"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00"/>
          <w:sz w:val="20"/>
          <w:szCs w:val="19"/>
        </w:rPr>
        <w:t xml:space="preserve">    </w:t>
      </w:r>
      <w:r w:rsidRPr="00C060D8">
        <w:rPr>
          <w:rFonts w:ascii="Consolas" w:hAnsi="Consolas" w:cs="Consolas"/>
          <w:color w:val="0000FF"/>
          <w:sz w:val="20"/>
          <w:szCs w:val="19"/>
        </w:rPr>
        <w:t>int</w:t>
      </w:r>
      <w:r w:rsidRPr="00C060D8">
        <w:rPr>
          <w:rFonts w:ascii="Consolas" w:hAnsi="Consolas" w:cs="Consolas"/>
          <w:color w:val="000000"/>
          <w:sz w:val="20"/>
          <w:szCs w:val="19"/>
        </w:rPr>
        <w:t xml:space="preserve"> ComputersCardValue;</w:t>
      </w:r>
    </w:p>
    <w:p w14:paraId="34F18F9F"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00"/>
          <w:sz w:val="20"/>
          <w:szCs w:val="19"/>
        </w:rPr>
        <w:t xml:space="preserve">    </w:t>
      </w:r>
      <w:r w:rsidRPr="00C060D8">
        <w:rPr>
          <w:rFonts w:ascii="Consolas" w:hAnsi="Consolas" w:cs="Consolas"/>
          <w:color w:val="0000FF"/>
          <w:sz w:val="20"/>
          <w:szCs w:val="19"/>
        </w:rPr>
        <w:t>string</w:t>
      </w:r>
      <w:r w:rsidRPr="00C060D8">
        <w:rPr>
          <w:rFonts w:ascii="Consolas" w:hAnsi="Consolas" w:cs="Consolas"/>
          <w:color w:val="000000"/>
          <w:sz w:val="20"/>
          <w:szCs w:val="19"/>
        </w:rPr>
        <w:t xml:space="preserve"> ComputerssCardSuit;</w:t>
      </w:r>
    </w:p>
    <w:p w14:paraId="321F881A"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00"/>
          <w:sz w:val="20"/>
          <w:szCs w:val="19"/>
        </w:rPr>
        <w:t xml:space="preserve">    </w:t>
      </w:r>
      <w:r w:rsidRPr="00C060D8">
        <w:rPr>
          <w:rFonts w:ascii="Consolas" w:hAnsi="Consolas" w:cs="Consolas"/>
          <w:color w:val="0000FF"/>
          <w:sz w:val="20"/>
          <w:szCs w:val="19"/>
        </w:rPr>
        <w:t>bool</w:t>
      </w:r>
      <w:r w:rsidRPr="00C060D8">
        <w:rPr>
          <w:rFonts w:ascii="Consolas" w:hAnsi="Consolas" w:cs="Consolas"/>
          <w:color w:val="000000"/>
          <w:sz w:val="20"/>
          <w:szCs w:val="19"/>
        </w:rPr>
        <w:t xml:space="preserve"> won = </w:t>
      </w:r>
      <w:r w:rsidRPr="00C060D8">
        <w:rPr>
          <w:rFonts w:ascii="Consolas" w:hAnsi="Consolas" w:cs="Consolas"/>
          <w:color w:val="0000FF"/>
          <w:sz w:val="20"/>
          <w:szCs w:val="19"/>
        </w:rPr>
        <w:t>false</w:t>
      </w:r>
      <w:r w:rsidRPr="00C060D8">
        <w:rPr>
          <w:rFonts w:ascii="Consolas" w:hAnsi="Consolas" w:cs="Consolas"/>
          <w:color w:val="000000"/>
          <w:sz w:val="20"/>
          <w:szCs w:val="19"/>
        </w:rPr>
        <w:t>;</w:t>
      </w:r>
    </w:p>
    <w:p w14:paraId="7EB50FE7"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00"/>
          <w:sz w:val="20"/>
          <w:szCs w:val="19"/>
        </w:rPr>
        <w:t xml:space="preserve">    PlayersCardValue = GetCardValue();</w:t>
      </w:r>
    </w:p>
    <w:p w14:paraId="0330158C"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00"/>
          <w:sz w:val="20"/>
          <w:szCs w:val="19"/>
        </w:rPr>
        <w:t xml:space="preserve">    PlayersCardSuit = GetCardSuit();</w:t>
      </w:r>
    </w:p>
    <w:p w14:paraId="66B73C73"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00"/>
          <w:sz w:val="20"/>
          <w:szCs w:val="19"/>
        </w:rPr>
        <w:t xml:space="preserve">    ComputersCardValue = GetCardValue();</w:t>
      </w:r>
    </w:p>
    <w:p w14:paraId="1E970882"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00"/>
          <w:sz w:val="20"/>
          <w:szCs w:val="19"/>
        </w:rPr>
        <w:t xml:space="preserve">    ComputerssCardSuit = GetCardSuit();</w:t>
      </w:r>
    </w:p>
    <w:p w14:paraId="232E2FF5"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00"/>
          <w:sz w:val="20"/>
          <w:szCs w:val="19"/>
        </w:rPr>
        <w:t xml:space="preserve">    Console.WriteLine(</w:t>
      </w:r>
      <w:r w:rsidRPr="00C060D8">
        <w:rPr>
          <w:rFonts w:ascii="Consolas" w:hAnsi="Consolas" w:cs="Consolas"/>
          <w:color w:val="A31515"/>
          <w:sz w:val="20"/>
          <w:szCs w:val="19"/>
        </w:rPr>
        <w:t>"Your card {0} of {1}"</w:t>
      </w:r>
      <w:r w:rsidRPr="00C060D8">
        <w:rPr>
          <w:rFonts w:ascii="Consolas" w:hAnsi="Consolas" w:cs="Consolas"/>
          <w:color w:val="000000"/>
          <w:sz w:val="20"/>
          <w:szCs w:val="19"/>
        </w:rPr>
        <w:t>, PlayersCardValue, PlayersCardSuit);</w:t>
      </w:r>
    </w:p>
    <w:p w14:paraId="3DF27D7B"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00"/>
          <w:sz w:val="20"/>
          <w:szCs w:val="19"/>
        </w:rPr>
        <w:t xml:space="preserve">    Console.WriteLine(</w:t>
      </w:r>
      <w:r w:rsidRPr="00C060D8">
        <w:rPr>
          <w:rFonts w:ascii="Consolas" w:hAnsi="Consolas" w:cs="Consolas"/>
          <w:color w:val="A31515"/>
          <w:sz w:val="20"/>
          <w:szCs w:val="19"/>
        </w:rPr>
        <w:t>"Comp card {0} of {1}"</w:t>
      </w:r>
      <w:r w:rsidRPr="00C060D8">
        <w:rPr>
          <w:rFonts w:ascii="Consolas" w:hAnsi="Consolas" w:cs="Consolas"/>
          <w:color w:val="000000"/>
          <w:sz w:val="20"/>
          <w:szCs w:val="19"/>
        </w:rPr>
        <w:t>, ComputersCardValue, ComputerssCardSuit);</w:t>
      </w:r>
    </w:p>
    <w:p w14:paraId="1AC4A95C"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00"/>
          <w:sz w:val="20"/>
          <w:szCs w:val="19"/>
        </w:rPr>
        <w:t xml:space="preserve">    won = DecideWhoOne(PlayersCardValue, PlayersCardSuit, ComputersCardValue, ComputerssCardSuit);</w:t>
      </w:r>
    </w:p>
    <w:p w14:paraId="05A1E174"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00"/>
          <w:sz w:val="20"/>
          <w:szCs w:val="19"/>
        </w:rPr>
        <w:t xml:space="preserve">    </w:t>
      </w:r>
      <w:r w:rsidRPr="00C060D8">
        <w:rPr>
          <w:rFonts w:ascii="Consolas" w:hAnsi="Consolas" w:cs="Consolas"/>
          <w:color w:val="0000FF"/>
          <w:sz w:val="20"/>
          <w:szCs w:val="19"/>
        </w:rPr>
        <w:t>if</w:t>
      </w:r>
      <w:r w:rsidRPr="00C060D8">
        <w:rPr>
          <w:rFonts w:ascii="Consolas" w:hAnsi="Consolas" w:cs="Consolas"/>
          <w:color w:val="000000"/>
          <w:sz w:val="20"/>
          <w:szCs w:val="19"/>
        </w:rPr>
        <w:t xml:space="preserve"> (won)</w:t>
      </w:r>
    </w:p>
    <w:p w14:paraId="2E52C701"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00"/>
          <w:sz w:val="20"/>
          <w:szCs w:val="19"/>
        </w:rPr>
        <w:t xml:space="preserve">    {</w:t>
      </w:r>
    </w:p>
    <w:p w14:paraId="38A93D1E"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00"/>
          <w:sz w:val="20"/>
          <w:szCs w:val="19"/>
        </w:rPr>
        <w:t xml:space="preserve">        Console.WriteLine(</w:t>
      </w:r>
      <w:r w:rsidRPr="00C060D8">
        <w:rPr>
          <w:rFonts w:ascii="Consolas" w:hAnsi="Consolas" w:cs="Consolas"/>
          <w:color w:val="A31515"/>
          <w:sz w:val="20"/>
          <w:szCs w:val="19"/>
        </w:rPr>
        <w:t>"You won!"</w:t>
      </w:r>
      <w:r w:rsidRPr="00C060D8">
        <w:rPr>
          <w:rFonts w:ascii="Consolas" w:hAnsi="Consolas" w:cs="Consolas"/>
          <w:color w:val="000000"/>
          <w:sz w:val="20"/>
          <w:szCs w:val="19"/>
        </w:rPr>
        <w:t>);</w:t>
      </w:r>
    </w:p>
    <w:p w14:paraId="4F9A73E0"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00"/>
          <w:sz w:val="20"/>
          <w:szCs w:val="19"/>
        </w:rPr>
        <w:t xml:space="preserve">    }</w:t>
      </w:r>
    </w:p>
    <w:p w14:paraId="735C3941"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00"/>
          <w:sz w:val="20"/>
          <w:szCs w:val="19"/>
        </w:rPr>
        <w:t xml:space="preserve">    </w:t>
      </w:r>
      <w:r w:rsidRPr="00C060D8">
        <w:rPr>
          <w:rFonts w:ascii="Consolas" w:hAnsi="Consolas" w:cs="Consolas"/>
          <w:color w:val="0000FF"/>
          <w:sz w:val="20"/>
          <w:szCs w:val="19"/>
        </w:rPr>
        <w:t>else</w:t>
      </w:r>
    </w:p>
    <w:p w14:paraId="340D6D7F"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00"/>
          <w:sz w:val="20"/>
          <w:szCs w:val="19"/>
        </w:rPr>
        <w:t xml:space="preserve">    {</w:t>
      </w:r>
    </w:p>
    <w:p w14:paraId="022E76C9"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00"/>
          <w:sz w:val="20"/>
          <w:szCs w:val="19"/>
        </w:rPr>
        <w:t xml:space="preserve">        Console.WriteLine(</w:t>
      </w:r>
      <w:r w:rsidRPr="00C060D8">
        <w:rPr>
          <w:rFonts w:ascii="Consolas" w:hAnsi="Consolas" w:cs="Consolas"/>
          <w:color w:val="A31515"/>
          <w:sz w:val="20"/>
          <w:szCs w:val="19"/>
        </w:rPr>
        <w:t>"You lost."</w:t>
      </w:r>
      <w:r w:rsidRPr="00C060D8">
        <w:rPr>
          <w:rFonts w:ascii="Consolas" w:hAnsi="Consolas" w:cs="Consolas"/>
          <w:color w:val="000000"/>
          <w:sz w:val="20"/>
          <w:szCs w:val="19"/>
        </w:rPr>
        <w:t>);</w:t>
      </w:r>
    </w:p>
    <w:p w14:paraId="4B8FA1BC"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00"/>
          <w:sz w:val="20"/>
          <w:szCs w:val="19"/>
        </w:rPr>
        <w:t xml:space="preserve">    }</w:t>
      </w:r>
    </w:p>
    <w:p w14:paraId="603C8349"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r w:rsidRPr="00C060D8">
        <w:rPr>
          <w:rFonts w:ascii="Consolas" w:hAnsi="Consolas" w:cs="Consolas"/>
          <w:color w:val="000000"/>
          <w:sz w:val="20"/>
          <w:szCs w:val="19"/>
        </w:rPr>
        <w:t xml:space="preserve">    Console.ReadLine();</w:t>
      </w:r>
    </w:p>
    <w:p w14:paraId="0C857E22" w14:textId="77777777" w:rsidR="00C060D8" w:rsidRPr="00C060D8" w:rsidRDefault="00C060D8" w:rsidP="00C060D8">
      <w:pPr>
        <w:autoSpaceDE w:val="0"/>
        <w:autoSpaceDN w:val="0"/>
        <w:adjustRightInd w:val="0"/>
        <w:spacing w:before="0" w:after="0" w:line="240" w:lineRule="auto"/>
        <w:rPr>
          <w:rFonts w:ascii="Consolas" w:hAnsi="Consolas" w:cs="Consolas"/>
          <w:color w:val="000000"/>
          <w:sz w:val="20"/>
          <w:szCs w:val="19"/>
        </w:rPr>
      </w:pPr>
    </w:p>
    <w:p w14:paraId="7844A66E" w14:textId="77777777" w:rsidR="00C060D8" w:rsidRPr="00C060D8" w:rsidRDefault="00C060D8" w:rsidP="00C060D8">
      <w:pPr>
        <w:rPr>
          <w:sz w:val="24"/>
        </w:rPr>
      </w:pPr>
      <w:r w:rsidRPr="00C060D8">
        <w:rPr>
          <w:rFonts w:ascii="Consolas" w:hAnsi="Consolas" w:cs="Consolas"/>
          <w:color w:val="000000"/>
          <w:sz w:val="20"/>
          <w:szCs w:val="19"/>
        </w:rPr>
        <w:t>}</w:t>
      </w:r>
    </w:p>
    <w:p w14:paraId="7CB1C01F" w14:textId="77777777" w:rsidR="00A90A78" w:rsidRDefault="00C060D8" w:rsidP="00A90A78">
      <w:r>
        <w:rPr>
          <w:noProof/>
        </w:rPr>
        <w:drawing>
          <wp:anchor distT="0" distB="0" distL="114300" distR="114300" simplePos="0" relativeHeight="251680768" behindDoc="0" locked="0" layoutInCell="1" allowOverlap="1" wp14:anchorId="103DC821" wp14:editId="2D334560">
            <wp:simplePos x="0" y="0"/>
            <wp:positionH relativeFrom="margin">
              <wp:posOffset>5276850</wp:posOffset>
            </wp:positionH>
            <wp:positionV relativeFrom="paragraph">
              <wp:posOffset>304800</wp:posOffset>
            </wp:positionV>
            <wp:extent cx="1371600" cy="107632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rds.jpg"/>
                    <pic:cNvPicPr/>
                  </pic:nvPicPr>
                  <pic:blipFill>
                    <a:blip r:embed="rId62">
                      <a:extLst>
                        <a:ext uri="{28A0092B-C50C-407E-A947-70E740481C1C}">
                          <a14:useLocalDpi xmlns:a14="http://schemas.microsoft.com/office/drawing/2010/main" val="0"/>
                        </a:ext>
                      </a:extLst>
                    </a:blip>
                    <a:stretch>
                      <a:fillRect/>
                    </a:stretch>
                  </pic:blipFill>
                  <pic:spPr>
                    <a:xfrm>
                      <a:off x="0" y="0"/>
                      <a:ext cx="1371600" cy="1076325"/>
                    </a:xfrm>
                    <a:prstGeom prst="rect">
                      <a:avLst/>
                    </a:prstGeom>
                  </pic:spPr>
                </pic:pic>
              </a:graphicData>
            </a:graphic>
          </wp:anchor>
        </w:drawing>
      </w:r>
      <w:r w:rsidR="00A90A78">
        <w:t>You should write the required methods to make it work correctly. The virtual card deck has playing cards that are one of 4 suits, Clubs</w:t>
      </w:r>
      <w:r w:rsidR="00A64AC6">
        <w:t>, Diamonds</w:t>
      </w:r>
      <w:r w:rsidR="00A90A78">
        <w:t>, Hearts, or Spades. Each card also has a value, which is a number from 1 to 13.  The game creates a “card” for the player and one for the computer; each card has both a card value and suit. Then it decides who won and tells the user. The decision for who wins is:</w:t>
      </w:r>
    </w:p>
    <w:p w14:paraId="4A245055" w14:textId="77777777" w:rsidR="00A90A78" w:rsidRDefault="00A90A78" w:rsidP="00A90A78">
      <w:r>
        <w:t>If the computer’s cards value is greater than the player’s card value, the computer wins. If it is less, the player wins. If both cards are of the same value, then it is decided based on suit.  Clubs beats all 3 other suits. Diamond</w:t>
      </w:r>
      <w:r w:rsidR="00204BF3">
        <w:t>s</w:t>
      </w:r>
      <w:r>
        <w:t xml:space="preserve"> beats Heart</w:t>
      </w:r>
      <w:r w:rsidR="00204BF3">
        <w:t>s and Spades. Hearts beat Spades.  If the computer’s card and the player’s card are exactly the same value and suit, the computer wins. The methods you have to write are:</w:t>
      </w:r>
    </w:p>
    <w:p w14:paraId="6E2ABC72" w14:textId="77777777" w:rsidR="00A90A78" w:rsidRDefault="00A90A78" w:rsidP="00A90A78">
      <w:pPr>
        <w:pStyle w:val="ListParagraph"/>
        <w:numPr>
          <w:ilvl w:val="0"/>
          <w:numId w:val="32"/>
        </w:numPr>
      </w:pPr>
      <w:r>
        <w:t>GetCardValue</w:t>
      </w:r>
      <w:r w:rsidR="00204BF3">
        <w:t xml:space="preserve"> – returns a random integer between 1 and 13.</w:t>
      </w:r>
    </w:p>
    <w:p w14:paraId="788C4D02" w14:textId="77777777" w:rsidR="00A90A78" w:rsidRDefault="00A90A78" w:rsidP="00204BF3">
      <w:pPr>
        <w:pStyle w:val="ListParagraph"/>
        <w:numPr>
          <w:ilvl w:val="0"/>
          <w:numId w:val="32"/>
        </w:numPr>
      </w:pPr>
      <w:r w:rsidRPr="00A90A78">
        <w:t>GetCardSuit</w:t>
      </w:r>
      <w:r w:rsidR="00204BF3">
        <w:t xml:space="preserve"> – returns one of 4 random strings</w:t>
      </w:r>
      <w:r w:rsidR="00A64AC6">
        <w:t>, Clubs</w:t>
      </w:r>
      <w:r w:rsidR="00204BF3">
        <w:t>, Diamonds, Hearts, or Spades.</w:t>
      </w:r>
    </w:p>
    <w:p w14:paraId="39733FA3" w14:textId="77777777" w:rsidR="00A90A78" w:rsidRDefault="00A90A78" w:rsidP="00A90A78">
      <w:pPr>
        <w:pStyle w:val="ListParagraph"/>
        <w:numPr>
          <w:ilvl w:val="0"/>
          <w:numId w:val="32"/>
        </w:numPr>
      </w:pPr>
      <w:r w:rsidRPr="00A90A78">
        <w:t>DecideWhoOne</w:t>
      </w:r>
      <w:r w:rsidR="00204BF3">
        <w:t xml:space="preserve"> –</w:t>
      </w:r>
      <w:r w:rsidR="00A64AC6">
        <w:t xml:space="preserve"> returns true i</w:t>
      </w:r>
      <w:r w:rsidR="00204BF3">
        <w:t>f the player won, based on the logic above.</w:t>
      </w:r>
    </w:p>
    <w:p w14:paraId="155D1813" w14:textId="77777777" w:rsidR="00204BF3" w:rsidRDefault="00204BF3" w:rsidP="00204BF3">
      <w:r>
        <w:t xml:space="preserve">To debug your program, I suggest you set the allowed values for card value to be </w:t>
      </w:r>
      <w:r w:rsidR="00A64AC6">
        <w:t>from</w:t>
      </w:r>
      <w:r>
        <w:t xml:space="preserve"> 1 </w:t>
      </w:r>
      <w:r w:rsidR="00A64AC6">
        <w:t>to</w:t>
      </w:r>
      <w:r>
        <w:t xml:space="preserve"> 2, that way you will get many more ties on value and can make sure your suit logic is correct. Below are a few sample outputs from running the game a few times.</w:t>
      </w:r>
      <w:r w:rsidR="00A64AC6">
        <w:t xml:space="preserve">  You must test this extensively to make sure all the various combinations are scored correctly.  I will take off points not only for a simple mistake, but also if it is clear you did not test it well.</w:t>
      </w:r>
    </w:p>
    <w:p w14:paraId="2F714BCC" w14:textId="77777777" w:rsidR="00204BF3" w:rsidRPr="00204BF3" w:rsidRDefault="00204BF3" w:rsidP="00204BF3">
      <w:pPr>
        <w:rPr>
          <w:rFonts w:ascii="Consolas" w:hAnsi="Consolas"/>
        </w:rPr>
      </w:pPr>
      <w:r w:rsidRPr="00204BF3">
        <w:rPr>
          <w:rFonts w:ascii="Consolas" w:hAnsi="Consolas"/>
        </w:rPr>
        <w:t>Your card 2 of Diamonds</w:t>
      </w:r>
    </w:p>
    <w:p w14:paraId="2875A21C" w14:textId="77777777" w:rsidR="00204BF3" w:rsidRPr="00204BF3" w:rsidRDefault="00204BF3" w:rsidP="00204BF3">
      <w:pPr>
        <w:rPr>
          <w:rFonts w:ascii="Consolas" w:hAnsi="Consolas"/>
        </w:rPr>
      </w:pPr>
      <w:r w:rsidRPr="00204BF3">
        <w:rPr>
          <w:rFonts w:ascii="Consolas" w:hAnsi="Consolas"/>
        </w:rPr>
        <w:t>Comp card 2 of Clubs</w:t>
      </w:r>
    </w:p>
    <w:p w14:paraId="43D8CD36" w14:textId="77777777" w:rsidR="00204BF3" w:rsidRDefault="00204BF3" w:rsidP="00204BF3">
      <w:pPr>
        <w:rPr>
          <w:rFonts w:ascii="Consolas" w:hAnsi="Consolas"/>
        </w:rPr>
      </w:pPr>
      <w:r w:rsidRPr="00204BF3">
        <w:rPr>
          <w:rFonts w:ascii="Consolas" w:hAnsi="Consolas"/>
        </w:rPr>
        <w:t>You lost.</w:t>
      </w:r>
    </w:p>
    <w:p w14:paraId="6F455D91" w14:textId="77777777" w:rsidR="00204BF3" w:rsidRDefault="00204BF3" w:rsidP="00204BF3">
      <w:pPr>
        <w:rPr>
          <w:rFonts w:ascii="Consolas" w:hAnsi="Consolas"/>
        </w:rPr>
      </w:pPr>
      <w:r>
        <w:rPr>
          <w:rFonts w:ascii="Consolas" w:hAnsi="Consolas"/>
        </w:rPr>
        <w:t>========================</w:t>
      </w:r>
    </w:p>
    <w:p w14:paraId="5323726B" w14:textId="77777777" w:rsidR="00204BF3" w:rsidRPr="00204BF3" w:rsidRDefault="00204BF3" w:rsidP="00204BF3">
      <w:pPr>
        <w:rPr>
          <w:rFonts w:ascii="Consolas" w:hAnsi="Consolas"/>
        </w:rPr>
      </w:pPr>
      <w:r w:rsidRPr="00204BF3">
        <w:rPr>
          <w:rFonts w:ascii="Consolas" w:hAnsi="Consolas"/>
        </w:rPr>
        <w:lastRenderedPageBreak/>
        <w:t>Your card 1 of Hearts</w:t>
      </w:r>
    </w:p>
    <w:p w14:paraId="11E95EB2" w14:textId="77777777" w:rsidR="00204BF3" w:rsidRPr="00204BF3" w:rsidRDefault="00204BF3" w:rsidP="00204BF3">
      <w:pPr>
        <w:rPr>
          <w:rFonts w:ascii="Consolas" w:hAnsi="Consolas"/>
        </w:rPr>
      </w:pPr>
      <w:r w:rsidRPr="00204BF3">
        <w:rPr>
          <w:rFonts w:ascii="Consolas" w:hAnsi="Consolas"/>
        </w:rPr>
        <w:t>Comp card 2 of Diamonds</w:t>
      </w:r>
    </w:p>
    <w:p w14:paraId="40E294C0" w14:textId="77777777" w:rsidR="00204BF3" w:rsidRDefault="00204BF3" w:rsidP="00204BF3">
      <w:pPr>
        <w:rPr>
          <w:rFonts w:ascii="Consolas" w:hAnsi="Consolas"/>
        </w:rPr>
      </w:pPr>
      <w:r w:rsidRPr="00204BF3">
        <w:rPr>
          <w:rFonts w:ascii="Consolas" w:hAnsi="Consolas"/>
        </w:rPr>
        <w:t>You lost.</w:t>
      </w:r>
    </w:p>
    <w:p w14:paraId="4F716B88" w14:textId="77777777" w:rsidR="00204BF3" w:rsidRDefault="00204BF3" w:rsidP="00204BF3">
      <w:pPr>
        <w:rPr>
          <w:rFonts w:ascii="Consolas" w:hAnsi="Consolas"/>
        </w:rPr>
      </w:pPr>
      <w:r>
        <w:rPr>
          <w:rFonts w:ascii="Consolas" w:hAnsi="Consolas"/>
        </w:rPr>
        <w:t>=======================</w:t>
      </w:r>
    </w:p>
    <w:p w14:paraId="4D371BD1" w14:textId="77777777" w:rsidR="00204BF3" w:rsidRPr="00204BF3" w:rsidRDefault="00204BF3" w:rsidP="00204BF3">
      <w:pPr>
        <w:rPr>
          <w:rFonts w:ascii="Consolas" w:hAnsi="Consolas"/>
        </w:rPr>
      </w:pPr>
      <w:r w:rsidRPr="00204BF3">
        <w:rPr>
          <w:rFonts w:ascii="Consolas" w:hAnsi="Consolas"/>
        </w:rPr>
        <w:t>Your card 1 of Clubs</w:t>
      </w:r>
    </w:p>
    <w:p w14:paraId="563311D7" w14:textId="77777777" w:rsidR="00204BF3" w:rsidRPr="00204BF3" w:rsidRDefault="00204BF3" w:rsidP="00204BF3">
      <w:pPr>
        <w:rPr>
          <w:rFonts w:ascii="Consolas" w:hAnsi="Consolas"/>
        </w:rPr>
      </w:pPr>
      <w:r w:rsidRPr="00204BF3">
        <w:rPr>
          <w:rFonts w:ascii="Consolas" w:hAnsi="Consolas"/>
        </w:rPr>
        <w:t>Comp card 1 of Hearts</w:t>
      </w:r>
    </w:p>
    <w:p w14:paraId="00405B0C" w14:textId="77777777" w:rsidR="00204BF3" w:rsidRPr="00204BF3" w:rsidRDefault="00204BF3" w:rsidP="00204BF3">
      <w:pPr>
        <w:rPr>
          <w:rFonts w:ascii="Consolas" w:hAnsi="Consolas"/>
        </w:rPr>
      </w:pPr>
      <w:r w:rsidRPr="00204BF3">
        <w:rPr>
          <w:rFonts w:ascii="Consolas" w:hAnsi="Consolas"/>
        </w:rPr>
        <w:t>You won!</w:t>
      </w:r>
    </w:p>
    <w:p w14:paraId="3FF18B17" w14:textId="77777777" w:rsidR="00204BF3" w:rsidRDefault="00204BF3" w:rsidP="00204BF3"/>
    <w:p w14:paraId="3071BFE2" w14:textId="77777777" w:rsidR="00DB2A1A" w:rsidRDefault="00A90A78" w:rsidP="00DB2A1A">
      <w:pPr>
        <w:pStyle w:val="Heading4"/>
        <w:rPr>
          <w:b/>
          <w:i w:val="0"/>
        </w:rPr>
      </w:pPr>
      <w:r>
        <w:rPr>
          <w:b/>
          <w:i w:val="0"/>
        </w:rPr>
        <w:t>Questions 7</w:t>
      </w:r>
      <w:r w:rsidR="00DB2A1A" w:rsidRPr="004F2DA2">
        <w:rPr>
          <w:b/>
          <w:i w:val="0"/>
        </w:rPr>
        <w:t xml:space="preserve">: </w:t>
      </w:r>
    </w:p>
    <w:p w14:paraId="16DB10C1" w14:textId="77777777" w:rsidR="00DB2A1A" w:rsidRDefault="00DB2A1A" w:rsidP="00DB2A1A">
      <w:r>
        <w:t>Write a program that will calculate the total amount of material needed to create drapery for a room. Specifically:</w:t>
      </w:r>
    </w:p>
    <w:p w14:paraId="6D1E72CF" w14:textId="77777777" w:rsidR="00DB2A1A" w:rsidRDefault="00DB2A1A" w:rsidP="00DB2A1A">
      <w:pPr>
        <w:pStyle w:val="ListParagraph"/>
        <w:numPr>
          <w:ilvl w:val="0"/>
          <w:numId w:val="30"/>
        </w:numPr>
      </w:pPr>
      <w:r>
        <w:t>It should ask the user how many unique window sizes the room has.</w:t>
      </w:r>
    </w:p>
    <w:p w14:paraId="44275FF7" w14:textId="77777777" w:rsidR="00DB2A1A" w:rsidRDefault="00DB2A1A" w:rsidP="00DB2A1A">
      <w:pPr>
        <w:pStyle w:val="ListParagraph"/>
        <w:numPr>
          <w:ilvl w:val="0"/>
          <w:numId w:val="30"/>
        </w:numPr>
      </w:pPr>
      <w:r>
        <w:t>It should ask the user how many windows are of each particular size.</w:t>
      </w:r>
    </w:p>
    <w:p w14:paraId="35996ECF" w14:textId="77777777" w:rsidR="00DB2A1A" w:rsidRDefault="00DB2A1A" w:rsidP="00DB2A1A">
      <w:pPr>
        <w:pStyle w:val="ListParagraph"/>
        <w:numPr>
          <w:ilvl w:val="0"/>
          <w:numId w:val="30"/>
        </w:numPr>
      </w:pPr>
      <w:r>
        <w:t>Any user output should covert “computing counting” (which starts at zero) to “human counting” (which starts at one).</w:t>
      </w:r>
    </w:p>
    <w:p w14:paraId="5A3CBA23" w14:textId="77777777" w:rsidR="00DB2A1A" w:rsidRDefault="00DB2A1A" w:rsidP="00DB2A1A">
      <w:pPr>
        <w:pStyle w:val="ListParagraph"/>
        <w:numPr>
          <w:ilvl w:val="0"/>
          <w:numId w:val="30"/>
        </w:numPr>
      </w:pPr>
      <w:r>
        <w:t>You do not have to validate input.</w:t>
      </w:r>
    </w:p>
    <w:p w14:paraId="66BDC0BB" w14:textId="77777777" w:rsidR="00DB2A1A" w:rsidRDefault="00DB2A1A" w:rsidP="00DB2A1A">
      <w:pPr>
        <w:pStyle w:val="ListParagraph"/>
        <w:numPr>
          <w:ilvl w:val="0"/>
          <w:numId w:val="30"/>
        </w:numPr>
      </w:pPr>
      <w:r>
        <w:t>For each unique windows size, the program should ask for the height and width in inches.</w:t>
      </w:r>
    </w:p>
    <w:p w14:paraId="1897B4FB" w14:textId="77777777" w:rsidR="00DB2A1A" w:rsidRDefault="00DB2A1A" w:rsidP="00DB2A1A">
      <w:pPr>
        <w:pStyle w:val="ListParagraph"/>
        <w:numPr>
          <w:ilvl w:val="0"/>
          <w:numId w:val="30"/>
        </w:numPr>
      </w:pPr>
      <w:r>
        <w:t>It should add 6 inches to the height of each window to allow for the drapery rod.</w:t>
      </w:r>
    </w:p>
    <w:p w14:paraId="0F06BC01" w14:textId="77777777" w:rsidR="00DB2A1A" w:rsidRDefault="00DB2A1A" w:rsidP="00DB2A1A">
      <w:pPr>
        <w:pStyle w:val="ListParagraph"/>
        <w:numPr>
          <w:ilvl w:val="0"/>
          <w:numId w:val="30"/>
        </w:numPr>
      </w:pPr>
      <w:r>
        <w:t>It should add 20% to the width to allow for pleats</w:t>
      </w:r>
    </w:p>
    <w:p w14:paraId="10673C65" w14:textId="77777777" w:rsidR="00DB2A1A" w:rsidRDefault="00DB2A1A" w:rsidP="00DB2A1A">
      <w:pPr>
        <w:pStyle w:val="ListParagraph"/>
        <w:numPr>
          <w:ilvl w:val="0"/>
          <w:numId w:val="30"/>
        </w:numPr>
      </w:pPr>
      <w:r>
        <w:t>It should write out the total material needed in square yards.</w:t>
      </w:r>
    </w:p>
    <w:p w14:paraId="6384B3D9" w14:textId="77777777" w:rsidR="00DB2A1A" w:rsidRDefault="00DB2A1A" w:rsidP="00DB2A1A">
      <w:pPr>
        <w:pStyle w:val="ListParagraph"/>
        <w:numPr>
          <w:ilvl w:val="0"/>
          <w:numId w:val="30"/>
        </w:numPr>
      </w:pPr>
      <w:r>
        <w:t>The design should be a loop in the Main method, which calls a method one time for each unique window size, and that method should in turn, call another method to calculate the area for one particular window.</w:t>
      </w:r>
    </w:p>
    <w:p w14:paraId="74F47EC5" w14:textId="77777777" w:rsidR="00DB2A1A" w:rsidRDefault="00DB2A1A" w:rsidP="00DB2A1A">
      <w:pPr>
        <w:ind w:left="360"/>
      </w:pPr>
      <w:r>
        <w:t>Here is a sample output:</w:t>
      </w:r>
    </w:p>
    <w:p w14:paraId="62B03DD5" w14:textId="77777777" w:rsidR="00DB2A1A" w:rsidRDefault="00DB2A1A" w:rsidP="00DB2A1A">
      <w:pPr>
        <w:ind w:left="360"/>
      </w:pPr>
      <w:r>
        <w:rPr>
          <w:noProof/>
        </w:rPr>
        <w:lastRenderedPageBreak/>
        <w:drawing>
          <wp:inline distT="0" distB="0" distL="0" distR="0" wp14:anchorId="22F92DDF" wp14:editId="4C618E1E">
            <wp:extent cx="6858000" cy="43586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pes.jpg"/>
                    <pic:cNvPicPr/>
                  </pic:nvPicPr>
                  <pic:blipFill>
                    <a:blip r:embed="rId63">
                      <a:extLst>
                        <a:ext uri="{28A0092B-C50C-407E-A947-70E740481C1C}">
                          <a14:useLocalDpi xmlns:a14="http://schemas.microsoft.com/office/drawing/2010/main" val="0"/>
                        </a:ext>
                      </a:extLst>
                    </a:blip>
                    <a:stretch>
                      <a:fillRect/>
                    </a:stretch>
                  </pic:blipFill>
                  <pic:spPr>
                    <a:xfrm>
                      <a:off x="0" y="0"/>
                      <a:ext cx="6858000" cy="4358640"/>
                    </a:xfrm>
                    <a:prstGeom prst="rect">
                      <a:avLst/>
                    </a:prstGeom>
                  </pic:spPr>
                </pic:pic>
              </a:graphicData>
            </a:graphic>
          </wp:inline>
        </w:drawing>
      </w:r>
    </w:p>
    <w:p w14:paraId="1E40EE5F" w14:textId="77777777" w:rsidR="00DB2A1A" w:rsidRDefault="00DB2A1A" w:rsidP="006F5C23"/>
    <w:p w14:paraId="3C056BC2" w14:textId="77777777" w:rsidR="00DB2A1A" w:rsidRDefault="00DB2A1A" w:rsidP="006F5C23"/>
    <w:p w14:paraId="3703C2A0" w14:textId="77777777" w:rsidR="006D0BAB" w:rsidRDefault="006D0BAB" w:rsidP="006F5C23"/>
    <w:p w14:paraId="264E431A" w14:textId="77777777" w:rsidR="006F5C23" w:rsidRDefault="006F5C23" w:rsidP="006F5C23"/>
    <w:p w14:paraId="23710128" w14:textId="77777777" w:rsidR="00886D67" w:rsidRDefault="00886D67">
      <w:r>
        <w:br w:type="page"/>
      </w:r>
    </w:p>
    <w:p w14:paraId="5813D143" w14:textId="0913FB54" w:rsidR="00D12848" w:rsidRDefault="00886D67" w:rsidP="001B788A">
      <w:pPr>
        <w:pStyle w:val="Heading1"/>
      </w:pPr>
      <w:bookmarkStart w:id="77" w:name="_Toc44348539"/>
      <w:r>
        <w:lastRenderedPageBreak/>
        <w:t>Chapter 10 – Windows Forms</w:t>
      </w:r>
      <w:bookmarkEnd w:id="77"/>
    </w:p>
    <w:p w14:paraId="3257A5F0" w14:textId="0EF82A81" w:rsidR="00D12848" w:rsidRDefault="00D12848" w:rsidP="00D12848">
      <w:r>
        <w:rPr>
          <w:noProof/>
        </w:rPr>
        <w:drawing>
          <wp:inline distT="0" distB="0" distL="0" distR="0" wp14:anchorId="6F04EA85" wp14:editId="3BD5BEB9">
            <wp:extent cx="3380680" cy="4101153"/>
            <wp:effectExtent l="0" t="0" r="0" b="0"/>
            <wp:docPr id="278792" name="Picture 27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92" name="noform.jpg"/>
                    <pic:cNvPicPr/>
                  </pic:nvPicPr>
                  <pic:blipFill>
                    <a:blip r:embed="rId64">
                      <a:extLst>
                        <a:ext uri="{28A0092B-C50C-407E-A947-70E740481C1C}">
                          <a14:useLocalDpi xmlns:a14="http://schemas.microsoft.com/office/drawing/2010/main" val="0"/>
                        </a:ext>
                      </a:extLst>
                    </a:blip>
                    <a:stretch>
                      <a:fillRect/>
                    </a:stretch>
                  </pic:blipFill>
                  <pic:spPr>
                    <a:xfrm>
                      <a:off x="0" y="0"/>
                      <a:ext cx="3410383" cy="4137186"/>
                    </a:xfrm>
                    <a:prstGeom prst="rect">
                      <a:avLst/>
                    </a:prstGeom>
                  </pic:spPr>
                </pic:pic>
              </a:graphicData>
            </a:graphic>
          </wp:inline>
        </w:drawing>
      </w:r>
    </w:p>
    <w:p w14:paraId="618345B1" w14:textId="55C51B12" w:rsidR="001B788A" w:rsidRDefault="001B788A" w:rsidP="00D12848"/>
    <w:p w14:paraId="05AC6BCB" w14:textId="268B4824" w:rsidR="001B788A" w:rsidRPr="00D12848" w:rsidRDefault="001B788A" w:rsidP="00D12848">
      <w:r>
        <w:rPr>
          <w:noProof/>
        </w:rPr>
        <w:drawing>
          <wp:inline distT="0" distB="0" distL="0" distR="0" wp14:anchorId="485B56F5" wp14:editId="78CE3003">
            <wp:extent cx="3418764" cy="3606093"/>
            <wp:effectExtent l="0" t="0" r="0" b="0"/>
            <wp:docPr id="278793" name="Picture 27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93" name="form.jpg"/>
                    <pic:cNvPicPr/>
                  </pic:nvPicPr>
                  <pic:blipFill>
                    <a:blip r:embed="rId65">
                      <a:extLst>
                        <a:ext uri="{28A0092B-C50C-407E-A947-70E740481C1C}">
                          <a14:useLocalDpi xmlns:a14="http://schemas.microsoft.com/office/drawing/2010/main" val="0"/>
                        </a:ext>
                      </a:extLst>
                    </a:blip>
                    <a:stretch>
                      <a:fillRect/>
                    </a:stretch>
                  </pic:blipFill>
                  <pic:spPr>
                    <a:xfrm>
                      <a:off x="0" y="0"/>
                      <a:ext cx="3459577" cy="3649142"/>
                    </a:xfrm>
                    <a:prstGeom prst="rect">
                      <a:avLst/>
                    </a:prstGeom>
                  </pic:spPr>
                </pic:pic>
              </a:graphicData>
            </a:graphic>
          </wp:inline>
        </w:drawing>
      </w:r>
    </w:p>
    <w:p w14:paraId="3AF94C06" w14:textId="77777777" w:rsidR="00886D67" w:rsidRPr="000165FD" w:rsidRDefault="00886D67" w:rsidP="00066141">
      <w:pPr>
        <w:pStyle w:val="Heading3"/>
      </w:pPr>
      <w:bookmarkStart w:id="78" w:name="_Toc44348540"/>
      <w:r w:rsidRPr="000165FD">
        <w:rPr>
          <w:rStyle w:val="Heading3Char"/>
        </w:rPr>
        <w:lastRenderedPageBreak/>
        <w:t xml:space="preserve">The utility of Windows </w:t>
      </w:r>
      <w:r w:rsidR="0006595E" w:rsidRPr="000165FD">
        <w:rPr>
          <w:rStyle w:val="Heading3Char"/>
        </w:rPr>
        <w:t>Forms</w:t>
      </w:r>
      <w:bookmarkEnd w:id="78"/>
    </w:p>
    <w:p w14:paraId="08E659D9" w14:textId="77777777" w:rsidR="006F5C23" w:rsidRDefault="00886D67" w:rsidP="00886D67">
      <w:r>
        <w:t xml:space="preserve">Before the internet changed the entire landscape of computing, a high percentage of applications that ran on Windows based Personal Computers </w:t>
      </w:r>
      <w:r w:rsidR="0006595E">
        <w:t>used a forms framework from Microsoft called Windows Forms.  Since so many current applications interact with the internet, it is used much less than before.  However if you ever need to create a standalone Windows application, you can generate a nice application with a pleasing user interface very quickly.  It has many built in objects that do lots of “heavy lifting” for you; you just drag an icon onto a blank form, type a few lines of code, and almost magically you have a good looking, useful application. I make use of Forms in most of my follow</w:t>
      </w:r>
      <w:r w:rsidR="00576F7A">
        <w:t>-</w:t>
      </w:r>
      <w:r w:rsidR="0006595E">
        <w:t xml:space="preserve">on courses as it lets the students focus on the topic at hand, without spending lots of time writing the user interface.  At this point in your learning, it also gives you a great introduction to making use of objects, properties, and methods from class definitions supplied by someone else.  This all leads to increased productivity. </w:t>
      </w:r>
      <w:r w:rsidR="00576F7A">
        <w:t>Here is a good site with reference information</w:t>
      </w:r>
      <w:r w:rsidR="0006595E">
        <w:t xml:space="preserve"> from Microsoft’s on line </w:t>
      </w:r>
      <w:r w:rsidR="00923D44">
        <w:t>documentation</w:t>
      </w:r>
      <w:r w:rsidR="0006595E">
        <w:t xml:space="preserve"> at:</w:t>
      </w:r>
    </w:p>
    <w:p w14:paraId="0811A13E" w14:textId="77777777" w:rsidR="0006595E" w:rsidRDefault="00657563" w:rsidP="00886D67">
      <w:hyperlink r:id="rId66" w:history="1">
        <w:r w:rsidR="0006595E" w:rsidRPr="009F19FC">
          <w:rPr>
            <w:rStyle w:val="Hyperlink"/>
          </w:rPr>
          <w:t>https://docs.microsoft.com/en-us/dotnet/framework/winforms/</w:t>
        </w:r>
      </w:hyperlink>
    </w:p>
    <w:p w14:paraId="27637EF9" w14:textId="77777777" w:rsidR="003A059E" w:rsidRDefault="003A059E" w:rsidP="00886D67">
      <w:r>
        <w:t>The goal of this chapter is not to make you a highly qualified Windows Forms developer, but rather, a programmer that is well aware of what Forms are and how they work.  We will work through two sample programs and when we are done, you should understand enough that you should be able to write some very useful Forms programs, and with a little searching on the web, any Forms program that you set your mind to.</w:t>
      </w:r>
    </w:p>
    <w:p w14:paraId="2F0AD9D2" w14:textId="77777777" w:rsidR="00923D44" w:rsidRDefault="00923D44" w:rsidP="00886D67"/>
    <w:p w14:paraId="4E530C14" w14:textId="77777777" w:rsidR="00923D44" w:rsidRPr="00D3279B" w:rsidRDefault="00923D44" w:rsidP="00066141">
      <w:pPr>
        <w:pStyle w:val="Heading3"/>
      </w:pPr>
      <w:bookmarkStart w:id="79" w:name="_Toc44348541"/>
      <w:r w:rsidRPr="00D3279B">
        <w:t>Quick Start</w:t>
      </w:r>
      <w:r w:rsidR="00135943" w:rsidRPr="00D3279B">
        <w:t>, Our First Forms Program</w:t>
      </w:r>
      <w:bookmarkEnd w:id="79"/>
    </w:p>
    <w:p w14:paraId="63033D58" w14:textId="77777777" w:rsidR="00D44D5F" w:rsidRDefault="00923D44" w:rsidP="00923D44">
      <w:r>
        <w:t>We will just build a simple app so that it is clear what we are talking about</w:t>
      </w:r>
      <w:r w:rsidR="005B0017">
        <w:t xml:space="preserve"> and how to use Forms  </w:t>
      </w:r>
    </w:p>
    <w:p w14:paraId="0E555042" w14:textId="77777777" w:rsidR="00923D44" w:rsidRDefault="005B0017" w:rsidP="00923D44">
      <w:r>
        <w:t>S</w:t>
      </w:r>
      <w:r w:rsidR="00923D44">
        <w:t>tart VS and select a Windows Forms App instead of our usual Console App.</w:t>
      </w:r>
      <w:r w:rsidR="00D44D5F">
        <w:t xml:space="preserve">  See the next 4 screen shots.</w:t>
      </w:r>
    </w:p>
    <w:p w14:paraId="79F4AE0B" w14:textId="77777777" w:rsidR="00923D44" w:rsidRPr="00923D44" w:rsidRDefault="00D44D5F" w:rsidP="00923D44">
      <w:r>
        <w:rPr>
          <w:noProof/>
        </w:rPr>
        <w:lastRenderedPageBreak/>
        <w:drawing>
          <wp:inline distT="0" distB="0" distL="0" distR="0" wp14:anchorId="5595E106" wp14:editId="71E691FF">
            <wp:extent cx="6858000" cy="47358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ms-1.jpg"/>
                    <pic:cNvPicPr/>
                  </pic:nvPicPr>
                  <pic:blipFill>
                    <a:blip r:embed="rId67">
                      <a:extLst>
                        <a:ext uri="{28A0092B-C50C-407E-A947-70E740481C1C}">
                          <a14:useLocalDpi xmlns:a14="http://schemas.microsoft.com/office/drawing/2010/main" val="0"/>
                        </a:ext>
                      </a:extLst>
                    </a:blip>
                    <a:stretch>
                      <a:fillRect/>
                    </a:stretch>
                  </pic:blipFill>
                  <pic:spPr>
                    <a:xfrm>
                      <a:off x="0" y="0"/>
                      <a:ext cx="6858000" cy="4735830"/>
                    </a:xfrm>
                    <a:prstGeom prst="rect">
                      <a:avLst/>
                    </a:prstGeom>
                  </pic:spPr>
                </pic:pic>
              </a:graphicData>
            </a:graphic>
          </wp:inline>
        </w:drawing>
      </w:r>
    </w:p>
    <w:p w14:paraId="3AC5D36F" w14:textId="77777777" w:rsidR="0006595E" w:rsidRDefault="0006595E" w:rsidP="00886D67"/>
    <w:p w14:paraId="524D117B" w14:textId="77777777" w:rsidR="00D44D5F" w:rsidRDefault="00D44D5F" w:rsidP="00886D67"/>
    <w:p w14:paraId="71A47273" w14:textId="77777777" w:rsidR="00D44D5F" w:rsidRDefault="00D44D5F" w:rsidP="00886D67">
      <w:r>
        <w:rPr>
          <w:noProof/>
        </w:rPr>
        <w:lastRenderedPageBreak/>
        <w:drawing>
          <wp:inline distT="0" distB="0" distL="0" distR="0" wp14:anchorId="357BD647" wp14:editId="6AD83855">
            <wp:extent cx="6858000" cy="4711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rms-2.jpg"/>
                    <pic:cNvPicPr/>
                  </pic:nvPicPr>
                  <pic:blipFill>
                    <a:blip r:embed="rId68">
                      <a:extLst>
                        <a:ext uri="{28A0092B-C50C-407E-A947-70E740481C1C}">
                          <a14:useLocalDpi xmlns:a14="http://schemas.microsoft.com/office/drawing/2010/main" val="0"/>
                        </a:ext>
                      </a:extLst>
                    </a:blip>
                    <a:stretch>
                      <a:fillRect/>
                    </a:stretch>
                  </pic:blipFill>
                  <pic:spPr>
                    <a:xfrm>
                      <a:off x="0" y="0"/>
                      <a:ext cx="6858000" cy="4711700"/>
                    </a:xfrm>
                    <a:prstGeom prst="rect">
                      <a:avLst/>
                    </a:prstGeom>
                  </pic:spPr>
                </pic:pic>
              </a:graphicData>
            </a:graphic>
          </wp:inline>
        </w:drawing>
      </w:r>
    </w:p>
    <w:p w14:paraId="4CC78CA7" w14:textId="77777777" w:rsidR="00D44D5F" w:rsidRDefault="00D44D5F" w:rsidP="00886D67"/>
    <w:p w14:paraId="1E6BCBA5" w14:textId="77777777" w:rsidR="00D44D5F" w:rsidRDefault="00D44D5F" w:rsidP="00886D67">
      <w:r>
        <w:rPr>
          <w:noProof/>
        </w:rPr>
        <w:lastRenderedPageBreak/>
        <w:drawing>
          <wp:inline distT="0" distB="0" distL="0" distR="0" wp14:anchorId="03F60D38" wp14:editId="1165C608">
            <wp:extent cx="6858000" cy="47923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s-3.jpg"/>
                    <pic:cNvPicPr/>
                  </pic:nvPicPr>
                  <pic:blipFill>
                    <a:blip r:embed="rId69">
                      <a:extLst>
                        <a:ext uri="{28A0092B-C50C-407E-A947-70E740481C1C}">
                          <a14:useLocalDpi xmlns:a14="http://schemas.microsoft.com/office/drawing/2010/main" val="0"/>
                        </a:ext>
                      </a:extLst>
                    </a:blip>
                    <a:stretch>
                      <a:fillRect/>
                    </a:stretch>
                  </pic:blipFill>
                  <pic:spPr>
                    <a:xfrm>
                      <a:off x="0" y="0"/>
                      <a:ext cx="6858000" cy="4792345"/>
                    </a:xfrm>
                    <a:prstGeom prst="rect">
                      <a:avLst/>
                    </a:prstGeom>
                  </pic:spPr>
                </pic:pic>
              </a:graphicData>
            </a:graphic>
          </wp:inline>
        </w:drawing>
      </w:r>
    </w:p>
    <w:p w14:paraId="28703EC7" w14:textId="77777777" w:rsidR="00D44D5F" w:rsidRDefault="00D44D5F" w:rsidP="00886D67"/>
    <w:p w14:paraId="752516DB" w14:textId="77777777" w:rsidR="00D44D5F" w:rsidRDefault="00D44D5F" w:rsidP="00886D67"/>
    <w:p w14:paraId="2AEAC31A" w14:textId="77777777" w:rsidR="00D44D5F" w:rsidRDefault="00D44D5F" w:rsidP="00886D67">
      <w:r>
        <w:rPr>
          <w:noProof/>
        </w:rPr>
        <w:lastRenderedPageBreak/>
        <w:drawing>
          <wp:inline distT="0" distB="0" distL="0" distR="0" wp14:anchorId="086AEC96" wp14:editId="0902FB81">
            <wp:extent cx="6858000" cy="4725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rms-4.jpg"/>
                    <pic:cNvPicPr/>
                  </pic:nvPicPr>
                  <pic:blipFill>
                    <a:blip r:embed="rId70">
                      <a:extLst>
                        <a:ext uri="{28A0092B-C50C-407E-A947-70E740481C1C}">
                          <a14:useLocalDpi xmlns:a14="http://schemas.microsoft.com/office/drawing/2010/main" val="0"/>
                        </a:ext>
                      </a:extLst>
                    </a:blip>
                    <a:stretch>
                      <a:fillRect/>
                    </a:stretch>
                  </pic:blipFill>
                  <pic:spPr>
                    <a:xfrm>
                      <a:off x="0" y="0"/>
                      <a:ext cx="6858000" cy="4725035"/>
                    </a:xfrm>
                    <a:prstGeom prst="rect">
                      <a:avLst/>
                    </a:prstGeom>
                  </pic:spPr>
                </pic:pic>
              </a:graphicData>
            </a:graphic>
          </wp:inline>
        </w:drawing>
      </w:r>
    </w:p>
    <w:p w14:paraId="0B4B7385" w14:textId="77777777" w:rsidR="00D44D5F" w:rsidRDefault="00D44D5F" w:rsidP="00886D67"/>
    <w:p w14:paraId="689B7C32" w14:textId="77777777" w:rsidR="00D44D5F" w:rsidRDefault="00D44D5F" w:rsidP="00886D67"/>
    <w:p w14:paraId="2FF883ED" w14:textId="77777777" w:rsidR="00D44D5F" w:rsidRDefault="00D44D5F">
      <w:r>
        <w:br w:type="page"/>
      </w:r>
    </w:p>
    <w:p w14:paraId="6BE9D4F1" w14:textId="77777777" w:rsidR="00923D44" w:rsidRDefault="00923D44" w:rsidP="00886D67">
      <w:r>
        <w:lastRenderedPageBreak/>
        <w:t xml:space="preserve">You </w:t>
      </w:r>
      <w:r w:rsidR="00D44D5F">
        <w:t>should</w:t>
      </w:r>
      <w:r>
        <w:t xml:space="preserve"> now </w:t>
      </w:r>
      <w:r w:rsidR="00D44D5F">
        <w:t xml:space="preserve">be </w:t>
      </w:r>
      <w:r>
        <w:t>looking at an empty form.  Grab the lower right corner and drag it to make it a larger form.</w:t>
      </w:r>
    </w:p>
    <w:p w14:paraId="049B0416" w14:textId="77777777" w:rsidR="00D44D5F" w:rsidRDefault="00D44D5F" w:rsidP="00886D67"/>
    <w:p w14:paraId="49F86E13" w14:textId="77777777" w:rsidR="00923D44" w:rsidRDefault="009B646B" w:rsidP="00886D67">
      <w:r>
        <w:rPr>
          <w:noProof/>
        </w:rPr>
        <w:drawing>
          <wp:inline distT="0" distB="0" distL="0" distR="0" wp14:anchorId="52774281" wp14:editId="443F2302">
            <wp:extent cx="6858000" cy="5360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orm-2.jpg"/>
                    <pic:cNvPicPr/>
                  </pic:nvPicPr>
                  <pic:blipFill>
                    <a:blip r:embed="rId71">
                      <a:extLst>
                        <a:ext uri="{28A0092B-C50C-407E-A947-70E740481C1C}">
                          <a14:useLocalDpi xmlns:a14="http://schemas.microsoft.com/office/drawing/2010/main" val="0"/>
                        </a:ext>
                      </a:extLst>
                    </a:blip>
                    <a:stretch>
                      <a:fillRect/>
                    </a:stretch>
                  </pic:blipFill>
                  <pic:spPr>
                    <a:xfrm>
                      <a:off x="0" y="0"/>
                      <a:ext cx="6858000" cy="5360035"/>
                    </a:xfrm>
                    <a:prstGeom prst="rect">
                      <a:avLst/>
                    </a:prstGeom>
                  </pic:spPr>
                </pic:pic>
              </a:graphicData>
            </a:graphic>
          </wp:inline>
        </w:drawing>
      </w:r>
    </w:p>
    <w:p w14:paraId="5AA39D93" w14:textId="77777777" w:rsidR="0006595E" w:rsidRDefault="0006595E" w:rsidP="00886D67"/>
    <w:p w14:paraId="51E105F7" w14:textId="77777777" w:rsidR="009B646B" w:rsidRDefault="009B646B" w:rsidP="00886D67">
      <w:r>
        <w:t>Now run your new application, but clicking the green arrow “start”</w:t>
      </w:r>
      <w:r w:rsidR="005B0017">
        <w:t xml:space="preserve"> icon.   You will get a</w:t>
      </w:r>
      <w:r>
        <w:t xml:space="preserve"> window added to your screen that is your empty form.  So now you have your first Form app.</w:t>
      </w:r>
    </w:p>
    <w:p w14:paraId="40AEAE58" w14:textId="77777777" w:rsidR="009B646B" w:rsidRDefault="009B646B" w:rsidP="00886D67">
      <w:r>
        <w:t>We will now add to this application to have it add 2 numbers and tell us the total.  We will add items (objects) to our form, by clicking on the “Toolbox” on the left border, it will open up and offer us many objects we can add to the form.</w:t>
      </w:r>
      <w:r w:rsidR="008575E6">
        <w:t xml:space="preserve">  (If for any reason, that Toolbox item is not showing there, you can also get to it through the menu, see this next picture:</w:t>
      </w:r>
    </w:p>
    <w:p w14:paraId="0863491A" w14:textId="77777777" w:rsidR="008575E6" w:rsidRDefault="008575E6" w:rsidP="00886D67">
      <w:r>
        <w:rPr>
          <w:noProof/>
        </w:rPr>
        <w:lastRenderedPageBreak/>
        <w:drawing>
          <wp:inline distT="0" distB="0" distL="0" distR="0" wp14:anchorId="452EDCE4" wp14:editId="31DCF683">
            <wp:extent cx="3899001" cy="3876099"/>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m-2b.jpg"/>
                    <pic:cNvPicPr/>
                  </pic:nvPicPr>
                  <pic:blipFill>
                    <a:blip r:embed="rId72">
                      <a:extLst>
                        <a:ext uri="{28A0092B-C50C-407E-A947-70E740481C1C}">
                          <a14:useLocalDpi xmlns:a14="http://schemas.microsoft.com/office/drawing/2010/main" val="0"/>
                        </a:ext>
                      </a:extLst>
                    </a:blip>
                    <a:stretch>
                      <a:fillRect/>
                    </a:stretch>
                  </pic:blipFill>
                  <pic:spPr>
                    <a:xfrm>
                      <a:off x="0" y="0"/>
                      <a:ext cx="3927244" cy="3904176"/>
                    </a:xfrm>
                    <a:prstGeom prst="rect">
                      <a:avLst/>
                    </a:prstGeom>
                  </pic:spPr>
                </pic:pic>
              </a:graphicData>
            </a:graphic>
          </wp:inline>
        </w:drawing>
      </w:r>
    </w:p>
    <w:p w14:paraId="63F829D5" w14:textId="77777777" w:rsidR="009B646B" w:rsidRDefault="009B646B" w:rsidP="00886D67"/>
    <w:p w14:paraId="4269C3D8" w14:textId="77777777" w:rsidR="008575E6" w:rsidRDefault="008575E6" w:rsidP="00886D67">
      <w:r>
        <w:t>Now find the Common Controls</w:t>
      </w:r>
    </w:p>
    <w:p w14:paraId="6E8B0BC9" w14:textId="77777777" w:rsidR="009B646B" w:rsidRDefault="009B646B" w:rsidP="00886D67">
      <w:r>
        <w:rPr>
          <w:noProof/>
        </w:rPr>
        <w:drawing>
          <wp:inline distT="0" distB="0" distL="0" distR="0" wp14:anchorId="04E9D7B6" wp14:editId="1A05059C">
            <wp:extent cx="3438144" cy="291596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orm-3.jpg"/>
                    <pic:cNvPicPr/>
                  </pic:nvPicPr>
                  <pic:blipFill>
                    <a:blip r:embed="rId73">
                      <a:extLst>
                        <a:ext uri="{28A0092B-C50C-407E-A947-70E740481C1C}">
                          <a14:useLocalDpi xmlns:a14="http://schemas.microsoft.com/office/drawing/2010/main" val="0"/>
                        </a:ext>
                      </a:extLst>
                    </a:blip>
                    <a:stretch>
                      <a:fillRect/>
                    </a:stretch>
                  </pic:blipFill>
                  <pic:spPr>
                    <a:xfrm>
                      <a:off x="0" y="0"/>
                      <a:ext cx="3470986" cy="2943823"/>
                    </a:xfrm>
                    <a:prstGeom prst="rect">
                      <a:avLst/>
                    </a:prstGeom>
                  </pic:spPr>
                </pic:pic>
              </a:graphicData>
            </a:graphic>
          </wp:inline>
        </w:drawing>
      </w:r>
    </w:p>
    <w:p w14:paraId="67500173" w14:textId="77777777" w:rsidR="009B646B" w:rsidRDefault="009B646B" w:rsidP="00886D67"/>
    <w:p w14:paraId="0354741E" w14:textId="77777777" w:rsidR="009B646B" w:rsidRDefault="009B646B" w:rsidP="00886D67">
      <w:r>
        <w:t>Click on the menu for “Common Controls” that is where we will find all the objects we want.  Windows Forms refers to these objects as “Controls”.  Whenever you see that, in your head, substitute the word object instead.</w:t>
      </w:r>
    </w:p>
    <w:p w14:paraId="59F7667C" w14:textId="77777777" w:rsidR="009B646B" w:rsidRDefault="009B646B" w:rsidP="00886D67"/>
    <w:p w14:paraId="032376C0" w14:textId="77777777" w:rsidR="009B646B" w:rsidRDefault="009B646B" w:rsidP="00886D67">
      <w:r>
        <w:rPr>
          <w:noProof/>
        </w:rPr>
        <w:lastRenderedPageBreak/>
        <w:drawing>
          <wp:inline distT="0" distB="0" distL="0" distR="0" wp14:anchorId="4DB4F6C1" wp14:editId="326B3616">
            <wp:extent cx="4162348" cy="49427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orm-4.jpg"/>
                    <pic:cNvPicPr/>
                  </pic:nvPicPr>
                  <pic:blipFill>
                    <a:blip r:embed="rId74">
                      <a:extLst>
                        <a:ext uri="{28A0092B-C50C-407E-A947-70E740481C1C}">
                          <a14:useLocalDpi xmlns:a14="http://schemas.microsoft.com/office/drawing/2010/main" val="0"/>
                        </a:ext>
                      </a:extLst>
                    </a:blip>
                    <a:stretch>
                      <a:fillRect/>
                    </a:stretch>
                  </pic:blipFill>
                  <pic:spPr>
                    <a:xfrm>
                      <a:off x="0" y="0"/>
                      <a:ext cx="4187294" cy="4972412"/>
                    </a:xfrm>
                    <a:prstGeom prst="rect">
                      <a:avLst/>
                    </a:prstGeom>
                  </pic:spPr>
                </pic:pic>
              </a:graphicData>
            </a:graphic>
          </wp:inline>
        </w:drawing>
      </w:r>
    </w:p>
    <w:p w14:paraId="028F43C0" w14:textId="77777777" w:rsidR="009B646B" w:rsidRDefault="009B646B" w:rsidP="00886D67"/>
    <w:p w14:paraId="4D26BF5E" w14:textId="77777777" w:rsidR="009B646B" w:rsidRDefault="009B646B" w:rsidP="00886D67">
      <w:r>
        <w:t>Click and drag/drop the TextBox object onto your form.  Do that two more times until you have 3. Move them around to align them</w:t>
      </w:r>
      <w:r w:rsidR="008575E6">
        <w:t xml:space="preserve"> until you see:</w:t>
      </w:r>
    </w:p>
    <w:p w14:paraId="628866D6" w14:textId="77777777" w:rsidR="008575E6" w:rsidRDefault="008575E6" w:rsidP="00886D67">
      <w:r>
        <w:rPr>
          <w:noProof/>
        </w:rPr>
        <w:lastRenderedPageBreak/>
        <w:drawing>
          <wp:inline distT="0" distB="0" distL="0" distR="0" wp14:anchorId="5606BA04" wp14:editId="5B1B04FE">
            <wp:extent cx="6598310" cy="5008606"/>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orm-5.jpg"/>
                    <pic:cNvPicPr/>
                  </pic:nvPicPr>
                  <pic:blipFill>
                    <a:blip r:embed="rId75">
                      <a:extLst>
                        <a:ext uri="{28A0092B-C50C-407E-A947-70E740481C1C}">
                          <a14:useLocalDpi xmlns:a14="http://schemas.microsoft.com/office/drawing/2010/main" val="0"/>
                        </a:ext>
                      </a:extLst>
                    </a:blip>
                    <a:stretch>
                      <a:fillRect/>
                    </a:stretch>
                  </pic:blipFill>
                  <pic:spPr>
                    <a:xfrm>
                      <a:off x="0" y="0"/>
                      <a:ext cx="6605465" cy="5014037"/>
                    </a:xfrm>
                    <a:prstGeom prst="rect">
                      <a:avLst/>
                    </a:prstGeom>
                  </pic:spPr>
                </pic:pic>
              </a:graphicData>
            </a:graphic>
          </wp:inline>
        </w:drawing>
      </w:r>
    </w:p>
    <w:p w14:paraId="25DE154E" w14:textId="77777777" w:rsidR="009B646B" w:rsidRDefault="009B646B" w:rsidP="00886D67"/>
    <w:p w14:paraId="53E42AF3" w14:textId="77777777" w:rsidR="009B646B" w:rsidRDefault="008575E6" w:rsidP="00886D67">
      <w:r>
        <w:t>Now comes an important part of this lesson.  The Form1, and each of the 3 textboxes you have created, are C# objects.  And like all C# objects, they come with many “properties” (nouns) and also “methods” (verbs). Notice that if you click on the empty form, or any of the 3 textboxes, the Window in the lower right changes to show all the properties of the object you have selected.</w:t>
      </w:r>
      <w:r w:rsidR="00272F6C">
        <w:t xml:space="preserve"> One of the properties is the name of the object.  Right now our textboxes defaulted to textBox1, textBox2, and textBox3.  Let’s change their names to be more useful.</w:t>
      </w:r>
    </w:p>
    <w:p w14:paraId="73508F68" w14:textId="77777777" w:rsidR="00F225D0" w:rsidRDefault="00F225D0" w:rsidP="00886D67">
      <w:r>
        <w:rPr>
          <w:noProof/>
        </w:rPr>
        <w:lastRenderedPageBreak/>
        <w:drawing>
          <wp:inline distT="0" distB="0" distL="0" distR="0" wp14:anchorId="369B6070" wp14:editId="01CF6C34">
            <wp:extent cx="4696358" cy="3505309"/>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orm-6.jpg"/>
                    <pic:cNvPicPr/>
                  </pic:nvPicPr>
                  <pic:blipFill>
                    <a:blip r:embed="rId76">
                      <a:extLst>
                        <a:ext uri="{28A0092B-C50C-407E-A947-70E740481C1C}">
                          <a14:useLocalDpi xmlns:a14="http://schemas.microsoft.com/office/drawing/2010/main" val="0"/>
                        </a:ext>
                      </a:extLst>
                    </a:blip>
                    <a:stretch>
                      <a:fillRect/>
                    </a:stretch>
                  </pic:blipFill>
                  <pic:spPr>
                    <a:xfrm>
                      <a:off x="0" y="0"/>
                      <a:ext cx="4723537" cy="3525595"/>
                    </a:xfrm>
                    <a:prstGeom prst="rect">
                      <a:avLst/>
                    </a:prstGeom>
                  </pic:spPr>
                </pic:pic>
              </a:graphicData>
            </a:graphic>
          </wp:inline>
        </w:drawing>
      </w:r>
    </w:p>
    <w:p w14:paraId="749A6E88" w14:textId="77777777" w:rsidR="00F225D0" w:rsidRDefault="00F225D0" w:rsidP="00886D67">
      <w:r>
        <w:t>Click on the first textbox, over in the Properties window, use the scroll bar to scroll to the top. Find the property called (Name) (which is technically not a property, but never mind that for now!) and edit the right hand side to read textBoxFirstNumber .  Then click on the 2</w:t>
      </w:r>
      <w:r w:rsidRPr="00F225D0">
        <w:rPr>
          <w:vertAlign w:val="superscript"/>
        </w:rPr>
        <w:t>nd</w:t>
      </w:r>
      <w:r>
        <w:t xml:space="preserve"> textbox and rename that one to textBoxSecondNumber . Then click on the 3</w:t>
      </w:r>
      <w:r w:rsidRPr="00F225D0">
        <w:rPr>
          <w:vertAlign w:val="superscript"/>
        </w:rPr>
        <w:t>rd</w:t>
      </w:r>
      <w:r>
        <w:t xml:space="preserve"> one and rename it to be textBoxAnswer.  Now if you run your application, it will draw the form with the 3 textboxes.  You can enter numbers in them, but they don’t do anything.  Windows Forms uses a type of programming called Event Programming. The program has code that does nothing until it is “woken up” because </w:t>
      </w:r>
      <w:r w:rsidR="005B0017">
        <w:t xml:space="preserve">an event has happened. We </w:t>
      </w:r>
      <w:r>
        <w:t xml:space="preserve">code our </w:t>
      </w:r>
      <w:r w:rsidR="005B0017">
        <w:t xml:space="preserve">Forms </w:t>
      </w:r>
      <w:r>
        <w:t>program</w:t>
      </w:r>
      <w:r w:rsidR="005B0017">
        <w:t>s to do something when an e</w:t>
      </w:r>
      <w:r>
        <w:t>vent happens. There are many events to choose from, such as, a new message arrived, a certain time of the day, or some mouse event. In our case, we want to program our project such that when the user clicks a form button with the mouse, our code will add the 2 numbers in the upper two textboxes, and write the answer into the bottom one.  Start by dragging in a button to your form, similar to how you dragged in the textboxes.</w:t>
      </w:r>
    </w:p>
    <w:p w14:paraId="638F4B05" w14:textId="77777777" w:rsidR="00F225D0" w:rsidRDefault="00F225D0" w:rsidP="00886D67"/>
    <w:p w14:paraId="0B3DE326" w14:textId="77777777" w:rsidR="00F225D0" w:rsidRDefault="00F225D0" w:rsidP="00886D67">
      <w:r>
        <w:rPr>
          <w:noProof/>
        </w:rPr>
        <w:lastRenderedPageBreak/>
        <w:drawing>
          <wp:inline distT="0" distB="0" distL="0" distR="0" wp14:anchorId="0D76AD42" wp14:editId="1CE17075">
            <wp:extent cx="6858000" cy="4533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orm-7.jpg"/>
                    <pic:cNvPicPr/>
                  </pic:nvPicPr>
                  <pic:blipFill>
                    <a:blip r:embed="rId77">
                      <a:extLst>
                        <a:ext uri="{28A0092B-C50C-407E-A947-70E740481C1C}">
                          <a14:useLocalDpi xmlns:a14="http://schemas.microsoft.com/office/drawing/2010/main" val="0"/>
                        </a:ext>
                      </a:extLst>
                    </a:blip>
                    <a:stretch>
                      <a:fillRect/>
                    </a:stretch>
                  </pic:blipFill>
                  <pic:spPr>
                    <a:xfrm>
                      <a:off x="0" y="0"/>
                      <a:ext cx="6858000" cy="4533900"/>
                    </a:xfrm>
                    <a:prstGeom prst="rect">
                      <a:avLst/>
                    </a:prstGeom>
                  </pic:spPr>
                </pic:pic>
              </a:graphicData>
            </a:graphic>
          </wp:inline>
        </w:drawing>
      </w:r>
    </w:p>
    <w:p w14:paraId="603FE499" w14:textId="77777777" w:rsidR="00F225D0" w:rsidRDefault="00F225D0" w:rsidP="00886D67"/>
    <w:p w14:paraId="0E31997A" w14:textId="77777777" w:rsidR="00F225D0" w:rsidRDefault="00F225D0" w:rsidP="00886D67">
      <w:r>
        <w:t xml:space="preserve">After the button is on the form, click it ONCE!  Be careful not to double click it!  The </w:t>
      </w:r>
      <w:r w:rsidR="005B0017">
        <w:t>Properties</w:t>
      </w:r>
      <w:r>
        <w:t xml:space="preserve"> window will now show values for the button1. Drag the slider to the bottom and find the property called Text. Edit to the right of that to change the text that the button displays, edit it to say ADD.</w:t>
      </w:r>
    </w:p>
    <w:p w14:paraId="1FD99345" w14:textId="77777777" w:rsidR="007C0118" w:rsidRDefault="007C0118" w:rsidP="00886D67"/>
    <w:p w14:paraId="78F38F83" w14:textId="77777777" w:rsidR="007C0118" w:rsidRDefault="007C0118" w:rsidP="00886D67">
      <w:r>
        <w:t xml:space="preserve">NOW double click on the button, and Visual Studio will open a file called Form1.cs  This is C# code that the form uses.  </w:t>
      </w:r>
    </w:p>
    <w:p w14:paraId="32D57F70" w14:textId="77777777" w:rsidR="007C0118" w:rsidRDefault="007C0118" w:rsidP="00886D67">
      <w:r>
        <w:rPr>
          <w:noProof/>
        </w:rPr>
        <w:lastRenderedPageBreak/>
        <w:drawing>
          <wp:inline distT="0" distB="0" distL="0" distR="0" wp14:anchorId="0FA3FAD2" wp14:editId="20D9F440">
            <wp:extent cx="5933006" cy="4513479"/>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orm-8.jpg"/>
                    <pic:cNvPicPr/>
                  </pic:nvPicPr>
                  <pic:blipFill>
                    <a:blip r:embed="rId78">
                      <a:extLst>
                        <a:ext uri="{28A0092B-C50C-407E-A947-70E740481C1C}">
                          <a14:useLocalDpi xmlns:a14="http://schemas.microsoft.com/office/drawing/2010/main" val="0"/>
                        </a:ext>
                      </a:extLst>
                    </a:blip>
                    <a:stretch>
                      <a:fillRect/>
                    </a:stretch>
                  </pic:blipFill>
                  <pic:spPr>
                    <a:xfrm>
                      <a:off x="0" y="0"/>
                      <a:ext cx="5947040" cy="4524155"/>
                    </a:xfrm>
                    <a:prstGeom prst="rect">
                      <a:avLst/>
                    </a:prstGeom>
                  </pic:spPr>
                </pic:pic>
              </a:graphicData>
            </a:graphic>
          </wp:inline>
        </w:drawing>
      </w:r>
    </w:p>
    <w:p w14:paraId="4386C66D" w14:textId="77777777" w:rsidR="007C0118" w:rsidRDefault="007C0118" w:rsidP="00886D67">
      <w:r>
        <w:t xml:space="preserve">This code has a </w:t>
      </w:r>
      <w:r w:rsidR="00B23B89">
        <w:t>special method (called a constructor) named the same as the form, Form1(). It runs the code that creates the form and all the objects when you start the program.  The 2</w:t>
      </w:r>
      <w:r w:rsidR="00B23B89" w:rsidRPr="00B23B89">
        <w:rPr>
          <w:vertAlign w:val="superscript"/>
        </w:rPr>
        <w:t>nd</w:t>
      </w:r>
      <w:r w:rsidR="00B23B89">
        <w:t xml:space="preserve"> method, </w:t>
      </w:r>
    </w:p>
    <w:p w14:paraId="24771C2A" w14:textId="77777777" w:rsidR="00B23B89" w:rsidRDefault="00B23B89" w:rsidP="00886D67">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8804590" w14:textId="77777777" w:rsidR="00B23B89" w:rsidRDefault="00B23B89" w:rsidP="00B23B89">
      <w:r>
        <w:t xml:space="preserve">was </w:t>
      </w:r>
      <w:r w:rsidR="00E548BE">
        <w:t>auto created</w:t>
      </w:r>
      <w:r>
        <w:t xml:space="preserve"> by Visual Studio when you double clicked the button1.  This is a method that will be run every time the button1 is clicked with the mouse by the user.  If you run the project now, and look very closely, you’ll notice that the button flashes briefly when you click it. It ran the code in the new method, but since these is no code there, it didn’t do anything.  For now, we are done editing the form, it’s time to edit this method and have it do its job.  We want the method to read the values in the two textboxes, add them together, and write the answer back to the 3</w:t>
      </w:r>
      <w:r w:rsidRPr="00B23B89">
        <w:rPr>
          <w:vertAlign w:val="superscript"/>
        </w:rPr>
        <w:t>rd</w:t>
      </w:r>
      <w:r>
        <w:t xml:space="preserve"> textbox.</w:t>
      </w:r>
    </w:p>
    <w:p w14:paraId="3BF951AC" w14:textId="77777777" w:rsidR="00B23B89" w:rsidRDefault="00B23B89" w:rsidP="00B23B89">
      <w:r>
        <w:t>You might think this code would do it:</w:t>
      </w:r>
    </w:p>
    <w:p w14:paraId="66BEFB57" w14:textId="77777777" w:rsidR="00B23B89" w:rsidRPr="008B65BB" w:rsidRDefault="00B23B89" w:rsidP="00B23B89">
      <w:pPr>
        <w:rPr>
          <w:sz w:val="28"/>
        </w:rPr>
      </w:pPr>
      <w:r w:rsidRPr="008B65BB">
        <w:rPr>
          <w:rFonts w:ascii="Consolas" w:hAnsi="Consolas" w:cs="Consolas"/>
          <w:color w:val="000000"/>
          <w:szCs w:val="19"/>
        </w:rPr>
        <w:t>textBoxAnswer = textBoxFirstNumber + textBoxSecondNumber;</w:t>
      </w:r>
    </w:p>
    <w:p w14:paraId="47BD19DD" w14:textId="77777777" w:rsidR="00B23B89" w:rsidRDefault="00B23B89" w:rsidP="00B23B89">
      <w:r>
        <w:t xml:space="preserve">But it won’t.  Textboxes are objects, you really don’t want to add them.  You want to add the </w:t>
      </w:r>
      <w:r w:rsidRPr="005B0017">
        <w:rPr>
          <w:b/>
        </w:rPr>
        <w:t>text property</w:t>
      </w:r>
      <w:r>
        <w:t xml:space="preserve"> of each box. So try this:</w:t>
      </w:r>
    </w:p>
    <w:p w14:paraId="3C960448" w14:textId="77777777" w:rsidR="00B23B89" w:rsidRPr="008B65BB" w:rsidRDefault="00B23B89" w:rsidP="00B23B89">
      <w:pPr>
        <w:rPr>
          <w:sz w:val="28"/>
        </w:rPr>
      </w:pPr>
      <w:r w:rsidRPr="008B65BB">
        <w:rPr>
          <w:rFonts w:ascii="Consolas" w:hAnsi="Consolas" w:cs="Consolas"/>
          <w:color w:val="000000"/>
          <w:szCs w:val="19"/>
        </w:rPr>
        <w:t>textBoxAnswer.Text = textBoxFirstNumber.Text + textBoxSecondNumber.Text;</w:t>
      </w:r>
    </w:p>
    <w:p w14:paraId="622F258E" w14:textId="77777777" w:rsidR="00B23B89" w:rsidRDefault="00B23B89" w:rsidP="00B23B89">
      <w:r>
        <w:t>Run the app, enter 44 is the first box, 88 in the second box, and click the button. Your Answer box will show 4488.  That is because you just concatenated two strings.  To make this do real math, we need to convert the textbox strings into numbers, then add them, then convert the answer back to a string and store that in the answer t</w:t>
      </w:r>
      <w:r w:rsidR="008B65BB">
        <w:t>extbox, like this:</w:t>
      </w:r>
    </w:p>
    <w:p w14:paraId="45C0ABE7" w14:textId="77777777" w:rsidR="008B65BB" w:rsidRPr="008B65BB" w:rsidRDefault="008B65BB" w:rsidP="008B65BB">
      <w:pPr>
        <w:autoSpaceDE w:val="0"/>
        <w:autoSpaceDN w:val="0"/>
        <w:adjustRightInd w:val="0"/>
        <w:spacing w:before="0" w:after="0" w:line="240" w:lineRule="auto"/>
        <w:rPr>
          <w:rFonts w:ascii="Consolas" w:hAnsi="Consolas" w:cs="Consolas"/>
          <w:color w:val="000000"/>
          <w:szCs w:val="19"/>
        </w:rPr>
      </w:pPr>
      <w:r w:rsidRPr="008B65BB">
        <w:rPr>
          <w:rFonts w:ascii="Consolas" w:hAnsi="Consolas" w:cs="Consolas"/>
          <w:color w:val="0000FF"/>
          <w:szCs w:val="19"/>
        </w:rPr>
        <w:lastRenderedPageBreak/>
        <w:t>private</w:t>
      </w:r>
      <w:r w:rsidRPr="008B65BB">
        <w:rPr>
          <w:rFonts w:ascii="Consolas" w:hAnsi="Consolas" w:cs="Consolas"/>
          <w:color w:val="000000"/>
          <w:szCs w:val="19"/>
        </w:rPr>
        <w:t xml:space="preserve"> </w:t>
      </w:r>
      <w:r w:rsidRPr="008B65BB">
        <w:rPr>
          <w:rFonts w:ascii="Consolas" w:hAnsi="Consolas" w:cs="Consolas"/>
          <w:color w:val="0000FF"/>
          <w:szCs w:val="19"/>
        </w:rPr>
        <w:t>void</w:t>
      </w:r>
      <w:r w:rsidRPr="008B65BB">
        <w:rPr>
          <w:rFonts w:ascii="Consolas" w:hAnsi="Consolas" w:cs="Consolas"/>
          <w:color w:val="000000"/>
          <w:szCs w:val="19"/>
        </w:rPr>
        <w:t xml:space="preserve"> button1_Click(</w:t>
      </w:r>
      <w:r w:rsidRPr="008B65BB">
        <w:rPr>
          <w:rFonts w:ascii="Consolas" w:hAnsi="Consolas" w:cs="Consolas"/>
          <w:color w:val="0000FF"/>
          <w:szCs w:val="19"/>
        </w:rPr>
        <w:t>object</w:t>
      </w:r>
      <w:r w:rsidRPr="008B65BB">
        <w:rPr>
          <w:rFonts w:ascii="Consolas" w:hAnsi="Consolas" w:cs="Consolas"/>
          <w:color w:val="000000"/>
          <w:szCs w:val="19"/>
        </w:rPr>
        <w:t xml:space="preserve"> sender, EventArgs e)</w:t>
      </w:r>
    </w:p>
    <w:p w14:paraId="0B8F854D" w14:textId="77777777" w:rsidR="008B65BB" w:rsidRPr="008B65BB" w:rsidRDefault="008B65BB" w:rsidP="008B65BB">
      <w:pPr>
        <w:autoSpaceDE w:val="0"/>
        <w:autoSpaceDN w:val="0"/>
        <w:adjustRightInd w:val="0"/>
        <w:spacing w:before="0" w:after="0" w:line="240" w:lineRule="auto"/>
        <w:rPr>
          <w:rFonts w:ascii="Consolas" w:hAnsi="Consolas" w:cs="Consolas"/>
          <w:color w:val="000000"/>
          <w:szCs w:val="19"/>
        </w:rPr>
      </w:pPr>
      <w:r w:rsidRPr="008B65BB">
        <w:rPr>
          <w:rFonts w:ascii="Consolas" w:hAnsi="Consolas" w:cs="Consolas"/>
          <w:color w:val="000000"/>
          <w:szCs w:val="19"/>
        </w:rPr>
        <w:t>{</w:t>
      </w:r>
    </w:p>
    <w:p w14:paraId="1BF9A049" w14:textId="77777777" w:rsidR="008B65BB" w:rsidRPr="008B65BB" w:rsidRDefault="008B65BB" w:rsidP="008B65BB">
      <w:pPr>
        <w:autoSpaceDE w:val="0"/>
        <w:autoSpaceDN w:val="0"/>
        <w:adjustRightInd w:val="0"/>
        <w:spacing w:before="0" w:after="0" w:line="240" w:lineRule="auto"/>
        <w:rPr>
          <w:rFonts w:ascii="Consolas" w:hAnsi="Consolas" w:cs="Consolas"/>
          <w:color w:val="000000"/>
          <w:szCs w:val="19"/>
        </w:rPr>
      </w:pPr>
      <w:r w:rsidRPr="008B65BB">
        <w:rPr>
          <w:rFonts w:ascii="Consolas" w:hAnsi="Consolas" w:cs="Consolas"/>
          <w:color w:val="000000"/>
          <w:szCs w:val="19"/>
        </w:rPr>
        <w:t xml:space="preserve">    </w:t>
      </w:r>
      <w:r w:rsidRPr="008B65BB">
        <w:rPr>
          <w:rFonts w:ascii="Consolas" w:hAnsi="Consolas" w:cs="Consolas"/>
          <w:color w:val="0000FF"/>
          <w:szCs w:val="19"/>
        </w:rPr>
        <w:t>decimal</w:t>
      </w:r>
      <w:r w:rsidRPr="008B65BB">
        <w:rPr>
          <w:rFonts w:ascii="Consolas" w:hAnsi="Consolas" w:cs="Consolas"/>
          <w:color w:val="000000"/>
          <w:szCs w:val="19"/>
        </w:rPr>
        <w:t xml:space="preserve"> first = Convert.ToDecimal(textBoxFirstNumber.Text);</w:t>
      </w:r>
    </w:p>
    <w:p w14:paraId="5286C4AB" w14:textId="77777777" w:rsidR="008B65BB" w:rsidRPr="008B65BB" w:rsidRDefault="008B65BB" w:rsidP="008B65BB">
      <w:pPr>
        <w:autoSpaceDE w:val="0"/>
        <w:autoSpaceDN w:val="0"/>
        <w:adjustRightInd w:val="0"/>
        <w:spacing w:before="0" w:after="0" w:line="240" w:lineRule="auto"/>
        <w:rPr>
          <w:rFonts w:ascii="Consolas" w:hAnsi="Consolas" w:cs="Consolas"/>
          <w:color w:val="000000"/>
          <w:szCs w:val="19"/>
        </w:rPr>
      </w:pPr>
      <w:r w:rsidRPr="008B65BB">
        <w:rPr>
          <w:rFonts w:ascii="Consolas" w:hAnsi="Consolas" w:cs="Consolas"/>
          <w:color w:val="000000"/>
          <w:szCs w:val="19"/>
        </w:rPr>
        <w:t xml:space="preserve">    </w:t>
      </w:r>
      <w:r w:rsidRPr="008B65BB">
        <w:rPr>
          <w:rFonts w:ascii="Consolas" w:hAnsi="Consolas" w:cs="Consolas"/>
          <w:color w:val="0000FF"/>
          <w:szCs w:val="19"/>
        </w:rPr>
        <w:t>decimal</w:t>
      </w:r>
      <w:r w:rsidRPr="008B65BB">
        <w:rPr>
          <w:rFonts w:ascii="Consolas" w:hAnsi="Consolas" w:cs="Consolas"/>
          <w:color w:val="000000"/>
          <w:szCs w:val="19"/>
        </w:rPr>
        <w:t xml:space="preserve"> second = Convert.ToDecimal(textBoxSecondNumber.Text);</w:t>
      </w:r>
    </w:p>
    <w:p w14:paraId="1733BE26" w14:textId="77777777" w:rsidR="008B65BB" w:rsidRPr="008B65BB" w:rsidRDefault="008B65BB" w:rsidP="008B65BB">
      <w:pPr>
        <w:autoSpaceDE w:val="0"/>
        <w:autoSpaceDN w:val="0"/>
        <w:adjustRightInd w:val="0"/>
        <w:spacing w:before="0" w:after="0" w:line="240" w:lineRule="auto"/>
        <w:rPr>
          <w:rFonts w:ascii="Consolas" w:hAnsi="Consolas" w:cs="Consolas"/>
          <w:color w:val="000000"/>
          <w:szCs w:val="19"/>
        </w:rPr>
      </w:pPr>
      <w:r w:rsidRPr="008B65BB">
        <w:rPr>
          <w:rFonts w:ascii="Consolas" w:hAnsi="Consolas" w:cs="Consolas"/>
          <w:color w:val="000000"/>
          <w:szCs w:val="19"/>
        </w:rPr>
        <w:t xml:space="preserve">    textBoxAnswer.Text =  (first + second).ToString();</w:t>
      </w:r>
    </w:p>
    <w:p w14:paraId="37126C1B" w14:textId="77777777" w:rsidR="008B65BB" w:rsidRPr="008B65BB" w:rsidRDefault="008B65BB" w:rsidP="008B65BB">
      <w:pPr>
        <w:rPr>
          <w:sz w:val="28"/>
        </w:rPr>
      </w:pPr>
      <w:r w:rsidRPr="008B65BB">
        <w:rPr>
          <w:rFonts w:ascii="Consolas" w:hAnsi="Consolas" w:cs="Consolas"/>
          <w:color w:val="000000"/>
          <w:szCs w:val="19"/>
        </w:rPr>
        <w:t>}</w:t>
      </w:r>
    </w:p>
    <w:p w14:paraId="58CA1968" w14:textId="77777777" w:rsidR="008B65BB" w:rsidRDefault="008B65BB" w:rsidP="00B23B89">
      <w:r>
        <w:t>Now try your program.  44 plus 88 should result in 132.</w:t>
      </w:r>
    </w:p>
    <w:p w14:paraId="5C3D7D33" w14:textId="77777777" w:rsidR="00E548BE" w:rsidRDefault="00E548BE" w:rsidP="00B23B89">
      <w:r>
        <w:rPr>
          <w:noProof/>
        </w:rPr>
        <w:drawing>
          <wp:inline distT="0" distB="0" distL="0" distR="0" wp14:anchorId="647C0A4C" wp14:editId="05A3F7A7">
            <wp:extent cx="3343046" cy="29218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orm-9.jpg"/>
                    <pic:cNvPicPr/>
                  </pic:nvPicPr>
                  <pic:blipFill>
                    <a:blip r:embed="rId79">
                      <a:extLst>
                        <a:ext uri="{28A0092B-C50C-407E-A947-70E740481C1C}">
                          <a14:useLocalDpi xmlns:a14="http://schemas.microsoft.com/office/drawing/2010/main" val="0"/>
                        </a:ext>
                      </a:extLst>
                    </a:blip>
                    <a:stretch>
                      <a:fillRect/>
                    </a:stretch>
                  </pic:blipFill>
                  <pic:spPr>
                    <a:xfrm>
                      <a:off x="0" y="0"/>
                      <a:ext cx="3364590" cy="2940651"/>
                    </a:xfrm>
                    <a:prstGeom prst="rect">
                      <a:avLst/>
                    </a:prstGeom>
                  </pic:spPr>
                </pic:pic>
              </a:graphicData>
            </a:graphic>
          </wp:inline>
        </w:drawing>
      </w:r>
    </w:p>
    <w:p w14:paraId="3DF9063D" w14:textId="77777777" w:rsidR="00B23B89" w:rsidRDefault="00B23B89" w:rsidP="00B23B89"/>
    <w:p w14:paraId="15711D8A" w14:textId="77777777" w:rsidR="00B23B89" w:rsidRDefault="00E548BE" w:rsidP="00B23B89">
      <w:r>
        <w:t xml:space="preserve">One last step, open the ToolBox menu and drag in three </w:t>
      </w:r>
      <w:r w:rsidR="005B0017">
        <w:t>labels</w:t>
      </w:r>
      <w:r>
        <w:t>, place them beside the 3 textboxes.  Change their Text property to read “First Number”, “Second Number” and “Answer: It should look like this:</w:t>
      </w:r>
    </w:p>
    <w:p w14:paraId="2F8706A2" w14:textId="77777777" w:rsidR="00E548BE" w:rsidRDefault="00E548BE" w:rsidP="00B23B89">
      <w:r>
        <w:rPr>
          <w:noProof/>
        </w:rPr>
        <w:lastRenderedPageBreak/>
        <w:drawing>
          <wp:inline distT="0" distB="0" distL="0" distR="0" wp14:anchorId="7E6086AC" wp14:editId="581B7FDA">
            <wp:extent cx="6858000" cy="44869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rm-10.jpg"/>
                    <pic:cNvPicPr/>
                  </pic:nvPicPr>
                  <pic:blipFill>
                    <a:blip r:embed="rId80">
                      <a:extLst>
                        <a:ext uri="{28A0092B-C50C-407E-A947-70E740481C1C}">
                          <a14:useLocalDpi xmlns:a14="http://schemas.microsoft.com/office/drawing/2010/main" val="0"/>
                        </a:ext>
                      </a:extLst>
                    </a:blip>
                    <a:stretch>
                      <a:fillRect/>
                    </a:stretch>
                  </pic:blipFill>
                  <pic:spPr>
                    <a:xfrm>
                      <a:off x="0" y="0"/>
                      <a:ext cx="6858000" cy="4486910"/>
                    </a:xfrm>
                    <a:prstGeom prst="rect">
                      <a:avLst/>
                    </a:prstGeom>
                  </pic:spPr>
                </pic:pic>
              </a:graphicData>
            </a:graphic>
          </wp:inline>
        </w:drawing>
      </w:r>
    </w:p>
    <w:p w14:paraId="6A1643F9" w14:textId="77777777" w:rsidR="005B0017" w:rsidRDefault="005B0017" w:rsidP="00B23B89">
      <w:r>
        <w:t>You have now completed your first Forms project.  Save it, as you will extend this in Probem 1 at the end of the chapter.</w:t>
      </w:r>
    </w:p>
    <w:p w14:paraId="733AA077" w14:textId="77777777" w:rsidR="005B0017" w:rsidRDefault="005B0017" w:rsidP="00B23B89"/>
    <w:p w14:paraId="2B2ADC7C" w14:textId="77777777" w:rsidR="005C3857" w:rsidRPr="00D3279B" w:rsidRDefault="005C3857" w:rsidP="00066141">
      <w:pPr>
        <w:pStyle w:val="Heading3"/>
      </w:pPr>
      <w:bookmarkStart w:id="80" w:name="_Toc44348542"/>
      <w:r w:rsidRPr="00D3279B">
        <w:t>Pizza Parallel Arrays, Our Second Forms Program</w:t>
      </w:r>
      <w:bookmarkEnd w:id="80"/>
    </w:p>
    <w:p w14:paraId="26594037" w14:textId="77777777" w:rsidR="005B0017" w:rsidRDefault="005B0017" w:rsidP="00B23B89">
      <w:r>
        <w:t xml:space="preserve">Now we are going to revisit the Parallel Array Pizza </w:t>
      </w:r>
      <w:r w:rsidR="00CC4E0C">
        <w:t>problem we saw as Question 4 back in Chapter 5</w:t>
      </w:r>
      <w:r>
        <w:t>. But we will code it with Forms to look ni</w:t>
      </w:r>
      <w:r w:rsidR="00CC4E0C">
        <w:t>cer, and I am making one requirements improvement. Here is the new version of the problem here:</w:t>
      </w:r>
    </w:p>
    <w:p w14:paraId="4901362D" w14:textId="77777777" w:rsidR="00CC4E0C" w:rsidRPr="00CC4E0C" w:rsidRDefault="00CC4E0C" w:rsidP="00CC4E0C">
      <w:pPr>
        <w:rPr>
          <w:i/>
        </w:rPr>
      </w:pPr>
      <w:r w:rsidRPr="00CC4E0C">
        <w:rPr>
          <w:i/>
        </w:rPr>
        <w:t xml:space="preserve">Write a program that will calculate the total cost of a pizza. The </w:t>
      </w:r>
      <w:r>
        <w:rPr>
          <w:i/>
        </w:rPr>
        <w:t>Form</w:t>
      </w:r>
      <w:r w:rsidRPr="00CC4E0C">
        <w:rPr>
          <w:i/>
        </w:rPr>
        <w:t xml:space="preserve"> should </w:t>
      </w:r>
      <w:r>
        <w:rPr>
          <w:i/>
        </w:rPr>
        <w:t xml:space="preserve">allow the user to select </w:t>
      </w:r>
      <w:r w:rsidRPr="00CC4E0C">
        <w:rPr>
          <w:i/>
        </w:rPr>
        <w:t xml:space="preserve">if they want a S, M, </w:t>
      </w:r>
      <w:r>
        <w:rPr>
          <w:i/>
        </w:rPr>
        <w:t xml:space="preserve">L </w:t>
      </w:r>
      <w:r w:rsidRPr="00CC4E0C">
        <w:rPr>
          <w:i/>
        </w:rPr>
        <w:t xml:space="preserve">or </w:t>
      </w:r>
      <w:r>
        <w:rPr>
          <w:i/>
        </w:rPr>
        <w:t>XL pizza (small, medium,</w:t>
      </w:r>
      <w:r w:rsidRPr="00CC4E0C">
        <w:rPr>
          <w:i/>
        </w:rPr>
        <w:t xml:space="preserve"> large</w:t>
      </w:r>
      <w:r>
        <w:rPr>
          <w:i/>
        </w:rPr>
        <w:t>, extra large</w:t>
      </w:r>
      <w:r w:rsidRPr="00CC4E0C">
        <w:rPr>
          <w:i/>
        </w:rPr>
        <w:t xml:space="preserve">). Based on their answer, they should add $5.00, $7.00, </w:t>
      </w:r>
      <w:r>
        <w:rPr>
          <w:i/>
        </w:rPr>
        <w:t xml:space="preserve">$9.00, </w:t>
      </w:r>
      <w:r w:rsidRPr="00CC4E0C">
        <w:rPr>
          <w:i/>
        </w:rPr>
        <w:t>or $</w:t>
      </w:r>
      <w:r>
        <w:rPr>
          <w:i/>
        </w:rPr>
        <w:t>11.</w:t>
      </w:r>
      <w:r w:rsidRPr="00CC4E0C">
        <w:rPr>
          <w:i/>
        </w:rPr>
        <w:t xml:space="preserve">00 to the total bill.  </w:t>
      </w:r>
      <w:r>
        <w:rPr>
          <w:i/>
        </w:rPr>
        <w:t xml:space="preserve">The form should also offer check boxes, so they can select from one to four extra toppings (mushrooms, sausage, pepperoni, anchovies). </w:t>
      </w:r>
      <w:r w:rsidRPr="00CC4E0C">
        <w:rPr>
          <w:i/>
        </w:rPr>
        <w:t xml:space="preserve"> </w:t>
      </w:r>
      <w:r>
        <w:rPr>
          <w:i/>
        </w:rPr>
        <w:t>Based on the size of the pizza, add this amount for every topping they select, .75, 1.00, 1.50 or 2.00.  Write</w:t>
      </w:r>
      <w:r w:rsidRPr="00CC4E0C">
        <w:rPr>
          <w:i/>
        </w:rPr>
        <w:t xml:space="preserve"> out a message telling them how much the total bill is. Keep track of the cost with a type decimal. </w:t>
      </w:r>
    </w:p>
    <w:p w14:paraId="4E883F07" w14:textId="77777777" w:rsidR="00CC4E0C" w:rsidRDefault="00CC4E0C" w:rsidP="00B23B89">
      <w:r>
        <w:t xml:space="preserve">Start a new Windows Forms project.  </w:t>
      </w:r>
      <w:r w:rsidR="00437C7E">
        <w:t xml:space="preserve">Drag the corner of the form to make it bigger. </w:t>
      </w:r>
      <w:r>
        <w:t>Drag a comboBox onto your form, this will provide our dropdown selection for the size of the pizza. We will want the values in the dropdown to be set as the form is shown to the user, so we need code to execute before the form is drawn on the screen.  To do that, double click on the empty form, and it will take you to the C# program file, and it will have created a special method.</w:t>
      </w:r>
    </w:p>
    <w:p w14:paraId="5BE6D1D9" w14:textId="77777777" w:rsidR="00CC4E0C" w:rsidRPr="00135943" w:rsidRDefault="00CC4E0C" w:rsidP="00CC4E0C">
      <w:pPr>
        <w:rPr>
          <w:sz w:val="28"/>
        </w:rPr>
      </w:pPr>
      <w:r w:rsidRPr="00135943">
        <w:rPr>
          <w:rFonts w:ascii="Consolas" w:hAnsi="Consolas" w:cs="Consolas"/>
          <w:color w:val="0000FF"/>
          <w:szCs w:val="19"/>
        </w:rPr>
        <w:t>private</w:t>
      </w:r>
      <w:r w:rsidRPr="00135943">
        <w:rPr>
          <w:rFonts w:ascii="Consolas" w:hAnsi="Consolas" w:cs="Consolas"/>
          <w:color w:val="000000"/>
          <w:szCs w:val="19"/>
        </w:rPr>
        <w:t xml:space="preserve"> </w:t>
      </w:r>
      <w:r w:rsidRPr="00135943">
        <w:rPr>
          <w:rFonts w:ascii="Consolas" w:hAnsi="Consolas" w:cs="Consolas"/>
          <w:color w:val="0000FF"/>
          <w:szCs w:val="19"/>
        </w:rPr>
        <w:t>void</w:t>
      </w:r>
      <w:r w:rsidRPr="00135943">
        <w:rPr>
          <w:rFonts w:ascii="Consolas" w:hAnsi="Consolas" w:cs="Consolas"/>
          <w:color w:val="000000"/>
          <w:szCs w:val="19"/>
        </w:rPr>
        <w:t xml:space="preserve"> Form1_Load(</w:t>
      </w:r>
      <w:r w:rsidRPr="00135943">
        <w:rPr>
          <w:rFonts w:ascii="Consolas" w:hAnsi="Consolas" w:cs="Consolas"/>
          <w:color w:val="0000FF"/>
          <w:szCs w:val="19"/>
        </w:rPr>
        <w:t>object</w:t>
      </w:r>
      <w:r w:rsidRPr="00135943">
        <w:rPr>
          <w:rFonts w:ascii="Consolas" w:hAnsi="Consolas" w:cs="Consolas"/>
          <w:color w:val="000000"/>
          <w:szCs w:val="19"/>
        </w:rPr>
        <w:t xml:space="preserve"> sender, EventArgs e)</w:t>
      </w:r>
    </w:p>
    <w:p w14:paraId="410D57A9" w14:textId="77777777" w:rsidR="00CC4E0C" w:rsidRDefault="00CC4E0C" w:rsidP="00B23B89">
      <w:r>
        <w:lastRenderedPageBreak/>
        <w:t>The code in this method will be run before the form is shown.</w:t>
      </w:r>
      <w:r w:rsidR="00DB22A7">
        <w:t xml:space="preserve"> But first, go to the very top of this class and add the three parallel arrays and price variables we need.</w:t>
      </w:r>
    </w:p>
    <w:p w14:paraId="37E8C277" w14:textId="77777777" w:rsidR="00DB22A7" w:rsidRPr="00DB22A7" w:rsidRDefault="00DB22A7" w:rsidP="00DB22A7">
      <w:pPr>
        <w:autoSpaceDE w:val="0"/>
        <w:autoSpaceDN w:val="0"/>
        <w:adjustRightInd w:val="0"/>
        <w:spacing w:before="0" w:after="0" w:line="240" w:lineRule="auto"/>
        <w:rPr>
          <w:rFonts w:ascii="Consolas" w:hAnsi="Consolas" w:cs="Consolas"/>
          <w:color w:val="000000"/>
          <w:szCs w:val="19"/>
        </w:rPr>
      </w:pPr>
      <w:r w:rsidRPr="00DB22A7">
        <w:rPr>
          <w:rFonts w:ascii="Consolas" w:hAnsi="Consolas" w:cs="Consolas"/>
          <w:color w:val="0000FF"/>
          <w:szCs w:val="19"/>
        </w:rPr>
        <w:t>public</w:t>
      </w:r>
      <w:r w:rsidRPr="00DB22A7">
        <w:rPr>
          <w:rFonts w:ascii="Consolas" w:hAnsi="Consolas" w:cs="Consolas"/>
          <w:color w:val="000000"/>
          <w:szCs w:val="19"/>
        </w:rPr>
        <w:t xml:space="preserve"> </w:t>
      </w:r>
      <w:r w:rsidRPr="00DB22A7">
        <w:rPr>
          <w:rFonts w:ascii="Consolas" w:hAnsi="Consolas" w:cs="Consolas"/>
          <w:color w:val="0000FF"/>
          <w:szCs w:val="19"/>
        </w:rPr>
        <w:t>partial</w:t>
      </w:r>
      <w:r w:rsidRPr="00DB22A7">
        <w:rPr>
          <w:rFonts w:ascii="Consolas" w:hAnsi="Consolas" w:cs="Consolas"/>
          <w:color w:val="000000"/>
          <w:szCs w:val="19"/>
        </w:rPr>
        <w:t xml:space="preserve"> </w:t>
      </w:r>
      <w:r w:rsidRPr="00DB22A7">
        <w:rPr>
          <w:rFonts w:ascii="Consolas" w:hAnsi="Consolas" w:cs="Consolas"/>
          <w:color w:val="0000FF"/>
          <w:szCs w:val="19"/>
        </w:rPr>
        <w:t>class</w:t>
      </w:r>
      <w:r w:rsidRPr="00DB22A7">
        <w:rPr>
          <w:rFonts w:ascii="Consolas" w:hAnsi="Consolas" w:cs="Consolas"/>
          <w:color w:val="000000"/>
          <w:szCs w:val="19"/>
        </w:rPr>
        <w:t xml:space="preserve"> </w:t>
      </w:r>
      <w:r w:rsidRPr="00DB22A7">
        <w:rPr>
          <w:rFonts w:ascii="Consolas" w:hAnsi="Consolas" w:cs="Consolas"/>
          <w:color w:val="2B91AF"/>
          <w:szCs w:val="19"/>
        </w:rPr>
        <w:t>Form1</w:t>
      </w:r>
      <w:r w:rsidRPr="00DB22A7">
        <w:rPr>
          <w:rFonts w:ascii="Consolas" w:hAnsi="Consolas" w:cs="Consolas"/>
          <w:color w:val="000000"/>
          <w:szCs w:val="19"/>
        </w:rPr>
        <w:t xml:space="preserve"> : Form</w:t>
      </w:r>
    </w:p>
    <w:p w14:paraId="7779216C" w14:textId="77777777" w:rsidR="00DB22A7" w:rsidRPr="00DB22A7" w:rsidRDefault="00DB22A7" w:rsidP="00DB22A7">
      <w:pPr>
        <w:autoSpaceDE w:val="0"/>
        <w:autoSpaceDN w:val="0"/>
        <w:adjustRightInd w:val="0"/>
        <w:spacing w:before="0" w:after="0" w:line="240" w:lineRule="auto"/>
        <w:rPr>
          <w:rFonts w:ascii="Consolas" w:hAnsi="Consolas" w:cs="Consolas"/>
          <w:color w:val="000000"/>
          <w:szCs w:val="19"/>
        </w:rPr>
      </w:pPr>
      <w:r w:rsidRPr="00DB22A7">
        <w:rPr>
          <w:rFonts w:ascii="Consolas" w:hAnsi="Consolas" w:cs="Consolas"/>
          <w:color w:val="000000"/>
          <w:szCs w:val="19"/>
        </w:rPr>
        <w:t>{</w:t>
      </w:r>
    </w:p>
    <w:p w14:paraId="7D043666" w14:textId="77777777" w:rsidR="00DB22A7" w:rsidRPr="00DB22A7" w:rsidRDefault="00DB22A7" w:rsidP="00DB22A7">
      <w:pPr>
        <w:autoSpaceDE w:val="0"/>
        <w:autoSpaceDN w:val="0"/>
        <w:adjustRightInd w:val="0"/>
        <w:spacing w:before="0" w:after="0" w:line="240" w:lineRule="auto"/>
        <w:rPr>
          <w:rFonts w:ascii="Consolas" w:hAnsi="Consolas" w:cs="Consolas"/>
          <w:color w:val="000000"/>
          <w:szCs w:val="19"/>
        </w:rPr>
      </w:pPr>
      <w:r w:rsidRPr="00DB22A7">
        <w:rPr>
          <w:rFonts w:ascii="Consolas" w:hAnsi="Consolas" w:cs="Consolas"/>
          <w:color w:val="000000"/>
          <w:szCs w:val="19"/>
        </w:rPr>
        <w:t xml:space="preserve">    </w:t>
      </w:r>
      <w:r w:rsidRPr="00DB22A7">
        <w:rPr>
          <w:rFonts w:ascii="Consolas" w:hAnsi="Consolas" w:cs="Consolas"/>
          <w:color w:val="008000"/>
          <w:szCs w:val="19"/>
        </w:rPr>
        <w:t>// add these 4 lines</w:t>
      </w:r>
      <w:r>
        <w:rPr>
          <w:rFonts w:ascii="Consolas" w:hAnsi="Consolas" w:cs="Consolas"/>
          <w:color w:val="008000"/>
          <w:szCs w:val="19"/>
        </w:rPr>
        <w:t xml:space="preserve"> here</w:t>
      </w:r>
    </w:p>
    <w:p w14:paraId="25A7E529" w14:textId="77777777" w:rsidR="00DB22A7" w:rsidRPr="00DB22A7" w:rsidRDefault="00DB22A7" w:rsidP="00DB22A7">
      <w:pPr>
        <w:autoSpaceDE w:val="0"/>
        <w:autoSpaceDN w:val="0"/>
        <w:adjustRightInd w:val="0"/>
        <w:spacing w:before="0" w:after="0" w:line="240" w:lineRule="auto"/>
        <w:rPr>
          <w:rFonts w:ascii="Consolas" w:hAnsi="Consolas" w:cs="Consolas"/>
          <w:color w:val="000000"/>
          <w:szCs w:val="19"/>
        </w:rPr>
      </w:pPr>
      <w:r w:rsidRPr="00DB22A7">
        <w:rPr>
          <w:rFonts w:ascii="Consolas" w:hAnsi="Consolas" w:cs="Consolas"/>
          <w:color w:val="000000"/>
          <w:szCs w:val="19"/>
        </w:rPr>
        <w:t xml:space="preserve">    </w:t>
      </w:r>
      <w:r w:rsidRPr="00DB22A7">
        <w:rPr>
          <w:rFonts w:ascii="Consolas" w:hAnsi="Consolas" w:cs="Consolas"/>
          <w:color w:val="0000FF"/>
          <w:szCs w:val="19"/>
        </w:rPr>
        <w:t>string</w:t>
      </w:r>
      <w:r w:rsidRPr="00DB22A7">
        <w:rPr>
          <w:rFonts w:ascii="Consolas" w:hAnsi="Consolas" w:cs="Consolas"/>
          <w:color w:val="000000"/>
          <w:szCs w:val="19"/>
        </w:rPr>
        <w:t xml:space="preserve">[] Sizes = </w:t>
      </w:r>
      <w:r w:rsidRPr="00DB22A7">
        <w:rPr>
          <w:rFonts w:ascii="Consolas" w:hAnsi="Consolas" w:cs="Consolas"/>
          <w:color w:val="0000FF"/>
          <w:szCs w:val="19"/>
        </w:rPr>
        <w:t>new</w:t>
      </w:r>
      <w:r w:rsidRPr="00DB22A7">
        <w:rPr>
          <w:rFonts w:ascii="Consolas" w:hAnsi="Consolas" w:cs="Consolas"/>
          <w:color w:val="000000"/>
          <w:szCs w:val="19"/>
        </w:rPr>
        <w:t xml:space="preserve"> </w:t>
      </w:r>
      <w:r w:rsidRPr="00DB22A7">
        <w:rPr>
          <w:rFonts w:ascii="Consolas" w:hAnsi="Consolas" w:cs="Consolas"/>
          <w:color w:val="0000FF"/>
          <w:szCs w:val="19"/>
        </w:rPr>
        <w:t>string</w:t>
      </w:r>
      <w:r w:rsidRPr="00DB22A7">
        <w:rPr>
          <w:rFonts w:ascii="Consolas" w:hAnsi="Consolas" w:cs="Consolas"/>
          <w:color w:val="000000"/>
          <w:szCs w:val="19"/>
        </w:rPr>
        <w:t xml:space="preserve">[4] { </w:t>
      </w:r>
      <w:r w:rsidRPr="00DB22A7">
        <w:rPr>
          <w:rFonts w:ascii="Consolas" w:hAnsi="Consolas" w:cs="Consolas"/>
          <w:color w:val="A31515"/>
          <w:szCs w:val="19"/>
        </w:rPr>
        <w:t>"S"</w:t>
      </w:r>
      <w:r w:rsidRPr="00DB22A7">
        <w:rPr>
          <w:rFonts w:ascii="Consolas" w:hAnsi="Consolas" w:cs="Consolas"/>
          <w:color w:val="000000"/>
          <w:szCs w:val="19"/>
        </w:rPr>
        <w:t xml:space="preserve">, </w:t>
      </w:r>
      <w:r w:rsidRPr="00DB22A7">
        <w:rPr>
          <w:rFonts w:ascii="Consolas" w:hAnsi="Consolas" w:cs="Consolas"/>
          <w:color w:val="A31515"/>
          <w:szCs w:val="19"/>
        </w:rPr>
        <w:t>"M"</w:t>
      </w:r>
      <w:r w:rsidRPr="00DB22A7">
        <w:rPr>
          <w:rFonts w:ascii="Consolas" w:hAnsi="Consolas" w:cs="Consolas"/>
          <w:color w:val="000000"/>
          <w:szCs w:val="19"/>
        </w:rPr>
        <w:t xml:space="preserve">, </w:t>
      </w:r>
      <w:r w:rsidRPr="00DB22A7">
        <w:rPr>
          <w:rFonts w:ascii="Consolas" w:hAnsi="Consolas" w:cs="Consolas"/>
          <w:color w:val="A31515"/>
          <w:szCs w:val="19"/>
        </w:rPr>
        <w:t>"L"</w:t>
      </w:r>
      <w:r w:rsidRPr="00DB22A7">
        <w:rPr>
          <w:rFonts w:ascii="Consolas" w:hAnsi="Consolas" w:cs="Consolas"/>
          <w:color w:val="000000"/>
          <w:szCs w:val="19"/>
        </w:rPr>
        <w:t xml:space="preserve">, </w:t>
      </w:r>
      <w:r w:rsidRPr="00DB22A7">
        <w:rPr>
          <w:rFonts w:ascii="Consolas" w:hAnsi="Consolas" w:cs="Consolas"/>
          <w:color w:val="A31515"/>
          <w:szCs w:val="19"/>
        </w:rPr>
        <w:t>"XL"</w:t>
      </w:r>
      <w:r w:rsidRPr="00DB22A7">
        <w:rPr>
          <w:rFonts w:ascii="Consolas" w:hAnsi="Consolas" w:cs="Consolas"/>
          <w:color w:val="000000"/>
          <w:szCs w:val="19"/>
        </w:rPr>
        <w:t xml:space="preserve"> };</w:t>
      </w:r>
    </w:p>
    <w:p w14:paraId="350F2458" w14:textId="77777777" w:rsidR="00DB22A7" w:rsidRPr="00DB22A7" w:rsidRDefault="00DB22A7" w:rsidP="00DB22A7">
      <w:pPr>
        <w:autoSpaceDE w:val="0"/>
        <w:autoSpaceDN w:val="0"/>
        <w:adjustRightInd w:val="0"/>
        <w:spacing w:before="0" w:after="0" w:line="240" w:lineRule="auto"/>
        <w:rPr>
          <w:rFonts w:ascii="Consolas" w:hAnsi="Consolas" w:cs="Consolas"/>
          <w:color w:val="000000"/>
          <w:szCs w:val="19"/>
        </w:rPr>
      </w:pPr>
      <w:r w:rsidRPr="00DB22A7">
        <w:rPr>
          <w:rFonts w:ascii="Consolas" w:hAnsi="Consolas" w:cs="Consolas"/>
          <w:color w:val="000000"/>
          <w:szCs w:val="19"/>
        </w:rPr>
        <w:t xml:space="preserve">    </w:t>
      </w:r>
      <w:r w:rsidRPr="00DB22A7">
        <w:rPr>
          <w:rFonts w:ascii="Consolas" w:hAnsi="Consolas" w:cs="Consolas"/>
          <w:color w:val="0000FF"/>
          <w:szCs w:val="19"/>
        </w:rPr>
        <w:t>decimal</w:t>
      </w:r>
      <w:r w:rsidRPr="00DB22A7">
        <w:rPr>
          <w:rFonts w:ascii="Consolas" w:hAnsi="Consolas" w:cs="Consolas"/>
          <w:color w:val="000000"/>
          <w:szCs w:val="19"/>
        </w:rPr>
        <w:t xml:space="preserve">[] Prices = </w:t>
      </w:r>
      <w:r w:rsidRPr="00DB22A7">
        <w:rPr>
          <w:rFonts w:ascii="Consolas" w:hAnsi="Consolas" w:cs="Consolas"/>
          <w:color w:val="0000FF"/>
          <w:szCs w:val="19"/>
        </w:rPr>
        <w:t>new</w:t>
      </w:r>
      <w:r w:rsidRPr="00DB22A7">
        <w:rPr>
          <w:rFonts w:ascii="Consolas" w:hAnsi="Consolas" w:cs="Consolas"/>
          <w:color w:val="000000"/>
          <w:szCs w:val="19"/>
        </w:rPr>
        <w:t xml:space="preserve"> </w:t>
      </w:r>
      <w:r w:rsidRPr="00DB22A7">
        <w:rPr>
          <w:rFonts w:ascii="Consolas" w:hAnsi="Consolas" w:cs="Consolas"/>
          <w:color w:val="0000FF"/>
          <w:szCs w:val="19"/>
        </w:rPr>
        <w:t>decimal</w:t>
      </w:r>
      <w:r w:rsidRPr="00DB22A7">
        <w:rPr>
          <w:rFonts w:ascii="Consolas" w:hAnsi="Consolas" w:cs="Consolas"/>
          <w:color w:val="000000"/>
          <w:szCs w:val="19"/>
        </w:rPr>
        <w:t>[4] { 5, 7, 9, 11 };</w:t>
      </w:r>
    </w:p>
    <w:p w14:paraId="20F224A1" w14:textId="77777777" w:rsidR="00DB22A7" w:rsidRPr="00DB22A7" w:rsidRDefault="00DB22A7" w:rsidP="00DB22A7">
      <w:pPr>
        <w:autoSpaceDE w:val="0"/>
        <w:autoSpaceDN w:val="0"/>
        <w:adjustRightInd w:val="0"/>
        <w:spacing w:before="0" w:after="0" w:line="240" w:lineRule="auto"/>
        <w:rPr>
          <w:rFonts w:ascii="Consolas" w:hAnsi="Consolas" w:cs="Consolas"/>
          <w:color w:val="000000"/>
          <w:szCs w:val="19"/>
        </w:rPr>
      </w:pPr>
      <w:r w:rsidRPr="00DB22A7">
        <w:rPr>
          <w:rFonts w:ascii="Consolas" w:hAnsi="Consolas" w:cs="Consolas"/>
          <w:color w:val="000000"/>
          <w:szCs w:val="19"/>
        </w:rPr>
        <w:t xml:space="preserve">    </w:t>
      </w:r>
      <w:r w:rsidRPr="00DB22A7">
        <w:rPr>
          <w:rFonts w:ascii="Consolas" w:hAnsi="Consolas" w:cs="Consolas"/>
          <w:color w:val="0000FF"/>
          <w:szCs w:val="19"/>
        </w:rPr>
        <w:t>decimal</w:t>
      </w:r>
      <w:r w:rsidRPr="00DB22A7">
        <w:rPr>
          <w:rFonts w:ascii="Consolas" w:hAnsi="Consolas" w:cs="Consolas"/>
          <w:color w:val="000000"/>
          <w:szCs w:val="19"/>
        </w:rPr>
        <w:t xml:space="preserve">[] Toppings = </w:t>
      </w:r>
      <w:r w:rsidRPr="00DB22A7">
        <w:rPr>
          <w:rFonts w:ascii="Consolas" w:hAnsi="Consolas" w:cs="Consolas"/>
          <w:color w:val="0000FF"/>
          <w:szCs w:val="19"/>
        </w:rPr>
        <w:t>new</w:t>
      </w:r>
      <w:r w:rsidRPr="00DB22A7">
        <w:rPr>
          <w:rFonts w:ascii="Consolas" w:hAnsi="Consolas" w:cs="Consolas"/>
          <w:color w:val="000000"/>
          <w:szCs w:val="19"/>
        </w:rPr>
        <w:t xml:space="preserve"> </w:t>
      </w:r>
      <w:r w:rsidRPr="00DB22A7">
        <w:rPr>
          <w:rFonts w:ascii="Consolas" w:hAnsi="Consolas" w:cs="Consolas"/>
          <w:color w:val="0000FF"/>
          <w:szCs w:val="19"/>
        </w:rPr>
        <w:t>decimal</w:t>
      </w:r>
      <w:r w:rsidRPr="00DB22A7">
        <w:rPr>
          <w:rFonts w:ascii="Consolas" w:hAnsi="Consolas" w:cs="Consolas"/>
          <w:color w:val="000000"/>
          <w:szCs w:val="19"/>
        </w:rPr>
        <w:t>[4] { .75m, 1, 2, 3 };</w:t>
      </w:r>
    </w:p>
    <w:p w14:paraId="0473F41B" w14:textId="77777777" w:rsidR="00DB22A7" w:rsidRPr="00DB22A7" w:rsidRDefault="00DB22A7" w:rsidP="00DB22A7">
      <w:pPr>
        <w:rPr>
          <w:sz w:val="28"/>
        </w:rPr>
      </w:pPr>
      <w:r w:rsidRPr="00DB22A7">
        <w:rPr>
          <w:rFonts w:ascii="Consolas" w:hAnsi="Consolas" w:cs="Consolas"/>
          <w:color w:val="000000"/>
          <w:szCs w:val="19"/>
        </w:rPr>
        <w:t xml:space="preserve">    </w:t>
      </w:r>
      <w:r w:rsidRPr="00DB22A7">
        <w:rPr>
          <w:rFonts w:ascii="Consolas" w:hAnsi="Consolas" w:cs="Consolas"/>
          <w:color w:val="0000FF"/>
          <w:szCs w:val="19"/>
        </w:rPr>
        <w:t>decimal</w:t>
      </w:r>
      <w:r w:rsidRPr="00DB22A7">
        <w:rPr>
          <w:rFonts w:ascii="Consolas" w:hAnsi="Consolas" w:cs="Consolas"/>
          <w:color w:val="000000"/>
          <w:szCs w:val="19"/>
        </w:rPr>
        <w:t xml:space="preserve"> price = 0;</w:t>
      </w:r>
    </w:p>
    <w:p w14:paraId="6F686B73" w14:textId="77777777" w:rsidR="00DB22A7" w:rsidRDefault="00DB22A7" w:rsidP="00B23B89">
      <w:r>
        <w:t>Now go to you newly created Form1_Loaded method initialize the comboBox1 by adding one line of code. It has a property name DataSource, that you can set to be a “collection” of data.  In our case, our collection of data is our Sizes array.</w:t>
      </w:r>
    </w:p>
    <w:p w14:paraId="13EF0B19" w14:textId="77777777" w:rsidR="00DB22A7" w:rsidRPr="00135943" w:rsidRDefault="00DB22A7" w:rsidP="00DB22A7">
      <w:pPr>
        <w:rPr>
          <w:sz w:val="28"/>
        </w:rPr>
      </w:pPr>
      <w:r w:rsidRPr="00135943">
        <w:rPr>
          <w:rFonts w:ascii="Consolas" w:hAnsi="Consolas" w:cs="Consolas"/>
          <w:color w:val="000000"/>
          <w:szCs w:val="19"/>
        </w:rPr>
        <w:t>comboBox1.DataSource = Sizes;</w:t>
      </w:r>
    </w:p>
    <w:p w14:paraId="54897C59" w14:textId="77777777" w:rsidR="00DB22A7" w:rsidRDefault="00DB22A7" w:rsidP="00B23B89">
      <w:r>
        <w:t>Run your Form program and you should see your dropdown list populated with our pizza sizes. We have just taken advantage of a considerable amount of code that is supplied in the comboBox Class, as it was very easy to load it with data.</w:t>
      </w:r>
    </w:p>
    <w:p w14:paraId="39743A00" w14:textId="77777777" w:rsidR="00437C7E" w:rsidRDefault="00437C7E" w:rsidP="00B23B89">
      <w:r>
        <w:rPr>
          <w:noProof/>
        </w:rPr>
        <w:drawing>
          <wp:inline distT="0" distB="0" distL="0" distR="0" wp14:anchorId="3204A257" wp14:editId="76D4BCC4">
            <wp:extent cx="3474720" cy="277150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orm2-1.jpg"/>
                    <pic:cNvPicPr/>
                  </pic:nvPicPr>
                  <pic:blipFill>
                    <a:blip r:embed="rId81">
                      <a:extLst>
                        <a:ext uri="{28A0092B-C50C-407E-A947-70E740481C1C}">
                          <a14:useLocalDpi xmlns:a14="http://schemas.microsoft.com/office/drawing/2010/main" val="0"/>
                        </a:ext>
                      </a:extLst>
                    </a:blip>
                    <a:stretch>
                      <a:fillRect/>
                    </a:stretch>
                  </pic:blipFill>
                  <pic:spPr>
                    <a:xfrm>
                      <a:off x="0" y="0"/>
                      <a:ext cx="3495018" cy="2787693"/>
                    </a:xfrm>
                    <a:prstGeom prst="rect">
                      <a:avLst/>
                    </a:prstGeom>
                  </pic:spPr>
                </pic:pic>
              </a:graphicData>
            </a:graphic>
          </wp:inline>
        </w:drawing>
      </w:r>
    </w:p>
    <w:p w14:paraId="3AE1D968" w14:textId="77777777" w:rsidR="00437C7E" w:rsidRDefault="00437C7E" w:rsidP="00B23B89"/>
    <w:p w14:paraId="055E4898" w14:textId="77777777" w:rsidR="00437C7E" w:rsidRDefault="00DB22A7" w:rsidP="00B23B89">
      <w:r>
        <w:t>Now drag in a textBox towards the bottom of your form, and rename it to textBoxTotal.  This is where we will show the customer the cost for their pizza.  In order for us to have code that reacts to the dropdown setting, we need an event to happen to run some code.  As before, we will use a button click event.  Drag</w:t>
      </w:r>
      <w:r w:rsidR="00207617">
        <w:t xml:space="preserve"> </w:t>
      </w:r>
      <w:r>
        <w:t xml:space="preserve"> a button into the form, </w:t>
      </w:r>
      <w:r w:rsidR="00135943">
        <w:t>being careful not to double click the button. Y</w:t>
      </w:r>
      <w:r w:rsidR="00437C7E">
        <w:t xml:space="preserve">ou can leave the name of </w:t>
      </w:r>
      <w:r w:rsidR="00135943">
        <w:t xml:space="preserve">this button </w:t>
      </w:r>
      <w:r>
        <w:t xml:space="preserve">object as button1, but modify its Text property to say </w:t>
      </w:r>
      <w:r w:rsidR="00135943">
        <w:t xml:space="preserve">BUY. </w:t>
      </w:r>
    </w:p>
    <w:p w14:paraId="0D13B295" w14:textId="77777777" w:rsidR="00207617" w:rsidRDefault="00207617" w:rsidP="00B23B89">
      <w:r>
        <w:rPr>
          <w:noProof/>
        </w:rPr>
        <w:lastRenderedPageBreak/>
        <w:drawing>
          <wp:inline distT="0" distB="0" distL="0" distR="0" wp14:anchorId="5A5AB140" wp14:editId="644EBC70">
            <wp:extent cx="6858000" cy="44780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orm2-2.jpg"/>
                    <pic:cNvPicPr/>
                  </pic:nvPicPr>
                  <pic:blipFill>
                    <a:blip r:embed="rId82">
                      <a:extLst>
                        <a:ext uri="{28A0092B-C50C-407E-A947-70E740481C1C}">
                          <a14:useLocalDpi xmlns:a14="http://schemas.microsoft.com/office/drawing/2010/main" val="0"/>
                        </a:ext>
                      </a:extLst>
                    </a:blip>
                    <a:stretch>
                      <a:fillRect/>
                    </a:stretch>
                  </pic:blipFill>
                  <pic:spPr>
                    <a:xfrm>
                      <a:off x="0" y="0"/>
                      <a:ext cx="6858000" cy="4478020"/>
                    </a:xfrm>
                    <a:prstGeom prst="rect">
                      <a:avLst/>
                    </a:prstGeom>
                  </pic:spPr>
                </pic:pic>
              </a:graphicData>
            </a:graphic>
          </wp:inline>
        </w:drawing>
      </w:r>
    </w:p>
    <w:p w14:paraId="47B6BCEB" w14:textId="77777777" w:rsidR="00437C7E" w:rsidRDefault="00437C7E" w:rsidP="00B23B89"/>
    <w:p w14:paraId="487A6574" w14:textId="77777777" w:rsidR="00DB22A7" w:rsidRDefault="00135943" w:rsidP="00B23B89">
      <w:r>
        <w:t>NOW double click it and you will be taken back to your C# code, and a new method will have been created by Visual Studio for you;</w:t>
      </w:r>
    </w:p>
    <w:p w14:paraId="1A92E411" w14:textId="77777777" w:rsidR="00135943" w:rsidRPr="00135943" w:rsidRDefault="00135943" w:rsidP="00135943">
      <w:pPr>
        <w:rPr>
          <w:sz w:val="28"/>
        </w:rPr>
      </w:pPr>
      <w:r w:rsidRPr="00135943">
        <w:rPr>
          <w:rFonts w:ascii="Consolas" w:hAnsi="Consolas" w:cs="Consolas"/>
          <w:color w:val="0000FF"/>
          <w:szCs w:val="19"/>
        </w:rPr>
        <w:t>private</w:t>
      </w:r>
      <w:r w:rsidRPr="00135943">
        <w:rPr>
          <w:rFonts w:ascii="Consolas" w:hAnsi="Consolas" w:cs="Consolas"/>
          <w:color w:val="000000"/>
          <w:szCs w:val="19"/>
        </w:rPr>
        <w:t xml:space="preserve"> </w:t>
      </w:r>
      <w:r w:rsidRPr="00135943">
        <w:rPr>
          <w:rFonts w:ascii="Consolas" w:hAnsi="Consolas" w:cs="Consolas"/>
          <w:color w:val="0000FF"/>
          <w:szCs w:val="19"/>
        </w:rPr>
        <w:t>void</w:t>
      </w:r>
      <w:r w:rsidRPr="00135943">
        <w:rPr>
          <w:rFonts w:ascii="Consolas" w:hAnsi="Consolas" w:cs="Consolas"/>
          <w:color w:val="000000"/>
          <w:szCs w:val="19"/>
        </w:rPr>
        <w:t xml:space="preserve"> button1_Click(</w:t>
      </w:r>
      <w:r w:rsidRPr="00135943">
        <w:rPr>
          <w:rFonts w:ascii="Consolas" w:hAnsi="Consolas" w:cs="Consolas"/>
          <w:color w:val="0000FF"/>
          <w:szCs w:val="19"/>
        </w:rPr>
        <w:t>object</w:t>
      </w:r>
      <w:r w:rsidRPr="00135943">
        <w:rPr>
          <w:rFonts w:ascii="Consolas" w:hAnsi="Consolas" w:cs="Consolas"/>
          <w:color w:val="000000"/>
          <w:szCs w:val="19"/>
        </w:rPr>
        <w:t xml:space="preserve"> sender, EventArgs e)</w:t>
      </w:r>
    </w:p>
    <w:p w14:paraId="10441A40" w14:textId="77777777" w:rsidR="00135943" w:rsidRDefault="005C3857" w:rsidP="00B23B89">
      <w:r>
        <w:t xml:space="preserve">In this method, we need to calculate the cost. So we have to walk through our Sizes array to find a match between the selected pizza size, and an element in the Size array. Once we have that index, we can use that index to get the pizza cost from the Prices array, and write it out to the user.  So first, we need to get the string value </w:t>
      </w:r>
      <w:r w:rsidR="001C5DAE">
        <w:t>of the selected drop down choice. This code will do that:</w:t>
      </w:r>
    </w:p>
    <w:p w14:paraId="1FAFB3F6" w14:textId="77777777" w:rsidR="001C5DAE" w:rsidRPr="001C5DAE" w:rsidRDefault="001C5DAE" w:rsidP="00B23B89">
      <w:pPr>
        <w:rPr>
          <w:sz w:val="28"/>
        </w:rPr>
      </w:pPr>
      <w:r w:rsidRPr="001C5DAE">
        <w:rPr>
          <w:rFonts w:ascii="Consolas" w:hAnsi="Consolas" w:cs="Consolas"/>
          <w:color w:val="0000FF"/>
          <w:szCs w:val="19"/>
        </w:rPr>
        <w:t>string</w:t>
      </w:r>
      <w:r w:rsidRPr="001C5DAE">
        <w:rPr>
          <w:rFonts w:ascii="Consolas" w:hAnsi="Consolas" w:cs="Consolas"/>
          <w:color w:val="000000"/>
          <w:szCs w:val="19"/>
        </w:rPr>
        <w:t xml:space="preserve"> size = (comboBox1.SelectedValue).ToString();</w:t>
      </w:r>
    </w:p>
    <w:p w14:paraId="3297AC60" w14:textId="77777777" w:rsidR="001C5DAE" w:rsidRDefault="001C5DAE" w:rsidP="00B23B89">
      <w:r>
        <w:t>That reads a property, SelectedValue, form the comboBox1 object, and ask for it in the form of a text string. Now we need a loop to match that value to one in our array:</w:t>
      </w:r>
    </w:p>
    <w:p w14:paraId="7FBCA7B4" w14:textId="77777777" w:rsidR="001C5DAE" w:rsidRPr="001C5DAE" w:rsidRDefault="001C5DAE" w:rsidP="001C5DAE">
      <w:pPr>
        <w:autoSpaceDE w:val="0"/>
        <w:autoSpaceDN w:val="0"/>
        <w:adjustRightInd w:val="0"/>
        <w:spacing w:before="0" w:after="0" w:line="240" w:lineRule="auto"/>
        <w:rPr>
          <w:rFonts w:ascii="Consolas" w:hAnsi="Consolas" w:cs="Consolas"/>
          <w:color w:val="000000"/>
          <w:szCs w:val="19"/>
        </w:rPr>
      </w:pPr>
      <w:r w:rsidRPr="001C5DAE">
        <w:rPr>
          <w:rFonts w:ascii="Consolas" w:hAnsi="Consolas" w:cs="Consolas"/>
          <w:color w:val="0000FF"/>
          <w:szCs w:val="19"/>
        </w:rPr>
        <w:t>for</w:t>
      </w:r>
      <w:r w:rsidRPr="001C5DAE">
        <w:rPr>
          <w:rFonts w:ascii="Consolas" w:hAnsi="Consolas" w:cs="Consolas"/>
          <w:color w:val="000000"/>
          <w:szCs w:val="19"/>
        </w:rPr>
        <w:t xml:space="preserve"> (</w:t>
      </w:r>
      <w:r w:rsidRPr="001C5DAE">
        <w:rPr>
          <w:rFonts w:ascii="Consolas" w:hAnsi="Consolas" w:cs="Consolas"/>
          <w:color w:val="0000FF"/>
          <w:szCs w:val="19"/>
        </w:rPr>
        <w:t>int</w:t>
      </w:r>
      <w:r w:rsidRPr="001C5DAE">
        <w:rPr>
          <w:rFonts w:ascii="Consolas" w:hAnsi="Consolas" w:cs="Consolas"/>
          <w:color w:val="000000"/>
          <w:szCs w:val="19"/>
        </w:rPr>
        <w:t xml:space="preserve"> i = 0; i &lt; Sizes.Length; i++)</w:t>
      </w:r>
    </w:p>
    <w:p w14:paraId="037A9383" w14:textId="77777777" w:rsidR="001C5DAE" w:rsidRPr="001C5DAE" w:rsidRDefault="001C5DAE" w:rsidP="001C5DAE">
      <w:pPr>
        <w:autoSpaceDE w:val="0"/>
        <w:autoSpaceDN w:val="0"/>
        <w:adjustRightInd w:val="0"/>
        <w:spacing w:before="0" w:after="0" w:line="240" w:lineRule="auto"/>
        <w:rPr>
          <w:rFonts w:ascii="Consolas" w:hAnsi="Consolas" w:cs="Consolas"/>
          <w:color w:val="000000"/>
          <w:szCs w:val="19"/>
        </w:rPr>
      </w:pPr>
      <w:r w:rsidRPr="001C5DAE">
        <w:rPr>
          <w:rFonts w:ascii="Consolas" w:hAnsi="Consolas" w:cs="Consolas"/>
          <w:color w:val="000000"/>
          <w:szCs w:val="19"/>
        </w:rPr>
        <w:t>{</w:t>
      </w:r>
    </w:p>
    <w:p w14:paraId="1079CA74" w14:textId="77777777" w:rsidR="001C5DAE" w:rsidRPr="001C5DAE" w:rsidRDefault="001C5DAE" w:rsidP="001C5DAE">
      <w:pPr>
        <w:autoSpaceDE w:val="0"/>
        <w:autoSpaceDN w:val="0"/>
        <w:adjustRightInd w:val="0"/>
        <w:spacing w:before="0" w:after="0" w:line="240" w:lineRule="auto"/>
        <w:rPr>
          <w:rFonts w:ascii="Consolas" w:hAnsi="Consolas" w:cs="Consolas"/>
          <w:color w:val="000000"/>
          <w:szCs w:val="19"/>
        </w:rPr>
      </w:pPr>
      <w:r w:rsidRPr="001C5DAE">
        <w:rPr>
          <w:rFonts w:ascii="Consolas" w:hAnsi="Consolas" w:cs="Consolas"/>
          <w:color w:val="000000"/>
          <w:szCs w:val="19"/>
        </w:rPr>
        <w:t xml:space="preserve">    </w:t>
      </w:r>
      <w:r w:rsidRPr="001C5DAE">
        <w:rPr>
          <w:rFonts w:ascii="Consolas" w:hAnsi="Consolas" w:cs="Consolas"/>
          <w:color w:val="0000FF"/>
          <w:szCs w:val="19"/>
        </w:rPr>
        <w:t>if</w:t>
      </w:r>
      <w:r w:rsidRPr="001C5DAE">
        <w:rPr>
          <w:rFonts w:ascii="Consolas" w:hAnsi="Consolas" w:cs="Consolas"/>
          <w:color w:val="000000"/>
          <w:szCs w:val="19"/>
        </w:rPr>
        <w:t xml:space="preserve"> (Sizes[i] == size)</w:t>
      </w:r>
    </w:p>
    <w:p w14:paraId="2B589105" w14:textId="77777777" w:rsidR="001C5DAE" w:rsidRPr="001C5DAE" w:rsidRDefault="001C5DAE" w:rsidP="001C5DAE">
      <w:pPr>
        <w:autoSpaceDE w:val="0"/>
        <w:autoSpaceDN w:val="0"/>
        <w:adjustRightInd w:val="0"/>
        <w:spacing w:before="0" w:after="0" w:line="240" w:lineRule="auto"/>
        <w:rPr>
          <w:rFonts w:ascii="Consolas" w:hAnsi="Consolas" w:cs="Consolas"/>
          <w:color w:val="000000"/>
          <w:szCs w:val="19"/>
        </w:rPr>
      </w:pPr>
      <w:r w:rsidRPr="001C5DAE">
        <w:rPr>
          <w:rFonts w:ascii="Consolas" w:hAnsi="Consolas" w:cs="Consolas"/>
          <w:color w:val="000000"/>
          <w:szCs w:val="19"/>
        </w:rPr>
        <w:t xml:space="preserve">    {</w:t>
      </w:r>
    </w:p>
    <w:p w14:paraId="7FC02E3A" w14:textId="77777777" w:rsidR="001C5DAE" w:rsidRPr="001C5DAE" w:rsidRDefault="001C5DAE" w:rsidP="001C5DAE">
      <w:pPr>
        <w:autoSpaceDE w:val="0"/>
        <w:autoSpaceDN w:val="0"/>
        <w:adjustRightInd w:val="0"/>
        <w:spacing w:before="0" w:after="0" w:line="240" w:lineRule="auto"/>
        <w:rPr>
          <w:rFonts w:ascii="Consolas" w:hAnsi="Consolas" w:cs="Consolas"/>
          <w:color w:val="000000"/>
          <w:szCs w:val="19"/>
        </w:rPr>
      </w:pPr>
      <w:r w:rsidRPr="001C5DAE">
        <w:rPr>
          <w:rFonts w:ascii="Consolas" w:hAnsi="Consolas" w:cs="Consolas"/>
          <w:color w:val="000000"/>
          <w:szCs w:val="19"/>
        </w:rPr>
        <w:t xml:space="preserve">        price = Prices[i];</w:t>
      </w:r>
    </w:p>
    <w:p w14:paraId="0ABA56DE" w14:textId="77777777" w:rsidR="001C5DAE" w:rsidRPr="001C5DAE" w:rsidRDefault="001C5DAE" w:rsidP="001C5DAE">
      <w:pPr>
        <w:autoSpaceDE w:val="0"/>
        <w:autoSpaceDN w:val="0"/>
        <w:adjustRightInd w:val="0"/>
        <w:spacing w:before="0" w:after="0" w:line="240" w:lineRule="auto"/>
        <w:rPr>
          <w:rFonts w:ascii="Consolas" w:hAnsi="Consolas" w:cs="Consolas"/>
          <w:color w:val="000000"/>
          <w:szCs w:val="19"/>
        </w:rPr>
      </w:pPr>
      <w:r w:rsidRPr="001C5DAE">
        <w:rPr>
          <w:rFonts w:ascii="Consolas" w:hAnsi="Consolas" w:cs="Consolas"/>
          <w:color w:val="000000"/>
          <w:szCs w:val="19"/>
        </w:rPr>
        <w:t xml:space="preserve">                   </w:t>
      </w:r>
    </w:p>
    <w:p w14:paraId="29A3366D" w14:textId="77777777" w:rsidR="001C5DAE" w:rsidRPr="001C5DAE" w:rsidRDefault="001C5DAE" w:rsidP="001C5DAE">
      <w:pPr>
        <w:autoSpaceDE w:val="0"/>
        <w:autoSpaceDN w:val="0"/>
        <w:adjustRightInd w:val="0"/>
        <w:spacing w:before="0" w:after="0" w:line="240" w:lineRule="auto"/>
        <w:rPr>
          <w:rFonts w:ascii="Consolas" w:hAnsi="Consolas" w:cs="Consolas"/>
          <w:color w:val="000000"/>
          <w:szCs w:val="19"/>
        </w:rPr>
      </w:pPr>
      <w:r w:rsidRPr="001C5DAE">
        <w:rPr>
          <w:rFonts w:ascii="Consolas" w:hAnsi="Consolas" w:cs="Consolas"/>
          <w:color w:val="000000"/>
          <w:szCs w:val="19"/>
        </w:rPr>
        <w:t xml:space="preserve">    }</w:t>
      </w:r>
    </w:p>
    <w:p w14:paraId="756BBAC7" w14:textId="77777777" w:rsidR="001C5DAE" w:rsidRPr="001C5DAE" w:rsidRDefault="001C5DAE" w:rsidP="001C5DAE">
      <w:pPr>
        <w:autoSpaceDE w:val="0"/>
        <w:autoSpaceDN w:val="0"/>
        <w:adjustRightInd w:val="0"/>
        <w:spacing w:before="0" w:after="0" w:line="240" w:lineRule="auto"/>
        <w:rPr>
          <w:rFonts w:ascii="Consolas" w:hAnsi="Consolas" w:cs="Consolas"/>
          <w:color w:val="000000"/>
          <w:szCs w:val="19"/>
        </w:rPr>
      </w:pPr>
    </w:p>
    <w:p w14:paraId="40E95390" w14:textId="77777777" w:rsidR="001C5DAE" w:rsidRPr="001C5DAE" w:rsidRDefault="001C5DAE" w:rsidP="001C5DAE">
      <w:pPr>
        <w:rPr>
          <w:sz w:val="28"/>
        </w:rPr>
      </w:pPr>
      <w:r w:rsidRPr="001C5DAE">
        <w:rPr>
          <w:rFonts w:ascii="Consolas" w:hAnsi="Consolas" w:cs="Consolas"/>
          <w:color w:val="000000"/>
          <w:szCs w:val="19"/>
        </w:rPr>
        <w:lastRenderedPageBreak/>
        <w:t>}</w:t>
      </w:r>
    </w:p>
    <w:p w14:paraId="52378B1C" w14:textId="77777777" w:rsidR="001C5DAE" w:rsidRDefault="001C5DAE" w:rsidP="00B23B89">
      <w:r>
        <w:t xml:space="preserve">When we find the match, we use the index value of i over on the Prices array to get the corresponding price. Now we can tell the user the price by writing it out to our textBox; </w:t>
      </w:r>
    </w:p>
    <w:p w14:paraId="37E09C2C" w14:textId="77777777" w:rsidR="001C5DAE" w:rsidRPr="001C5DAE" w:rsidRDefault="001C5DAE" w:rsidP="00B23B89">
      <w:pPr>
        <w:rPr>
          <w:sz w:val="24"/>
        </w:rPr>
      </w:pPr>
      <w:r w:rsidRPr="001C5DAE">
        <w:rPr>
          <w:rFonts w:ascii="Consolas" w:hAnsi="Consolas" w:cs="Consolas"/>
          <w:color w:val="000000"/>
          <w:szCs w:val="19"/>
        </w:rPr>
        <w:t xml:space="preserve">  textBoxTotal.Text = price.ToString();</w:t>
      </w:r>
    </w:p>
    <w:p w14:paraId="3ED40625" w14:textId="77777777" w:rsidR="001C5DAE" w:rsidRDefault="001C5DAE" w:rsidP="00B23B89">
      <w:r>
        <w:t xml:space="preserve">This is the end of the </w:t>
      </w:r>
      <w:r w:rsidRPr="001C5DAE">
        <w:t>button1_Click</w:t>
      </w:r>
      <w:r>
        <w:t xml:space="preserve"> method. If you run the project, you should see the price in the textBox when you click the button.</w:t>
      </w:r>
    </w:p>
    <w:p w14:paraId="66FCA230" w14:textId="77777777" w:rsidR="00207617" w:rsidRDefault="00207617" w:rsidP="00B23B89">
      <w:r>
        <w:rPr>
          <w:noProof/>
        </w:rPr>
        <w:drawing>
          <wp:inline distT="0" distB="0" distL="0" distR="0" wp14:anchorId="3BA00CE0" wp14:editId="061AAE57">
            <wp:extent cx="4238045" cy="335872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orm2-3.jpg"/>
                    <pic:cNvPicPr/>
                  </pic:nvPicPr>
                  <pic:blipFill>
                    <a:blip r:embed="rId83">
                      <a:extLst>
                        <a:ext uri="{28A0092B-C50C-407E-A947-70E740481C1C}">
                          <a14:useLocalDpi xmlns:a14="http://schemas.microsoft.com/office/drawing/2010/main" val="0"/>
                        </a:ext>
                      </a:extLst>
                    </a:blip>
                    <a:stretch>
                      <a:fillRect/>
                    </a:stretch>
                  </pic:blipFill>
                  <pic:spPr>
                    <a:xfrm>
                      <a:off x="0" y="0"/>
                      <a:ext cx="4246500" cy="3365423"/>
                    </a:xfrm>
                    <a:prstGeom prst="rect">
                      <a:avLst/>
                    </a:prstGeom>
                  </pic:spPr>
                </pic:pic>
              </a:graphicData>
            </a:graphic>
          </wp:inline>
        </w:drawing>
      </w:r>
    </w:p>
    <w:p w14:paraId="04E70919" w14:textId="77777777" w:rsidR="00207617" w:rsidRDefault="00207617" w:rsidP="00B23B89"/>
    <w:p w14:paraId="2E54A8A6" w14:textId="77777777" w:rsidR="001C5DAE" w:rsidRDefault="001C5DAE" w:rsidP="001C5DAE">
      <w:r>
        <w:t xml:space="preserve">Now we need to allow for toppings.  Drag a checkedListBox onto your form. We will leave it with the default name of </w:t>
      </w:r>
      <w:r w:rsidRPr="001C5DAE">
        <w:t>checkedListBox1</w:t>
      </w:r>
      <w:r>
        <w:t xml:space="preserve">. As with our dropdown list, we need to load this with data before the form is drawn for the user.  So we will add more code to the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Form1_Load(</w:t>
      </w:r>
      <w:r>
        <w:rPr>
          <w:rFonts w:ascii="Consolas" w:hAnsi="Consolas" w:cs="Consolas"/>
          <w:color w:val="0000FF"/>
          <w:sz w:val="19"/>
          <w:szCs w:val="19"/>
        </w:rPr>
        <w:t>object</w:t>
      </w:r>
      <w:r>
        <w:rPr>
          <w:rFonts w:ascii="Consolas" w:hAnsi="Consolas" w:cs="Consolas"/>
          <w:color w:val="000000"/>
          <w:sz w:val="19"/>
          <w:szCs w:val="19"/>
        </w:rPr>
        <w:t xml:space="preserve"> sender, EventArgs e) </w:t>
      </w:r>
      <w:r w:rsidRPr="001C5DAE">
        <w:t>method.</w:t>
      </w:r>
    </w:p>
    <w:p w14:paraId="00D6B45C" w14:textId="77777777" w:rsidR="001C5DAE" w:rsidRDefault="001C5DAE" w:rsidP="001C5DAE">
      <w:r>
        <w:t xml:space="preserve">Our </w:t>
      </w:r>
      <w:r w:rsidR="003A059E">
        <w:t xml:space="preserve"> </w:t>
      </w:r>
      <w:r w:rsidR="003A059E" w:rsidRPr="001C5DAE">
        <w:t>checkedListBox1</w:t>
      </w:r>
      <w:r w:rsidR="003A059E">
        <w:t xml:space="preserve"> has a property called Items, which is a List where we add each checkbox we want. So this code will add 4 checkboxes:</w:t>
      </w:r>
    </w:p>
    <w:p w14:paraId="47D1EEE9" w14:textId="77777777" w:rsidR="003A059E" w:rsidRPr="003A059E" w:rsidRDefault="003A059E" w:rsidP="003A059E">
      <w:pPr>
        <w:autoSpaceDE w:val="0"/>
        <w:autoSpaceDN w:val="0"/>
        <w:adjustRightInd w:val="0"/>
        <w:spacing w:before="0" w:after="0" w:line="240" w:lineRule="auto"/>
        <w:rPr>
          <w:rFonts w:ascii="Consolas" w:hAnsi="Consolas" w:cs="Consolas"/>
          <w:color w:val="000000"/>
          <w:szCs w:val="19"/>
        </w:rPr>
      </w:pPr>
      <w:r w:rsidRPr="003A059E">
        <w:rPr>
          <w:rFonts w:ascii="Consolas" w:hAnsi="Consolas" w:cs="Consolas"/>
          <w:color w:val="000000"/>
          <w:szCs w:val="19"/>
        </w:rPr>
        <w:t>checkedListBox1.Items.Add(</w:t>
      </w:r>
      <w:r w:rsidRPr="003A059E">
        <w:rPr>
          <w:rFonts w:ascii="Consolas" w:hAnsi="Consolas" w:cs="Consolas"/>
          <w:color w:val="A31515"/>
          <w:szCs w:val="19"/>
        </w:rPr>
        <w:t>"mushrooms"</w:t>
      </w:r>
      <w:r w:rsidRPr="003A059E">
        <w:rPr>
          <w:rFonts w:ascii="Consolas" w:hAnsi="Consolas" w:cs="Consolas"/>
          <w:color w:val="000000"/>
          <w:szCs w:val="19"/>
        </w:rPr>
        <w:t>);</w:t>
      </w:r>
    </w:p>
    <w:p w14:paraId="5BC7310B" w14:textId="77777777" w:rsidR="003A059E" w:rsidRPr="003A059E" w:rsidRDefault="003A059E" w:rsidP="003A059E">
      <w:pPr>
        <w:autoSpaceDE w:val="0"/>
        <w:autoSpaceDN w:val="0"/>
        <w:adjustRightInd w:val="0"/>
        <w:spacing w:before="0" w:after="0" w:line="240" w:lineRule="auto"/>
        <w:rPr>
          <w:rFonts w:ascii="Consolas" w:hAnsi="Consolas" w:cs="Consolas"/>
          <w:color w:val="000000"/>
          <w:szCs w:val="19"/>
        </w:rPr>
      </w:pPr>
      <w:r w:rsidRPr="003A059E">
        <w:rPr>
          <w:rFonts w:ascii="Consolas" w:hAnsi="Consolas" w:cs="Consolas"/>
          <w:color w:val="000000"/>
          <w:szCs w:val="19"/>
        </w:rPr>
        <w:t>checkedListBox1.Items.Add(</w:t>
      </w:r>
      <w:r w:rsidRPr="003A059E">
        <w:rPr>
          <w:rFonts w:ascii="Consolas" w:hAnsi="Consolas" w:cs="Consolas"/>
          <w:color w:val="A31515"/>
          <w:szCs w:val="19"/>
        </w:rPr>
        <w:t>"sausage"</w:t>
      </w:r>
      <w:r w:rsidRPr="003A059E">
        <w:rPr>
          <w:rFonts w:ascii="Consolas" w:hAnsi="Consolas" w:cs="Consolas"/>
          <w:color w:val="000000"/>
          <w:szCs w:val="19"/>
        </w:rPr>
        <w:t>);</w:t>
      </w:r>
    </w:p>
    <w:p w14:paraId="03B1547B" w14:textId="77777777" w:rsidR="003A059E" w:rsidRPr="003A059E" w:rsidRDefault="003A059E" w:rsidP="003A059E">
      <w:pPr>
        <w:autoSpaceDE w:val="0"/>
        <w:autoSpaceDN w:val="0"/>
        <w:adjustRightInd w:val="0"/>
        <w:spacing w:before="0" w:after="0" w:line="240" w:lineRule="auto"/>
        <w:rPr>
          <w:rFonts w:ascii="Consolas" w:hAnsi="Consolas" w:cs="Consolas"/>
          <w:color w:val="000000"/>
          <w:szCs w:val="19"/>
        </w:rPr>
      </w:pPr>
      <w:r w:rsidRPr="003A059E">
        <w:rPr>
          <w:rFonts w:ascii="Consolas" w:hAnsi="Consolas" w:cs="Consolas"/>
          <w:color w:val="000000"/>
          <w:szCs w:val="19"/>
        </w:rPr>
        <w:t>checkedListBox1.Items.Add(</w:t>
      </w:r>
      <w:r w:rsidRPr="003A059E">
        <w:rPr>
          <w:rFonts w:ascii="Consolas" w:hAnsi="Consolas" w:cs="Consolas"/>
          <w:color w:val="A31515"/>
          <w:szCs w:val="19"/>
        </w:rPr>
        <w:t>"pepperoni"</w:t>
      </w:r>
      <w:r w:rsidRPr="003A059E">
        <w:rPr>
          <w:rFonts w:ascii="Consolas" w:hAnsi="Consolas" w:cs="Consolas"/>
          <w:color w:val="000000"/>
          <w:szCs w:val="19"/>
        </w:rPr>
        <w:t>);</w:t>
      </w:r>
    </w:p>
    <w:p w14:paraId="4502B239" w14:textId="77777777" w:rsidR="003A059E" w:rsidRPr="003A059E" w:rsidRDefault="003A059E" w:rsidP="003A059E">
      <w:pPr>
        <w:autoSpaceDE w:val="0"/>
        <w:autoSpaceDN w:val="0"/>
        <w:adjustRightInd w:val="0"/>
        <w:spacing w:before="0" w:after="0" w:line="240" w:lineRule="auto"/>
        <w:rPr>
          <w:rFonts w:ascii="Consolas" w:hAnsi="Consolas" w:cs="Consolas"/>
          <w:color w:val="000000"/>
          <w:szCs w:val="19"/>
        </w:rPr>
      </w:pPr>
      <w:r w:rsidRPr="003A059E">
        <w:rPr>
          <w:rFonts w:ascii="Consolas" w:hAnsi="Consolas" w:cs="Consolas"/>
          <w:color w:val="000000"/>
          <w:szCs w:val="19"/>
        </w:rPr>
        <w:t>checkedListBox1.Items.Add(</w:t>
      </w:r>
      <w:r w:rsidRPr="003A059E">
        <w:rPr>
          <w:rFonts w:ascii="Consolas" w:hAnsi="Consolas" w:cs="Consolas"/>
          <w:color w:val="A31515"/>
          <w:szCs w:val="19"/>
        </w:rPr>
        <w:t>"anchovies"</w:t>
      </w:r>
      <w:r w:rsidRPr="003A059E">
        <w:rPr>
          <w:rFonts w:ascii="Consolas" w:hAnsi="Consolas" w:cs="Consolas"/>
          <w:color w:val="000000"/>
          <w:szCs w:val="19"/>
        </w:rPr>
        <w:t>);</w:t>
      </w:r>
    </w:p>
    <w:p w14:paraId="137C0FBF" w14:textId="77777777" w:rsidR="003A059E" w:rsidRDefault="00394E62" w:rsidP="001C5DAE">
      <w:r>
        <w:t>If you run the program now, you should see our new set of four checkboxes. To actually select one, you have to click on the line item, and then click a second time on the checkbox such that the box really has a check showing.  It will allow you to select from zero to all four.</w:t>
      </w:r>
    </w:p>
    <w:p w14:paraId="1974E077" w14:textId="77777777" w:rsidR="00207617" w:rsidRDefault="00207617" w:rsidP="001C5DAE">
      <w:r>
        <w:rPr>
          <w:noProof/>
        </w:rPr>
        <w:lastRenderedPageBreak/>
        <w:drawing>
          <wp:inline distT="0" distB="0" distL="0" distR="0" wp14:anchorId="489F0597" wp14:editId="17A63E5C">
            <wp:extent cx="3164619" cy="2528431"/>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orm2-4.jpg"/>
                    <pic:cNvPicPr/>
                  </pic:nvPicPr>
                  <pic:blipFill>
                    <a:blip r:embed="rId84">
                      <a:extLst>
                        <a:ext uri="{28A0092B-C50C-407E-A947-70E740481C1C}">
                          <a14:useLocalDpi xmlns:a14="http://schemas.microsoft.com/office/drawing/2010/main" val="0"/>
                        </a:ext>
                      </a:extLst>
                    </a:blip>
                    <a:stretch>
                      <a:fillRect/>
                    </a:stretch>
                  </pic:blipFill>
                  <pic:spPr>
                    <a:xfrm>
                      <a:off x="0" y="0"/>
                      <a:ext cx="3201225" cy="2557678"/>
                    </a:xfrm>
                    <a:prstGeom prst="rect">
                      <a:avLst/>
                    </a:prstGeom>
                  </pic:spPr>
                </pic:pic>
              </a:graphicData>
            </a:graphic>
          </wp:inline>
        </w:drawing>
      </w:r>
    </w:p>
    <w:p w14:paraId="33D3F30C" w14:textId="77777777" w:rsidR="00207617" w:rsidRDefault="00207617" w:rsidP="001C5DAE"/>
    <w:p w14:paraId="651FE794" w14:textId="77777777" w:rsidR="00394E62" w:rsidRDefault="00394E62" w:rsidP="001C5DAE">
      <w:r>
        <w:t xml:space="preserve">For our last step, we need to add the price of the selected toppings to the price of the pizza. Again we will take advantage of parallel arrays, so the best place to add this code is in our </w:t>
      </w:r>
      <w:r w:rsidRPr="00394E62">
        <w:t>button1_Click</w:t>
      </w:r>
      <w:r>
        <w:t xml:space="preserve"> method, inside of the loop where we match the pizza size, and inside of the </w:t>
      </w:r>
      <w:r w:rsidR="001048F4" w:rsidRPr="00394E62">
        <w:rPr>
          <w:rFonts w:ascii="Consolas" w:hAnsi="Consolas" w:cs="Consolas"/>
          <w:color w:val="0000FF"/>
          <w:szCs w:val="19"/>
        </w:rPr>
        <w:t>if</w:t>
      </w:r>
      <w:r w:rsidR="001048F4">
        <w:rPr>
          <w:rFonts w:ascii="Consolas" w:hAnsi="Consolas" w:cs="Consolas"/>
          <w:color w:val="0000FF"/>
          <w:szCs w:val="19"/>
        </w:rPr>
        <w:t xml:space="preserve"> </w:t>
      </w:r>
      <w:r>
        <w:t>code block when we have found the match. So modify that if to look like this.</w:t>
      </w:r>
    </w:p>
    <w:p w14:paraId="1403F8E7" w14:textId="77777777" w:rsidR="00394E62" w:rsidRPr="00394E62" w:rsidRDefault="00394E62" w:rsidP="00394E62">
      <w:pPr>
        <w:autoSpaceDE w:val="0"/>
        <w:autoSpaceDN w:val="0"/>
        <w:adjustRightInd w:val="0"/>
        <w:spacing w:before="0" w:after="0" w:line="240" w:lineRule="auto"/>
        <w:rPr>
          <w:rFonts w:ascii="Consolas" w:hAnsi="Consolas" w:cs="Consolas"/>
          <w:color w:val="000000"/>
          <w:szCs w:val="19"/>
        </w:rPr>
      </w:pPr>
      <w:r w:rsidRPr="00394E62">
        <w:rPr>
          <w:rFonts w:ascii="Consolas" w:hAnsi="Consolas" w:cs="Consolas"/>
          <w:color w:val="0000FF"/>
          <w:szCs w:val="19"/>
        </w:rPr>
        <w:t>if</w:t>
      </w:r>
      <w:r w:rsidRPr="00394E62">
        <w:rPr>
          <w:rFonts w:ascii="Consolas" w:hAnsi="Consolas" w:cs="Consolas"/>
          <w:color w:val="000000"/>
          <w:szCs w:val="19"/>
        </w:rPr>
        <w:t xml:space="preserve"> (Sizes[i] == size)</w:t>
      </w:r>
    </w:p>
    <w:p w14:paraId="77706B1D" w14:textId="77777777" w:rsidR="00394E62" w:rsidRPr="00394E62" w:rsidRDefault="00394E62" w:rsidP="00394E62">
      <w:pPr>
        <w:autoSpaceDE w:val="0"/>
        <w:autoSpaceDN w:val="0"/>
        <w:adjustRightInd w:val="0"/>
        <w:spacing w:before="0" w:after="0" w:line="240" w:lineRule="auto"/>
        <w:rPr>
          <w:rFonts w:ascii="Consolas" w:hAnsi="Consolas" w:cs="Consolas"/>
          <w:color w:val="000000"/>
          <w:szCs w:val="19"/>
        </w:rPr>
      </w:pPr>
      <w:r w:rsidRPr="00394E62">
        <w:rPr>
          <w:rFonts w:ascii="Consolas" w:hAnsi="Consolas" w:cs="Consolas"/>
          <w:color w:val="000000"/>
          <w:szCs w:val="19"/>
        </w:rPr>
        <w:t>{</w:t>
      </w:r>
    </w:p>
    <w:p w14:paraId="2ECA3664" w14:textId="77777777" w:rsidR="00394E62" w:rsidRPr="00394E62" w:rsidRDefault="00394E62" w:rsidP="00394E62">
      <w:pPr>
        <w:autoSpaceDE w:val="0"/>
        <w:autoSpaceDN w:val="0"/>
        <w:adjustRightInd w:val="0"/>
        <w:spacing w:before="0" w:after="0" w:line="240" w:lineRule="auto"/>
        <w:rPr>
          <w:rFonts w:ascii="Consolas" w:hAnsi="Consolas" w:cs="Consolas"/>
          <w:color w:val="000000"/>
          <w:szCs w:val="19"/>
        </w:rPr>
      </w:pPr>
      <w:r w:rsidRPr="00394E62">
        <w:rPr>
          <w:rFonts w:ascii="Consolas" w:hAnsi="Consolas" w:cs="Consolas"/>
          <w:color w:val="000000"/>
          <w:szCs w:val="19"/>
        </w:rPr>
        <w:t xml:space="preserve">    price = Prices[i];</w:t>
      </w:r>
    </w:p>
    <w:p w14:paraId="1E9561BD" w14:textId="77777777" w:rsidR="00394E62" w:rsidRPr="00394E62" w:rsidRDefault="00394E62" w:rsidP="00394E62">
      <w:pPr>
        <w:autoSpaceDE w:val="0"/>
        <w:autoSpaceDN w:val="0"/>
        <w:adjustRightInd w:val="0"/>
        <w:spacing w:before="0" w:after="0" w:line="240" w:lineRule="auto"/>
        <w:rPr>
          <w:rFonts w:ascii="Consolas" w:hAnsi="Consolas" w:cs="Consolas"/>
          <w:color w:val="000000"/>
          <w:szCs w:val="19"/>
        </w:rPr>
      </w:pPr>
      <w:r w:rsidRPr="00394E62">
        <w:rPr>
          <w:rFonts w:ascii="Consolas" w:hAnsi="Consolas" w:cs="Consolas"/>
          <w:color w:val="000000"/>
          <w:szCs w:val="19"/>
        </w:rPr>
        <w:t xml:space="preserve">    </w:t>
      </w:r>
      <w:r w:rsidRPr="00394E62">
        <w:rPr>
          <w:rFonts w:ascii="Consolas" w:hAnsi="Consolas" w:cs="Consolas"/>
          <w:color w:val="0000FF"/>
          <w:szCs w:val="19"/>
        </w:rPr>
        <w:t>for</w:t>
      </w:r>
      <w:r w:rsidRPr="00394E62">
        <w:rPr>
          <w:rFonts w:ascii="Consolas" w:hAnsi="Consolas" w:cs="Consolas"/>
          <w:color w:val="000000"/>
          <w:szCs w:val="19"/>
        </w:rPr>
        <w:t xml:space="preserve"> (</w:t>
      </w:r>
      <w:r w:rsidRPr="00394E62">
        <w:rPr>
          <w:rFonts w:ascii="Consolas" w:hAnsi="Consolas" w:cs="Consolas"/>
          <w:color w:val="0000FF"/>
          <w:szCs w:val="19"/>
        </w:rPr>
        <w:t>int</w:t>
      </w:r>
      <w:r w:rsidRPr="00394E62">
        <w:rPr>
          <w:rFonts w:ascii="Consolas" w:hAnsi="Consolas" w:cs="Consolas"/>
          <w:color w:val="000000"/>
          <w:szCs w:val="19"/>
        </w:rPr>
        <w:t xml:space="preserve"> j = 0; j &lt; checkedListBox1.Items.Count; j++)</w:t>
      </w:r>
      <w:r>
        <w:rPr>
          <w:rFonts w:ascii="Consolas" w:hAnsi="Consolas" w:cs="Consolas"/>
          <w:color w:val="000000"/>
          <w:szCs w:val="19"/>
        </w:rPr>
        <w:t xml:space="preserve">  </w:t>
      </w:r>
      <w:r w:rsidRPr="00394E62">
        <w:rPr>
          <w:rFonts w:ascii="Consolas" w:hAnsi="Consolas" w:cs="Consolas"/>
          <w:color w:val="008000"/>
          <w:szCs w:val="19"/>
        </w:rPr>
        <w:t>//</w:t>
      </w:r>
      <w:r w:rsidR="001048F4">
        <w:rPr>
          <w:rFonts w:ascii="Consolas" w:hAnsi="Consolas" w:cs="Consolas"/>
          <w:color w:val="008000"/>
          <w:szCs w:val="19"/>
        </w:rPr>
        <w:t xml:space="preserve"> loop for as many boxes</w:t>
      </w:r>
    </w:p>
    <w:p w14:paraId="63D3471B" w14:textId="77777777" w:rsidR="00394E62" w:rsidRPr="00394E62" w:rsidRDefault="00394E62" w:rsidP="001048F4">
      <w:pPr>
        <w:autoSpaceDE w:val="0"/>
        <w:autoSpaceDN w:val="0"/>
        <w:adjustRightInd w:val="0"/>
        <w:spacing w:before="0" w:after="0" w:line="240" w:lineRule="auto"/>
        <w:rPr>
          <w:rFonts w:ascii="Consolas" w:hAnsi="Consolas" w:cs="Consolas"/>
          <w:color w:val="000000"/>
          <w:szCs w:val="19"/>
        </w:rPr>
      </w:pPr>
      <w:r w:rsidRPr="00394E62">
        <w:rPr>
          <w:rFonts w:ascii="Consolas" w:hAnsi="Consolas" w:cs="Consolas"/>
          <w:color w:val="000000"/>
          <w:szCs w:val="19"/>
        </w:rPr>
        <w:t xml:space="preserve">        </w:t>
      </w:r>
      <w:r w:rsidRPr="00394E62">
        <w:rPr>
          <w:rFonts w:ascii="Consolas" w:hAnsi="Consolas" w:cs="Consolas"/>
          <w:color w:val="0000FF"/>
          <w:szCs w:val="19"/>
        </w:rPr>
        <w:t>if</w:t>
      </w:r>
      <w:r w:rsidRPr="00394E62">
        <w:rPr>
          <w:rFonts w:ascii="Consolas" w:hAnsi="Consolas" w:cs="Consolas"/>
          <w:color w:val="000000"/>
          <w:szCs w:val="19"/>
        </w:rPr>
        <w:t xml:space="preserve"> (checkedListBox1.GetItemChecked(j))</w:t>
      </w:r>
      <w:r w:rsidR="001048F4">
        <w:rPr>
          <w:rFonts w:ascii="Consolas" w:hAnsi="Consolas" w:cs="Consolas"/>
          <w:color w:val="000000"/>
          <w:szCs w:val="19"/>
        </w:rPr>
        <w:t xml:space="preserve"> </w:t>
      </w:r>
      <w:r w:rsidR="001048F4" w:rsidRPr="00394E62">
        <w:rPr>
          <w:rFonts w:ascii="Consolas" w:hAnsi="Consolas" w:cs="Consolas"/>
          <w:color w:val="008000"/>
          <w:szCs w:val="19"/>
        </w:rPr>
        <w:t>//</w:t>
      </w:r>
      <w:r w:rsidR="001048F4">
        <w:rPr>
          <w:rFonts w:ascii="Consolas" w:hAnsi="Consolas" w:cs="Consolas"/>
          <w:color w:val="008000"/>
          <w:szCs w:val="19"/>
        </w:rPr>
        <w:t xml:space="preserve"> if that box is checked …</w:t>
      </w:r>
    </w:p>
    <w:p w14:paraId="3B5BC088" w14:textId="77777777" w:rsidR="00394E62" w:rsidRPr="00394E62" w:rsidRDefault="00394E62" w:rsidP="00394E62">
      <w:pPr>
        <w:autoSpaceDE w:val="0"/>
        <w:autoSpaceDN w:val="0"/>
        <w:adjustRightInd w:val="0"/>
        <w:spacing w:before="0" w:after="0" w:line="240" w:lineRule="auto"/>
        <w:rPr>
          <w:rFonts w:ascii="Consolas" w:hAnsi="Consolas" w:cs="Consolas"/>
          <w:color w:val="000000"/>
          <w:szCs w:val="19"/>
        </w:rPr>
      </w:pPr>
      <w:r w:rsidRPr="00394E62">
        <w:rPr>
          <w:rFonts w:ascii="Consolas" w:hAnsi="Consolas" w:cs="Consolas"/>
          <w:color w:val="000000"/>
          <w:szCs w:val="19"/>
        </w:rPr>
        <w:t xml:space="preserve">        {</w:t>
      </w:r>
    </w:p>
    <w:p w14:paraId="49F6068F" w14:textId="77777777" w:rsidR="00394E62" w:rsidRPr="00394E62" w:rsidRDefault="00394E62" w:rsidP="001048F4">
      <w:pPr>
        <w:autoSpaceDE w:val="0"/>
        <w:autoSpaceDN w:val="0"/>
        <w:adjustRightInd w:val="0"/>
        <w:spacing w:before="0" w:after="0" w:line="240" w:lineRule="auto"/>
        <w:rPr>
          <w:rFonts w:ascii="Consolas" w:hAnsi="Consolas" w:cs="Consolas"/>
          <w:color w:val="000000"/>
          <w:szCs w:val="19"/>
        </w:rPr>
      </w:pPr>
      <w:r w:rsidRPr="00394E62">
        <w:rPr>
          <w:rFonts w:ascii="Consolas" w:hAnsi="Consolas" w:cs="Consolas"/>
          <w:color w:val="000000"/>
          <w:szCs w:val="19"/>
        </w:rPr>
        <w:t xml:space="preserve">            price = price + Toppings[i];</w:t>
      </w:r>
      <w:r w:rsidR="001048F4">
        <w:rPr>
          <w:rFonts w:ascii="Consolas" w:hAnsi="Consolas" w:cs="Consolas"/>
          <w:color w:val="000000"/>
          <w:szCs w:val="19"/>
        </w:rPr>
        <w:t xml:space="preserve">  </w:t>
      </w:r>
      <w:r w:rsidR="001048F4" w:rsidRPr="00394E62">
        <w:rPr>
          <w:rFonts w:ascii="Consolas" w:hAnsi="Consolas" w:cs="Consolas"/>
          <w:color w:val="008000"/>
          <w:szCs w:val="19"/>
        </w:rPr>
        <w:t>//</w:t>
      </w:r>
      <w:r w:rsidR="001048F4">
        <w:rPr>
          <w:rFonts w:ascii="Consolas" w:hAnsi="Consolas" w:cs="Consolas"/>
          <w:color w:val="008000"/>
          <w:szCs w:val="19"/>
        </w:rPr>
        <w:t xml:space="preserve"> use the parallel array to get price</w:t>
      </w:r>
    </w:p>
    <w:p w14:paraId="7E667E07" w14:textId="77777777" w:rsidR="00394E62" w:rsidRPr="00394E62" w:rsidRDefault="00394E62" w:rsidP="00394E62">
      <w:pPr>
        <w:autoSpaceDE w:val="0"/>
        <w:autoSpaceDN w:val="0"/>
        <w:adjustRightInd w:val="0"/>
        <w:spacing w:before="0" w:after="0" w:line="240" w:lineRule="auto"/>
        <w:rPr>
          <w:rFonts w:ascii="Consolas" w:hAnsi="Consolas" w:cs="Consolas"/>
          <w:color w:val="000000"/>
          <w:szCs w:val="19"/>
        </w:rPr>
      </w:pPr>
      <w:r w:rsidRPr="00394E62">
        <w:rPr>
          <w:rFonts w:ascii="Consolas" w:hAnsi="Consolas" w:cs="Consolas"/>
          <w:color w:val="000000"/>
          <w:szCs w:val="19"/>
        </w:rPr>
        <w:t xml:space="preserve">        }</w:t>
      </w:r>
    </w:p>
    <w:p w14:paraId="3CFDC9D4" w14:textId="77777777" w:rsidR="00394E62" w:rsidRPr="00394E62" w:rsidRDefault="00394E62" w:rsidP="00394E62">
      <w:pPr>
        <w:rPr>
          <w:sz w:val="28"/>
        </w:rPr>
      </w:pPr>
      <w:r w:rsidRPr="00394E62">
        <w:rPr>
          <w:rFonts w:ascii="Consolas" w:hAnsi="Consolas" w:cs="Consolas"/>
          <w:color w:val="000000"/>
          <w:szCs w:val="19"/>
        </w:rPr>
        <w:t>}</w:t>
      </w:r>
    </w:p>
    <w:p w14:paraId="6F34AA72" w14:textId="77777777" w:rsidR="00394E62" w:rsidRDefault="00394E62" w:rsidP="001C5DAE">
      <w:r>
        <w:t>Now run your program a few times and verify it is getting the correct prices.</w:t>
      </w:r>
    </w:p>
    <w:p w14:paraId="527BCED9" w14:textId="77777777" w:rsidR="00207617" w:rsidRDefault="00207617" w:rsidP="001C5DAE">
      <w:r>
        <w:rPr>
          <w:noProof/>
        </w:rPr>
        <w:drawing>
          <wp:inline distT="0" distB="0" distL="0" distR="0" wp14:anchorId="5FB3145B" wp14:editId="7420C517">
            <wp:extent cx="3595016" cy="286247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orm2-5.jpg"/>
                    <pic:cNvPicPr/>
                  </pic:nvPicPr>
                  <pic:blipFill>
                    <a:blip r:embed="rId85">
                      <a:extLst>
                        <a:ext uri="{28A0092B-C50C-407E-A947-70E740481C1C}">
                          <a14:useLocalDpi xmlns:a14="http://schemas.microsoft.com/office/drawing/2010/main" val="0"/>
                        </a:ext>
                      </a:extLst>
                    </a:blip>
                    <a:stretch>
                      <a:fillRect/>
                    </a:stretch>
                  </pic:blipFill>
                  <pic:spPr>
                    <a:xfrm>
                      <a:off x="0" y="0"/>
                      <a:ext cx="3642386" cy="2900188"/>
                    </a:xfrm>
                    <a:prstGeom prst="rect">
                      <a:avLst/>
                    </a:prstGeom>
                  </pic:spPr>
                </pic:pic>
              </a:graphicData>
            </a:graphic>
          </wp:inline>
        </w:drawing>
      </w:r>
    </w:p>
    <w:p w14:paraId="72BB4959" w14:textId="77777777" w:rsidR="00204853" w:rsidRDefault="00204853" w:rsidP="00204853">
      <w:pPr>
        <w:pStyle w:val="Heading3"/>
      </w:pPr>
      <w:bookmarkStart w:id="81" w:name="_Toc44348543"/>
      <w:r w:rsidRPr="00D3279B">
        <w:lastRenderedPageBreak/>
        <w:t xml:space="preserve">Forms </w:t>
      </w:r>
      <w:r>
        <w:t>Summary</w:t>
      </w:r>
      <w:bookmarkEnd w:id="81"/>
    </w:p>
    <w:p w14:paraId="15F9D877" w14:textId="77777777" w:rsidR="00204853" w:rsidRDefault="00204853" w:rsidP="00204853">
      <w:r>
        <w:t xml:space="preserve">If you stand back 20 feet and think about Forms, what they are is a different way of reading and writing information to the screen.  All the material covered in the prior chapters is entirely re-used. As we saw when processing the price calculation in the pizza </w:t>
      </w:r>
      <w:r w:rsidRPr="00394E62">
        <w:t>button1_Click</w:t>
      </w:r>
      <w:r>
        <w:t xml:space="preserve"> method, we still used if logic, looping logic, parallel arrays.  Often a simple form program will have a method or two that </w:t>
      </w:r>
      <w:r w:rsidR="00BD7FB9">
        <w:t>contain</w:t>
      </w:r>
      <w:r>
        <w:t xml:space="preserve"> very complex code, </w:t>
      </w:r>
      <w:r w:rsidR="00BD7FB9">
        <w:t>with a button click method making many calls to other methods of yours, as well as .Net library methods. F</w:t>
      </w:r>
      <w:r>
        <w:t xml:space="preserve">or example, </w:t>
      </w:r>
      <w:r w:rsidR="00BD7FB9">
        <w:t>a button event method might make call</w:t>
      </w:r>
      <w:r w:rsidR="00DD0576">
        <w:t>s to two different SQL database tables</w:t>
      </w:r>
      <w:r w:rsidR="00BD7FB9">
        <w:t>, compute some results from data, and present the results as a nicely formatted screen of data.</w:t>
      </w:r>
    </w:p>
    <w:p w14:paraId="2CF20DE5" w14:textId="77777777" w:rsidR="00F607AC" w:rsidRPr="00204853" w:rsidRDefault="00F607AC" w:rsidP="00204853">
      <w:r>
        <w:rPr>
          <w:noProof/>
        </w:rPr>
        <w:drawing>
          <wp:inline distT="0" distB="0" distL="0" distR="0" wp14:anchorId="283601FC" wp14:editId="3AF6F97D">
            <wp:extent cx="5502302" cy="549466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orm2-6.jpg"/>
                    <pic:cNvPicPr/>
                  </pic:nvPicPr>
                  <pic:blipFill>
                    <a:blip r:embed="rId86">
                      <a:extLst>
                        <a:ext uri="{28A0092B-C50C-407E-A947-70E740481C1C}">
                          <a14:useLocalDpi xmlns:a14="http://schemas.microsoft.com/office/drawing/2010/main" val="0"/>
                        </a:ext>
                      </a:extLst>
                    </a:blip>
                    <a:stretch>
                      <a:fillRect/>
                    </a:stretch>
                  </pic:blipFill>
                  <pic:spPr>
                    <a:xfrm>
                      <a:off x="0" y="0"/>
                      <a:ext cx="5512747" cy="5505091"/>
                    </a:xfrm>
                    <a:prstGeom prst="rect">
                      <a:avLst/>
                    </a:prstGeom>
                  </pic:spPr>
                </pic:pic>
              </a:graphicData>
            </a:graphic>
          </wp:inline>
        </w:drawing>
      </w:r>
    </w:p>
    <w:p w14:paraId="5D0BDAAA" w14:textId="77777777" w:rsidR="00204853" w:rsidRDefault="00204853" w:rsidP="001C5DAE"/>
    <w:p w14:paraId="2AD088BF" w14:textId="77777777" w:rsidR="00204853" w:rsidRDefault="00204853" w:rsidP="001C5DAE"/>
    <w:p w14:paraId="1D1ACAD3" w14:textId="77777777" w:rsidR="001259C4" w:rsidRDefault="001259C4" w:rsidP="001C5DAE"/>
    <w:p w14:paraId="27E3C66A" w14:textId="77777777" w:rsidR="001259C4" w:rsidRDefault="001259C4" w:rsidP="001259C4">
      <w:pPr>
        <w:pStyle w:val="Heading2"/>
      </w:pPr>
      <w:bookmarkStart w:id="82" w:name="_Toc44348544"/>
      <w:r>
        <w:lastRenderedPageBreak/>
        <w:t>Check your understanding</w:t>
      </w:r>
      <w:bookmarkEnd w:id="82"/>
    </w:p>
    <w:p w14:paraId="683F881A" w14:textId="77777777" w:rsidR="001259C4" w:rsidRDefault="001259C4" w:rsidP="001259C4">
      <w:pPr>
        <w:pStyle w:val="Heading4"/>
        <w:rPr>
          <w:b/>
          <w:i w:val="0"/>
        </w:rPr>
      </w:pPr>
    </w:p>
    <w:p w14:paraId="6855451B" w14:textId="77777777" w:rsidR="001259C4" w:rsidRPr="004F2DA2" w:rsidRDefault="001259C4" w:rsidP="001259C4">
      <w:pPr>
        <w:pStyle w:val="Heading4"/>
        <w:rPr>
          <w:b/>
          <w:i w:val="0"/>
        </w:rPr>
      </w:pPr>
      <w:r w:rsidRPr="004F2DA2">
        <w:rPr>
          <w:b/>
          <w:i w:val="0"/>
        </w:rPr>
        <w:t xml:space="preserve">Questions 1: </w:t>
      </w:r>
    </w:p>
    <w:p w14:paraId="2A48F9B9" w14:textId="77777777" w:rsidR="001259C4" w:rsidRDefault="001259C4" w:rsidP="001259C4">
      <w:r>
        <w:rPr>
          <w:noProof/>
        </w:rPr>
        <w:drawing>
          <wp:anchor distT="0" distB="0" distL="114300" distR="114300" simplePos="0" relativeHeight="251677696" behindDoc="0" locked="0" layoutInCell="1" allowOverlap="1" wp14:anchorId="2FCDFB31" wp14:editId="0C2A44EB">
            <wp:simplePos x="0" y="0"/>
            <wp:positionH relativeFrom="column">
              <wp:posOffset>5105400</wp:posOffset>
            </wp:positionH>
            <wp:positionV relativeFrom="paragraph">
              <wp:posOffset>89535</wp:posOffset>
            </wp:positionV>
            <wp:extent cx="1576070" cy="2114550"/>
            <wp:effectExtent l="0" t="0" r="508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neArmedBandi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76070" cy="2114550"/>
                    </a:xfrm>
                    <a:prstGeom prst="rect">
                      <a:avLst/>
                    </a:prstGeom>
                  </pic:spPr>
                </pic:pic>
              </a:graphicData>
            </a:graphic>
            <wp14:sizeRelH relativeFrom="margin">
              <wp14:pctWidth>0</wp14:pctWidth>
            </wp14:sizeRelH>
            <wp14:sizeRelV relativeFrom="margin">
              <wp14:pctHeight>0</wp14:pctHeight>
            </wp14:sizeRelV>
          </wp:anchor>
        </w:drawing>
      </w:r>
      <w:r>
        <w:t>Extend the first program by adding  3 new buttons, SUBTRACT, MULTIPLY, DIVIDE, and, after double clicking each of the 3 new buttons to create event methods, add the code in the methods so that the correct answer is shown.</w:t>
      </w:r>
      <w:bookmarkStart w:id="83" w:name="_GoBack"/>
      <w:bookmarkEnd w:id="83"/>
    </w:p>
    <w:sectPr w:rsidR="001259C4" w:rsidSect="004132A2">
      <w:headerReference w:type="default" r:id="rId87"/>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39E704" w14:textId="77777777" w:rsidR="00A444C4" w:rsidRDefault="00A444C4" w:rsidP="00C6554A">
      <w:pPr>
        <w:spacing w:before="0" w:after="0" w:line="240" w:lineRule="auto"/>
      </w:pPr>
      <w:r>
        <w:separator/>
      </w:r>
    </w:p>
  </w:endnote>
  <w:endnote w:type="continuationSeparator" w:id="0">
    <w:p w14:paraId="17F52FA2" w14:textId="77777777" w:rsidR="00A444C4" w:rsidRDefault="00A444C4"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0E8A58" w14:textId="77777777" w:rsidR="00A444C4" w:rsidRDefault="00A444C4" w:rsidP="00C6554A">
      <w:pPr>
        <w:spacing w:before="0" w:after="0" w:line="240" w:lineRule="auto"/>
      </w:pPr>
      <w:r>
        <w:separator/>
      </w:r>
    </w:p>
  </w:footnote>
  <w:footnote w:type="continuationSeparator" w:id="0">
    <w:p w14:paraId="396291EB" w14:textId="77777777" w:rsidR="00A444C4" w:rsidRDefault="00A444C4"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2786954"/>
      <w:docPartObj>
        <w:docPartGallery w:val="Page Numbers (Margins)"/>
        <w:docPartUnique/>
      </w:docPartObj>
    </w:sdtPr>
    <w:sdtContent>
      <w:p w14:paraId="08D5C6BF" w14:textId="77777777" w:rsidR="00657563" w:rsidRDefault="00657563">
        <w:pPr>
          <w:pStyle w:val="Header"/>
        </w:pPr>
        <w:r>
          <w:rPr>
            <w:noProof/>
          </w:rPr>
          <mc:AlternateContent>
            <mc:Choice Requires="wps">
              <w:drawing>
                <wp:anchor distT="0" distB="0" distL="114300" distR="114300" simplePos="0" relativeHeight="251659264" behindDoc="0" locked="0" layoutInCell="0" allowOverlap="1" wp14:anchorId="692E2DD9" wp14:editId="2BA1C5E9">
                  <wp:simplePos x="0" y="0"/>
                  <wp:positionH relativeFrom="rightMargin">
                    <wp:align>right</wp:align>
                  </wp:positionH>
                  <wp:positionV relativeFrom="margin">
                    <wp:align>center</wp:align>
                  </wp:positionV>
                  <wp:extent cx="727710" cy="329565"/>
                  <wp:effectExtent l="0" t="0" r="0" b="381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710"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9813D1" w14:textId="661DEB2D" w:rsidR="00657563" w:rsidRDefault="00657563">
                              <w:pPr>
                                <w:pBdr>
                                  <w:bottom w:val="single" w:sz="4" w:space="1" w:color="auto"/>
                                </w:pBdr>
                              </w:pPr>
                              <w:r>
                                <w:fldChar w:fldCharType="begin"/>
                              </w:r>
                              <w:r>
                                <w:instrText xml:space="preserve"> PAGE   \* MERGEFORMAT </w:instrText>
                              </w:r>
                              <w:r>
                                <w:fldChar w:fldCharType="separate"/>
                              </w:r>
                              <w:r w:rsidR="001B788A">
                                <w:rPr>
                                  <w:noProof/>
                                </w:rPr>
                                <w:t>147</w:t>
                              </w:r>
                              <w:r>
                                <w:rPr>
                                  <w:noProof/>
                                </w:rPr>
                                <w:fldChar w:fldCharType="end"/>
                              </w:r>
                            </w:p>
                          </w:txbxContent>
                        </wps:txbx>
                        <wps:bodyPr rot="0" vert="horz" wrap="square" lIns="91440" tIns="45720" rIns="9144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692E2DD9" id="Rectangle 30" o:spid="_x0000_s1044" style="position:absolute;margin-left:6.1pt;margin-top:0;width:57.3pt;height:25.95pt;z-index:251659264;visibility:visible;mso-wrap-style:square;mso-width-percent:800;mso-height-percent:0;mso-wrap-distance-left:9pt;mso-wrap-distance-top:0;mso-wrap-distance-right:9pt;mso-wrap-distance-bottom:0;mso-position-horizontal:right;mso-position-horizontal-relative:right-margin-area;mso-position-vertical:center;mso-position-vertical-relative:margin;mso-width-percent:8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" o:allowincell="f" stroked="f">
                  <v:textbox>
                    <w:txbxContent>
                      <w:p w14:paraId="019813D1" w14:textId="661DEB2D" w:rsidR="00657563" w:rsidRDefault="00657563">
                        <w:pPr>
                          <w:pBdr>
                            <w:bottom w:val="single" w:sz="4" w:space="1" w:color="auto"/>
                          </w:pBdr>
                        </w:pPr>
                        <w:r>
                          <w:fldChar w:fldCharType="begin"/>
                        </w:r>
                        <w:r>
                          <w:instrText xml:space="preserve"> PAGE   \* MERGEFORMAT </w:instrText>
                        </w:r>
                        <w:r>
                          <w:fldChar w:fldCharType="separate"/>
                        </w:r>
                        <w:r w:rsidR="001B788A">
                          <w:rPr>
                            <w:noProof/>
                          </w:rPr>
                          <w:t>147</w:t>
                        </w:r>
                        <w:r>
                          <w:rPr>
                            <w:noProof/>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0A27DC9"/>
    <w:multiLevelType w:val="hybridMultilevel"/>
    <w:tmpl w:val="CB0AD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3B04A2"/>
    <w:multiLevelType w:val="hybridMultilevel"/>
    <w:tmpl w:val="D1AE9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B23435"/>
    <w:multiLevelType w:val="hybridMultilevel"/>
    <w:tmpl w:val="7346A44C"/>
    <w:lvl w:ilvl="0" w:tplc="0409000B">
      <w:start w:val="1"/>
      <w:numFmt w:val="bullet"/>
      <w:lvlText w:val=""/>
      <w:lvlJc w:val="left"/>
      <w:pPr>
        <w:ind w:left="4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0C0E1F12"/>
    <w:multiLevelType w:val="hybridMultilevel"/>
    <w:tmpl w:val="5F92DBAA"/>
    <w:lvl w:ilvl="0" w:tplc="B8DAF84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A9ED502">
      <w:start w:val="1"/>
      <w:numFmt w:val="bullet"/>
      <w:lvlText w:val="o"/>
      <w:lvlJc w:val="left"/>
      <w:pPr>
        <w:ind w:left="34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CE8DFBE">
      <w:start w:val="1"/>
      <w:numFmt w:val="bullet"/>
      <w:lvlText w:val="▪"/>
      <w:lvlJc w:val="left"/>
      <w:pPr>
        <w:ind w:left="41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B0A6184">
      <w:start w:val="1"/>
      <w:numFmt w:val="bullet"/>
      <w:lvlText w:val="•"/>
      <w:lvlJc w:val="left"/>
      <w:pPr>
        <w:ind w:left="49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D8F118">
      <w:start w:val="1"/>
      <w:numFmt w:val="bullet"/>
      <w:lvlText w:val="o"/>
      <w:lvlJc w:val="left"/>
      <w:pPr>
        <w:ind w:left="56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6B0DA7A">
      <w:start w:val="1"/>
      <w:numFmt w:val="bullet"/>
      <w:lvlText w:val="▪"/>
      <w:lvlJc w:val="left"/>
      <w:pPr>
        <w:ind w:left="63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BF857EA">
      <w:start w:val="1"/>
      <w:numFmt w:val="bullet"/>
      <w:lvlText w:val="•"/>
      <w:lvlJc w:val="left"/>
      <w:pPr>
        <w:ind w:left="7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6BCC132">
      <w:start w:val="1"/>
      <w:numFmt w:val="bullet"/>
      <w:lvlText w:val="o"/>
      <w:lvlJc w:val="left"/>
      <w:pPr>
        <w:ind w:left="77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8280F42">
      <w:start w:val="1"/>
      <w:numFmt w:val="bullet"/>
      <w:lvlText w:val="▪"/>
      <w:lvlJc w:val="left"/>
      <w:pPr>
        <w:ind w:left="85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5A06026"/>
    <w:multiLevelType w:val="hybridMultilevel"/>
    <w:tmpl w:val="96B2A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5207AC"/>
    <w:multiLevelType w:val="hybridMultilevel"/>
    <w:tmpl w:val="1A4E7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5C6399"/>
    <w:multiLevelType w:val="hybridMultilevel"/>
    <w:tmpl w:val="8E584AB6"/>
    <w:lvl w:ilvl="0" w:tplc="78F61C50">
      <w:numFmt w:val="bullet"/>
      <w:lvlText w:val="-"/>
      <w:lvlJc w:val="left"/>
      <w:pPr>
        <w:ind w:left="720" w:hanging="360"/>
      </w:pPr>
      <w:rPr>
        <w:rFonts w:ascii="Constantia" w:eastAsiaTheme="minorHAnsi"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BE7A95"/>
    <w:multiLevelType w:val="hybridMultilevel"/>
    <w:tmpl w:val="0764EA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6D7624"/>
    <w:multiLevelType w:val="hybridMultilevel"/>
    <w:tmpl w:val="3280A926"/>
    <w:lvl w:ilvl="0" w:tplc="379CE586">
      <w:start w:val="1"/>
      <w:numFmt w:val="bullet"/>
      <w:lvlText w:val="•"/>
      <w:lvlJc w:val="left"/>
      <w:pPr>
        <w:ind w:left="576" w:firstLine="0"/>
      </w:pPr>
      <w:rPr>
        <w:rFonts w:ascii="Arial" w:eastAsia="Arial" w:hAnsi="Arial" w:hint="default"/>
        <w:b w:val="0"/>
        <w:i w:val="0"/>
        <w:strike w:val="0"/>
        <w:dstrike w:val="0"/>
        <w:color w:val="000000"/>
        <w:sz w:val="20"/>
        <w:szCs w:val="20"/>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BC324B"/>
    <w:multiLevelType w:val="hybridMultilevel"/>
    <w:tmpl w:val="2842D73A"/>
    <w:lvl w:ilvl="0" w:tplc="E004A15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D74BF9"/>
    <w:multiLevelType w:val="hybridMultilevel"/>
    <w:tmpl w:val="A4D4F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E14F70"/>
    <w:multiLevelType w:val="hybridMultilevel"/>
    <w:tmpl w:val="873EB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536CDB"/>
    <w:multiLevelType w:val="hybridMultilevel"/>
    <w:tmpl w:val="DD62782C"/>
    <w:lvl w:ilvl="0" w:tplc="5D9ECA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1D07FD"/>
    <w:multiLevelType w:val="hybridMultilevel"/>
    <w:tmpl w:val="6B5E9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217519"/>
    <w:multiLevelType w:val="hybridMultilevel"/>
    <w:tmpl w:val="2EF264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9105D8D"/>
    <w:multiLevelType w:val="hybridMultilevel"/>
    <w:tmpl w:val="4572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C15884"/>
    <w:multiLevelType w:val="hybridMultilevel"/>
    <w:tmpl w:val="F50A3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EE2FC3"/>
    <w:multiLevelType w:val="hybridMultilevel"/>
    <w:tmpl w:val="FD0A3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A43278"/>
    <w:multiLevelType w:val="hybridMultilevel"/>
    <w:tmpl w:val="B5BC8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B6622B"/>
    <w:multiLevelType w:val="hybridMultilevel"/>
    <w:tmpl w:val="947E3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391665"/>
    <w:multiLevelType w:val="hybridMultilevel"/>
    <w:tmpl w:val="D6D074D2"/>
    <w:lvl w:ilvl="0" w:tplc="379CE586">
      <w:start w:val="1"/>
      <w:numFmt w:val="bullet"/>
      <w:lvlText w:val="•"/>
      <w:lvlJc w:val="left"/>
      <w:pPr>
        <w:ind w:left="576" w:firstLine="0"/>
      </w:pPr>
      <w:rPr>
        <w:rFonts w:ascii="Arial" w:eastAsia="Arial" w:hAnsi="Arial" w:hint="default"/>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314" w:hanging="360"/>
      </w:pPr>
      <w:rPr>
        <w:rFonts w:ascii="Courier New" w:hAnsi="Courier New" w:cs="Courier New" w:hint="default"/>
      </w:rPr>
    </w:lvl>
    <w:lvl w:ilvl="2" w:tplc="04090005" w:tentative="1">
      <w:start w:val="1"/>
      <w:numFmt w:val="bullet"/>
      <w:lvlText w:val=""/>
      <w:lvlJc w:val="left"/>
      <w:pPr>
        <w:ind w:left="1034" w:hanging="360"/>
      </w:pPr>
      <w:rPr>
        <w:rFonts w:ascii="Wingdings" w:hAnsi="Wingdings" w:hint="default"/>
      </w:rPr>
    </w:lvl>
    <w:lvl w:ilvl="3" w:tplc="04090001" w:tentative="1">
      <w:start w:val="1"/>
      <w:numFmt w:val="bullet"/>
      <w:lvlText w:val=""/>
      <w:lvlJc w:val="left"/>
      <w:pPr>
        <w:ind w:left="1754" w:hanging="360"/>
      </w:pPr>
      <w:rPr>
        <w:rFonts w:ascii="Symbol" w:hAnsi="Symbol" w:hint="default"/>
      </w:rPr>
    </w:lvl>
    <w:lvl w:ilvl="4" w:tplc="04090003" w:tentative="1">
      <w:start w:val="1"/>
      <w:numFmt w:val="bullet"/>
      <w:lvlText w:val="o"/>
      <w:lvlJc w:val="left"/>
      <w:pPr>
        <w:ind w:left="2474" w:hanging="360"/>
      </w:pPr>
      <w:rPr>
        <w:rFonts w:ascii="Courier New" w:hAnsi="Courier New" w:cs="Courier New" w:hint="default"/>
      </w:rPr>
    </w:lvl>
    <w:lvl w:ilvl="5" w:tplc="04090005" w:tentative="1">
      <w:start w:val="1"/>
      <w:numFmt w:val="bullet"/>
      <w:lvlText w:val=""/>
      <w:lvlJc w:val="left"/>
      <w:pPr>
        <w:ind w:left="3194" w:hanging="360"/>
      </w:pPr>
      <w:rPr>
        <w:rFonts w:ascii="Wingdings" w:hAnsi="Wingdings" w:hint="default"/>
      </w:rPr>
    </w:lvl>
    <w:lvl w:ilvl="6" w:tplc="04090001" w:tentative="1">
      <w:start w:val="1"/>
      <w:numFmt w:val="bullet"/>
      <w:lvlText w:val=""/>
      <w:lvlJc w:val="left"/>
      <w:pPr>
        <w:ind w:left="3914" w:hanging="360"/>
      </w:pPr>
      <w:rPr>
        <w:rFonts w:ascii="Symbol" w:hAnsi="Symbol" w:hint="default"/>
      </w:rPr>
    </w:lvl>
    <w:lvl w:ilvl="7" w:tplc="04090003" w:tentative="1">
      <w:start w:val="1"/>
      <w:numFmt w:val="bullet"/>
      <w:lvlText w:val="o"/>
      <w:lvlJc w:val="left"/>
      <w:pPr>
        <w:ind w:left="4634" w:hanging="360"/>
      </w:pPr>
      <w:rPr>
        <w:rFonts w:ascii="Courier New" w:hAnsi="Courier New" w:cs="Courier New" w:hint="default"/>
      </w:rPr>
    </w:lvl>
    <w:lvl w:ilvl="8" w:tplc="04090005" w:tentative="1">
      <w:start w:val="1"/>
      <w:numFmt w:val="bullet"/>
      <w:lvlText w:val=""/>
      <w:lvlJc w:val="left"/>
      <w:pPr>
        <w:ind w:left="5354" w:hanging="360"/>
      </w:pPr>
      <w:rPr>
        <w:rFonts w:ascii="Wingdings" w:hAnsi="Wingdings" w:hint="default"/>
      </w:rPr>
    </w:lvl>
  </w:abstractNum>
  <w:abstractNum w:abstractNumId="23" w15:restartNumberingAfterBreak="0">
    <w:nsid w:val="599314FE"/>
    <w:multiLevelType w:val="hybridMultilevel"/>
    <w:tmpl w:val="EE608488"/>
    <w:lvl w:ilvl="0" w:tplc="F80A23A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8F0CFDE">
      <w:start w:val="1"/>
      <w:numFmt w:val="bullet"/>
      <w:lvlText w:val="o"/>
      <w:lvlJc w:val="left"/>
      <w:pPr>
        <w:ind w:left="34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75E9B9A">
      <w:start w:val="1"/>
      <w:numFmt w:val="bullet"/>
      <w:lvlText w:val="▪"/>
      <w:lvlJc w:val="left"/>
      <w:pPr>
        <w:ind w:left="41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3EA1DCE">
      <w:start w:val="1"/>
      <w:numFmt w:val="bullet"/>
      <w:lvlText w:val="•"/>
      <w:lvlJc w:val="left"/>
      <w:pPr>
        <w:ind w:left="49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73CD3D4">
      <w:start w:val="1"/>
      <w:numFmt w:val="bullet"/>
      <w:lvlText w:val="o"/>
      <w:lvlJc w:val="left"/>
      <w:pPr>
        <w:ind w:left="56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C1679D0">
      <w:start w:val="1"/>
      <w:numFmt w:val="bullet"/>
      <w:lvlText w:val="▪"/>
      <w:lvlJc w:val="left"/>
      <w:pPr>
        <w:ind w:left="63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D2A955C">
      <w:start w:val="1"/>
      <w:numFmt w:val="bullet"/>
      <w:lvlText w:val="•"/>
      <w:lvlJc w:val="left"/>
      <w:pPr>
        <w:ind w:left="7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242B870">
      <w:start w:val="1"/>
      <w:numFmt w:val="bullet"/>
      <w:lvlText w:val="o"/>
      <w:lvlJc w:val="left"/>
      <w:pPr>
        <w:ind w:left="77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5D87E5A">
      <w:start w:val="1"/>
      <w:numFmt w:val="bullet"/>
      <w:lvlText w:val="▪"/>
      <w:lvlJc w:val="left"/>
      <w:pPr>
        <w:ind w:left="85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CD63BE3"/>
    <w:multiLevelType w:val="hybridMultilevel"/>
    <w:tmpl w:val="7E502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80479C"/>
    <w:multiLevelType w:val="hybridMultilevel"/>
    <w:tmpl w:val="FB50DA2A"/>
    <w:lvl w:ilvl="0" w:tplc="12942BE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93A45AA">
      <w:start w:val="1"/>
      <w:numFmt w:val="bullet"/>
      <w:lvlText w:val="o"/>
      <w:lvlJc w:val="left"/>
      <w:pPr>
        <w:ind w:left="34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240022E">
      <w:start w:val="1"/>
      <w:numFmt w:val="bullet"/>
      <w:lvlText w:val="▪"/>
      <w:lvlJc w:val="left"/>
      <w:pPr>
        <w:ind w:left="41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EEFB3C">
      <w:start w:val="1"/>
      <w:numFmt w:val="bullet"/>
      <w:lvlText w:val="•"/>
      <w:lvlJc w:val="left"/>
      <w:pPr>
        <w:ind w:left="49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B50950E">
      <w:start w:val="1"/>
      <w:numFmt w:val="bullet"/>
      <w:lvlText w:val="o"/>
      <w:lvlJc w:val="left"/>
      <w:pPr>
        <w:ind w:left="56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E9E076E">
      <w:start w:val="1"/>
      <w:numFmt w:val="bullet"/>
      <w:lvlText w:val="▪"/>
      <w:lvlJc w:val="left"/>
      <w:pPr>
        <w:ind w:left="63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0703E98">
      <w:start w:val="1"/>
      <w:numFmt w:val="bullet"/>
      <w:lvlText w:val="•"/>
      <w:lvlJc w:val="left"/>
      <w:pPr>
        <w:ind w:left="7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21208E0">
      <w:start w:val="1"/>
      <w:numFmt w:val="bullet"/>
      <w:lvlText w:val="o"/>
      <w:lvlJc w:val="left"/>
      <w:pPr>
        <w:ind w:left="77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700CFBC">
      <w:start w:val="1"/>
      <w:numFmt w:val="bullet"/>
      <w:lvlText w:val="▪"/>
      <w:lvlJc w:val="left"/>
      <w:pPr>
        <w:ind w:left="85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645B4832"/>
    <w:multiLevelType w:val="hybridMultilevel"/>
    <w:tmpl w:val="548E2FE0"/>
    <w:lvl w:ilvl="0" w:tplc="B3B84BEA">
      <w:start w:val="1"/>
      <w:numFmt w:val="bullet"/>
      <w:lvlText w:val="•"/>
      <w:lvlJc w:val="left"/>
      <w:pPr>
        <w:ind w:left="11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E42CC0A">
      <w:start w:val="1"/>
      <w:numFmt w:val="bullet"/>
      <w:lvlText w:val="o"/>
      <w:lvlJc w:val="left"/>
      <w:pPr>
        <w:ind w:left="18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95C9BDA">
      <w:start w:val="1"/>
      <w:numFmt w:val="bullet"/>
      <w:lvlText w:val="▪"/>
      <w:lvlJc w:val="left"/>
      <w:pPr>
        <w:ind w:left="25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EC236EA">
      <w:start w:val="1"/>
      <w:numFmt w:val="bullet"/>
      <w:lvlText w:val="•"/>
      <w:lvlJc w:val="left"/>
      <w:pPr>
        <w:ind w:left="32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7B4AA02">
      <w:start w:val="1"/>
      <w:numFmt w:val="bullet"/>
      <w:lvlText w:val="o"/>
      <w:lvlJc w:val="left"/>
      <w:pPr>
        <w:ind w:left="40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36E27F0">
      <w:start w:val="1"/>
      <w:numFmt w:val="bullet"/>
      <w:lvlText w:val="▪"/>
      <w:lvlJc w:val="left"/>
      <w:pPr>
        <w:ind w:left="47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8658D2">
      <w:start w:val="1"/>
      <w:numFmt w:val="bullet"/>
      <w:lvlText w:val="•"/>
      <w:lvlJc w:val="left"/>
      <w:pPr>
        <w:ind w:left="54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9EFAEE">
      <w:start w:val="1"/>
      <w:numFmt w:val="bullet"/>
      <w:lvlText w:val="o"/>
      <w:lvlJc w:val="left"/>
      <w:pPr>
        <w:ind w:left="61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7A42C02">
      <w:start w:val="1"/>
      <w:numFmt w:val="bullet"/>
      <w:lvlText w:val="▪"/>
      <w:lvlJc w:val="left"/>
      <w:pPr>
        <w:ind w:left="68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670566E1"/>
    <w:multiLevelType w:val="hybridMultilevel"/>
    <w:tmpl w:val="34FCF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BE3379"/>
    <w:multiLevelType w:val="hybridMultilevel"/>
    <w:tmpl w:val="63E6D1A6"/>
    <w:lvl w:ilvl="0" w:tplc="379CE586">
      <w:start w:val="1"/>
      <w:numFmt w:val="bullet"/>
      <w:lvlText w:val="•"/>
      <w:lvlJc w:val="left"/>
      <w:pPr>
        <w:ind w:left="576" w:firstLine="0"/>
      </w:pPr>
      <w:rPr>
        <w:rFonts w:ascii="Arial" w:eastAsia="Arial" w:hAnsi="Arial" w:hint="default"/>
        <w:b w:val="0"/>
        <w:i w:val="0"/>
        <w:strike w:val="0"/>
        <w:dstrike w:val="0"/>
        <w:color w:val="000000"/>
        <w:sz w:val="20"/>
        <w:szCs w:val="20"/>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5E4513"/>
    <w:multiLevelType w:val="hybridMultilevel"/>
    <w:tmpl w:val="5344CAA4"/>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15:restartNumberingAfterBreak="0">
    <w:nsid w:val="72EB74A5"/>
    <w:multiLevelType w:val="hybridMultilevel"/>
    <w:tmpl w:val="2E3046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FA0F77"/>
    <w:multiLevelType w:val="hybridMultilevel"/>
    <w:tmpl w:val="4E0A2AE2"/>
    <w:lvl w:ilvl="0" w:tplc="80640F2C">
      <w:start w:val="1"/>
      <w:numFmt w:val="decimal"/>
      <w:lvlText w:val="%1-"/>
      <w:lvlJc w:val="left"/>
      <w:pPr>
        <w:ind w:left="1020" w:hanging="360"/>
      </w:pPr>
      <w:rPr>
        <w:rFonts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num w:numId="1">
    <w:abstractNumId w:val="0"/>
  </w:num>
  <w:num w:numId="2">
    <w:abstractNumId w:val="1"/>
  </w:num>
  <w:num w:numId="3">
    <w:abstractNumId w:val="4"/>
  </w:num>
  <w:num w:numId="4">
    <w:abstractNumId w:val="2"/>
  </w:num>
  <w:num w:numId="5">
    <w:abstractNumId w:val="18"/>
  </w:num>
  <w:num w:numId="6">
    <w:abstractNumId w:val="21"/>
  </w:num>
  <w:num w:numId="7">
    <w:abstractNumId w:val="16"/>
  </w:num>
  <w:num w:numId="8">
    <w:abstractNumId w:val="23"/>
  </w:num>
  <w:num w:numId="9">
    <w:abstractNumId w:val="25"/>
  </w:num>
  <w:num w:numId="10">
    <w:abstractNumId w:val="5"/>
  </w:num>
  <w:num w:numId="11">
    <w:abstractNumId w:val="26"/>
  </w:num>
  <w:num w:numId="12">
    <w:abstractNumId w:val="22"/>
  </w:num>
  <w:num w:numId="13">
    <w:abstractNumId w:val="10"/>
  </w:num>
  <w:num w:numId="14">
    <w:abstractNumId w:val="28"/>
  </w:num>
  <w:num w:numId="15">
    <w:abstractNumId w:val="6"/>
  </w:num>
  <w:num w:numId="16">
    <w:abstractNumId w:val="24"/>
  </w:num>
  <w:num w:numId="17">
    <w:abstractNumId w:val="11"/>
  </w:num>
  <w:num w:numId="18">
    <w:abstractNumId w:val="12"/>
  </w:num>
  <w:num w:numId="19">
    <w:abstractNumId w:val="17"/>
  </w:num>
  <w:num w:numId="20">
    <w:abstractNumId w:val="27"/>
  </w:num>
  <w:num w:numId="21">
    <w:abstractNumId w:val="3"/>
  </w:num>
  <w:num w:numId="22">
    <w:abstractNumId w:val="20"/>
  </w:num>
  <w:num w:numId="23">
    <w:abstractNumId w:val="19"/>
  </w:num>
  <w:num w:numId="24">
    <w:abstractNumId w:val="31"/>
  </w:num>
  <w:num w:numId="25">
    <w:abstractNumId w:val="7"/>
  </w:num>
  <w:num w:numId="26">
    <w:abstractNumId w:val="15"/>
  </w:num>
  <w:num w:numId="27">
    <w:abstractNumId w:val="29"/>
  </w:num>
  <w:num w:numId="28">
    <w:abstractNumId w:val="14"/>
  </w:num>
  <w:num w:numId="29">
    <w:abstractNumId w:val="8"/>
  </w:num>
  <w:num w:numId="30">
    <w:abstractNumId w:val="30"/>
  </w:num>
  <w:num w:numId="31">
    <w:abstractNumId w:val="9"/>
  </w:num>
  <w:num w:numId="32">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28AF"/>
    <w:rsid w:val="000001CA"/>
    <w:rsid w:val="0000193A"/>
    <w:rsid w:val="00006775"/>
    <w:rsid w:val="00010702"/>
    <w:rsid w:val="000165FD"/>
    <w:rsid w:val="00023DF1"/>
    <w:rsid w:val="0002507D"/>
    <w:rsid w:val="00035409"/>
    <w:rsid w:val="000364AD"/>
    <w:rsid w:val="000368C2"/>
    <w:rsid w:val="00040652"/>
    <w:rsid w:val="00043D49"/>
    <w:rsid w:val="00051529"/>
    <w:rsid w:val="00055D4F"/>
    <w:rsid w:val="00060EF4"/>
    <w:rsid w:val="0006595E"/>
    <w:rsid w:val="00066141"/>
    <w:rsid w:val="00072FBF"/>
    <w:rsid w:val="00075AA1"/>
    <w:rsid w:val="00080AC0"/>
    <w:rsid w:val="000817EA"/>
    <w:rsid w:val="000820D0"/>
    <w:rsid w:val="00087676"/>
    <w:rsid w:val="00093DCB"/>
    <w:rsid w:val="00093F6F"/>
    <w:rsid w:val="0009662C"/>
    <w:rsid w:val="000A01CB"/>
    <w:rsid w:val="000A2980"/>
    <w:rsid w:val="000A2E75"/>
    <w:rsid w:val="000A68D9"/>
    <w:rsid w:val="000B0201"/>
    <w:rsid w:val="000C53B3"/>
    <w:rsid w:val="000C56C9"/>
    <w:rsid w:val="000C5A18"/>
    <w:rsid w:val="000C5A29"/>
    <w:rsid w:val="000D06D7"/>
    <w:rsid w:val="000D4C59"/>
    <w:rsid w:val="000D6DA0"/>
    <w:rsid w:val="000E13E7"/>
    <w:rsid w:val="000E14B8"/>
    <w:rsid w:val="000E1A9C"/>
    <w:rsid w:val="000E2337"/>
    <w:rsid w:val="000F696B"/>
    <w:rsid w:val="000F7D13"/>
    <w:rsid w:val="00101716"/>
    <w:rsid w:val="001048F4"/>
    <w:rsid w:val="00110325"/>
    <w:rsid w:val="001121F9"/>
    <w:rsid w:val="00116E71"/>
    <w:rsid w:val="00120156"/>
    <w:rsid w:val="00121263"/>
    <w:rsid w:val="00122163"/>
    <w:rsid w:val="00123C27"/>
    <w:rsid w:val="001259C4"/>
    <w:rsid w:val="001267EF"/>
    <w:rsid w:val="001312C9"/>
    <w:rsid w:val="0013306D"/>
    <w:rsid w:val="00135943"/>
    <w:rsid w:val="00144EB4"/>
    <w:rsid w:val="001479F0"/>
    <w:rsid w:val="00151BAD"/>
    <w:rsid w:val="0015433B"/>
    <w:rsid w:val="00155118"/>
    <w:rsid w:val="0015760D"/>
    <w:rsid w:val="00160E27"/>
    <w:rsid w:val="001642F6"/>
    <w:rsid w:val="00164470"/>
    <w:rsid w:val="00166924"/>
    <w:rsid w:val="00166D6A"/>
    <w:rsid w:val="00170F79"/>
    <w:rsid w:val="001724DB"/>
    <w:rsid w:val="00175E03"/>
    <w:rsid w:val="00177399"/>
    <w:rsid w:val="001800F4"/>
    <w:rsid w:val="00193DC6"/>
    <w:rsid w:val="001A09A8"/>
    <w:rsid w:val="001A2B60"/>
    <w:rsid w:val="001A7A74"/>
    <w:rsid w:val="001B31BA"/>
    <w:rsid w:val="001B583E"/>
    <w:rsid w:val="001B63DA"/>
    <w:rsid w:val="001B788A"/>
    <w:rsid w:val="001C3E80"/>
    <w:rsid w:val="001C5651"/>
    <w:rsid w:val="001C5DAE"/>
    <w:rsid w:val="001D35A0"/>
    <w:rsid w:val="001D77F4"/>
    <w:rsid w:val="001E1294"/>
    <w:rsid w:val="001F1E53"/>
    <w:rsid w:val="001F2C82"/>
    <w:rsid w:val="001F52FE"/>
    <w:rsid w:val="001F6935"/>
    <w:rsid w:val="00204125"/>
    <w:rsid w:val="00204853"/>
    <w:rsid w:val="00204BF3"/>
    <w:rsid w:val="00207617"/>
    <w:rsid w:val="00210E49"/>
    <w:rsid w:val="00211C5A"/>
    <w:rsid w:val="00213E31"/>
    <w:rsid w:val="00213E4A"/>
    <w:rsid w:val="00215054"/>
    <w:rsid w:val="00216DE2"/>
    <w:rsid w:val="00224E3A"/>
    <w:rsid w:val="00232159"/>
    <w:rsid w:val="00232E73"/>
    <w:rsid w:val="00232F83"/>
    <w:rsid w:val="00234C8A"/>
    <w:rsid w:val="00237A92"/>
    <w:rsid w:val="00242822"/>
    <w:rsid w:val="00243261"/>
    <w:rsid w:val="002554CD"/>
    <w:rsid w:val="002579CD"/>
    <w:rsid w:val="002613FE"/>
    <w:rsid w:val="00262809"/>
    <w:rsid w:val="002703C6"/>
    <w:rsid w:val="00272F6C"/>
    <w:rsid w:val="00273505"/>
    <w:rsid w:val="00273949"/>
    <w:rsid w:val="002749B2"/>
    <w:rsid w:val="00277458"/>
    <w:rsid w:val="00277FBE"/>
    <w:rsid w:val="002813BE"/>
    <w:rsid w:val="002840EB"/>
    <w:rsid w:val="0029173F"/>
    <w:rsid w:val="00293B83"/>
    <w:rsid w:val="002955AB"/>
    <w:rsid w:val="002A28AF"/>
    <w:rsid w:val="002A4BD5"/>
    <w:rsid w:val="002A4C0E"/>
    <w:rsid w:val="002B4294"/>
    <w:rsid w:val="002B5436"/>
    <w:rsid w:val="002B6B02"/>
    <w:rsid w:val="002C2B02"/>
    <w:rsid w:val="002C56F7"/>
    <w:rsid w:val="002D2B97"/>
    <w:rsid w:val="002D6E76"/>
    <w:rsid w:val="002E70C7"/>
    <w:rsid w:val="002F1646"/>
    <w:rsid w:val="002F3C79"/>
    <w:rsid w:val="002F4738"/>
    <w:rsid w:val="002F4EB8"/>
    <w:rsid w:val="00303B9B"/>
    <w:rsid w:val="003062BD"/>
    <w:rsid w:val="00306F4B"/>
    <w:rsid w:val="00325A7D"/>
    <w:rsid w:val="00332DB3"/>
    <w:rsid w:val="00333D0D"/>
    <w:rsid w:val="00336FE9"/>
    <w:rsid w:val="0033764C"/>
    <w:rsid w:val="00345847"/>
    <w:rsid w:val="00346DAC"/>
    <w:rsid w:val="00347BA9"/>
    <w:rsid w:val="003507BA"/>
    <w:rsid w:val="00374C12"/>
    <w:rsid w:val="00374DD0"/>
    <w:rsid w:val="0037650E"/>
    <w:rsid w:val="00380751"/>
    <w:rsid w:val="003842A0"/>
    <w:rsid w:val="003857BB"/>
    <w:rsid w:val="00394E62"/>
    <w:rsid w:val="00395021"/>
    <w:rsid w:val="00397F56"/>
    <w:rsid w:val="003A059E"/>
    <w:rsid w:val="003A35AC"/>
    <w:rsid w:val="003A4292"/>
    <w:rsid w:val="003A509E"/>
    <w:rsid w:val="003A56B4"/>
    <w:rsid w:val="003A59DE"/>
    <w:rsid w:val="003A70F3"/>
    <w:rsid w:val="003B07C3"/>
    <w:rsid w:val="003B2634"/>
    <w:rsid w:val="003B2744"/>
    <w:rsid w:val="003B2BD7"/>
    <w:rsid w:val="003B7461"/>
    <w:rsid w:val="003B77A2"/>
    <w:rsid w:val="003C259B"/>
    <w:rsid w:val="003C3450"/>
    <w:rsid w:val="003C54DE"/>
    <w:rsid w:val="003C674B"/>
    <w:rsid w:val="003D3CA9"/>
    <w:rsid w:val="003D42D3"/>
    <w:rsid w:val="003D49A9"/>
    <w:rsid w:val="003D6AF4"/>
    <w:rsid w:val="003D724E"/>
    <w:rsid w:val="003F1574"/>
    <w:rsid w:val="003F221E"/>
    <w:rsid w:val="003F48BA"/>
    <w:rsid w:val="003F5257"/>
    <w:rsid w:val="003F6CE1"/>
    <w:rsid w:val="00404522"/>
    <w:rsid w:val="004079B3"/>
    <w:rsid w:val="0041015F"/>
    <w:rsid w:val="004132A2"/>
    <w:rsid w:val="00421FC1"/>
    <w:rsid w:val="004244D3"/>
    <w:rsid w:val="00424AB1"/>
    <w:rsid w:val="004261CF"/>
    <w:rsid w:val="00426ACB"/>
    <w:rsid w:val="00437C7E"/>
    <w:rsid w:val="0044493F"/>
    <w:rsid w:val="00444A89"/>
    <w:rsid w:val="004467D4"/>
    <w:rsid w:val="00447DC2"/>
    <w:rsid w:val="00450679"/>
    <w:rsid w:val="00453A07"/>
    <w:rsid w:val="004543D7"/>
    <w:rsid w:val="004547D3"/>
    <w:rsid w:val="00467FBC"/>
    <w:rsid w:val="00471C28"/>
    <w:rsid w:val="00472961"/>
    <w:rsid w:val="00477BE8"/>
    <w:rsid w:val="00482649"/>
    <w:rsid w:val="0048561D"/>
    <w:rsid w:val="00487FF9"/>
    <w:rsid w:val="004928A9"/>
    <w:rsid w:val="00495E96"/>
    <w:rsid w:val="00496CC9"/>
    <w:rsid w:val="004973E6"/>
    <w:rsid w:val="004A4EEE"/>
    <w:rsid w:val="004A5356"/>
    <w:rsid w:val="004B1F60"/>
    <w:rsid w:val="004B2192"/>
    <w:rsid w:val="004B33C4"/>
    <w:rsid w:val="004B474B"/>
    <w:rsid w:val="004C049F"/>
    <w:rsid w:val="004C3F46"/>
    <w:rsid w:val="004C4A44"/>
    <w:rsid w:val="004C6DB3"/>
    <w:rsid w:val="004C7740"/>
    <w:rsid w:val="004D389E"/>
    <w:rsid w:val="004D58DB"/>
    <w:rsid w:val="004D6937"/>
    <w:rsid w:val="004D7BC2"/>
    <w:rsid w:val="004E3068"/>
    <w:rsid w:val="004F2DA2"/>
    <w:rsid w:val="004F46DB"/>
    <w:rsid w:val="004F6491"/>
    <w:rsid w:val="005000E2"/>
    <w:rsid w:val="00501F4E"/>
    <w:rsid w:val="00503E76"/>
    <w:rsid w:val="00504D96"/>
    <w:rsid w:val="00505005"/>
    <w:rsid w:val="00505384"/>
    <w:rsid w:val="00505413"/>
    <w:rsid w:val="00507F58"/>
    <w:rsid w:val="00513F0D"/>
    <w:rsid w:val="005145E3"/>
    <w:rsid w:val="00533050"/>
    <w:rsid w:val="0053318A"/>
    <w:rsid w:val="0053406C"/>
    <w:rsid w:val="00534A6D"/>
    <w:rsid w:val="0054238B"/>
    <w:rsid w:val="005435B5"/>
    <w:rsid w:val="00543E90"/>
    <w:rsid w:val="0054628B"/>
    <w:rsid w:val="00547083"/>
    <w:rsid w:val="0055189E"/>
    <w:rsid w:val="005539A9"/>
    <w:rsid w:val="00554464"/>
    <w:rsid w:val="00554E6E"/>
    <w:rsid w:val="005577BB"/>
    <w:rsid w:val="005577D0"/>
    <w:rsid w:val="00560521"/>
    <w:rsid w:val="00561737"/>
    <w:rsid w:val="00576F7A"/>
    <w:rsid w:val="00580D57"/>
    <w:rsid w:val="00581B98"/>
    <w:rsid w:val="005823AA"/>
    <w:rsid w:val="0059305A"/>
    <w:rsid w:val="00595CF7"/>
    <w:rsid w:val="00597C0C"/>
    <w:rsid w:val="005A47AD"/>
    <w:rsid w:val="005A6BF8"/>
    <w:rsid w:val="005B0017"/>
    <w:rsid w:val="005B0EC6"/>
    <w:rsid w:val="005B12F5"/>
    <w:rsid w:val="005B34EC"/>
    <w:rsid w:val="005B3615"/>
    <w:rsid w:val="005B36A6"/>
    <w:rsid w:val="005B4021"/>
    <w:rsid w:val="005B4532"/>
    <w:rsid w:val="005B6F45"/>
    <w:rsid w:val="005B721E"/>
    <w:rsid w:val="005C16C0"/>
    <w:rsid w:val="005C3857"/>
    <w:rsid w:val="005C3D42"/>
    <w:rsid w:val="005C4C2C"/>
    <w:rsid w:val="005C59E3"/>
    <w:rsid w:val="005C7DE7"/>
    <w:rsid w:val="005D276E"/>
    <w:rsid w:val="005D2DEF"/>
    <w:rsid w:val="005D6408"/>
    <w:rsid w:val="005D7DB8"/>
    <w:rsid w:val="005E1C77"/>
    <w:rsid w:val="005E242C"/>
    <w:rsid w:val="005E378D"/>
    <w:rsid w:val="005E4340"/>
    <w:rsid w:val="005E52A9"/>
    <w:rsid w:val="005F0322"/>
    <w:rsid w:val="005F4536"/>
    <w:rsid w:val="005F756A"/>
    <w:rsid w:val="00606742"/>
    <w:rsid w:val="006108ED"/>
    <w:rsid w:val="00611F5F"/>
    <w:rsid w:val="006153FF"/>
    <w:rsid w:val="00616C51"/>
    <w:rsid w:val="00623AF4"/>
    <w:rsid w:val="00624454"/>
    <w:rsid w:val="00632C22"/>
    <w:rsid w:val="006339A7"/>
    <w:rsid w:val="0063488C"/>
    <w:rsid w:val="00634ED2"/>
    <w:rsid w:val="00635858"/>
    <w:rsid w:val="0064069D"/>
    <w:rsid w:val="00643A5B"/>
    <w:rsid w:val="00657563"/>
    <w:rsid w:val="00660965"/>
    <w:rsid w:val="006613B8"/>
    <w:rsid w:val="0066439F"/>
    <w:rsid w:val="00667F5A"/>
    <w:rsid w:val="00672619"/>
    <w:rsid w:val="00681E08"/>
    <w:rsid w:val="006865F0"/>
    <w:rsid w:val="006901F7"/>
    <w:rsid w:val="0069437C"/>
    <w:rsid w:val="00694F7F"/>
    <w:rsid w:val="00696E86"/>
    <w:rsid w:val="006A0699"/>
    <w:rsid w:val="006A3CE7"/>
    <w:rsid w:val="006A4AA1"/>
    <w:rsid w:val="006A5B50"/>
    <w:rsid w:val="006A66A8"/>
    <w:rsid w:val="006B2F4B"/>
    <w:rsid w:val="006B431B"/>
    <w:rsid w:val="006B597A"/>
    <w:rsid w:val="006B720B"/>
    <w:rsid w:val="006B7934"/>
    <w:rsid w:val="006B7BF5"/>
    <w:rsid w:val="006C0E66"/>
    <w:rsid w:val="006C53E0"/>
    <w:rsid w:val="006D0BAB"/>
    <w:rsid w:val="006D4CFD"/>
    <w:rsid w:val="006D5F86"/>
    <w:rsid w:val="006D66DF"/>
    <w:rsid w:val="006D6922"/>
    <w:rsid w:val="006D6FAD"/>
    <w:rsid w:val="006E2F5C"/>
    <w:rsid w:val="006E5AE4"/>
    <w:rsid w:val="006F5C23"/>
    <w:rsid w:val="006F65BC"/>
    <w:rsid w:val="006F7DA5"/>
    <w:rsid w:val="00702C6B"/>
    <w:rsid w:val="00704FD5"/>
    <w:rsid w:val="00705C8D"/>
    <w:rsid w:val="00705CCF"/>
    <w:rsid w:val="0070735C"/>
    <w:rsid w:val="007076D7"/>
    <w:rsid w:val="007170DB"/>
    <w:rsid w:val="007171F7"/>
    <w:rsid w:val="0071788A"/>
    <w:rsid w:val="007206AA"/>
    <w:rsid w:val="00721849"/>
    <w:rsid w:val="00732726"/>
    <w:rsid w:val="00740351"/>
    <w:rsid w:val="0074250D"/>
    <w:rsid w:val="007443A4"/>
    <w:rsid w:val="00744412"/>
    <w:rsid w:val="007502A1"/>
    <w:rsid w:val="0075512A"/>
    <w:rsid w:val="00755765"/>
    <w:rsid w:val="007604B2"/>
    <w:rsid w:val="007612D9"/>
    <w:rsid w:val="00764BE8"/>
    <w:rsid w:val="007701DE"/>
    <w:rsid w:val="007726C3"/>
    <w:rsid w:val="00772990"/>
    <w:rsid w:val="007735CE"/>
    <w:rsid w:val="00776B86"/>
    <w:rsid w:val="00783C59"/>
    <w:rsid w:val="007905E5"/>
    <w:rsid w:val="00795A29"/>
    <w:rsid w:val="0079682A"/>
    <w:rsid w:val="007B0A3B"/>
    <w:rsid w:val="007B1129"/>
    <w:rsid w:val="007B1296"/>
    <w:rsid w:val="007B66ED"/>
    <w:rsid w:val="007B787F"/>
    <w:rsid w:val="007C0118"/>
    <w:rsid w:val="007C090C"/>
    <w:rsid w:val="007C4A0D"/>
    <w:rsid w:val="007D0C18"/>
    <w:rsid w:val="007E018D"/>
    <w:rsid w:val="007E4EA8"/>
    <w:rsid w:val="007E4F5B"/>
    <w:rsid w:val="007E73DE"/>
    <w:rsid w:val="00804078"/>
    <w:rsid w:val="008053BC"/>
    <w:rsid w:val="00817105"/>
    <w:rsid w:val="00817F33"/>
    <w:rsid w:val="00821F84"/>
    <w:rsid w:val="00821F9D"/>
    <w:rsid w:val="0082384C"/>
    <w:rsid w:val="008239E7"/>
    <w:rsid w:val="00823A1B"/>
    <w:rsid w:val="00824B4B"/>
    <w:rsid w:val="00826A82"/>
    <w:rsid w:val="0082704F"/>
    <w:rsid w:val="00827094"/>
    <w:rsid w:val="0083093A"/>
    <w:rsid w:val="008341AE"/>
    <w:rsid w:val="00836107"/>
    <w:rsid w:val="008376C7"/>
    <w:rsid w:val="008403D6"/>
    <w:rsid w:val="008412A8"/>
    <w:rsid w:val="00845589"/>
    <w:rsid w:val="00845846"/>
    <w:rsid w:val="00847539"/>
    <w:rsid w:val="008503BF"/>
    <w:rsid w:val="00850E27"/>
    <w:rsid w:val="00851CC2"/>
    <w:rsid w:val="00855806"/>
    <w:rsid w:val="008572BE"/>
    <w:rsid w:val="008575E6"/>
    <w:rsid w:val="008666CE"/>
    <w:rsid w:val="00871FFB"/>
    <w:rsid w:val="00874EF2"/>
    <w:rsid w:val="0088020E"/>
    <w:rsid w:val="00881579"/>
    <w:rsid w:val="00886D67"/>
    <w:rsid w:val="008874EB"/>
    <w:rsid w:val="00887CE1"/>
    <w:rsid w:val="00895394"/>
    <w:rsid w:val="008A61F7"/>
    <w:rsid w:val="008B08F3"/>
    <w:rsid w:val="008B0E11"/>
    <w:rsid w:val="008B1C80"/>
    <w:rsid w:val="008B65BB"/>
    <w:rsid w:val="008B7999"/>
    <w:rsid w:val="008C304B"/>
    <w:rsid w:val="008D3D90"/>
    <w:rsid w:val="008D4A6F"/>
    <w:rsid w:val="008D4C60"/>
    <w:rsid w:val="008E03F7"/>
    <w:rsid w:val="008E042B"/>
    <w:rsid w:val="008E5800"/>
    <w:rsid w:val="008E6C33"/>
    <w:rsid w:val="008E6F58"/>
    <w:rsid w:val="008F0241"/>
    <w:rsid w:val="008F1646"/>
    <w:rsid w:val="008F474C"/>
    <w:rsid w:val="00907EAF"/>
    <w:rsid w:val="00911152"/>
    <w:rsid w:val="00911811"/>
    <w:rsid w:val="0091402C"/>
    <w:rsid w:val="00921916"/>
    <w:rsid w:val="009227E3"/>
    <w:rsid w:val="00923D44"/>
    <w:rsid w:val="00930115"/>
    <w:rsid w:val="00940EA6"/>
    <w:rsid w:val="00942AE9"/>
    <w:rsid w:val="009519EB"/>
    <w:rsid w:val="00954402"/>
    <w:rsid w:val="00961E86"/>
    <w:rsid w:val="009755E5"/>
    <w:rsid w:val="009809BD"/>
    <w:rsid w:val="00981E73"/>
    <w:rsid w:val="00986543"/>
    <w:rsid w:val="00991B05"/>
    <w:rsid w:val="009A2050"/>
    <w:rsid w:val="009A207C"/>
    <w:rsid w:val="009A2E13"/>
    <w:rsid w:val="009A3BF6"/>
    <w:rsid w:val="009A4244"/>
    <w:rsid w:val="009A7BDA"/>
    <w:rsid w:val="009B0202"/>
    <w:rsid w:val="009B304B"/>
    <w:rsid w:val="009B53A1"/>
    <w:rsid w:val="009B5FED"/>
    <w:rsid w:val="009B646B"/>
    <w:rsid w:val="009C035F"/>
    <w:rsid w:val="009C4625"/>
    <w:rsid w:val="009D021E"/>
    <w:rsid w:val="009D04B0"/>
    <w:rsid w:val="009D105A"/>
    <w:rsid w:val="009D130D"/>
    <w:rsid w:val="009D1B02"/>
    <w:rsid w:val="009D42BA"/>
    <w:rsid w:val="009D565B"/>
    <w:rsid w:val="009D7D32"/>
    <w:rsid w:val="009E0167"/>
    <w:rsid w:val="009E3A2A"/>
    <w:rsid w:val="009E3DA4"/>
    <w:rsid w:val="009E3EF0"/>
    <w:rsid w:val="009F0FBB"/>
    <w:rsid w:val="009F1D8D"/>
    <w:rsid w:val="009F43ED"/>
    <w:rsid w:val="009F7785"/>
    <w:rsid w:val="00A00E2A"/>
    <w:rsid w:val="00A02E9D"/>
    <w:rsid w:val="00A03CD7"/>
    <w:rsid w:val="00A10FB4"/>
    <w:rsid w:val="00A1413D"/>
    <w:rsid w:val="00A16626"/>
    <w:rsid w:val="00A22C02"/>
    <w:rsid w:val="00A25F68"/>
    <w:rsid w:val="00A356D7"/>
    <w:rsid w:val="00A369C7"/>
    <w:rsid w:val="00A444C4"/>
    <w:rsid w:val="00A45479"/>
    <w:rsid w:val="00A45794"/>
    <w:rsid w:val="00A47109"/>
    <w:rsid w:val="00A512A9"/>
    <w:rsid w:val="00A526C0"/>
    <w:rsid w:val="00A55312"/>
    <w:rsid w:val="00A64AC6"/>
    <w:rsid w:val="00A650C4"/>
    <w:rsid w:val="00A666AF"/>
    <w:rsid w:val="00A66B64"/>
    <w:rsid w:val="00A67558"/>
    <w:rsid w:val="00A74784"/>
    <w:rsid w:val="00A76545"/>
    <w:rsid w:val="00A777F7"/>
    <w:rsid w:val="00A7784A"/>
    <w:rsid w:val="00A80BA0"/>
    <w:rsid w:val="00A82662"/>
    <w:rsid w:val="00A84C2E"/>
    <w:rsid w:val="00A90A78"/>
    <w:rsid w:val="00A9183C"/>
    <w:rsid w:val="00A95684"/>
    <w:rsid w:val="00A976FD"/>
    <w:rsid w:val="00AA28F5"/>
    <w:rsid w:val="00AA366A"/>
    <w:rsid w:val="00AA3901"/>
    <w:rsid w:val="00AA3DC2"/>
    <w:rsid w:val="00AA65C2"/>
    <w:rsid w:val="00AB4400"/>
    <w:rsid w:val="00AB5694"/>
    <w:rsid w:val="00AB7D53"/>
    <w:rsid w:val="00AC0B55"/>
    <w:rsid w:val="00AC1657"/>
    <w:rsid w:val="00AC45C8"/>
    <w:rsid w:val="00AD26E9"/>
    <w:rsid w:val="00AD2C3A"/>
    <w:rsid w:val="00AD4FE8"/>
    <w:rsid w:val="00AD5B7E"/>
    <w:rsid w:val="00AE1E4F"/>
    <w:rsid w:val="00AE4219"/>
    <w:rsid w:val="00AE4997"/>
    <w:rsid w:val="00AF02C5"/>
    <w:rsid w:val="00AF462C"/>
    <w:rsid w:val="00AF5C92"/>
    <w:rsid w:val="00AF60A0"/>
    <w:rsid w:val="00B01205"/>
    <w:rsid w:val="00B02605"/>
    <w:rsid w:val="00B049A3"/>
    <w:rsid w:val="00B04F26"/>
    <w:rsid w:val="00B07600"/>
    <w:rsid w:val="00B14F3C"/>
    <w:rsid w:val="00B22166"/>
    <w:rsid w:val="00B23B89"/>
    <w:rsid w:val="00B241A8"/>
    <w:rsid w:val="00B27B0B"/>
    <w:rsid w:val="00B325AF"/>
    <w:rsid w:val="00B348CC"/>
    <w:rsid w:val="00B34DBD"/>
    <w:rsid w:val="00B35D25"/>
    <w:rsid w:val="00B362ED"/>
    <w:rsid w:val="00B3763B"/>
    <w:rsid w:val="00B41109"/>
    <w:rsid w:val="00B43DC3"/>
    <w:rsid w:val="00B4580F"/>
    <w:rsid w:val="00B45EAF"/>
    <w:rsid w:val="00B52923"/>
    <w:rsid w:val="00B659AA"/>
    <w:rsid w:val="00B674E1"/>
    <w:rsid w:val="00B715A7"/>
    <w:rsid w:val="00B71640"/>
    <w:rsid w:val="00B7289D"/>
    <w:rsid w:val="00B753A5"/>
    <w:rsid w:val="00B75D86"/>
    <w:rsid w:val="00B775A1"/>
    <w:rsid w:val="00B809CB"/>
    <w:rsid w:val="00B8357F"/>
    <w:rsid w:val="00B84EBD"/>
    <w:rsid w:val="00B859AA"/>
    <w:rsid w:val="00B90147"/>
    <w:rsid w:val="00B90393"/>
    <w:rsid w:val="00B90A86"/>
    <w:rsid w:val="00B91B95"/>
    <w:rsid w:val="00B91ED7"/>
    <w:rsid w:val="00B92EE8"/>
    <w:rsid w:val="00B92F78"/>
    <w:rsid w:val="00B93B4D"/>
    <w:rsid w:val="00B9432C"/>
    <w:rsid w:val="00BA745A"/>
    <w:rsid w:val="00BB03C7"/>
    <w:rsid w:val="00BB1A0A"/>
    <w:rsid w:val="00BB41B8"/>
    <w:rsid w:val="00BB4F02"/>
    <w:rsid w:val="00BB681A"/>
    <w:rsid w:val="00BC377E"/>
    <w:rsid w:val="00BC6D39"/>
    <w:rsid w:val="00BC6EE4"/>
    <w:rsid w:val="00BD17B5"/>
    <w:rsid w:val="00BD25F3"/>
    <w:rsid w:val="00BD73C7"/>
    <w:rsid w:val="00BD7FB9"/>
    <w:rsid w:val="00BE0408"/>
    <w:rsid w:val="00BE2007"/>
    <w:rsid w:val="00BE20CF"/>
    <w:rsid w:val="00BE53D6"/>
    <w:rsid w:val="00BE55B6"/>
    <w:rsid w:val="00BF34FA"/>
    <w:rsid w:val="00BF494B"/>
    <w:rsid w:val="00BF5431"/>
    <w:rsid w:val="00BF75B3"/>
    <w:rsid w:val="00C02E58"/>
    <w:rsid w:val="00C060D8"/>
    <w:rsid w:val="00C115BA"/>
    <w:rsid w:val="00C14AAA"/>
    <w:rsid w:val="00C16570"/>
    <w:rsid w:val="00C204F1"/>
    <w:rsid w:val="00C23714"/>
    <w:rsid w:val="00C239FC"/>
    <w:rsid w:val="00C246D1"/>
    <w:rsid w:val="00C269AE"/>
    <w:rsid w:val="00C27C4E"/>
    <w:rsid w:val="00C303AA"/>
    <w:rsid w:val="00C33E6F"/>
    <w:rsid w:val="00C3481D"/>
    <w:rsid w:val="00C37668"/>
    <w:rsid w:val="00C40B14"/>
    <w:rsid w:val="00C52615"/>
    <w:rsid w:val="00C53DA5"/>
    <w:rsid w:val="00C54C88"/>
    <w:rsid w:val="00C572C8"/>
    <w:rsid w:val="00C60135"/>
    <w:rsid w:val="00C605E6"/>
    <w:rsid w:val="00C63F28"/>
    <w:rsid w:val="00C648F6"/>
    <w:rsid w:val="00C6554A"/>
    <w:rsid w:val="00C67674"/>
    <w:rsid w:val="00C70E57"/>
    <w:rsid w:val="00C7265A"/>
    <w:rsid w:val="00C755B3"/>
    <w:rsid w:val="00C76A5F"/>
    <w:rsid w:val="00C76A62"/>
    <w:rsid w:val="00C86A68"/>
    <w:rsid w:val="00C90D76"/>
    <w:rsid w:val="00C949AD"/>
    <w:rsid w:val="00C9535C"/>
    <w:rsid w:val="00C9583D"/>
    <w:rsid w:val="00CA3D06"/>
    <w:rsid w:val="00CA6A17"/>
    <w:rsid w:val="00CA6F01"/>
    <w:rsid w:val="00CB0297"/>
    <w:rsid w:val="00CB58E0"/>
    <w:rsid w:val="00CB6720"/>
    <w:rsid w:val="00CC222C"/>
    <w:rsid w:val="00CC2F63"/>
    <w:rsid w:val="00CC4E0C"/>
    <w:rsid w:val="00CC62AD"/>
    <w:rsid w:val="00CD0037"/>
    <w:rsid w:val="00CD202B"/>
    <w:rsid w:val="00CD2127"/>
    <w:rsid w:val="00CD4257"/>
    <w:rsid w:val="00CE58F0"/>
    <w:rsid w:val="00CE7364"/>
    <w:rsid w:val="00CE7F14"/>
    <w:rsid w:val="00CF4743"/>
    <w:rsid w:val="00CF4B0F"/>
    <w:rsid w:val="00CF4FEA"/>
    <w:rsid w:val="00D02462"/>
    <w:rsid w:val="00D03173"/>
    <w:rsid w:val="00D06257"/>
    <w:rsid w:val="00D070F3"/>
    <w:rsid w:val="00D07256"/>
    <w:rsid w:val="00D11136"/>
    <w:rsid w:val="00D11A2D"/>
    <w:rsid w:val="00D12848"/>
    <w:rsid w:val="00D14CF9"/>
    <w:rsid w:val="00D16714"/>
    <w:rsid w:val="00D22609"/>
    <w:rsid w:val="00D23D23"/>
    <w:rsid w:val="00D2644C"/>
    <w:rsid w:val="00D31C95"/>
    <w:rsid w:val="00D3279B"/>
    <w:rsid w:val="00D35644"/>
    <w:rsid w:val="00D37773"/>
    <w:rsid w:val="00D37B04"/>
    <w:rsid w:val="00D40169"/>
    <w:rsid w:val="00D4068E"/>
    <w:rsid w:val="00D44D5F"/>
    <w:rsid w:val="00D44FFD"/>
    <w:rsid w:val="00D47C91"/>
    <w:rsid w:val="00D50E83"/>
    <w:rsid w:val="00D5278B"/>
    <w:rsid w:val="00D54035"/>
    <w:rsid w:val="00D5449B"/>
    <w:rsid w:val="00D57B84"/>
    <w:rsid w:val="00D625E2"/>
    <w:rsid w:val="00D63C6D"/>
    <w:rsid w:val="00D65FE7"/>
    <w:rsid w:val="00D66164"/>
    <w:rsid w:val="00D66B63"/>
    <w:rsid w:val="00D7132F"/>
    <w:rsid w:val="00D72565"/>
    <w:rsid w:val="00D753B6"/>
    <w:rsid w:val="00D92022"/>
    <w:rsid w:val="00DA29FA"/>
    <w:rsid w:val="00DA41CB"/>
    <w:rsid w:val="00DA6D35"/>
    <w:rsid w:val="00DB0894"/>
    <w:rsid w:val="00DB0A3B"/>
    <w:rsid w:val="00DB22A7"/>
    <w:rsid w:val="00DB2A1A"/>
    <w:rsid w:val="00DB4FCA"/>
    <w:rsid w:val="00DB6B78"/>
    <w:rsid w:val="00DB7394"/>
    <w:rsid w:val="00DB7FE9"/>
    <w:rsid w:val="00DC451F"/>
    <w:rsid w:val="00DC4E80"/>
    <w:rsid w:val="00DC5C11"/>
    <w:rsid w:val="00DC62E6"/>
    <w:rsid w:val="00DC727C"/>
    <w:rsid w:val="00DD0576"/>
    <w:rsid w:val="00DD492F"/>
    <w:rsid w:val="00DE1C59"/>
    <w:rsid w:val="00DE3BFE"/>
    <w:rsid w:val="00DE68B0"/>
    <w:rsid w:val="00DE7C9B"/>
    <w:rsid w:val="00DF069F"/>
    <w:rsid w:val="00DF3A55"/>
    <w:rsid w:val="00DF4C0C"/>
    <w:rsid w:val="00E0040F"/>
    <w:rsid w:val="00E02224"/>
    <w:rsid w:val="00E0362C"/>
    <w:rsid w:val="00E05703"/>
    <w:rsid w:val="00E10871"/>
    <w:rsid w:val="00E121C3"/>
    <w:rsid w:val="00E177C9"/>
    <w:rsid w:val="00E17F0B"/>
    <w:rsid w:val="00E215AA"/>
    <w:rsid w:val="00E23E23"/>
    <w:rsid w:val="00E35429"/>
    <w:rsid w:val="00E36A8F"/>
    <w:rsid w:val="00E36D6D"/>
    <w:rsid w:val="00E41AAB"/>
    <w:rsid w:val="00E41D3E"/>
    <w:rsid w:val="00E422AC"/>
    <w:rsid w:val="00E444BC"/>
    <w:rsid w:val="00E44706"/>
    <w:rsid w:val="00E4591D"/>
    <w:rsid w:val="00E548BE"/>
    <w:rsid w:val="00E654C1"/>
    <w:rsid w:val="00E6581C"/>
    <w:rsid w:val="00E6725C"/>
    <w:rsid w:val="00E7468C"/>
    <w:rsid w:val="00E74C67"/>
    <w:rsid w:val="00E752C6"/>
    <w:rsid w:val="00E9158E"/>
    <w:rsid w:val="00E95057"/>
    <w:rsid w:val="00EA1772"/>
    <w:rsid w:val="00EA1DEC"/>
    <w:rsid w:val="00EA30A1"/>
    <w:rsid w:val="00EA676A"/>
    <w:rsid w:val="00EA74AE"/>
    <w:rsid w:val="00EA76C2"/>
    <w:rsid w:val="00EB03F2"/>
    <w:rsid w:val="00EC03F6"/>
    <w:rsid w:val="00EC048B"/>
    <w:rsid w:val="00EC0DA3"/>
    <w:rsid w:val="00EC2E28"/>
    <w:rsid w:val="00EC638B"/>
    <w:rsid w:val="00ED4C5F"/>
    <w:rsid w:val="00ED62C4"/>
    <w:rsid w:val="00ED6996"/>
    <w:rsid w:val="00ED7976"/>
    <w:rsid w:val="00ED7C44"/>
    <w:rsid w:val="00EE4D2B"/>
    <w:rsid w:val="00EE7773"/>
    <w:rsid w:val="00EF01B7"/>
    <w:rsid w:val="00EF772A"/>
    <w:rsid w:val="00F00F28"/>
    <w:rsid w:val="00F01245"/>
    <w:rsid w:val="00F01DD3"/>
    <w:rsid w:val="00F04C71"/>
    <w:rsid w:val="00F10DB1"/>
    <w:rsid w:val="00F1113E"/>
    <w:rsid w:val="00F12DF8"/>
    <w:rsid w:val="00F16384"/>
    <w:rsid w:val="00F209C6"/>
    <w:rsid w:val="00F20D83"/>
    <w:rsid w:val="00F225D0"/>
    <w:rsid w:val="00F253FE"/>
    <w:rsid w:val="00F26F3B"/>
    <w:rsid w:val="00F31FBD"/>
    <w:rsid w:val="00F327A5"/>
    <w:rsid w:val="00F34D7A"/>
    <w:rsid w:val="00F35D8B"/>
    <w:rsid w:val="00F37833"/>
    <w:rsid w:val="00F378EC"/>
    <w:rsid w:val="00F442BF"/>
    <w:rsid w:val="00F4456F"/>
    <w:rsid w:val="00F46C0B"/>
    <w:rsid w:val="00F520E8"/>
    <w:rsid w:val="00F607AC"/>
    <w:rsid w:val="00F614F4"/>
    <w:rsid w:val="00F62E4D"/>
    <w:rsid w:val="00F74182"/>
    <w:rsid w:val="00F80911"/>
    <w:rsid w:val="00F8595A"/>
    <w:rsid w:val="00F90193"/>
    <w:rsid w:val="00F91167"/>
    <w:rsid w:val="00F91707"/>
    <w:rsid w:val="00FA34C4"/>
    <w:rsid w:val="00FA4923"/>
    <w:rsid w:val="00FA4A31"/>
    <w:rsid w:val="00FA510A"/>
    <w:rsid w:val="00FA6098"/>
    <w:rsid w:val="00FB06F2"/>
    <w:rsid w:val="00FB7800"/>
    <w:rsid w:val="00FC05DA"/>
    <w:rsid w:val="00FC2B6A"/>
    <w:rsid w:val="00FC4448"/>
    <w:rsid w:val="00FC6CE7"/>
    <w:rsid w:val="00FD0319"/>
    <w:rsid w:val="00FD12D9"/>
    <w:rsid w:val="00FD1E83"/>
    <w:rsid w:val="00FD2305"/>
    <w:rsid w:val="00FD300B"/>
    <w:rsid w:val="00FE02AD"/>
    <w:rsid w:val="00FE058A"/>
    <w:rsid w:val="00FF465F"/>
    <w:rsid w:val="00FF49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CD2FA3"/>
  <w15:chartTrackingRefBased/>
  <w15:docId w15:val="{5008381A-4930-4455-A716-C69CF049C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09A8"/>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616C51"/>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C648F6"/>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2"/>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11"/>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customStyle="1" w:styleId="Organization">
    <w:name w:val="Organization"/>
    <w:basedOn w:val="Normal"/>
    <w:uiPriority w:val="3"/>
    <w:rsid w:val="002A28AF"/>
    <w:pPr>
      <w:spacing w:after="0" w:line="240" w:lineRule="auto"/>
      <w:contextualSpacing/>
    </w:pPr>
    <w:rPr>
      <w:rFonts w:eastAsiaTheme="minorEastAsia"/>
      <w:b/>
      <w:bCs/>
      <w:caps/>
      <w:color w:val="00A0B8" w:themeColor="accent1"/>
      <w:sz w:val="40"/>
      <w:szCs w:val="40"/>
      <w:lang w:eastAsia="ja-JP"/>
    </w:rPr>
  </w:style>
  <w:style w:type="paragraph" w:styleId="TOCHeading">
    <w:name w:val="TOC Heading"/>
    <w:basedOn w:val="Heading1"/>
    <w:next w:val="Normal"/>
    <w:uiPriority w:val="39"/>
    <w:unhideWhenUsed/>
    <w:qFormat/>
    <w:rsid w:val="002A28AF"/>
    <w:pPr>
      <w:spacing w:before="320" w:after="80" w:line="240" w:lineRule="auto"/>
      <w:contextualSpacing w:val="0"/>
      <w:jc w:val="center"/>
      <w:outlineLvl w:val="9"/>
    </w:pPr>
    <w:rPr>
      <w:sz w:val="40"/>
      <w:szCs w:val="40"/>
      <w:lang w:eastAsia="ja-JP"/>
    </w:rPr>
  </w:style>
  <w:style w:type="paragraph" w:styleId="TOC2">
    <w:name w:val="toc 2"/>
    <w:basedOn w:val="TOC1"/>
    <w:next w:val="Normal"/>
    <w:autoRedefine/>
    <w:uiPriority w:val="39"/>
    <w:unhideWhenUsed/>
    <w:rsid w:val="002A28AF"/>
    <w:pPr>
      <w:ind w:left="200"/>
    </w:pPr>
  </w:style>
  <w:style w:type="paragraph" w:styleId="TOC1">
    <w:name w:val="toc 1"/>
    <w:basedOn w:val="Normal"/>
    <w:next w:val="Normal"/>
    <w:autoRedefine/>
    <w:uiPriority w:val="39"/>
    <w:unhideWhenUsed/>
    <w:rsid w:val="002A28AF"/>
    <w:pPr>
      <w:tabs>
        <w:tab w:val="right" w:leader="dot" w:pos="6120"/>
      </w:tabs>
      <w:spacing w:before="0" w:after="100" w:line="300" w:lineRule="auto"/>
    </w:pPr>
    <w:rPr>
      <w:rFonts w:eastAsiaTheme="minorEastAsia"/>
      <w:color w:val="auto"/>
      <w:sz w:val="21"/>
      <w:szCs w:val="21"/>
      <w:lang w:eastAsia="ja-JP"/>
    </w:rPr>
  </w:style>
  <w:style w:type="character" w:customStyle="1" w:styleId="TOCNumbers">
    <w:name w:val="TOC Numbers"/>
    <w:basedOn w:val="DefaultParagraphFont"/>
    <w:uiPriority w:val="11"/>
    <w:rsid w:val="002A28AF"/>
    <w:rPr>
      <w:b/>
      <w:bCs/>
      <w:color w:val="00A0B8" w:themeColor="accent1"/>
      <w:sz w:val="28"/>
      <w:szCs w:val="28"/>
    </w:rPr>
  </w:style>
  <w:style w:type="paragraph" w:styleId="ListParagraph">
    <w:name w:val="List Paragraph"/>
    <w:basedOn w:val="Normal"/>
    <w:uiPriority w:val="34"/>
    <w:unhideWhenUsed/>
    <w:qFormat/>
    <w:rsid w:val="00A666AF"/>
    <w:pPr>
      <w:ind w:left="720"/>
      <w:contextualSpacing/>
    </w:pPr>
  </w:style>
  <w:style w:type="character" w:customStyle="1" w:styleId="UnresolvedMention1">
    <w:name w:val="Unresolved Mention1"/>
    <w:basedOn w:val="DefaultParagraphFont"/>
    <w:uiPriority w:val="99"/>
    <w:semiHidden/>
    <w:unhideWhenUsed/>
    <w:rsid w:val="00BB681A"/>
    <w:rPr>
      <w:color w:val="808080"/>
      <w:shd w:val="clear" w:color="auto" w:fill="E6E6E6"/>
    </w:rPr>
  </w:style>
  <w:style w:type="character" w:customStyle="1" w:styleId="Heading4Char">
    <w:name w:val="Heading 4 Char"/>
    <w:basedOn w:val="DefaultParagraphFont"/>
    <w:link w:val="Heading4"/>
    <w:uiPriority w:val="9"/>
    <w:rsid w:val="00616C51"/>
    <w:rPr>
      <w:rFonts w:asciiTheme="majorHAnsi" w:eastAsiaTheme="majorEastAsia" w:hAnsiTheme="majorHAnsi" w:cstheme="majorBidi"/>
      <w:i/>
      <w:iCs/>
      <w:color w:val="007789" w:themeColor="accent1" w:themeShade="BF"/>
    </w:rPr>
  </w:style>
  <w:style w:type="table" w:customStyle="1" w:styleId="TableGrid">
    <w:name w:val="TableGrid"/>
    <w:rsid w:val="00467FBC"/>
    <w:pPr>
      <w:spacing w:before="0" w:after="0" w:line="240" w:lineRule="auto"/>
    </w:pPr>
    <w:rPr>
      <w:rFonts w:eastAsiaTheme="minorEastAsia"/>
      <w:color w:val="auto"/>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rsid w:val="00C648F6"/>
    <w:rPr>
      <w:rFonts w:asciiTheme="majorHAnsi" w:eastAsiaTheme="majorEastAsia" w:hAnsiTheme="majorHAnsi" w:cstheme="majorBidi"/>
      <w:color w:val="007789" w:themeColor="accent1" w:themeShade="BF"/>
    </w:rPr>
  </w:style>
  <w:style w:type="paragraph" w:styleId="TOC3">
    <w:name w:val="toc 3"/>
    <w:basedOn w:val="Normal"/>
    <w:next w:val="Normal"/>
    <w:autoRedefine/>
    <w:uiPriority w:val="39"/>
    <w:unhideWhenUsed/>
    <w:rsid w:val="00795A29"/>
    <w:pPr>
      <w:spacing w:after="100"/>
      <w:ind w:left="440"/>
    </w:pPr>
  </w:style>
  <w:style w:type="paragraph" w:styleId="NormalWeb">
    <w:name w:val="Normal (Web)"/>
    <w:basedOn w:val="Normal"/>
    <w:uiPriority w:val="99"/>
    <w:semiHidden/>
    <w:unhideWhenUsed/>
    <w:rsid w:val="00D16714"/>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TableGrid0">
    <w:name w:val="Table Grid"/>
    <w:basedOn w:val="TableNormal"/>
    <w:uiPriority w:val="39"/>
    <w:rsid w:val="00AE1E4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2243">
      <w:bodyDiv w:val="1"/>
      <w:marLeft w:val="0"/>
      <w:marRight w:val="0"/>
      <w:marTop w:val="0"/>
      <w:marBottom w:val="0"/>
      <w:divBdr>
        <w:top w:val="none" w:sz="0" w:space="0" w:color="auto"/>
        <w:left w:val="none" w:sz="0" w:space="0" w:color="auto"/>
        <w:bottom w:val="none" w:sz="0" w:space="0" w:color="auto"/>
        <w:right w:val="none" w:sz="0" w:space="0" w:color="auto"/>
      </w:divBdr>
      <w:divsChild>
        <w:div w:id="1619219469">
          <w:marLeft w:val="547"/>
          <w:marRight w:val="0"/>
          <w:marTop w:val="77"/>
          <w:marBottom w:val="0"/>
          <w:divBdr>
            <w:top w:val="none" w:sz="0" w:space="0" w:color="auto"/>
            <w:left w:val="none" w:sz="0" w:space="0" w:color="auto"/>
            <w:bottom w:val="none" w:sz="0" w:space="0" w:color="auto"/>
            <w:right w:val="none" w:sz="0" w:space="0" w:color="auto"/>
          </w:divBdr>
        </w:div>
        <w:div w:id="467864799">
          <w:marLeft w:val="1166"/>
          <w:marRight w:val="0"/>
          <w:marTop w:val="67"/>
          <w:marBottom w:val="0"/>
          <w:divBdr>
            <w:top w:val="none" w:sz="0" w:space="0" w:color="auto"/>
            <w:left w:val="none" w:sz="0" w:space="0" w:color="auto"/>
            <w:bottom w:val="none" w:sz="0" w:space="0" w:color="auto"/>
            <w:right w:val="none" w:sz="0" w:space="0" w:color="auto"/>
          </w:divBdr>
        </w:div>
        <w:div w:id="688993240">
          <w:marLeft w:val="1166"/>
          <w:marRight w:val="0"/>
          <w:marTop w:val="67"/>
          <w:marBottom w:val="0"/>
          <w:divBdr>
            <w:top w:val="none" w:sz="0" w:space="0" w:color="auto"/>
            <w:left w:val="none" w:sz="0" w:space="0" w:color="auto"/>
            <w:bottom w:val="none" w:sz="0" w:space="0" w:color="auto"/>
            <w:right w:val="none" w:sz="0" w:space="0" w:color="auto"/>
          </w:divBdr>
        </w:div>
        <w:div w:id="333072022">
          <w:marLeft w:val="1166"/>
          <w:marRight w:val="0"/>
          <w:marTop w:val="67"/>
          <w:marBottom w:val="0"/>
          <w:divBdr>
            <w:top w:val="none" w:sz="0" w:space="0" w:color="auto"/>
            <w:left w:val="none" w:sz="0" w:space="0" w:color="auto"/>
            <w:bottom w:val="none" w:sz="0" w:space="0" w:color="auto"/>
            <w:right w:val="none" w:sz="0" w:space="0" w:color="auto"/>
          </w:divBdr>
        </w:div>
        <w:div w:id="1022511655">
          <w:marLeft w:val="1166"/>
          <w:marRight w:val="0"/>
          <w:marTop w:val="67"/>
          <w:marBottom w:val="0"/>
          <w:divBdr>
            <w:top w:val="none" w:sz="0" w:space="0" w:color="auto"/>
            <w:left w:val="none" w:sz="0" w:space="0" w:color="auto"/>
            <w:bottom w:val="none" w:sz="0" w:space="0" w:color="auto"/>
            <w:right w:val="none" w:sz="0" w:space="0" w:color="auto"/>
          </w:divBdr>
        </w:div>
        <w:div w:id="986325330">
          <w:marLeft w:val="1166"/>
          <w:marRight w:val="0"/>
          <w:marTop w:val="67"/>
          <w:marBottom w:val="0"/>
          <w:divBdr>
            <w:top w:val="none" w:sz="0" w:space="0" w:color="auto"/>
            <w:left w:val="none" w:sz="0" w:space="0" w:color="auto"/>
            <w:bottom w:val="none" w:sz="0" w:space="0" w:color="auto"/>
            <w:right w:val="none" w:sz="0" w:space="0" w:color="auto"/>
          </w:divBdr>
        </w:div>
        <w:div w:id="847207923">
          <w:marLeft w:val="1166"/>
          <w:marRight w:val="0"/>
          <w:marTop w:val="67"/>
          <w:marBottom w:val="0"/>
          <w:divBdr>
            <w:top w:val="none" w:sz="0" w:space="0" w:color="auto"/>
            <w:left w:val="none" w:sz="0" w:space="0" w:color="auto"/>
            <w:bottom w:val="none" w:sz="0" w:space="0" w:color="auto"/>
            <w:right w:val="none" w:sz="0" w:space="0" w:color="auto"/>
          </w:divBdr>
        </w:div>
        <w:div w:id="1559626555">
          <w:marLeft w:val="1166"/>
          <w:marRight w:val="0"/>
          <w:marTop w:val="67"/>
          <w:marBottom w:val="0"/>
          <w:divBdr>
            <w:top w:val="none" w:sz="0" w:space="0" w:color="auto"/>
            <w:left w:val="none" w:sz="0" w:space="0" w:color="auto"/>
            <w:bottom w:val="none" w:sz="0" w:space="0" w:color="auto"/>
            <w:right w:val="none" w:sz="0" w:space="0" w:color="auto"/>
          </w:divBdr>
        </w:div>
        <w:div w:id="1768967154">
          <w:marLeft w:val="1166"/>
          <w:marRight w:val="0"/>
          <w:marTop w:val="67"/>
          <w:marBottom w:val="0"/>
          <w:divBdr>
            <w:top w:val="none" w:sz="0" w:space="0" w:color="auto"/>
            <w:left w:val="none" w:sz="0" w:space="0" w:color="auto"/>
            <w:bottom w:val="none" w:sz="0" w:space="0" w:color="auto"/>
            <w:right w:val="none" w:sz="0" w:space="0" w:color="auto"/>
          </w:divBdr>
        </w:div>
        <w:div w:id="84305165">
          <w:marLeft w:val="1800"/>
          <w:marRight w:val="0"/>
          <w:marTop w:val="58"/>
          <w:marBottom w:val="0"/>
          <w:divBdr>
            <w:top w:val="none" w:sz="0" w:space="0" w:color="auto"/>
            <w:left w:val="none" w:sz="0" w:space="0" w:color="auto"/>
            <w:bottom w:val="none" w:sz="0" w:space="0" w:color="auto"/>
            <w:right w:val="none" w:sz="0" w:space="0" w:color="auto"/>
          </w:divBdr>
        </w:div>
        <w:div w:id="1577519027">
          <w:marLeft w:val="1800"/>
          <w:marRight w:val="0"/>
          <w:marTop w:val="58"/>
          <w:marBottom w:val="0"/>
          <w:divBdr>
            <w:top w:val="none" w:sz="0" w:space="0" w:color="auto"/>
            <w:left w:val="none" w:sz="0" w:space="0" w:color="auto"/>
            <w:bottom w:val="none" w:sz="0" w:space="0" w:color="auto"/>
            <w:right w:val="none" w:sz="0" w:space="0" w:color="auto"/>
          </w:divBdr>
        </w:div>
        <w:div w:id="2066370207">
          <w:marLeft w:val="1166"/>
          <w:marRight w:val="0"/>
          <w:marTop w:val="67"/>
          <w:marBottom w:val="0"/>
          <w:divBdr>
            <w:top w:val="none" w:sz="0" w:space="0" w:color="auto"/>
            <w:left w:val="none" w:sz="0" w:space="0" w:color="auto"/>
            <w:bottom w:val="none" w:sz="0" w:space="0" w:color="auto"/>
            <w:right w:val="none" w:sz="0" w:space="0" w:color="auto"/>
          </w:divBdr>
        </w:div>
        <w:div w:id="1346640237">
          <w:marLeft w:val="547"/>
          <w:marRight w:val="0"/>
          <w:marTop w:val="77"/>
          <w:marBottom w:val="0"/>
          <w:divBdr>
            <w:top w:val="none" w:sz="0" w:space="0" w:color="auto"/>
            <w:left w:val="none" w:sz="0" w:space="0" w:color="auto"/>
            <w:bottom w:val="none" w:sz="0" w:space="0" w:color="auto"/>
            <w:right w:val="none" w:sz="0" w:space="0" w:color="auto"/>
          </w:divBdr>
        </w:div>
        <w:div w:id="1099763848">
          <w:marLeft w:val="547"/>
          <w:marRight w:val="0"/>
          <w:marTop w:val="77"/>
          <w:marBottom w:val="0"/>
          <w:divBdr>
            <w:top w:val="none" w:sz="0" w:space="0" w:color="auto"/>
            <w:left w:val="none" w:sz="0" w:space="0" w:color="auto"/>
            <w:bottom w:val="none" w:sz="0" w:space="0" w:color="auto"/>
            <w:right w:val="none" w:sz="0" w:space="0" w:color="auto"/>
          </w:divBdr>
        </w:div>
        <w:div w:id="1563712200">
          <w:marLeft w:val="1166"/>
          <w:marRight w:val="0"/>
          <w:marTop w:val="67"/>
          <w:marBottom w:val="0"/>
          <w:divBdr>
            <w:top w:val="none" w:sz="0" w:space="0" w:color="auto"/>
            <w:left w:val="none" w:sz="0" w:space="0" w:color="auto"/>
            <w:bottom w:val="none" w:sz="0" w:space="0" w:color="auto"/>
            <w:right w:val="none" w:sz="0" w:space="0" w:color="auto"/>
          </w:divBdr>
        </w:div>
        <w:div w:id="1201549896">
          <w:marLeft w:val="1800"/>
          <w:marRight w:val="0"/>
          <w:marTop w:val="58"/>
          <w:marBottom w:val="0"/>
          <w:divBdr>
            <w:top w:val="none" w:sz="0" w:space="0" w:color="auto"/>
            <w:left w:val="none" w:sz="0" w:space="0" w:color="auto"/>
            <w:bottom w:val="none" w:sz="0" w:space="0" w:color="auto"/>
            <w:right w:val="none" w:sz="0" w:space="0" w:color="auto"/>
          </w:divBdr>
        </w:div>
        <w:div w:id="1261110415">
          <w:marLeft w:val="1800"/>
          <w:marRight w:val="0"/>
          <w:marTop w:val="58"/>
          <w:marBottom w:val="0"/>
          <w:divBdr>
            <w:top w:val="none" w:sz="0" w:space="0" w:color="auto"/>
            <w:left w:val="none" w:sz="0" w:space="0" w:color="auto"/>
            <w:bottom w:val="none" w:sz="0" w:space="0" w:color="auto"/>
            <w:right w:val="none" w:sz="0" w:space="0" w:color="auto"/>
          </w:divBdr>
        </w:div>
        <w:div w:id="1663699328">
          <w:marLeft w:val="1800"/>
          <w:marRight w:val="0"/>
          <w:marTop w:val="58"/>
          <w:marBottom w:val="0"/>
          <w:divBdr>
            <w:top w:val="none" w:sz="0" w:space="0" w:color="auto"/>
            <w:left w:val="none" w:sz="0" w:space="0" w:color="auto"/>
            <w:bottom w:val="none" w:sz="0" w:space="0" w:color="auto"/>
            <w:right w:val="none" w:sz="0" w:space="0" w:color="auto"/>
          </w:divBdr>
        </w:div>
        <w:div w:id="313411054">
          <w:marLeft w:val="1800"/>
          <w:marRight w:val="0"/>
          <w:marTop w:val="58"/>
          <w:marBottom w:val="0"/>
          <w:divBdr>
            <w:top w:val="none" w:sz="0" w:space="0" w:color="auto"/>
            <w:left w:val="none" w:sz="0" w:space="0" w:color="auto"/>
            <w:bottom w:val="none" w:sz="0" w:space="0" w:color="auto"/>
            <w:right w:val="none" w:sz="0" w:space="0" w:color="auto"/>
          </w:divBdr>
        </w:div>
        <w:div w:id="386493436">
          <w:marLeft w:val="1800"/>
          <w:marRight w:val="0"/>
          <w:marTop w:val="58"/>
          <w:marBottom w:val="0"/>
          <w:divBdr>
            <w:top w:val="none" w:sz="0" w:space="0" w:color="auto"/>
            <w:left w:val="none" w:sz="0" w:space="0" w:color="auto"/>
            <w:bottom w:val="none" w:sz="0" w:space="0" w:color="auto"/>
            <w:right w:val="none" w:sz="0" w:space="0" w:color="auto"/>
          </w:divBdr>
        </w:div>
        <w:div w:id="1986884779">
          <w:marLeft w:val="1166"/>
          <w:marRight w:val="0"/>
          <w:marTop w:val="67"/>
          <w:marBottom w:val="0"/>
          <w:divBdr>
            <w:top w:val="none" w:sz="0" w:space="0" w:color="auto"/>
            <w:left w:val="none" w:sz="0" w:space="0" w:color="auto"/>
            <w:bottom w:val="none" w:sz="0" w:space="0" w:color="auto"/>
            <w:right w:val="none" w:sz="0" w:space="0" w:color="auto"/>
          </w:divBdr>
        </w:div>
      </w:divsChild>
    </w:div>
    <w:div w:id="57753741">
      <w:bodyDiv w:val="1"/>
      <w:marLeft w:val="0"/>
      <w:marRight w:val="0"/>
      <w:marTop w:val="0"/>
      <w:marBottom w:val="0"/>
      <w:divBdr>
        <w:top w:val="none" w:sz="0" w:space="0" w:color="auto"/>
        <w:left w:val="none" w:sz="0" w:space="0" w:color="auto"/>
        <w:bottom w:val="none" w:sz="0" w:space="0" w:color="auto"/>
        <w:right w:val="none" w:sz="0" w:space="0" w:color="auto"/>
      </w:divBdr>
    </w:div>
    <w:div w:id="170992863">
      <w:bodyDiv w:val="1"/>
      <w:marLeft w:val="0"/>
      <w:marRight w:val="0"/>
      <w:marTop w:val="0"/>
      <w:marBottom w:val="0"/>
      <w:divBdr>
        <w:top w:val="none" w:sz="0" w:space="0" w:color="auto"/>
        <w:left w:val="none" w:sz="0" w:space="0" w:color="auto"/>
        <w:bottom w:val="none" w:sz="0" w:space="0" w:color="auto"/>
        <w:right w:val="none" w:sz="0" w:space="0" w:color="auto"/>
      </w:divBdr>
    </w:div>
    <w:div w:id="259682763">
      <w:bodyDiv w:val="1"/>
      <w:marLeft w:val="0"/>
      <w:marRight w:val="0"/>
      <w:marTop w:val="0"/>
      <w:marBottom w:val="0"/>
      <w:divBdr>
        <w:top w:val="none" w:sz="0" w:space="0" w:color="auto"/>
        <w:left w:val="none" w:sz="0" w:space="0" w:color="auto"/>
        <w:bottom w:val="none" w:sz="0" w:space="0" w:color="auto"/>
        <w:right w:val="none" w:sz="0" w:space="0" w:color="auto"/>
      </w:divBdr>
    </w:div>
    <w:div w:id="264926148">
      <w:bodyDiv w:val="1"/>
      <w:marLeft w:val="0"/>
      <w:marRight w:val="0"/>
      <w:marTop w:val="0"/>
      <w:marBottom w:val="0"/>
      <w:divBdr>
        <w:top w:val="none" w:sz="0" w:space="0" w:color="auto"/>
        <w:left w:val="none" w:sz="0" w:space="0" w:color="auto"/>
        <w:bottom w:val="none" w:sz="0" w:space="0" w:color="auto"/>
        <w:right w:val="none" w:sz="0" w:space="0" w:color="auto"/>
      </w:divBdr>
    </w:div>
    <w:div w:id="319115181">
      <w:bodyDiv w:val="1"/>
      <w:marLeft w:val="0"/>
      <w:marRight w:val="0"/>
      <w:marTop w:val="0"/>
      <w:marBottom w:val="0"/>
      <w:divBdr>
        <w:top w:val="none" w:sz="0" w:space="0" w:color="auto"/>
        <w:left w:val="none" w:sz="0" w:space="0" w:color="auto"/>
        <w:bottom w:val="none" w:sz="0" w:space="0" w:color="auto"/>
        <w:right w:val="none" w:sz="0" w:space="0" w:color="auto"/>
      </w:divBdr>
    </w:div>
    <w:div w:id="379322611">
      <w:bodyDiv w:val="1"/>
      <w:marLeft w:val="0"/>
      <w:marRight w:val="0"/>
      <w:marTop w:val="0"/>
      <w:marBottom w:val="0"/>
      <w:divBdr>
        <w:top w:val="none" w:sz="0" w:space="0" w:color="auto"/>
        <w:left w:val="none" w:sz="0" w:space="0" w:color="auto"/>
        <w:bottom w:val="none" w:sz="0" w:space="0" w:color="auto"/>
        <w:right w:val="none" w:sz="0" w:space="0" w:color="auto"/>
      </w:divBdr>
    </w:div>
    <w:div w:id="405153027">
      <w:bodyDiv w:val="1"/>
      <w:marLeft w:val="0"/>
      <w:marRight w:val="0"/>
      <w:marTop w:val="0"/>
      <w:marBottom w:val="0"/>
      <w:divBdr>
        <w:top w:val="none" w:sz="0" w:space="0" w:color="auto"/>
        <w:left w:val="none" w:sz="0" w:space="0" w:color="auto"/>
        <w:bottom w:val="none" w:sz="0" w:space="0" w:color="auto"/>
        <w:right w:val="none" w:sz="0" w:space="0" w:color="auto"/>
      </w:divBdr>
    </w:div>
    <w:div w:id="481121205">
      <w:bodyDiv w:val="1"/>
      <w:marLeft w:val="0"/>
      <w:marRight w:val="0"/>
      <w:marTop w:val="0"/>
      <w:marBottom w:val="0"/>
      <w:divBdr>
        <w:top w:val="none" w:sz="0" w:space="0" w:color="auto"/>
        <w:left w:val="none" w:sz="0" w:space="0" w:color="auto"/>
        <w:bottom w:val="none" w:sz="0" w:space="0" w:color="auto"/>
        <w:right w:val="none" w:sz="0" w:space="0" w:color="auto"/>
      </w:divBdr>
    </w:div>
    <w:div w:id="490020371">
      <w:bodyDiv w:val="1"/>
      <w:marLeft w:val="0"/>
      <w:marRight w:val="0"/>
      <w:marTop w:val="0"/>
      <w:marBottom w:val="0"/>
      <w:divBdr>
        <w:top w:val="none" w:sz="0" w:space="0" w:color="auto"/>
        <w:left w:val="none" w:sz="0" w:space="0" w:color="auto"/>
        <w:bottom w:val="none" w:sz="0" w:space="0" w:color="auto"/>
        <w:right w:val="none" w:sz="0" w:space="0" w:color="auto"/>
      </w:divBdr>
      <w:divsChild>
        <w:div w:id="2046829882">
          <w:marLeft w:val="547"/>
          <w:marRight w:val="0"/>
          <w:marTop w:val="125"/>
          <w:marBottom w:val="0"/>
          <w:divBdr>
            <w:top w:val="none" w:sz="0" w:space="0" w:color="auto"/>
            <w:left w:val="none" w:sz="0" w:space="0" w:color="auto"/>
            <w:bottom w:val="none" w:sz="0" w:space="0" w:color="auto"/>
            <w:right w:val="none" w:sz="0" w:space="0" w:color="auto"/>
          </w:divBdr>
        </w:div>
        <w:div w:id="940063574">
          <w:marLeft w:val="1166"/>
          <w:marRight w:val="0"/>
          <w:marTop w:val="115"/>
          <w:marBottom w:val="0"/>
          <w:divBdr>
            <w:top w:val="none" w:sz="0" w:space="0" w:color="auto"/>
            <w:left w:val="none" w:sz="0" w:space="0" w:color="auto"/>
            <w:bottom w:val="none" w:sz="0" w:space="0" w:color="auto"/>
            <w:right w:val="none" w:sz="0" w:space="0" w:color="auto"/>
          </w:divBdr>
        </w:div>
        <w:div w:id="530993323">
          <w:marLeft w:val="1800"/>
          <w:marRight w:val="0"/>
          <w:marTop w:val="106"/>
          <w:marBottom w:val="0"/>
          <w:divBdr>
            <w:top w:val="none" w:sz="0" w:space="0" w:color="auto"/>
            <w:left w:val="none" w:sz="0" w:space="0" w:color="auto"/>
            <w:bottom w:val="none" w:sz="0" w:space="0" w:color="auto"/>
            <w:right w:val="none" w:sz="0" w:space="0" w:color="auto"/>
          </w:divBdr>
        </w:div>
        <w:div w:id="1585871850">
          <w:marLeft w:val="1800"/>
          <w:marRight w:val="0"/>
          <w:marTop w:val="106"/>
          <w:marBottom w:val="0"/>
          <w:divBdr>
            <w:top w:val="none" w:sz="0" w:space="0" w:color="auto"/>
            <w:left w:val="none" w:sz="0" w:space="0" w:color="auto"/>
            <w:bottom w:val="none" w:sz="0" w:space="0" w:color="auto"/>
            <w:right w:val="none" w:sz="0" w:space="0" w:color="auto"/>
          </w:divBdr>
        </w:div>
        <w:div w:id="592056255">
          <w:marLeft w:val="1800"/>
          <w:marRight w:val="0"/>
          <w:marTop w:val="106"/>
          <w:marBottom w:val="0"/>
          <w:divBdr>
            <w:top w:val="none" w:sz="0" w:space="0" w:color="auto"/>
            <w:left w:val="none" w:sz="0" w:space="0" w:color="auto"/>
            <w:bottom w:val="none" w:sz="0" w:space="0" w:color="auto"/>
            <w:right w:val="none" w:sz="0" w:space="0" w:color="auto"/>
          </w:divBdr>
        </w:div>
      </w:divsChild>
    </w:div>
    <w:div w:id="530189748">
      <w:bodyDiv w:val="1"/>
      <w:marLeft w:val="0"/>
      <w:marRight w:val="0"/>
      <w:marTop w:val="0"/>
      <w:marBottom w:val="0"/>
      <w:divBdr>
        <w:top w:val="none" w:sz="0" w:space="0" w:color="auto"/>
        <w:left w:val="none" w:sz="0" w:space="0" w:color="auto"/>
        <w:bottom w:val="none" w:sz="0" w:space="0" w:color="auto"/>
        <w:right w:val="none" w:sz="0" w:space="0" w:color="auto"/>
      </w:divBdr>
    </w:div>
    <w:div w:id="582568230">
      <w:bodyDiv w:val="1"/>
      <w:marLeft w:val="0"/>
      <w:marRight w:val="0"/>
      <w:marTop w:val="0"/>
      <w:marBottom w:val="0"/>
      <w:divBdr>
        <w:top w:val="none" w:sz="0" w:space="0" w:color="auto"/>
        <w:left w:val="none" w:sz="0" w:space="0" w:color="auto"/>
        <w:bottom w:val="none" w:sz="0" w:space="0" w:color="auto"/>
        <w:right w:val="none" w:sz="0" w:space="0" w:color="auto"/>
      </w:divBdr>
      <w:divsChild>
        <w:div w:id="1200702898">
          <w:marLeft w:val="1166"/>
          <w:marRight w:val="0"/>
          <w:marTop w:val="134"/>
          <w:marBottom w:val="0"/>
          <w:divBdr>
            <w:top w:val="none" w:sz="0" w:space="0" w:color="auto"/>
            <w:left w:val="none" w:sz="0" w:space="0" w:color="auto"/>
            <w:bottom w:val="none" w:sz="0" w:space="0" w:color="auto"/>
            <w:right w:val="none" w:sz="0" w:space="0" w:color="auto"/>
          </w:divBdr>
        </w:div>
        <w:div w:id="767312867">
          <w:marLeft w:val="2160"/>
          <w:marRight w:val="0"/>
          <w:marTop w:val="115"/>
          <w:marBottom w:val="0"/>
          <w:divBdr>
            <w:top w:val="none" w:sz="0" w:space="0" w:color="auto"/>
            <w:left w:val="none" w:sz="0" w:space="0" w:color="auto"/>
            <w:bottom w:val="none" w:sz="0" w:space="0" w:color="auto"/>
            <w:right w:val="none" w:sz="0" w:space="0" w:color="auto"/>
          </w:divBdr>
        </w:div>
        <w:div w:id="886843833">
          <w:marLeft w:val="2160"/>
          <w:marRight w:val="0"/>
          <w:marTop w:val="115"/>
          <w:marBottom w:val="0"/>
          <w:divBdr>
            <w:top w:val="none" w:sz="0" w:space="0" w:color="auto"/>
            <w:left w:val="none" w:sz="0" w:space="0" w:color="auto"/>
            <w:bottom w:val="none" w:sz="0" w:space="0" w:color="auto"/>
            <w:right w:val="none" w:sz="0" w:space="0" w:color="auto"/>
          </w:divBdr>
        </w:div>
        <w:div w:id="214120360">
          <w:marLeft w:val="2160"/>
          <w:marRight w:val="0"/>
          <w:marTop w:val="115"/>
          <w:marBottom w:val="0"/>
          <w:divBdr>
            <w:top w:val="none" w:sz="0" w:space="0" w:color="auto"/>
            <w:left w:val="none" w:sz="0" w:space="0" w:color="auto"/>
            <w:bottom w:val="none" w:sz="0" w:space="0" w:color="auto"/>
            <w:right w:val="none" w:sz="0" w:space="0" w:color="auto"/>
          </w:divBdr>
        </w:div>
        <w:div w:id="1579288994">
          <w:marLeft w:val="2880"/>
          <w:marRight w:val="0"/>
          <w:marTop w:val="96"/>
          <w:marBottom w:val="0"/>
          <w:divBdr>
            <w:top w:val="none" w:sz="0" w:space="0" w:color="auto"/>
            <w:left w:val="none" w:sz="0" w:space="0" w:color="auto"/>
            <w:bottom w:val="none" w:sz="0" w:space="0" w:color="auto"/>
            <w:right w:val="none" w:sz="0" w:space="0" w:color="auto"/>
          </w:divBdr>
        </w:div>
        <w:div w:id="2117282910">
          <w:marLeft w:val="2160"/>
          <w:marRight w:val="0"/>
          <w:marTop w:val="115"/>
          <w:marBottom w:val="0"/>
          <w:divBdr>
            <w:top w:val="none" w:sz="0" w:space="0" w:color="auto"/>
            <w:left w:val="none" w:sz="0" w:space="0" w:color="auto"/>
            <w:bottom w:val="none" w:sz="0" w:space="0" w:color="auto"/>
            <w:right w:val="none" w:sz="0" w:space="0" w:color="auto"/>
          </w:divBdr>
        </w:div>
      </w:divsChild>
    </w:div>
    <w:div w:id="615865159">
      <w:bodyDiv w:val="1"/>
      <w:marLeft w:val="0"/>
      <w:marRight w:val="0"/>
      <w:marTop w:val="0"/>
      <w:marBottom w:val="0"/>
      <w:divBdr>
        <w:top w:val="none" w:sz="0" w:space="0" w:color="auto"/>
        <w:left w:val="none" w:sz="0" w:space="0" w:color="auto"/>
        <w:bottom w:val="none" w:sz="0" w:space="0" w:color="auto"/>
        <w:right w:val="none" w:sz="0" w:space="0" w:color="auto"/>
      </w:divBdr>
    </w:div>
    <w:div w:id="616834300">
      <w:bodyDiv w:val="1"/>
      <w:marLeft w:val="0"/>
      <w:marRight w:val="0"/>
      <w:marTop w:val="0"/>
      <w:marBottom w:val="0"/>
      <w:divBdr>
        <w:top w:val="none" w:sz="0" w:space="0" w:color="auto"/>
        <w:left w:val="none" w:sz="0" w:space="0" w:color="auto"/>
        <w:bottom w:val="none" w:sz="0" w:space="0" w:color="auto"/>
        <w:right w:val="none" w:sz="0" w:space="0" w:color="auto"/>
      </w:divBdr>
      <w:divsChild>
        <w:div w:id="170725197">
          <w:marLeft w:val="1166"/>
          <w:marRight w:val="0"/>
          <w:marTop w:val="96"/>
          <w:marBottom w:val="0"/>
          <w:divBdr>
            <w:top w:val="none" w:sz="0" w:space="0" w:color="auto"/>
            <w:left w:val="none" w:sz="0" w:space="0" w:color="auto"/>
            <w:bottom w:val="none" w:sz="0" w:space="0" w:color="auto"/>
            <w:right w:val="none" w:sz="0" w:space="0" w:color="auto"/>
          </w:divBdr>
        </w:div>
        <w:div w:id="219905582">
          <w:marLeft w:val="1166"/>
          <w:marRight w:val="0"/>
          <w:marTop w:val="96"/>
          <w:marBottom w:val="0"/>
          <w:divBdr>
            <w:top w:val="none" w:sz="0" w:space="0" w:color="auto"/>
            <w:left w:val="none" w:sz="0" w:space="0" w:color="auto"/>
            <w:bottom w:val="none" w:sz="0" w:space="0" w:color="auto"/>
            <w:right w:val="none" w:sz="0" w:space="0" w:color="auto"/>
          </w:divBdr>
        </w:div>
        <w:div w:id="275992469">
          <w:marLeft w:val="547"/>
          <w:marRight w:val="0"/>
          <w:marTop w:val="115"/>
          <w:marBottom w:val="0"/>
          <w:divBdr>
            <w:top w:val="none" w:sz="0" w:space="0" w:color="auto"/>
            <w:left w:val="none" w:sz="0" w:space="0" w:color="auto"/>
            <w:bottom w:val="none" w:sz="0" w:space="0" w:color="auto"/>
            <w:right w:val="none" w:sz="0" w:space="0" w:color="auto"/>
          </w:divBdr>
        </w:div>
        <w:div w:id="1909682088">
          <w:marLeft w:val="1166"/>
          <w:marRight w:val="0"/>
          <w:marTop w:val="96"/>
          <w:marBottom w:val="0"/>
          <w:divBdr>
            <w:top w:val="none" w:sz="0" w:space="0" w:color="auto"/>
            <w:left w:val="none" w:sz="0" w:space="0" w:color="auto"/>
            <w:bottom w:val="none" w:sz="0" w:space="0" w:color="auto"/>
            <w:right w:val="none" w:sz="0" w:space="0" w:color="auto"/>
          </w:divBdr>
        </w:div>
      </w:divsChild>
    </w:div>
    <w:div w:id="638220032">
      <w:bodyDiv w:val="1"/>
      <w:marLeft w:val="0"/>
      <w:marRight w:val="0"/>
      <w:marTop w:val="0"/>
      <w:marBottom w:val="0"/>
      <w:divBdr>
        <w:top w:val="none" w:sz="0" w:space="0" w:color="auto"/>
        <w:left w:val="none" w:sz="0" w:space="0" w:color="auto"/>
        <w:bottom w:val="none" w:sz="0" w:space="0" w:color="auto"/>
        <w:right w:val="none" w:sz="0" w:space="0" w:color="auto"/>
      </w:divBdr>
    </w:div>
    <w:div w:id="662320739">
      <w:bodyDiv w:val="1"/>
      <w:marLeft w:val="0"/>
      <w:marRight w:val="0"/>
      <w:marTop w:val="0"/>
      <w:marBottom w:val="0"/>
      <w:divBdr>
        <w:top w:val="none" w:sz="0" w:space="0" w:color="auto"/>
        <w:left w:val="none" w:sz="0" w:space="0" w:color="auto"/>
        <w:bottom w:val="none" w:sz="0" w:space="0" w:color="auto"/>
        <w:right w:val="none" w:sz="0" w:space="0" w:color="auto"/>
      </w:divBdr>
    </w:div>
    <w:div w:id="665010976">
      <w:bodyDiv w:val="1"/>
      <w:marLeft w:val="0"/>
      <w:marRight w:val="0"/>
      <w:marTop w:val="0"/>
      <w:marBottom w:val="0"/>
      <w:divBdr>
        <w:top w:val="none" w:sz="0" w:space="0" w:color="auto"/>
        <w:left w:val="none" w:sz="0" w:space="0" w:color="auto"/>
        <w:bottom w:val="none" w:sz="0" w:space="0" w:color="auto"/>
        <w:right w:val="none" w:sz="0" w:space="0" w:color="auto"/>
      </w:divBdr>
      <w:divsChild>
        <w:div w:id="239565085">
          <w:marLeft w:val="1166"/>
          <w:marRight w:val="0"/>
          <w:marTop w:val="115"/>
          <w:marBottom w:val="0"/>
          <w:divBdr>
            <w:top w:val="none" w:sz="0" w:space="0" w:color="auto"/>
            <w:left w:val="none" w:sz="0" w:space="0" w:color="auto"/>
            <w:bottom w:val="none" w:sz="0" w:space="0" w:color="auto"/>
            <w:right w:val="none" w:sz="0" w:space="0" w:color="auto"/>
          </w:divBdr>
        </w:div>
        <w:div w:id="602493647">
          <w:marLeft w:val="1166"/>
          <w:marRight w:val="0"/>
          <w:marTop w:val="115"/>
          <w:marBottom w:val="0"/>
          <w:divBdr>
            <w:top w:val="none" w:sz="0" w:space="0" w:color="auto"/>
            <w:left w:val="none" w:sz="0" w:space="0" w:color="auto"/>
            <w:bottom w:val="none" w:sz="0" w:space="0" w:color="auto"/>
            <w:right w:val="none" w:sz="0" w:space="0" w:color="auto"/>
          </w:divBdr>
        </w:div>
        <w:div w:id="258561805">
          <w:marLeft w:val="1166"/>
          <w:marRight w:val="0"/>
          <w:marTop w:val="115"/>
          <w:marBottom w:val="0"/>
          <w:divBdr>
            <w:top w:val="none" w:sz="0" w:space="0" w:color="auto"/>
            <w:left w:val="none" w:sz="0" w:space="0" w:color="auto"/>
            <w:bottom w:val="none" w:sz="0" w:space="0" w:color="auto"/>
            <w:right w:val="none" w:sz="0" w:space="0" w:color="auto"/>
          </w:divBdr>
        </w:div>
      </w:divsChild>
    </w:div>
    <w:div w:id="821233325">
      <w:bodyDiv w:val="1"/>
      <w:marLeft w:val="0"/>
      <w:marRight w:val="0"/>
      <w:marTop w:val="0"/>
      <w:marBottom w:val="0"/>
      <w:divBdr>
        <w:top w:val="none" w:sz="0" w:space="0" w:color="auto"/>
        <w:left w:val="none" w:sz="0" w:space="0" w:color="auto"/>
        <w:bottom w:val="none" w:sz="0" w:space="0" w:color="auto"/>
        <w:right w:val="none" w:sz="0" w:space="0" w:color="auto"/>
      </w:divBdr>
      <w:divsChild>
        <w:div w:id="2070496301">
          <w:marLeft w:val="360"/>
          <w:marRight w:val="0"/>
          <w:marTop w:val="200"/>
          <w:marBottom w:val="0"/>
          <w:divBdr>
            <w:top w:val="none" w:sz="0" w:space="0" w:color="auto"/>
            <w:left w:val="none" w:sz="0" w:space="0" w:color="auto"/>
            <w:bottom w:val="none" w:sz="0" w:space="0" w:color="auto"/>
            <w:right w:val="none" w:sz="0" w:space="0" w:color="auto"/>
          </w:divBdr>
        </w:div>
        <w:div w:id="677001325">
          <w:marLeft w:val="360"/>
          <w:marRight w:val="0"/>
          <w:marTop w:val="200"/>
          <w:marBottom w:val="0"/>
          <w:divBdr>
            <w:top w:val="none" w:sz="0" w:space="0" w:color="auto"/>
            <w:left w:val="none" w:sz="0" w:space="0" w:color="auto"/>
            <w:bottom w:val="none" w:sz="0" w:space="0" w:color="auto"/>
            <w:right w:val="none" w:sz="0" w:space="0" w:color="auto"/>
          </w:divBdr>
        </w:div>
        <w:div w:id="434176725">
          <w:marLeft w:val="360"/>
          <w:marRight w:val="0"/>
          <w:marTop w:val="200"/>
          <w:marBottom w:val="0"/>
          <w:divBdr>
            <w:top w:val="none" w:sz="0" w:space="0" w:color="auto"/>
            <w:left w:val="none" w:sz="0" w:space="0" w:color="auto"/>
            <w:bottom w:val="none" w:sz="0" w:space="0" w:color="auto"/>
            <w:right w:val="none" w:sz="0" w:space="0" w:color="auto"/>
          </w:divBdr>
        </w:div>
        <w:div w:id="148863996">
          <w:marLeft w:val="1080"/>
          <w:marRight w:val="0"/>
          <w:marTop w:val="100"/>
          <w:marBottom w:val="0"/>
          <w:divBdr>
            <w:top w:val="none" w:sz="0" w:space="0" w:color="auto"/>
            <w:left w:val="none" w:sz="0" w:space="0" w:color="auto"/>
            <w:bottom w:val="none" w:sz="0" w:space="0" w:color="auto"/>
            <w:right w:val="none" w:sz="0" w:space="0" w:color="auto"/>
          </w:divBdr>
        </w:div>
        <w:div w:id="197937712">
          <w:marLeft w:val="1080"/>
          <w:marRight w:val="0"/>
          <w:marTop w:val="100"/>
          <w:marBottom w:val="0"/>
          <w:divBdr>
            <w:top w:val="none" w:sz="0" w:space="0" w:color="auto"/>
            <w:left w:val="none" w:sz="0" w:space="0" w:color="auto"/>
            <w:bottom w:val="none" w:sz="0" w:space="0" w:color="auto"/>
            <w:right w:val="none" w:sz="0" w:space="0" w:color="auto"/>
          </w:divBdr>
        </w:div>
        <w:div w:id="988822711">
          <w:marLeft w:val="1080"/>
          <w:marRight w:val="0"/>
          <w:marTop w:val="100"/>
          <w:marBottom w:val="0"/>
          <w:divBdr>
            <w:top w:val="none" w:sz="0" w:space="0" w:color="auto"/>
            <w:left w:val="none" w:sz="0" w:space="0" w:color="auto"/>
            <w:bottom w:val="none" w:sz="0" w:space="0" w:color="auto"/>
            <w:right w:val="none" w:sz="0" w:space="0" w:color="auto"/>
          </w:divBdr>
        </w:div>
        <w:div w:id="836502116">
          <w:marLeft w:val="1080"/>
          <w:marRight w:val="0"/>
          <w:marTop w:val="100"/>
          <w:marBottom w:val="0"/>
          <w:divBdr>
            <w:top w:val="none" w:sz="0" w:space="0" w:color="auto"/>
            <w:left w:val="none" w:sz="0" w:space="0" w:color="auto"/>
            <w:bottom w:val="none" w:sz="0" w:space="0" w:color="auto"/>
            <w:right w:val="none" w:sz="0" w:space="0" w:color="auto"/>
          </w:divBdr>
        </w:div>
      </w:divsChild>
    </w:div>
    <w:div w:id="896091584">
      <w:bodyDiv w:val="1"/>
      <w:marLeft w:val="0"/>
      <w:marRight w:val="0"/>
      <w:marTop w:val="0"/>
      <w:marBottom w:val="0"/>
      <w:divBdr>
        <w:top w:val="none" w:sz="0" w:space="0" w:color="auto"/>
        <w:left w:val="none" w:sz="0" w:space="0" w:color="auto"/>
        <w:bottom w:val="none" w:sz="0" w:space="0" w:color="auto"/>
        <w:right w:val="none" w:sz="0" w:space="0" w:color="auto"/>
      </w:divBdr>
      <w:divsChild>
        <w:div w:id="1563828687">
          <w:marLeft w:val="547"/>
          <w:marRight w:val="0"/>
          <w:marTop w:val="125"/>
          <w:marBottom w:val="0"/>
          <w:divBdr>
            <w:top w:val="none" w:sz="0" w:space="0" w:color="auto"/>
            <w:left w:val="none" w:sz="0" w:space="0" w:color="auto"/>
            <w:bottom w:val="none" w:sz="0" w:space="0" w:color="auto"/>
            <w:right w:val="none" w:sz="0" w:space="0" w:color="auto"/>
          </w:divBdr>
        </w:div>
        <w:div w:id="764157413">
          <w:marLeft w:val="1440"/>
          <w:marRight w:val="0"/>
          <w:marTop w:val="115"/>
          <w:marBottom w:val="0"/>
          <w:divBdr>
            <w:top w:val="none" w:sz="0" w:space="0" w:color="auto"/>
            <w:left w:val="none" w:sz="0" w:space="0" w:color="auto"/>
            <w:bottom w:val="none" w:sz="0" w:space="0" w:color="auto"/>
            <w:right w:val="none" w:sz="0" w:space="0" w:color="auto"/>
          </w:divBdr>
        </w:div>
        <w:div w:id="1139304031">
          <w:marLeft w:val="1440"/>
          <w:marRight w:val="0"/>
          <w:marTop w:val="115"/>
          <w:marBottom w:val="0"/>
          <w:divBdr>
            <w:top w:val="none" w:sz="0" w:space="0" w:color="auto"/>
            <w:left w:val="none" w:sz="0" w:space="0" w:color="auto"/>
            <w:bottom w:val="none" w:sz="0" w:space="0" w:color="auto"/>
            <w:right w:val="none" w:sz="0" w:space="0" w:color="auto"/>
          </w:divBdr>
        </w:div>
        <w:div w:id="2068607285">
          <w:marLeft w:val="1440"/>
          <w:marRight w:val="0"/>
          <w:marTop w:val="115"/>
          <w:marBottom w:val="0"/>
          <w:divBdr>
            <w:top w:val="none" w:sz="0" w:space="0" w:color="auto"/>
            <w:left w:val="none" w:sz="0" w:space="0" w:color="auto"/>
            <w:bottom w:val="none" w:sz="0" w:space="0" w:color="auto"/>
            <w:right w:val="none" w:sz="0" w:space="0" w:color="auto"/>
          </w:divBdr>
        </w:div>
      </w:divsChild>
    </w:div>
    <w:div w:id="923957954">
      <w:bodyDiv w:val="1"/>
      <w:marLeft w:val="0"/>
      <w:marRight w:val="0"/>
      <w:marTop w:val="0"/>
      <w:marBottom w:val="0"/>
      <w:divBdr>
        <w:top w:val="none" w:sz="0" w:space="0" w:color="auto"/>
        <w:left w:val="none" w:sz="0" w:space="0" w:color="auto"/>
        <w:bottom w:val="none" w:sz="0" w:space="0" w:color="auto"/>
        <w:right w:val="none" w:sz="0" w:space="0" w:color="auto"/>
      </w:divBdr>
      <w:divsChild>
        <w:div w:id="1225995052">
          <w:marLeft w:val="547"/>
          <w:marRight w:val="0"/>
          <w:marTop w:val="0"/>
          <w:marBottom w:val="0"/>
          <w:divBdr>
            <w:top w:val="none" w:sz="0" w:space="0" w:color="auto"/>
            <w:left w:val="none" w:sz="0" w:space="0" w:color="auto"/>
            <w:bottom w:val="none" w:sz="0" w:space="0" w:color="auto"/>
            <w:right w:val="none" w:sz="0" w:space="0" w:color="auto"/>
          </w:divBdr>
        </w:div>
        <w:div w:id="1882203807">
          <w:marLeft w:val="1166"/>
          <w:marRight w:val="0"/>
          <w:marTop w:val="134"/>
          <w:marBottom w:val="0"/>
          <w:divBdr>
            <w:top w:val="none" w:sz="0" w:space="0" w:color="auto"/>
            <w:left w:val="none" w:sz="0" w:space="0" w:color="auto"/>
            <w:bottom w:val="none" w:sz="0" w:space="0" w:color="auto"/>
            <w:right w:val="none" w:sz="0" w:space="0" w:color="auto"/>
          </w:divBdr>
        </w:div>
        <w:div w:id="833373608">
          <w:marLeft w:val="1166"/>
          <w:marRight w:val="0"/>
          <w:marTop w:val="0"/>
          <w:marBottom w:val="0"/>
          <w:divBdr>
            <w:top w:val="none" w:sz="0" w:space="0" w:color="auto"/>
            <w:left w:val="none" w:sz="0" w:space="0" w:color="auto"/>
            <w:bottom w:val="none" w:sz="0" w:space="0" w:color="auto"/>
            <w:right w:val="none" w:sz="0" w:space="0" w:color="auto"/>
          </w:divBdr>
        </w:div>
        <w:div w:id="986133456">
          <w:marLeft w:val="1166"/>
          <w:marRight w:val="0"/>
          <w:marTop w:val="0"/>
          <w:marBottom w:val="0"/>
          <w:divBdr>
            <w:top w:val="none" w:sz="0" w:space="0" w:color="auto"/>
            <w:left w:val="none" w:sz="0" w:space="0" w:color="auto"/>
            <w:bottom w:val="none" w:sz="0" w:space="0" w:color="auto"/>
            <w:right w:val="none" w:sz="0" w:space="0" w:color="auto"/>
          </w:divBdr>
        </w:div>
      </w:divsChild>
    </w:div>
    <w:div w:id="944768264">
      <w:bodyDiv w:val="1"/>
      <w:marLeft w:val="0"/>
      <w:marRight w:val="0"/>
      <w:marTop w:val="0"/>
      <w:marBottom w:val="0"/>
      <w:divBdr>
        <w:top w:val="none" w:sz="0" w:space="0" w:color="auto"/>
        <w:left w:val="none" w:sz="0" w:space="0" w:color="auto"/>
        <w:bottom w:val="none" w:sz="0" w:space="0" w:color="auto"/>
        <w:right w:val="none" w:sz="0" w:space="0" w:color="auto"/>
      </w:divBdr>
    </w:div>
    <w:div w:id="950169218">
      <w:bodyDiv w:val="1"/>
      <w:marLeft w:val="0"/>
      <w:marRight w:val="0"/>
      <w:marTop w:val="0"/>
      <w:marBottom w:val="0"/>
      <w:divBdr>
        <w:top w:val="none" w:sz="0" w:space="0" w:color="auto"/>
        <w:left w:val="none" w:sz="0" w:space="0" w:color="auto"/>
        <w:bottom w:val="none" w:sz="0" w:space="0" w:color="auto"/>
        <w:right w:val="none" w:sz="0" w:space="0" w:color="auto"/>
      </w:divBdr>
    </w:div>
    <w:div w:id="984234931">
      <w:bodyDiv w:val="1"/>
      <w:marLeft w:val="0"/>
      <w:marRight w:val="0"/>
      <w:marTop w:val="0"/>
      <w:marBottom w:val="0"/>
      <w:divBdr>
        <w:top w:val="none" w:sz="0" w:space="0" w:color="auto"/>
        <w:left w:val="none" w:sz="0" w:space="0" w:color="auto"/>
        <w:bottom w:val="none" w:sz="0" w:space="0" w:color="auto"/>
        <w:right w:val="none" w:sz="0" w:space="0" w:color="auto"/>
      </w:divBdr>
    </w:div>
    <w:div w:id="1009525939">
      <w:bodyDiv w:val="1"/>
      <w:marLeft w:val="0"/>
      <w:marRight w:val="0"/>
      <w:marTop w:val="0"/>
      <w:marBottom w:val="0"/>
      <w:divBdr>
        <w:top w:val="none" w:sz="0" w:space="0" w:color="auto"/>
        <w:left w:val="none" w:sz="0" w:space="0" w:color="auto"/>
        <w:bottom w:val="none" w:sz="0" w:space="0" w:color="auto"/>
        <w:right w:val="none" w:sz="0" w:space="0" w:color="auto"/>
      </w:divBdr>
      <w:divsChild>
        <w:div w:id="557516116">
          <w:marLeft w:val="547"/>
          <w:marRight w:val="0"/>
          <w:marTop w:val="125"/>
          <w:marBottom w:val="0"/>
          <w:divBdr>
            <w:top w:val="none" w:sz="0" w:space="0" w:color="auto"/>
            <w:left w:val="none" w:sz="0" w:space="0" w:color="auto"/>
            <w:bottom w:val="none" w:sz="0" w:space="0" w:color="auto"/>
            <w:right w:val="none" w:sz="0" w:space="0" w:color="auto"/>
          </w:divBdr>
        </w:div>
        <w:div w:id="1761754050">
          <w:marLeft w:val="1166"/>
          <w:marRight w:val="0"/>
          <w:marTop w:val="115"/>
          <w:marBottom w:val="0"/>
          <w:divBdr>
            <w:top w:val="none" w:sz="0" w:space="0" w:color="auto"/>
            <w:left w:val="none" w:sz="0" w:space="0" w:color="auto"/>
            <w:bottom w:val="none" w:sz="0" w:space="0" w:color="auto"/>
            <w:right w:val="none" w:sz="0" w:space="0" w:color="auto"/>
          </w:divBdr>
        </w:div>
        <w:div w:id="143813467">
          <w:marLeft w:val="1166"/>
          <w:marRight w:val="0"/>
          <w:marTop w:val="115"/>
          <w:marBottom w:val="0"/>
          <w:divBdr>
            <w:top w:val="none" w:sz="0" w:space="0" w:color="auto"/>
            <w:left w:val="none" w:sz="0" w:space="0" w:color="auto"/>
            <w:bottom w:val="none" w:sz="0" w:space="0" w:color="auto"/>
            <w:right w:val="none" w:sz="0" w:space="0" w:color="auto"/>
          </w:divBdr>
        </w:div>
        <w:div w:id="579482015">
          <w:marLeft w:val="1800"/>
          <w:marRight w:val="0"/>
          <w:marTop w:val="106"/>
          <w:marBottom w:val="0"/>
          <w:divBdr>
            <w:top w:val="none" w:sz="0" w:space="0" w:color="auto"/>
            <w:left w:val="none" w:sz="0" w:space="0" w:color="auto"/>
            <w:bottom w:val="none" w:sz="0" w:space="0" w:color="auto"/>
            <w:right w:val="none" w:sz="0" w:space="0" w:color="auto"/>
          </w:divBdr>
        </w:div>
        <w:div w:id="505901309">
          <w:marLeft w:val="1800"/>
          <w:marRight w:val="0"/>
          <w:marTop w:val="106"/>
          <w:marBottom w:val="0"/>
          <w:divBdr>
            <w:top w:val="none" w:sz="0" w:space="0" w:color="auto"/>
            <w:left w:val="none" w:sz="0" w:space="0" w:color="auto"/>
            <w:bottom w:val="none" w:sz="0" w:space="0" w:color="auto"/>
            <w:right w:val="none" w:sz="0" w:space="0" w:color="auto"/>
          </w:divBdr>
        </w:div>
      </w:divsChild>
    </w:div>
    <w:div w:id="1047099399">
      <w:bodyDiv w:val="1"/>
      <w:marLeft w:val="0"/>
      <w:marRight w:val="0"/>
      <w:marTop w:val="0"/>
      <w:marBottom w:val="0"/>
      <w:divBdr>
        <w:top w:val="none" w:sz="0" w:space="0" w:color="auto"/>
        <w:left w:val="none" w:sz="0" w:space="0" w:color="auto"/>
        <w:bottom w:val="none" w:sz="0" w:space="0" w:color="auto"/>
        <w:right w:val="none" w:sz="0" w:space="0" w:color="auto"/>
      </w:divBdr>
    </w:div>
    <w:div w:id="1059091532">
      <w:bodyDiv w:val="1"/>
      <w:marLeft w:val="0"/>
      <w:marRight w:val="0"/>
      <w:marTop w:val="0"/>
      <w:marBottom w:val="0"/>
      <w:divBdr>
        <w:top w:val="none" w:sz="0" w:space="0" w:color="auto"/>
        <w:left w:val="none" w:sz="0" w:space="0" w:color="auto"/>
        <w:bottom w:val="none" w:sz="0" w:space="0" w:color="auto"/>
        <w:right w:val="none" w:sz="0" w:space="0" w:color="auto"/>
      </w:divBdr>
    </w:div>
    <w:div w:id="1065294844">
      <w:bodyDiv w:val="1"/>
      <w:marLeft w:val="0"/>
      <w:marRight w:val="0"/>
      <w:marTop w:val="0"/>
      <w:marBottom w:val="0"/>
      <w:divBdr>
        <w:top w:val="none" w:sz="0" w:space="0" w:color="auto"/>
        <w:left w:val="none" w:sz="0" w:space="0" w:color="auto"/>
        <w:bottom w:val="none" w:sz="0" w:space="0" w:color="auto"/>
        <w:right w:val="none" w:sz="0" w:space="0" w:color="auto"/>
      </w:divBdr>
    </w:div>
    <w:div w:id="1094282511">
      <w:bodyDiv w:val="1"/>
      <w:marLeft w:val="0"/>
      <w:marRight w:val="0"/>
      <w:marTop w:val="0"/>
      <w:marBottom w:val="0"/>
      <w:divBdr>
        <w:top w:val="none" w:sz="0" w:space="0" w:color="auto"/>
        <w:left w:val="none" w:sz="0" w:space="0" w:color="auto"/>
        <w:bottom w:val="none" w:sz="0" w:space="0" w:color="auto"/>
        <w:right w:val="none" w:sz="0" w:space="0" w:color="auto"/>
      </w:divBdr>
    </w:div>
    <w:div w:id="1132791396">
      <w:bodyDiv w:val="1"/>
      <w:marLeft w:val="0"/>
      <w:marRight w:val="0"/>
      <w:marTop w:val="0"/>
      <w:marBottom w:val="0"/>
      <w:divBdr>
        <w:top w:val="none" w:sz="0" w:space="0" w:color="auto"/>
        <w:left w:val="none" w:sz="0" w:space="0" w:color="auto"/>
        <w:bottom w:val="none" w:sz="0" w:space="0" w:color="auto"/>
        <w:right w:val="none" w:sz="0" w:space="0" w:color="auto"/>
      </w:divBdr>
      <w:divsChild>
        <w:div w:id="1445347102">
          <w:marLeft w:val="547"/>
          <w:marRight w:val="0"/>
          <w:marTop w:val="125"/>
          <w:marBottom w:val="0"/>
          <w:divBdr>
            <w:top w:val="none" w:sz="0" w:space="0" w:color="auto"/>
            <w:left w:val="none" w:sz="0" w:space="0" w:color="auto"/>
            <w:bottom w:val="none" w:sz="0" w:space="0" w:color="auto"/>
            <w:right w:val="none" w:sz="0" w:space="0" w:color="auto"/>
          </w:divBdr>
        </w:div>
        <w:div w:id="298148581">
          <w:marLeft w:val="1166"/>
          <w:marRight w:val="0"/>
          <w:marTop w:val="115"/>
          <w:marBottom w:val="0"/>
          <w:divBdr>
            <w:top w:val="none" w:sz="0" w:space="0" w:color="auto"/>
            <w:left w:val="none" w:sz="0" w:space="0" w:color="auto"/>
            <w:bottom w:val="none" w:sz="0" w:space="0" w:color="auto"/>
            <w:right w:val="none" w:sz="0" w:space="0" w:color="auto"/>
          </w:divBdr>
        </w:div>
        <w:div w:id="105124814">
          <w:marLeft w:val="1166"/>
          <w:marRight w:val="0"/>
          <w:marTop w:val="115"/>
          <w:marBottom w:val="0"/>
          <w:divBdr>
            <w:top w:val="none" w:sz="0" w:space="0" w:color="auto"/>
            <w:left w:val="none" w:sz="0" w:space="0" w:color="auto"/>
            <w:bottom w:val="none" w:sz="0" w:space="0" w:color="auto"/>
            <w:right w:val="none" w:sz="0" w:space="0" w:color="auto"/>
          </w:divBdr>
        </w:div>
        <w:div w:id="2019842499">
          <w:marLeft w:val="1166"/>
          <w:marRight w:val="0"/>
          <w:marTop w:val="115"/>
          <w:marBottom w:val="0"/>
          <w:divBdr>
            <w:top w:val="none" w:sz="0" w:space="0" w:color="auto"/>
            <w:left w:val="none" w:sz="0" w:space="0" w:color="auto"/>
            <w:bottom w:val="none" w:sz="0" w:space="0" w:color="auto"/>
            <w:right w:val="none" w:sz="0" w:space="0" w:color="auto"/>
          </w:divBdr>
        </w:div>
      </w:divsChild>
    </w:div>
    <w:div w:id="1333413760">
      <w:bodyDiv w:val="1"/>
      <w:marLeft w:val="0"/>
      <w:marRight w:val="0"/>
      <w:marTop w:val="0"/>
      <w:marBottom w:val="0"/>
      <w:divBdr>
        <w:top w:val="none" w:sz="0" w:space="0" w:color="auto"/>
        <w:left w:val="none" w:sz="0" w:space="0" w:color="auto"/>
        <w:bottom w:val="none" w:sz="0" w:space="0" w:color="auto"/>
        <w:right w:val="none" w:sz="0" w:space="0" w:color="auto"/>
      </w:divBdr>
      <w:divsChild>
        <w:div w:id="1997144557">
          <w:marLeft w:val="547"/>
          <w:marRight w:val="0"/>
          <w:marTop w:val="77"/>
          <w:marBottom w:val="0"/>
          <w:divBdr>
            <w:top w:val="none" w:sz="0" w:space="0" w:color="auto"/>
            <w:left w:val="none" w:sz="0" w:space="0" w:color="auto"/>
            <w:bottom w:val="none" w:sz="0" w:space="0" w:color="auto"/>
            <w:right w:val="none" w:sz="0" w:space="0" w:color="auto"/>
          </w:divBdr>
        </w:div>
        <w:div w:id="42213363">
          <w:marLeft w:val="1166"/>
          <w:marRight w:val="0"/>
          <w:marTop w:val="67"/>
          <w:marBottom w:val="0"/>
          <w:divBdr>
            <w:top w:val="none" w:sz="0" w:space="0" w:color="auto"/>
            <w:left w:val="none" w:sz="0" w:space="0" w:color="auto"/>
            <w:bottom w:val="none" w:sz="0" w:space="0" w:color="auto"/>
            <w:right w:val="none" w:sz="0" w:space="0" w:color="auto"/>
          </w:divBdr>
        </w:div>
        <w:div w:id="1701541842">
          <w:marLeft w:val="1166"/>
          <w:marRight w:val="0"/>
          <w:marTop w:val="67"/>
          <w:marBottom w:val="0"/>
          <w:divBdr>
            <w:top w:val="none" w:sz="0" w:space="0" w:color="auto"/>
            <w:left w:val="none" w:sz="0" w:space="0" w:color="auto"/>
            <w:bottom w:val="none" w:sz="0" w:space="0" w:color="auto"/>
            <w:right w:val="none" w:sz="0" w:space="0" w:color="auto"/>
          </w:divBdr>
        </w:div>
        <w:div w:id="1492452484">
          <w:marLeft w:val="1166"/>
          <w:marRight w:val="0"/>
          <w:marTop w:val="67"/>
          <w:marBottom w:val="0"/>
          <w:divBdr>
            <w:top w:val="none" w:sz="0" w:space="0" w:color="auto"/>
            <w:left w:val="none" w:sz="0" w:space="0" w:color="auto"/>
            <w:bottom w:val="none" w:sz="0" w:space="0" w:color="auto"/>
            <w:right w:val="none" w:sz="0" w:space="0" w:color="auto"/>
          </w:divBdr>
        </w:div>
        <w:div w:id="1011762631">
          <w:marLeft w:val="1166"/>
          <w:marRight w:val="0"/>
          <w:marTop w:val="67"/>
          <w:marBottom w:val="0"/>
          <w:divBdr>
            <w:top w:val="none" w:sz="0" w:space="0" w:color="auto"/>
            <w:left w:val="none" w:sz="0" w:space="0" w:color="auto"/>
            <w:bottom w:val="none" w:sz="0" w:space="0" w:color="auto"/>
            <w:right w:val="none" w:sz="0" w:space="0" w:color="auto"/>
          </w:divBdr>
        </w:div>
        <w:div w:id="1956449826">
          <w:marLeft w:val="1166"/>
          <w:marRight w:val="0"/>
          <w:marTop w:val="67"/>
          <w:marBottom w:val="0"/>
          <w:divBdr>
            <w:top w:val="none" w:sz="0" w:space="0" w:color="auto"/>
            <w:left w:val="none" w:sz="0" w:space="0" w:color="auto"/>
            <w:bottom w:val="none" w:sz="0" w:space="0" w:color="auto"/>
            <w:right w:val="none" w:sz="0" w:space="0" w:color="auto"/>
          </w:divBdr>
        </w:div>
        <w:div w:id="976689503">
          <w:marLeft w:val="1166"/>
          <w:marRight w:val="0"/>
          <w:marTop w:val="67"/>
          <w:marBottom w:val="0"/>
          <w:divBdr>
            <w:top w:val="none" w:sz="0" w:space="0" w:color="auto"/>
            <w:left w:val="none" w:sz="0" w:space="0" w:color="auto"/>
            <w:bottom w:val="none" w:sz="0" w:space="0" w:color="auto"/>
            <w:right w:val="none" w:sz="0" w:space="0" w:color="auto"/>
          </w:divBdr>
        </w:div>
        <w:div w:id="99374010">
          <w:marLeft w:val="1166"/>
          <w:marRight w:val="0"/>
          <w:marTop w:val="67"/>
          <w:marBottom w:val="0"/>
          <w:divBdr>
            <w:top w:val="none" w:sz="0" w:space="0" w:color="auto"/>
            <w:left w:val="none" w:sz="0" w:space="0" w:color="auto"/>
            <w:bottom w:val="none" w:sz="0" w:space="0" w:color="auto"/>
            <w:right w:val="none" w:sz="0" w:space="0" w:color="auto"/>
          </w:divBdr>
        </w:div>
        <w:div w:id="280646527">
          <w:marLeft w:val="1166"/>
          <w:marRight w:val="0"/>
          <w:marTop w:val="67"/>
          <w:marBottom w:val="0"/>
          <w:divBdr>
            <w:top w:val="none" w:sz="0" w:space="0" w:color="auto"/>
            <w:left w:val="none" w:sz="0" w:space="0" w:color="auto"/>
            <w:bottom w:val="none" w:sz="0" w:space="0" w:color="auto"/>
            <w:right w:val="none" w:sz="0" w:space="0" w:color="auto"/>
          </w:divBdr>
        </w:div>
        <w:div w:id="1463688158">
          <w:marLeft w:val="1800"/>
          <w:marRight w:val="0"/>
          <w:marTop w:val="58"/>
          <w:marBottom w:val="0"/>
          <w:divBdr>
            <w:top w:val="none" w:sz="0" w:space="0" w:color="auto"/>
            <w:left w:val="none" w:sz="0" w:space="0" w:color="auto"/>
            <w:bottom w:val="none" w:sz="0" w:space="0" w:color="auto"/>
            <w:right w:val="none" w:sz="0" w:space="0" w:color="auto"/>
          </w:divBdr>
        </w:div>
        <w:div w:id="2016104981">
          <w:marLeft w:val="1800"/>
          <w:marRight w:val="0"/>
          <w:marTop w:val="58"/>
          <w:marBottom w:val="0"/>
          <w:divBdr>
            <w:top w:val="none" w:sz="0" w:space="0" w:color="auto"/>
            <w:left w:val="none" w:sz="0" w:space="0" w:color="auto"/>
            <w:bottom w:val="none" w:sz="0" w:space="0" w:color="auto"/>
            <w:right w:val="none" w:sz="0" w:space="0" w:color="auto"/>
          </w:divBdr>
        </w:div>
        <w:div w:id="1402093164">
          <w:marLeft w:val="1166"/>
          <w:marRight w:val="0"/>
          <w:marTop w:val="67"/>
          <w:marBottom w:val="0"/>
          <w:divBdr>
            <w:top w:val="none" w:sz="0" w:space="0" w:color="auto"/>
            <w:left w:val="none" w:sz="0" w:space="0" w:color="auto"/>
            <w:bottom w:val="none" w:sz="0" w:space="0" w:color="auto"/>
            <w:right w:val="none" w:sz="0" w:space="0" w:color="auto"/>
          </w:divBdr>
        </w:div>
        <w:div w:id="997226052">
          <w:marLeft w:val="547"/>
          <w:marRight w:val="0"/>
          <w:marTop w:val="77"/>
          <w:marBottom w:val="0"/>
          <w:divBdr>
            <w:top w:val="none" w:sz="0" w:space="0" w:color="auto"/>
            <w:left w:val="none" w:sz="0" w:space="0" w:color="auto"/>
            <w:bottom w:val="none" w:sz="0" w:space="0" w:color="auto"/>
            <w:right w:val="none" w:sz="0" w:space="0" w:color="auto"/>
          </w:divBdr>
        </w:div>
        <w:div w:id="1155074783">
          <w:marLeft w:val="547"/>
          <w:marRight w:val="0"/>
          <w:marTop w:val="77"/>
          <w:marBottom w:val="0"/>
          <w:divBdr>
            <w:top w:val="none" w:sz="0" w:space="0" w:color="auto"/>
            <w:left w:val="none" w:sz="0" w:space="0" w:color="auto"/>
            <w:bottom w:val="none" w:sz="0" w:space="0" w:color="auto"/>
            <w:right w:val="none" w:sz="0" w:space="0" w:color="auto"/>
          </w:divBdr>
        </w:div>
        <w:div w:id="1813134794">
          <w:marLeft w:val="1166"/>
          <w:marRight w:val="0"/>
          <w:marTop w:val="67"/>
          <w:marBottom w:val="0"/>
          <w:divBdr>
            <w:top w:val="none" w:sz="0" w:space="0" w:color="auto"/>
            <w:left w:val="none" w:sz="0" w:space="0" w:color="auto"/>
            <w:bottom w:val="none" w:sz="0" w:space="0" w:color="auto"/>
            <w:right w:val="none" w:sz="0" w:space="0" w:color="auto"/>
          </w:divBdr>
        </w:div>
        <w:div w:id="1775592462">
          <w:marLeft w:val="1800"/>
          <w:marRight w:val="0"/>
          <w:marTop w:val="58"/>
          <w:marBottom w:val="0"/>
          <w:divBdr>
            <w:top w:val="none" w:sz="0" w:space="0" w:color="auto"/>
            <w:left w:val="none" w:sz="0" w:space="0" w:color="auto"/>
            <w:bottom w:val="none" w:sz="0" w:space="0" w:color="auto"/>
            <w:right w:val="none" w:sz="0" w:space="0" w:color="auto"/>
          </w:divBdr>
        </w:div>
        <w:div w:id="1957714849">
          <w:marLeft w:val="1800"/>
          <w:marRight w:val="0"/>
          <w:marTop w:val="58"/>
          <w:marBottom w:val="0"/>
          <w:divBdr>
            <w:top w:val="none" w:sz="0" w:space="0" w:color="auto"/>
            <w:left w:val="none" w:sz="0" w:space="0" w:color="auto"/>
            <w:bottom w:val="none" w:sz="0" w:space="0" w:color="auto"/>
            <w:right w:val="none" w:sz="0" w:space="0" w:color="auto"/>
          </w:divBdr>
        </w:div>
        <w:div w:id="666978107">
          <w:marLeft w:val="1800"/>
          <w:marRight w:val="0"/>
          <w:marTop w:val="58"/>
          <w:marBottom w:val="0"/>
          <w:divBdr>
            <w:top w:val="none" w:sz="0" w:space="0" w:color="auto"/>
            <w:left w:val="none" w:sz="0" w:space="0" w:color="auto"/>
            <w:bottom w:val="none" w:sz="0" w:space="0" w:color="auto"/>
            <w:right w:val="none" w:sz="0" w:space="0" w:color="auto"/>
          </w:divBdr>
        </w:div>
        <w:div w:id="1709603681">
          <w:marLeft w:val="1800"/>
          <w:marRight w:val="0"/>
          <w:marTop w:val="58"/>
          <w:marBottom w:val="0"/>
          <w:divBdr>
            <w:top w:val="none" w:sz="0" w:space="0" w:color="auto"/>
            <w:left w:val="none" w:sz="0" w:space="0" w:color="auto"/>
            <w:bottom w:val="none" w:sz="0" w:space="0" w:color="auto"/>
            <w:right w:val="none" w:sz="0" w:space="0" w:color="auto"/>
          </w:divBdr>
        </w:div>
        <w:div w:id="369110843">
          <w:marLeft w:val="1800"/>
          <w:marRight w:val="0"/>
          <w:marTop w:val="58"/>
          <w:marBottom w:val="0"/>
          <w:divBdr>
            <w:top w:val="none" w:sz="0" w:space="0" w:color="auto"/>
            <w:left w:val="none" w:sz="0" w:space="0" w:color="auto"/>
            <w:bottom w:val="none" w:sz="0" w:space="0" w:color="auto"/>
            <w:right w:val="none" w:sz="0" w:space="0" w:color="auto"/>
          </w:divBdr>
        </w:div>
        <w:div w:id="408700411">
          <w:marLeft w:val="1166"/>
          <w:marRight w:val="0"/>
          <w:marTop w:val="67"/>
          <w:marBottom w:val="0"/>
          <w:divBdr>
            <w:top w:val="none" w:sz="0" w:space="0" w:color="auto"/>
            <w:left w:val="none" w:sz="0" w:space="0" w:color="auto"/>
            <w:bottom w:val="none" w:sz="0" w:space="0" w:color="auto"/>
            <w:right w:val="none" w:sz="0" w:space="0" w:color="auto"/>
          </w:divBdr>
        </w:div>
      </w:divsChild>
    </w:div>
    <w:div w:id="1519735324">
      <w:bodyDiv w:val="1"/>
      <w:marLeft w:val="0"/>
      <w:marRight w:val="0"/>
      <w:marTop w:val="0"/>
      <w:marBottom w:val="0"/>
      <w:divBdr>
        <w:top w:val="none" w:sz="0" w:space="0" w:color="auto"/>
        <w:left w:val="none" w:sz="0" w:space="0" w:color="auto"/>
        <w:bottom w:val="none" w:sz="0" w:space="0" w:color="auto"/>
        <w:right w:val="none" w:sz="0" w:space="0" w:color="auto"/>
      </w:divBdr>
    </w:div>
    <w:div w:id="1537690719">
      <w:bodyDiv w:val="1"/>
      <w:marLeft w:val="0"/>
      <w:marRight w:val="0"/>
      <w:marTop w:val="0"/>
      <w:marBottom w:val="0"/>
      <w:divBdr>
        <w:top w:val="none" w:sz="0" w:space="0" w:color="auto"/>
        <w:left w:val="none" w:sz="0" w:space="0" w:color="auto"/>
        <w:bottom w:val="none" w:sz="0" w:space="0" w:color="auto"/>
        <w:right w:val="none" w:sz="0" w:space="0" w:color="auto"/>
      </w:divBdr>
      <w:divsChild>
        <w:div w:id="1478962122">
          <w:marLeft w:val="547"/>
          <w:marRight w:val="0"/>
          <w:marTop w:val="125"/>
          <w:marBottom w:val="0"/>
          <w:divBdr>
            <w:top w:val="none" w:sz="0" w:space="0" w:color="auto"/>
            <w:left w:val="none" w:sz="0" w:space="0" w:color="auto"/>
            <w:bottom w:val="none" w:sz="0" w:space="0" w:color="auto"/>
            <w:right w:val="none" w:sz="0" w:space="0" w:color="auto"/>
          </w:divBdr>
        </w:div>
        <w:div w:id="1303653244">
          <w:marLeft w:val="1166"/>
          <w:marRight w:val="0"/>
          <w:marTop w:val="115"/>
          <w:marBottom w:val="0"/>
          <w:divBdr>
            <w:top w:val="none" w:sz="0" w:space="0" w:color="auto"/>
            <w:left w:val="none" w:sz="0" w:space="0" w:color="auto"/>
            <w:bottom w:val="none" w:sz="0" w:space="0" w:color="auto"/>
            <w:right w:val="none" w:sz="0" w:space="0" w:color="auto"/>
          </w:divBdr>
        </w:div>
        <w:div w:id="827359132">
          <w:marLeft w:val="1166"/>
          <w:marRight w:val="0"/>
          <w:marTop w:val="115"/>
          <w:marBottom w:val="0"/>
          <w:divBdr>
            <w:top w:val="none" w:sz="0" w:space="0" w:color="auto"/>
            <w:left w:val="none" w:sz="0" w:space="0" w:color="auto"/>
            <w:bottom w:val="none" w:sz="0" w:space="0" w:color="auto"/>
            <w:right w:val="none" w:sz="0" w:space="0" w:color="auto"/>
          </w:divBdr>
        </w:div>
        <w:div w:id="1372920599">
          <w:marLeft w:val="1800"/>
          <w:marRight w:val="0"/>
          <w:marTop w:val="106"/>
          <w:marBottom w:val="0"/>
          <w:divBdr>
            <w:top w:val="none" w:sz="0" w:space="0" w:color="auto"/>
            <w:left w:val="none" w:sz="0" w:space="0" w:color="auto"/>
            <w:bottom w:val="none" w:sz="0" w:space="0" w:color="auto"/>
            <w:right w:val="none" w:sz="0" w:space="0" w:color="auto"/>
          </w:divBdr>
        </w:div>
        <w:div w:id="473371235">
          <w:marLeft w:val="1800"/>
          <w:marRight w:val="0"/>
          <w:marTop w:val="106"/>
          <w:marBottom w:val="0"/>
          <w:divBdr>
            <w:top w:val="none" w:sz="0" w:space="0" w:color="auto"/>
            <w:left w:val="none" w:sz="0" w:space="0" w:color="auto"/>
            <w:bottom w:val="none" w:sz="0" w:space="0" w:color="auto"/>
            <w:right w:val="none" w:sz="0" w:space="0" w:color="auto"/>
          </w:divBdr>
        </w:div>
      </w:divsChild>
    </w:div>
    <w:div w:id="1573351473">
      <w:bodyDiv w:val="1"/>
      <w:marLeft w:val="0"/>
      <w:marRight w:val="0"/>
      <w:marTop w:val="0"/>
      <w:marBottom w:val="0"/>
      <w:divBdr>
        <w:top w:val="none" w:sz="0" w:space="0" w:color="auto"/>
        <w:left w:val="none" w:sz="0" w:space="0" w:color="auto"/>
        <w:bottom w:val="none" w:sz="0" w:space="0" w:color="auto"/>
        <w:right w:val="none" w:sz="0" w:space="0" w:color="auto"/>
      </w:divBdr>
      <w:divsChild>
        <w:div w:id="1747456094">
          <w:marLeft w:val="547"/>
          <w:marRight w:val="0"/>
          <w:marTop w:val="115"/>
          <w:marBottom w:val="0"/>
          <w:divBdr>
            <w:top w:val="none" w:sz="0" w:space="0" w:color="auto"/>
            <w:left w:val="none" w:sz="0" w:space="0" w:color="auto"/>
            <w:bottom w:val="none" w:sz="0" w:space="0" w:color="auto"/>
            <w:right w:val="none" w:sz="0" w:space="0" w:color="auto"/>
          </w:divBdr>
        </w:div>
        <w:div w:id="664162366">
          <w:marLeft w:val="1166"/>
          <w:marRight w:val="0"/>
          <w:marTop w:val="96"/>
          <w:marBottom w:val="0"/>
          <w:divBdr>
            <w:top w:val="none" w:sz="0" w:space="0" w:color="auto"/>
            <w:left w:val="none" w:sz="0" w:space="0" w:color="auto"/>
            <w:bottom w:val="none" w:sz="0" w:space="0" w:color="auto"/>
            <w:right w:val="none" w:sz="0" w:space="0" w:color="auto"/>
          </w:divBdr>
        </w:div>
        <w:div w:id="94905331">
          <w:marLeft w:val="1166"/>
          <w:marRight w:val="0"/>
          <w:marTop w:val="96"/>
          <w:marBottom w:val="0"/>
          <w:divBdr>
            <w:top w:val="none" w:sz="0" w:space="0" w:color="auto"/>
            <w:left w:val="none" w:sz="0" w:space="0" w:color="auto"/>
            <w:bottom w:val="none" w:sz="0" w:space="0" w:color="auto"/>
            <w:right w:val="none" w:sz="0" w:space="0" w:color="auto"/>
          </w:divBdr>
        </w:div>
        <w:div w:id="1580410745">
          <w:marLeft w:val="1166"/>
          <w:marRight w:val="0"/>
          <w:marTop w:val="96"/>
          <w:marBottom w:val="0"/>
          <w:divBdr>
            <w:top w:val="none" w:sz="0" w:space="0" w:color="auto"/>
            <w:left w:val="none" w:sz="0" w:space="0" w:color="auto"/>
            <w:bottom w:val="none" w:sz="0" w:space="0" w:color="auto"/>
            <w:right w:val="none" w:sz="0" w:space="0" w:color="auto"/>
          </w:divBdr>
        </w:div>
      </w:divsChild>
    </w:div>
    <w:div w:id="1616324272">
      <w:bodyDiv w:val="1"/>
      <w:marLeft w:val="0"/>
      <w:marRight w:val="0"/>
      <w:marTop w:val="0"/>
      <w:marBottom w:val="0"/>
      <w:divBdr>
        <w:top w:val="none" w:sz="0" w:space="0" w:color="auto"/>
        <w:left w:val="none" w:sz="0" w:space="0" w:color="auto"/>
        <w:bottom w:val="none" w:sz="0" w:space="0" w:color="auto"/>
        <w:right w:val="none" w:sz="0" w:space="0" w:color="auto"/>
      </w:divBdr>
      <w:divsChild>
        <w:div w:id="1786266834">
          <w:marLeft w:val="547"/>
          <w:marRight w:val="0"/>
          <w:marTop w:val="154"/>
          <w:marBottom w:val="0"/>
          <w:divBdr>
            <w:top w:val="none" w:sz="0" w:space="0" w:color="auto"/>
            <w:left w:val="none" w:sz="0" w:space="0" w:color="auto"/>
            <w:bottom w:val="none" w:sz="0" w:space="0" w:color="auto"/>
            <w:right w:val="none" w:sz="0" w:space="0" w:color="auto"/>
          </w:divBdr>
        </w:div>
        <w:div w:id="1691879672">
          <w:marLeft w:val="547"/>
          <w:marRight w:val="0"/>
          <w:marTop w:val="154"/>
          <w:marBottom w:val="0"/>
          <w:divBdr>
            <w:top w:val="none" w:sz="0" w:space="0" w:color="auto"/>
            <w:left w:val="none" w:sz="0" w:space="0" w:color="auto"/>
            <w:bottom w:val="none" w:sz="0" w:space="0" w:color="auto"/>
            <w:right w:val="none" w:sz="0" w:space="0" w:color="auto"/>
          </w:divBdr>
        </w:div>
        <w:div w:id="1381904511">
          <w:marLeft w:val="1166"/>
          <w:marRight w:val="0"/>
          <w:marTop w:val="134"/>
          <w:marBottom w:val="0"/>
          <w:divBdr>
            <w:top w:val="none" w:sz="0" w:space="0" w:color="auto"/>
            <w:left w:val="none" w:sz="0" w:space="0" w:color="auto"/>
            <w:bottom w:val="none" w:sz="0" w:space="0" w:color="auto"/>
            <w:right w:val="none" w:sz="0" w:space="0" w:color="auto"/>
          </w:divBdr>
        </w:div>
        <w:div w:id="446436746">
          <w:marLeft w:val="1166"/>
          <w:marRight w:val="0"/>
          <w:marTop w:val="134"/>
          <w:marBottom w:val="0"/>
          <w:divBdr>
            <w:top w:val="none" w:sz="0" w:space="0" w:color="auto"/>
            <w:left w:val="none" w:sz="0" w:space="0" w:color="auto"/>
            <w:bottom w:val="none" w:sz="0" w:space="0" w:color="auto"/>
            <w:right w:val="none" w:sz="0" w:space="0" w:color="auto"/>
          </w:divBdr>
        </w:div>
        <w:div w:id="792674791">
          <w:marLeft w:val="1166"/>
          <w:marRight w:val="0"/>
          <w:marTop w:val="134"/>
          <w:marBottom w:val="0"/>
          <w:divBdr>
            <w:top w:val="none" w:sz="0" w:space="0" w:color="auto"/>
            <w:left w:val="none" w:sz="0" w:space="0" w:color="auto"/>
            <w:bottom w:val="none" w:sz="0" w:space="0" w:color="auto"/>
            <w:right w:val="none" w:sz="0" w:space="0" w:color="auto"/>
          </w:divBdr>
        </w:div>
      </w:divsChild>
    </w:div>
    <w:div w:id="1704748479">
      <w:bodyDiv w:val="1"/>
      <w:marLeft w:val="0"/>
      <w:marRight w:val="0"/>
      <w:marTop w:val="0"/>
      <w:marBottom w:val="0"/>
      <w:divBdr>
        <w:top w:val="none" w:sz="0" w:space="0" w:color="auto"/>
        <w:left w:val="none" w:sz="0" w:space="0" w:color="auto"/>
        <w:bottom w:val="none" w:sz="0" w:space="0" w:color="auto"/>
        <w:right w:val="none" w:sz="0" w:space="0" w:color="auto"/>
      </w:divBdr>
    </w:div>
    <w:div w:id="1722436722">
      <w:bodyDiv w:val="1"/>
      <w:marLeft w:val="0"/>
      <w:marRight w:val="0"/>
      <w:marTop w:val="0"/>
      <w:marBottom w:val="0"/>
      <w:divBdr>
        <w:top w:val="none" w:sz="0" w:space="0" w:color="auto"/>
        <w:left w:val="none" w:sz="0" w:space="0" w:color="auto"/>
        <w:bottom w:val="none" w:sz="0" w:space="0" w:color="auto"/>
        <w:right w:val="none" w:sz="0" w:space="0" w:color="auto"/>
      </w:divBdr>
    </w:div>
    <w:div w:id="1750737968">
      <w:bodyDiv w:val="1"/>
      <w:marLeft w:val="0"/>
      <w:marRight w:val="0"/>
      <w:marTop w:val="0"/>
      <w:marBottom w:val="0"/>
      <w:divBdr>
        <w:top w:val="none" w:sz="0" w:space="0" w:color="auto"/>
        <w:left w:val="none" w:sz="0" w:space="0" w:color="auto"/>
        <w:bottom w:val="none" w:sz="0" w:space="0" w:color="auto"/>
        <w:right w:val="none" w:sz="0" w:space="0" w:color="auto"/>
      </w:divBdr>
    </w:div>
    <w:div w:id="1757703028">
      <w:bodyDiv w:val="1"/>
      <w:marLeft w:val="0"/>
      <w:marRight w:val="0"/>
      <w:marTop w:val="0"/>
      <w:marBottom w:val="0"/>
      <w:divBdr>
        <w:top w:val="none" w:sz="0" w:space="0" w:color="auto"/>
        <w:left w:val="none" w:sz="0" w:space="0" w:color="auto"/>
        <w:bottom w:val="none" w:sz="0" w:space="0" w:color="auto"/>
        <w:right w:val="none" w:sz="0" w:space="0" w:color="auto"/>
      </w:divBdr>
    </w:div>
    <w:div w:id="1823232878">
      <w:bodyDiv w:val="1"/>
      <w:marLeft w:val="0"/>
      <w:marRight w:val="0"/>
      <w:marTop w:val="0"/>
      <w:marBottom w:val="0"/>
      <w:divBdr>
        <w:top w:val="none" w:sz="0" w:space="0" w:color="auto"/>
        <w:left w:val="none" w:sz="0" w:space="0" w:color="auto"/>
        <w:bottom w:val="none" w:sz="0" w:space="0" w:color="auto"/>
        <w:right w:val="none" w:sz="0" w:space="0" w:color="auto"/>
      </w:divBdr>
    </w:div>
    <w:div w:id="1841849668">
      <w:bodyDiv w:val="1"/>
      <w:marLeft w:val="0"/>
      <w:marRight w:val="0"/>
      <w:marTop w:val="0"/>
      <w:marBottom w:val="0"/>
      <w:divBdr>
        <w:top w:val="none" w:sz="0" w:space="0" w:color="auto"/>
        <w:left w:val="none" w:sz="0" w:space="0" w:color="auto"/>
        <w:bottom w:val="none" w:sz="0" w:space="0" w:color="auto"/>
        <w:right w:val="none" w:sz="0" w:space="0" w:color="auto"/>
      </w:divBdr>
    </w:div>
    <w:div w:id="1935286457">
      <w:bodyDiv w:val="1"/>
      <w:marLeft w:val="0"/>
      <w:marRight w:val="0"/>
      <w:marTop w:val="0"/>
      <w:marBottom w:val="0"/>
      <w:divBdr>
        <w:top w:val="none" w:sz="0" w:space="0" w:color="auto"/>
        <w:left w:val="none" w:sz="0" w:space="0" w:color="auto"/>
        <w:bottom w:val="none" w:sz="0" w:space="0" w:color="auto"/>
        <w:right w:val="none" w:sz="0" w:space="0" w:color="auto"/>
      </w:divBdr>
    </w:div>
    <w:div w:id="1935362893">
      <w:bodyDiv w:val="1"/>
      <w:marLeft w:val="0"/>
      <w:marRight w:val="0"/>
      <w:marTop w:val="0"/>
      <w:marBottom w:val="0"/>
      <w:divBdr>
        <w:top w:val="none" w:sz="0" w:space="0" w:color="auto"/>
        <w:left w:val="none" w:sz="0" w:space="0" w:color="auto"/>
        <w:bottom w:val="none" w:sz="0" w:space="0" w:color="auto"/>
        <w:right w:val="none" w:sz="0" w:space="0" w:color="auto"/>
      </w:divBdr>
    </w:div>
    <w:div w:id="1980650421">
      <w:bodyDiv w:val="1"/>
      <w:marLeft w:val="0"/>
      <w:marRight w:val="0"/>
      <w:marTop w:val="0"/>
      <w:marBottom w:val="0"/>
      <w:divBdr>
        <w:top w:val="none" w:sz="0" w:space="0" w:color="auto"/>
        <w:left w:val="none" w:sz="0" w:space="0" w:color="auto"/>
        <w:bottom w:val="none" w:sz="0" w:space="0" w:color="auto"/>
        <w:right w:val="none" w:sz="0" w:space="0" w:color="auto"/>
      </w:divBdr>
    </w:div>
    <w:div w:id="2005861772">
      <w:bodyDiv w:val="1"/>
      <w:marLeft w:val="0"/>
      <w:marRight w:val="0"/>
      <w:marTop w:val="0"/>
      <w:marBottom w:val="0"/>
      <w:divBdr>
        <w:top w:val="none" w:sz="0" w:space="0" w:color="auto"/>
        <w:left w:val="none" w:sz="0" w:space="0" w:color="auto"/>
        <w:bottom w:val="none" w:sz="0" w:space="0" w:color="auto"/>
        <w:right w:val="none" w:sz="0" w:space="0" w:color="auto"/>
      </w:divBdr>
      <w:divsChild>
        <w:div w:id="272127216">
          <w:marLeft w:val="1166"/>
          <w:marRight w:val="0"/>
          <w:marTop w:val="134"/>
          <w:marBottom w:val="0"/>
          <w:divBdr>
            <w:top w:val="none" w:sz="0" w:space="0" w:color="auto"/>
            <w:left w:val="none" w:sz="0" w:space="0" w:color="auto"/>
            <w:bottom w:val="none" w:sz="0" w:space="0" w:color="auto"/>
            <w:right w:val="none" w:sz="0" w:space="0" w:color="auto"/>
          </w:divBdr>
        </w:div>
        <w:div w:id="1140927245">
          <w:marLeft w:val="2160"/>
          <w:marRight w:val="0"/>
          <w:marTop w:val="115"/>
          <w:marBottom w:val="0"/>
          <w:divBdr>
            <w:top w:val="none" w:sz="0" w:space="0" w:color="auto"/>
            <w:left w:val="none" w:sz="0" w:space="0" w:color="auto"/>
            <w:bottom w:val="none" w:sz="0" w:space="0" w:color="auto"/>
            <w:right w:val="none" w:sz="0" w:space="0" w:color="auto"/>
          </w:divBdr>
        </w:div>
        <w:div w:id="2084638030">
          <w:marLeft w:val="2160"/>
          <w:marRight w:val="0"/>
          <w:marTop w:val="115"/>
          <w:marBottom w:val="0"/>
          <w:divBdr>
            <w:top w:val="none" w:sz="0" w:space="0" w:color="auto"/>
            <w:left w:val="none" w:sz="0" w:space="0" w:color="auto"/>
            <w:bottom w:val="none" w:sz="0" w:space="0" w:color="auto"/>
            <w:right w:val="none" w:sz="0" w:space="0" w:color="auto"/>
          </w:divBdr>
        </w:div>
        <w:div w:id="1923562110">
          <w:marLeft w:val="2160"/>
          <w:marRight w:val="0"/>
          <w:marTop w:val="115"/>
          <w:marBottom w:val="0"/>
          <w:divBdr>
            <w:top w:val="none" w:sz="0" w:space="0" w:color="auto"/>
            <w:left w:val="none" w:sz="0" w:space="0" w:color="auto"/>
            <w:bottom w:val="none" w:sz="0" w:space="0" w:color="auto"/>
            <w:right w:val="none" w:sz="0" w:space="0" w:color="auto"/>
          </w:divBdr>
        </w:div>
        <w:div w:id="491339559">
          <w:marLeft w:val="2880"/>
          <w:marRight w:val="0"/>
          <w:marTop w:val="96"/>
          <w:marBottom w:val="0"/>
          <w:divBdr>
            <w:top w:val="none" w:sz="0" w:space="0" w:color="auto"/>
            <w:left w:val="none" w:sz="0" w:space="0" w:color="auto"/>
            <w:bottom w:val="none" w:sz="0" w:space="0" w:color="auto"/>
            <w:right w:val="none" w:sz="0" w:space="0" w:color="auto"/>
          </w:divBdr>
        </w:div>
        <w:div w:id="467473496">
          <w:marLeft w:val="2160"/>
          <w:marRight w:val="0"/>
          <w:marTop w:val="115"/>
          <w:marBottom w:val="0"/>
          <w:divBdr>
            <w:top w:val="none" w:sz="0" w:space="0" w:color="auto"/>
            <w:left w:val="none" w:sz="0" w:space="0" w:color="auto"/>
            <w:bottom w:val="none" w:sz="0" w:space="0" w:color="auto"/>
            <w:right w:val="none" w:sz="0" w:space="0" w:color="auto"/>
          </w:divBdr>
        </w:div>
      </w:divsChild>
    </w:div>
    <w:div w:id="2007322966">
      <w:bodyDiv w:val="1"/>
      <w:marLeft w:val="0"/>
      <w:marRight w:val="0"/>
      <w:marTop w:val="0"/>
      <w:marBottom w:val="0"/>
      <w:divBdr>
        <w:top w:val="none" w:sz="0" w:space="0" w:color="auto"/>
        <w:left w:val="none" w:sz="0" w:space="0" w:color="auto"/>
        <w:bottom w:val="none" w:sz="0" w:space="0" w:color="auto"/>
        <w:right w:val="none" w:sz="0" w:space="0" w:color="auto"/>
      </w:divBdr>
    </w:div>
    <w:div w:id="2060199307">
      <w:bodyDiv w:val="1"/>
      <w:marLeft w:val="0"/>
      <w:marRight w:val="0"/>
      <w:marTop w:val="0"/>
      <w:marBottom w:val="0"/>
      <w:divBdr>
        <w:top w:val="none" w:sz="0" w:space="0" w:color="auto"/>
        <w:left w:val="none" w:sz="0" w:space="0" w:color="auto"/>
        <w:bottom w:val="none" w:sz="0" w:space="0" w:color="auto"/>
        <w:right w:val="none" w:sz="0" w:space="0" w:color="auto"/>
      </w:divBdr>
    </w:div>
    <w:div w:id="2073698306">
      <w:bodyDiv w:val="1"/>
      <w:marLeft w:val="0"/>
      <w:marRight w:val="0"/>
      <w:marTop w:val="0"/>
      <w:marBottom w:val="0"/>
      <w:divBdr>
        <w:top w:val="none" w:sz="0" w:space="0" w:color="auto"/>
        <w:left w:val="none" w:sz="0" w:space="0" w:color="auto"/>
        <w:bottom w:val="none" w:sz="0" w:space="0" w:color="auto"/>
        <w:right w:val="none" w:sz="0" w:space="0" w:color="auto"/>
      </w:divBdr>
    </w:div>
    <w:div w:id="2129858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pn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2.jpg"/><Relationship Id="rId68" Type="http://schemas.openxmlformats.org/officeDocument/2006/relationships/image" Target="media/image56.jpg"/><Relationship Id="rId84" Type="http://schemas.openxmlformats.org/officeDocument/2006/relationships/image" Target="media/image72.jpg"/><Relationship Id="rId89" Type="http://schemas.openxmlformats.org/officeDocument/2006/relationships/glossaryDocument" Target="glossary/document.xml"/><Relationship Id="rId16" Type="http://schemas.openxmlformats.org/officeDocument/2006/relationships/image" Target="media/image8.jpg"/><Relationship Id="rId11" Type="http://schemas.openxmlformats.org/officeDocument/2006/relationships/image" Target="media/image3.png"/><Relationship Id="rId32" Type="http://schemas.openxmlformats.org/officeDocument/2006/relationships/hyperlink" Target="https://youtu.be/GTEyg32GddY" TargetMode="External"/><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7.jpg"/><Relationship Id="rId74" Type="http://schemas.openxmlformats.org/officeDocument/2006/relationships/image" Target="media/image62.jpg"/><Relationship Id="rId79" Type="http://schemas.openxmlformats.org/officeDocument/2006/relationships/image" Target="media/image67.jp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g"/><Relationship Id="rId56" Type="http://schemas.openxmlformats.org/officeDocument/2006/relationships/hyperlink" Target="https://en.wikipedia.org/wiki/Monty_Python_and_the_Holy_Grail" TargetMode="External"/><Relationship Id="rId64" Type="http://schemas.openxmlformats.org/officeDocument/2006/relationships/image" Target="media/image53.jpg"/><Relationship Id="rId69" Type="http://schemas.openxmlformats.org/officeDocument/2006/relationships/image" Target="media/image57.jpg"/><Relationship Id="rId77" Type="http://schemas.openxmlformats.org/officeDocument/2006/relationships/image" Target="media/image65.jpg"/><Relationship Id="rId8" Type="http://schemas.openxmlformats.org/officeDocument/2006/relationships/image" Target="media/image1.jpg"/><Relationship Id="rId51" Type="http://schemas.openxmlformats.org/officeDocument/2006/relationships/image" Target="media/image41.jpg"/><Relationship Id="rId72" Type="http://schemas.openxmlformats.org/officeDocument/2006/relationships/image" Target="media/image60.jpg"/><Relationship Id="rId80" Type="http://schemas.openxmlformats.org/officeDocument/2006/relationships/image" Target="media/image68.jpg"/><Relationship Id="rId85" Type="http://schemas.openxmlformats.org/officeDocument/2006/relationships/image" Target="media/image7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visualstudio.com/vs/community/" TargetMode="External"/><Relationship Id="rId25" Type="http://schemas.openxmlformats.org/officeDocument/2006/relationships/image" Target="media/image16.jpe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eg"/><Relationship Id="rId59" Type="http://schemas.openxmlformats.org/officeDocument/2006/relationships/image" Target="media/image48.jpg"/><Relationship Id="rId67" Type="http://schemas.openxmlformats.org/officeDocument/2006/relationships/image" Target="media/image55.jpg"/><Relationship Id="rId20" Type="http://schemas.openxmlformats.org/officeDocument/2006/relationships/image" Target="media/image11.png"/><Relationship Id="rId41" Type="http://schemas.openxmlformats.org/officeDocument/2006/relationships/image" Target="media/image31.jpg"/><Relationship Id="rId54" Type="http://schemas.openxmlformats.org/officeDocument/2006/relationships/image" Target="media/image44.jpeg"/><Relationship Id="rId62" Type="http://schemas.openxmlformats.org/officeDocument/2006/relationships/image" Target="media/image51.jpg"/><Relationship Id="rId70" Type="http://schemas.openxmlformats.org/officeDocument/2006/relationships/image" Target="media/image58.jpg"/><Relationship Id="rId75" Type="http://schemas.openxmlformats.org/officeDocument/2006/relationships/image" Target="media/image63.jpg"/><Relationship Id="rId83" Type="http://schemas.openxmlformats.org/officeDocument/2006/relationships/image" Target="media/image71.jp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6.jpg"/><Relationship Id="rId10" Type="http://schemas.openxmlformats.org/officeDocument/2006/relationships/image" Target="media/image2.png"/><Relationship Id="rId31" Type="http://schemas.openxmlformats.org/officeDocument/2006/relationships/image" Target="media/image22.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1.jpg"/><Relationship Id="rId78" Type="http://schemas.openxmlformats.org/officeDocument/2006/relationships/image" Target="media/image66.jpg"/><Relationship Id="rId81" Type="http://schemas.openxmlformats.org/officeDocument/2006/relationships/image" Target="media/image69.jpg"/><Relationship Id="rId86" Type="http://schemas.openxmlformats.org/officeDocument/2006/relationships/image" Target="media/image74.jpg"/><Relationship Id="rId4" Type="http://schemas.openxmlformats.org/officeDocument/2006/relationships/settings" Target="settings.xml"/><Relationship Id="rId9" Type="http://schemas.openxmlformats.org/officeDocument/2006/relationships/hyperlink" Target="mailto:kurt.friedrich@bellevuecollege.edu" TargetMode="External"/><Relationship Id="rId13" Type="http://schemas.openxmlformats.org/officeDocument/2006/relationships/image" Target="media/image5.jpg"/><Relationship Id="rId18" Type="http://schemas.openxmlformats.org/officeDocument/2006/relationships/image" Target="media/image9.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59.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e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hyperlink" Target="https://docs.microsoft.com/en-us/dotnet/framework/winforms/" TargetMode="External"/><Relationship Id="rId87" Type="http://schemas.openxmlformats.org/officeDocument/2006/relationships/header" Target="header1.xml"/><Relationship Id="rId61" Type="http://schemas.openxmlformats.org/officeDocument/2006/relationships/image" Target="media/image50.jpg"/><Relationship Id="rId82" Type="http://schemas.openxmlformats.org/officeDocument/2006/relationships/image" Target="media/image70.jpg"/><Relationship Id="rId19" Type="http://schemas.openxmlformats.org/officeDocument/2006/relationships/image" Target="media/image1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urt.friedrich\AppData\Roaming\Microsoft\Templates\Student%20report%20with%20cover%20ph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E77C2D65AC04DEF8964AFE9763CEE7B"/>
        <w:category>
          <w:name w:val="General"/>
          <w:gallery w:val="placeholder"/>
        </w:category>
        <w:types>
          <w:type w:val="bbPlcHdr"/>
        </w:types>
        <w:behaviors>
          <w:behavior w:val="content"/>
        </w:behaviors>
        <w:guid w:val="{9565AC1E-FC4C-403D-9AE5-46C58275B1C6}"/>
      </w:docPartPr>
      <w:docPartBody>
        <w:p w:rsidR="000D21D8" w:rsidRDefault="008C07BA" w:rsidP="008C07BA">
          <w:pPr>
            <w:pStyle w:val="7E77C2D65AC04DEF8964AFE9763CEE7B"/>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07BA"/>
    <w:rsid w:val="00005E17"/>
    <w:rsid w:val="00011600"/>
    <w:rsid w:val="0004328E"/>
    <w:rsid w:val="00046DD6"/>
    <w:rsid w:val="00061F47"/>
    <w:rsid w:val="00061F61"/>
    <w:rsid w:val="00087578"/>
    <w:rsid w:val="000D21D8"/>
    <w:rsid w:val="00133EA1"/>
    <w:rsid w:val="00142560"/>
    <w:rsid w:val="00145F7D"/>
    <w:rsid w:val="0016472B"/>
    <w:rsid w:val="00197455"/>
    <w:rsid w:val="001E640F"/>
    <w:rsid w:val="001F1796"/>
    <w:rsid w:val="00236907"/>
    <w:rsid w:val="0029095E"/>
    <w:rsid w:val="002E0BC0"/>
    <w:rsid w:val="002F353A"/>
    <w:rsid w:val="003245FC"/>
    <w:rsid w:val="00325AB7"/>
    <w:rsid w:val="0036460E"/>
    <w:rsid w:val="00375DFD"/>
    <w:rsid w:val="003B0375"/>
    <w:rsid w:val="003C1D95"/>
    <w:rsid w:val="00401DFB"/>
    <w:rsid w:val="00427183"/>
    <w:rsid w:val="00452B12"/>
    <w:rsid w:val="00455B40"/>
    <w:rsid w:val="00456041"/>
    <w:rsid w:val="004563D5"/>
    <w:rsid w:val="0047272C"/>
    <w:rsid w:val="004B1EF7"/>
    <w:rsid w:val="004E1EBC"/>
    <w:rsid w:val="00510440"/>
    <w:rsid w:val="00544314"/>
    <w:rsid w:val="00594041"/>
    <w:rsid w:val="005D1BC2"/>
    <w:rsid w:val="005F0870"/>
    <w:rsid w:val="00644042"/>
    <w:rsid w:val="006A03A8"/>
    <w:rsid w:val="006B2120"/>
    <w:rsid w:val="00713B62"/>
    <w:rsid w:val="00723F5D"/>
    <w:rsid w:val="007927DD"/>
    <w:rsid w:val="007955B7"/>
    <w:rsid w:val="007A064A"/>
    <w:rsid w:val="007E0129"/>
    <w:rsid w:val="008473BC"/>
    <w:rsid w:val="00847D6D"/>
    <w:rsid w:val="00847DAB"/>
    <w:rsid w:val="00876ED7"/>
    <w:rsid w:val="008C07BA"/>
    <w:rsid w:val="008F04F8"/>
    <w:rsid w:val="00903B3D"/>
    <w:rsid w:val="00923E2D"/>
    <w:rsid w:val="00933EF3"/>
    <w:rsid w:val="009471BB"/>
    <w:rsid w:val="00962A0B"/>
    <w:rsid w:val="00973F36"/>
    <w:rsid w:val="009B187C"/>
    <w:rsid w:val="009F3FBC"/>
    <w:rsid w:val="00A000F2"/>
    <w:rsid w:val="00A24C62"/>
    <w:rsid w:val="00A42200"/>
    <w:rsid w:val="00A80068"/>
    <w:rsid w:val="00A90C3F"/>
    <w:rsid w:val="00A973B5"/>
    <w:rsid w:val="00AA306D"/>
    <w:rsid w:val="00B03135"/>
    <w:rsid w:val="00B64543"/>
    <w:rsid w:val="00BA7460"/>
    <w:rsid w:val="00BF0711"/>
    <w:rsid w:val="00BF64F1"/>
    <w:rsid w:val="00C12E8A"/>
    <w:rsid w:val="00C32C47"/>
    <w:rsid w:val="00C52CFF"/>
    <w:rsid w:val="00C8248F"/>
    <w:rsid w:val="00C85A60"/>
    <w:rsid w:val="00CA688C"/>
    <w:rsid w:val="00CB4B3D"/>
    <w:rsid w:val="00CC146A"/>
    <w:rsid w:val="00CF3735"/>
    <w:rsid w:val="00CF53DC"/>
    <w:rsid w:val="00D224DC"/>
    <w:rsid w:val="00D51D23"/>
    <w:rsid w:val="00D9611B"/>
    <w:rsid w:val="00DE2539"/>
    <w:rsid w:val="00DF04DA"/>
    <w:rsid w:val="00E0379B"/>
    <w:rsid w:val="00E6590D"/>
    <w:rsid w:val="00F1453F"/>
    <w:rsid w:val="00F20757"/>
    <w:rsid w:val="00F45374"/>
    <w:rsid w:val="00FA709D"/>
    <w:rsid w:val="00FE0B38"/>
    <w:rsid w:val="00FF16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E6BA3A611E44380947EA9B03F9F9BA7">
    <w:name w:val="1E6BA3A611E44380947EA9B03F9F9BA7"/>
  </w:style>
  <w:style w:type="paragraph" w:customStyle="1" w:styleId="53D02824F99F4874B608DF529447170F">
    <w:name w:val="53D02824F99F4874B608DF529447170F"/>
  </w:style>
  <w:style w:type="paragraph" w:customStyle="1" w:styleId="4B78CACACA4D4E38916A221BBD6FE868">
    <w:name w:val="4B78CACACA4D4E38916A221BBD6FE868"/>
  </w:style>
  <w:style w:type="paragraph" w:customStyle="1" w:styleId="A6BD272FF01641AA87E26A39D778671D">
    <w:name w:val="A6BD272FF01641AA87E26A39D778671D"/>
  </w:style>
  <w:style w:type="paragraph" w:customStyle="1" w:styleId="B8FB7569F2984D47A997CEFACB08E28A">
    <w:name w:val="B8FB7569F2984D47A997CEFACB08E28A"/>
  </w:style>
  <w:style w:type="paragraph" w:customStyle="1" w:styleId="9FF051489EBA4810AA70364DD7EB07F3">
    <w:name w:val="9FF051489EBA4810AA70364DD7EB07F3"/>
  </w:style>
  <w:style w:type="paragraph" w:customStyle="1" w:styleId="ED24FBA0A9644887B5B56A7D3CAC7C85">
    <w:name w:val="ED24FBA0A9644887B5B56A7D3CAC7C85"/>
  </w:style>
  <w:style w:type="paragraph" w:styleId="ListBullet">
    <w:name w:val="List Bullet"/>
    <w:basedOn w:val="Normal"/>
    <w:uiPriority w:val="10"/>
    <w:unhideWhenUsed/>
    <w:qFormat/>
    <w:pPr>
      <w:numPr>
        <w:numId w:val="1"/>
      </w:numPr>
      <w:spacing w:before="120" w:after="200" w:line="264" w:lineRule="auto"/>
    </w:pPr>
    <w:rPr>
      <w:rFonts w:eastAsiaTheme="minorHAnsi"/>
      <w:color w:val="595959" w:themeColor="text1" w:themeTint="A6"/>
    </w:rPr>
  </w:style>
  <w:style w:type="paragraph" w:customStyle="1" w:styleId="6930261496AC4200B6E09223C36E7694">
    <w:name w:val="6930261496AC4200B6E09223C36E7694"/>
  </w:style>
  <w:style w:type="paragraph" w:customStyle="1" w:styleId="75283D8FBFD34DE48714F5E055E81211">
    <w:name w:val="75283D8FBFD34DE48714F5E055E81211"/>
  </w:style>
  <w:style w:type="paragraph" w:customStyle="1" w:styleId="B1AA662FED144DE4AFD8F06D17A51068">
    <w:name w:val="B1AA662FED144DE4AFD8F06D17A51068"/>
  </w:style>
  <w:style w:type="paragraph" w:customStyle="1" w:styleId="7E77C2D65AC04DEF8964AFE9763CEE7B">
    <w:name w:val="7E77C2D65AC04DEF8964AFE9763CEE7B"/>
    <w:rsid w:val="008C07BA"/>
  </w:style>
  <w:style w:type="paragraph" w:customStyle="1" w:styleId="4B1B7830E32A4ADC995BD98401023881">
    <w:name w:val="4B1B7830E32A4ADC995BD98401023881"/>
    <w:rsid w:val="008C07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D5012E-5617-40B8-B0C1-9E041AA86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140</TotalTime>
  <Pages>149</Pages>
  <Words>41720</Words>
  <Characters>237805</Characters>
  <Application>Microsoft Office Word</Application>
  <DocSecurity>0</DocSecurity>
  <Lines>1981</Lines>
  <Paragraphs>557</Paragraphs>
  <ScaleCrop>false</ScaleCrop>
  <HeadingPairs>
    <vt:vector size="2" baseType="variant">
      <vt:variant>
        <vt:lpstr>Title</vt:lpstr>
      </vt:variant>
      <vt:variant>
        <vt:i4>1</vt:i4>
      </vt:variant>
    </vt:vector>
  </HeadingPairs>
  <TitlesOfParts>
    <vt:vector size="1" baseType="lpstr">
      <vt:lpstr/>
    </vt:vector>
  </TitlesOfParts>
  <Company>For use at Bellevue College</Company>
  <LinksUpToDate>false</LinksUpToDate>
  <CharactersWithSpaces>278968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Kurt Friedrich</dc:creator>
  <cp:keywords/>
  <dc:description/>
  <cp:lastModifiedBy>Kurt Friedrich</cp:lastModifiedBy>
  <cp:revision>6</cp:revision>
  <dcterms:created xsi:type="dcterms:W3CDTF">2021-07-30T19:32:00Z</dcterms:created>
  <dcterms:modified xsi:type="dcterms:W3CDTF">2021-08-01T21:32:00Z</dcterms:modified>
</cp:coreProperties>
</file>